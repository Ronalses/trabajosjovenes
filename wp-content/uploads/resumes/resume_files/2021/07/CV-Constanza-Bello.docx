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rincipal"/>
      </w:tblPr>
      <w:tblGrid>
        <w:gridCol w:w="6009"/>
        <w:gridCol w:w="4313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7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F914AB" w:rsidP="00CC7AD0">
                  <w:pPr>
                    <w:pStyle w:val="Ttulo2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629A68D06B3D4D4891C685B1A498EB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184664" w:rsidRPr="00A85B6F" w:rsidRDefault="000777F8" w:rsidP="00B96386">
                  <w:pPr>
                    <w:pStyle w:val="Ttulo3"/>
                  </w:pPr>
                  <w:r>
                    <w:t>Soy una persona dinámica, proactiva, responsable para realizar el trabajo asignado. Excelente atención a público,  gran adaptación para trabajo grupal y rápido manejo de instrucciones.</w:t>
                  </w:r>
                </w:p>
              </w:tc>
            </w:tr>
            <w:tr w:rsidR="00184664" w:rsidRPr="00A85B6F" w:rsidTr="00C35148">
              <w:trPr>
                <w:trHeight w:val="836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5D1036" w:rsidRDefault="005D1036" w:rsidP="005D1036">
                  <w:pPr>
                    <w:pStyle w:val="Ttulo2"/>
                    <w:jc w:val="both"/>
                    <w:rPr>
                      <w:u w:val="single"/>
                    </w:rPr>
                  </w:pPr>
                  <w:r>
                    <w:t xml:space="preserve">     </w:t>
                  </w:r>
                  <w:r w:rsidRPr="005D1036">
                    <w:rPr>
                      <w:u w:val="single"/>
                    </w:rPr>
                    <w:t xml:space="preserve">  </w:t>
                  </w:r>
                  <w:r w:rsidR="002D1F19" w:rsidRPr="005D1036">
                    <w:rPr>
                      <w:u w:val="single"/>
                    </w:rPr>
                    <w:t>experiencia laboral</w:t>
                  </w:r>
                </w:p>
                <w:p w:rsidR="005D1036" w:rsidRPr="00A85B6F" w:rsidRDefault="005D1036" w:rsidP="00CC7AD0">
                  <w:pPr>
                    <w:pStyle w:val="Ttulo2"/>
                  </w:pPr>
                </w:p>
                <w:p w:rsidR="00184664" w:rsidRPr="00A85B6F" w:rsidRDefault="00DB75C6" w:rsidP="00CC7AD0">
                  <w:pPr>
                    <w:pStyle w:val="Ttulo3"/>
                  </w:pPr>
                  <w:r>
                    <w:t>Supermercado Santa Isabel</w:t>
                  </w:r>
                  <w:r w:rsidR="00A84914">
                    <w:t xml:space="preserve"> Santiago</w:t>
                  </w:r>
                  <w:r w:rsidR="00184664" w:rsidRPr="005B0E81">
                    <w:rPr>
                      <w:lang w:bidi="es-ES"/>
                    </w:rPr>
                    <w:t xml:space="preserve"> </w:t>
                  </w:r>
                </w:p>
                <w:p w:rsidR="005D1036" w:rsidRDefault="00DB75C6" w:rsidP="005D1036">
                  <w:r>
                    <w:t xml:space="preserve">Trabajo desempeñado en el área de Empaque de la Sucursal </w:t>
                  </w:r>
                </w:p>
                <w:p w:rsidR="000777F8" w:rsidRPr="00A85B6F" w:rsidRDefault="000777F8" w:rsidP="00CC7AD0"/>
                <w:p w:rsidR="00184664" w:rsidRDefault="00B96386" w:rsidP="00B96386">
                  <w:pPr>
                    <w:pStyle w:val="Ttulo3"/>
                  </w:pPr>
                  <w:r>
                    <w:t xml:space="preserve">Lorenzo Di </w:t>
                  </w:r>
                  <w:proofErr w:type="spellStart"/>
                  <w:r>
                    <w:t>Pontti</w:t>
                  </w:r>
                  <w:proofErr w:type="spellEnd"/>
                  <w:r w:rsidR="00A84914">
                    <w:t xml:space="preserve"> Santiago </w:t>
                  </w:r>
                </w:p>
                <w:p w:rsidR="00A84914" w:rsidRDefault="00B96386" w:rsidP="00B96386">
                  <w:pPr>
                    <w:pStyle w:val="Ttulo3"/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Desempeño laboral en el área de ventas, reposición y probadores de la Tienda.</w:t>
                  </w:r>
                </w:p>
                <w:p w:rsidR="000777F8" w:rsidRDefault="000777F8" w:rsidP="00B96386">
                  <w:pPr>
                    <w:pStyle w:val="Ttulo3"/>
                    <w:jc w:val="both"/>
                    <w:rPr>
                      <w:b w:val="0"/>
                    </w:rPr>
                  </w:pPr>
                </w:p>
                <w:p w:rsidR="00A84914" w:rsidRDefault="00A84914" w:rsidP="00A84914">
                  <w:pPr>
                    <w:pStyle w:val="Ttulo3"/>
                  </w:pPr>
                  <w:r w:rsidRPr="00A84914">
                    <w:t>CXA Iglesia</w:t>
                  </w:r>
                  <w:r>
                    <w:t xml:space="preserve"> Santiago </w:t>
                  </w:r>
                </w:p>
                <w:p w:rsidR="00A84914" w:rsidRDefault="00A84914" w:rsidP="00A84914">
                  <w:pPr>
                    <w:pStyle w:val="Ttulo3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Trabajo continuo en el área de Producción y Logística</w:t>
                  </w:r>
                  <w:r w:rsidR="000777F8">
                    <w:rPr>
                      <w:b w:val="0"/>
                    </w:rPr>
                    <w:t>.</w:t>
                  </w:r>
                </w:p>
                <w:p w:rsidR="00E41F34" w:rsidRDefault="00E41F34" w:rsidP="00A84914">
                  <w:pPr>
                    <w:pStyle w:val="Ttulo3"/>
                    <w:jc w:val="left"/>
                    <w:rPr>
                      <w:b w:val="0"/>
                    </w:rPr>
                  </w:pPr>
                </w:p>
                <w:p w:rsidR="005D1036" w:rsidRDefault="005D1036" w:rsidP="005D1036">
                  <w:pPr>
                    <w:pStyle w:val="Ttulo3"/>
                  </w:pPr>
                  <w:r w:rsidRPr="005D1036">
                    <w:t>HOSPITAL CLINICO FELIX BULNES CERDA</w:t>
                  </w:r>
                </w:p>
                <w:p w:rsidR="00E41F34" w:rsidRPr="005D1036" w:rsidRDefault="00224A37" w:rsidP="00E41F34">
                  <w:pPr>
                    <w:pStyle w:val="Ttulo3"/>
                    <w:rPr>
                      <w:b w:val="0"/>
                    </w:rPr>
                  </w:pPr>
                  <w:r>
                    <w:rPr>
                      <w:b w:val="0"/>
                    </w:rPr>
                    <w:t>Auxiliar-Administrativo</w:t>
                  </w:r>
                  <w:r w:rsidR="005D1036">
                    <w:rPr>
                      <w:b w:val="0"/>
                    </w:rPr>
                    <w:t xml:space="preserve"> en el área de </w:t>
                  </w:r>
                  <w:r>
                    <w:rPr>
                      <w:b w:val="0"/>
                    </w:rPr>
                    <w:t>UNIDAD DE GESTIÓ</w:t>
                  </w:r>
                  <w:r w:rsidR="00E41F34">
                    <w:rPr>
                      <w:b w:val="0"/>
                    </w:rPr>
                    <w:t xml:space="preserve">N DE PACIENTES- MOVILIZACIÓN </w:t>
                  </w:r>
                </w:p>
                <w:p w:rsidR="00184664" w:rsidRPr="00A85B6F" w:rsidRDefault="00F914AB" w:rsidP="00CC7AD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2014EE935F5D4D01AF8EBF29EA7B63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184664" w:rsidRDefault="00631002" w:rsidP="00CC7AD0">
                  <w:pPr>
                    <w:pStyle w:val="Ttulo3"/>
                  </w:pPr>
                  <w:r>
                    <w:rPr>
                      <w:lang w:bidi="es-ES"/>
                    </w:rPr>
                    <w:t xml:space="preserve"> Universidad Autónoma</w:t>
                  </w:r>
                </w:p>
                <w:p w:rsidR="00184664" w:rsidRPr="00A85B6F" w:rsidRDefault="00631002" w:rsidP="00CC7AD0">
                  <w:r>
                    <w:t>Estudiante de la Facultad de Derecho</w:t>
                  </w:r>
                  <w:r w:rsidR="00224A37">
                    <w:t xml:space="preserve">  </w:t>
                  </w:r>
                </w:p>
                <w:p w:rsidR="00184664" w:rsidRPr="00A85B6F" w:rsidRDefault="00631002" w:rsidP="00CC7AD0">
                  <w:pPr>
                    <w:pStyle w:val="Ttulo3"/>
                  </w:pPr>
                  <w:r>
                    <w:rPr>
                      <w:lang w:bidi="es-ES"/>
                    </w:rPr>
                    <w:t xml:space="preserve"> </w:t>
                  </w:r>
                  <w:r w:rsidR="00184664" w:rsidRPr="005B0E81">
                    <w:rPr>
                      <w:lang w:bidi="es-ES"/>
                    </w:rPr>
                    <w:t xml:space="preserve"> </w:t>
                  </w:r>
                  <w:r>
                    <w:t>Colegio Santiago Pudahuel</w:t>
                  </w:r>
                </w:p>
                <w:p w:rsidR="004670DD" w:rsidRPr="00A85B6F" w:rsidRDefault="00631002" w:rsidP="00631002">
                  <w:r>
                    <w:t>Educación Media Completa</w:t>
                  </w: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184664" w:rsidRPr="00A85B6F" w:rsidTr="002D00BE">
              <w:trPr>
                <w:trHeight w:val="285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0777F8" w:rsidP="00CC7AD0">
                  <w:pPr>
                    <w:pStyle w:val="Ttulo2"/>
                  </w:pPr>
                  <w:r>
                    <w:t>Datos de interés</w:t>
                  </w:r>
                </w:p>
                <w:p w:rsidR="00184664" w:rsidRPr="00A85B6F" w:rsidRDefault="000777F8" w:rsidP="00E21545">
                  <w:pPr>
                    <w:pStyle w:val="Ttulo3"/>
                  </w:pPr>
                  <w:r>
                    <w:t xml:space="preserve">Disponibilidad </w:t>
                  </w:r>
                  <w:r w:rsidR="00E21545">
                    <w:t>inmediata</w:t>
                  </w:r>
                </w:p>
              </w:tc>
            </w:tr>
            <w:tr w:rsidR="00184664" w:rsidRPr="00A85B6F" w:rsidTr="002D00BE">
              <w:trPr>
                <w:trHeight w:hRule="exact" w:val="4170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816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a de diseño de contacto"/>
                  </w:tblPr>
                  <w:tblGrid>
                    <w:gridCol w:w="1867"/>
                    <w:gridCol w:w="1949"/>
                  </w:tblGrid>
                  <w:tr w:rsidR="00184664" w:rsidRPr="00A85B6F" w:rsidTr="00403393">
                    <w:trPr>
                      <w:trHeight w:val="553"/>
                    </w:trPr>
                    <w:tc>
                      <w:tcPr>
                        <w:tcW w:w="186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upo 322" descr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6EA3629C" id="Grupo 322" o:spid="_x0000_s1026" alt="Icono de correo electrónico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NxU5jsCDAAAZzcAAA4AAAAAAAAAAAAAAAAALgIA&#10;AGRycy9lMm9Eb2MueG1sUEsBAi0AFAAGAAgAAAAhAGhHG9DYAAAAAwEAAA8AAAAAAAAAAAAAAAAA&#10;XA4AAGRycy9kb3ducmV2LnhtbFBLBQYAAAAABAAEAPMAAABhDwAAAAA=&#10;">
                                  <v:oval id="Elipse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Ttulo3"/>
                        </w:pPr>
                        <w:r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upo 303" descr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DAF2233" id="Grupo 303" o:spid="_x0000_s1026" alt="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PUm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Okz1Js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539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4F313C" w:rsidP="004F313C">
                        <w:r>
                          <w:t>conybellomorales@gmail.com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4F313C" w:rsidP="004F313C">
                        <w:r>
                          <w:t>+569</w:t>
                        </w:r>
                        <w:r w:rsidR="00544839">
                          <w:t xml:space="preserve"> </w:t>
                        </w:r>
                        <w:r w:rsidR="00224A37">
                          <w:t>57386920</w:t>
                        </w:r>
                        <w:bookmarkStart w:id="0" w:name="_GoBack"/>
                        <w:bookmarkEnd w:id="0"/>
                      </w:p>
                    </w:tc>
                  </w:tr>
                  <w:tr w:rsidR="00184664" w:rsidRPr="00A85B6F" w:rsidTr="00403393">
                    <w:trPr>
                      <w:trHeight w:val="567"/>
                    </w:trPr>
                    <w:tc>
                      <w:tcPr>
                        <w:tcW w:w="186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F313C" w:rsidP="00CC7AD0">
                        <w:pPr>
                          <w:pStyle w:val="Ttulo3"/>
                        </w:pPr>
                        <w:r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>
                                  <wp:simplePos x="0" y="0"/>
                                  <wp:positionH relativeFrom="column">
                                    <wp:posOffset>455295</wp:posOffset>
                                  </wp:positionH>
                                  <wp:positionV relativeFrom="paragraph">
                                    <wp:posOffset>50165</wp:posOffset>
                                  </wp:positionV>
                                  <wp:extent cx="186055" cy="254635"/>
                                  <wp:effectExtent l="0" t="19050" r="42545" b="31115"/>
                                  <wp:wrapNone/>
                                  <wp:docPr id="12" name="Flecha a la derecha con bandas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6055" cy="254635"/>
                                          </a:xfrm>
                                          <a:prstGeom prst="stripedRigh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A317A3A" id="_x0000_t93" coordsize="21600,21600" o:spt="93" adj="16200,5400" path="m@0,l@0@1,3375@1,3375@2@0@2@0,21600,21600,10800xem1350@1l1350@2,2700@2,2700@1xem0@1l0@2,675@2,675@1xe">
                                  <v:stroke joinstyle="miter"/>
                                  <v:formulas>
                                    <v:f eqn="val #0"/>
                                    <v:f eqn="val #1"/>
                                    <v:f eqn="sum height 0 #1"/>
                                    <v:f eqn="sum 10800 0 #1"/>
                                    <v:f eqn="sum width 0 #0"/>
                                    <v:f eqn="prod @4 @3 10800"/>
                                    <v:f eqn="sum width 0 @5"/>
                                  </v:formulas>
                                  <v:path o:connecttype="custom" o:connectlocs="@0,0;0,10800;@0,21600;21600,10800" o:connectangles="270,180,90,0" textboxrect="3375,@1,@6,@2"/>
                                  <v:handles>
                                    <v:h position="#0,#1" xrange="3375,21600" yrange="0,10800"/>
                                  </v:handles>
                                </v:shapetype>
                                <v:shape id="Flecha a la derecha con bandas 12" o:spid="_x0000_s1026" type="#_x0000_t93" style="position:absolute;margin-left:35.85pt;margin-top:3.95pt;width:14.6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" adj="10800" fillcolor="#ffd556 [3204]" strokecolor="#a97f00 [1604]" strokeweight="1pt"/>
                              </w:pict>
                            </mc:Fallback>
                          </mc:AlternateContent>
                        </w:r>
                        <w:r w:rsidR="00184664" w:rsidRPr="00A85B6F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8240" behindDoc="1" locked="0" layoutInCell="1" allowOverlap="1">
                                  <wp:simplePos x="0" y="0"/>
                                  <wp:positionH relativeFrom="column">
                                    <wp:posOffset>379095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328930" cy="328930"/>
                                  <wp:effectExtent l="0" t="0" r="0" b="0"/>
                                  <wp:wrapThrough wrapText="bothSides">
                                    <wp:wrapPolygon edited="0">
                                      <wp:start x="3753" y="0"/>
                                      <wp:lineTo x="0" y="3753"/>
                                      <wp:lineTo x="0" y="16263"/>
                                      <wp:lineTo x="2502" y="20015"/>
                                      <wp:lineTo x="17514" y="20015"/>
                                      <wp:lineTo x="20015" y="16263"/>
                                      <wp:lineTo x="20015" y="3753"/>
                                      <wp:lineTo x="16263" y="0"/>
                                      <wp:lineTo x="3753" y="0"/>
                                    </wp:wrapPolygon>
                                  </wp:wrapThrough>
                                  <wp:docPr id="9" name="Grupo 321" descr="Icono d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8930" cy="32893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Elipse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a libre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5D29F31A" id="Grupo 321" o:spid="_x0000_s1026" alt="Icono de LinkedIn" style="position:absolute;margin-left:29.85pt;margin-top:.2pt;width:25.9pt;height:25.9pt;z-index:-25165824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">
                                  <v:oval id="Elipse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ffd556 [3204]" stroked="f" strokeweight="1pt">
                                    <v:stroke joinstyle="miter"/>
                                  </v:oval>
                                  <v:shape id="Forma libre 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wrap type="through"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949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Ttulo3"/>
                        </w:pPr>
                        <w:r w:rsidRPr="000C6108">
                          <w:rPr>
                            <w:noProof/>
                            <w:lang w:val="es-CL" w:eastAsia="es-CL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2A7E8E" wp14:editId="4545EBC5">
                                  <wp:extent cx="329184" cy="329184"/>
                                  <wp:effectExtent l="0" t="0" r="13970" b="13970"/>
                                  <wp:docPr id="1" name="Grupo 4" descr="Icono d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a libre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a libre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FF3F59A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z1OJuqEgAA32QAAA4AAAAAAAAAAAAAAAAALgIAAGRycy9l&#10;Mm9Eb2MueG1sUEsBAi0AFAAGAAgAAAAhAGhHG9DYAAAAAwEAAA8AAAAAAAAAAAAAAAAABBUAAGRy&#10;cy9kb3ducmV2LnhtbFBLBQYAAAAABAAEAPMAAAAJFgAAAAA=&#10;">
                                  <o:lock v:ext="edit" aspectratio="t"/>
                                  <v:shape id="Forma libre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a libre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EEMQA&#10;AADaAAAADwAAAGRycy9kb3ducmV2LnhtbESPQWvCQBSE70L/w/IKvZmNhRaJriGIhUIPYjSIt8fu&#10;Mwlm34bs1qT99d1CocdhZr5h1vlkO3GnwbeOFSySFASxdqblWsHp+DZfgvAB2WDnmBR8kYd88zBb&#10;Y2bcyAe6l6EWEcI+QwVNCH0mpdcNWfSJ64mjd3WDxRDlUEsz4BjhtpPPafoqLbYcFxrsaduQvpWf&#10;VsFuvzss9LcuzuW4rXnfVZePqlLq6XEqViACTeE//Nd+Nwpe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RBDEAAAA2g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403393">
                    <w:trPr>
                      <w:trHeight w:val="802"/>
                    </w:trPr>
                    <w:tc>
                      <w:tcPr>
                        <w:tcW w:w="186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5D1036" w:rsidP="004F313C">
                        <w:r>
                          <w:t xml:space="preserve">Claudio </w:t>
                        </w:r>
                        <w:proofErr w:type="spellStart"/>
                        <w:r>
                          <w:t>Arrau</w:t>
                        </w:r>
                        <w:proofErr w:type="spellEnd"/>
                        <w:r>
                          <w:t xml:space="preserve"> #8397</w:t>
                        </w:r>
                        <w:r w:rsidR="00544839">
                          <w:t>, Pudahuel</w:t>
                        </w:r>
                      </w:p>
                    </w:tc>
                    <w:tc>
                      <w:tcPr>
                        <w:tcW w:w="1949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E73EF2" w:rsidP="00E73EF2">
                        <w:r>
                          <w:t>21 de Febrero 2000</w:t>
                        </w:r>
                      </w:p>
                    </w:tc>
                  </w:tr>
                </w:tbl>
                <w:p w:rsidR="00184664" w:rsidRPr="00A85B6F" w:rsidRDefault="00184664" w:rsidP="004F313C"/>
              </w:tc>
            </w:tr>
            <w:tr w:rsidR="00184664" w:rsidRPr="00A85B6F" w:rsidTr="00016EFC">
              <w:trPr>
                <w:trHeight w:val="33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A84914" w:rsidP="00CC7AD0">
                  <w:pPr>
                    <w:pStyle w:val="Ttulo2"/>
                  </w:pPr>
                  <w:r>
                    <w:t>EXPERIENCIA DE VOLUNTARIADO Y LIDERAZGO</w:t>
                  </w:r>
                </w:p>
                <w:p w:rsidR="004670DD" w:rsidRDefault="00A84914" w:rsidP="00A84914">
                  <w:pPr>
                    <w:pStyle w:val="Ttulo3"/>
                  </w:pPr>
                  <w:r>
                    <w:t>Dirección, producción y realización de logística de eventos, conferencias, reuniones y matrimonios.</w:t>
                  </w:r>
                </w:p>
                <w:p w:rsidR="00A84914" w:rsidRPr="00A85B6F" w:rsidRDefault="00A84914" w:rsidP="00A84914">
                  <w:pPr>
                    <w:pStyle w:val="Ttulo3"/>
                  </w:pPr>
                  <w:r>
                    <w:t>Liderazgo de Jóvenes en CXA Iglesia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Sinespaciado"/>
      </w:pPr>
    </w:p>
    <w:sectPr w:rsidR="00BA68C1" w:rsidRPr="00A85B6F" w:rsidSect="0044707F">
      <w:footerReference w:type="default" r:id="rId6"/>
      <w:headerReference w:type="first" r:id="rId7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AB" w:rsidRDefault="00F914AB" w:rsidP="008B2920">
      <w:pPr>
        <w:spacing w:after="0" w:line="240" w:lineRule="auto"/>
      </w:pPr>
      <w:r>
        <w:separator/>
      </w:r>
    </w:p>
  </w:endnote>
  <w:endnote w:type="continuationSeparator" w:id="0">
    <w:p w:rsidR="00F914AB" w:rsidRDefault="00F914AB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16EF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AB" w:rsidRDefault="00F914AB" w:rsidP="008B2920">
      <w:pPr>
        <w:spacing w:after="0" w:line="240" w:lineRule="auto"/>
      </w:pPr>
      <w:r>
        <w:separator/>
      </w:r>
    </w:p>
  </w:footnote>
  <w:footnote w:type="continuationSeparator" w:id="0">
    <w:p w:rsidR="00F914AB" w:rsidRDefault="00F914AB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10322"/>
    </w:tblGrid>
    <w:tr w:rsidR="00A85B6F" w:rsidTr="00142F58">
      <w:sdt>
        <w:sdtPr>
          <w:rPr>
            <w:sz w:val="28"/>
            <w:szCs w:val="28"/>
          </w:rPr>
          <w:alias w:val="Su nombre:"/>
          <w:tag w:val="Su nombr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4F313C" w:rsidP="004F313C">
              <w:pPr>
                <w:pStyle w:val="Ttulo1"/>
              </w:pPr>
              <w:r w:rsidRPr="004F313C">
                <w:rPr>
                  <w:sz w:val="28"/>
                  <w:szCs w:val="28"/>
                  <w:lang w:val="es-CL"/>
                </w:rPr>
                <w:t>Constanza Trinidad bello morales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3C"/>
    <w:rsid w:val="00016EFC"/>
    <w:rsid w:val="000243D1"/>
    <w:rsid w:val="00057F04"/>
    <w:rsid w:val="00070C6D"/>
    <w:rsid w:val="000777F8"/>
    <w:rsid w:val="000A378C"/>
    <w:rsid w:val="000C2D37"/>
    <w:rsid w:val="0010042F"/>
    <w:rsid w:val="00135C2C"/>
    <w:rsid w:val="00142F58"/>
    <w:rsid w:val="00153ED4"/>
    <w:rsid w:val="00184664"/>
    <w:rsid w:val="001C7765"/>
    <w:rsid w:val="001F4219"/>
    <w:rsid w:val="001F60D3"/>
    <w:rsid w:val="0020741F"/>
    <w:rsid w:val="00224A37"/>
    <w:rsid w:val="0027115C"/>
    <w:rsid w:val="00293B83"/>
    <w:rsid w:val="002D00BE"/>
    <w:rsid w:val="002D1F19"/>
    <w:rsid w:val="00381BB6"/>
    <w:rsid w:val="00390414"/>
    <w:rsid w:val="003B74D9"/>
    <w:rsid w:val="003E1711"/>
    <w:rsid w:val="00403393"/>
    <w:rsid w:val="0044707F"/>
    <w:rsid w:val="0045425A"/>
    <w:rsid w:val="00463A38"/>
    <w:rsid w:val="004670DD"/>
    <w:rsid w:val="0048346B"/>
    <w:rsid w:val="00486FDC"/>
    <w:rsid w:val="004D37CC"/>
    <w:rsid w:val="004E4CA5"/>
    <w:rsid w:val="004F313C"/>
    <w:rsid w:val="004F6226"/>
    <w:rsid w:val="00502D70"/>
    <w:rsid w:val="00510920"/>
    <w:rsid w:val="00517626"/>
    <w:rsid w:val="00544839"/>
    <w:rsid w:val="00561CA5"/>
    <w:rsid w:val="005B0E81"/>
    <w:rsid w:val="005D1036"/>
    <w:rsid w:val="00630D36"/>
    <w:rsid w:val="00631002"/>
    <w:rsid w:val="006A3CE7"/>
    <w:rsid w:val="006E5FD2"/>
    <w:rsid w:val="006F1734"/>
    <w:rsid w:val="00770A53"/>
    <w:rsid w:val="00781D13"/>
    <w:rsid w:val="00783C41"/>
    <w:rsid w:val="00787503"/>
    <w:rsid w:val="00792967"/>
    <w:rsid w:val="007A6606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156CD"/>
    <w:rsid w:val="00A213B1"/>
    <w:rsid w:val="00A31E90"/>
    <w:rsid w:val="00A37769"/>
    <w:rsid w:val="00A50B62"/>
    <w:rsid w:val="00A84914"/>
    <w:rsid w:val="00A85B6F"/>
    <w:rsid w:val="00A915C8"/>
    <w:rsid w:val="00AA3476"/>
    <w:rsid w:val="00AA6B7B"/>
    <w:rsid w:val="00AB540C"/>
    <w:rsid w:val="00AC5D83"/>
    <w:rsid w:val="00B15938"/>
    <w:rsid w:val="00B55A68"/>
    <w:rsid w:val="00B67DB0"/>
    <w:rsid w:val="00B96386"/>
    <w:rsid w:val="00BA68C1"/>
    <w:rsid w:val="00BB6139"/>
    <w:rsid w:val="00BD34A5"/>
    <w:rsid w:val="00BD5EFB"/>
    <w:rsid w:val="00BE2D6E"/>
    <w:rsid w:val="00C24ED6"/>
    <w:rsid w:val="00C35148"/>
    <w:rsid w:val="00C35EFB"/>
    <w:rsid w:val="00C40790"/>
    <w:rsid w:val="00C57813"/>
    <w:rsid w:val="00C73037"/>
    <w:rsid w:val="00D2689C"/>
    <w:rsid w:val="00D97FFA"/>
    <w:rsid w:val="00DB101E"/>
    <w:rsid w:val="00DB75C6"/>
    <w:rsid w:val="00DF6A6F"/>
    <w:rsid w:val="00E20402"/>
    <w:rsid w:val="00E21545"/>
    <w:rsid w:val="00E27B07"/>
    <w:rsid w:val="00E41F34"/>
    <w:rsid w:val="00E73EF2"/>
    <w:rsid w:val="00E928A3"/>
    <w:rsid w:val="00F41ED5"/>
    <w:rsid w:val="00F67FBA"/>
    <w:rsid w:val="00F879CE"/>
    <w:rsid w:val="00F914AB"/>
    <w:rsid w:val="00FB3B90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A97A23-024E-46FD-B8CF-65803C5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Ttulo1">
    <w:name w:val="heading 1"/>
    <w:basedOn w:val="Normal"/>
    <w:link w:val="Ttulo1C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5B6F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B6F"/>
  </w:style>
  <w:style w:type="paragraph" w:styleId="Piedepgina">
    <w:name w:val="footer"/>
    <w:basedOn w:val="Normal"/>
    <w:link w:val="PiedepginaCar"/>
    <w:uiPriority w:val="99"/>
    <w:unhideWhenUsed/>
    <w:rsid w:val="00510920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920"/>
  </w:style>
  <w:style w:type="character" w:customStyle="1" w:styleId="Ttulo4Car">
    <w:name w:val="Título 4 Car"/>
    <w:basedOn w:val="Fuentedeprrafopredeter"/>
    <w:link w:val="Ttulo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4E4CA5"/>
    <w:rPr>
      <w:color w:val="808080"/>
    </w:rPr>
  </w:style>
  <w:style w:type="paragraph" w:styleId="Sinespaciado">
    <w:name w:val="No Spacing"/>
    <w:uiPriority w:val="11"/>
    <w:qFormat/>
    <w:rsid w:val="00F879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8A3"/>
    <w:rPr>
      <w:rFonts w:ascii="Segoe UI" w:hAnsi="Segoe UI" w:cs="Segoe UI"/>
    </w:rPr>
  </w:style>
  <w:style w:type="character" w:styleId="Refdecomentario">
    <w:name w:val="annotation reference"/>
    <w:basedOn w:val="Fuentedeprrafopredeter"/>
    <w:uiPriority w:val="99"/>
    <w:semiHidden/>
    <w:unhideWhenUsed/>
    <w:rsid w:val="003904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0414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04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04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0414"/>
    <w:rPr>
      <w:b/>
      <w:bCs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a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9A68D06B3D4D4891C685B1A498E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52958-3964-4A66-819E-8B865FA53DEA}"/>
      </w:docPartPr>
      <w:docPartBody>
        <w:p w:rsidR="00D560A0" w:rsidRDefault="00315FEC">
          <w:pPr>
            <w:pStyle w:val="629A68D06B3D4D4891C685B1A498EB7D"/>
          </w:pPr>
          <w:r w:rsidRPr="00A85B6F">
            <w:rPr>
              <w:lang w:bidi="es-ES"/>
            </w:rPr>
            <w:t>Aptitudes</w:t>
          </w:r>
        </w:p>
      </w:docPartBody>
    </w:docPart>
    <w:docPart>
      <w:docPartPr>
        <w:name w:val="2014EE935F5D4D01AF8EBF29EA7B6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0F141-0BEA-4A43-A7BC-135CA820C690}"/>
      </w:docPartPr>
      <w:docPartBody>
        <w:p w:rsidR="00D560A0" w:rsidRDefault="00315FEC">
          <w:pPr>
            <w:pStyle w:val="2014EE935F5D4D01AF8EBF29EA7B63D2"/>
          </w:pPr>
          <w:r w:rsidRPr="00A85B6F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EC"/>
    <w:rsid w:val="00021F72"/>
    <w:rsid w:val="00315FEC"/>
    <w:rsid w:val="00351E21"/>
    <w:rsid w:val="003B0EC0"/>
    <w:rsid w:val="00560A95"/>
    <w:rsid w:val="005B1570"/>
    <w:rsid w:val="005C1625"/>
    <w:rsid w:val="006D7EE9"/>
    <w:rsid w:val="00C26CF2"/>
    <w:rsid w:val="00CE5DBB"/>
    <w:rsid w:val="00D5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9A68D06B3D4D4891C685B1A498EB7D">
    <w:name w:val="629A68D06B3D4D4891C685B1A498EB7D"/>
  </w:style>
  <w:style w:type="paragraph" w:customStyle="1" w:styleId="A92BAD801A2C411196F51CE94DB2152A">
    <w:name w:val="A92BAD801A2C411196F51CE94DB2152A"/>
  </w:style>
  <w:style w:type="paragraph" w:customStyle="1" w:styleId="75C213FB2B634232BA08A3685A910D2B">
    <w:name w:val="75C213FB2B634232BA08A3685A910D2B"/>
  </w:style>
  <w:style w:type="paragraph" w:customStyle="1" w:styleId="ED8A545EE04D4A2D9F550AFD15BB8EAB">
    <w:name w:val="ED8A545EE04D4A2D9F550AFD15BB8EAB"/>
  </w:style>
  <w:style w:type="paragraph" w:customStyle="1" w:styleId="DF8C814477A14336ACAB974112899A1E">
    <w:name w:val="DF8C814477A14336ACAB974112899A1E"/>
  </w:style>
  <w:style w:type="paragraph" w:customStyle="1" w:styleId="01227141AFAD48EABC15D21DA6057CB8">
    <w:name w:val="01227141AFAD48EABC15D21DA6057CB8"/>
  </w:style>
  <w:style w:type="paragraph" w:customStyle="1" w:styleId="8F6EB0B3C5C64B33A8595A3C18FC300F">
    <w:name w:val="8F6EB0B3C5C64B33A8595A3C18FC300F"/>
  </w:style>
  <w:style w:type="paragraph" w:customStyle="1" w:styleId="760125E77D2B447D8C10ED8A258ECA3B">
    <w:name w:val="760125E77D2B447D8C10ED8A258ECA3B"/>
  </w:style>
  <w:style w:type="paragraph" w:customStyle="1" w:styleId="FA65EA738FF340E4B1203ADF3836D649">
    <w:name w:val="FA65EA738FF340E4B1203ADF3836D649"/>
  </w:style>
  <w:style w:type="paragraph" w:customStyle="1" w:styleId="2024F1B2CE894D0182D52BE46EAF7089">
    <w:name w:val="2024F1B2CE894D0182D52BE46EAF7089"/>
  </w:style>
  <w:style w:type="paragraph" w:customStyle="1" w:styleId="8E2289C83A54459CB54B919C33059F3E">
    <w:name w:val="8E2289C83A54459CB54B919C33059F3E"/>
  </w:style>
  <w:style w:type="paragraph" w:customStyle="1" w:styleId="2014EE935F5D4D01AF8EBF29EA7B63D2">
    <w:name w:val="2014EE935F5D4D01AF8EBF29EA7B63D2"/>
  </w:style>
  <w:style w:type="paragraph" w:customStyle="1" w:styleId="F53C32AE9CF44E9C8AB992BC16EE5717">
    <w:name w:val="F53C32AE9CF44E9C8AB992BC16EE5717"/>
  </w:style>
  <w:style w:type="paragraph" w:customStyle="1" w:styleId="F147809F41254BF1822725E65575ED1E">
    <w:name w:val="F147809F41254BF1822725E65575ED1E"/>
  </w:style>
  <w:style w:type="paragraph" w:customStyle="1" w:styleId="CD1DF644BED34FDD80E374589FC53BBE">
    <w:name w:val="CD1DF644BED34FDD80E374589FC53BBE"/>
  </w:style>
  <w:style w:type="paragraph" w:customStyle="1" w:styleId="B24BEC5CC6B94ABD9B5A4907C6A4F115">
    <w:name w:val="B24BEC5CC6B94ABD9B5A4907C6A4F115"/>
  </w:style>
  <w:style w:type="paragraph" w:customStyle="1" w:styleId="05712BD576FB4F5F91CA4A60410A5D0C">
    <w:name w:val="05712BD576FB4F5F91CA4A60410A5D0C"/>
  </w:style>
  <w:style w:type="paragraph" w:customStyle="1" w:styleId="00B26ABC9A20425A86B686289E859D76">
    <w:name w:val="00B26ABC9A20425A86B686289E859D76"/>
  </w:style>
  <w:style w:type="paragraph" w:customStyle="1" w:styleId="7C90821E50444D339553BD86C3BF0F5F">
    <w:name w:val="7C90821E50444D339553BD86C3BF0F5F"/>
  </w:style>
  <w:style w:type="paragraph" w:customStyle="1" w:styleId="F03627AE87B74F4D83DD36A5A3B007F6">
    <w:name w:val="F03627AE87B74F4D83DD36A5A3B007F6"/>
  </w:style>
  <w:style w:type="paragraph" w:customStyle="1" w:styleId="E3C463DE6FBC402CA9EFBCB327208A3F">
    <w:name w:val="E3C463DE6FBC402CA9EFBCB327208A3F"/>
  </w:style>
  <w:style w:type="paragraph" w:customStyle="1" w:styleId="C2B7133BE9D34A31B9B3C9261889A1D1">
    <w:name w:val="C2B7133BE9D34A31B9B3C9261889A1D1"/>
  </w:style>
  <w:style w:type="paragraph" w:customStyle="1" w:styleId="872DA4B9B57D48CD92E472F817F87005">
    <w:name w:val="872DA4B9B57D48CD92E472F817F87005"/>
  </w:style>
  <w:style w:type="paragraph" w:customStyle="1" w:styleId="3D8E6960226A421EA91383015CE71762">
    <w:name w:val="3D8E6960226A421EA91383015CE71762"/>
  </w:style>
  <w:style w:type="paragraph" w:customStyle="1" w:styleId="0F19C643B18B4F97B7AC8AB4D7D92EFE">
    <w:name w:val="0F19C643B18B4F97B7AC8AB4D7D92EFE"/>
  </w:style>
  <w:style w:type="paragraph" w:customStyle="1" w:styleId="23EC387B5C074FA6857D51BD0EAFD8E0">
    <w:name w:val="23EC387B5C074FA6857D51BD0EAFD8E0"/>
  </w:style>
  <w:style w:type="paragraph" w:customStyle="1" w:styleId="252BBB3508A243448098CDB4CE8336B7">
    <w:name w:val="252BBB3508A243448098CDB4CE8336B7"/>
  </w:style>
  <w:style w:type="paragraph" w:customStyle="1" w:styleId="F7FCBB8652194945B85D8B1A6E398950">
    <w:name w:val="F7FCBB8652194945B85D8B1A6E398950"/>
  </w:style>
  <w:style w:type="paragraph" w:customStyle="1" w:styleId="69BF7AB9D2A146D584202DAD9033B46E">
    <w:name w:val="69BF7AB9D2A146D584202DAD9033B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</Template>
  <TotalTime>5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Trinidad bello morales</dc:creator>
  <cp:keywords/>
  <dc:description/>
  <cp:lastModifiedBy>Cona</cp:lastModifiedBy>
  <cp:revision>4</cp:revision>
  <cp:lastPrinted>2016-06-29T01:32:00Z</cp:lastPrinted>
  <dcterms:created xsi:type="dcterms:W3CDTF">2021-03-15T23:08:00Z</dcterms:created>
  <dcterms:modified xsi:type="dcterms:W3CDTF">2021-07-05T20:00:00Z</dcterms:modified>
</cp:coreProperties>
</file>