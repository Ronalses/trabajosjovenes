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506749" w:rsidTr="00506749">
        <w:trPr>
          <w:trHeight w:val="4032"/>
        </w:trPr>
        <w:tc>
          <w:tcPr>
            <w:tcW w:w="3600" w:type="dxa"/>
            <w:vAlign w:val="bottom"/>
          </w:tcPr>
          <w:p w:rsidR="00506749" w:rsidRDefault="00506749" w:rsidP="00506749">
            <w:pPr>
              <w:tabs>
                <w:tab w:val="left" w:pos="990"/>
              </w:tabs>
              <w:jc w:val="center"/>
            </w:pPr>
            <w:r w:rsidRPr="00986671">
              <w:rPr>
                <w:noProof/>
                <w:lang w:val="es-CL" w:eastAsia="es-CL"/>
              </w:rPr>
              <w:drawing>
                <wp:anchor distT="0" distB="0" distL="114300" distR="114300" simplePos="0" relativeHeight="251661312" behindDoc="1" locked="0" layoutInCell="1" allowOverlap="1" wp14:anchorId="7BBC8530" wp14:editId="0A4E8770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-2118995</wp:posOffset>
                  </wp:positionV>
                  <wp:extent cx="2133600" cy="220027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506749" w:rsidRDefault="00506749" w:rsidP="00506749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</w:tcPr>
          <w:p w:rsidR="00506749" w:rsidRPr="00762C23" w:rsidRDefault="00506749" w:rsidP="00506749">
            <w:pPr>
              <w:pStyle w:val="Ttulo2"/>
            </w:pPr>
          </w:p>
          <w:sdt>
            <w:sdtPr>
              <w:id w:val="-1320342898"/>
              <w:placeholder>
                <w:docPart w:val="B41F2836E1B24E069F526E6438D2A166"/>
              </w:placeholder>
              <w:temporary/>
              <w:showingPlcHdr/>
            </w:sdtPr>
            <w:sdtEndPr/>
            <w:sdtContent>
              <w:p w:rsidR="00506749" w:rsidRPr="00762C23" w:rsidRDefault="00506749" w:rsidP="00506749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:rsidR="00506749" w:rsidRDefault="00506749" w:rsidP="00506749">
            <w:pPr>
              <w:spacing w:after="0"/>
            </w:pPr>
            <w:r w:rsidRPr="00986671">
              <w:t xml:space="preserve">Corporación </w:t>
            </w:r>
            <w:proofErr w:type="spellStart"/>
            <w:r w:rsidRPr="00986671">
              <w:t>Ed</w:t>
            </w:r>
            <w:r>
              <w:rPr>
                <w:bCs/>
                <w:caps/>
              </w:rPr>
              <w:t>.</w:t>
            </w:r>
            <w:r w:rsidRPr="00986671">
              <w:t>Textil</w:t>
            </w:r>
            <w:proofErr w:type="spellEnd"/>
            <w:r w:rsidRPr="00986671">
              <w:t xml:space="preserve"> y de la Confección Pedro</w:t>
            </w:r>
            <w:r>
              <w:rPr>
                <w:bCs/>
                <w:caps/>
              </w:rPr>
              <w:t xml:space="preserve"> </w:t>
            </w:r>
            <w:r w:rsidRPr="00986671">
              <w:t>de Valdivia Ñuñoa.</w:t>
            </w:r>
          </w:p>
          <w:p w:rsidR="00506749" w:rsidRDefault="00506749" w:rsidP="00506749">
            <w:pPr>
              <w:spacing w:after="0"/>
              <w:rPr>
                <w:b/>
                <w:lang w:bidi="es-ES"/>
              </w:rPr>
            </w:pPr>
            <w:r>
              <w:t xml:space="preserve">Enseñanza Media - </w:t>
            </w:r>
            <w:r w:rsidRPr="00C1513B">
              <w:rPr>
                <w:b/>
                <w:lang w:bidi="es-ES"/>
              </w:rPr>
              <w:t>Técnico en Confección de Vestuario.</w:t>
            </w:r>
          </w:p>
          <w:p w:rsidR="00506749" w:rsidRPr="00506749" w:rsidRDefault="00506749" w:rsidP="00506749">
            <w:pPr>
              <w:spacing w:after="0"/>
              <w:rPr>
                <w:b/>
              </w:rPr>
            </w:pPr>
          </w:p>
          <w:p w:rsidR="00506749" w:rsidRDefault="00506749" w:rsidP="00506749">
            <w:pPr>
              <w:spacing w:after="0"/>
            </w:pPr>
            <w:r w:rsidRPr="005B599D">
              <w:t xml:space="preserve">Liceo Elena </w:t>
            </w:r>
            <w:proofErr w:type="spellStart"/>
            <w:r w:rsidRPr="005B599D">
              <w:t>Caffarena</w:t>
            </w:r>
            <w:proofErr w:type="spellEnd"/>
            <w:r w:rsidRPr="005B599D">
              <w:t xml:space="preserve"> </w:t>
            </w:r>
            <w:proofErr w:type="spellStart"/>
            <w:r w:rsidRPr="005B599D">
              <w:t>Morice</w:t>
            </w:r>
            <w:proofErr w:type="spellEnd"/>
            <w:r w:rsidRPr="005B599D">
              <w:t xml:space="preserve"> ex 589</w:t>
            </w:r>
          </w:p>
          <w:p w:rsidR="00506749" w:rsidRDefault="00506749" w:rsidP="00506749">
            <w:pPr>
              <w:spacing w:after="0"/>
            </w:pPr>
            <w:r>
              <w:t>Enseñanza Básico</w:t>
            </w:r>
          </w:p>
          <w:sdt>
            <w:sdtPr>
              <w:id w:val="-822585115"/>
              <w:placeholder>
                <w:docPart w:val="63B0D95F946A461BAAC587F1CE545C37"/>
              </w:placeholder>
              <w:temporary/>
              <w:showingPlcHdr/>
            </w:sdtPr>
            <w:sdtEndPr/>
            <w:sdtContent>
              <w:p w:rsidR="00664643" w:rsidRPr="00762C23" w:rsidRDefault="00664643" w:rsidP="00664643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="00664643" w:rsidRPr="00762C23" w:rsidRDefault="00664643" w:rsidP="00664643">
            <w:pPr>
              <w:rPr>
                <w:bCs/>
              </w:rPr>
            </w:pPr>
            <w:r>
              <w:rPr>
                <w:b/>
              </w:rPr>
              <w:t>MELMAN</w:t>
            </w:r>
            <w:r w:rsidRPr="00762C23">
              <w:rPr>
                <w:lang w:bidi="es-ES"/>
              </w:rPr>
              <w:t xml:space="preserve"> -  </w:t>
            </w:r>
            <w:r>
              <w:rPr>
                <w:b/>
              </w:rPr>
              <w:t>ASISTENTE ADMINISTRATIVA</w:t>
            </w:r>
          </w:p>
          <w:p w:rsidR="00664643" w:rsidRDefault="00664643" w:rsidP="00664643">
            <w:r>
              <w:t>2019</w:t>
            </w:r>
            <w:r w:rsidRPr="00762C23">
              <w:rPr>
                <w:lang w:bidi="es-ES"/>
              </w:rPr>
              <w:t>-</w:t>
            </w:r>
            <w:r>
              <w:t xml:space="preserve"> 2020</w:t>
            </w:r>
          </w:p>
          <w:p w:rsidR="00664643" w:rsidRPr="00762C23" w:rsidRDefault="00664643" w:rsidP="00664643">
            <w:pPr>
              <w:rPr>
                <w:lang w:bidi="es-ES"/>
              </w:rPr>
            </w:pPr>
            <w:r>
              <w:rPr>
                <w:lang w:bidi="es-ES"/>
              </w:rPr>
              <w:t xml:space="preserve">Área logística: Tareas Administrativas tales como ingreso guías de despacho, atención a proveedores, inventarios, archivo de documentación, control de petróleo. </w:t>
            </w:r>
          </w:p>
          <w:sdt>
            <w:sdtPr>
              <w:id w:val="1001553383"/>
              <w:placeholder>
                <w:docPart w:val="BF49E3A2848242778CA83961BA798BC9"/>
              </w:placeholder>
              <w:temporary/>
              <w:showingPlcHdr/>
            </w:sdtPr>
            <w:sdtEndPr/>
            <w:sdtContent>
              <w:p w:rsidR="00506749" w:rsidRPr="00762C23" w:rsidRDefault="00506749" w:rsidP="00506749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="00506749" w:rsidRPr="00762C23" w:rsidRDefault="00506749" w:rsidP="00506749">
            <w:pPr>
              <w:rPr>
                <w:bCs/>
              </w:rPr>
            </w:pPr>
            <w:r>
              <w:rPr>
                <w:b/>
              </w:rPr>
              <w:t>MUEBLES ANDROMEDA</w:t>
            </w:r>
            <w:r w:rsidRPr="00762C23">
              <w:rPr>
                <w:lang w:bidi="es-ES"/>
              </w:rPr>
              <w:t xml:space="preserve"> -  </w:t>
            </w:r>
            <w:r>
              <w:rPr>
                <w:b/>
              </w:rPr>
              <w:t>EJECUTIVA COMERCIAL</w:t>
            </w:r>
          </w:p>
          <w:p w:rsidR="00506749" w:rsidRPr="00762C23" w:rsidRDefault="00506749" w:rsidP="00506749">
            <w:r>
              <w:t>2017</w:t>
            </w:r>
            <w:r w:rsidRPr="00762C23">
              <w:rPr>
                <w:lang w:bidi="es-ES"/>
              </w:rPr>
              <w:t>-</w:t>
            </w:r>
            <w:r>
              <w:t xml:space="preserve"> 2019</w:t>
            </w:r>
          </w:p>
          <w:p w:rsidR="00664643" w:rsidRDefault="00506749" w:rsidP="00506749">
            <w:pPr>
              <w:rPr>
                <w:lang w:bidi="es-ES"/>
              </w:rPr>
            </w:pPr>
            <w:r>
              <w:t xml:space="preserve">Ejecutiva Comercial: Tareas Administrativas tales como ingreso de solicitud de pedido, envío de Orden de compra, </w:t>
            </w:r>
            <w:r w:rsidRPr="00762C23">
              <w:rPr>
                <w:lang w:bidi="es-ES"/>
              </w:rPr>
              <w:t>seguimiento</w:t>
            </w:r>
            <w:r>
              <w:rPr>
                <w:lang w:bidi="es-ES"/>
              </w:rPr>
              <w:t xml:space="preserve"> a producción, </w:t>
            </w:r>
            <w:proofErr w:type="spellStart"/>
            <w:r>
              <w:rPr>
                <w:lang w:bidi="es-ES"/>
              </w:rPr>
              <w:t>call</w:t>
            </w:r>
            <w:proofErr w:type="spellEnd"/>
            <w:r>
              <w:rPr>
                <w:lang w:bidi="es-ES"/>
              </w:rPr>
              <w:t xml:space="preserve"> center, actualizaci</w:t>
            </w:r>
            <w:r w:rsidR="002D0C58">
              <w:rPr>
                <w:lang w:bidi="es-ES"/>
              </w:rPr>
              <w:t>ón de planillas y base de datos v</w:t>
            </w:r>
            <w:r>
              <w:rPr>
                <w:lang w:bidi="es-ES"/>
              </w:rPr>
              <w:t>ista en terreno a clientes.</w:t>
            </w:r>
          </w:p>
          <w:p w:rsidR="00506749" w:rsidRDefault="00506749" w:rsidP="00506749">
            <w:pPr>
              <w:rPr>
                <w:b/>
              </w:rPr>
            </w:pPr>
            <w:r>
              <w:rPr>
                <w:b/>
              </w:rPr>
              <w:t>EMPRESA</w:t>
            </w:r>
            <w:r w:rsidRPr="00595EA4">
              <w:rPr>
                <w:b/>
              </w:rPr>
              <w:t xml:space="preserve"> ECM</w:t>
            </w:r>
            <w:r>
              <w:rPr>
                <w:lang w:bidi="es-ES"/>
              </w:rPr>
              <w:t xml:space="preserve"> </w:t>
            </w:r>
            <w:r w:rsidR="002D0C58">
              <w:rPr>
                <w:b/>
              </w:rPr>
              <w:t>- CAJERA</w:t>
            </w:r>
          </w:p>
          <w:p w:rsidR="00506749" w:rsidRPr="00437ACC" w:rsidRDefault="00506749" w:rsidP="00506749">
            <w:r w:rsidRPr="00437ACC">
              <w:t>2015-2016</w:t>
            </w:r>
          </w:p>
          <w:p w:rsidR="00506749" w:rsidRDefault="00506749" w:rsidP="00506749">
            <w:r w:rsidRPr="00437ACC">
              <w:t xml:space="preserve">Atención </w:t>
            </w:r>
            <w:r>
              <w:t>de pú</w:t>
            </w:r>
            <w:r w:rsidRPr="00437ACC">
              <w:t xml:space="preserve">blico </w:t>
            </w:r>
            <w:r w:rsidR="002D0C58">
              <w:t>sección boleterías Metro</w:t>
            </w:r>
          </w:p>
          <w:p w:rsidR="0051189E" w:rsidRPr="00664643" w:rsidRDefault="002D0C58" w:rsidP="00506749">
            <w:r>
              <w:t>Tareas tales como venta</w:t>
            </w:r>
            <w:r w:rsidR="008A46E3">
              <w:t>s</w:t>
            </w:r>
            <w:r>
              <w:t xml:space="preserve"> de boletos carga de tarjetas bip, c</w:t>
            </w:r>
            <w:r w:rsidR="00506749">
              <w:t>ierre de cajas y cuadratura.</w:t>
            </w:r>
          </w:p>
          <w:p w:rsidR="00506749" w:rsidRDefault="00506749" w:rsidP="00506749">
            <w:pPr>
              <w:rPr>
                <w:b/>
              </w:rPr>
            </w:pPr>
            <w:r w:rsidRPr="00437ACC">
              <w:rPr>
                <w:b/>
              </w:rPr>
              <w:t>A</w:t>
            </w:r>
            <w:r>
              <w:rPr>
                <w:b/>
              </w:rPr>
              <w:t>GENCIA</w:t>
            </w:r>
            <w:r w:rsidRPr="00437ACC">
              <w:rPr>
                <w:b/>
              </w:rPr>
              <w:t xml:space="preserve"> </w:t>
            </w:r>
            <w:r>
              <w:rPr>
                <w:b/>
              </w:rPr>
              <w:t xml:space="preserve">PORTIA- CAJERO </w:t>
            </w:r>
          </w:p>
          <w:p w:rsidR="00506749" w:rsidRPr="00437ACC" w:rsidRDefault="00506749" w:rsidP="00506749">
            <w:r w:rsidRPr="00437ACC">
              <w:t>201</w:t>
            </w:r>
            <w:r>
              <w:t>0-2013</w:t>
            </w:r>
          </w:p>
          <w:p w:rsidR="00506749" w:rsidRPr="00762C23" w:rsidRDefault="00506749" w:rsidP="00506749">
            <w:r w:rsidRPr="00437ACC">
              <w:t>Vendedora Promotora de diversas Áreas</w:t>
            </w:r>
            <w:r>
              <w:t>.</w:t>
            </w:r>
          </w:p>
          <w:p w:rsidR="00506749" w:rsidRDefault="00506749" w:rsidP="008A46E3">
            <w:pPr>
              <w:pStyle w:val="Ttulo2"/>
            </w:pPr>
            <w:r>
              <w:t>CURSOS</w:t>
            </w:r>
          </w:p>
          <w:p w:rsidR="00506749" w:rsidRDefault="00506749" w:rsidP="00506749">
            <w:pPr>
              <w:rPr>
                <w:b/>
              </w:rPr>
            </w:pPr>
            <w:r>
              <w:rPr>
                <w:b/>
              </w:rPr>
              <w:t xml:space="preserve">INSTITUTO DE BANCAS Y </w:t>
            </w:r>
            <w:r w:rsidR="003F584B">
              <w:rPr>
                <w:b/>
              </w:rPr>
              <w:t xml:space="preserve">FINANZAS </w:t>
            </w:r>
            <w:r w:rsidR="003F584B">
              <w:rPr>
                <w:lang w:bidi="es-ES"/>
              </w:rPr>
              <w:t>-</w:t>
            </w:r>
            <w:r w:rsidR="00D90425">
              <w:rPr>
                <w:b/>
              </w:rPr>
              <w:t xml:space="preserve"> SUBERCASEAUX</w:t>
            </w:r>
          </w:p>
          <w:p w:rsidR="00506749" w:rsidRDefault="00506749" w:rsidP="00506749">
            <w:r>
              <w:t>2019- julio</w:t>
            </w:r>
          </w:p>
          <w:p w:rsidR="00506749" w:rsidRDefault="008A46E3" w:rsidP="00506749">
            <w:r>
              <w:t>Cajera Bancaria.</w:t>
            </w:r>
          </w:p>
          <w:p w:rsidR="003F584B" w:rsidRDefault="003F584B" w:rsidP="003F584B">
            <w:pPr>
              <w:rPr>
                <w:b/>
              </w:rPr>
            </w:pPr>
            <w:r>
              <w:rPr>
                <w:b/>
              </w:rPr>
              <w:t xml:space="preserve">MUNICIPALIDAD EL BOSQUE </w:t>
            </w:r>
            <w:r>
              <w:rPr>
                <w:lang w:bidi="es-ES"/>
              </w:rPr>
              <w:t>-</w:t>
            </w:r>
            <w:r w:rsidR="008A46E3">
              <w:rPr>
                <w:b/>
              </w:rPr>
              <w:t xml:space="preserve"> OMIL</w:t>
            </w:r>
          </w:p>
          <w:p w:rsidR="00506749" w:rsidRDefault="008A46E3" w:rsidP="003F584B">
            <w:r>
              <w:t>2019- Agosto</w:t>
            </w:r>
          </w:p>
          <w:p w:rsidR="008A46E3" w:rsidRPr="00506749" w:rsidRDefault="008A46E3" w:rsidP="003F584B">
            <w:r>
              <w:t xml:space="preserve">Contabilidad </w:t>
            </w:r>
            <w:r w:rsidR="00D90425">
              <w:t>Básica</w:t>
            </w:r>
            <w:r>
              <w:t xml:space="preserve">. </w:t>
            </w:r>
          </w:p>
        </w:tc>
      </w:tr>
      <w:tr w:rsidR="00506749" w:rsidTr="00506749">
        <w:trPr>
          <w:trHeight w:val="9504"/>
        </w:trPr>
        <w:tc>
          <w:tcPr>
            <w:tcW w:w="3600" w:type="dxa"/>
            <w:vAlign w:val="bottom"/>
          </w:tcPr>
          <w:p w:rsidR="0051189E" w:rsidRDefault="00506749" w:rsidP="00506749">
            <w:pPr>
              <w:pStyle w:val="Ttulo"/>
            </w:pPr>
            <w:r w:rsidRPr="00506749">
              <w:rPr>
                <w:sz w:val="56"/>
                <w:szCs w:val="56"/>
              </w:rPr>
              <w:t xml:space="preserve">marcela </w:t>
            </w:r>
            <w:r w:rsidR="0051189E">
              <w:t>farias</w:t>
            </w:r>
          </w:p>
          <w:p w:rsidR="00506749" w:rsidRDefault="00506749" w:rsidP="00506749">
            <w:pPr>
              <w:pStyle w:val="Ttulo"/>
            </w:pPr>
            <w:r>
              <w:t>mieres</w:t>
            </w:r>
          </w:p>
          <w:p w:rsidR="00D90425" w:rsidRDefault="00D90425" w:rsidP="00D90425">
            <w:r>
              <w:t>RUN: 17.849.288-8</w:t>
            </w:r>
          </w:p>
          <w:p w:rsidR="00D90425" w:rsidRDefault="00D90425" w:rsidP="00D90425">
            <w:r>
              <w:t>FECHA NACIMIENTO: 29/09/</w:t>
            </w:r>
            <w:r w:rsidR="00BA71E8">
              <w:t>190</w:t>
            </w:r>
          </w:p>
          <w:p w:rsidR="00506749" w:rsidRPr="00506749" w:rsidRDefault="00D90425" w:rsidP="00506749">
            <w:r>
              <w:t>NACIONALIDAD: Chilena.</w:t>
            </w:r>
          </w:p>
          <w:p w:rsidR="00506749" w:rsidRDefault="00506749" w:rsidP="00506749">
            <w:pPr>
              <w:pStyle w:val="Ttulo3"/>
            </w:pPr>
            <w:r>
              <w:t>PERFIL</w:t>
            </w:r>
          </w:p>
          <w:p w:rsidR="00506749" w:rsidRDefault="00506749" w:rsidP="00506749">
            <w:pPr>
              <w:spacing w:after="0"/>
              <w:jc w:val="both"/>
            </w:pPr>
            <w:r>
              <w:t xml:space="preserve">Me considero una persona con </w:t>
            </w:r>
          </w:p>
          <w:p w:rsidR="00506749" w:rsidRDefault="00506749" w:rsidP="00506749">
            <w:pPr>
              <w:spacing w:after="0"/>
              <w:jc w:val="both"/>
            </w:pPr>
            <w:r>
              <w:t xml:space="preserve">alto nivel de responsabilidad </w:t>
            </w:r>
          </w:p>
          <w:p w:rsidR="00506749" w:rsidRDefault="00506749" w:rsidP="00506749">
            <w:pPr>
              <w:spacing w:after="0"/>
              <w:jc w:val="both"/>
            </w:pPr>
            <w:r>
              <w:t>y compromiso con las metas y</w:t>
            </w:r>
          </w:p>
          <w:p w:rsidR="00506749" w:rsidRDefault="00506749" w:rsidP="00506749">
            <w:pPr>
              <w:spacing w:after="0"/>
              <w:jc w:val="both"/>
            </w:pPr>
            <w:r>
              <w:t xml:space="preserve">desafíos planificados, siendo </w:t>
            </w:r>
          </w:p>
          <w:p w:rsidR="00506749" w:rsidRDefault="00506749" w:rsidP="00506749">
            <w:pPr>
              <w:spacing w:after="0"/>
              <w:jc w:val="both"/>
            </w:pPr>
            <w:r>
              <w:t>estos plasmados en todas las</w:t>
            </w:r>
          </w:p>
          <w:p w:rsidR="00506749" w:rsidRDefault="00506749" w:rsidP="00506749">
            <w:pPr>
              <w:spacing w:after="0"/>
              <w:jc w:val="both"/>
            </w:pPr>
            <w:r>
              <w:t xml:space="preserve">actividades que realizo, para </w:t>
            </w:r>
          </w:p>
          <w:p w:rsidR="00506749" w:rsidRDefault="00506749" w:rsidP="00506749">
            <w:pPr>
              <w:spacing w:after="0"/>
              <w:jc w:val="both"/>
            </w:pPr>
            <w:r>
              <w:t xml:space="preserve">poder ser valorada no solo </w:t>
            </w:r>
          </w:p>
          <w:p w:rsidR="00506749" w:rsidRDefault="00506749" w:rsidP="00506749">
            <w:pPr>
              <w:spacing w:after="0"/>
              <w:jc w:val="both"/>
            </w:pPr>
            <w:r>
              <w:t xml:space="preserve">por mis conocimientos técnicos, </w:t>
            </w:r>
          </w:p>
          <w:p w:rsidR="00506749" w:rsidRDefault="00506749" w:rsidP="00506749">
            <w:pPr>
              <w:spacing w:after="0"/>
              <w:jc w:val="both"/>
            </w:pPr>
            <w:r>
              <w:t>sino complementarlos con mi</w:t>
            </w:r>
          </w:p>
          <w:p w:rsidR="00506749" w:rsidRDefault="00506749" w:rsidP="00506749">
            <w:pPr>
              <w:spacing w:after="0"/>
              <w:jc w:val="both"/>
            </w:pPr>
            <w:r>
              <w:t xml:space="preserve">espíritu y tenacidad para poder </w:t>
            </w:r>
          </w:p>
          <w:p w:rsidR="00506749" w:rsidRDefault="00506749" w:rsidP="00506749">
            <w:pPr>
              <w:spacing w:after="0"/>
              <w:jc w:val="both"/>
            </w:pPr>
            <w:r>
              <w:t>llevar a cabo diversos proyectos.</w:t>
            </w:r>
          </w:p>
          <w:p w:rsidR="0051189E" w:rsidRDefault="0051189E" w:rsidP="0051189E">
            <w:pPr>
              <w:pStyle w:val="Ttulo3"/>
            </w:pPr>
            <w:r>
              <w:t>direccion particular</w:t>
            </w:r>
          </w:p>
          <w:p w:rsidR="0051189E" w:rsidRDefault="0051189E" w:rsidP="00506749">
            <w:r>
              <w:t>Pasaje 35 #11471 Santa Elena</w:t>
            </w:r>
          </w:p>
          <w:p w:rsidR="00506749" w:rsidRPr="00506749" w:rsidRDefault="0051189E" w:rsidP="00506749">
            <w:r>
              <w:t>El Bosque, RM.</w:t>
            </w:r>
          </w:p>
          <w:sdt>
            <w:sdtPr>
              <w:id w:val="-1954003311"/>
              <w:placeholder>
                <w:docPart w:val="7354011F1F27444E9674ACB2613FE14F"/>
              </w:placeholder>
              <w:temporary/>
              <w:showingPlcHdr/>
            </w:sdtPr>
            <w:sdtEndPr/>
            <w:sdtContent>
              <w:p w:rsidR="00506749" w:rsidRPr="00762C23" w:rsidRDefault="00506749" w:rsidP="00506749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p w:rsidR="00506749" w:rsidRPr="00762C23" w:rsidRDefault="00506749" w:rsidP="00506749">
            <w:r>
              <w:t>+56</w:t>
            </w:r>
            <w:r w:rsidRPr="00437ACC">
              <w:t>9</w:t>
            </w:r>
            <w:r>
              <w:t xml:space="preserve"> </w:t>
            </w:r>
            <w:r w:rsidRPr="00437ACC">
              <w:t>57061272</w:t>
            </w:r>
          </w:p>
          <w:p w:rsidR="0051189E" w:rsidRDefault="004F1623" w:rsidP="00506749">
            <w:sdt>
              <w:sdtPr>
                <w:id w:val="-240260293"/>
                <w:placeholder>
                  <w:docPart w:val="A97734DB0F324358A4380EDF8C3385DF"/>
                </w:placeholder>
                <w:temporary/>
                <w:showingPlcHdr/>
              </w:sdtPr>
              <w:sdtEndPr/>
              <w:sdtContent>
                <w:r w:rsidR="00506749" w:rsidRPr="00762C23">
                  <w:rPr>
                    <w:lang w:bidi="es-ES"/>
                  </w:rPr>
                  <w:t>CORREO ELECTRÓNICO:</w:t>
                </w:r>
              </w:sdtContent>
            </w:sdt>
          </w:p>
          <w:p w:rsidR="00506749" w:rsidRPr="0051189E" w:rsidRDefault="00506749" w:rsidP="00506749">
            <w:pPr>
              <w:rPr>
                <w:rStyle w:val="Hipervnculo"/>
                <w:color w:val="auto"/>
                <w:u w:val="none"/>
              </w:rPr>
            </w:pPr>
            <w:r w:rsidRPr="00437ACC">
              <w:rPr>
                <w:color w:val="FF6600"/>
              </w:rPr>
              <w:lastRenderedPageBreak/>
              <w:t>marcela.fariasmieres@gmail.com</w:t>
            </w:r>
          </w:p>
        </w:tc>
        <w:tc>
          <w:tcPr>
            <w:tcW w:w="720" w:type="dxa"/>
          </w:tcPr>
          <w:p w:rsidR="00506749" w:rsidRDefault="00506749" w:rsidP="00506749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506749" w:rsidRPr="004D3011" w:rsidRDefault="00506749" w:rsidP="00506749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4F1623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FD3" w:rsidRDefault="00651FD3" w:rsidP="000C45FF">
      <w:r>
        <w:separator/>
      </w:r>
    </w:p>
  </w:endnote>
  <w:endnote w:type="continuationSeparator" w:id="0">
    <w:p w:rsidR="00651FD3" w:rsidRDefault="00651FD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FD3" w:rsidRDefault="00651FD3" w:rsidP="000C45FF">
      <w:r>
        <w:separator/>
      </w:r>
    </w:p>
  </w:footnote>
  <w:footnote w:type="continuationSeparator" w:id="0">
    <w:p w:rsidR="00651FD3" w:rsidRDefault="00651FD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72052FBC" wp14:editId="4C0527BF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749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D0C58"/>
    <w:rsid w:val="0030481B"/>
    <w:rsid w:val="003F584B"/>
    <w:rsid w:val="004071FC"/>
    <w:rsid w:val="00445947"/>
    <w:rsid w:val="004813B3"/>
    <w:rsid w:val="00496591"/>
    <w:rsid w:val="004A3C9C"/>
    <w:rsid w:val="004C63E4"/>
    <w:rsid w:val="004D3011"/>
    <w:rsid w:val="004F1623"/>
    <w:rsid w:val="00506749"/>
    <w:rsid w:val="0051189E"/>
    <w:rsid w:val="005645EE"/>
    <w:rsid w:val="005D6289"/>
    <w:rsid w:val="005E39D5"/>
    <w:rsid w:val="00612544"/>
    <w:rsid w:val="0062123A"/>
    <w:rsid w:val="00646E75"/>
    <w:rsid w:val="00651FD3"/>
    <w:rsid w:val="006610D6"/>
    <w:rsid w:val="00664643"/>
    <w:rsid w:val="006771D0"/>
    <w:rsid w:val="007058CE"/>
    <w:rsid w:val="00715FCB"/>
    <w:rsid w:val="00743101"/>
    <w:rsid w:val="007536C2"/>
    <w:rsid w:val="007637B1"/>
    <w:rsid w:val="007867A0"/>
    <w:rsid w:val="007927F5"/>
    <w:rsid w:val="00802CA0"/>
    <w:rsid w:val="00846D4F"/>
    <w:rsid w:val="00896CBD"/>
    <w:rsid w:val="008A46E3"/>
    <w:rsid w:val="008C1736"/>
    <w:rsid w:val="00922D5C"/>
    <w:rsid w:val="009E7C63"/>
    <w:rsid w:val="00A10A67"/>
    <w:rsid w:val="00A2118D"/>
    <w:rsid w:val="00A65CD7"/>
    <w:rsid w:val="00AD76E2"/>
    <w:rsid w:val="00B20152"/>
    <w:rsid w:val="00B70850"/>
    <w:rsid w:val="00B821B0"/>
    <w:rsid w:val="00BA71E8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90425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C5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image" Target="media/image1.emf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xana\AppData\Roaming\Microsoft\Templates\Carta%20de%20presentaci&#243;n%20gris%20azul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1F2836E1B24E069F526E6438D2A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FD54-34D7-42BC-9103-CCC448353FE5}"/>
      </w:docPartPr>
      <w:docPartBody>
        <w:p w:rsidR="00823AFC" w:rsidRDefault="00A51A3D" w:rsidP="00A51A3D">
          <w:pPr>
            <w:pStyle w:val="B41F2836E1B24E069F526E6438D2A166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BF49E3A2848242778CA83961BA798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3CEC-7B24-4CF8-A304-338762F1791B}"/>
      </w:docPartPr>
      <w:docPartBody>
        <w:p w:rsidR="00823AFC" w:rsidRDefault="00A51A3D" w:rsidP="00A51A3D">
          <w:pPr>
            <w:pStyle w:val="BF49E3A2848242778CA83961BA798BC9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7354011F1F27444E9674ACB2613FE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ECB83-095A-41B7-B4DC-C9D5FCFBD68D}"/>
      </w:docPartPr>
      <w:docPartBody>
        <w:p w:rsidR="00823AFC" w:rsidRDefault="00A51A3D" w:rsidP="00A51A3D">
          <w:pPr>
            <w:pStyle w:val="7354011F1F27444E9674ACB2613FE14F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A97734DB0F324358A4380EDF8C338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EC41A-BF31-46EE-A7EF-35D3BE129E73}"/>
      </w:docPartPr>
      <w:docPartBody>
        <w:p w:rsidR="00823AFC" w:rsidRDefault="00A51A3D" w:rsidP="00A51A3D">
          <w:pPr>
            <w:pStyle w:val="A97734DB0F324358A4380EDF8C3385DF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63B0D95F946A461BAAC587F1CE545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828B9-57B1-4AA4-9D87-84CB639F2386}"/>
      </w:docPartPr>
      <w:docPartBody>
        <w:p w:rsidR="00755592" w:rsidRDefault="00336879" w:rsidP="00336879">
          <w:pPr>
            <w:pStyle w:val="63B0D95F946A461BAAC587F1CE545C37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A3D"/>
    <w:rsid w:val="000F17BF"/>
    <w:rsid w:val="002950E5"/>
    <w:rsid w:val="00336879"/>
    <w:rsid w:val="00755592"/>
    <w:rsid w:val="00823AFC"/>
    <w:rsid w:val="00A51A3D"/>
    <w:rsid w:val="00B8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51A3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51A3D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B41F2836E1B24E069F526E6438D2A166">
    <w:name w:val="B41F2836E1B24E069F526E6438D2A166"/>
    <w:rsid w:val="00A51A3D"/>
  </w:style>
  <w:style w:type="paragraph" w:customStyle="1" w:styleId="BF49E3A2848242778CA83961BA798BC9">
    <w:name w:val="BF49E3A2848242778CA83961BA798BC9"/>
    <w:rsid w:val="00A51A3D"/>
  </w:style>
  <w:style w:type="paragraph" w:customStyle="1" w:styleId="7354011F1F27444E9674ACB2613FE14F">
    <w:name w:val="7354011F1F27444E9674ACB2613FE14F"/>
    <w:rsid w:val="00A51A3D"/>
  </w:style>
  <w:style w:type="paragraph" w:customStyle="1" w:styleId="A97734DB0F324358A4380EDF8C3385DF">
    <w:name w:val="A97734DB0F324358A4380EDF8C3385DF"/>
    <w:rsid w:val="00A51A3D"/>
  </w:style>
  <w:style w:type="paragraph" w:customStyle="1" w:styleId="63B0D95F946A461BAAC587F1CE545C37">
    <w:name w:val="63B0D95F946A461BAAC587F1CE545C37"/>
    <w:rsid w:val="0033687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Carta%20de%20presentación%20gris%20azul.dotx</Template>
  <TotalTime>0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2021-08-07T19:25:00Z</dcterms:created>
  <dcterms:modified xsi:type="dcterms:W3CDTF">2021-08-07T19:25:00Z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