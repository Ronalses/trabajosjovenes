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17289" w14:textId="33F23D46" w:rsidR="00E953FA" w:rsidRPr="00DF57B9" w:rsidRDefault="004D454B">
      <w:pPr>
        <w:pStyle w:val="Informacindecontacto"/>
        <w:rPr>
          <w:noProof/>
          <w:lang w:val="es-ES_tradnl"/>
        </w:rPr>
      </w:pPr>
      <w:sdt>
        <w:sdtPr>
          <w:rPr>
            <w:noProof/>
            <w:lang w:val="es-ES_tradnl"/>
          </w:rPr>
          <w:alias w:val="Dirección postal"/>
          <w:tag w:val="Dirección postal"/>
          <w:id w:val="1415969137"/>
          <w:placeholder>
            <w:docPart w:val="731B02279116492AA9D91F13593B5E7B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8F7A38">
            <w:rPr>
              <w:noProof/>
              <w:lang w:val="es-ES_tradnl"/>
            </w:rPr>
            <w:t>Granados 535, departamento 214</w:t>
          </w:r>
        </w:sdtContent>
      </w:sdt>
    </w:p>
    <w:sdt>
      <w:sdtPr>
        <w:rPr>
          <w:noProof/>
          <w:lang w:val="es-ES_tradnl"/>
        </w:rPr>
        <w:alias w:val="Categoría"/>
        <w:tag w:val=""/>
        <w:id w:val="1543715586"/>
        <w:placeholder>
          <w:docPart w:val="40D476BE4BFB41648655C5135A7D7B47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14:paraId="11E3BAFA" w14:textId="77777777" w:rsidR="00E953FA" w:rsidRPr="00DF57B9" w:rsidRDefault="001C57A5">
          <w:pPr>
            <w:pStyle w:val="Informacindecontacto"/>
            <w:rPr>
              <w:noProof/>
              <w:lang w:val="es-ES_tradnl"/>
            </w:rPr>
          </w:pPr>
          <w:r>
            <w:rPr>
              <w:noProof/>
              <w:lang w:val="es-ES_tradnl"/>
            </w:rPr>
            <w:t>Santiago</w:t>
          </w:r>
        </w:p>
      </w:sdtContent>
    </w:sdt>
    <w:p w14:paraId="6888CE0D" w14:textId="77777777" w:rsidR="00E953FA" w:rsidRPr="00DF57B9" w:rsidRDefault="004D454B">
      <w:pPr>
        <w:pStyle w:val="Informacindecontacto"/>
        <w:rPr>
          <w:noProof/>
          <w:lang w:val="es-ES_tradnl"/>
        </w:rPr>
      </w:pPr>
      <w:sdt>
        <w:sdtPr>
          <w:rPr>
            <w:noProof/>
            <w:lang w:val="es-ES_tradnl"/>
          </w:rPr>
          <w:alias w:val="Teléfono"/>
          <w:tag w:val="Teléfono"/>
          <w:id w:val="599758962"/>
          <w:placeholder>
            <w:docPart w:val="AF8B326B776446E8ADAED5D81FFFD6B1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02598E">
            <w:rPr>
              <w:noProof/>
              <w:lang w:val="es-ES_tradnl"/>
            </w:rPr>
            <w:t>9 3</w:t>
          </w:r>
          <w:r w:rsidR="00DC5886">
            <w:rPr>
              <w:noProof/>
              <w:lang w:val="es-ES_tradnl"/>
            </w:rPr>
            <w:t>1</w:t>
          </w:r>
          <w:r w:rsidR="0002598E">
            <w:rPr>
              <w:noProof/>
              <w:lang w:val="es-ES_tradnl"/>
            </w:rPr>
            <w:t>214302</w:t>
          </w:r>
        </w:sdtContent>
      </w:sdt>
    </w:p>
    <w:sdt>
      <w:sdtPr>
        <w:rPr>
          <w:rStyle w:val="nfasis"/>
          <w:noProof/>
          <w:lang w:val="es-ES_tradnl"/>
        </w:rPr>
        <w:alias w:val="Correo electrónico"/>
        <w:tag w:val=""/>
        <w:id w:val="1889536063"/>
        <w:placeholder>
          <w:docPart w:val="B5341367A8574D46996F86D53D2FB3A6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>
        <w:rPr>
          <w:rStyle w:val="nfasis"/>
        </w:rPr>
      </w:sdtEndPr>
      <w:sdtContent>
        <w:p w14:paraId="6355C2A1" w14:textId="77777777" w:rsidR="00E953FA" w:rsidRPr="00DF57B9" w:rsidRDefault="0002598E">
          <w:pPr>
            <w:pStyle w:val="Informacindecontacto"/>
            <w:rPr>
              <w:rStyle w:val="nfasis"/>
              <w:noProof/>
              <w:lang w:val="es-ES_tradnl"/>
            </w:rPr>
          </w:pPr>
          <w:r>
            <w:rPr>
              <w:rStyle w:val="nfasis"/>
              <w:noProof/>
              <w:lang w:val="es-ES_tradnl"/>
            </w:rPr>
            <w:t>manquezmanquezjavier@gmail.com</w:t>
          </w:r>
        </w:p>
      </w:sdtContent>
    </w:sdt>
    <w:p w14:paraId="6C1888A1" w14:textId="77777777" w:rsidR="00E953FA" w:rsidRPr="00DF57B9" w:rsidRDefault="004D454B">
      <w:pPr>
        <w:pStyle w:val="Nombre"/>
        <w:rPr>
          <w:noProof/>
          <w:lang w:val="es-ES_tradnl"/>
        </w:rPr>
      </w:pPr>
      <w:sdt>
        <w:sdtPr>
          <w:rPr>
            <w:noProof/>
            <w:lang w:val="es-ES_tradnl"/>
          </w:rPr>
          <w:alias w:val="SU NOMBRE"/>
          <w:tag w:val=""/>
          <w:id w:val="1197042864"/>
          <w:placeholder>
            <w:docPart w:val="1124D54F5F49482F853E740997BB4A03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02598E">
            <w:rPr>
              <w:noProof/>
              <w:lang w:val="es-ES_tradnl"/>
            </w:rPr>
            <w:t>javier esteban manquez manquez</w:t>
          </w:r>
        </w:sdtContent>
      </w:sdt>
    </w:p>
    <w:tbl>
      <w:tblPr>
        <w:tblStyle w:val="Informeanual"/>
        <w:tblW w:w="5000" w:type="pct"/>
        <w:tblLook w:val="04A0" w:firstRow="1" w:lastRow="0" w:firstColumn="1" w:lastColumn="0" w:noHBand="0" w:noVBand="1"/>
        <w:tblDescription w:val="Resume"/>
      </w:tblPr>
      <w:tblGrid>
        <w:gridCol w:w="1788"/>
        <w:gridCol w:w="475"/>
        <w:gridCol w:w="7877"/>
      </w:tblGrid>
      <w:tr w:rsidR="00E953FA" w:rsidRPr="00DF57B9" w14:paraId="3E237A2A" w14:textId="77777777">
        <w:tc>
          <w:tcPr>
            <w:tcW w:w="1778" w:type="dxa"/>
          </w:tcPr>
          <w:p w14:paraId="043E8925" w14:textId="1BF043A6" w:rsidR="0002598E" w:rsidRPr="0002598E" w:rsidRDefault="0002598E" w:rsidP="0002598E">
            <w:pPr>
              <w:pStyle w:val="Ttulo1"/>
              <w:jc w:val="center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 xml:space="preserve">Compositor musical </w:t>
            </w:r>
            <w:r w:rsidR="001679F2">
              <w:rPr>
                <w:noProof/>
                <w:lang w:val="es-ES_tradnl"/>
              </w:rPr>
              <w:t xml:space="preserve">titulado </w:t>
            </w:r>
            <w:r>
              <w:rPr>
                <w:noProof/>
                <w:lang w:val="es-ES_tradnl"/>
              </w:rPr>
              <w:t>- trombonista</w:t>
            </w:r>
          </w:p>
        </w:tc>
        <w:tc>
          <w:tcPr>
            <w:tcW w:w="472" w:type="dxa"/>
          </w:tcPr>
          <w:p w14:paraId="6E1FFF45" w14:textId="77777777" w:rsidR="00E953FA" w:rsidRPr="00DF57B9" w:rsidRDefault="00E953FA">
            <w:pPr>
              <w:rPr>
                <w:noProof/>
                <w:lang w:val="es-ES_tradnl"/>
              </w:rPr>
            </w:pPr>
          </w:p>
        </w:tc>
        <w:tc>
          <w:tcPr>
            <w:tcW w:w="7830" w:type="dxa"/>
          </w:tcPr>
          <w:p w14:paraId="5C90E80F" w14:textId="77777777" w:rsidR="00E953FA" w:rsidRPr="00DF57B9" w:rsidRDefault="00E953FA" w:rsidP="00E85F71">
            <w:pPr>
              <w:pStyle w:val="Textodelcurrculumvtae"/>
              <w:spacing w:line="264" w:lineRule="auto"/>
              <w:ind w:right="360"/>
              <w:rPr>
                <w:noProof/>
                <w:lang w:val="es-ES_tradnl"/>
              </w:rPr>
            </w:pPr>
          </w:p>
        </w:tc>
      </w:tr>
      <w:tr w:rsidR="00E953FA" w:rsidRPr="00DF57B9" w14:paraId="3BD4F830" w14:textId="77777777">
        <w:tc>
          <w:tcPr>
            <w:tcW w:w="1778" w:type="dxa"/>
          </w:tcPr>
          <w:p w14:paraId="72127A9E" w14:textId="77777777" w:rsidR="00E953FA" w:rsidRPr="00DF57B9" w:rsidRDefault="00671A6A">
            <w:pPr>
              <w:pStyle w:val="Ttulo1"/>
              <w:rPr>
                <w:noProof/>
                <w:lang w:val="es-ES_tradnl"/>
              </w:rPr>
            </w:pPr>
            <w:r w:rsidRPr="00DF57B9">
              <w:rPr>
                <w:noProof/>
                <w:lang w:val="es-ES_tradnl"/>
              </w:rPr>
              <w:t>Conocimientos</w:t>
            </w:r>
          </w:p>
        </w:tc>
        <w:tc>
          <w:tcPr>
            <w:tcW w:w="472" w:type="dxa"/>
          </w:tcPr>
          <w:p w14:paraId="49F6E5AD" w14:textId="77777777" w:rsidR="00E953FA" w:rsidRPr="00DF57B9" w:rsidRDefault="00E953FA">
            <w:pPr>
              <w:rPr>
                <w:noProof/>
                <w:lang w:val="es-ES_tradnl"/>
              </w:rPr>
            </w:pPr>
          </w:p>
        </w:tc>
        <w:tc>
          <w:tcPr>
            <w:tcW w:w="7830" w:type="dxa"/>
          </w:tcPr>
          <w:p w14:paraId="1FD5F571" w14:textId="77777777" w:rsidR="00E953FA" w:rsidRDefault="0002598E" w:rsidP="00F6422E">
            <w:pPr>
              <w:pStyle w:val="Textodelcurrculumvtae"/>
              <w:numPr>
                <w:ilvl w:val="0"/>
                <w:numId w:val="1"/>
              </w:numPr>
              <w:spacing w:line="264" w:lineRule="auto"/>
              <w:ind w:right="720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Amplio conocimiento en el ambito de la instrumentacion y orquestacion, ya sea en musica popular y clasica, arreglo de obras musicales y ensambles de musica andina.</w:t>
            </w:r>
          </w:p>
          <w:p w14:paraId="6E35B07D" w14:textId="77777777" w:rsidR="0002598E" w:rsidRDefault="00F6422E" w:rsidP="00F6422E">
            <w:pPr>
              <w:pStyle w:val="Textodelcurrculumvtae"/>
              <w:numPr>
                <w:ilvl w:val="0"/>
                <w:numId w:val="1"/>
              </w:numPr>
              <w:spacing w:line="264" w:lineRule="auto"/>
              <w:ind w:right="720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C</w:t>
            </w:r>
            <w:r w:rsidR="0002598E">
              <w:rPr>
                <w:noProof/>
                <w:lang w:val="es-ES_tradnl"/>
              </w:rPr>
              <w:t>onocimiento practico en bandas de bronces, creando partituras e interpretacion.</w:t>
            </w:r>
          </w:p>
          <w:p w14:paraId="1CC08D58" w14:textId="61DF1EE9" w:rsidR="00F6422E" w:rsidRDefault="00F6422E" w:rsidP="00F6422E">
            <w:pPr>
              <w:pStyle w:val="Textodelcurrculumvtae"/>
              <w:numPr>
                <w:ilvl w:val="0"/>
                <w:numId w:val="1"/>
              </w:numPr>
              <w:spacing w:line="264" w:lineRule="auto"/>
              <w:ind w:right="720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Practica y teoria de orquestas sinfonicas y bandas sinfonicas.</w:t>
            </w:r>
          </w:p>
          <w:p w14:paraId="089DC96D" w14:textId="77777777" w:rsidR="001679F2" w:rsidRDefault="001679F2" w:rsidP="001679F2">
            <w:pPr>
              <w:pStyle w:val="Textodelcurrculumvtae"/>
              <w:numPr>
                <w:ilvl w:val="0"/>
                <w:numId w:val="1"/>
              </w:numPr>
              <w:spacing w:line="264" w:lineRule="auto"/>
              <w:ind w:right="720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Mantengo conocimiento en el ambito del mercado retail, especificamente en el area Ferretera y contructora.</w:t>
            </w:r>
          </w:p>
          <w:p w14:paraId="28450DC7" w14:textId="77777777" w:rsidR="001679F2" w:rsidRDefault="001679F2" w:rsidP="001679F2">
            <w:pPr>
              <w:pStyle w:val="Textodelcurrculumvtae"/>
              <w:numPr>
                <w:ilvl w:val="0"/>
                <w:numId w:val="1"/>
              </w:numPr>
              <w:spacing w:line="264" w:lineRule="auto"/>
              <w:ind w:right="720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Gestion de ventas en tiendas de retail</w:t>
            </w:r>
          </w:p>
          <w:p w14:paraId="7C2E4117" w14:textId="77777777" w:rsidR="001679F2" w:rsidRDefault="001679F2" w:rsidP="001679F2">
            <w:pPr>
              <w:pStyle w:val="Textodelcurrculumvtae"/>
              <w:numPr>
                <w:ilvl w:val="0"/>
                <w:numId w:val="1"/>
              </w:numPr>
              <w:spacing w:line="264" w:lineRule="auto"/>
              <w:ind w:right="720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Reposicion de productos en golondola de pasillos en tiendas ferreteras</w:t>
            </w:r>
          </w:p>
          <w:p w14:paraId="1583F93B" w14:textId="77777777" w:rsidR="001679F2" w:rsidRDefault="001679F2" w:rsidP="001679F2">
            <w:pPr>
              <w:pStyle w:val="Textodelcurrculumvtae"/>
              <w:numPr>
                <w:ilvl w:val="0"/>
                <w:numId w:val="1"/>
              </w:numPr>
              <w:spacing w:line="264" w:lineRule="auto"/>
              <w:ind w:right="720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Inventarios</w:t>
            </w:r>
          </w:p>
          <w:p w14:paraId="02FD193D" w14:textId="77777777" w:rsidR="001679F2" w:rsidRDefault="001679F2" w:rsidP="001679F2">
            <w:pPr>
              <w:pStyle w:val="Textodelcurrculumvtae"/>
              <w:numPr>
                <w:ilvl w:val="0"/>
                <w:numId w:val="1"/>
              </w:numPr>
              <w:spacing w:line="264" w:lineRule="auto"/>
              <w:ind w:right="720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Atencion al cliente</w:t>
            </w:r>
          </w:p>
          <w:p w14:paraId="42BDF39B" w14:textId="77777777" w:rsidR="001679F2" w:rsidRDefault="001679F2" w:rsidP="001679F2">
            <w:pPr>
              <w:pStyle w:val="Textodelcurrculumvtae"/>
              <w:numPr>
                <w:ilvl w:val="0"/>
                <w:numId w:val="1"/>
              </w:numPr>
              <w:spacing w:line="264" w:lineRule="auto"/>
              <w:ind w:right="720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 xml:space="preserve">Apoyo computacional nivel medio con capacidad de aprendizaje rapido </w:t>
            </w:r>
          </w:p>
          <w:p w14:paraId="0C374EDD" w14:textId="04AE08A5" w:rsidR="001679F2" w:rsidRDefault="001679F2" w:rsidP="001679F2">
            <w:pPr>
              <w:pStyle w:val="Textodelcurrculumvtae"/>
              <w:numPr>
                <w:ilvl w:val="0"/>
                <w:numId w:val="1"/>
              </w:numPr>
              <w:spacing w:line="264" w:lineRule="auto"/>
              <w:ind w:right="720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Uso de herramientas como Office, Excell, y planificaciones de todo tipo.</w:t>
            </w:r>
          </w:p>
          <w:p w14:paraId="238E46E2" w14:textId="77777777" w:rsidR="00A028E8" w:rsidRDefault="00A028E8" w:rsidP="00A028E8">
            <w:pPr>
              <w:pStyle w:val="Textodelcurrculumvtae"/>
              <w:spacing w:line="264" w:lineRule="auto"/>
              <w:ind w:left="720" w:right="720"/>
              <w:rPr>
                <w:noProof/>
                <w:lang w:val="es-ES_tradnl"/>
              </w:rPr>
            </w:pPr>
          </w:p>
          <w:p w14:paraId="21FB2C08" w14:textId="77777777" w:rsidR="0002598E" w:rsidRPr="00DF57B9" w:rsidRDefault="0002598E" w:rsidP="0002598E">
            <w:pPr>
              <w:pStyle w:val="Textodelcurrculumvtae"/>
              <w:spacing w:line="264" w:lineRule="auto"/>
              <w:ind w:right="720"/>
              <w:rPr>
                <w:noProof/>
                <w:lang w:val="es-ES_tradnl"/>
              </w:rPr>
            </w:pPr>
          </w:p>
        </w:tc>
      </w:tr>
      <w:tr w:rsidR="00E953FA" w:rsidRPr="00DF57B9" w14:paraId="4B08F799" w14:textId="77777777">
        <w:tc>
          <w:tcPr>
            <w:tcW w:w="1778" w:type="dxa"/>
          </w:tcPr>
          <w:p w14:paraId="744215A3" w14:textId="77777777" w:rsidR="00E953FA" w:rsidRPr="00DF57B9" w:rsidRDefault="00671A6A">
            <w:pPr>
              <w:pStyle w:val="Ttulo1"/>
              <w:rPr>
                <w:noProof/>
                <w:lang w:val="es-ES_tradnl"/>
              </w:rPr>
            </w:pPr>
            <w:r w:rsidRPr="00DF57B9">
              <w:rPr>
                <w:noProof/>
                <w:lang w:val="es-ES_tradnl"/>
              </w:rPr>
              <w:t>Experiencia</w:t>
            </w:r>
          </w:p>
        </w:tc>
        <w:tc>
          <w:tcPr>
            <w:tcW w:w="472" w:type="dxa"/>
          </w:tcPr>
          <w:p w14:paraId="1E229E4E" w14:textId="77777777" w:rsidR="00E953FA" w:rsidRDefault="00E953FA">
            <w:pPr>
              <w:rPr>
                <w:noProof/>
                <w:lang w:val="es-ES_tradnl"/>
              </w:rPr>
            </w:pPr>
          </w:p>
          <w:p w14:paraId="2C8DD6BA" w14:textId="77777777" w:rsidR="00051B35" w:rsidRDefault="00051B35">
            <w:pPr>
              <w:rPr>
                <w:noProof/>
                <w:lang w:val="es-ES_tradnl"/>
              </w:rPr>
            </w:pPr>
          </w:p>
          <w:p w14:paraId="26450401" w14:textId="311FD07B" w:rsidR="00051B35" w:rsidRPr="00DF57B9" w:rsidRDefault="00051B35">
            <w:pPr>
              <w:rPr>
                <w:noProof/>
                <w:lang w:val="es-ES_tradnl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595959" w:themeColor="text1" w:themeTint="A6"/>
                <w:lang w:val="es-ES_tradnl"/>
                <w14:ligatures w14:val="none"/>
              </w:rPr>
              <w:id w:val="1436861535"/>
              <w15:color w:val="C0C0C0"/>
              <w15:repeatingSection/>
            </w:sdtPr>
            <w:sdtEndPr>
              <w:rPr>
                <w:rFonts w:eastAsiaTheme="minorHAnsi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noProof/>
                    <w:color w:val="595959" w:themeColor="text1" w:themeTint="A6"/>
                    <w:lang w:val="es-ES_tradnl"/>
                    <w14:ligatures w14:val="none"/>
                  </w:rPr>
                  <w:id w:val="221802691"/>
                  <w:placeholder>
                    <w:docPart w:val="49671397A48341B2BC82F0B3C6BE7D03"/>
                  </w:placeholder>
                  <w15:color w:val="C0C0C0"/>
                  <w15:repeatingSectionItem/>
                </w:sdtPr>
                <w:sdtEndPr/>
                <w:sdtContent>
                  <w:p w14:paraId="40B76285" w14:textId="3D44ADCC" w:rsidR="00DF57B9" w:rsidRPr="00932AC0" w:rsidRDefault="004E04F0" w:rsidP="00DF57B9">
                    <w:pPr>
                      <w:pStyle w:val="Ttulo2"/>
                      <w:rPr>
                        <w:noProof/>
                        <w:lang w:val="es-ES_tradnl"/>
                      </w:rPr>
                    </w:pPr>
                    <w:r w:rsidRPr="00932AC0"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noProof/>
                        <w:color w:val="595959" w:themeColor="text1" w:themeTint="A6"/>
                        <w:lang w:val="es-ES_tradnl"/>
                        <w14:ligatures w14:val="none"/>
                      </w:rPr>
                      <w:t>Tenor Coro Polifonico Liceo de Musica</w:t>
                    </w:r>
                  </w:p>
                  <w:p w14:paraId="564B5F15" w14:textId="77777777" w:rsidR="00DF57B9" w:rsidRPr="00DF57B9" w:rsidRDefault="004E04F0" w:rsidP="004E04F0">
                    <w:pPr>
                      <w:pStyle w:val="Textodelcurrculumvtae"/>
                      <w:rPr>
                        <w:noProof/>
                        <w:lang w:val="es-ES_tradnl"/>
                      </w:rPr>
                    </w:pPr>
                    <w:r>
                      <w:rPr>
                        <w:noProof/>
                        <w:lang w:val="es-ES_tradnl"/>
                      </w:rPr>
                      <w:t>Año 2008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noProof/>
                    <w:color w:val="595959" w:themeColor="text1" w:themeTint="A6"/>
                    <w:lang w:val="es-ES_tradnl"/>
                    <w14:ligatures w14:val="none"/>
                  </w:rPr>
                  <w:id w:val="68699791"/>
                  <w:placeholder>
                    <w:docPart w:val="49671397A48341B2BC82F0B3C6BE7D03"/>
                  </w:placeholder>
                  <w15:color w:val="C0C0C0"/>
                  <w15:repeatingSectionItem/>
                </w:sdtPr>
                <w:sdtEndPr/>
                <w:sdtContent>
                  <w:p w14:paraId="248B8F82" w14:textId="77777777" w:rsidR="00DF57B9" w:rsidRPr="00932AC0" w:rsidRDefault="004E04F0" w:rsidP="00DF57B9">
                    <w:pPr>
                      <w:pStyle w:val="Ttulo2"/>
                      <w:rPr>
                        <w:noProof/>
                        <w:lang w:val="es-ES_tradnl"/>
                      </w:rPr>
                    </w:pPr>
                    <w:r w:rsidRPr="00932AC0"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noProof/>
                        <w:color w:val="595959" w:themeColor="text1" w:themeTint="A6"/>
                        <w:lang w:val="es-ES_tradnl"/>
                        <w14:ligatures w14:val="none"/>
                      </w:rPr>
                      <w:t>Baritono primero Banda sinfonica Liceo de Musica</w:t>
                    </w:r>
                  </w:p>
                  <w:p w14:paraId="190D30C4" w14:textId="77777777" w:rsidR="00DF57B9" w:rsidRPr="00DF57B9" w:rsidRDefault="004E04F0" w:rsidP="00DF57B9">
                    <w:pPr>
                      <w:pStyle w:val="Textodelcurrculumvtae"/>
                      <w:rPr>
                        <w:noProof/>
                        <w:lang w:val="es-ES_tradnl"/>
                      </w:rPr>
                    </w:pPr>
                    <w:r>
                      <w:rPr>
                        <w:noProof/>
                        <w:lang w:val="es-ES_tradnl"/>
                      </w:rPr>
                      <w:t>Año 2009 - 2010</w:t>
                    </w:r>
                  </w:p>
                  <w:p w14:paraId="2A148E12" w14:textId="77777777" w:rsidR="00932AC0" w:rsidRDefault="00932AC0" w:rsidP="00932AC0">
                    <w:pPr>
                      <w:pStyle w:val="Prrafodelista"/>
                      <w:numPr>
                        <w:ilvl w:val="0"/>
                        <w:numId w:val="3"/>
                      </w:numPr>
                      <w:rPr>
                        <w:noProof/>
                        <w:lang w:val="es-ES_tradnl"/>
                      </w:rPr>
                    </w:pPr>
                    <w:r w:rsidRPr="00932AC0">
                      <w:rPr>
                        <w:noProof/>
                        <w:lang w:val="es-ES_tradnl"/>
                      </w:rPr>
                      <w:t>Participacion en desfile Paris parade año 2010</w:t>
                    </w:r>
                  </w:p>
                  <w:p w14:paraId="719B0B39" w14:textId="77777777" w:rsidR="004E04F0" w:rsidRPr="00932AC0" w:rsidRDefault="00932AC0" w:rsidP="00DF57B9">
                    <w:pPr>
                      <w:pStyle w:val="Prrafodelista"/>
                      <w:numPr>
                        <w:ilvl w:val="0"/>
                        <w:numId w:val="3"/>
                      </w:numPr>
                      <w:rPr>
                        <w:noProof/>
                        <w:lang w:val="es-ES_tradnl"/>
                      </w:rPr>
                    </w:pPr>
                    <w:r w:rsidRPr="00932AC0">
                      <w:rPr>
                        <w:noProof/>
                        <w:lang w:val="es-ES_tradnl"/>
                      </w:rPr>
                      <w:t xml:space="preserve">Gira nacional y provincial año 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noProof/>
                    <w:color w:val="595959" w:themeColor="text1" w:themeTint="A6"/>
                    <w:lang w:val="es-ES_tradnl"/>
                    <w14:ligatures w14:val="none"/>
                  </w:rPr>
                  <w:id w:val="899864435"/>
                  <w:placeholder>
                    <w:docPart w:val="FFA8EBA34F8844008937B2B82BB9E0AB"/>
                  </w:placeholder>
                  <w15:color w:val="C0C0C0"/>
                  <w15:repeatingSectionItem/>
                </w:sdtPr>
                <w:sdtEndPr/>
                <w:sdtContent>
                  <w:p w14:paraId="640A7CDF" w14:textId="77777777" w:rsidR="00932AC0" w:rsidRPr="00932AC0" w:rsidRDefault="00932AC0" w:rsidP="00932AC0">
                    <w:pPr>
                      <w:pStyle w:val="Ttulo2"/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noProof/>
                        <w:color w:val="595959" w:themeColor="text1" w:themeTint="A6"/>
                        <w:lang w:val="es-ES_tradnl"/>
                        <w14:ligatures w14:val="none"/>
                      </w:rPr>
                    </w:pPr>
                    <w:r w:rsidRPr="00932AC0"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noProof/>
                        <w:color w:val="595959" w:themeColor="text1" w:themeTint="A6"/>
                        <w:lang w:val="es-ES_tradnl"/>
                        <w14:ligatures w14:val="none"/>
                      </w:rPr>
                      <w:t>Trombon primero Orquesta sinfonica Liceo de Musica</w:t>
                    </w:r>
                  </w:p>
                  <w:p w14:paraId="016557E6" w14:textId="77777777" w:rsidR="00932AC0" w:rsidRPr="00932AC0" w:rsidRDefault="00932AC0" w:rsidP="00932AC0">
                    <w:pPr>
                      <w:rPr>
                        <w:rFonts w:eastAsiaTheme="minorEastAsia"/>
                        <w:noProof/>
                        <w:lang w:val="es-ES_tradnl"/>
                      </w:rPr>
                    </w:pPr>
                    <w:r>
                      <w:rPr>
                        <w:noProof/>
                        <w:lang w:val="es-ES_tradnl"/>
                      </w:rPr>
                      <w:t>Año 2010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noProof/>
                    <w:color w:val="595959" w:themeColor="text1" w:themeTint="A6"/>
                    <w:lang w:val="es-ES_tradnl"/>
                    <w14:ligatures w14:val="none"/>
                  </w:rPr>
                  <w:id w:val="-1083144545"/>
                  <w:placeholder>
                    <w:docPart w:val="28C5C5FDC8754DFB8B10C04FEF2A3EC1"/>
                  </w:placeholder>
                  <w15:color w:val="C0C0C0"/>
                  <w15:repeatingSectionItem/>
                </w:sdtPr>
                <w:sdtEndPr>
                  <w:rPr>
                    <w:rFonts w:eastAsiaTheme="minorHAnsi"/>
                  </w:rPr>
                </w:sdtEndPr>
                <w:sdtContent>
                  <w:p w14:paraId="27E9C0B6" w14:textId="77777777" w:rsidR="00932AC0" w:rsidRPr="00932AC0" w:rsidRDefault="00932AC0" w:rsidP="00932AC0">
                    <w:pPr>
                      <w:pStyle w:val="Ttulo2"/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noProof/>
                        <w:color w:val="595959" w:themeColor="text1" w:themeTint="A6"/>
                        <w:lang w:val="es-ES_tradnl"/>
                        <w14:ligatures w14:val="none"/>
                      </w:rPr>
                    </w:pPr>
                    <w:r w:rsidRPr="00932AC0"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noProof/>
                        <w:color w:val="595959" w:themeColor="text1" w:themeTint="A6"/>
                        <w:lang w:val="es-ES_tradnl"/>
                        <w14:ligatures w14:val="none"/>
                      </w:rPr>
                      <w:t>Trombon primero O</w:t>
                    </w:r>
                    <w:r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noProof/>
                        <w:color w:val="595959" w:themeColor="text1" w:themeTint="A6"/>
                        <w:lang w:val="es-ES_tradnl"/>
                        <w14:ligatures w14:val="none"/>
                      </w:rPr>
                      <w:t>rquesta FOJI Atacama</w:t>
                    </w:r>
                  </w:p>
                  <w:p w14:paraId="4D92DBC3" w14:textId="77777777" w:rsidR="00932AC0" w:rsidRDefault="00932AC0" w:rsidP="00932AC0">
                    <w:pPr>
                      <w:rPr>
                        <w:noProof/>
                        <w:lang w:val="es-ES_tradnl"/>
                      </w:rPr>
                    </w:pPr>
                    <w:r>
                      <w:rPr>
                        <w:noProof/>
                        <w:lang w:val="es-ES_tradnl"/>
                      </w:rPr>
                      <w:t>Año 2010</w:t>
                    </w:r>
                  </w:p>
                  <w:p w14:paraId="16059E6C" w14:textId="77777777" w:rsidR="00932AC0" w:rsidRPr="00932AC0" w:rsidRDefault="00932AC0" w:rsidP="00932AC0">
                    <w:pPr>
                      <w:pStyle w:val="Prrafodelista"/>
                      <w:numPr>
                        <w:ilvl w:val="0"/>
                        <w:numId w:val="4"/>
                      </w:numPr>
                      <w:rPr>
                        <w:rFonts w:eastAsiaTheme="minorEastAsia"/>
                        <w:noProof/>
                        <w:lang w:val="es-ES_tradnl"/>
                      </w:rPr>
                    </w:pPr>
                    <w:r>
                      <w:rPr>
                        <w:rFonts w:eastAsiaTheme="minorEastAsia"/>
                        <w:noProof/>
                        <w:lang w:val="es-ES_tradnl"/>
                      </w:rPr>
                      <w:t>Gira provincial en la region de Atacama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noProof/>
                    <w:color w:val="595959" w:themeColor="text1" w:themeTint="A6"/>
                    <w:lang w:val="es-ES_tradnl"/>
                    <w14:ligatures w14:val="none"/>
                  </w:rPr>
                  <w:id w:val="-290140724"/>
                  <w:placeholder>
                    <w:docPart w:val="344DFA86BC594C8CA6D54B8B7ADF82D8"/>
                  </w:placeholder>
                  <w15:color w:val="C0C0C0"/>
                  <w15:repeatingSectionItem/>
                </w:sdtPr>
                <w:sdtEndPr>
                  <w:rPr>
                    <w:rFonts w:eastAsiaTheme="minorHAnsi"/>
                  </w:rPr>
                </w:sdtEndPr>
                <w:sdtContent>
                  <w:p w14:paraId="709B5778" w14:textId="77777777" w:rsidR="00932AC0" w:rsidRPr="00932AC0" w:rsidRDefault="00932AC0" w:rsidP="00932AC0">
                    <w:pPr>
                      <w:pStyle w:val="Ttulo2"/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noProof/>
                        <w:color w:val="595959" w:themeColor="text1" w:themeTint="A6"/>
                        <w:lang w:val="es-ES_tradnl"/>
                        <w14:ligatures w14:val="none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noProof/>
                        <w:color w:val="595959" w:themeColor="text1" w:themeTint="A6"/>
                        <w:lang w:val="es-ES_tradnl"/>
                        <w14:ligatures w14:val="none"/>
                      </w:rPr>
                      <w:t>Compositor, arreglista y trombonista en banda La Terrible</w:t>
                    </w:r>
                  </w:p>
                  <w:p w14:paraId="12778651" w14:textId="77777777" w:rsidR="00932AC0" w:rsidRDefault="00932AC0" w:rsidP="00932AC0">
                    <w:pPr>
                      <w:rPr>
                        <w:noProof/>
                        <w:lang w:val="es-ES_tradnl"/>
                      </w:rPr>
                    </w:pPr>
                    <w:r>
                      <w:rPr>
                        <w:noProof/>
                        <w:lang w:val="es-ES_tradnl"/>
                      </w:rPr>
                      <w:t>Año 2014 - 2017</w:t>
                    </w:r>
                  </w:p>
                  <w:p w14:paraId="0E687E50" w14:textId="77777777" w:rsidR="00932AC0" w:rsidRDefault="00932AC0" w:rsidP="00932AC0">
                    <w:pPr>
                      <w:pStyle w:val="Prrafodelista"/>
                      <w:numPr>
                        <w:ilvl w:val="0"/>
                        <w:numId w:val="4"/>
                      </w:numPr>
                      <w:rPr>
                        <w:rFonts w:eastAsiaTheme="minorEastAsia"/>
                        <w:noProof/>
                        <w:lang w:val="es-ES_tradnl"/>
                      </w:rPr>
                    </w:pPr>
                    <w:r>
                      <w:rPr>
                        <w:rFonts w:eastAsiaTheme="minorEastAsia"/>
                        <w:noProof/>
                        <w:lang w:val="es-ES_tradnl"/>
                      </w:rPr>
                      <w:t>Grabacion disco “Con sabor a barrio”</w:t>
                    </w:r>
                  </w:p>
                  <w:p w14:paraId="59C26EF8" w14:textId="77777777" w:rsidR="00932AC0" w:rsidRDefault="00932AC0" w:rsidP="00932AC0">
                    <w:pPr>
                      <w:pStyle w:val="Prrafodelista"/>
                      <w:numPr>
                        <w:ilvl w:val="0"/>
                        <w:numId w:val="4"/>
                      </w:numPr>
                      <w:rPr>
                        <w:rFonts w:eastAsiaTheme="minorEastAsia"/>
                        <w:noProof/>
                        <w:lang w:val="es-ES_tradnl"/>
                      </w:rPr>
                    </w:pPr>
                    <w:r>
                      <w:rPr>
                        <w:rFonts w:eastAsiaTheme="minorEastAsia"/>
                        <w:noProof/>
                        <w:lang w:val="es-ES_tradnl"/>
                      </w:rPr>
                      <w:t>Feria Pulsar 2016</w:t>
                    </w:r>
                  </w:p>
                  <w:p w14:paraId="13280ADF" w14:textId="77777777" w:rsidR="00D14CB7" w:rsidRDefault="00932AC0" w:rsidP="00932AC0">
                    <w:pPr>
                      <w:pStyle w:val="Prrafodelista"/>
                      <w:numPr>
                        <w:ilvl w:val="0"/>
                        <w:numId w:val="4"/>
                      </w:numPr>
                      <w:rPr>
                        <w:rFonts w:eastAsiaTheme="minorEastAsia"/>
                        <w:noProof/>
                        <w:lang w:val="es-ES_tradnl"/>
                      </w:rPr>
                    </w:pPr>
                    <w:r>
                      <w:rPr>
                        <w:rFonts w:eastAsiaTheme="minorEastAsia"/>
                        <w:noProof/>
                        <w:lang w:val="es-ES_tradnl"/>
                      </w:rPr>
                      <w:t xml:space="preserve">Talento Crudo </w:t>
                    </w:r>
                    <w:r w:rsidR="00D14CB7">
                      <w:rPr>
                        <w:rFonts w:eastAsiaTheme="minorEastAsia"/>
                        <w:noProof/>
                        <w:lang w:val="es-ES_tradnl"/>
                      </w:rPr>
                      <w:t>2016</w:t>
                    </w:r>
                  </w:p>
                  <w:p w14:paraId="0235BA46" w14:textId="77777777" w:rsidR="00D14CB7" w:rsidRDefault="00D14CB7" w:rsidP="00932AC0">
                    <w:pPr>
                      <w:pStyle w:val="Prrafodelista"/>
                      <w:numPr>
                        <w:ilvl w:val="0"/>
                        <w:numId w:val="4"/>
                      </w:numPr>
                      <w:rPr>
                        <w:rFonts w:eastAsiaTheme="minorEastAsia"/>
                        <w:noProof/>
                        <w:lang w:val="es-ES_tradnl"/>
                      </w:rPr>
                    </w:pPr>
                    <w:r>
                      <w:rPr>
                        <w:rFonts w:eastAsiaTheme="minorEastAsia"/>
                        <w:noProof/>
                        <w:lang w:val="es-ES_tradnl"/>
                      </w:rPr>
                      <w:t>Festival “Musica Mundo” Bello Horizonte, Brasil 2017</w:t>
                    </w:r>
                  </w:p>
                  <w:p w14:paraId="6237B7D0" w14:textId="77777777" w:rsidR="009A7656" w:rsidRPr="00932AC0" w:rsidRDefault="00D14CB7" w:rsidP="00932AC0">
                    <w:pPr>
                      <w:pStyle w:val="Prrafodelista"/>
                      <w:numPr>
                        <w:ilvl w:val="0"/>
                        <w:numId w:val="4"/>
                      </w:numPr>
                      <w:rPr>
                        <w:rFonts w:eastAsiaTheme="minorEastAsia"/>
                        <w:noProof/>
                        <w:lang w:val="es-ES_tradnl"/>
                      </w:rPr>
                    </w:pPr>
                    <w:r>
                      <w:rPr>
                        <w:rFonts w:eastAsiaTheme="minorEastAsia"/>
                        <w:noProof/>
                        <w:lang w:val="es-ES_tradnl"/>
                      </w:rPr>
                      <w:t xml:space="preserve">Festival “Woodstacko” </w:t>
                    </w:r>
                  </w:p>
                </w:sdtContent>
              </w:sdt>
              <w:p w14:paraId="0E93A319" w14:textId="77777777" w:rsidR="009A7656" w:rsidRPr="009A7656" w:rsidRDefault="009A7656" w:rsidP="00932AC0">
                <w:pPr>
                  <w:pStyle w:val="Ttulo2"/>
                  <w:rPr>
                    <w:rFonts w:asciiTheme="minorHAnsi" w:eastAsiaTheme="minorEastAsia" w:hAnsiTheme="minorHAnsi" w:cstheme="minorBidi"/>
                    <w:bCs w:val="0"/>
                    <w:caps w:val="0"/>
                    <w:noProof/>
                    <w:color w:val="595959" w:themeColor="text1" w:themeTint="A6"/>
                    <w:lang w:val="es-ES_tradnl"/>
                    <w14:ligatures w14:val="none"/>
                  </w:rPr>
                </w:pPr>
                <w:r w:rsidRPr="009A7656">
                  <w:rPr>
                    <w:rFonts w:asciiTheme="minorHAnsi" w:eastAsiaTheme="minorEastAsia" w:hAnsiTheme="minorHAnsi" w:cstheme="minorBidi"/>
                    <w:bCs w:val="0"/>
                    <w:caps w:val="0"/>
                    <w:noProof/>
                    <w:color w:val="595959" w:themeColor="text1" w:themeTint="A6"/>
                    <w:lang w:val="es-ES_tradnl"/>
                    <w14:ligatures w14:val="none"/>
                  </w:rPr>
                  <w:t>Taller de Intrumentos de Bronce</w:t>
                </w:r>
              </w:p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noProof/>
                    <w:color w:val="595959" w:themeColor="text1" w:themeTint="A6"/>
                    <w:lang w:val="es-ES_tradnl"/>
                    <w14:ligatures w14:val="none"/>
                  </w:rPr>
                  <w:id w:val="182946587"/>
                  <w:placeholder>
                    <w:docPart w:val="06F3AA8C07024AD08171010F8FCC76E2"/>
                  </w:placeholder>
                  <w15:color w:val="C0C0C0"/>
                  <w15:repeatingSectionItem/>
                </w:sdtPr>
                <w:sdtEndPr>
                  <w:rPr>
                    <w:rFonts w:eastAsiaTheme="minorHAnsi"/>
                  </w:rPr>
                </w:sdtEndPr>
                <w:sdtContent>
                  <w:p w14:paraId="50E4BC37" w14:textId="77777777" w:rsidR="009A7656" w:rsidRPr="00932AC0" w:rsidRDefault="009A7656" w:rsidP="00932AC0">
                    <w:pPr>
                      <w:pStyle w:val="Ttulo2"/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noProof/>
                        <w:color w:val="595959" w:themeColor="text1" w:themeTint="A6"/>
                        <w:lang w:val="es-ES_tradnl"/>
                        <w14:ligatures w14:val="none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noProof/>
                        <w:color w:val="595959" w:themeColor="text1" w:themeTint="A6"/>
                        <w:lang w:val="es-ES_tradnl"/>
                        <w14:ligatures w14:val="none"/>
                      </w:rPr>
                      <w:t>Colegio Horacio Aravena Comuna de San Joaquin</w:t>
                    </w:r>
                  </w:p>
                  <w:p w14:paraId="7215646B" w14:textId="77777777" w:rsidR="009A7656" w:rsidRPr="00932AC0" w:rsidRDefault="009A7656" w:rsidP="009A7656">
                    <w:pPr>
                      <w:rPr>
                        <w:rFonts w:eastAsiaTheme="minorEastAsia"/>
                        <w:noProof/>
                        <w:lang w:val="es-ES_tradnl"/>
                      </w:rPr>
                    </w:pPr>
                    <w:r>
                      <w:rPr>
                        <w:noProof/>
                        <w:lang w:val="es-ES_tradnl"/>
                      </w:rPr>
                      <w:t>Año  2017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noProof/>
                    <w:color w:val="595959" w:themeColor="text1" w:themeTint="A6"/>
                    <w:lang w:val="es-ES_tradnl"/>
                    <w14:ligatures w14:val="none"/>
                  </w:rPr>
                  <w:id w:val="673610768"/>
                  <w:placeholder>
                    <w:docPart w:val="C559366B1F7F4311A25095B4A0CC792A"/>
                  </w:placeholder>
                  <w15:color w:val="C0C0C0"/>
                  <w15:repeatingSectionItem/>
                </w:sdtPr>
                <w:sdtEndPr>
                  <w:rPr>
                    <w:rFonts w:eastAsiaTheme="minorHAnsi"/>
                  </w:rPr>
                </w:sdtEndPr>
                <w:sdtContent>
                  <w:p w14:paraId="39BA3FED" w14:textId="77777777" w:rsidR="009A7656" w:rsidRPr="00E40E3F" w:rsidRDefault="00E40E3F" w:rsidP="00932AC0">
                    <w:pPr>
                      <w:pStyle w:val="Ttulo2"/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noProof/>
                        <w:color w:val="595959" w:themeColor="text1" w:themeTint="A6"/>
                        <w:lang w:val="es-ES_tradnl"/>
                        <w14:ligatures w14:val="none"/>
                      </w:rPr>
                    </w:pPr>
                    <w:r w:rsidRPr="00E40E3F"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noProof/>
                        <w:color w:val="595959" w:themeColor="text1" w:themeTint="A6"/>
                        <w:lang w:val="es-ES_tradnl"/>
                        <w14:ligatures w14:val="none"/>
                      </w:rPr>
                      <w:t>Interpretacion, composicion y arreglos en bandas de bronces</w:t>
                    </w:r>
                  </w:p>
                  <w:p w14:paraId="39334608" w14:textId="77777777" w:rsidR="00E40E3F" w:rsidRDefault="00E40E3F" w:rsidP="009A7656">
                    <w:pPr>
                      <w:rPr>
                        <w:rFonts w:eastAsiaTheme="minorEastAsia"/>
                        <w:noProof/>
                        <w:lang w:val="es-ES_tradnl"/>
                      </w:rPr>
                    </w:pPr>
                    <w:r>
                      <w:rPr>
                        <w:rFonts w:eastAsiaTheme="minorEastAsia"/>
                        <w:noProof/>
                        <w:lang w:val="es-ES_tradnl"/>
                      </w:rPr>
                      <w:t>Zona Norte y centro del pais</w:t>
                    </w:r>
                  </w:p>
                  <w:p w14:paraId="7F128010" w14:textId="77777777" w:rsidR="00792828" w:rsidRDefault="00E40E3F" w:rsidP="00E40E3F">
                    <w:pPr>
                      <w:pStyle w:val="Prrafodelista"/>
                      <w:numPr>
                        <w:ilvl w:val="0"/>
                        <w:numId w:val="5"/>
                      </w:numPr>
                      <w:rPr>
                        <w:rFonts w:eastAsiaTheme="minorEastAsia"/>
                        <w:noProof/>
                        <w:lang w:val="es-ES_tradnl"/>
                      </w:rPr>
                    </w:pPr>
                    <w:r>
                      <w:rPr>
                        <w:rFonts w:eastAsiaTheme="minorEastAsia"/>
                        <w:noProof/>
                        <w:lang w:val="es-ES_tradnl"/>
                      </w:rPr>
                      <w:t>Carnaval de Arica 2015, 2016, 2018</w:t>
                    </w:r>
                  </w:p>
                  <w:p w14:paraId="03C7D9E1" w14:textId="77777777" w:rsidR="00792828" w:rsidRDefault="00792828" w:rsidP="00E40E3F">
                    <w:pPr>
                      <w:pStyle w:val="Prrafodelista"/>
                      <w:numPr>
                        <w:ilvl w:val="0"/>
                        <w:numId w:val="5"/>
                      </w:numPr>
                      <w:rPr>
                        <w:rFonts w:eastAsiaTheme="minorEastAsia"/>
                        <w:noProof/>
                        <w:lang w:val="es-ES_tradnl"/>
                      </w:rPr>
                    </w:pPr>
                    <w:r>
                      <w:rPr>
                        <w:rFonts w:eastAsiaTheme="minorEastAsia"/>
                        <w:noProof/>
                        <w:lang w:val="es-ES_tradnl"/>
                      </w:rPr>
                      <w:t>Diversos carnavales en regiones del pais</w:t>
                    </w:r>
                  </w:p>
                  <w:p w14:paraId="264E8DCC" w14:textId="77777777" w:rsidR="001C57A5" w:rsidRDefault="00792828" w:rsidP="00E40E3F">
                    <w:pPr>
                      <w:pStyle w:val="Prrafodelista"/>
                      <w:numPr>
                        <w:ilvl w:val="0"/>
                        <w:numId w:val="5"/>
                      </w:numPr>
                      <w:rPr>
                        <w:rFonts w:eastAsiaTheme="minorEastAsia"/>
                        <w:noProof/>
                        <w:lang w:val="es-ES_tradnl"/>
                      </w:rPr>
                    </w:pPr>
                    <w:r>
                      <w:rPr>
                        <w:rFonts w:eastAsiaTheme="minorEastAsia"/>
                        <w:noProof/>
                        <w:lang w:val="es-ES_tradnl"/>
                      </w:rPr>
                      <w:t>Fiestas patronales en el nor</w:t>
                    </w:r>
                    <w:r w:rsidR="00C65BB3">
                      <w:rPr>
                        <w:rFonts w:eastAsiaTheme="minorEastAsia"/>
                        <w:noProof/>
                        <w:lang w:val="es-ES_tradnl"/>
                      </w:rPr>
                      <w:t>te y centro del pais</w:t>
                    </w:r>
                  </w:p>
                  <w:p w14:paraId="4DDCA1B7" w14:textId="77777777" w:rsidR="001C57A5" w:rsidRDefault="001C57A5" w:rsidP="00E40E3F">
                    <w:pPr>
                      <w:pStyle w:val="Prrafodelista"/>
                      <w:numPr>
                        <w:ilvl w:val="0"/>
                        <w:numId w:val="5"/>
                      </w:numPr>
                      <w:rPr>
                        <w:rFonts w:eastAsiaTheme="minorEastAsia"/>
                        <w:noProof/>
                        <w:lang w:val="es-ES_tradnl"/>
                      </w:rPr>
                    </w:pPr>
                    <w:r>
                      <w:rPr>
                        <w:rFonts w:eastAsiaTheme="minorEastAsia"/>
                        <w:noProof/>
                        <w:lang w:val="es-ES_tradnl"/>
                      </w:rPr>
                      <w:t>Fiesta de La Tirana</w:t>
                    </w:r>
                  </w:p>
                  <w:p w14:paraId="11F385CD" w14:textId="37FEEBEB" w:rsidR="00051B35" w:rsidRPr="00051B35" w:rsidRDefault="001C57A5" w:rsidP="00051B35">
                    <w:pPr>
                      <w:pStyle w:val="Prrafodelista"/>
                      <w:numPr>
                        <w:ilvl w:val="0"/>
                        <w:numId w:val="5"/>
                      </w:numPr>
                      <w:rPr>
                        <w:rFonts w:eastAsiaTheme="minorEastAsia"/>
                        <w:noProof/>
                        <w:lang w:val="es-ES_tradnl"/>
                      </w:rPr>
                    </w:pPr>
                    <w:r>
                      <w:rPr>
                        <w:rFonts w:eastAsiaTheme="minorEastAsia"/>
                        <w:noProof/>
                        <w:lang w:val="es-ES_tradnl"/>
                      </w:rPr>
                      <w:t>Fiest</w:t>
                    </w:r>
                    <w:r w:rsidR="00051B35">
                      <w:rPr>
                        <w:rFonts w:eastAsiaTheme="minorEastAsia"/>
                        <w:noProof/>
                        <w:lang w:val="es-ES_tradnl"/>
                      </w:rPr>
                      <w:t>a</w:t>
                    </w:r>
                    <w:r>
                      <w:rPr>
                        <w:rFonts w:eastAsiaTheme="minorEastAsia"/>
                        <w:noProof/>
                        <w:lang w:val="es-ES_tradnl"/>
                      </w:rPr>
                      <w:t xml:space="preserve"> de Tarapaca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noProof/>
                    <w:color w:val="595959" w:themeColor="text1" w:themeTint="A6"/>
                    <w:lang w:val="es-ES_tradnl"/>
                    <w14:ligatures w14:val="none"/>
                  </w:rPr>
                  <w:id w:val="-1933503527"/>
                  <w:placeholder>
                    <w:docPart w:val="0399D785993C473CA9FE316ADBAB35C2"/>
                  </w:placeholder>
                  <w15:color w:val="C0C0C0"/>
                  <w15:repeatingSectionItem/>
                </w:sdtPr>
                <w:sdtEndPr>
                  <w:rPr>
                    <w:rFonts w:eastAsiaTheme="minorHAnsi"/>
                  </w:rPr>
                </w:sdtEndPr>
                <w:sdtContent>
                  <w:p w14:paraId="58D75A44" w14:textId="50D3A1F3" w:rsidR="00051B35" w:rsidRDefault="00051B35" w:rsidP="00051B35">
                    <w:pPr>
                      <w:pStyle w:val="Ttulo2"/>
                    </w:pPr>
                  </w:p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noProof/>
                        <w:color w:val="595959" w:themeColor="text1" w:themeTint="A6"/>
                        <w:lang w:val="es-ES_tradnl"/>
                        <w14:ligatures w14:val="none"/>
                      </w:rPr>
                      <w:id w:val="1442194673"/>
                      <w15:color w:val="C0C0C0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noProof/>
                            <w:color w:val="595959" w:themeColor="text1" w:themeTint="A6"/>
                            <w:lang w:val="es-ES_tradnl"/>
                            <w14:ligatures w14:val="none"/>
                          </w:rPr>
                          <w:id w:val="2007932014"/>
                          <w:placeholder>
                            <w:docPart w:val="4937367BA6C044E9AAE33368E3874AA0"/>
                          </w:placeholder>
                          <w15:color w:val="C0C0C0"/>
                          <w15:repeatingSectionItem/>
                        </w:sdtPr>
                        <w:sdtEndPr/>
                        <w:sdtContent>
                          <w:p w14:paraId="0874B18A" w14:textId="77777777" w:rsidR="00051B35" w:rsidRPr="00DF57B9" w:rsidRDefault="00051B35" w:rsidP="00051B35">
                            <w:pPr>
                              <w:pStyle w:val="Ttulo2"/>
                              <w:rPr>
                                <w:noProof/>
                                <w:lang w:val="es-ES_tradnl"/>
                              </w:rPr>
                            </w:pPr>
                            <w:r>
                              <w:rPr>
                                <w:noProof/>
                                <w:lang w:val="es-ES_tradnl"/>
                              </w:rPr>
                              <w:t>contratista agrosuper freirina</w:t>
                            </w:r>
                          </w:p>
                          <w:p w14:paraId="7FCBAE75" w14:textId="77777777" w:rsidR="00051B35" w:rsidRPr="00DF57B9" w:rsidRDefault="00051B35" w:rsidP="00051B35">
                            <w:pPr>
                              <w:pStyle w:val="Textodelcurrculumvtae"/>
                              <w:rPr>
                                <w:noProof/>
                                <w:lang w:val="es-ES_tradnl"/>
                              </w:rPr>
                            </w:pPr>
                            <w:r>
                              <w:rPr>
                                <w:noProof/>
                                <w:lang w:val="es-ES_tradnl"/>
                              </w:rPr>
                              <w:t>Periodo año 2010</w:t>
                            </w:r>
                          </w:p>
                          <w:p w14:paraId="43F0A89A" w14:textId="77777777" w:rsidR="00051B35" w:rsidRPr="00DF57B9" w:rsidRDefault="00051B35" w:rsidP="00051B35">
                            <w:pPr>
                              <w:rPr>
                                <w:noProof/>
                                <w:lang w:val="es-ES_tradnl"/>
                              </w:rPr>
                            </w:pPr>
                            <w:r>
                              <w:rPr>
                                <w:noProof/>
                                <w:lang w:val="es-ES_tradnl"/>
                              </w:rPr>
                              <w:t>Aseo y limpieza de casonas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noProof/>
                            <w:color w:val="595959" w:themeColor="text1" w:themeTint="A6"/>
                            <w:lang w:val="es-ES_tradnl"/>
                            <w14:ligatures w14:val="none"/>
                          </w:rPr>
                          <w:id w:val="1712539825"/>
                          <w:placeholder>
                            <w:docPart w:val="655D90B03EFF4474AB988DF36FAC0188"/>
                          </w:placeholder>
                          <w15:color w:val="C0C0C0"/>
                          <w15:repeatingSectionItem/>
                        </w:sdtPr>
                        <w:sdtEndPr/>
                        <w:sdtContent>
                          <w:p w14:paraId="0280FD95" w14:textId="77777777" w:rsidR="00051B35" w:rsidRPr="00DF57B9" w:rsidRDefault="00051B35" w:rsidP="00051B35">
                            <w:pPr>
                              <w:pStyle w:val="Ttulo2"/>
                              <w:rPr>
                                <w:noProof/>
                                <w:lang w:val="es-ES_tradnl"/>
                              </w:rPr>
                            </w:pPr>
                            <w:r>
                              <w:rPr>
                                <w:noProof/>
                                <w:lang w:val="es-ES_tradnl"/>
                              </w:rPr>
                              <w:t>Homecenter Sodimac copiapo</w:t>
                            </w:r>
                          </w:p>
                          <w:p w14:paraId="298CE43E" w14:textId="77777777" w:rsidR="00051B35" w:rsidRPr="00DF57B9" w:rsidRDefault="00051B35" w:rsidP="00051B35">
                            <w:pPr>
                              <w:pStyle w:val="Textodelcurrculumvtae"/>
                              <w:rPr>
                                <w:noProof/>
                                <w:lang w:val="es-ES_tradnl"/>
                              </w:rPr>
                            </w:pPr>
                            <w:r>
                              <w:rPr>
                                <w:noProof/>
                                <w:lang w:val="es-ES_tradnl"/>
                              </w:rPr>
                              <w:t>Periodo año 2013</w:t>
                            </w:r>
                          </w:p>
                          <w:p w14:paraId="1D1CF153" w14:textId="77777777" w:rsidR="00051B35" w:rsidRDefault="00051B35" w:rsidP="00051B35">
                            <w:pPr>
                              <w:rPr>
                                <w:noProof/>
                                <w:lang w:val="es-ES_tradnl"/>
                              </w:rPr>
                            </w:pPr>
                            <w:r>
                              <w:rPr>
                                <w:noProof/>
                                <w:lang w:val="es-ES_tradnl"/>
                              </w:rPr>
                              <w:t>Vendedor de pasillos y reposicion del mismo</w:t>
                            </w:r>
                          </w:p>
                          <w:p w14:paraId="7A62BC9D" w14:textId="77777777" w:rsidR="00051B35" w:rsidRDefault="00051B35" w:rsidP="00051B35">
                            <w:pPr>
                              <w:rPr>
                                <w:noProof/>
                                <w:lang w:val="es-ES_tradnl"/>
                              </w:rPr>
                            </w:pPr>
                            <w:r>
                              <w:rPr>
                                <w:noProof/>
                                <w:lang w:val="es-ES_tradnl"/>
                              </w:rPr>
                              <w:t>Area Hogar</w:t>
                            </w:r>
                          </w:p>
                          <w:p w14:paraId="38EACD78" w14:textId="77777777" w:rsidR="00051B35" w:rsidRDefault="00051B35" w:rsidP="00051B35">
                            <w:pPr>
                              <w:rPr>
                                <w:noProof/>
                                <w:lang w:val="es-ES_tradnl"/>
                              </w:rPr>
                            </w:pPr>
                            <w:r>
                              <w:rPr>
                                <w:noProof/>
                                <w:lang w:val="es-ES_tradnl"/>
                              </w:rPr>
                              <w:t>Area Ferreteria</w:t>
                            </w:r>
                          </w:p>
                          <w:p w14:paraId="22D946F1" w14:textId="77777777" w:rsidR="00051B35" w:rsidRPr="00DF57B9" w:rsidRDefault="00051B35" w:rsidP="00051B35">
                            <w:pPr>
                              <w:rPr>
                                <w:noProof/>
                                <w:lang w:val="es-ES_tradnl"/>
                              </w:rPr>
                            </w:pPr>
                            <w:r>
                              <w:rPr>
                                <w:noProof/>
                                <w:lang w:val="es-ES_tradnl"/>
                              </w:rPr>
                              <w:t>Apoyo en labores de inventario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noProof/>
                            <w:color w:val="595959" w:themeColor="text1" w:themeTint="A6"/>
                            <w:lang w:val="es-ES_tradnl"/>
                            <w14:ligatures w14:val="none"/>
                          </w:rPr>
                          <w:id w:val="1984736030"/>
                          <w:placeholder>
                            <w:docPart w:val="4937367BA6C044E9AAE33368E3874AA0"/>
                          </w:placeholder>
                          <w15:color w:val="C0C0C0"/>
                          <w15:repeatingSectionItem/>
                        </w:sdtPr>
                        <w:sdtEndPr/>
                        <w:sdtContent>
                          <w:p w14:paraId="744A1232" w14:textId="6FBDC3ED" w:rsidR="009258B8" w:rsidRPr="009258B8" w:rsidRDefault="00051B35" w:rsidP="009258B8">
                            <w:pPr>
                              <w:pStyle w:val="Ttulo2"/>
                              <w:rPr>
                                <w:noProof/>
                                <w:lang w:val="es-ES_tradnl"/>
                              </w:rPr>
                            </w:pPr>
                            <w:r>
                              <w:rPr>
                                <w:noProof/>
                                <w:lang w:val="es-ES_tradnl"/>
                              </w:rPr>
                              <w:t>Supermercado santa isabel, propinero</w:t>
                            </w:r>
                          </w:p>
                          <w:p w14:paraId="27212046" w14:textId="0D93705D" w:rsidR="009258B8" w:rsidRDefault="00051B35" w:rsidP="009258B8">
                            <w:pPr>
                              <w:pStyle w:val="Textodelcurrculumvtae"/>
                              <w:rPr>
                                <w:noProof/>
                                <w:lang w:val="es-ES_tradnl"/>
                              </w:rPr>
                            </w:pPr>
                            <w:r>
                              <w:rPr>
                                <w:noProof/>
                                <w:lang w:val="es-ES_tradnl"/>
                              </w:rPr>
                              <w:t>Periodo años 2017, 2018 actualida</w:t>
                            </w:r>
                            <w:r w:rsidR="009258B8">
                              <w:rPr>
                                <w:noProof/>
                                <w:lang w:val="es-ES_tradnl"/>
                              </w:rPr>
                              <w:t>d.</w:t>
                            </w:r>
                          </w:p>
                          <w:p w14:paraId="6C4A4B9E" w14:textId="46D2CEC8" w:rsidR="00A028E8" w:rsidRDefault="00A028E8" w:rsidP="009258B8">
                            <w:pPr>
                              <w:pStyle w:val="Textodelcurrculumvtae"/>
                              <w:rPr>
                                <w:rFonts w:asciiTheme="majorHAnsi" w:hAnsiTheme="majorHAnsi" w:cstheme="majorHAnsi"/>
                                <w:b/>
                                <w:bCs/>
                                <w:noProof/>
                                <w:lang w:val="es-ES_tradnl"/>
                              </w:rPr>
                            </w:pPr>
                            <w:r w:rsidRPr="00A028E8">
                              <w:rPr>
                                <w:rFonts w:asciiTheme="majorHAnsi" w:hAnsiTheme="majorHAnsi" w:cstheme="majorHAnsi"/>
                                <w:b/>
                                <w:bCs/>
                                <w:noProof/>
                                <w:lang w:val="es-ES_tradnl"/>
                              </w:rPr>
                              <w:t>EMPRESA EME S.G</w:t>
                            </w:r>
                          </w:p>
                          <w:p w14:paraId="2053B8AF" w14:textId="49B5D3EB" w:rsidR="00A028E8" w:rsidRPr="00A028E8" w:rsidRDefault="00A028E8" w:rsidP="009258B8">
                            <w:pPr>
                              <w:pStyle w:val="Textodelcurrculumvtae"/>
                              <w:rPr>
                                <w:rFonts w:asciiTheme="majorHAnsi" w:hAnsiTheme="majorHAnsi" w:cstheme="majorHAnsi"/>
                                <w:noProof/>
                                <w:lang w:val="es-ES_tradnl"/>
                              </w:rPr>
                            </w:pPr>
                            <w:r w:rsidRPr="00A028E8">
                              <w:rPr>
                                <w:rFonts w:asciiTheme="majorHAnsi" w:hAnsiTheme="majorHAnsi" w:cstheme="majorHAnsi"/>
                                <w:noProof/>
                                <w:lang w:val="es-ES_tradnl"/>
                              </w:rPr>
                              <w:t>Desde Marzo a Noviembre de 2020</w:t>
                            </w:r>
                          </w:p>
                          <w:p w14:paraId="5F32B29E" w14:textId="0E69117E" w:rsidR="00A028E8" w:rsidRDefault="00A028E8" w:rsidP="009258B8">
                            <w:pPr>
                              <w:pStyle w:val="Textodelcurrculumvtae"/>
                              <w:rPr>
                                <w:rFonts w:asciiTheme="majorHAnsi" w:hAnsiTheme="majorHAnsi" w:cstheme="majorHAnsi"/>
                                <w:noProof/>
                                <w:lang w:val="es-ES_tradnl"/>
                              </w:rPr>
                            </w:pPr>
                            <w:r w:rsidRPr="00A028E8">
                              <w:rPr>
                                <w:rFonts w:asciiTheme="majorHAnsi" w:hAnsiTheme="majorHAnsi" w:cstheme="majorHAnsi"/>
                                <w:noProof/>
                                <w:lang w:val="es-ES_tradnl"/>
                              </w:rPr>
                              <w:t>Servico atencion a clientes y carga de tarjetas Bip en estaciones de Metro de Santiago</w:t>
                            </w:r>
                          </w:p>
                          <w:p w14:paraId="6FD0BF53" w14:textId="0EDBB000" w:rsidR="00815BA8" w:rsidRPr="00815BA8" w:rsidRDefault="00815BA8" w:rsidP="009258B8">
                            <w:pPr>
                              <w:pStyle w:val="Textodelcurrculumvtae"/>
                              <w:rPr>
                                <w:rFonts w:asciiTheme="majorHAnsi" w:hAnsiTheme="majorHAnsi" w:cstheme="majorHAnsi"/>
                                <w:b/>
                                <w:bCs/>
                                <w:noProof/>
                                <w:lang w:val="es-ES_tradnl"/>
                              </w:rPr>
                            </w:pPr>
                            <w:r w:rsidRPr="00815BA8">
                              <w:rPr>
                                <w:rFonts w:asciiTheme="majorHAnsi" w:hAnsiTheme="majorHAnsi" w:cstheme="majorHAnsi"/>
                                <w:b/>
                                <w:bCs/>
                                <w:noProof/>
                                <w:lang w:val="es-ES_tradnl"/>
                              </w:rPr>
                              <w:t>PISCINAS MAU</w:t>
                            </w:r>
                          </w:p>
                          <w:p w14:paraId="1CFBB7B5" w14:textId="10781172" w:rsidR="00815BA8" w:rsidRPr="00A028E8" w:rsidRDefault="00815BA8" w:rsidP="009258B8">
                            <w:pPr>
                              <w:pStyle w:val="Textodelcurrculumvtae"/>
                              <w:rPr>
                                <w:rFonts w:asciiTheme="majorHAnsi" w:hAnsiTheme="majorHAnsi" w:cstheme="majorHAnsi"/>
                                <w:noProof/>
                                <w:lang w:val="es-ES_tradnl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noProof/>
                                <w:lang w:val="es-ES_tradnl"/>
                              </w:rPr>
                              <w:t>Aprendiz de instalacion de piscinas</w:t>
                            </w:r>
                          </w:p>
                          <w:p w14:paraId="03A5AC2B" w14:textId="272DBC88" w:rsidR="009258B8" w:rsidRPr="00051B35" w:rsidRDefault="004D454B" w:rsidP="009258B8">
                            <w:pPr>
                              <w:pStyle w:val="Textodelcurrculumvtae"/>
                              <w:rPr>
                                <w:rFonts w:eastAsiaTheme="minorEastAsia"/>
                                <w:noProof/>
                                <w:lang w:val="es-ES_tradnl"/>
                              </w:rPr>
                            </w:pPr>
                          </w:p>
                        </w:sdtContent>
                      </w:sdt>
                    </w:sdtContent>
                  </w:sdt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noProof/>
                    <w:color w:val="595959" w:themeColor="text1" w:themeTint="A6"/>
                    <w:lang w:val="es-ES_tradnl"/>
                    <w14:ligatures w14:val="none"/>
                  </w:rPr>
                  <w:id w:val="194351041"/>
                  <w:placeholder>
                    <w:docPart w:val="15C3AD3F25A046B587C9CFEDCC0D98B6"/>
                  </w:placeholder>
                  <w15:color w:val="C0C0C0"/>
                  <w15:repeatingSectionItem/>
                </w:sdtPr>
                <w:sdtEndPr>
                  <w:rPr>
                    <w:rFonts w:eastAsiaTheme="minorHAnsi"/>
                  </w:rPr>
                </w:sdtEndPr>
                <w:sdtContent>
                  <w:p w14:paraId="6440BC5D" w14:textId="77777777" w:rsidR="009258B8" w:rsidRDefault="009258B8" w:rsidP="00051B35">
                    <w:pPr>
                      <w:pStyle w:val="Ttulo2"/>
                    </w:pPr>
                  </w:p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noProof/>
                        <w:color w:val="595959" w:themeColor="text1" w:themeTint="A6"/>
                        <w:lang w:val="es-ES_tradnl"/>
                        <w14:ligatures w14:val="none"/>
                      </w:rPr>
                      <w:id w:val="1005946154"/>
                      <w15:color w:val="C0C0C0"/>
                      <w15:repeatingSection/>
                    </w:sdtPr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noProof/>
                            <w:color w:val="595959" w:themeColor="text1" w:themeTint="A6"/>
                            <w:lang w:val="es-ES_tradnl"/>
                            <w14:ligatures w14:val="none"/>
                          </w:rPr>
                          <w:id w:val="10967003"/>
                          <w:placeholder>
                            <w:docPart w:val="6942AEE293D3482A8809F0977CA22C71"/>
                          </w:placeholder>
                          <w15:color w:val="C0C0C0"/>
                          <w15:repeatingSectionItem/>
                        </w:sdtPr>
                        <w:sdtContent>
                          <w:p w14:paraId="22872A75" w14:textId="2AC974D2" w:rsidR="009258B8" w:rsidRPr="00DF57B9" w:rsidRDefault="009258B8" w:rsidP="00051B35">
                            <w:pPr>
                              <w:pStyle w:val="Ttulo2"/>
                              <w:rPr>
                                <w:noProof/>
                                <w:lang w:val="es-ES_tradnl"/>
                              </w:rPr>
                            </w:pPr>
                          </w:p>
                          <w:p w14:paraId="2FB2A51B" w14:textId="260CB75B" w:rsidR="009258B8" w:rsidRPr="00DF57B9" w:rsidRDefault="009258B8" w:rsidP="00051B35">
                            <w:pPr>
                              <w:rPr>
                                <w:noProof/>
                                <w:lang w:val="es-ES_tradnl"/>
                              </w:rPr>
                            </w:pPr>
                          </w:p>
                        </w:sdtContent>
                      </w:sdt>
                      <w:p w14:paraId="24FE4E27" w14:textId="2C2FB522" w:rsidR="00E953FA" w:rsidRPr="00051B35" w:rsidRDefault="009258B8" w:rsidP="009258B8">
                        <w:pPr>
                          <w:pStyle w:val="Textodelcurrculumvtae"/>
                          <w:rPr>
                            <w:rFonts w:eastAsiaTheme="minorEastAsia"/>
                            <w:noProof/>
                            <w:lang w:val="es-ES_tradnl"/>
                          </w:rPr>
                        </w:pPr>
                      </w:p>
                    </w:sdtContent>
                  </w:sdt>
                </w:sdtContent>
              </w:sdt>
            </w:sdtContent>
          </w:sdt>
        </w:tc>
      </w:tr>
      <w:tr w:rsidR="00E953FA" w:rsidRPr="00DF57B9" w14:paraId="0F73EDA3" w14:textId="77777777">
        <w:tc>
          <w:tcPr>
            <w:tcW w:w="1778" w:type="dxa"/>
          </w:tcPr>
          <w:p w14:paraId="320F82B9" w14:textId="77777777" w:rsidR="00E953FA" w:rsidRPr="00DF57B9" w:rsidRDefault="00671A6A">
            <w:pPr>
              <w:pStyle w:val="Ttulo1"/>
              <w:rPr>
                <w:noProof/>
                <w:lang w:val="es-ES_tradnl"/>
              </w:rPr>
            </w:pPr>
            <w:r w:rsidRPr="00DF57B9">
              <w:rPr>
                <w:noProof/>
                <w:lang w:val="es-ES_tradnl"/>
              </w:rPr>
              <w:lastRenderedPageBreak/>
              <w:t>Formación</w:t>
            </w:r>
          </w:p>
        </w:tc>
        <w:tc>
          <w:tcPr>
            <w:tcW w:w="472" w:type="dxa"/>
          </w:tcPr>
          <w:p w14:paraId="1816BA64" w14:textId="77777777" w:rsidR="00E953FA" w:rsidRPr="00DF57B9" w:rsidRDefault="00E953FA">
            <w:pPr>
              <w:rPr>
                <w:noProof/>
                <w:lang w:val="es-ES_tradnl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595959" w:themeColor="text1" w:themeTint="A6"/>
                <w:lang w:val="es-ES_tradnl"/>
                <w14:ligatures w14:val="none"/>
              </w:rPr>
              <w:id w:val="-691765356"/>
              <w15:repeatingSection/>
            </w:sdtPr>
            <w:sdtEndPr>
              <w:rPr>
                <w:rFonts w:asciiTheme="majorHAnsi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noProof/>
                    <w:color w:val="595959" w:themeColor="text1" w:themeTint="A6"/>
                    <w:lang w:val="es-ES_tradnl"/>
                    <w14:ligatures w14:val="none"/>
                  </w:rPr>
                  <w:id w:val="-1126388115"/>
                  <w:placeholder>
                    <w:docPart w:val="099248DBEDE5498F8E885266F63A2991"/>
                  </w:placeholder>
                  <w15:repeatingSectionItem/>
                </w:sdtPr>
                <w:sdtEndPr>
                  <w:rPr>
                    <w:rFonts w:eastAsiaTheme="minorHAnsi"/>
                  </w:rPr>
                </w:sdtEndPr>
                <w:sdtContent>
                  <w:p w14:paraId="3AF9573C" w14:textId="77777777" w:rsidR="00DF57B9" w:rsidRPr="00DF57B9" w:rsidRDefault="00F6422E" w:rsidP="00DF57B9">
                    <w:pPr>
                      <w:pStyle w:val="Ttulo2"/>
                      <w:rPr>
                        <w:noProof/>
                        <w:lang w:val="es-ES_tradnl"/>
                      </w:rPr>
                    </w:pPr>
                    <w:r>
                      <w:rPr>
                        <w:noProof/>
                        <w:lang w:val="es-ES_tradnl"/>
                      </w:rPr>
                      <w:t>liceo de musica de copiapo</w:t>
                    </w:r>
                  </w:p>
                  <w:p w14:paraId="0A946886" w14:textId="77777777" w:rsidR="00F6422E" w:rsidRDefault="00F6422E" w:rsidP="00DF57B9">
                    <w:pPr>
                      <w:rPr>
                        <w:noProof/>
                        <w:lang w:val="es-ES_tradnl"/>
                      </w:rPr>
                    </w:pPr>
                    <w:r>
                      <w:rPr>
                        <w:noProof/>
                        <w:lang w:val="es-ES_tradnl"/>
                      </w:rPr>
                      <w:t xml:space="preserve">Enseñanza media 1° a 3° medio; </w:t>
                    </w:r>
                  </w:p>
                  <w:p w14:paraId="7A7A9A58" w14:textId="77777777" w:rsidR="00F6422E" w:rsidRDefault="00F6422E" w:rsidP="00F6422E">
                    <w:pPr>
                      <w:pStyle w:val="Prrafodelista"/>
                      <w:numPr>
                        <w:ilvl w:val="0"/>
                        <w:numId w:val="2"/>
                      </w:numPr>
                      <w:rPr>
                        <w:rFonts w:eastAsiaTheme="minorEastAsia"/>
                        <w:noProof/>
                        <w:lang w:val="es-ES_tradnl"/>
                      </w:rPr>
                    </w:pPr>
                    <w:r>
                      <w:rPr>
                        <w:rFonts w:eastAsiaTheme="minorEastAsia"/>
                        <w:noProof/>
                        <w:lang w:val="es-ES_tradnl"/>
                      </w:rPr>
                      <w:t xml:space="preserve">Comienzo de estudios practicos de Baritono y Trombon </w:t>
                    </w:r>
                  </w:p>
                  <w:p w14:paraId="4C800E9D" w14:textId="77777777" w:rsidR="00F6422E" w:rsidRDefault="00F6422E" w:rsidP="00F6422E">
                    <w:pPr>
                      <w:pStyle w:val="Prrafodelista"/>
                      <w:numPr>
                        <w:ilvl w:val="0"/>
                        <w:numId w:val="2"/>
                      </w:numPr>
                      <w:rPr>
                        <w:rFonts w:eastAsiaTheme="minorEastAsia"/>
                        <w:noProof/>
                        <w:lang w:val="es-ES_tradnl"/>
                      </w:rPr>
                    </w:pPr>
                    <w:r>
                      <w:rPr>
                        <w:rFonts w:eastAsiaTheme="minorEastAsia"/>
                        <w:noProof/>
                        <w:lang w:val="es-ES_tradnl"/>
                      </w:rPr>
                      <w:t>Orquesta sinfonica Liceo de Musica</w:t>
                    </w:r>
                  </w:p>
                  <w:p w14:paraId="67BD858F" w14:textId="77777777" w:rsidR="00F6422E" w:rsidRDefault="00F6422E" w:rsidP="00F6422E">
                    <w:pPr>
                      <w:pStyle w:val="Prrafodelista"/>
                      <w:numPr>
                        <w:ilvl w:val="0"/>
                        <w:numId w:val="2"/>
                      </w:numPr>
                      <w:rPr>
                        <w:rFonts w:eastAsiaTheme="minorEastAsia"/>
                        <w:noProof/>
                        <w:lang w:val="es-ES_tradnl"/>
                      </w:rPr>
                    </w:pPr>
                    <w:r>
                      <w:rPr>
                        <w:rFonts w:eastAsiaTheme="minorEastAsia"/>
                        <w:noProof/>
                        <w:lang w:val="es-ES_tradnl"/>
                      </w:rPr>
                      <w:t>Banda sinfonica Liceo De Musica</w:t>
                    </w:r>
                  </w:p>
                  <w:p w14:paraId="6CB9A7B2" w14:textId="77777777" w:rsidR="00F6422E" w:rsidRDefault="00F6422E" w:rsidP="00F6422E">
                    <w:pPr>
                      <w:pStyle w:val="Prrafodelista"/>
                      <w:numPr>
                        <w:ilvl w:val="0"/>
                        <w:numId w:val="2"/>
                      </w:numPr>
                      <w:rPr>
                        <w:rFonts w:eastAsiaTheme="minorEastAsia"/>
                        <w:noProof/>
                        <w:lang w:val="es-ES_tradnl"/>
                      </w:rPr>
                    </w:pPr>
                    <w:r>
                      <w:rPr>
                        <w:rFonts w:eastAsiaTheme="minorEastAsia"/>
                        <w:noProof/>
                        <w:lang w:val="es-ES_tradnl"/>
                      </w:rPr>
                      <w:t>Coro polifonico Liceo de Musica</w:t>
                    </w:r>
                  </w:p>
                  <w:p w14:paraId="29635552" w14:textId="77777777" w:rsidR="00F6422E" w:rsidRPr="00F6422E" w:rsidRDefault="00F6422E" w:rsidP="00F6422E">
                    <w:pPr>
                      <w:pStyle w:val="Prrafodelista"/>
                      <w:numPr>
                        <w:ilvl w:val="0"/>
                        <w:numId w:val="2"/>
                      </w:numPr>
                      <w:rPr>
                        <w:rFonts w:eastAsiaTheme="minorEastAsia"/>
                        <w:noProof/>
                        <w:lang w:val="es-ES_tradnl"/>
                      </w:rPr>
                    </w:pPr>
                    <w:r>
                      <w:rPr>
                        <w:rFonts w:eastAsiaTheme="minorEastAsia"/>
                        <w:noProof/>
                        <w:lang w:val="es-ES_tradnl"/>
                      </w:rPr>
                      <w:t>Orquesta FOJI Atacama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noProof/>
                    <w:color w:val="595959" w:themeColor="text1" w:themeTint="A6"/>
                    <w:lang w:val="es-ES_tradnl"/>
                    <w14:ligatures w14:val="none"/>
                  </w:rPr>
                  <w:id w:val="-1755126132"/>
                  <w:placeholder>
                    <w:docPart w:val="4A16223F134A4DF689FE2F49EE96B848"/>
                  </w:placeholder>
                  <w15:repeatingSectionItem/>
                </w:sdtPr>
                <w:sdtEndPr>
                  <w:rPr>
                    <w:rFonts w:eastAsiaTheme="minorHAnsi"/>
                  </w:rPr>
                </w:sdtEndPr>
                <w:sdtContent>
                  <w:p w14:paraId="62CCF5CA" w14:textId="77777777" w:rsidR="00F6422E" w:rsidRDefault="00712F54" w:rsidP="00DF57B9">
                    <w:pPr>
                      <w:pStyle w:val="Ttulo2"/>
                      <w:rPr>
                        <w:noProof/>
                        <w:lang w:val="es-ES_tradnl"/>
                      </w:rPr>
                    </w:pPr>
                    <w:r>
                      <w:rPr>
                        <w:noProof/>
                        <w:lang w:val="es-ES_tradnl"/>
                      </w:rPr>
                      <w:t>instituto profesional arcos</w:t>
                    </w:r>
                  </w:p>
                  <w:p w14:paraId="6BFE3FC4" w14:textId="3E21CB2E" w:rsidR="00144D14" w:rsidRDefault="00144D14" w:rsidP="00144D14">
                    <w:pPr>
                      <w:rPr>
                        <w:lang w:val="es-ES_tradnl"/>
                      </w:rPr>
                    </w:pPr>
                    <w:r>
                      <w:rPr>
                        <w:lang w:val="es-ES_tradnl"/>
                      </w:rPr>
                      <w:t>Composición Musical</w:t>
                    </w:r>
                    <w:r w:rsidR="00051B35">
                      <w:rPr>
                        <w:lang w:val="es-ES_tradnl"/>
                      </w:rPr>
                      <w:t xml:space="preserve"> titulado</w:t>
                    </w:r>
                  </w:p>
                  <w:p w14:paraId="13E125F0" w14:textId="77777777" w:rsidR="00144D14" w:rsidRPr="00144D14" w:rsidRDefault="00144D14" w:rsidP="00144D14">
                    <w:pPr>
                      <w:rPr>
                        <w:lang w:val="es-ES_tradnl"/>
                      </w:rPr>
                    </w:pPr>
                    <w:r>
                      <w:rPr>
                        <w:lang w:val="es-ES_tradnl"/>
                      </w:rPr>
                      <w:t>Año 2014 - 2018</w:t>
                    </w:r>
                  </w:p>
                  <w:p w14:paraId="3F7912AC" w14:textId="77777777" w:rsidR="00144D14" w:rsidRDefault="00144D14" w:rsidP="00144D14">
                    <w:pPr>
                      <w:pStyle w:val="Prrafodelista"/>
                      <w:numPr>
                        <w:ilvl w:val="0"/>
                        <w:numId w:val="6"/>
                      </w:numPr>
                      <w:rPr>
                        <w:rFonts w:eastAsiaTheme="minorEastAsia"/>
                        <w:noProof/>
                        <w:lang w:val="es-ES_tradnl"/>
                      </w:rPr>
                    </w:pPr>
                    <w:r>
                      <w:rPr>
                        <w:rFonts w:eastAsiaTheme="minorEastAsia"/>
                        <w:noProof/>
                        <w:lang w:val="es-ES_tradnl"/>
                      </w:rPr>
                      <w:t>Formacion musical clasica y popular, basada en la creacion de estilos compositivos</w:t>
                    </w:r>
                  </w:p>
                  <w:p w14:paraId="22CE29F3" w14:textId="77777777" w:rsidR="00144D14" w:rsidRDefault="00144D14" w:rsidP="00144D14">
                    <w:pPr>
                      <w:pStyle w:val="Prrafodelista"/>
                      <w:numPr>
                        <w:ilvl w:val="0"/>
                        <w:numId w:val="6"/>
                      </w:numPr>
                      <w:rPr>
                        <w:rFonts w:eastAsiaTheme="minorEastAsia"/>
                        <w:noProof/>
                        <w:lang w:val="es-ES_tradnl"/>
                      </w:rPr>
                    </w:pPr>
                    <w:r>
                      <w:rPr>
                        <w:rFonts w:eastAsiaTheme="minorEastAsia"/>
                        <w:noProof/>
                        <w:lang w:val="es-ES_tradnl"/>
                      </w:rPr>
                      <w:t>Formacion en Teoria y Amonia clasica/popular</w:t>
                    </w:r>
                  </w:p>
                  <w:p w14:paraId="5A2C2478" w14:textId="77777777" w:rsidR="00144D14" w:rsidRDefault="00144D14" w:rsidP="00144D14">
                    <w:pPr>
                      <w:pStyle w:val="Prrafodelista"/>
                      <w:numPr>
                        <w:ilvl w:val="0"/>
                        <w:numId w:val="6"/>
                      </w:numPr>
                      <w:rPr>
                        <w:rFonts w:eastAsiaTheme="minorEastAsia"/>
                        <w:noProof/>
                        <w:lang w:val="es-ES_tradnl"/>
                      </w:rPr>
                    </w:pPr>
                    <w:r>
                      <w:rPr>
                        <w:rFonts w:eastAsiaTheme="minorEastAsia"/>
                        <w:noProof/>
                        <w:lang w:val="es-ES_tradnl"/>
                      </w:rPr>
                      <w:t>Instrumentacion</w:t>
                    </w:r>
                  </w:p>
                  <w:p w14:paraId="6A7FFD96" w14:textId="77777777" w:rsidR="00144D14" w:rsidRDefault="00144D14" w:rsidP="00144D14">
                    <w:pPr>
                      <w:pStyle w:val="Prrafodelista"/>
                      <w:numPr>
                        <w:ilvl w:val="0"/>
                        <w:numId w:val="6"/>
                      </w:numPr>
                      <w:rPr>
                        <w:rFonts w:eastAsiaTheme="minorEastAsia"/>
                        <w:noProof/>
                        <w:lang w:val="es-ES_tradnl"/>
                      </w:rPr>
                    </w:pPr>
                    <w:r>
                      <w:rPr>
                        <w:rFonts w:eastAsiaTheme="minorEastAsia"/>
                        <w:noProof/>
                        <w:lang w:val="es-ES_tradnl"/>
                      </w:rPr>
                      <w:t>Orquestacion</w:t>
                    </w:r>
                  </w:p>
                  <w:p w14:paraId="4B305635" w14:textId="77777777" w:rsidR="00144D14" w:rsidRDefault="00144D14" w:rsidP="00144D14">
                    <w:pPr>
                      <w:pStyle w:val="Prrafodelista"/>
                      <w:numPr>
                        <w:ilvl w:val="0"/>
                        <w:numId w:val="6"/>
                      </w:numPr>
                      <w:rPr>
                        <w:rFonts w:eastAsiaTheme="minorEastAsia"/>
                        <w:noProof/>
                        <w:lang w:val="es-ES_tradnl"/>
                      </w:rPr>
                    </w:pPr>
                    <w:r>
                      <w:rPr>
                        <w:rFonts w:eastAsiaTheme="minorEastAsia"/>
                        <w:noProof/>
                        <w:lang w:val="es-ES_tradnl"/>
                      </w:rPr>
                      <w:t>Direccion coral e instrumental</w:t>
                    </w:r>
                  </w:p>
                  <w:p w14:paraId="18680C9E" w14:textId="77777777" w:rsidR="00144D14" w:rsidRDefault="00144D14" w:rsidP="00144D14">
                    <w:pPr>
                      <w:pStyle w:val="Prrafodelista"/>
                      <w:numPr>
                        <w:ilvl w:val="0"/>
                        <w:numId w:val="6"/>
                      </w:numPr>
                      <w:rPr>
                        <w:rFonts w:eastAsiaTheme="minorEastAsia"/>
                        <w:noProof/>
                        <w:lang w:val="es-ES_tradnl"/>
                      </w:rPr>
                    </w:pPr>
                    <w:r>
                      <w:rPr>
                        <w:rFonts w:eastAsiaTheme="minorEastAsia"/>
                        <w:noProof/>
                        <w:lang w:val="es-ES_tradnl"/>
                      </w:rPr>
                      <w:t>Practica intrumental</w:t>
                    </w:r>
                  </w:p>
                  <w:p w14:paraId="6AB8C94F" w14:textId="77777777" w:rsidR="00144D14" w:rsidRDefault="00144D14" w:rsidP="00144D14">
                    <w:pPr>
                      <w:pStyle w:val="Prrafodelista"/>
                      <w:numPr>
                        <w:ilvl w:val="0"/>
                        <w:numId w:val="6"/>
                      </w:numPr>
                      <w:rPr>
                        <w:rFonts w:eastAsiaTheme="minorEastAsia"/>
                        <w:noProof/>
                        <w:lang w:val="es-ES_tradnl"/>
                      </w:rPr>
                    </w:pPr>
                    <w:r>
                      <w:rPr>
                        <w:rFonts w:eastAsiaTheme="minorEastAsia"/>
                        <w:noProof/>
                        <w:lang w:val="es-ES_tradnl"/>
                      </w:rPr>
                      <w:t>Seminario de Docencia</w:t>
                    </w:r>
                  </w:p>
                  <w:p w14:paraId="4E0FD994" w14:textId="77777777" w:rsidR="00F6422E" w:rsidRPr="00144D14" w:rsidRDefault="004D454B" w:rsidP="00144D14">
                    <w:pPr>
                      <w:pStyle w:val="Prrafodelista"/>
                      <w:rPr>
                        <w:rFonts w:eastAsiaTheme="minorEastAsia"/>
                        <w:noProof/>
                        <w:lang w:val="es-ES_tradnl"/>
                      </w:rPr>
                    </w:pPr>
                  </w:p>
                </w:sdtContent>
              </w:sdt>
              <w:p w14:paraId="511AE299" w14:textId="77777777" w:rsidR="00E953FA" w:rsidRPr="00DF57B9" w:rsidRDefault="004D454B" w:rsidP="00144D14">
                <w:pPr>
                  <w:pStyle w:val="Ttulo2"/>
                  <w:rPr>
                    <w:rFonts w:eastAsiaTheme="minorEastAsia"/>
                    <w:noProof/>
                    <w:lang w:val="es-ES_tradnl"/>
                  </w:rPr>
                </w:pPr>
              </w:p>
            </w:sdtContent>
          </w:sdt>
        </w:tc>
      </w:tr>
    </w:tbl>
    <w:p w14:paraId="6D7048D3" w14:textId="1431BFC7" w:rsidR="00E953FA" w:rsidRDefault="00E953FA">
      <w:pPr>
        <w:rPr>
          <w:noProof/>
          <w:lang w:val="es-ES_tradnl"/>
        </w:rPr>
      </w:pPr>
    </w:p>
    <w:p w14:paraId="5396E35F" w14:textId="5E9DA88C" w:rsidR="009B73ED" w:rsidRDefault="009B73ED">
      <w:pPr>
        <w:rPr>
          <w:noProof/>
          <w:lang w:val="es-ES_tradnl"/>
        </w:rPr>
      </w:pPr>
    </w:p>
    <w:p w14:paraId="6157F86C" w14:textId="06E220DA" w:rsidR="009B73ED" w:rsidRDefault="009B73ED">
      <w:pPr>
        <w:rPr>
          <w:noProof/>
          <w:lang w:val="es-ES_tradnl"/>
        </w:rPr>
      </w:pPr>
    </w:p>
    <w:p w14:paraId="2C1307F7" w14:textId="71254E1E" w:rsidR="009B73ED" w:rsidRDefault="009B73ED">
      <w:pPr>
        <w:rPr>
          <w:noProof/>
          <w:lang w:val="es-ES_tradnl"/>
        </w:rPr>
      </w:pPr>
    </w:p>
    <w:p w14:paraId="3F32C85D" w14:textId="1A3D6E2E" w:rsidR="009B73ED" w:rsidRDefault="009B73ED">
      <w:pPr>
        <w:rPr>
          <w:noProof/>
          <w:lang w:val="es-ES_tradnl"/>
        </w:rPr>
      </w:pPr>
    </w:p>
    <w:p w14:paraId="41B89EBF" w14:textId="62AEDC87" w:rsidR="009B73ED" w:rsidRDefault="009B73ED">
      <w:pPr>
        <w:rPr>
          <w:noProof/>
          <w:lang w:val="es-ES_tradnl"/>
        </w:rPr>
      </w:pPr>
    </w:p>
    <w:p w14:paraId="200FA070" w14:textId="128A99C5" w:rsidR="009B73ED" w:rsidRDefault="009B73ED">
      <w:pPr>
        <w:rPr>
          <w:noProof/>
          <w:lang w:val="es-ES_tradnl"/>
        </w:rPr>
      </w:pPr>
    </w:p>
    <w:p w14:paraId="6A39CD11" w14:textId="77777777" w:rsidR="009B73ED" w:rsidRPr="00DF57B9" w:rsidRDefault="009B73ED">
      <w:pPr>
        <w:rPr>
          <w:noProof/>
          <w:lang w:val="es-ES_tradnl"/>
        </w:rPr>
      </w:pPr>
    </w:p>
    <w:sectPr w:rsidR="009B73ED" w:rsidRPr="00DF57B9" w:rsidSect="009C7C5D">
      <w:footerReference w:type="default" r:id="rId10"/>
      <w:pgSz w:w="12240" w:h="15840" w:code="1"/>
      <w:pgMar w:top="1148" w:right="1050" w:bottom="1148" w:left="1050" w:header="709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CBD747" w14:textId="77777777" w:rsidR="004D454B" w:rsidRDefault="004D454B">
      <w:pPr>
        <w:spacing w:before="0" w:after="0" w:line="240" w:lineRule="auto"/>
      </w:pPr>
      <w:r>
        <w:separator/>
      </w:r>
    </w:p>
  </w:endnote>
  <w:endnote w:type="continuationSeparator" w:id="0">
    <w:p w14:paraId="45E50F49" w14:textId="77777777" w:rsidR="004D454B" w:rsidRDefault="004D454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8E60EC" w14:textId="77777777" w:rsidR="00E953FA" w:rsidRPr="000F33A6" w:rsidRDefault="00671A6A">
    <w:pPr>
      <w:pStyle w:val="Piedepgina"/>
    </w:pPr>
    <w:r w:rsidRPr="000F33A6">
      <w:t xml:space="preserve">Página </w:t>
    </w:r>
    <w:r w:rsidRPr="000F33A6">
      <w:fldChar w:fldCharType="begin"/>
    </w:r>
    <w:r w:rsidRPr="000F33A6">
      <w:instrText>PAGE</w:instrText>
    </w:r>
    <w:r w:rsidRPr="000F33A6">
      <w:fldChar w:fldCharType="separate"/>
    </w:r>
    <w:r w:rsidR="009C7C5D">
      <w:rPr>
        <w:noProof/>
      </w:rPr>
      <w:t>2</w:t>
    </w:r>
    <w:r w:rsidRPr="000F33A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B3D56C" w14:textId="77777777" w:rsidR="004D454B" w:rsidRDefault="004D454B">
      <w:pPr>
        <w:spacing w:before="0" w:after="0" w:line="240" w:lineRule="auto"/>
      </w:pPr>
      <w:r>
        <w:separator/>
      </w:r>
    </w:p>
  </w:footnote>
  <w:footnote w:type="continuationSeparator" w:id="0">
    <w:p w14:paraId="6426C8F8" w14:textId="77777777" w:rsidR="004D454B" w:rsidRDefault="004D454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C554FA"/>
    <w:multiLevelType w:val="hybridMultilevel"/>
    <w:tmpl w:val="9A5ADD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F5194"/>
    <w:multiLevelType w:val="hybridMultilevel"/>
    <w:tmpl w:val="BD26127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431F0"/>
    <w:multiLevelType w:val="hybridMultilevel"/>
    <w:tmpl w:val="0096C50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D4473"/>
    <w:multiLevelType w:val="hybridMultilevel"/>
    <w:tmpl w:val="646041B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C3412"/>
    <w:multiLevelType w:val="hybridMultilevel"/>
    <w:tmpl w:val="D97E595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D57BDF"/>
    <w:multiLevelType w:val="hybridMultilevel"/>
    <w:tmpl w:val="B5BEA9B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98E"/>
    <w:rsid w:val="0002598E"/>
    <w:rsid w:val="00047D69"/>
    <w:rsid w:val="00051B35"/>
    <w:rsid w:val="000F33A6"/>
    <w:rsid w:val="00144D14"/>
    <w:rsid w:val="001679F2"/>
    <w:rsid w:val="001B6A86"/>
    <w:rsid w:val="001C57A5"/>
    <w:rsid w:val="002039EC"/>
    <w:rsid w:val="0035607F"/>
    <w:rsid w:val="004B617A"/>
    <w:rsid w:val="004D454B"/>
    <w:rsid w:val="004E04F0"/>
    <w:rsid w:val="005258EA"/>
    <w:rsid w:val="005C02C4"/>
    <w:rsid w:val="00635D90"/>
    <w:rsid w:val="00671A6A"/>
    <w:rsid w:val="00712F54"/>
    <w:rsid w:val="0077128A"/>
    <w:rsid w:val="00792828"/>
    <w:rsid w:val="007D0318"/>
    <w:rsid w:val="007F4112"/>
    <w:rsid w:val="00815BA8"/>
    <w:rsid w:val="00834DC2"/>
    <w:rsid w:val="008F7A38"/>
    <w:rsid w:val="009258B8"/>
    <w:rsid w:val="00932AC0"/>
    <w:rsid w:val="009A7656"/>
    <w:rsid w:val="009B73ED"/>
    <w:rsid w:val="009C7C5D"/>
    <w:rsid w:val="00A028E8"/>
    <w:rsid w:val="00A11106"/>
    <w:rsid w:val="00AA095A"/>
    <w:rsid w:val="00C65BB3"/>
    <w:rsid w:val="00CB5F70"/>
    <w:rsid w:val="00D14CB7"/>
    <w:rsid w:val="00DC5886"/>
    <w:rsid w:val="00DF57B9"/>
    <w:rsid w:val="00E36737"/>
    <w:rsid w:val="00E40E3F"/>
    <w:rsid w:val="00E85F71"/>
    <w:rsid w:val="00E953FA"/>
    <w:rsid w:val="00F2169F"/>
    <w:rsid w:val="00F64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E34E70"/>
  <w15:docId w15:val="{10D0D4AE-08FD-4167-B4E2-9F121A61B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lang w:val="es-ES" w:eastAsia="en-US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0"/>
    </w:rPr>
  </w:style>
  <w:style w:type="paragraph" w:styleId="Ttulo1">
    <w:name w:val="heading 1"/>
    <w:basedOn w:val="Normal"/>
    <w:next w:val="Normal"/>
    <w:link w:val="Ttulo1C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"/>
    <w:unhideWhenUsed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"/>
    <w:rPr>
      <w:kern w:val="20"/>
    </w:rPr>
  </w:style>
  <w:style w:type="paragraph" w:styleId="Piedepgina">
    <w:name w:val="footer"/>
    <w:basedOn w:val="Normal"/>
    <w:link w:val="PiedepginaC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PiedepginaCar">
    <w:name w:val="Pie de página Car"/>
    <w:basedOn w:val="Fuentedeprrafopredeter"/>
    <w:link w:val="Piedepgina"/>
    <w:uiPriority w:val="2"/>
    <w:rPr>
      <w:kern w:val="20"/>
    </w:rPr>
  </w:style>
  <w:style w:type="paragraph" w:customStyle="1" w:styleId="Textodelcurrculumvtae">
    <w:name w:val="Texto del currículum vítae"/>
    <w:basedOn w:val="Normal"/>
    <w:qFormat/>
    <w:pPr>
      <w:spacing w:after="40"/>
      <w:ind w:right="1440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Ttulo2Car">
    <w:name w:val="Título 2 Car"/>
    <w:basedOn w:val="Fuentedeprrafopredeter"/>
    <w:link w:val="Ttulo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Informeanual">
    <w:name w:val="Informe anual"/>
    <w:basedOn w:val="Tabla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ladecartas">
    <w:name w:val="Tabla de cartas"/>
    <w:basedOn w:val="Tabla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Fecha">
    <w:name w:val="Date"/>
    <w:basedOn w:val="Normal"/>
    <w:next w:val="Normal"/>
    <w:link w:val="FechaC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FechaCar">
    <w:name w:val="Fecha Car"/>
    <w:basedOn w:val="Fuentedeprrafopredeter"/>
    <w:link w:val="Fecha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ario">
    <w:name w:val="Destinatario"/>
    <w:basedOn w:val="Normal"/>
    <w:uiPriority w:val="8"/>
    <w:unhideWhenUsed/>
    <w:qFormat/>
    <w:pPr>
      <w:spacing w:after="40"/>
    </w:pPr>
    <w:rPr>
      <w:b/>
      <w:bCs/>
    </w:rPr>
  </w:style>
  <w:style w:type="paragraph" w:styleId="Saludo">
    <w:name w:val="Salutation"/>
    <w:basedOn w:val="Normal"/>
    <w:next w:val="Normal"/>
    <w:link w:val="SaludoCar"/>
    <w:uiPriority w:val="8"/>
    <w:unhideWhenUsed/>
    <w:qFormat/>
    <w:pPr>
      <w:spacing w:before="720"/>
    </w:pPr>
  </w:style>
  <w:style w:type="character" w:customStyle="1" w:styleId="SaludoCar">
    <w:name w:val="Saludo Car"/>
    <w:basedOn w:val="Fuentedeprrafopredeter"/>
    <w:link w:val="Saludo"/>
    <w:uiPriority w:val="8"/>
    <w:rPr>
      <w:kern w:val="20"/>
    </w:rPr>
  </w:style>
  <w:style w:type="paragraph" w:styleId="Cierre">
    <w:name w:val="Closing"/>
    <w:basedOn w:val="Normal"/>
    <w:link w:val="CierreCar"/>
    <w:uiPriority w:val="8"/>
    <w:unhideWhenUsed/>
    <w:qFormat/>
    <w:pPr>
      <w:spacing w:before="480" w:after="960" w:line="240" w:lineRule="auto"/>
    </w:pPr>
  </w:style>
  <w:style w:type="character" w:customStyle="1" w:styleId="CierreCar">
    <w:name w:val="Cierre Car"/>
    <w:basedOn w:val="Fuentedeprrafopredeter"/>
    <w:link w:val="Cierre"/>
    <w:uiPriority w:val="8"/>
    <w:rPr>
      <w:kern w:val="20"/>
    </w:rPr>
  </w:style>
  <w:style w:type="paragraph" w:styleId="Firma">
    <w:name w:val="Signature"/>
    <w:basedOn w:val="Normal"/>
    <w:link w:val="FirmaCar"/>
    <w:uiPriority w:val="8"/>
    <w:unhideWhenUsed/>
    <w:qFormat/>
    <w:pPr>
      <w:spacing w:after="480"/>
    </w:pPr>
    <w:rPr>
      <w:b/>
      <w:bCs/>
    </w:rPr>
  </w:style>
  <w:style w:type="character" w:customStyle="1" w:styleId="FirmaCar">
    <w:name w:val="Firma Car"/>
    <w:basedOn w:val="Fuentedeprrafopredeter"/>
    <w:link w:val="Firma"/>
    <w:uiPriority w:val="8"/>
    <w:rPr>
      <w:b/>
      <w:bCs/>
      <w:kern w:val="20"/>
    </w:rPr>
  </w:style>
  <w:style w:type="character" w:styleId="nfasis">
    <w:name w:val="Emphasis"/>
    <w:basedOn w:val="Fuentedeprrafopredeter"/>
    <w:uiPriority w:val="2"/>
    <w:unhideWhenUsed/>
    <w:qFormat/>
    <w:rPr>
      <w:color w:val="7E97AD" w:themeColor="accent1"/>
    </w:rPr>
  </w:style>
  <w:style w:type="paragraph" w:customStyle="1" w:styleId="Informacindecontacto">
    <w:name w:val="Información de contact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bre">
    <w:name w:val="Nombr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Prrafodelista">
    <w:name w:val="List Paragraph"/>
    <w:basedOn w:val="Normal"/>
    <w:uiPriority w:val="34"/>
    <w:semiHidden/>
    <w:qFormat/>
    <w:rsid w:val="00F642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3082\Timeless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31B02279116492AA9D91F13593B5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822B6F-1196-452B-972E-DEF2ADE05EE0}"/>
      </w:docPartPr>
      <w:docPartBody>
        <w:p w:rsidR="00F9045D" w:rsidRDefault="00297CF9">
          <w:pPr>
            <w:pStyle w:val="731B02279116492AA9D91F13593B5E7B"/>
          </w:pPr>
          <w:r w:rsidRPr="000F33A6">
            <w:t>[Dirección postal]</w:t>
          </w:r>
        </w:p>
      </w:docPartBody>
    </w:docPart>
    <w:docPart>
      <w:docPartPr>
        <w:name w:val="40D476BE4BFB41648655C5135A7D7B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57A725-FDCC-4A03-80C0-CE2F990EE64B}"/>
      </w:docPartPr>
      <w:docPartBody>
        <w:p w:rsidR="00F9045D" w:rsidRDefault="00297CF9">
          <w:pPr>
            <w:pStyle w:val="40D476BE4BFB41648655C5135A7D7B47"/>
          </w:pPr>
          <w:r w:rsidRPr="000F33A6">
            <w:t>[Código postal, ciudad y provincia o estado]</w:t>
          </w:r>
        </w:p>
      </w:docPartBody>
    </w:docPart>
    <w:docPart>
      <w:docPartPr>
        <w:name w:val="AF8B326B776446E8ADAED5D81FFFD6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784E9-9FD5-4AD8-BC16-03C48A5472E7}"/>
      </w:docPartPr>
      <w:docPartBody>
        <w:p w:rsidR="00F9045D" w:rsidRDefault="00297CF9">
          <w:pPr>
            <w:pStyle w:val="AF8B326B776446E8ADAED5D81FFFD6B1"/>
          </w:pPr>
          <w:r w:rsidRPr="000F33A6">
            <w:t>[Teléfono]</w:t>
          </w:r>
        </w:p>
      </w:docPartBody>
    </w:docPart>
    <w:docPart>
      <w:docPartPr>
        <w:name w:val="B5341367A8574D46996F86D53D2FB3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6302D7-8526-42EF-8EF4-32AFFE8BDCC7}"/>
      </w:docPartPr>
      <w:docPartBody>
        <w:p w:rsidR="00F9045D" w:rsidRDefault="00297CF9">
          <w:pPr>
            <w:pStyle w:val="B5341367A8574D46996F86D53D2FB3A6"/>
          </w:pPr>
          <w:r w:rsidRPr="000F33A6">
            <w:rPr>
              <w:rStyle w:val="nfasis"/>
            </w:rPr>
            <w:t>[Correo electrónico]</w:t>
          </w:r>
        </w:p>
      </w:docPartBody>
    </w:docPart>
    <w:docPart>
      <w:docPartPr>
        <w:name w:val="1124D54F5F49482F853E740997BB4A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0710DC-3D95-42FA-B238-F0D3ACF4DED3}"/>
      </w:docPartPr>
      <w:docPartBody>
        <w:p w:rsidR="00F9045D" w:rsidRDefault="00297CF9">
          <w:pPr>
            <w:pStyle w:val="1124D54F5F49482F853E740997BB4A03"/>
          </w:pPr>
          <w:r w:rsidRPr="000F33A6">
            <w:t>[Su nombre]</w:t>
          </w:r>
        </w:p>
      </w:docPartBody>
    </w:docPart>
    <w:docPart>
      <w:docPartPr>
        <w:name w:val="49671397A48341B2BC82F0B3C6BE7D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961132-3693-4C08-ACE7-A33DFABEA1C7}"/>
      </w:docPartPr>
      <w:docPartBody>
        <w:p w:rsidR="00F9045D" w:rsidRDefault="00297CF9">
          <w:pPr>
            <w:pStyle w:val="49671397A48341B2BC82F0B3C6BE7D03"/>
          </w:pPr>
          <w:r>
            <w:rPr>
              <w:rStyle w:val="Textodelmarcadordeposicin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99248DBEDE5498F8E885266F63A2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B3341-7C45-426E-A46E-E46069214CEB}"/>
      </w:docPartPr>
      <w:docPartBody>
        <w:p w:rsidR="00F9045D" w:rsidRDefault="00297CF9">
          <w:pPr>
            <w:pStyle w:val="099248DBEDE5498F8E885266F63A2991"/>
          </w:pPr>
          <w:r>
            <w:rPr>
              <w:rStyle w:val="Textodelmarcadordeposicin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A16223F134A4DF689FE2F49EE96B8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907F4-BAB5-439A-BD40-12C1283BF6D9}"/>
      </w:docPartPr>
      <w:docPartBody>
        <w:p w:rsidR="00F9045D" w:rsidRDefault="001B259D" w:rsidP="001B259D">
          <w:pPr>
            <w:pStyle w:val="4A16223F134A4DF689FE2F49EE96B848"/>
          </w:pPr>
          <w:r>
            <w:rPr>
              <w:rStyle w:val="Textodelmarcadordeposicin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A8EBA34F8844008937B2B82BB9E0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B39E57-CC2F-4B35-AD75-87757FEC189D}"/>
      </w:docPartPr>
      <w:docPartBody>
        <w:p w:rsidR="00F9045D" w:rsidRDefault="001B259D" w:rsidP="001B259D">
          <w:pPr>
            <w:pStyle w:val="FFA8EBA34F8844008937B2B82BB9E0AB"/>
          </w:pPr>
          <w:r>
            <w:rPr>
              <w:rStyle w:val="Textodelmarcadordeposicin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8C5C5FDC8754DFB8B10C04FEF2A3E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DFDD05-493F-4B3E-AE12-987A81FB0667}"/>
      </w:docPartPr>
      <w:docPartBody>
        <w:p w:rsidR="00F9045D" w:rsidRDefault="001B259D" w:rsidP="001B259D">
          <w:pPr>
            <w:pStyle w:val="28C5C5FDC8754DFB8B10C04FEF2A3EC1"/>
          </w:pPr>
          <w:r>
            <w:rPr>
              <w:rStyle w:val="Textodelmarcadordeposicin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44DFA86BC594C8CA6D54B8B7ADF82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EB8B26-C859-4912-A7E8-A265AC38EDE6}"/>
      </w:docPartPr>
      <w:docPartBody>
        <w:p w:rsidR="00F9045D" w:rsidRDefault="001B259D" w:rsidP="001B259D">
          <w:pPr>
            <w:pStyle w:val="344DFA86BC594C8CA6D54B8B7ADF82D8"/>
          </w:pPr>
          <w:r>
            <w:rPr>
              <w:rStyle w:val="Textodelmarcadordeposicin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6F3AA8C07024AD08171010F8FCC76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A22B14-8DB1-4BE3-8039-72D77BA8B212}"/>
      </w:docPartPr>
      <w:docPartBody>
        <w:p w:rsidR="00F9045D" w:rsidRDefault="001B259D" w:rsidP="001B259D">
          <w:pPr>
            <w:pStyle w:val="06F3AA8C07024AD08171010F8FCC76E2"/>
          </w:pPr>
          <w:r>
            <w:rPr>
              <w:rStyle w:val="Textodelmarcadordeposicin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559366B1F7F4311A25095B4A0CC79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789249-4D5E-4A3D-A5AF-DF1D4571CC92}"/>
      </w:docPartPr>
      <w:docPartBody>
        <w:p w:rsidR="00F9045D" w:rsidRDefault="001B259D" w:rsidP="001B259D">
          <w:pPr>
            <w:pStyle w:val="C559366B1F7F4311A25095B4A0CC792A"/>
          </w:pPr>
          <w:r>
            <w:rPr>
              <w:rStyle w:val="Textodelmarcadordeposicin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399D785993C473CA9FE316ADBAB35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F866A3-536A-492F-B5E8-F69FEF3293EE}"/>
      </w:docPartPr>
      <w:docPartBody>
        <w:p w:rsidR="00DD2A12" w:rsidRDefault="002B1E06" w:rsidP="002B1E06">
          <w:pPr>
            <w:pStyle w:val="0399D785993C473CA9FE316ADBAB35C2"/>
          </w:pPr>
          <w:r>
            <w:rPr>
              <w:rStyle w:val="Textodelmarcadordeposicin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937367BA6C044E9AAE33368E3874A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0A579-8112-4FC0-A28E-73080577FBCD}"/>
      </w:docPartPr>
      <w:docPartBody>
        <w:p w:rsidR="00DD2A12" w:rsidRDefault="002B1E06" w:rsidP="002B1E06">
          <w:pPr>
            <w:pStyle w:val="4937367BA6C044E9AAE33368E3874AA0"/>
          </w:pPr>
          <w:r>
            <w:rPr>
              <w:rStyle w:val="Textodelmarcadordeposicin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55D90B03EFF4474AB988DF36FAC01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5B42C2-48D5-4D15-85C9-38EA34E44FE7}"/>
      </w:docPartPr>
      <w:docPartBody>
        <w:p w:rsidR="00DD2A12" w:rsidRDefault="002B1E06" w:rsidP="002B1E06">
          <w:pPr>
            <w:pStyle w:val="655D90B03EFF4474AB988DF36FAC0188"/>
          </w:pPr>
          <w:r>
            <w:rPr>
              <w:rStyle w:val="Textodelmarcadordeposicin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5C3AD3F25A046B587C9CFEDCC0D98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86188A-3A68-4FC1-87D3-7A6B905CA292}"/>
      </w:docPartPr>
      <w:docPartBody>
        <w:p w:rsidR="00000000" w:rsidRDefault="00DD2A12" w:rsidP="00DD2A12">
          <w:pPr>
            <w:pStyle w:val="15C3AD3F25A046B587C9CFEDCC0D98B6"/>
          </w:pPr>
          <w:r>
            <w:rPr>
              <w:rStyle w:val="Textodelmarcadordeposicin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942AEE293D3482A8809F0977CA22C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C8CE48-FFD4-45FB-8D49-CAD261BA0AB1}"/>
      </w:docPartPr>
      <w:docPartBody>
        <w:p w:rsidR="00000000" w:rsidRDefault="00DD2A12" w:rsidP="00DD2A12">
          <w:pPr>
            <w:pStyle w:val="6942AEE293D3482A8809F0977CA22C71"/>
          </w:pPr>
          <w:r>
            <w:rPr>
              <w:rStyle w:val="Textodelmarcadordeposicin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59D"/>
    <w:rsid w:val="001B259D"/>
    <w:rsid w:val="00297CF9"/>
    <w:rsid w:val="002B1E06"/>
    <w:rsid w:val="00305686"/>
    <w:rsid w:val="00872AD6"/>
    <w:rsid w:val="00930117"/>
    <w:rsid w:val="00DD2A12"/>
    <w:rsid w:val="00F9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31B02279116492AA9D91F13593B5E7B">
    <w:name w:val="731B02279116492AA9D91F13593B5E7B"/>
  </w:style>
  <w:style w:type="paragraph" w:customStyle="1" w:styleId="40D476BE4BFB41648655C5135A7D7B47">
    <w:name w:val="40D476BE4BFB41648655C5135A7D7B47"/>
  </w:style>
  <w:style w:type="paragraph" w:customStyle="1" w:styleId="AF8B326B776446E8ADAED5D81FFFD6B1">
    <w:name w:val="AF8B326B776446E8ADAED5D81FFFD6B1"/>
  </w:style>
  <w:style w:type="paragraph" w:customStyle="1" w:styleId="15C3AD3F25A046B587C9CFEDCC0D98B6">
    <w:name w:val="15C3AD3F25A046B587C9CFEDCC0D98B6"/>
    <w:rsid w:val="00DD2A12"/>
  </w:style>
  <w:style w:type="character" w:styleId="nfasis">
    <w:name w:val="Emphasis"/>
    <w:basedOn w:val="Fuentedeprrafopredeter"/>
    <w:uiPriority w:val="2"/>
    <w:unhideWhenUsed/>
    <w:qFormat/>
    <w:rPr>
      <w:color w:val="4472C4" w:themeColor="accent1"/>
    </w:rPr>
  </w:style>
  <w:style w:type="paragraph" w:customStyle="1" w:styleId="B5341367A8574D46996F86D53D2FB3A6">
    <w:name w:val="B5341367A8574D46996F86D53D2FB3A6"/>
  </w:style>
  <w:style w:type="paragraph" w:customStyle="1" w:styleId="1124D54F5F49482F853E740997BB4A03">
    <w:name w:val="1124D54F5F49482F853E740997BB4A03"/>
  </w:style>
  <w:style w:type="paragraph" w:customStyle="1" w:styleId="6942AEE293D3482A8809F0977CA22C71">
    <w:name w:val="6942AEE293D3482A8809F0977CA22C71"/>
    <w:rsid w:val="00DD2A12"/>
  </w:style>
  <w:style w:type="character" w:styleId="Textodelmarcadordeposicin">
    <w:name w:val="Placeholder Text"/>
    <w:basedOn w:val="Fuentedeprrafopredeter"/>
    <w:uiPriority w:val="99"/>
    <w:semiHidden/>
    <w:rsid w:val="00DD2A12"/>
    <w:rPr>
      <w:color w:val="808080"/>
    </w:rPr>
  </w:style>
  <w:style w:type="paragraph" w:customStyle="1" w:styleId="49671397A48341B2BC82F0B3C6BE7D03">
    <w:name w:val="49671397A48341B2BC82F0B3C6BE7D03"/>
  </w:style>
  <w:style w:type="paragraph" w:customStyle="1" w:styleId="099248DBEDE5498F8E885266F63A2991">
    <w:name w:val="099248DBEDE5498F8E885266F63A2991"/>
  </w:style>
  <w:style w:type="paragraph" w:customStyle="1" w:styleId="4A16223F134A4DF689FE2F49EE96B848">
    <w:name w:val="4A16223F134A4DF689FE2F49EE96B848"/>
    <w:rsid w:val="001B259D"/>
  </w:style>
  <w:style w:type="paragraph" w:customStyle="1" w:styleId="FFA8EBA34F8844008937B2B82BB9E0AB">
    <w:name w:val="FFA8EBA34F8844008937B2B82BB9E0AB"/>
    <w:rsid w:val="001B259D"/>
  </w:style>
  <w:style w:type="paragraph" w:customStyle="1" w:styleId="28C5C5FDC8754DFB8B10C04FEF2A3EC1">
    <w:name w:val="28C5C5FDC8754DFB8B10C04FEF2A3EC1"/>
    <w:rsid w:val="001B259D"/>
  </w:style>
  <w:style w:type="paragraph" w:customStyle="1" w:styleId="344DFA86BC594C8CA6D54B8B7ADF82D8">
    <w:name w:val="344DFA86BC594C8CA6D54B8B7ADF82D8"/>
    <w:rsid w:val="001B259D"/>
  </w:style>
  <w:style w:type="paragraph" w:customStyle="1" w:styleId="06F3AA8C07024AD08171010F8FCC76E2">
    <w:name w:val="06F3AA8C07024AD08171010F8FCC76E2"/>
    <w:rsid w:val="001B259D"/>
  </w:style>
  <w:style w:type="paragraph" w:customStyle="1" w:styleId="C559366B1F7F4311A25095B4A0CC792A">
    <w:name w:val="C559366B1F7F4311A25095B4A0CC792A"/>
    <w:rsid w:val="001B259D"/>
  </w:style>
  <w:style w:type="paragraph" w:customStyle="1" w:styleId="0399D785993C473CA9FE316ADBAB35C2">
    <w:name w:val="0399D785993C473CA9FE316ADBAB35C2"/>
    <w:rsid w:val="002B1E06"/>
  </w:style>
  <w:style w:type="paragraph" w:customStyle="1" w:styleId="4937367BA6C044E9AAE33368E3874AA0">
    <w:name w:val="4937367BA6C044E9AAE33368E3874AA0"/>
    <w:rsid w:val="002B1E06"/>
  </w:style>
  <w:style w:type="paragraph" w:customStyle="1" w:styleId="655D90B03EFF4474AB988DF36FAC0188">
    <w:name w:val="655D90B03EFF4474AB988DF36FAC0188"/>
    <w:rsid w:val="002B1E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Granados 535, departamento 214</CompanyAddress>
  <CompanyPhone>9 31214302</CompanyPhone>
  <CompanyFax/>
  <CompanyEmail>manquezmanquezjavier@gmail.com</CompanyEmail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8A792356-E516-4BA5-834F-8956490EAF8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</Template>
  <TotalTime>91</TotalTime>
  <Pages>3</Pages>
  <Words>444</Words>
  <Characters>2442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esteban manquez manquez</dc:creator>
  <cp:keywords/>
  <cp:lastModifiedBy>ARACELLI CATALINA FUENTES ASTORGA</cp:lastModifiedBy>
  <cp:revision>16</cp:revision>
  <dcterms:created xsi:type="dcterms:W3CDTF">2019-03-20T02:21:00Z</dcterms:created>
  <dcterms:modified xsi:type="dcterms:W3CDTF">2021-02-02T16:48:00Z</dcterms:modified>
  <cp:category>Santiago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