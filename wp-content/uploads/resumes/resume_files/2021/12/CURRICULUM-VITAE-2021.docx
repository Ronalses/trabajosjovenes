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Y="-537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"/>
        <w:gridCol w:w="130"/>
        <w:gridCol w:w="87"/>
        <w:gridCol w:w="2271"/>
        <w:gridCol w:w="262"/>
        <w:gridCol w:w="263"/>
        <w:gridCol w:w="699"/>
        <w:gridCol w:w="7022"/>
      </w:tblGrid>
      <w:tr w:rsidR="000334C1" w:rsidRPr="00FC0299" w14:paraId="205AC517" w14:textId="77777777" w:rsidTr="00755564">
        <w:trPr>
          <w:trHeight w:val="540"/>
        </w:trPr>
        <w:tc>
          <w:tcPr>
            <w:tcW w:w="525" w:type="dxa"/>
            <w:gridSpan w:val="3"/>
          </w:tcPr>
          <w:p w14:paraId="2460FA5A" w14:textId="6372C0D6" w:rsidR="000334C1" w:rsidRPr="00FC0299" w:rsidRDefault="000334C1" w:rsidP="00755564"/>
        </w:tc>
        <w:tc>
          <w:tcPr>
            <w:tcW w:w="2271" w:type="dxa"/>
            <w:tcBorders>
              <w:bottom w:val="single" w:sz="4" w:space="0" w:color="FFFFFF" w:themeColor="background1"/>
            </w:tcBorders>
          </w:tcPr>
          <w:p w14:paraId="37710AA4" w14:textId="18A3DE47" w:rsidR="000334C1" w:rsidRPr="00FC0299" w:rsidRDefault="008529EA" w:rsidP="00755564">
            <w:pPr>
              <w:pStyle w:val="Ttulo4"/>
            </w:pPr>
            <w:r>
              <w:t xml:space="preserve"> Sobre mí</w:t>
            </w:r>
          </w:p>
        </w:tc>
        <w:tc>
          <w:tcPr>
            <w:tcW w:w="525" w:type="dxa"/>
            <w:gridSpan w:val="2"/>
          </w:tcPr>
          <w:p w14:paraId="06B1F50C" w14:textId="77777777" w:rsidR="000334C1" w:rsidRPr="00FC0299" w:rsidRDefault="000334C1" w:rsidP="00755564"/>
        </w:tc>
        <w:tc>
          <w:tcPr>
            <w:tcW w:w="699" w:type="dxa"/>
            <w:vMerge w:val="restart"/>
          </w:tcPr>
          <w:p w14:paraId="74127B10" w14:textId="77777777" w:rsidR="000334C1" w:rsidRPr="00FC0299" w:rsidRDefault="000334C1" w:rsidP="00755564"/>
        </w:tc>
        <w:tc>
          <w:tcPr>
            <w:tcW w:w="7022" w:type="dxa"/>
            <w:vMerge w:val="restart"/>
          </w:tcPr>
          <w:p w14:paraId="04080D60" w14:textId="5ACEFF83" w:rsidR="000334C1" w:rsidRPr="00FC0299" w:rsidRDefault="008529EA" w:rsidP="00755564">
            <w:pPr>
              <w:pStyle w:val="Ttulo"/>
            </w:pPr>
            <w:r>
              <w:t>JAVIERA CARTES</w:t>
            </w:r>
            <w:r w:rsidR="00337CB1">
              <w:t xml:space="preserve"> J</w:t>
            </w:r>
          </w:p>
          <w:p w14:paraId="43F5D964" w14:textId="51C75A26" w:rsidR="000334C1" w:rsidRPr="00FC0299" w:rsidRDefault="008529EA" w:rsidP="00755564">
            <w:pPr>
              <w:pStyle w:val="Subttulo"/>
            </w:pPr>
            <w:r>
              <w:t>Egresada de educación media</w:t>
            </w:r>
          </w:p>
          <w:sdt>
            <w:sdtPr>
              <w:id w:val="2074003189"/>
              <w:placeholder>
                <w:docPart w:val="44F36A080560483688D1463D04B55071"/>
              </w:placeholder>
              <w:temporary/>
              <w:showingPlcHdr/>
              <w15:appearance w15:val="hidden"/>
            </w:sdtPr>
            <w:sdtEndPr/>
            <w:sdtContent>
              <w:p w14:paraId="49A1B00A" w14:textId="77777777" w:rsidR="000334C1" w:rsidRPr="00FC0299" w:rsidRDefault="000334C1" w:rsidP="00755564">
                <w:pPr>
                  <w:pStyle w:val="Ttulo1"/>
                </w:pPr>
                <w:r w:rsidRPr="00FC0299">
                  <w:rPr>
                    <w:lang w:bidi="es-ES"/>
                  </w:rPr>
                  <w:t>Objetivo</w:t>
                </w:r>
              </w:p>
            </w:sdtContent>
          </w:sdt>
          <w:p w14:paraId="5AEB39E3" w14:textId="6F09390F" w:rsidR="000334C1" w:rsidRPr="00FC0299" w:rsidRDefault="00054913" w:rsidP="00755564">
            <w:r>
              <w:t xml:space="preserve">Mis principales objetivos son ganar experiencia, conocimientos y agilidad, además de lograr fortalecer la capacidad de comunicación con </w:t>
            </w:r>
            <w:r w:rsidR="00530541">
              <w:t>futuros clientes y compañeros/as de trabajo</w:t>
            </w:r>
            <w:r>
              <w:t>.</w:t>
            </w:r>
          </w:p>
          <w:sdt>
            <w:sdtPr>
              <w:id w:val="1696962928"/>
              <w:placeholder>
                <w:docPart w:val="2F9AE247A0B14DC286541B1EB664AD14"/>
              </w:placeholder>
              <w:temporary/>
              <w:showingPlcHdr/>
              <w15:appearance w15:val="hidden"/>
            </w:sdtPr>
            <w:sdtEndPr/>
            <w:sdtContent>
              <w:p w14:paraId="0D189388" w14:textId="77777777" w:rsidR="000334C1" w:rsidRPr="00FC0299" w:rsidRDefault="000334C1" w:rsidP="00755564">
                <w:pPr>
                  <w:pStyle w:val="Ttulo1"/>
                </w:pPr>
                <w:r w:rsidRPr="00FC0299">
                  <w:rPr>
                    <w:lang w:bidi="es-ES"/>
                  </w:rPr>
                  <w:t>Experiencia</w:t>
                </w:r>
              </w:p>
            </w:sdtContent>
          </w:sdt>
          <w:p w14:paraId="1AB580D8" w14:textId="76773ADE" w:rsidR="00EB3EBC" w:rsidRPr="00EB3EBC" w:rsidRDefault="00EB3EBC" w:rsidP="00EB3EBC">
            <w:pPr>
              <w:rPr>
                <w:b/>
                <w:bCs/>
              </w:rPr>
            </w:pPr>
            <w:r w:rsidRPr="00EB3EBC">
              <w:rPr>
                <w:b/>
                <w:bCs/>
              </w:rPr>
              <w:t>Confecciones y comercializadora Contacto LTDA</w:t>
            </w:r>
          </w:p>
          <w:p w14:paraId="4885D7F2" w14:textId="7465FAEE" w:rsidR="00657771" w:rsidRDefault="00EB3EBC" w:rsidP="00EB3EBC">
            <w:r>
              <w:t xml:space="preserve">Esta Empresa se dedica a la confección y venta de uniformes escolares y para empresas, en la cual desempeñé labores como: </w:t>
            </w:r>
          </w:p>
          <w:p w14:paraId="3F6B28D5" w14:textId="79CFF670" w:rsidR="00EB3EBC" w:rsidRDefault="00EB3EBC" w:rsidP="00EB3EBC">
            <w:pPr>
              <w:pStyle w:val="Prrafodelista"/>
              <w:numPr>
                <w:ilvl w:val="0"/>
                <w:numId w:val="7"/>
              </w:numPr>
            </w:pPr>
            <w:r>
              <w:t>Atención de público</w:t>
            </w:r>
          </w:p>
          <w:p w14:paraId="3A2E28C4" w14:textId="13466563" w:rsidR="00EB3EBC" w:rsidRDefault="00EB3EBC" w:rsidP="00EB3EBC">
            <w:pPr>
              <w:pStyle w:val="Prrafodelista"/>
              <w:numPr>
                <w:ilvl w:val="0"/>
                <w:numId w:val="7"/>
              </w:numPr>
            </w:pPr>
            <w:r>
              <w:t>Control de calidad</w:t>
            </w:r>
          </w:p>
          <w:p w14:paraId="0EAC3533" w14:textId="05F1666E" w:rsidR="00EB3EBC" w:rsidRDefault="00EB3EBC" w:rsidP="00EB3EBC">
            <w:pPr>
              <w:pStyle w:val="Prrafodelista"/>
              <w:numPr>
                <w:ilvl w:val="0"/>
                <w:numId w:val="7"/>
              </w:numPr>
            </w:pPr>
            <w:r>
              <w:t>Cajera</w:t>
            </w:r>
          </w:p>
          <w:p w14:paraId="18F34A8D" w14:textId="472600AA" w:rsidR="00EB3EBC" w:rsidRDefault="00EB3EBC" w:rsidP="00EB3EBC">
            <w:pPr>
              <w:pStyle w:val="Prrafodelista"/>
              <w:numPr>
                <w:ilvl w:val="0"/>
                <w:numId w:val="7"/>
              </w:numPr>
            </w:pPr>
            <w:r>
              <w:t>Empaque</w:t>
            </w:r>
          </w:p>
          <w:p w14:paraId="17F457A5" w14:textId="47DF0391" w:rsidR="00EB3EBC" w:rsidRPr="00FC0299" w:rsidRDefault="00EB3EBC" w:rsidP="00EB3EBC">
            <w:pPr>
              <w:pStyle w:val="Prrafodelista"/>
              <w:numPr>
                <w:ilvl w:val="0"/>
                <w:numId w:val="7"/>
              </w:numPr>
            </w:pPr>
            <w:r>
              <w:t>Picking</w:t>
            </w:r>
          </w:p>
          <w:sdt>
            <w:sdtPr>
              <w:id w:val="-517156477"/>
              <w:placeholder>
                <w:docPart w:val="14051FDD97B046FCAC46BF32F73EF41D"/>
              </w:placeholder>
              <w:temporary/>
              <w:showingPlcHdr/>
              <w15:appearance w15:val="hidden"/>
            </w:sdtPr>
            <w:sdtEndPr/>
            <w:sdtContent>
              <w:p w14:paraId="575A1A23" w14:textId="77777777" w:rsidR="000334C1" w:rsidRPr="00FC0299" w:rsidRDefault="000334C1" w:rsidP="00755564">
                <w:pPr>
                  <w:pStyle w:val="Ttulo1"/>
                </w:pPr>
                <w:r w:rsidRPr="00FC0299">
                  <w:rPr>
                    <w:lang w:bidi="es-ES"/>
                  </w:rPr>
                  <w:t>Aptitudes</w:t>
                </w:r>
              </w:p>
            </w:sdtContent>
          </w:sdt>
          <w:p w14:paraId="089E5E79" w14:textId="77777777" w:rsidR="000334C1" w:rsidRDefault="002611AA" w:rsidP="00530541">
            <w:pPr>
              <w:pStyle w:val="Prrafodelista"/>
              <w:numPr>
                <w:ilvl w:val="0"/>
                <w:numId w:val="8"/>
              </w:numPr>
            </w:pPr>
            <w:r>
              <w:t>Confianza</w:t>
            </w:r>
          </w:p>
          <w:p w14:paraId="47247C3E" w14:textId="77777777" w:rsidR="002611AA" w:rsidRDefault="002611AA" w:rsidP="00530541">
            <w:pPr>
              <w:pStyle w:val="Prrafodelista"/>
              <w:numPr>
                <w:ilvl w:val="0"/>
                <w:numId w:val="8"/>
              </w:numPr>
            </w:pPr>
            <w:r>
              <w:t>Autonomía</w:t>
            </w:r>
          </w:p>
          <w:p w14:paraId="41AB8D9C" w14:textId="77777777" w:rsidR="002611AA" w:rsidRDefault="002611AA" w:rsidP="00530541">
            <w:pPr>
              <w:pStyle w:val="Prrafodelista"/>
              <w:numPr>
                <w:ilvl w:val="0"/>
                <w:numId w:val="8"/>
              </w:numPr>
            </w:pPr>
            <w:r>
              <w:t>Solución de problemas</w:t>
            </w:r>
          </w:p>
          <w:p w14:paraId="53EE857B" w14:textId="77777777" w:rsidR="002611AA" w:rsidRDefault="00337CB1" w:rsidP="00530541">
            <w:pPr>
              <w:pStyle w:val="Prrafodelista"/>
              <w:numPr>
                <w:ilvl w:val="0"/>
                <w:numId w:val="8"/>
              </w:numPr>
            </w:pPr>
            <w:r>
              <w:t>Paciencia</w:t>
            </w:r>
          </w:p>
          <w:p w14:paraId="7150C449" w14:textId="77777777" w:rsidR="00337CB1" w:rsidRDefault="00337CB1" w:rsidP="00530541">
            <w:pPr>
              <w:pStyle w:val="Prrafodelista"/>
              <w:numPr>
                <w:ilvl w:val="0"/>
                <w:numId w:val="8"/>
              </w:numPr>
            </w:pPr>
            <w:r>
              <w:t>Buena comunicación</w:t>
            </w:r>
          </w:p>
          <w:p w14:paraId="724E482B" w14:textId="77777777" w:rsidR="00337CB1" w:rsidRDefault="00337CB1" w:rsidP="00530541">
            <w:pPr>
              <w:pStyle w:val="Prrafodelista"/>
              <w:numPr>
                <w:ilvl w:val="0"/>
                <w:numId w:val="8"/>
              </w:numPr>
            </w:pPr>
            <w:r>
              <w:t>Capacidad de trabajar en equipo</w:t>
            </w:r>
          </w:p>
          <w:p w14:paraId="65D56C01" w14:textId="77777777" w:rsidR="00337CB1" w:rsidRDefault="00337CB1" w:rsidP="00530541">
            <w:pPr>
              <w:pStyle w:val="Prrafodelista"/>
              <w:numPr>
                <w:ilvl w:val="0"/>
                <w:numId w:val="8"/>
              </w:numPr>
            </w:pPr>
            <w:r>
              <w:t>Conocimiento y respeto de las normas</w:t>
            </w:r>
          </w:p>
          <w:p w14:paraId="58A4F7E0" w14:textId="77777777" w:rsidR="00337CB1" w:rsidRDefault="00337CB1" w:rsidP="00530541">
            <w:pPr>
              <w:pStyle w:val="Prrafodelista"/>
              <w:numPr>
                <w:ilvl w:val="0"/>
                <w:numId w:val="8"/>
              </w:numPr>
            </w:pPr>
            <w:r>
              <w:t>Organización</w:t>
            </w:r>
          </w:p>
          <w:p w14:paraId="39EA82CE" w14:textId="77777777" w:rsidR="00337CB1" w:rsidRDefault="00337CB1" w:rsidP="00530541">
            <w:pPr>
              <w:pStyle w:val="Prrafodelista"/>
              <w:numPr>
                <w:ilvl w:val="0"/>
                <w:numId w:val="8"/>
              </w:numPr>
            </w:pPr>
            <w:r>
              <w:t>Agilidad</w:t>
            </w:r>
          </w:p>
          <w:p w14:paraId="791FC876" w14:textId="77777777" w:rsidR="00337CB1" w:rsidRDefault="00337CB1" w:rsidP="00530541">
            <w:pPr>
              <w:pStyle w:val="Prrafodelista"/>
              <w:numPr>
                <w:ilvl w:val="0"/>
                <w:numId w:val="8"/>
              </w:numPr>
            </w:pPr>
            <w:r>
              <w:t>Puntualidad</w:t>
            </w:r>
          </w:p>
          <w:p w14:paraId="1D54BABA" w14:textId="77777777" w:rsidR="00337CB1" w:rsidRDefault="00337CB1" w:rsidP="00530541">
            <w:pPr>
              <w:pStyle w:val="Prrafodelista"/>
              <w:numPr>
                <w:ilvl w:val="0"/>
                <w:numId w:val="8"/>
              </w:numPr>
            </w:pPr>
            <w:r>
              <w:t>Minuciosidad</w:t>
            </w:r>
          </w:p>
          <w:p w14:paraId="36A984DC" w14:textId="79E9E720" w:rsidR="00337CB1" w:rsidRPr="00FC0299" w:rsidRDefault="00337CB1" w:rsidP="00337CB1">
            <w:pPr>
              <w:pStyle w:val="Prrafodelista"/>
            </w:pPr>
          </w:p>
        </w:tc>
      </w:tr>
      <w:tr w:rsidR="000334C1" w:rsidRPr="001A726A" w14:paraId="3639A594" w14:textId="77777777" w:rsidTr="00755564">
        <w:trPr>
          <w:trHeight w:val="4176"/>
        </w:trPr>
        <w:tc>
          <w:tcPr>
            <w:tcW w:w="3321" w:type="dxa"/>
            <w:gridSpan w:val="6"/>
          </w:tcPr>
          <w:p w14:paraId="5547BCAD" w14:textId="066E0AEE" w:rsidR="000334C1" w:rsidRPr="001A726A" w:rsidRDefault="00755564" w:rsidP="00755564">
            <w:pPr>
              <w:pStyle w:val="AcercadeM"/>
              <w:rPr>
                <w:lang w:val="es-CL"/>
              </w:rPr>
            </w:pPr>
            <w:r>
              <w:rPr>
                <w:lang w:val="es-CL"/>
              </w:rPr>
              <w:t>S</w:t>
            </w:r>
            <w:r w:rsidR="001A726A" w:rsidRPr="001A726A">
              <w:rPr>
                <w:lang w:val="es-CL"/>
              </w:rPr>
              <w:t>oy una p</w:t>
            </w:r>
            <w:r w:rsidR="001A726A">
              <w:rPr>
                <w:lang w:val="es-CL"/>
              </w:rPr>
              <w:t xml:space="preserve">ersona </w:t>
            </w:r>
            <w:r>
              <w:rPr>
                <w:lang w:val="es-CL"/>
              </w:rPr>
              <w:t>organizada</w:t>
            </w:r>
            <w:r w:rsidR="001A726A">
              <w:rPr>
                <w:lang w:val="es-CL"/>
              </w:rPr>
              <w:t>, responsable</w:t>
            </w:r>
            <w:r w:rsidR="00F31830">
              <w:rPr>
                <w:lang w:val="es-CL"/>
              </w:rPr>
              <w:t xml:space="preserve">, cordial y </w:t>
            </w:r>
            <w:r w:rsidR="00530541">
              <w:rPr>
                <w:lang w:val="es-CL"/>
              </w:rPr>
              <w:t>puntual, lo</w:t>
            </w:r>
            <w:r w:rsidR="001A726A">
              <w:rPr>
                <w:lang w:val="es-CL"/>
              </w:rPr>
              <w:t xml:space="preserve"> que ha</w:t>
            </w:r>
            <w:r>
              <w:rPr>
                <w:lang w:val="es-CL"/>
              </w:rPr>
              <w:t xml:space="preserve"> propiciado</w:t>
            </w:r>
            <w:r w:rsidR="001A726A">
              <w:rPr>
                <w:lang w:val="es-CL"/>
              </w:rPr>
              <w:t xml:space="preserve"> </w:t>
            </w:r>
            <w:r w:rsidR="005C0193">
              <w:rPr>
                <w:lang w:val="es-CL"/>
              </w:rPr>
              <w:t xml:space="preserve">un </w:t>
            </w:r>
            <w:r w:rsidR="001A726A">
              <w:rPr>
                <w:lang w:val="es-CL"/>
              </w:rPr>
              <w:t>constante aprendizaje</w:t>
            </w:r>
            <w:r>
              <w:rPr>
                <w:lang w:val="es-CL"/>
              </w:rPr>
              <w:t>, además de capacitarme para</w:t>
            </w:r>
            <w:r w:rsidR="001A726A">
              <w:rPr>
                <w:lang w:val="es-CL"/>
              </w:rPr>
              <w:t xml:space="preserve"> realizar </w:t>
            </w:r>
            <w:r w:rsidR="005C0193">
              <w:rPr>
                <w:lang w:val="es-CL"/>
              </w:rPr>
              <w:t>diferente</w:t>
            </w:r>
            <w:r w:rsidR="001A726A">
              <w:rPr>
                <w:lang w:val="es-CL"/>
              </w:rPr>
              <w:t xml:space="preserve">s actividades de forma </w:t>
            </w:r>
            <w:r w:rsidR="005C0193">
              <w:rPr>
                <w:lang w:val="es-CL"/>
              </w:rPr>
              <w:t xml:space="preserve">ágil y exitosa. </w:t>
            </w:r>
          </w:p>
        </w:tc>
        <w:tc>
          <w:tcPr>
            <w:tcW w:w="699" w:type="dxa"/>
            <w:vMerge/>
          </w:tcPr>
          <w:p w14:paraId="3C1E10F7" w14:textId="77777777" w:rsidR="000334C1" w:rsidRPr="001A726A" w:rsidRDefault="000334C1" w:rsidP="00755564">
            <w:pPr>
              <w:pStyle w:val="AcercadeM"/>
              <w:rPr>
                <w:lang w:val="es-CL"/>
              </w:rPr>
            </w:pPr>
          </w:p>
        </w:tc>
        <w:tc>
          <w:tcPr>
            <w:tcW w:w="7022" w:type="dxa"/>
            <w:vMerge/>
          </w:tcPr>
          <w:p w14:paraId="687D9E95" w14:textId="77777777" w:rsidR="000334C1" w:rsidRPr="001A726A" w:rsidRDefault="000334C1" w:rsidP="00755564">
            <w:pPr>
              <w:pStyle w:val="AcercadeM"/>
              <w:rPr>
                <w:lang w:val="es-CL"/>
              </w:rPr>
            </w:pPr>
          </w:p>
        </w:tc>
      </w:tr>
      <w:tr w:rsidR="000334C1" w:rsidRPr="00FC0299" w14:paraId="3B961F81" w14:textId="77777777" w:rsidTr="00755564">
        <w:trPr>
          <w:trHeight w:val="540"/>
        </w:trPr>
        <w:tc>
          <w:tcPr>
            <w:tcW w:w="308" w:type="dxa"/>
          </w:tcPr>
          <w:p w14:paraId="5C91E45F" w14:textId="77777777" w:rsidR="000334C1" w:rsidRPr="001A726A" w:rsidRDefault="000334C1" w:rsidP="00755564">
            <w:pPr>
              <w:pStyle w:val="Ttulo4"/>
              <w:rPr>
                <w:lang w:val="es-CL"/>
              </w:rPr>
            </w:pPr>
          </w:p>
        </w:tc>
        <w:sdt>
          <w:sdtPr>
            <w:id w:val="1050265814"/>
            <w:placeholder>
              <w:docPart w:val="D246562545E5421AB088F9D76195305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50" w:type="dxa"/>
                <w:gridSpan w:val="4"/>
                <w:tcBorders>
                  <w:bottom w:val="single" w:sz="4" w:space="0" w:color="FFFFFF" w:themeColor="background1"/>
                </w:tcBorders>
              </w:tcPr>
              <w:p w14:paraId="63F306E6" w14:textId="77777777" w:rsidR="000334C1" w:rsidRPr="00FC0299" w:rsidRDefault="000334C1" w:rsidP="00755564">
                <w:pPr>
                  <w:pStyle w:val="Ttulo4"/>
                </w:pPr>
                <w:r w:rsidRPr="00FC0299">
                  <w:rPr>
                    <w:lang w:bidi="es-ES"/>
                  </w:rPr>
                  <w:t>C O N T A C T O</w:t>
                </w:r>
              </w:p>
            </w:tc>
          </w:sdtContent>
        </w:sdt>
        <w:tc>
          <w:tcPr>
            <w:tcW w:w="263" w:type="dxa"/>
          </w:tcPr>
          <w:p w14:paraId="7D5C7F17" w14:textId="77777777" w:rsidR="000334C1" w:rsidRPr="00FC0299" w:rsidRDefault="000334C1" w:rsidP="00755564">
            <w:pPr>
              <w:pStyle w:val="Ttulo4"/>
            </w:pPr>
          </w:p>
        </w:tc>
        <w:tc>
          <w:tcPr>
            <w:tcW w:w="699" w:type="dxa"/>
          </w:tcPr>
          <w:p w14:paraId="608497E1" w14:textId="77777777" w:rsidR="000334C1" w:rsidRPr="00FC0299" w:rsidRDefault="000334C1" w:rsidP="00755564">
            <w:pPr>
              <w:pStyle w:val="Ttulo4"/>
            </w:pPr>
          </w:p>
        </w:tc>
        <w:tc>
          <w:tcPr>
            <w:tcW w:w="7022" w:type="dxa"/>
            <w:vMerge/>
          </w:tcPr>
          <w:p w14:paraId="59C37CC3" w14:textId="77777777" w:rsidR="000334C1" w:rsidRPr="00FC0299" w:rsidRDefault="000334C1" w:rsidP="00755564">
            <w:pPr>
              <w:pStyle w:val="Ttulo"/>
            </w:pPr>
          </w:p>
        </w:tc>
      </w:tr>
      <w:tr w:rsidR="000334C1" w:rsidRPr="00FC0299" w14:paraId="6A89E3EE" w14:textId="77777777" w:rsidTr="00755564">
        <w:trPr>
          <w:trHeight w:val="620"/>
        </w:trPr>
        <w:tc>
          <w:tcPr>
            <w:tcW w:w="438" w:type="dxa"/>
            <w:gridSpan w:val="2"/>
            <w:vAlign w:val="center"/>
          </w:tcPr>
          <w:p w14:paraId="09436977" w14:textId="77777777" w:rsidR="000334C1" w:rsidRPr="00FC0299" w:rsidRDefault="006124C4" w:rsidP="00755564">
            <w:r w:rsidRPr="00FC0299">
              <w:rPr>
                <w:noProof/>
                <w:lang w:bidi="es-ES"/>
              </w:rPr>
              <w:drawing>
                <wp:inline distT="0" distB="0" distL="0" distR="0" wp14:anchorId="470646A6" wp14:editId="56D12FC9">
                  <wp:extent cx="180975" cy="180975"/>
                  <wp:effectExtent l="0" t="0" r="9525" b="9525"/>
                  <wp:docPr id="1" name="Picture 3" descr="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@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3" w:type="dxa"/>
            <w:gridSpan w:val="4"/>
            <w:vAlign w:val="center"/>
          </w:tcPr>
          <w:p w14:paraId="7A31A649" w14:textId="20189E5F" w:rsidR="000334C1" w:rsidRPr="00FC0299" w:rsidRDefault="008529EA" w:rsidP="00755564">
            <w:pPr>
              <w:pStyle w:val="Contacto1"/>
            </w:pPr>
            <w:r>
              <w:t>javi.isidora.ck@gmail.com</w:t>
            </w:r>
          </w:p>
        </w:tc>
        <w:tc>
          <w:tcPr>
            <w:tcW w:w="699" w:type="dxa"/>
            <w:vMerge w:val="restart"/>
          </w:tcPr>
          <w:p w14:paraId="5DC5373A" w14:textId="77777777" w:rsidR="000334C1" w:rsidRPr="00FC0299" w:rsidRDefault="000334C1" w:rsidP="00755564">
            <w:r w:rsidRPr="00FC0299">
              <w:rPr>
                <w:lang w:bidi="es-ES"/>
              </w:rPr>
              <w:t xml:space="preserve"> </w:t>
            </w:r>
          </w:p>
        </w:tc>
        <w:tc>
          <w:tcPr>
            <w:tcW w:w="7022" w:type="dxa"/>
            <w:vMerge/>
          </w:tcPr>
          <w:p w14:paraId="71E49DE2" w14:textId="77777777" w:rsidR="000334C1" w:rsidRPr="00FC0299" w:rsidRDefault="000334C1" w:rsidP="00755564">
            <w:pPr>
              <w:pStyle w:val="Ttulo"/>
            </w:pPr>
          </w:p>
        </w:tc>
      </w:tr>
      <w:tr w:rsidR="000334C1" w:rsidRPr="00FC0299" w14:paraId="1D30632B" w14:textId="77777777" w:rsidTr="00755564">
        <w:trPr>
          <w:trHeight w:val="540"/>
        </w:trPr>
        <w:tc>
          <w:tcPr>
            <w:tcW w:w="438" w:type="dxa"/>
            <w:gridSpan w:val="2"/>
            <w:vAlign w:val="center"/>
          </w:tcPr>
          <w:p w14:paraId="46FA12FA" w14:textId="77777777" w:rsidR="000334C1" w:rsidRPr="00FC0299" w:rsidRDefault="000334C1" w:rsidP="00755564">
            <w:r w:rsidRPr="00FC0299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322317EC" wp14:editId="075993C7">
                      <wp:extent cx="114186" cy="211455"/>
                      <wp:effectExtent l="38100" t="38100" r="38735" b="36195"/>
                      <wp:docPr id="5" name="Gráfico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orma libre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orma libre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orma libre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FE52349" id="Gráfico 38" o:spid="_x0000_s1026" alt="&quot;&quot;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">
                      <v:shape id="Forma libre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orma libre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orma libre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883" w:type="dxa"/>
            <w:gridSpan w:val="4"/>
            <w:vAlign w:val="center"/>
          </w:tcPr>
          <w:p w14:paraId="02B6E1C8" w14:textId="50AB0BAF" w:rsidR="000334C1" w:rsidRPr="00FC0299" w:rsidRDefault="008529EA" w:rsidP="00755564">
            <w:pPr>
              <w:pStyle w:val="Contacto1"/>
            </w:pPr>
            <w:r>
              <w:t>9-55634970</w:t>
            </w:r>
          </w:p>
        </w:tc>
        <w:tc>
          <w:tcPr>
            <w:tcW w:w="699" w:type="dxa"/>
            <w:vMerge/>
          </w:tcPr>
          <w:p w14:paraId="3D006AC8" w14:textId="77777777" w:rsidR="000334C1" w:rsidRPr="00FC0299" w:rsidRDefault="000334C1" w:rsidP="00755564"/>
        </w:tc>
        <w:tc>
          <w:tcPr>
            <w:tcW w:w="7022" w:type="dxa"/>
            <w:vMerge/>
          </w:tcPr>
          <w:p w14:paraId="540D4C2E" w14:textId="77777777" w:rsidR="000334C1" w:rsidRPr="00FC0299" w:rsidRDefault="000334C1" w:rsidP="00755564">
            <w:pPr>
              <w:pStyle w:val="Ttulo"/>
            </w:pPr>
          </w:p>
        </w:tc>
      </w:tr>
      <w:tr w:rsidR="000334C1" w:rsidRPr="00FC0299" w14:paraId="446563C8" w14:textId="77777777" w:rsidTr="00755564">
        <w:trPr>
          <w:trHeight w:val="540"/>
        </w:trPr>
        <w:tc>
          <w:tcPr>
            <w:tcW w:w="438" w:type="dxa"/>
            <w:gridSpan w:val="2"/>
            <w:vAlign w:val="center"/>
          </w:tcPr>
          <w:p w14:paraId="64593605" w14:textId="2B194D36" w:rsidR="000334C1" w:rsidRPr="00FC0299" w:rsidRDefault="000334C1" w:rsidP="00755564"/>
        </w:tc>
        <w:tc>
          <w:tcPr>
            <w:tcW w:w="2883" w:type="dxa"/>
            <w:gridSpan w:val="4"/>
            <w:vAlign w:val="center"/>
          </w:tcPr>
          <w:p w14:paraId="4D7A5002" w14:textId="5D051EFB" w:rsidR="000334C1" w:rsidRPr="00FC0299" w:rsidRDefault="000334C1" w:rsidP="00755564">
            <w:pPr>
              <w:pStyle w:val="Contacto1"/>
            </w:pPr>
          </w:p>
        </w:tc>
        <w:tc>
          <w:tcPr>
            <w:tcW w:w="699" w:type="dxa"/>
            <w:vMerge/>
          </w:tcPr>
          <w:p w14:paraId="685C2FAC" w14:textId="77777777" w:rsidR="000334C1" w:rsidRPr="00FC0299" w:rsidRDefault="000334C1" w:rsidP="00755564"/>
        </w:tc>
        <w:tc>
          <w:tcPr>
            <w:tcW w:w="7022" w:type="dxa"/>
            <w:vMerge/>
          </w:tcPr>
          <w:p w14:paraId="339DB63F" w14:textId="77777777" w:rsidR="000334C1" w:rsidRPr="00FC0299" w:rsidRDefault="000334C1" w:rsidP="00755564">
            <w:pPr>
              <w:pStyle w:val="Ttulo"/>
            </w:pPr>
          </w:p>
        </w:tc>
      </w:tr>
      <w:tr w:rsidR="000334C1" w:rsidRPr="00FC0299" w14:paraId="67ED0D96" w14:textId="77777777" w:rsidTr="00755564">
        <w:trPr>
          <w:trHeight w:val="1584"/>
        </w:trPr>
        <w:tc>
          <w:tcPr>
            <w:tcW w:w="3321" w:type="dxa"/>
            <w:gridSpan w:val="6"/>
            <w:vAlign w:val="center"/>
          </w:tcPr>
          <w:p w14:paraId="00B1C1C8" w14:textId="71B26A40" w:rsidR="000334C1" w:rsidRPr="00FC0299" w:rsidRDefault="005C0193" w:rsidP="00755564">
            <w:pPr>
              <w:pStyle w:val="Contacto2"/>
            </w:pPr>
            <w:r w:rsidRPr="00FC0299"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739136" behindDoc="1" locked="0" layoutInCell="1" allowOverlap="1" wp14:anchorId="1C0F005C" wp14:editId="66FBA9F2">
                      <wp:simplePos x="0" y="0"/>
                      <wp:positionH relativeFrom="page">
                        <wp:posOffset>-315595</wp:posOffset>
                      </wp:positionH>
                      <wp:positionV relativeFrom="margin">
                        <wp:posOffset>-5690870</wp:posOffset>
                      </wp:positionV>
                      <wp:extent cx="2669540" cy="13221970"/>
                      <wp:effectExtent l="0" t="0" r="0" b="0"/>
                      <wp:wrapNone/>
                      <wp:docPr id="94" name="Grupo 9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9540" cy="13221970"/>
                                <a:chOff x="0" y="0"/>
                                <a:chExt cx="2668270" cy="13218160"/>
                              </a:xfrm>
                            </wpg:grpSpPr>
                            <wpg:grpSp>
                              <wpg:cNvPr id="12" name="Grupo 12"/>
                              <wpg:cNvGrpSpPr/>
                              <wpg:grpSpPr>
                                <a:xfrm>
                                  <a:off x="0" y="62198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6" name="Grupo 6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7" name="Rectángulo 7"/>
                                  <wps:cNvSpPr/>
                                  <wps:spPr>
                                    <a:xfrm>
                                      <a:off x="0" y="-110884"/>
                                      <a:ext cx="2665730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ángulo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Triángulo rectángulo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Triángulo rectángulo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upo 19"/>
                              <wpg:cNvGrpSpPr/>
                              <wpg:grpSpPr>
                                <a:xfrm>
                                  <a:off x="0" y="93059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20" name="Grupo 20"/>
                                <wpg:cNvGrpSpPr/>
                                <wpg:grpSpPr>
                                  <a:xfrm>
                                    <a:off x="0" y="1001486"/>
                                    <a:ext cx="2668814" cy="2910840"/>
                                    <a:chOff x="0" y="-110884"/>
                                    <a:chExt cx="2668814" cy="2910855"/>
                                  </a:xfrm>
                                  <a:grpFill/>
                                </wpg:grpSpPr>
                                <wps:wsp>
                                  <wps:cNvPr id="21" name="Rectángulo 21"/>
                                  <wps:cNvSpPr/>
                                  <wps:spPr>
                                    <a:xfrm>
                                      <a:off x="14600" y="-110884"/>
                                      <a:ext cx="2654214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ángulo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Triángulo rectángulo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Triángulo rectángulo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78" name="Grupo 78"/>
                              <wpg:cNvGrpSpPr/>
                              <wpg:grpSpPr>
                                <a:xfrm>
                                  <a:off x="0" y="3114675"/>
                                  <a:ext cx="2665095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79" name="Grupo 79"/>
                                <wpg:cNvGrpSpPr/>
                                <wpg:grpSpPr>
                                  <a:xfrm>
                                    <a:off x="0" y="1001486"/>
                                    <a:ext cx="2665730" cy="2910840"/>
                                    <a:chOff x="0" y="-110884"/>
                                    <a:chExt cx="2665730" cy="2910855"/>
                                  </a:xfrm>
                                  <a:grpFill/>
                                </wpg:grpSpPr>
                                <wps:wsp>
                                  <wps:cNvPr id="81" name="Rectángulo 81"/>
                                  <wps:cNvSpPr/>
                                  <wps:spPr>
                                    <a:xfrm>
                                      <a:off x="0" y="-110884"/>
                                      <a:ext cx="2665729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riángulo 3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3" name="Triángulo rectángulo 8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7" name="Triángulo rectángulo 87"/>
                                <wps:cNvSpPr/>
                                <wps:spPr>
                                  <a:xfrm flipH="1">
                                    <a:off x="1330728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8" name="Grupo 88"/>
                              <wpg:cNvGrpSpPr/>
                              <wpg:grpSpPr>
                                <a:xfrm>
                                  <a:off x="0" y="0"/>
                                  <a:ext cx="2665187" cy="3912235"/>
                                  <a:chOff x="0" y="0"/>
                                  <a:chExt cx="2665730" cy="3912326"/>
                                </a:xfrm>
                                <a:solidFill>
                                  <a:schemeClr val="accent1"/>
                                </a:solidFill>
                              </wpg:grpSpPr>
                              <wpg:grpSp>
                                <wpg:cNvPr id="89" name="Grupo 89"/>
                                <wpg:cNvGrpSpPr/>
                                <wpg:grpSpPr>
                                  <a:xfrm>
                                    <a:off x="0" y="571349"/>
                                    <a:ext cx="2665730" cy="3340977"/>
                                    <a:chOff x="0" y="-541024"/>
                                    <a:chExt cx="2665730" cy="3340995"/>
                                  </a:xfrm>
                                  <a:grpFill/>
                                </wpg:grpSpPr>
                                <wps:wsp>
                                  <wps:cNvPr id="90" name="Rectángulo 90"/>
                                  <wps:cNvSpPr/>
                                  <wps:spPr>
                                    <a:xfrm>
                                      <a:off x="0" y="-541024"/>
                                      <a:ext cx="2665730" cy="2335141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1" name="Triángulo 74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2" name="Triángulo rectángulo 92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Triángulo rectángulo 93"/>
                                <wps:cNvSpPr/>
                                <wps:spPr>
                                  <a:xfrm flipH="1">
                                    <a:off x="1323887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CE62FD" id="Grupo 94" o:spid="_x0000_s1026" alt="&quot;&quot;" style="position:absolute;margin-left:-24.85pt;margin-top:-448.1pt;width:210.2pt;height:1041.1pt;z-index:-251577344;mso-position-horizontal-relative:page;mso-position-vertical-relative:margin;mso-width-relative:margin;mso-height-relative:margin" coordsize="26682,132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">
                      <v:group id="Grupo 12" o:spid="_x0000_s1027" style="position:absolute;top:62198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upo 6" o:spid="_x0000_s1028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ángulo 7" o:spid="_x0000_s1029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ángulo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Triángulo rectángulo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Triángulo rectángulo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upo 19" o:spid="_x0000_s1033" style="position:absolute;top:93059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upo 20" o:spid="_x0000_s1034" style="position:absolute;top:10014;width:26688;height:29109" coordorigin=",-1108" coordsize="26688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ángulo 21" o:spid="_x0000_s1035" style="position:absolute;left:146;top:-1108;width:26542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ángulo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Triángulo rectángulo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Triángulo rectángulo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upo 78" o:spid="_x0000_s1039" style="position:absolute;top:31146;width:26650;height:39123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<v:group id="Grupo 79" o:spid="_x0000_s1040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    <v:rect id="Rectángulo 81" o:spid="_x0000_s1041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" filled="f" stroked="f" strokeweight="1pt"/>
                          <v:shape id="Triángulo 34" o:spid="_x0000_s1042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" filled="f" stroked="f" strokeweight="1pt"/>
                        </v:group>
                        <v:shape id="Triángulo rectángulo 83" o:spid="_x0000_s1043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" filled="f" stroked="f" strokeweight="1pt"/>
                        <v:shape id="Triángulo rectángulo 87" o:spid="_x0000_s1044" type="#_x0000_t6" style="position:absolute;left:13307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" filled="f" stroked="f" strokeweight="1pt"/>
                      </v:group>
                      <v:group id="Grupo 88" o:spid="_x0000_s1045" style="position:absolute;width:26651;height:39122" coordsize="26657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            <v:group id="Grupo 89" o:spid="_x0000_s1046" style="position:absolute;top:5713;width:26657;height:33410" coordorigin=",-5410" coordsize="26657,33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      <v:rect id="Rectángulo 90" o:spid="_x0000_s1047" style="position:absolute;top:-5410;width:26657;height:23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" filled="f" stroked="f" strokeweight="1pt"/>
                          <v:shape id="Triángulo 74" o:spid="_x0000_s1048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" filled="f" stroked="f" strokeweight="1pt"/>
                        </v:group>
                        <v:shape id="Triángulo rectángulo 92" o:spid="_x0000_s1049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8VT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zCdw+5J+gFz9AQAA//8DAFBLAQItABQABgAIAAAAIQDb4fbL7gAAAIUBAAATAAAAAAAAAAAA&#10;AAAAAAAAAABbQ29udGVudF9UeXBlc10ueG1sUEsBAi0AFAAGAAgAAAAhAFr0LFu/AAAAFQEAAAsA&#10;AAAAAAAAAAAAAAAAHwEAAF9yZWxzLy5yZWxzUEsBAi0AFAAGAAgAAAAhAIsHxVPEAAAA2wAAAA8A&#10;AAAAAAAAAAAAAAAABwIAAGRycy9kb3ducmV2LnhtbFBLBQYAAAAAAwADALcAAAD4AgAAAAA=&#10;" filled="f" stroked="f" strokeweight="1pt"/>
                        <v:shape id="Triángulo rectángulo 93" o:spid="_x0000_s1050" type="#_x0000_t6" style="position:absolute;left:13238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" filled="f" stroked="f" strokeweight="1pt"/>
                      </v:group>
                      <w10:wrap anchorx="page" anchory="margin"/>
                    </v:group>
                  </w:pict>
                </mc:Fallback>
              </mc:AlternateContent>
            </w:r>
            <w:r w:rsidR="008529EA">
              <w:t>San Bernardo, Santiago</w:t>
            </w:r>
          </w:p>
          <w:p w14:paraId="3E63CC21" w14:textId="77777777" w:rsidR="000334C1" w:rsidRPr="00FC0299" w:rsidRDefault="000334C1" w:rsidP="00755564">
            <w:pPr>
              <w:pStyle w:val="Contacto2"/>
            </w:pPr>
            <w:r w:rsidRPr="00FC0299">
              <w:rPr>
                <w:noProof/>
                <w:lang w:bidi="es-ES"/>
              </w:rPr>
              <w:drawing>
                <wp:inline distT="0" distB="0" distL="0" distR="0" wp14:anchorId="5D5DF3B7" wp14:editId="35544917">
                  <wp:extent cx="342454" cy="340479"/>
                  <wp:effectExtent l="0" t="0" r="0" b="2540"/>
                  <wp:docPr id="57" name="Gráfico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58" cy="347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9" w:type="dxa"/>
            <w:vMerge/>
          </w:tcPr>
          <w:p w14:paraId="159AE9DB" w14:textId="77777777" w:rsidR="000334C1" w:rsidRPr="00FC0299" w:rsidRDefault="000334C1" w:rsidP="00755564"/>
        </w:tc>
        <w:tc>
          <w:tcPr>
            <w:tcW w:w="7022" w:type="dxa"/>
            <w:vMerge/>
          </w:tcPr>
          <w:p w14:paraId="730A29A8" w14:textId="77777777" w:rsidR="000334C1" w:rsidRPr="00FC0299" w:rsidRDefault="000334C1" w:rsidP="00755564">
            <w:pPr>
              <w:pStyle w:val="Ttulo"/>
            </w:pPr>
          </w:p>
        </w:tc>
      </w:tr>
      <w:tr w:rsidR="000334C1" w:rsidRPr="00FC0299" w14:paraId="490E7D02" w14:textId="77777777" w:rsidTr="00755564">
        <w:trPr>
          <w:trHeight w:val="1008"/>
        </w:trPr>
        <w:tc>
          <w:tcPr>
            <w:tcW w:w="3321" w:type="dxa"/>
            <w:gridSpan w:val="6"/>
          </w:tcPr>
          <w:p w14:paraId="0C2F2191" w14:textId="77777777" w:rsidR="000334C1" w:rsidRPr="00FC0299" w:rsidRDefault="000334C1" w:rsidP="00755564"/>
        </w:tc>
        <w:tc>
          <w:tcPr>
            <w:tcW w:w="699" w:type="dxa"/>
            <w:vMerge/>
          </w:tcPr>
          <w:p w14:paraId="072764A3" w14:textId="77777777" w:rsidR="000334C1" w:rsidRPr="00FC0299" w:rsidRDefault="000334C1" w:rsidP="00755564"/>
        </w:tc>
        <w:tc>
          <w:tcPr>
            <w:tcW w:w="7022" w:type="dxa"/>
            <w:vMerge/>
          </w:tcPr>
          <w:p w14:paraId="0D4C7418" w14:textId="77777777" w:rsidR="000334C1" w:rsidRPr="00FC0299" w:rsidRDefault="000334C1" w:rsidP="00755564">
            <w:pPr>
              <w:pStyle w:val="Ttulo"/>
            </w:pPr>
          </w:p>
        </w:tc>
      </w:tr>
      <w:tr w:rsidR="000334C1" w:rsidRPr="00FC0299" w14:paraId="623AF78A" w14:textId="77777777" w:rsidTr="00755564">
        <w:trPr>
          <w:trHeight w:val="585"/>
        </w:trPr>
        <w:tc>
          <w:tcPr>
            <w:tcW w:w="438" w:type="dxa"/>
            <w:gridSpan w:val="2"/>
          </w:tcPr>
          <w:p w14:paraId="4E56B5DB" w14:textId="77777777" w:rsidR="001A726A" w:rsidRPr="001A726A" w:rsidRDefault="001A726A" w:rsidP="00755564"/>
          <w:p w14:paraId="4BDE89B9" w14:textId="4425AC5E" w:rsidR="001A726A" w:rsidRPr="001A726A" w:rsidRDefault="001A726A" w:rsidP="00755564"/>
        </w:tc>
        <w:sdt>
          <w:sdtPr>
            <w:id w:val="-1745956179"/>
            <w:placeholder>
              <w:docPart w:val="308E208C05DB4F239985A1CE0CC75FA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20" w:type="dxa"/>
                <w:gridSpan w:val="3"/>
                <w:tcBorders>
                  <w:bottom w:val="single" w:sz="4" w:space="0" w:color="FFFFFF" w:themeColor="background1"/>
                </w:tcBorders>
              </w:tcPr>
              <w:p w14:paraId="33564970" w14:textId="77777777" w:rsidR="000334C1" w:rsidRPr="00FC0299" w:rsidRDefault="000334C1" w:rsidP="00755564">
                <w:pPr>
                  <w:pStyle w:val="Ttulo4"/>
                </w:pPr>
                <w:r w:rsidRPr="00FC0299">
                  <w:rPr>
                    <w:lang w:bidi="es-ES"/>
                  </w:rPr>
                  <w:t>E D u c a c i ó n</w:t>
                </w:r>
              </w:p>
            </w:tc>
          </w:sdtContent>
        </w:sdt>
        <w:tc>
          <w:tcPr>
            <w:tcW w:w="263" w:type="dxa"/>
          </w:tcPr>
          <w:p w14:paraId="104C0F41" w14:textId="77777777" w:rsidR="000334C1" w:rsidRPr="00FC0299" w:rsidRDefault="000334C1" w:rsidP="00755564">
            <w:pPr>
              <w:pStyle w:val="Ttulo4"/>
            </w:pPr>
          </w:p>
        </w:tc>
        <w:tc>
          <w:tcPr>
            <w:tcW w:w="699" w:type="dxa"/>
            <w:vMerge/>
          </w:tcPr>
          <w:p w14:paraId="50F1E19E" w14:textId="77777777" w:rsidR="000334C1" w:rsidRPr="00FC0299" w:rsidRDefault="000334C1" w:rsidP="00755564">
            <w:pPr>
              <w:pStyle w:val="Ttulo4"/>
            </w:pPr>
          </w:p>
        </w:tc>
        <w:tc>
          <w:tcPr>
            <w:tcW w:w="7022" w:type="dxa"/>
            <w:vMerge/>
          </w:tcPr>
          <w:p w14:paraId="6A693C4B" w14:textId="77777777" w:rsidR="000334C1" w:rsidRPr="00FC0299" w:rsidRDefault="000334C1" w:rsidP="00755564">
            <w:pPr>
              <w:pStyle w:val="Ttulo"/>
            </w:pPr>
          </w:p>
        </w:tc>
      </w:tr>
      <w:tr w:rsidR="000334C1" w:rsidRPr="00FC0299" w14:paraId="130B3966" w14:textId="77777777" w:rsidTr="00755564">
        <w:trPr>
          <w:trHeight w:val="170"/>
        </w:trPr>
        <w:tc>
          <w:tcPr>
            <w:tcW w:w="3321" w:type="dxa"/>
            <w:gridSpan w:val="6"/>
          </w:tcPr>
          <w:p w14:paraId="0B37515D" w14:textId="77777777" w:rsidR="000334C1" w:rsidRPr="00FC0299" w:rsidRDefault="000334C1" w:rsidP="00755564">
            <w:pPr>
              <w:rPr>
                <w:sz w:val="16"/>
                <w:szCs w:val="16"/>
              </w:rPr>
            </w:pPr>
          </w:p>
        </w:tc>
        <w:tc>
          <w:tcPr>
            <w:tcW w:w="699" w:type="dxa"/>
            <w:vMerge/>
          </w:tcPr>
          <w:p w14:paraId="6439034C" w14:textId="77777777" w:rsidR="000334C1" w:rsidRPr="00FC0299" w:rsidRDefault="000334C1" w:rsidP="00755564"/>
        </w:tc>
        <w:tc>
          <w:tcPr>
            <w:tcW w:w="7022" w:type="dxa"/>
            <w:vMerge/>
          </w:tcPr>
          <w:p w14:paraId="7A406262" w14:textId="77777777" w:rsidR="000334C1" w:rsidRPr="00FC0299" w:rsidRDefault="000334C1" w:rsidP="00755564">
            <w:pPr>
              <w:pStyle w:val="Ttulo"/>
            </w:pPr>
          </w:p>
        </w:tc>
      </w:tr>
      <w:tr w:rsidR="001A726A" w:rsidRPr="00FC0299" w14:paraId="699ACDD4" w14:textId="77777777" w:rsidTr="00755564">
        <w:trPr>
          <w:trHeight w:val="170"/>
        </w:trPr>
        <w:tc>
          <w:tcPr>
            <w:tcW w:w="3321" w:type="dxa"/>
            <w:gridSpan w:val="6"/>
          </w:tcPr>
          <w:p w14:paraId="10E180BC" w14:textId="77777777" w:rsidR="001A726A" w:rsidRPr="00FC0299" w:rsidRDefault="001A726A" w:rsidP="00755564">
            <w:pPr>
              <w:rPr>
                <w:sz w:val="16"/>
                <w:szCs w:val="16"/>
              </w:rPr>
            </w:pPr>
          </w:p>
        </w:tc>
        <w:tc>
          <w:tcPr>
            <w:tcW w:w="699" w:type="dxa"/>
            <w:vMerge/>
          </w:tcPr>
          <w:p w14:paraId="36147979" w14:textId="77777777" w:rsidR="001A726A" w:rsidRPr="00FC0299" w:rsidRDefault="001A726A" w:rsidP="00755564"/>
        </w:tc>
        <w:tc>
          <w:tcPr>
            <w:tcW w:w="7022" w:type="dxa"/>
            <w:vMerge/>
          </w:tcPr>
          <w:p w14:paraId="4A84F43E" w14:textId="77777777" w:rsidR="001A726A" w:rsidRPr="00FC0299" w:rsidRDefault="001A726A" w:rsidP="00755564">
            <w:pPr>
              <w:pStyle w:val="Ttulo"/>
            </w:pPr>
          </w:p>
        </w:tc>
      </w:tr>
      <w:tr w:rsidR="001A726A" w:rsidRPr="00FC0299" w14:paraId="7BD49652" w14:textId="77777777" w:rsidTr="00755564">
        <w:trPr>
          <w:trHeight w:val="170"/>
        </w:trPr>
        <w:tc>
          <w:tcPr>
            <w:tcW w:w="3321" w:type="dxa"/>
            <w:gridSpan w:val="6"/>
          </w:tcPr>
          <w:p w14:paraId="602CCA49" w14:textId="77777777" w:rsidR="001A726A" w:rsidRPr="00FC0299" w:rsidRDefault="001A726A" w:rsidP="00755564">
            <w:pPr>
              <w:rPr>
                <w:sz w:val="16"/>
                <w:szCs w:val="16"/>
              </w:rPr>
            </w:pPr>
          </w:p>
        </w:tc>
        <w:tc>
          <w:tcPr>
            <w:tcW w:w="699" w:type="dxa"/>
            <w:vMerge/>
          </w:tcPr>
          <w:p w14:paraId="3159484F" w14:textId="77777777" w:rsidR="001A726A" w:rsidRPr="00FC0299" w:rsidRDefault="001A726A" w:rsidP="00755564"/>
        </w:tc>
        <w:tc>
          <w:tcPr>
            <w:tcW w:w="7022" w:type="dxa"/>
            <w:vMerge/>
          </w:tcPr>
          <w:p w14:paraId="4937C6DB" w14:textId="77777777" w:rsidR="001A726A" w:rsidRPr="00FC0299" w:rsidRDefault="001A726A" w:rsidP="00755564">
            <w:pPr>
              <w:pStyle w:val="Ttulo"/>
            </w:pPr>
          </w:p>
        </w:tc>
      </w:tr>
      <w:tr w:rsidR="001A726A" w:rsidRPr="00FC0299" w14:paraId="4066BB32" w14:textId="77777777" w:rsidTr="00755564">
        <w:trPr>
          <w:trHeight w:val="170"/>
        </w:trPr>
        <w:tc>
          <w:tcPr>
            <w:tcW w:w="3321" w:type="dxa"/>
            <w:gridSpan w:val="6"/>
          </w:tcPr>
          <w:p w14:paraId="350A9B4E" w14:textId="77777777" w:rsidR="001A726A" w:rsidRPr="00FC0299" w:rsidRDefault="001A726A" w:rsidP="00755564">
            <w:pPr>
              <w:rPr>
                <w:sz w:val="16"/>
                <w:szCs w:val="16"/>
              </w:rPr>
            </w:pPr>
          </w:p>
        </w:tc>
        <w:tc>
          <w:tcPr>
            <w:tcW w:w="699" w:type="dxa"/>
            <w:vMerge/>
          </w:tcPr>
          <w:p w14:paraId="72F4CC36" w14:textId="77777777" w:rsidR="001A726A" w:rsidRPr="00FC0299" w:rsidRDefault="001A726A" w:rsidP="00755564"/>
        </w:tc>
        <w:tc>
          <w:tcPr>
            <w:tcW w:w="7022" w:type="dxa"/>
            <w:vMerge/>
          </w:tcPr>
          <w:p w14:paraId="344B1B65" w14:textId="77777777" w:rsidR="001A726A" w:rsidRPr="00FC0299" w:rsidRDefault="001A726A" w:rsidP="00755564">
            <w:pPr>
              <w:pStyle w:val="Ttulo"/>
            </w:pPr>
          </w:p>
        </w:tc>
      </w:tr>
      <w:tr w:rsidR="000334C1" w:rsidRPr="00FC0299" w14:paraId="143DBF05" w14:textId="77777777" w:rsidTr="00755564">
        <w:trPr>
          <w:trHeight w:val="1107"/>
        </w:trPr>
        <w:tc>
          <w:tcPr>
            <w:tcW w:w="438" w:type="dxa"/>
            <w:gridSpan w:val="2"/>
          </w:tcPr>
          <w:p w14:paraId="30A5B1D5" w14:textId="77777777" w:rsidR="000334C1" w:rsidRPr="00FC0299" w:rsidRDefault="000334C1" w:rsidP="00755564">
            <w:r w:rsidRPr="00FC0299">
              <w:rPr>
                <w:noProof/>
                <w:lang w:bidi="es-ES"/>
              </w:rPr>
              <w:drawing>
                <wp:inline distT="0" distB="0" distL="0" distR="0" wp14:anchorId="6C3AC998" wp14:editId="2654CB39">
                  <wp:extent cx="313522" cy="313522"/>
                  <wp:effectExtent l="0" t="0" r="0" b="0"/>
                  <wp:docPr id="76" name="Gráfico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3" w:type="dxa"/>
            <w:gridSpan w:val="4"/>
          </w:tcPr>
          <w:p w14:paraId="5FA3FF8F" w14:textId="31236750" w:rsidR="000334C1" w:rsidRPr="00FC0299" w:rsidRDefault="008529EA" w:rsidP="00755564">
            <w:pPr>
              <w:pStyle w:val="Ttulo5"/>
            </w:pPr>
            <w:r>
              <w:t xml:space="preserve">Colegio Inmaculada concepción </w:t>
            </w:r>
          </w:p>
          <w:p w14:paraId="31900038" w14:textId="77777777" w:rsidR="000334C1" w:rsidRPr="00FC0299" w:rsidRDefault="00E948A3" w:rsidP="00755564">
            <w:pPr>
              <w:pStyle w:val="Contacto1"/>
            </w:pPr>
            <w:sdt>
              <w:sdtPr>
                <w:id w:val="-233234992"/>
                <w:placeholder>
                  <w:docPart w:val="8EFC613246C642108DC85D72F11464E5"/>
                </w:placeholder>
                <w:temporary/>
                <w:showingPlcHdr/>
                <w15:appearance w15:val="hidden"/>
              </w:sdtPr>
              <w:sdtEndPr/>
              <w:sdtContent>
                <w:r w:rsidR="000334C1" w:rsidRPr="00FC0299">
                  <w:rPr>
                    <w:lang w:bidi="es-ES"/>
                  </w:rPr>
                  <w:t>Titulación</w:t>
                </w:r>
              </w:sdtContent>
            </w:sdt>
          </w:p>
          <w:p w14:paraId="7C653410" w14:textId="25BE4F7D" w:rsidR="000334C1" w:rsidRPr="00FC0299" w:rsidRDefault="008529EA" w:rsidP="00755564">
            <w:pPr>
              <w:pStyle w:val="Ttulo6"/>
            </w:pPr>
            <w:r>
              <w:t>27 nov 2021</w:t>
            </w:r>
          </w:p>
        </w:tc>
        <w:tc>
          <w:tcPr>
            <w:tcW w:w="699" w:type="dxa"/>
            <w:vMerge/>
          </w:tcPr>
          <w:p w14:paraId="518B5434" w14:textId="77777777" w:rsidR="000334C1" w:rsidRPr="00FC0299" w:rsidRDefault="000334C1" w:rsidP="00755564"/>
        </w:tc>
        <w:tc>
          <w:tcPr>
            <w:tcW w:w="7022" w:type="dxa"/>
            <w:vMerge/>
          </w:tcPr>
          <w:p w14:paraId="692A3B9C" w14:textId="77777777" w:rsidR="000334C1" w:rsidRPr="00FC0299" w:rsidRDefault="000334C1" w:rsidP="00755564">
            <w:pPr>
              <w:pStyle w:val="Ttulo"/>
            </w:pPr>
          </w:p>
        </w:tc>
      </w:tr>
      <w:tr w:rsidR="000334C1" w:rsidRPr="00FC0299" w14:paraId="49EE32DD" w14:textId="77777777" w:rsidTr="00755564">
        <w:trPr>
          <w:trHeight w:val="1445"/>
        </w:trPr>
        <w:tc>
          <w:tcPr>
            <w:tcW w:w="438" w:type="dxa"/>
            <w:gridSpan w:val="2"/>
          </w:tcPr>
          <w:p w14:paraId="1FD5D326" w14:textId="554C90BF" w:rsidR="000334C1" w:rsidRPr="00FC0299" w:rsidRDefault="000334C1" w:rsidP="00755564"/>
        </w:tc>
        <w:tc>
          <w:tcPr>
            <w:tcW w:w="2883" w:type="dxa"/>
            <w:gridSpan w:val="4"/>
          </w:tcPr>
          <w:p w14:paraId="69121259" w14:textId="3BF8C892" w:rsidR="000334C1" w:rsidRPr="00FC0299" w:rsidRDefault="000334C1" w:rsidP="00755564">
            <w:pPr>
              <w:pStyle w:val="Ttulo5"/>
            </w:pPr>
          </w:p>
          <w:p w14:paraId="7556CD5A" w14:textId="71752A3E" w:rsidR="000334C1" w:rsidRPr="00FC0299" w:rsidRDefault="000334C1" w:rsidP="00755564">
            <w:pPr>
              <w:pStyle w:val="Contacto1"/>
              <w:rPr>
                <w:rStyle w:val="Carcterdecontacto1"/>
              </w:rPr>
            </w:pPr>
          </w:p>
          <w:p w14:paraId="1E10DA8D" w14:textId="2F53690F" w:rsidR="000334C1" w:rsidRPr="00FC0299" w:rsidRDefault="000334C1" w:rsidP="00755564">
            <w:pPr>
              <w:pStyle w:val="Ttulo6"/>
            </w:pPr>
          </w:p>
        </w:tc>
        <w:tc>
          <w:tcPr>
            <w:tcW w:w="699" w:type="dxa"/>
            <w:vMerge/>
          </w:tcPr>
          <w:p w14:paraId="079D1996" w14:textId="77777777" w:rsidR="000334C1" w:rsidRPr="00FC0299" w:rsidRDefault="000334C1" w:rsidP="00755564"/>
        </w:tc>
        <w:tc>
          <w:tcPr>
            <w:tcW w:w="7022" w:type="dxa"/>
            <w:vMerge/>
          </w:tcPr>
          <w:p w14:paraId="30EB321C" w14:textId="77777777" w:rsidR="000334C1" w:rsidRPr="00FC0299" w:rsidRDefault="000334C1" w:rsidP="00755564">
            <w:pPr>
              <w:pStyle w:val="Ttulo"/>
            </w:pPr>
          </w:p>
        </w:tc>
      </w:tr>
    </w:tbl>
    <w:p w14:paraId="52222831" w14:textId="7815A6F1" w:rsidR="00871DB8" w:rsidRPr="00FC0299" w:rsidRDefault="003B4AEF">
      <w:r w:rsidRPr="00FC0299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7DA12DDA" wp14:editId="2B68FF3B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áfico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orma libre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orma libre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orma libre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2186928" id="Gráfico 38" o:spid="_x0000_s1026" alt="&quot;&quot;" style="position:absolute;margin-left:-48.75pt;margin-top:262.4pt;width:9pt;height:16.65pt;z-index:251737088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">
                <v:shape id="Forma libre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orma libre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orma libre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 w:rsidRPr="00FC0299">
        <w:rPr>
          <w:noProof/>
          <w:lang w:bidi="es-ES"/>
        </w:rPr>
        <w:drawing>
          <wp:anchor distT="0" distB="0" distL="114300" distR="114300" simplePos="0" relativeHeight="251681792" behindDoc="0" locked="0" layoutInCell="1" allowOverlap="1" wp14:anchorId="761437CC" wp14:editId="00AD8440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áfico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 w:rsidRPr="00FC0299">
        <w:rPr>
          <w:noProof/>
          <w:lang w:bidi="es-ES"/>
        </w:rPr>
        <w:drawing>
          <wp:anchor distT="0" distB="0" distL="114300" distR="114300" simplePos="0" relativeHeight="251672576" behindDoc="0" locked="0" layoutInCell="1" allowOverlap="1" wp14:anchorId="1BB73789" wp14:editId="5EDA43A8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áfico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FC0299">
        <w:rPr>
          <w:noProof/>
          <w:lang w:bidi="es-ES"/>
        </w:rPr>
        <w:drawing>
          <wp:anchor distT="0" distB="0" distL="114300" distR="114300" simplePos="0" relativeHeight="251691008" behindDoc="0" locked="0" layoutInCell="1" allowOverlap="1" wp14:anchorId="766274E8" wp14:editId="3A2BEDF4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áfico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 w:rsidRPr="00FC0299">
        <w:rPr>
          <w:noProof/>
          <w:lang w:bidi="es-ES"/>
        </w:rPr>
        <w:drawing>
          <wp:anchor distT="0" distB="0" distL="114300" distR="114300" simplePos="0" relativeHeight="251688960" behindDoc="0" locked="0" layoutInCell="1" allowOverlap="1" wp14:anchorId="42548547" wp14:editId="3F89D441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áfico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 w:rsidRPr="00FC0299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5A084D3" wp14:editId="1A1469DF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upo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upo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ángulo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ángulo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riángulo rectángulo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riángulo rectángulo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91E7E1" id="Grupo 25" o:spid="_x0000_s1026" alt="&quot;&quot;" style="position:absolute;margin-left:-1in;margin-top:1110.55pt;width:210.1pt;height:308.05pt;z-index:25166950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">
                <v:group id="Grupo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ángulo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ángulo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Triángulo rectángulo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Triángulo rectángulo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 w:rsidRPr="00FC0299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C2E53F9" wp14:editId="385847A2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upo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upo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ángulo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ángulo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riángulo rectángulo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riángulo rectángulo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8956F" id="Grupo 13" o:spid="_x0000_s1026" alt="&quot;&quot;" style="position:absolute;margin-left:-1in;margin-top:872.05pt;width:210.15pt;height:308.05pt;z-index:251666432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">
                <v:group id="Grupo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ángulo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ángulo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Triángulo rectángulo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Triángulo rectángulo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sectPr w:rsidR="00871DB8" w:rsidRPr="00FC0299" w:rsidSect="00014C4E">
      <w:pgSz w:w="11906" w:h="16838" w:code="9"/>
      <w:pgMar w:top="900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B1EE4" w14:textId="77777777" w:rsidR="00E948A3" w:rsidRDefault="00E948A3" w:rsidP="00AA35A8">
      <w:pPr>
        <w:spacing w:line="240" w:lineRule="auto"/>
      </w:pPr>
      <w:r>
        <w:separator/>
      </w:r>
    </w:p>
  </w:endnote>
  <w:endnote w:type="continuationSeparator" w:id="0">
    <w:p w14:paraId="4A3B8CA0" w14:textId="77777777" w:rsidR="00E948A3" w:rsidRDefault="00E948A3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CCEC4" w14:textId="77777777" w:rsidR="00E948A3" w:rsidRDefault="00E948A3" w:rsidP="00AA35A8">
      <w:pPr>
        <w:spacing w:line="240" w:lineRule="auto"/>
      </w:pPr>
      <w:r>
        <w:separator/>
      </w:r>
    </w:p>
  </w:footnote>
  <w:footnote w:type="continuationSeparator" w:id="0">
    <w:p w14:paraId="541B41CD" w14:textId="77777777" w:rsidR="00E948A3" w:rsidRDefault="00E948A3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style="width:14.55pt;height:14.5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25" type="#_x0000_t75" style="width:13.75pt;height:13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0D0A5D40"/>
    <w:multiLevelType w:val="hybridMultilevel"/>
    <w:tmpl w:val="6B7E3B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4239A"/>
    <w:multiLevelType w:val="hybridMultilevel"/>
    <w:tmpl w:val="0A06DD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4467A"/>
    <w:multiLevelType w:val="hybridMultilevel"/>
    <w:tmpl w:val="E236BE0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86020"/>
    <w:multiLevelType w:val="hybridMultilevel"/>
    <w:tmpl w:val="E03E6E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removePersonalInformation/>
  <w:removeDateAndTime/>
  <w:attachedTemplate r:id="rId1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9EA"/>
    <w:rsid w:val="00014C4E"/>
    <w:rsid w:val="00033263"/>
    <w:rsid w:val="000334C1"/>
    <w:rsid w:val="00054913"/>
    <w:rsid w:val="000873F6"/>
    <w:rsid w:val="000B286F"/>
    <w:rsid w:val="000D134B"/>
    <w:rsid w:val="00124ED6"/>
    <w:rsid w:val="00167789"/>
    <w:rsid w:val="00194704"/>
    <w:rsid w:val="001A726A"/>
    <w:rsid w:val="001B160B"/>
    <w:rsid w:val="00203213"/>
    <w:rsid w:val="002236D5"/>
    <w:rsid w:val="00243756"/>
    <w:rsid w:val="002611AA"/>
    <w:rsid w:val="0027193E"/>
    <w:rsid w:val="002C4E0C"/>
    <w:rsid w:val="002E7306"/>
    <w:rsid w:val="00331DCE"/>
    <w:rsid w:val="00337CB1"/>
    <w:rsid w:val="00352A17"/>
    <w:rsid w:val="003B4AEF"/>
    <w:rsid w:val="00415CF3"/>
    <w:rsid w:val="00453A7B"/>
    <w:rsid w:val="004936B2"/>
    <w:rsid w:val="004A28EA"/>
    <w:rsid w:val="00530541"/>
    <w:rsid w:val="005C0193"/>
    <w:rsid w:val="006124C4"/>
    <w:rsid w:val="00657771"/>
    <w:rsid w:val="006A1E18"/>
    <w:rsid w:val="006C7F5A"/>
    <w:rsid w:val="006D064D"/>
    <w:rsid w:val="00755564"/>
    <w:rsid w:val="00791376"/>
    <w:rsid w:val="00831977"/>
    <w:rsid w:val="008529EA"/>
    <w:rsid w:val="00871DB8"/>
    <w:rsid w:val="00887E05"/>
    <w:rsid w:val="008A171A"/>
    <w:rsid w:val="008F180B"/>
    <w:rsid w:val="008F48B9"/>
    <w:rsid w:val="009049BC"/>
    <w:rsid w:val="009D646A"/>
    <w:rsid w:val="00A633B0"/>
    <w:rsid w:val="00A8700E"/>
    <w:rsid w:val="00AA1166"/>
    <w:rsid w:val="00AA35A8"/>
    <w:rsid w:val="00AE562D"/>
    <w:rsid w:val="00B8453F"/>
    <w:rsid w:val="00B85473"/>
    <w:rsid w:val="00B86960"/>
    <w:rsid w:val="00BE5968"/>
    <w:rsid w:val="00C62E97"/>
    <w:rsid w:val="00CB3E40"/>
    <w:rsid w:val="00CF22B3"/>
    <w:rsid w:val="00D86385"/>
    <w:rsid w:val="00D95726"/>
    <w:rsid w:val="00DB472D"/>
    <w:rsid w:val="00DE5F88"/>
    <w:rsid w:val="00DF2298"/>
    <w:rsid w:val="00E067BA"/>
    <w:rsid w:val="00E948A3"/>
    <w:rsid w:val="00EB3EBC"/>
    <w:rsid w:val="00EB74E8"/>
    <w:rsid w:val="00EC0F79"/>
    <w:rsid w:val="00F30552"/>
    <w:rsid w:val="00F31830"/>
    <w:rsid w:val="00F46BDB"/>
    <w:rsid w:val="00FA7196"/>
    <w:rsid w:val="00FC0299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FE86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s-E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71A"/>
  </w:style>
  <w:style w:type="paragraph" w:styleId="Ttulo1">
    <w:name w:val="heading 1"/>
    <w:basedOn w:val="Normal"/>
    <w:next w:val="Normal"/>
    <w:link w:val="Ttulo1C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0299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C0299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  <w:sz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C02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87E05"/>
  </w:style>
  <w:style w:type="paragraph" w:styleId="Piedepgina">
    <w:name w:val="footer"/>
    <w:basedOn w:val="Normal"/>
    <w:link w:val="PiedepginaC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87E05"/>
  </w:style>
  <w:style w:type="table" w:styleId="Tablaconcuadrcula">
    <w:name w:val="Table Grid"/>
    <w:basedOn w:val="Tabla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Textodelmarcadordeposicin">
    <w:name w:val="Placeholder Text"/>
    <w:basedOn w:val="Fuentedeprrafopredeter"/>
    <w:uiPriority w:val="99"/>
    <w:semiHidden/>
    <w:rsid w:val="002E7306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Ttulo1Car">
    <w:name w:val="Título 1 Car"/>
    <w:basedOn w:val="Fuentedeprrafopredeter"/>
    <w:link w:val="Ttulo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Ttulo4Car">
    <w:name w:val="Título 4 Car"/>
    <w:basedOn w:val="Fuentedeprrafopredeter"/>
    <w:link w:val="Ttulo4"/>
    <w:uiPriority w:val="9"/>
    <w:rsid w:val="00FC0299"/>
    <w:rPr>
      <w:rFonts w:asciiTheme="majorHAnsi" w:eastAsiaTheme="majorEastAsia" w:hAnsiTheme="majorHAnsi" w:cstheme="majorBidi"/>
      <w:iCs/>
      <w:caps/>
      <w:color w:val="FFFFFF" w:themeColor="background1"/>
    </w:rPr>
  </w:style>
  <w:style w:type="paragraph" w:customStyle="1" w:styleId="Contacto1">
    <w:name w:val="Contacto1"/>
    <w:basedOn w:val="Normal"/>
    <w:next w:val="Normal"/>
    <w:link w:val="Carcterdecontacto1"/>
    <w:uiPriority w:val="29"/>
    <w:qFormat/>
    <w:rsid w:val="00FC0299"/>
    <w:rPr>
      <w:color w:val="FFFFFF" w:themeColor="background1"/>
      <w:sz w:val="20"/>
    </w:rPr>
  </w:style>
  <w:style w:type="paragraph" w:customStyle="1" w:styleId="Contacto2">
    <w:name w:val="Contacto2"/>
    <w:basedOn w:val="Normal"/>
    <w:next w:val="Normal"/>
    <w:link w:val="Carcterdecontacto2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arcterdecontacto1">
    <w:name w:val="Carácter de contacto1"/>
    <w:basedOn w:val="Fuentedeprrafopredeter"/>
    <w:link w:val="Contacto1"/>
    <w:uiPriority w:val="29"/>
    <w:rsid w:val="00FC0299"/>
    <w:rPr>
      <w:color w:val="FFFFFF" w:themeColor="background1"/>
      <w:sz w:val="20"/>
    </w:rPr>
  </w:style>
  <w:style w:type="character" w:customStyle="1" w:styleId="Ttulo5Car">
    <w:name w:val="Título 5 Car"/>
    <w:basedOn w:val="Fuentedeprrafopredeter"/>
    <w:link w:val="Ttulo5"/>
    <w:uiPriority w:val="9"/>
    <w:rsid w:val="00FC0299"/>
    <w:rPr>
      <w:rFonts w:asciiTheme="majorHAnsi" w:eastAsiaTheme="majorEastAsia" w:hAnsiTheme="majorHAnsi" w:cstheme="majorBidi"/>
      <w:b/>
      <w:caps/>
      <w:color w:val="FFFFFF" w:themeColor="background1"/>
      <w:sz w:val="22"/>
    </w:rPr>
  </w:style>
  <w:style w:type="character" w:customStyle="1" w:styleId="Carcterdecontacto2">
    <w:name w:val="Carácter de contacto2"/>
    <w:basedOn w:val="Fuentedeprrafopredeter"/>
    <w:link w:val="Contacto2"/>
    <w:uiPriority w:val="29"/>
    <w:rsid w:val="00887E05"/>
    <w:rPr>
      <w:b/>
      <w:color w:val="FFFFFF" w:themeColor="background1"/>
    </w:rPr>
  </w:style>
  <w:style w:type="character" w:customStyle="1" w:styleId="Ttulo6Car">
    <w:name w:val="Título 6 Car"/>
    <w:basedOn w:val="Fuentedeprrafopredeter"/>
    <w:link w:val="Ttulo6"/>
    <w:uiPriority w:val="9"/>
    <w:rsid w:val="00FC0299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paragraph" w:customStyle="1" w:styleId="AcercadeM">
    <w:name w:val="AcercadeMí"/>
    <w:basedOn w:val="Normal"/>
    <w:next w:val="Normal"/>
    <w:link w:val="CarcterdeAcercadeM"/>
    <w:uiPriority w:val="28"/>
    <w:qFormat/>
    <w:rsid w:val="00FC0299"/>
    <w:pPr>
      <w:spacing w:before="120"/>
      <w:jc w:val="center"/>
    </w:pPr>
    <w:rPr>
      <w:color w:val="FFFFFF" w:themeColor="background1"/>
      <w:sz w:val="22"/>
    </w:rPr>
  </w:style>
  <w:style w:type="character" w:customStyle="1" w:styleId="CarcterdeAcercadeM">
    <w:name w:val="Carácter de AcercadeMÍ"/>
    <w:basedOn w:val="Fuentedeprrafopredeter"/>
    <w:link w:val="AcercadeM"/>
    <w:uiPriority w:val="28"/>
    <w:rsid w:val="00FC0299"/>
    <w:rPr>
      <w:color w:val="FFFFFF" w:themeColor="background1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sv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sv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svg"/><Relationship Id="rId10" Type="http://schemas.openxmlformats.org/officeDocument/2006/relationships/endnotes" Target="endnotes.xml"/><Relationship Id="rId19" Type="http://schemas.openxmlformats.org/officeDocument/2006/relationships/image" Target="media/image11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i\AppData\Roaming\Microsoft\Templates\Curr&#237;culum%20v&#237;tae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F36A080560483688D1463D04B55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8E71FE-2C91-4A61-AF72-3A3BD0F01AD4}"/>
      </w:docPartPr>
      <w:docPartBody>
        <w:p w:rsidR="00000000" w:rsidRDefault="008D1FC8">
          <w:pPr>
            <w:pStyle w:val="44F36A080560483688D1463D04B55071"/>
          </w:pPr>
          <w:r w:rsidRPr="00FC0299">
            <w:rPr>
              <w:lang w:bidi="es-ES"/>
            </w:rPr>
            <w:t>Objetivo</w:t>
          </w:r>
        </w:p>
      </w:docPartBody>
    </w:docPart>
    <w:docPart>
      <w:docPartPr>
        <w:name w:val="2F9AE247A0B14DC286541B1EB664A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930331-2800-4A8B-9303-1C130CCBED6D}"/>
      </w:docPartPr>
      <w:docPartBody>
        <w:p w:rsidR="00000000" w:rsidRDefault="008D1FC8">
          <w:pPr>
            <w:pStyle w:val="2F9AE247A0B14DC286541B1EB664AD14"/>
          </w:pPr>
          <w:r w:rsidRPr="00FC0299">
            <w:rPr>
              <w:lang w:bidi="es-ES"/>
            </w:rPr>
            <w:t>Experiencia</w:t>
          </w:r>
        </w:p>
      </w:docPartBody>
    </w:docPart>
    <w:docPart>
      <w:docPartPr>
        <w:name w:val="14051FDD97B046FCAC46BF32F73EF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C0540-B429-4B16-BAFC-636F0DC40FF0}"/>
      </w:docPartPr>
      <w:docPartBody>
        <w:p w:rsidR="00000000" w:rsidRDefault="008D1FC8">
          <w:pPr>
            <w:pStyle w:val="14051FDD97B046FCAC46BF32F73EF41D"/>
          </w:pPr>
          <w:r w:rsidRPr="00FC0299">
            <w:rPr>
              <w:lang w:bidi="es-ES"/>
            </w:rPr>
            <w:t>Apti</w:t>
          </w:r>
          <w:r w:rsidRPr="00FC0299">
            <w:rPr>
              <w:lang w:bidi="es-ES"/>
            </w:rPr>
            <w:t>tudes</w:t>
          </w:r>
        </w:p>
      </w:docPartBody>
    </w:docPart>
    <w:docPart>
      <w:docPartPr>
        <w:name w:val="D246562545E5421AB088F9D761953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7446C-5166-44DE-AEFD-B747C24F975D}"/>
      </w:docPartPr>
      <w:docPartBody>
        <w:p w:rsidR="00000000" w:rsidRDefault="008D1FC8">
          <w:pPr>
            <w:pStyle w:val="D246562545E5421AB088F9D761953050"/>
          </w:pPr>
          <w:r w:rsidRPr="00FC0299">
            <w:rPr>
              <w:lang w:bidi="es-ES"/>
            </w:rPr>
            <w:t>C O N T A C T O</w:t>
          </w:r>
        </w:p>
      </w:docPartBody>
    </w:docPart>
    <w:docPart>
      <w:docPartPr>
        <w:name w:val="308E208C05DB4F239985A1CE0CC75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C8735-C782-478F-8700-694AF81B3275}"/>
      </w:docPartPr>
      <w:docPartBody>
        <w:p w:rsidR="00000000" w:rsidRDefault="008D1FC8">
          <w:pPr>
            <w:pStyle w:val="308E208C05DB4F239985A1CE0CC75FA3"/>
          </w:pPr>
          <w:r w:rsidRPr="00FC0299">
            <w:rPr>
              <w:lang w:bidi="es-ES"/>
            </w:rPr>
            <w:t>E D u c a c i ó n</w:t>
          </w:r>
        </w:p>
      </w:docPartBody>
    </w:docPart>
    <w:docPart>
      <w:docPartPr>
        <w:name w:val="8EFC613246C642108DC85D72F11464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D531E-8070-4A36-81D4-C1BF8ED865DB}"/>
      </w:docPartPr>
      <w:docPartBody>
        <w:p w:rsidR="00000000" w:rsidRDefault="008D1FC8">
          <w:pPr>
            <w:pStyle w:val="8EFC613246C642108DC85D72F11464E5"/>
          </w:pPr>
          <w:r w:rsidRPr="00FC0299">
            <w:rPr>
              <w:lang w:bidi="es-ES"/>
            </w:rPr>
            <w:t>Titulación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4F2"/>
    <w:rsid w:val="001424F2"/>
    <w:rsid w:val="008D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4AE8B8FA1094DFCBFC36CA90D120874">
    <w:name w:val="54AE8B8FA1094DFCBFC36CA90D120874"/>
  </w:style>
  <w:style w:type="paragraph" w:customStyle="1" w:styleId="9E45DEE0156B45B6B4ECA0A3C71187FE">
    <w:name w:val="9E45DEE0156B45B6B4ECA0A3C71187FE"/>
  </w:style>
  <w:style w:type="paragraph" w:customStyle="1" w:styleId="6868FB2D7CB34E77B0456FCB1BD7A9FB">
    <w:name w:val="6868FB2D7CB34E77B0456FCB1BD7A9FB"/>
  </w:style>
  <w:style w:type="paragraph" w:customStyle="1" w:styleId="44F36A080560483688D1463D04B55071">
    <w:name w:val="44F36A080560483688D1463D04B55071"/>
  </w:style>
  <w:style w:type="paragraph" w:customStyle="1" w:styleId="CAE9592B74634DBF9AF6E4655966BBC3">
    <w:name w:val="CAE9592B74634DBF9AF6E4655966BBC3"/>
  </w:style>
  <w:style w:type="paragraph" w:customStyle="1" w:styleId="2F9AE247A0B14DC286541B1EB664AD14">
    <w:name w:val="2F9AE247A0B14DC286541B1EB664AD14"/>
  </w:style>
  <w:style w:type="paragraph" w:customStyle="1" w:styleId="30B2E1A7AF404805804C7AA8B6E60791">
    <w:name w:val="30B2E1A7AF404805804C7AA8B6E60791"/>
  </w:style>
  <w:style w:type="paragraph" w:customStyle="1" w:styleId="F9E76AC2E2304879B1477561D23FA559">
    <w:name w:val="F9E76AC2E2304879B1477561D23FA559"/>
  </w:style>
  <w:style w:type="paragraph" w:customStyle="1" w:styleId="9F1332BDDE2043C0AB7BB25DAC4C0828">
    <w:name w:val="9F1332BDDE2043C0AB7BB25DAC4C0828"/>
  </w:style>
  <w:style w:type="paragraph" w:customStyle="1" w:styleId="5ED91E0BC03F4D9487FEA98668B73A01">
    <w:name w:val="5ED91E0BC03F4D9487FEA98668B73A01"/>
  </w:style>
  <w:style w:type="paragraph" w:customStyle="1" w:styleId="E161CA9AF886423D9D02CB362768466B">
    <w:name w:val="E161CA9AF886423D9D02CB362768466B"/>
  </w:style>
  <w:style w:type="paragraph" w:customStyle="1" w:styleId="9CC7F8A4605C447E85898D03B6C185F3">
    <w:name w:val="9CC7F8A4605C447E85898D03B6C185F3"/>
  </w:style>
  <w:style w:type="paragraph" w:customStyle="1" w:styleId="4894810207F04542A7825459CBAE9D85">
    <w:name w:val="4894810207F04542A7825459CBAE9D85"/>
  </w:style>
  <w:style w:type="paragraph" w:customStyle="1" w:styleId="E0989B49294F46E9AF162250B0A80855">
    <w:name w:val="E0989B49294F46E9AF162250B0A80855"/>
  </w:style>
  <w:style w:type="paragraph" w:customStyle="1" w:styleId="09923C3A257E4E65AA59ED6903057724">
    <w:name w:val="09923C3A257E4E65AA59ED6903057724"/>
  </w:style>
  <w:style w:type="paragraph" w:customStyle="1" w:styleId="FB5D8CEAA4964EC8B47802A3AAF65969">
    <w:name w:val="FB5D8CEAA4964EC8B47802A3AAF65969"/>
  </w:style>
  <w:style w:type="paragraph" w:customStyle="1" w:styleId="1F6AC46264E248B2B585739DAEA630D9">
    <w:name w:val="1F6AC46264E248B2B585739DAEA630D9"/>
  </w:style>
  <w:style w:type="paragraph" w:customStyle="1" w:styleId="BE2263CF2328498E8C35CD4987D7CED1">
    <w:name w:val="BE2263CF2328498E8C35CD4987D7CED1"/>
  </w:style>
  <w:style w:type="paragraph" w:customStyle="1" w:styleId="14051FDD97B046FCAC46BF32F73EF41D">
    <w:name w:val="14051FDD97B046FCAC46BF32F73EF41D"/>
  </w:style>
  <w:style w:type="paragraph" w:customStyle="1" w:styleId="AcercadeM">
    <w:name w:val="AcercadeMí"/>
    <w:basedOn w:val="Normal"/>
    <w:next w:val="Normal"/>
    <w:link w:val="CarcterdeAcercadeM"/>
    <w:uiPriority w:val="28"/>
    <w:qFormat/>
    <w:pPr>
      <w:spacing w:before="120" w:after="0" w:line="264" w:lineRule="auto"/>
      <w:jc w:val="center"/>
    </w:pPr>
    <w:rPr>
      <w:rFonts w:eastAsiaTheme="minorHAnsi"/>
      <w:color w:val="FFFFFF" w:themeColor="background1"/>
      <w:szCs w:val="24"/>
      <w:lang w:val="es-ES" w:eastAsia="en-US"/>
    </w:rPr>
  </w:style>
  <w:style w:type="character" w:customStyle="1" w:styleId="CarcterdeAcercadeM">
    <w:name w:val="Carácter de AcercadeMÍ"/>
    <w:basedOn w:val="Fuentedeprrafopredeter"/>
    <w:link w:val="AcercadeM"/>
    <w:uiPriority w:val="28"/>
    <w:rPr>
      <w:rFonts w:eastAsiaTheme="minorHAnsi"/>
      <w:color w:val="FFFFFF" w:themeColor="background1"/>
      <w:szCs w:val="24"/>
      <w:lang w:val="es-ES" w:eastAsia="en-US"/>
    </w:rPr>
  </w:style>
  <w:style w:type="paragraph" w:customStyle="1" w:styleId="3E58B56A51134B8DB864A533A63FBF36">
    <w:name w:val="3E58B56A51134B8DB864A533A63FBF36"/>
  </w:style>
  <w:style w:type="paragraph" w:customStyle="1" w:styleId="D246562545E5421AB088F9D761953050">
    <w:name w:val="D246562545E5421AB088F9D761953050"/>
  </w:style>
  <w:style w:type="paragraph" w:customStyle="1" w:styleId="2F5269287BBE42658D0790E6DCE0D2BD">
    <w:name w:val="2F5269287BBE42658D0790E6DCE0D2BD"/>
  </w:style>
  <w:style w:type="paragraph" w:customStyle="1" w:styleId="B7F3663235DC4C348A2FD7FFA6418305">
    <w:name w:val="B7F3663235DC4C348A2FD7FFA6418305"/>
  </w:style>
  <w:style w:type="paragraph" w:customStyle="1" w:styleId="2114ECE198144BD587DDD4188CC03B82">
    <w:name w:val="2114ECE198144BD587DDD4188CC03B82"/>
  </w:style>
  <w:style w:type="paragraph" w:customStyle="1" w:styleId="F717EEC8F48F4488B51D78AD914C949F">
    <w:name w:val="F717EEC8F48F4488B51D78AD914C949F"/>
  </w:style>
  <w:style w:type="paragraph" w:customStyle="1" w:styleId="308E208C05DB4F239985A1CE0CC75FA3">
    <w:name w:val="308E208C05DB4F239985A1CE0CC75FA3"/>
  </w:style>
  <w:style w:type="paragraph" w:customStyle="1" w:styleId="C90215D2ED5949FEA882ADEE35A2FF9C">
    <w:name w:val="C90215D2ED5949FEA882ADEE35A2FF9C"/>
  </w:style>
  <w:style w:type="paragraph" w:customStyle="1" w:styleId="8EFC613246C642108DC85D72F11464E5">
    <w:name w:val="8EFC613246C642108DC85D72F11464E5"/>
  </w:style>
  <w:style w:type="paragraph" w:customStyle="1" w:styleId="75A043206EEC41B59DFA845E2F6736A1">
    <w:name w:val="75A043206EEC41B59DFA845E2F6736A1"/>
  </w:style>
  <w:style w:type="paragraph" w:customStyle="1" w:styleId="C4A52EE4BA5449ACB9BB1C58FEFF0BD1">
    <w:name w:val="C4A52EE4BA5449ACB9BB1C58FEFF0BD1"/>
  </w:style>
  <w:style w:type="paragraph" w:customStyle="1" w:styleId="Contacto1">
    <w:name w:val="Contacto1"/>
    <w:basedOn w:val="Normal"/>
    <w:next w:val="Normal"/>
    <w:link w:val="Carcterdecontacto1"/>
    <w:uiPriority w:val="29"/>
    <w:qFormat/>
    <w:pPr>
      <w:spacing w:after="0" w:line="264" w:lineRule="auto"/>
    </w:pPr>
    <w:rPr>
      <w:rFonts w:eastAsiaTheme="minorHAnsi"/>
      <w:color w:val="FFFFFF" w:themeColor="background1"/>
      <w:sz w:val="20"/>
      <w:szCs w:val="24"/>
      <w:lang w:val="es-ES" w:eastAsia="en-US"/>
    </w:rPr>
  </w:style>
  <w:style w:type="character" w:customStyle="1" w:styleId="Carcterdecontacto1">
    <w:name w:val="Carácter de contacto1"/>
    <w:basedOn w:val="Fuentedeprrafopredeter"/>
    <w:link w:val="Contacto1"/>
    <w:uiPriority w:val="29"/>
    <w:rPr>
      <w:rFonts w:eastAsiaTheme="minorHAnsi"/>
      <w:color w:val="FFFFFF" w:themeColor="background1"/>
      <w:sz w:val="20"/>
      <w:szCs w:val="24"/>
      <w:lang w:val="es-ES" w:eastAsia="en-US"/>
    </w:rPr>
  </w:style>
  <w:style w:type="paragraph" w:customStyle="1" w:styleId="905290EFCB844D73AAF4CC8D94C93CAF">
    <w:name w:val="905290EFCB844D73AAF4CC8D94C93CAF"/>
  </w:style>
  <w:style w:type="paragraph" w:customStyle="1" w:styleId="C920DD3828284C33871C1F8493B01EDB">
    <w:name w:val="C920DD3828284C33871C1F8493B01EDB"/>
  </w:style>
  <w:style w:type="paragraph" w:customStyle="1" w:styleId="98457B9E6F794630904F288D53F3D76F">
    <w:name w:val="98457B9E6F794630904F288D53F3D76F"/>
  </w:style>
  <w:style w:type="paragraph" w:customStyle="1" w:styleId="F8B6B4ACFC1C46D4A8C8B57D1F663D28">
    <w:name w:val="F8B6B4ACFC1C46D4A8C8B57D1F663D28"/>
  </w:style>
  <w:style w:type="paragraph" w:customStyle="1" w:styleId="0C1457888F8C4E5FB56382F26DBC5B43">
    <w:name w:val="0C1457888F8C4E5FB56382F26DBC5B43"/>
  </w:style>
  <w:style w:type="paragraph" w:customStyle="1" w:styleId="0EBDC71E588B463FA3733C3DC1342D27">
    <w:name w:val="0EBDC71E588B463FA3733C3DC1342D27"/>
  </w:style>
  <w:style w:type="paragraph" w:customStyle="1" w:styleId="1CE58516B44C4C29BF3A9F6CBAE43E68">
    <w:name w:val="1CE58516B44C4C29BF3A9F6CBAE43E68"/>
    <w:rsid w:val="001424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F1EE27-5DCD-4919-A0F5-6C11B6D080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B2D064-3835-4C7F-9798-3B02E48015F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D2A0ED9-2391-4A05-BC12-9CE10F8C80A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BFCECDDF-0470-4E3C-AABB-69366579E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moderno</Template>
  <TotalTime>0</TotalTime>
  <Pages>1</Pages>
  <Words>172</Words>
  <Characters>946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2021-12-08T17:26:00Z</dcterms:created>
  <dcterms:modified xsi:type="dcterms:W3CDTF">2021-12-08T18:30:00Z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