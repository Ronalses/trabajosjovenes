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26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3074"/>
        <w:gridCol w:w="735"/>
        <w:gridCol w:w="6292"/>
      </w:tblGrid>
      <w:tr w:rsidR="00B93310" w:rsidRPr="005152F2" w14:paraId="483A1965" w14:textId="77777777" w:rsidTr="00215B4C">
        <w:trPr>
          <w:trHeight w:val="12201"/>
        </w:trPr>
        <w:tc>
          <w:tcPr>
            <w:tcW w:w="3074" w:type="dxa"/>
          </w:tcPr>
          <w:sdt>
            <w:sdtPr>
              <w:alias w:val="Su nombre:"/>
              <w:tag w:val="Su nombre:"/>
              <w:id w:val="-1220516334"/>
              <w:placeholder>
                <w:docPart w:val="E23E46C375B36A4BA07238CB1651CD1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37AF0E56" w14:textId="77777777" w:rsidR="00B93310" w:rsidRPr="005152F2" w:rsidRDefault="00631BE4" w:rsidP="003856C9">
                <w:pPr>
                  <w:pStyle w:val="Ttulo1"/>
                </w:pPr>
                <w:r>
                  <w:t>Lukas Pablo Madrid Ardiles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3074"/>
            </w:tblGrid>
            <w:tr w:rsidR="00441EB9" w:rsidRPr="005152F2" w14:paraId="3FA23C91" w14:textId="77777777" w:rsidTr="00215B4C">
              <w:trPr>
                <w:trHeight w:val="884"/>
              </w:trPr>
              <w:tc>
                <w:tcPr>
                  <w:tcW w:w="3074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1C5D242" w14:textId="77777777" w:rsidR="00215B4C" w:rsidRDefault="00215B4C" w:rsidP="00441EB9">
                  <w:pPr>
                    <w:pStyle w:val="Ttulo3"/>
                  </w:pPr>
                </w:p>
                <w:p w14:paraId="2D1FFFBA" w14:textId="77777777"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5FABFEB6" wp14:editId="64577072">
                            <wp:extent cx="329184" cy="329184"/>
                            <wp:effectExtent l="0" t="0" r="13970" b="13970"/>
                            <wp:docPr id="49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B6D96DA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">
      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FAA7398" w14:textId="77777777" w:rsidTr="00215B4C">
              <w:trPr>
                <w:trHeight w:val="839"/>
              </w:trPr>
              <w:tc>
                <w:tcPr>
                  <w:tcW w:w="3074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DFA50C8" w14:textId="77777777" w:rsidR="00441EB9" w:rsidRDefault="00CB5F7F" w:rsidP="00441EB9">
                  <w:pPr>
                    <w:pStyle w:val="Ttulo3"/>
                  </w:pPr>
                  <w:hyperlink r:id="rId7" w:history="1">
                    <w:r w:rsidR="00631BE4" w:rsidRPr="005B65AB">
                      <w:rPr>
                        <w:rStyle w:val="Hipervnculo"/>
                      </w:rPr>
                      <w:t>lukas_madrid@live.cl</w:t>
                    </w:r>
                  </w:hyperlink>
                </w:p>
                <w:p w14:paraId="16F9D4C9" w14:textId="77777777" w:rsidR="00215B4C" w:rsidRDefault="00215B4C" w:rsidP="00441EB9">
                  <w:pPr>
                    <w:pStyle w:val="Ttulo3"/>
                  </w:pPr>
                </w:p>
                <w:p w14:paraId="0964EB7B" w14:textId="77777777" w:rsidR="00631BE4" w:rsidRDefault="00631BE4" w:rsidP="00631BE4">
                  <w:pPr>
                    <w:pStyle w:val="Ttulo3"/>
                    <w:jc w:val="both"/>
                  </w:pPr>
                </w:p>
              </w:tc>
            </w:tr>
            <w:tr w:rsidR="00441EB9" w:rsidRPr="005152F2" w14:paraId="26DD5CEF" w14:textId="77777777" w:rsidTr="00215B4C">
              <w:trPr>
                <w:trHeight w:val="618"/>
              </w:trPr>
              <w:tc>
                <w:tcPr>
                  <w:tcW w:w="3074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9218AF9" w14:textId="77777777"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0981A793" wp14:editId="4E0663EE">
                            <wp:extent cx="329184" cy="329184"/>
                            <wp:effectExtent l="0" t="0" r="13970" b="13970"/>
                            <wp:docPr id="80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b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b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388A4C5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">
      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4C996C98" w14:textId="77777777" w:rsidTr="00215B4C">
              <w:trPr>
                <w:trHeight w:val="1083"/>
              </w:trPr>
              <w:tc>
                <w:tcPr>
                  <w:tcW w:w="3074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542F493" w14:textId="77777777" w:rsidR="00441EB9" w:rsidRDefault="00631BE4" w:rsidP="00631BE4">
                  <w:pPr>
                    <w:pStyle w:val="Ttulo3"/>
                  </w:pPr>
                  <w:r>
                    <w:t>+56952052316</w:t>
                  </w:r>
                </w:p>
                <w:p w14:paraId="44AD6446" w14:textId="77777777" w:rsidR="00215B4C" w:rsidRDefault="00215B4C" w:rsidP="00631BE4">
                  <w:pPr>
                    <w:pStyle w:val="Ttulo3"/>
                  </w:pPr>
                </w:p>
                <w:p w14:paraId="4AECA619" w14:textId="77777777" w:rsidR="00215B4C" w:rsidRDefault="00215B4C" w:rsidP="00215B4C">
                  <w:pPr>
                    <w:pStyle w:val="Ttulo3"/>
                    <w:jc w:val="both"/>
                  </w:pPr>
                </w:p>
                <w:p w14:paraId="73ACF0A9" w14:textId="77777777" w:rsidR="00215B4C" w:rsidRDefault="00215B4C" w:rsidP="00215B4C">
                  <w:pPr>
                    <w:pStyle w:val="Ttulo3"/>
                    <w:jc w:val="both"/>
                  </w:pPr>
                </w:p>
              </w:tc>
            </w:tr>
            <w:tr w:rsidR="005A7E57" w:rsidRPr="005152F2" w14:paraId="4BD7D0B7" w14:textId="77777777" w:rsidTr="00215B4C">
              <w:trPr>
                <w:trHeight w:val="1901"/>
              </w:trPr>
              <w:tc>
                <w:tcPr>
                  <w:tcW w:w="3074" w:type="dxa"/>
                  <w:tcMar>
                    <w:top w:w="374" w:type="dxa"/>
                    <w:bottom w:w="115" w:type="dxa"/>
                  </w:tcMar>
                </w:tcPr>
                <w:p w14:paraId="34E7DDF5" w14:textId="77777777" w:rsidR="002C77B9" w:rsidRDefault="00C46B06" w:rsidP="002C77B9">
                  <w:pPr>
                    <w:pStyle w:val="Ttulo3"/>
                  </w:pPr>
                  <w:r>
                    <w:t>Antecedentes personales</w:t>
                  </w:r>
                </w:p>
                <w:p w14:paraId="3E3AD892" w14:textId="77777777" w:rsidR="005A7E57" w:rsidRDefault="00616FF4" w:rsidP="00616FF4">
                  <w:pPr>
                    <w:pStyle w:val="Elemento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66347DC5" wp14:editId="06C9E661">
                            <wp:extent cx="221615" cy="0"/>
                            <wp:effectExtent l="0" t="0" r="26035" b="19050"/>
                            <wp:docPr id="83" name="Conector recto 83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692DDDF" id="Conector recto 83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2932756" w14:textId="77777777" w:rsidR="005A7E57" w:rsidRDefault="00C46B06" w:rsidP="00D11C4D">
                  <w:r>
                    <w:t>Rut: 20.039.949-8</w:t>
                  </w:r>
                </w:p>
                <w:p w14:paraId="12590754" w14:textId="77777777" w:rsidR="00C46B06" w:rsidRDefault="00C46B06" w:rsidP="00D11C4D">
                  <w:r>
                    <w:t>Estado Civil: Soltero</w:t>
                  </w:r>
                </w:p>
                <w:p w14:paraId="7C7AE95E" w14:textId="77777777" w:rsidR="00C46B06" w:rsidRDefault="00C46B06" w:rsidP="00D11C4D">
                  <w:r>
                    <w:t>Nacionalidad: Chilena</w:t>
                  </w:r>
                </w:p>
                <w:p w14:paraId="1257C2C6" w14:textId="77777777" w:rsidR="00215B4C" w:rsidRDefault="00215B4C" w:rsidP="00D11C4D"/>
              </w:tc>
            </w:tr>
            <w:tr w:rsidR="00463463" w:rsidRPr="005152F2" w14:paraId="76326021" w14:textId="77777777" w:rsidTr="00215B4C">
              <w:trPr>
                <w:trHeight w:val="2033"/>
              </w:trPr>
              <w:tc>
                <w:tcPr>
                  <w:tcW w:w="3074" w:type="dxa"/>
                  <w:tcMar>
                    <w:top w:w="374" w:type="dxa"/>
                    <w:bottom w:w="115" w:type="dxa"/>
                  </w:tcMar>
                </w:tcPr>
                <w:p w14:paraId="316ECB75" w14:textId="064980FE" w:rsidR="005A7E57" w:rsidRDefault="007B1961" w:rsidP="0043426C">
                  <w:pPr>
                    <w:pStyle w:val="Ttulo3"/>
                  </w:pPr>
                  <w:r>
                    <w:t>Referencias</w:t>
                  </w:r>
                </w:p>
                <w:p w14:paraId="02800C38" w14:textId="77777777" w:rsidR="00616FF4" w:rsidRPr="005A7E57" w:rsidRDefault="00616FF4" w:rsidP="00616FF4">
                  <w:pPr>
                    <w:pStyle w:val="Elemento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0A97DBBA" wp14:editId="7ED522CB">
                            <wp:extent cx="221615" cy="0"/>
                            <wp:effectExtent l="0" t="0" r="26035" b="19050"/>
                            <wp:docPr id="84" name="Conector recto 84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3B3080A" id="Conector recto 84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CBC3C25" w14:textId="3E88D692" w:rsidR="00215B4C" w:rsidRDefault="007B1961" w:rsidP="007B1961">
                  <w:r>
                    <w:t>Mildreth Caro (Jefa de Operaciones GSI)</w:t>
                  </w:r>
                </w:p>
                <w:p w14:paraId="29B082AC" w14:textId="77777777" w:rsidR="007B1961" w:rsidRDefault="007B1961" w:rsidP="007B1961">
                  <w:r>
                    <w:t xml:space="preserve">+56962061889 </w:t>
                  </w:r>
                </w:p>
                <w:p w14:paraId="04240DCF" w14:textId="78853789" w:rsidR="007B1961" w:rsidRPr="005152F2" w:rsidRDefault="007B1961" w:rsidP="007B1961"/>
              </w:tc>
            </w:tr>
          </w:tbl>
          <w:p w14:paraId="059ECDCD" w14:textId="77777777" w:rsidR="00B93310" w:rsidRPr="005152F2" w:rsidRDefault="00B93310" w:rsidP="003856C9"/>
        </w:tc>
        <w:tc>
          <w:tcPr>
            <w:tcW w:w="735" w:type="dxa"/>
          </w:tcPr>
          <w:p w14:paraId="3849EF24" w14:textId="77777777" w:rsidR="00B93310" w:rsidRPr="005152F2" w:rsidRDefault="00B93310" w:rsidP="00463463"/>
        </w:tc>
        <w:tc>
          <w:tcPr>
            <w:tcW w:w="6293" w:type="dxa"/>
          </w:tcPr>
          <w:tbl>
            <w:tblPr>
              <w:tblW w:w="6293" w:type="dxa"/>
              <w:tblInd w:w="6" w:type="dxa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293"/>
            </w:tblGrid>
            <w:tr w:rsidR="008F6337" w14:paraId="4D1E72EE" w14:textId="77777777" w:rsidTr="00215B4C">
              <w:trPr>
                <w:trHeight w:val="4535"/>
              </w:trPr>
              <w:tc>
                <w:tcPr>
                  <w:tcW w:w="6293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0767FE5D" w14:textId="77777777" w:rsidR="008F6337" w:rsidRPr="005152F2" w:rsidRDefault="00CB5F7F" w:rsidP="00215B4C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94D4B5BCB0A76746820A85DF87058E2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14:paraId="3B95F7CC" w14:textId="77777777" w:rsidR="008F6337" w:rsidRPr="0043426C" w:rsidRDefault="00631BE4" w:rsidP="00215B4C">
                  <w:pPr>
                    <w:pStyle w:val="Ttulo4"/>
                  </w:pPr>
                  <w:r>
                    <w:t>cajero consorcio gsi</w:t>
                  </w:r>
                </w:p>
                <w:p w14:paraId="035027ED" w14:textId="1FEF0ADE" w:rsidR="008F6337" w:rsidRPr="005152F2" w:rsidRDefault="00631BE4" w:rsidP="00215B4C">
                  <w:pPr>
                    <w:pStyle w:val="Ttulo5"/>
                  </w:pPr>
                  <w:r>
                    <w:t xml:space="preserve">27 de </w:t>
                  </w:r>
                  <w:proofErr w:type="gramStart"/>
                  <w:r w:rsidR="00F915C2">
                    <w:t>F</w:t>
                  </w:r>
                  <w:r>
                    <w:t>ebrero</w:t>
                  </w:r>
                  <w:proofErr w:type="gramEnd"/>
                  <w:r>
                    <w:t xml:space="preserve"> a </w:t>
                  </w:r>
                  <w:r w:rsidR="00F915C2">
                    <w:t>1 de Noviembre (2020)</w:t>
                  </w:r>
                </w:p>
                <w:p w14:paraId="0A192013" w14:textId="77777777" w:rsidR="00F915C2" w:rsidRDefault="00F915C2" w:rsidP="00F915C2">
                  <w:r>
                    <w:t>Realizar apertura de caja, conteo de dinero y tarjetas, llenado de documentos, entrega de valores y cuadraturas finales.</w:t>
                  </w:r>
                </w:p>
                <w:p w14:paraId="0464E940" w14:textId="6C937E7A" w:rsidR="007B2F5C" w:rsidRPr="0043426C" w:rsidRDefault="00F915C2" w:rsidP="00215B4C">
                  <w:pPr>
                    <w:pStyle w:val="Ttulo4"/>
                  </w:pPr>
                  <w:r>
                    <w:t>RECAUDADOR DE VALORES CONSORCIO GSI</w:t>
                  </w:r>
                </w:p>
                <w:p w14:paraId="2E54FFFD" w14:textId="08AFEB2A" w:rsidR="007B2F5C" w:rsidRPr="005152F2" w:rsidRDefault="00F915C2" w:rsidP="00215B4C">
                  <w:pPr>
                    <w:pStyle w:val="Ttulo5"/>
                  </w:pPr>
                  <w:r>
                    <w:t xml:space="preserve">1 de </w:t>
                  </w:r>
                  <w:proofErr w:type="gramStart"/>
                  <w:r>
                    <w:t>Noviembre</w:t>
                  </w:r>
                  <w:proofErr w:type="gramEnd"/>
                  <w:r>
                    <w:t xml:space="preserve"> a </w:t>
                  </w:r>
                  <w:r w:rsidR="009A5541">
                    <w:t>28</w:t>
                  </w:r>
                  <w:r>
                    <w:t xml:space="preserve"> de Febrero (2021)</w:t>
                  </w:r>
                </w:p>
                <w:p w14:paraId="168BAE66" w14:textId="77777777" w:rsidR="00F915C2" w:rsidRDefault="00F915C2" w:rsidP="00F915C2">
                  <w:r>
                    <w:t>Recaudador de valores en maquinas convencionales y automáticas en el metro de Santiago, siempre contabilizando el dinero en ellas</w:t>
                  </w:r>
                </w:p>
                <w:p w14:paraId="5CA82588" w14:textId="07AE40C5" w:rsidR="00F915C2" w:rsidRDefault="00F915C2" w:rsidP="00F915C2">
                  <w:r>
                    <w:t>Además, veedor de retiro de valores en boleterías.</w:t>
                  </w:r>
                </w:p>
                <w:p w14:paraId="62F6DA2F" w14:textId="5C6FB0D5" w:rsidR="008F20AF" w:rsidRPr="0043426C" w:rsidRDefault="00F915C2" w:rsidP="00F915C2">
                  <w:pPr>
                    <w:pStyle w:val="Ttulo4"/>
                  </w:pPr>
                  <w:r>
                    <w:t>Control de recaudaciones L3</w:t>
                  </w:r>
                </w:p>
                <w:p w14:paraId="331D363C" w14:textId="7B1D4494" w:rsidR="008F20AF" w:rsidRPr="005152F2" w:rsidRDefault="009A5541" w:rsidP="008F20AF">
                  <w:pPr>
                    <w:pStyle w:val="Ttulo5"/>
                  </w:pPr>
                  <w:r>
                    <w:t>28</w:t>
                  </w:r>
                  <w:r w:rsidR="00F915C2">
                    <w:t xml:space="preserve"> de </w:t>
                  </w:r>
                  <w:proofErr w:type="gramStart"/>
                  <w:r w:rsidR="002308CB">
                    <w:t>Febrero</w:t>
                  </w:r>
                  <w:proofErr w:type="gramEnd"/>
                  <w:r w:rsidR="00F915C2">
                    <w:t xml:space="preserve"> a 3 Mayo (2021)</w:t>
                  </w:r>
                </w:p>
                <w:p w14:paraId="56298D60" w14:textId="4EBB5095" w:rsidR="00215B4C" w:rsidRDefault="00F915C2" w:rsidP="008F20AF">
                  <w:r>
                    <w:t>Realizar cuadraturas de los retiros desarrollados por Brinks, además control de recaudaciones y sistemas complementarios a este.</w:t>
                  </w:r>
                </w:p>
                <w:p w14:paraId="7B2DC03C" w14:textId="5F379EF4" w:rsidR="009A5541" w:rsidRPr="0043426C" w:rsidRDefault="009A5541" w:rsidP="009A5541">
                  <w:pPr>
                    <w:pStyle w:val="Ttulo4"/>
                  </w:pPr>
                  <w:r>
                    <w:t>Monitor</w:t>
                  </w:r>
                  <w:r w:rsidR="002308CB">
                    <w:t xml:space="preserve"> Universdad autonoma</w:t>
                  </w:r>
                </w:p>
                <w:p w14:paraId="2534C6C5" w14:textId="210ECEFA" w:rsidR="009A5541" w:rsidRPr="005152F2" w:rsidRDefault="009A5541" w:rsidP="009A5541">
                  <w:pPr>
                    <w:pStyle w:val="Ttulo5"/>
                  </w:pPr>
                  <w:r>
                    <w:t>3</w:t>
                  </w:r>
                  <w:r w:rsidR="002308CB">
                    <w:t>1</w:t>
                  </w:r>
                  <w:r>
                    <w:t xml:space="preserve"> de </w:t>
                  </w:r>
                  <w:proofErr w:type="gramStart"/>
                  <w:r>
                    <w:t>Mayo</w:t>
                  </w:r>
                  <w:proofErr w:type="gramEnd"/>
                  <w:r>
                    <w:t xml:space="preserve"> a </w:t>
                  </w:r>
                  <w:r w:rsidR="002308CB">
                    <w:t>la actualidad</w:t>
                  </w:r>
                  <w:r>
                    <w:t xml:space="preserve"> (2021)</w:t>
                  </w:r>
                </w:p>
                <w:p w14:paraId="74BA3F9E" w14:textId="37D3B804" w:rsidR="009A5541" w:rsidRDefault="009A5541" w:rsidP="009A5541">
                  <w:r>
                    <w:t xml:space="preserve">Realizar </w:t>
                  </w:r>
                  <w:r w:rsidR="002308CB">
                    <w:t>trabajo de administrativos y difusión para la Universidad, ya sea en las mismas sedes o en distintos colegios.</w:t>
                  </w:r>
                </w:p>
                <w:p w14:paraId="030F4098" w14:textId="77777777" w:rsidR="009A5541" w:rsidRDefault="009A5541" w:rsidP="008F20AF"/>
                <w:p w14:paraId="2B2532E6" w14:textId="4F24E9C8" w:rsidR="009A5541" w:rsidRDefault="009A5541" w:rsidP="008F20AF"/>
              </w:tc>
            </w:tr>
            <w:tr w:rsidR="008F6337" w14:paraId="30A73E9D" w14:textId="77777777" w:rsidTr="00215B4C">
              <w:trPr>
                <w:trHeight w:val="2242"/>
              </w:trPr>
              <w:tc>
                <w:tcPr>
                  <w:tcW w:w="6293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881CCB4" w14:textId="782E1910" w:rsidR="00C46B06" w:rsidRPr="008F20AF" w:rsidRDefault="00CB5F7F" w:rsidP="009A5541">
                  <w:pPr>
                    <w:pStyle w:val="Ttulo2"/>
                    <w:rPr>
                      <w:lang w:val="en-US"/>
                    </w:rPr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8329D9707997EF45837A4F0BE0867DF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8F20AF">
                        <w:rPr>
                          <w:lang w:val="en-US" w:bidi="es-ES"/>
                        </w:rPr>
                        <w:t>Educación</w:t>
                      </w:r>
                    </w:sdtContent>
                  </w:sdt>
                </w:p>
                <w:p w14:paraId="26971B5D" w14:textId="36B704FF" w:rsidR="00631BE4" w:rsidRPr="008F20AF" w:rsidRDefault="00C46B06" w:rsidP="00215B4C">
                  <w:pPr>
                    <w:pStyle w:val="Ttulo5"/>
                    <w:rPr>
                      <w:b/>
                      <w:bCs/>
                      <w:lang w:val="en-US"/>
                    </w:rPr>
                  </w:pPr>
                  <w:r w:rsidRPr="008F20AF">
                    <w:rPr>
                      <w:b/>
                      <w:bCs/>
                      <w:lang w:val="en-US"/>
                    </w:rPr>
                    <w:t xml:space="preserve">ENSEÑANZA </w:t>
                  </w:r>
                  <w:r w:rsidR="002308CB">
                    <w:rPr>
                      <w:b/>
                      <w:bCs/>
                      <w:lang w:val="en-US"/>
                    </w:rPr>
                    <w:t xml:space="preserve">BASICA Y </w:t>
                  </w:r>
                  <w:r w:rsidRPr="008F20AF">
                    <w:rPr>
                      <w:b/>
                      <w:bCs/>
                      <w:lang w:val="en-US"/>
                    </w:rPr>
                    <w:t>MEDIA</w:t>
                  </w:r>
                </w:p>
                <w:p w14:paraId="172B9265" w14:textId="1B84607E" w:rsidR="00C46B06" w:rsidRDefault="00631BE4" w:rsidP="009A5541">
                  <w:pPr>
                    <w:pStyle w:val="Ttulo5"/>
                    <w:rPr>
                      <w:lang w:val="en-US"/>
                    </w:rPr>
                  </w:pPr>
                  <w:r w:rsidRPr="008F20AF">
                    <w:rPr>
                      <w:lang w:val="en-US"/>
                    </w:rPr>
                    <w:t>Colegio New Heinrich High School</w:t>
                  </w:r>
                </w:p>
                <w:p w14:paraId="407687FB" w14:textId="77777777" w:rsidR="009A5541" w:rsidRPr="009A5541" w:rsidRDefault="009A5541" w:rsidP="009A5541">
                  <w:pPr>
                    <w:rPr>
                      <w:lang w:val="en-US"/>
                    </w:rPr>
                  </w:pPr>
                </w:p>
                <w:p w14:paraId="7D9BD9DF" w14:textId="77777777" w:rsidR="00C46B06" w:rsidRPr="00C46B06" w:rsidRDefault="00C46B06" w:rsidP="00215B4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ENSEÑANZA SUPERIOR</w:t>
                  </w:r>
                </w:p>
                <w:p w14:paraId="5F022E28" w14:textId="77777777" w:rsidR="00C46B06" w:rsidRDefault="00C46B06" w:rsidP="00215B4C">
                  <w:pPr>
                    <w:pStyle w:val="Ttulo5"/>
                  </w:pPr>
                  <w:r>
                    <w:t xml:space="preserve">Universidad </w:t>
                  </w:r>
                  <w:r w:rsidR="005D4B99">
                    <w:t>Autónoma</w:t>
                  </w:r>
                  <w:r>
                    <w:t xml:space="preserve"> de Chile</w:t>
                  </w:r>
                </w:p>
                <w:p w14:paraId="43C6A326" w14:textId="0E9A7002" w:rsidR="008F20AF" w:rsidRDefault="00C46B06" w:rsidP="009A5541">
                  <w:r>
                    <w:t xml:space="preserve">Estudiante de la carrera ingeniería Comercial, actualmente cursando el </w:t>
                  </w:r>
                  <w:r w:rsidR="007C5D90">
                    <w:t>sexto</w:t>
                  </w:r>
                  <w:r>
                    <w:t xml:space="preserve"> semestre de </w:t>
                  </w:r>
                  <w:r w:rsidR="005D4B99">
                    <w:t>é</w:t>
                  </w:r>
                  <w:r>
                    <w:t>sta.</w:t>
                  </w:r>
                </w:p>
                <w:p w14:paraId="366DC7BD" w14:textId="77777777" w:rsidR="00C46B06" w:rsidRPr="00C46B06" w:rsidRDefault="00C46B06" w:rsidP="00215B4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CURSOS</w:t>
                  </w:r>
                </w:p>
                <w:p w14:paraId="2C947CD2" w14:textId="77777777" w:rsidR="00C46B06" w:rsidRDefault="00C46B06" w:rsidP="00215B4C">
                  <w:pPr>
                    <w:pStyle w:val="Ttulo5"/>
                  </w:pPr>
                  <w:r>
                    <w:t>Instituto Guillermo Subercaseaux</w:t>
                  </w:r>
                </w:p>
                <w:p w14:paraId="578551FD" w14:textId="77777777" w:rsidR="00C46B06" w:rsidRDefault="00C46B06" w:rsidP="00215B4C">
                  <w:r>
                    <w:t>Curso aprobado de Cajero Bancario</w:t>
                  </w:r>
                </w:p>
              </w:tc>
            </w:tr>
          </w:tbl>
          <w:p w14:paraId="1B19CF80" w14:textId="77777777" w:rsidR="008F6337" w:rsidRPr="005152F2" w:rsidRDefault="008F6337" w:rsidP="003856C9"/>
        </w:tc>
      </w:tr>
    </w:tbl>
    <w:p w14:paraId="77ED24DC" w14:textId="77777777" w:rsidR="00E941EF" w:rsidRDefault="00E941EF" w:rsidP="008F20AF">
      <w:pPr>
        <w:pStyle w:val="Sinespaciado"/>
        <w:jc w:val="both"/>
      </w:pPr>
    </w:p>
    <w:sectPr w:rsidR="00E941EF" w:rsidSect="004126A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BC5F6" w14:textId="77777777" w:rsidR="00CB5F7F" w:rsidRDefault="00CB5F7F" w:rsidP="003856C9">
      <w:pPr>
        <w:spacing w:after="0" w:line="240" w:lineRule="auto"/>
      </w:pPr>
      <w:r>
        <w:separator/>
      </w:r>
    </w:p>
  </w:endnote>
  <w:endnote w:type="continuationSeparator" w:id="0">
    <w:p w14:paraId="6B94FD56" w14:textId="77777777" w:rsidR="00CB5F7F" w:rsidRDefault="00CB5F7F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E9041" w14:textId="77777777" w:rsidR="003856C9" w:rsidRDefault="007803B7" w:rsidP="007803B7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76912316" wp14:editId="38FC065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48DC5E0" id="Grupo 4" o:spid="_x0000_s1026" alt="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&#13;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6C63F4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5A6A7" w14:textId="77777777"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899EDFC" wp14:editId="544BAE3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321BA1C" id="Grupo 4" o:spid="_x0000_s1026" alt="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&#13;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65140" w14:textId="77777777" w:rsidR="00CB5F7F" w:rsidRDefault="00CB5F7F" w:rsidP="003856C9">
      <w:pPr>
        <w:spacing w:after="0" w:line="240" w:lineRule="auto"/>
      </w:pPr>
      <w:r>
        <w:separator/>
      </w:r>
    </w:p>
  </w:footnote>
  <w:footnote w:type="continuationSeparator" w:id="0">
    <w:p w14:paraId="3230410C" w14:textId="77777777" w:rsidR="00CB5F7F" w:rsidRDefault="00CB5F7F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1114A" w14:textId="77777777" w:rsidR="003856C9" w:rsidRDefault="007803B7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ACF8FFC" wp14:editId="27D3773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378F42D" id="Grupo 17" o:spid="_x0000_s1026" alt="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&#13;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F1DE4" w14:textId="77777777" w:rsidR="00DC79BB" w:rsidRDefault="00DC79BB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78C217B" wp14:editId="15ED386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A9066A7" id="Grupo 17" o:spid="_x0000_s1026" alt="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&#13;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E4"/>
    <w:rsid w:val="00002517"/>
    <w:rsid w:val="00052BE1"/>
    <w:rsid w:val="0007412A"/>
    <w:rsid w:val="000A580C"/>
    <w:rsid w:val="0010199E"/>
    <w:rsid w:val="00102196"/>
    <w:rsid w:val="001765FE"/>
    <w:rsid w:val="0019561F"/>
    <w:rsid w:val="001B32D2"/>
    <w:rsid w:val="00215B4C"/>
    <w:rsid w:val="002308CB"/>
    <w:rsid w:val="00293B83"/>
    <w:rsid w:val="00297714"/>
    <w:rsid w:val="002A3621"/>
    <w:rsid w:val="002B3890"/>
    <w:rsid w:val="002B7747"/>
    <w:rsid w:val="002C77B9"/>
    <w:rsid w:val="002F485A"/>
    <w:rsid w:val="003053D9"/>
    <w:rsid w:val="003856C9"/>
    <w:rsid w:val="00396369"/>
    <w:rsid w:val="003F4D2B"/>
    <w:rsid w:val="003F4D31"/>
    <w:rsid w:val="00411DAE"/>
    <w:rsid w:val="004126A8"/>
    <w:rsid w:val="0043426C"/>
    <w:rsid w:val="00441EB9"/>
    <w:rsid w:val="00463463"/>
    <w:rsid w:val="00473EF8"/>
    <w:rsid w:val="004760E5"/>
    <w:rsid w:val="0048756A"/>
    <w:rsid w:val="004D22BB"/>
    <w:rsid w:val="005152F2"/>
    <w:rsid w:val="00534E4E"/>
    <w:rsid w:val="00551D35"/>
    <w:rsid w:val="00557019"/>
    <w:rsid w:val="005674AC"/>
    <w:rsid w:val="005A1E51"/>
    <w:rsid w:val="005A7E57"/>
    <w:rsid w:val="005D4B99"/>
    <w:rsid w:val="00616FF4"/>
    <w:rsid w:val="00631BE4"/>
    <w:rsid w:val="006A3CE7"/>
    <w:rsid w:val="006C63F4"/>
    <w:rsid w:val="00743379"/>
    <w:rsid w:val="007803B7"/>
    <w:rsid w:val="007B1961"/>
    <w:rsid w:val="007B2F5C"/>
    <w:rsid w:val="007C5D90"/>
    <w:rsid w:val="007C5F05"/>
    <w:rsid w:val="00832043"/>
    <w:rsid w:val="00832F81"/>
    <w:rsid w:val="008C7CA2"/>
    <w:rsid w:val="008F20AF"/>
    <w:rsid w:val="008F6337"/>
    <w:rsid w:val="009A5541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46B06"/>
    <w:rsid w:val="00C7443D"/>
    <w:rsid w:val="00CB5F7F"/>
    <w:rsid w:val="00CE6306"/>
    <w:rsid w:val="00D11C4D"/>
    <w:rsid w:val="00D5067A"/>
    <w:rsid w:val="00DC79BB"/>
    <w:rsid w:val="00E24F67"/>
    <w:rsid w:val="00E34D58"/>
    <w:rsid w:val="00E941EF"/>
    <w:rsid w:val="00EB1C1B"/>
    <w:rsid w:val="00F56435"/>
    <w:rsid w:val="00F915C2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CFC185"/>
  <w15:chartTrackingRefBased/>
  <w15:docId w15:val="{C34F8CE2-5D14-9942-846B-8945B44B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631B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1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lukas_madrid@live.c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kas/Library/Containers/com.microsoft.Word/Data/Library/Application%20Support/Microsoft/Office/16.0/DTS/es-ES%7bA474304A-A447-1543-9E9E-6D3FAA3C4897%7d/%7b15ABE216-2DD8-1D45-8923-07BFD4DB311D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23E46C375B36A4BA07238CB1651C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C2BCE-4628-A241-9E96-34FDDFA9AF16}"/>
      </w:docPartPr>
      <w:docPartBody>
        <w:p w:rsidR="003C3F87" w:rsidRDefault="000B50C8">
          <w:pPr>
            <w:pStyle w:val="E23E46C375B36A4BA07238CB1651CD1B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94D4B5BCB0A76746820A85DF8705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2BF33-4DAD-E848-9C8C-FF96F7BCF46A}"/>
      </w:docPartPr>
      <w:docPartBody>
        <w:p w:rsidR="003C3F87" w:rsidRDefault="000B50C8">
          <w:pPr>
            <w:pStyle w:val="94D4B5BCB0A76746820A85DF87058E20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8329D9707997EF45837A4F0BE0867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F0F8F-2FC8-5249-A499-8FD44058E260}"/>
      </w:docPartPr>
      <w:docPartBody>
        <w:p w:rsidR="003C3F87" w:rsidRDefault="000B50C8">
          <w:pPr>
            <w:pStyle w:val="8329D9707997EF45837A4F0BE0867DFF"/>
          </w:pPr>
          <w:r w:rsidRPr="005152F2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AC"/>
    <w:rsid w:val="000A00BF"/>
    <w:rsid w:val="000B50C8"/>
    <w:rsid w:val="002C74C2"/>
    <w:rsid w:val="003C3F87"/>
    <w:rsid w:val="007D76EC"/>
    <w:rsid w:val="00C70157"/>
    <w:rsid w:val="00D83FD9"/>
    <w:rsid w:val="00E565AC"/>
    <w:rsid w:val="00F4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23E46C375B36A4BA07238CB1651CD1B">
    <w:name w:val="E23E46C375B36A4BA07238CB1651CD1B"/>
  </w:style>
  <w:style w:type="paragraph" w:customStyle="1" w:styleId="94D4B5BCB0A76746820A85DF87058E20">
    <w:name w:val="94D4B5BCB0A76746820A85DF87058E20"/>
  </w:style>
  <w:style w:type="paragraph" w:customStyle="1" w:styleId="8329D9707997EF45837A4F0BE0867DFF">
    <w:name w:val="8329D9707997EF45837A4F0BE0867D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F5DAEF-305F-CA4B-B500-09AE1C0C9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{15ABE216-2DD8-1D45-8923-07BFD4DB311D}tf16392740.dotx</Template>
  <TotalTime>72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Pablo Madrid Ardiles</dc:creator>
  <cp:keywords/>
  <dc:description/>
  <cp:lastModifiedBy>Lukas Pablo Madrid Ardiles</cp:lastModifiedBy>
  <cp:revision>8</cp:revision>
  <cp:lastPrinted>2020-06-04T00:42:00Z</cp:lastPrinted>
  <dcterms:created xsi:type="dcterms:W3CDTF">2020-06-04T00:15:00Z</dcterms:created>
  <dcterms:modified xsi:type="dcterms:W3CDTF">2021-10-16T00:39:00Z</dcterms:modified>
</cp:coreProperties>
</file>