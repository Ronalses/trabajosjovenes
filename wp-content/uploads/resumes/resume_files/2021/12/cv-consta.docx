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62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8342"/>
      </w:tblGrid>
      <w:tr w:rsidR="00692703" w:rsidRPr="00FD7C80" w:rsidTr="00D85582">
        <w:trPr>
          <w:trHeight w:hRule="exact" w:val="3597"/>
        </w:trPr>
        <w:tc>
          <w:tcPr>
            <w:tcW w:w="8342" w:type="dxa"/>
            <w:tcMar>
              <w:top w:w="0" w:type="dxa"/>
              <w:bottom w:w="0" w:type="dxa"/>
            </w:tcMar>
          </w:tcPr>
          <w:p w:rsidR="00A06C6A" w:rsidRDefault="00DF22A2" w:rsidP="00BF5ACD">
            <w:pPr>
              <w:pStyle w:val="Ttulo"/>
              <w:rPr>
                <w:sz w:val="56"/>
              </w:rPr>
            </w:pPr>
            <w:r w:rsidRPr="00BF5ACD">
              <w:rPr>
                <w:sz w:val="56"/>
              </w:rPr>
              <w:t>constanza andrea</w:t>
            </w:r>
          </w:p>
          <w:p w:rsidR="00692703" w:rsidRDefault="00DF22A2" w:rsidP="00BF5ACD">
            <w:pPr>
              <w:pStyle w:val="Ttulo"/>
              <w:rPr>
                <w:sz w:val="56"/>
              </w:rPr>
            </w:pPr>
            <w:r w:rsidRPr="00BF5ACD">
              <w:rPr>
                <w:sz w:val="56"/>
              </w:rPr>
              <w:t>villegas barriga</w:t>
            </w:r>
          </w:p>
          <w:p w:rsidR="001F1EF6" w:rsidRPr="00BF5ACD" w:rsidRDefault="001F1EF6" w:rsidP="00BF5ACD">
            <w:pPr>
              <w:pStyle w:val="Ttulo"/>
              <w:rPr>
                <w:sz w:val="56"/>
              </w:rPr>
            </w:pPr>
          </w:p>
          <w:p w:rsidR="001742E5" w:rsidRDefault="001742E5" w:rsidP="00BF5ACD">
            <w:pPr>
              <w:pStyle w:val="Informacindecontacto"/>
              <w:rPr>
                <w:sz w:val="28"/>
                <w:szCs w:val="28"/>
              </w:rPr>
            </w:pPr>
          </w:p>
          <w:p w:rsidR="00B6281B" w:rsidRDefault="00DF22A2" w:rsidP="00BF5ACD">
            <w:pPr>
              <w:pStyle w:val="Informacindecontacto"/>
              <w:rPr>
                <w:sz w:val="28"/>
                <w:szCs w:val="28"/>
                <w:lang w:bidi="es-ES"/>
              </w:rPr>
            </w:pPr>
            <w:r w:rsidRPr="00BF5ACD">
              <w:rPr>
                <w:sz w:val="28"/>
                <w:szCs w:val="28"/>
              </w:rPr>
              <w:t xml:space="preserve">Villa </w:t>
            </w:r>
            <w:r w:rsidR="001F1EF6">
              <w:rPr>
                <w:sz w:val="28"/>
                <w:szCs w:val="28"/>
              </w:rPr>
              <w:t>galilea</w:t>
            </w:r>
            <w:r w:rsidR="00B6281B">
              <w:rPr>
                <w:sz w:val="28"/>
                <w:szCs w:val="28"/>
              </w:rPr>
              <w:t xml:space="preserve"> B,</w:t>
            </w:r>
            <w:r w:rsidR="001F1EF6">
              <w:rPr>
                <w:sz w:val="28"/>
                <w:szCs w:val="28"/>
              </w:rPr>
              <w:t xml:space="preserve"> Pasaje A</w:t>
            </w:r>
            <w:r w:rsidR="00B6281B">
              <w:rPr>
                <w:sz w:val="28"/>
                <w:szCs w:val="28"/>
              </w:rPr>
              <w:t>rezzo 1887-</w:t>
            </w:r>
            <w:r w:rsidRPr="00BF5ACD">
              <w:rPr>
                <w:sz w:val="28"/>
                <w:szCs w:val="28"/>
              </w:rPr>
              <w:t xml:space="preserve"> Rancagua</w:t>
            </w:r>
            <w:r w:rsidR="00692703" w:rsidRPr="00BF5ACD">
              <w:rPr>
                <w:sz w:val="28"/>
                <w:szCs w:val="28"/>
                <w:lang w:bidi="es-ES"/>
              </w:rPr>
              <w:t xml:space="preserve"> </w:t>
            </w:r>
            <w:r w:rsidR="00B6281B">
              <w:rPr>
                <w:sz w:val="28"/>
                <w:szCs w:val="28"/>
                <w:lang w:bidi="es-ES"/>
              </w:rPr>
              <w:t xml:space="preserve"> </w:t>
            </w:r>
          </w:p>
          <w:p w:rsidR="00D85582" w:rsidRPr="00BF5ACD" w:rsidRDefault="005C661A" w:rsidP="00BF5ACD">
            <w:pPr>
              <w:pStyle w:val="Informacindecontac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es-ES"/>
              </w:rPr>
              <w:t>C</w:t>
            </w:r>
            <w:r w:rsidR="00B6281B">
              <w:rPr>
                <w:sz w:val="28"/>
                <w:szCs w:val="28"/>
                <w:lang w:bidi="es-ES"/>
              </w:rPr>
              <w:t>elular</w:t>
            </w:r>
            <w:r w:rsidR="00D85582" w:rsidRPr="00BF5ACD">
              <w:rPr>
                <w:sz w:val="28"/>
                <w:szCs w:val="28"/>
                <w:lang w:bidi="es-ES"/>
              </w:rPr>
              <w:t>:</w:t>
            </w:r>
            <w:r>
              <w:rPr>
                <w:sz w:val="28"/>
                <w:szCs w:val="28"/>
                <w:lang w:bidi="es-ES"/>
              </w:rPr>
              <w:t xml:space="preserve"> </w:t>
            </w:r>
            <w:r w:rsidR="00DF22A2" w:rsidRPr="00BF5ACD">
              <w:rPr>
                <w:sz w:val="28"/>
                <w:szCs w:val="28"/>
              </w:rPr>
              <w:t>9</w:t>
            </w:r>
            <w:r w:rsidR="0074008B">
              <w:rPr>
                <w:sz w:val="28"/>
                <w:szCs w:val="28"/>
              </w:rPr>
              <w:t xml:space="preserve"> </w:t>
            </w:r>
            <w:r w:rsidR="00DF22A2" w:rsidRPr="00BF5ACD">
              <w:rPr>
                <w:sz w:val="28"/>
                <w:szCs w:val="28"/>
              </w:rPr>
              <w:t>62928658</w:t>
            </w:r>
          </w:p>
          <w:p w:rsidR="00D85582" w:rsidRPr="00BF5ACD" w:rsidRDefault="005C31FC" w:rsidP="00BF5ACD">
            <w:pPr>
              <w:pStyle w:val="Informacindecontacto"/>
              <w:rPr>
                <w:sz w:val="28"/>
                <w:szCs w:val="28"/>
                <w:lang w:val="es-CL"/>
              </w:rPr>
            </w:pPr>
            <w:r>
              <w:rPr>
                <w:sz w:val="28"/>
                <w:szCs w:val="28"/>
              </w:rPr>
              <w:t>Cédula</w:t>
            </w:r>
            <w:r w:rsidR="00D85582" w:rsidRPr="00BF5ACD">
              <w:rPr>
                <w:sz w:val="28"/>
                <w:szCs w:val="28"/>
                <w:lang w:val="es-CL"/>
              </w:rPr>
              <w:t xml:space="preserve"> de Identidad: 21.070.573-2</w:t>
            </w:r>
          </w:p>
          <w:p w:rsidR="00D85582" w:rsidRPr="00BF5ACD" w:rsidRDefault="00D85582" w:rsidP="00BF5ACD">
            <w:pPr>
              <w:pStyle w:val="Informacindecontacto"/>
              <w:rPr>
                <w:sz w:val="28"/>
                <w:szCs w:val="28"/>
                <w:lang w:val="es-CL"/>
              </w:rPr>
            </w:pPr>
            <w:r w:rsidRPr="00BF5ACD">
              <w:rPr>
                <w:sz w:val="28"/>
                <w:szCs w:val="28"/>
                <w:lang w:val="es-CL"/>
              </w:rPr>
              <w:t>Fecha de Nacimiento: 09 de julio 2002</w:t>
            </w:r>
          </w:p>
          <w:p w:rsidR="00D85582" w:rsidRPr="00BF5ACD" w:rsidRDefault="00D85582" w:rsidP="00BF5ACD">
            <w:pPr>
              <w:pStyle w:val="Informacindecontacto"/>
              <w:rPr>
                <w:sz w:val="28"/>
                <w:szCs w:val="28"/>
                <w:lang w:val="es-CL"/>
              </w:rPr>
            </w:pPr>
            <w:r w:rsidRPr="00BF5ACD">
              <w:rPr>
                <w:sz w:val="28"/>
                <w:szCs w:val="28"/>
                <w:lang w:val="es-CL"/>
              </w:rPr>
              <w:t>Estado Civil: Soltera</w:t>
            </w:r>
          </w:p>
          <w:p w:rsidR="00D85582" w:rsidRPr="00BF5ACD" w:rsidRDefault="00D85582" w:rsidP="00BF5ACD">
            <w:pPr>
              <w:pStyle w:val="Informacindecontacto"/>
              <w:rPr>
                <w:sz w:val="28"/>
                <w:szCs w:val="28"/>
                <w:lang w:val="es-CL"/>
              </w:rPr>
            </w:pPr>
            <w:r w:rsidRPr="00BF5ACD">
              <w:rPr>
                <w:sz w:val="28"/>
                <w:szCs w:val="28"/>
                <w:lang w:val="es-CL"/>
              </w:rPr>
              <w:t>Nacionalidad: Chilena.</w:t>
            </w:r>
          </w:p>
          <w:p w:rsidR="00D85582" w:rsidRPr="00BF5ACD" w:rsidRDefault="00D85582" w:rsidP="00BF5ACD">
            <w:pPr>
              <w:pStyle w:val="Informacindecontacto"/>
              <w:rPr>
                <w:sz w:val="28"/>
                <w:szCs w:val="28"/>
                <w:lang w:val="es-CL"/>
              </w:rPr>
            </w:pPr>
            <w:r w:rsidRPr="00BF5ACD">
              <w:rPr>
                <w:sz w:val="28"/>
                <w:szCs w:val="28"/>
                <w:lang w:val="es-CL"/>
              </w:rPr>
              <w:t>Email: conyavb@gmail.com</w:t>
            </w:r>
          </w:p>
          <w:p w:rsidR="00692703" w:rsidRPr="00BF5ACD" w:rsidRDefault="00692703" w:rsidP="00BF5ACD">
            <w:pPr>
              <w:pStyle w:val="Informacindecontacto"/>
              <w:contextualSpacing w:val="0"/>
              <w:rPr>
                <w:sz w:val="28"/>
                <w:szCs w:val="28"/>
              </w:rPr>
            </w:pPr>
          </w:p>
          <w:p w:rsidR="00E64768" w:rsidRDefault="00E64768" w:rsidP="00BF5ACD">
            <w:pPr>
              <w:pStyle w:val="Informacindecontacto"/>
              <w:contextualSpacing w:val="0"/>
            </w:pPr>
          </w:p>
          <w:p w:rsidR="00E64768" w:rsidRDefault="00E64768" w:rsidP="00BF5ACD">
            <w:pPr>
              <w:pStyle w:val="Informacindecontacto"/>
              <w:contextualSpacing w:val="0"/>
            </w:pPr>
          </w:p>
          <w:p w:rsidR="00DF22A2" w:rsidRPr="00FD7C80" w:rsidRDefault="00DF22A2" w:rsidP="00BF5ACD">
            <w:pPr>
              <w:pStyle w:val="Informacindecontacto"/>
              <w:contextualSpacing w:val="0"/>
            </w:pPr>
          </w:p>
          <w:p w:rsidR="00692703" w:rsidRPr="00FD7C80" w:rsidRDefault="005D0EAA" w:rsidP="00BF5ACD">
            <w:pPr>
              <w:pStyle w:val="nfasisenla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1154873695"/>
                <w:placeholder>
                  <w:docPart w:val="E5D026420945466EAC145269429FA1B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FD7C80">
                  <w:rPr>
                    <w:lang w:bidi="es-ES"/>
                  </w:rPr>
                  <w:t>Correo electrónico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CCF38D5DD3894AC5B3FDD4FEEF0EB58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-1332902444"/>
                <w:placeholder>
                  <w:docPart w:val="A6B184D255E34F7DB934F980C22CEA5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FD7C80">
                  <w:rPr>
                    <w:lang w:bidi="es-ES"/>
                  </w:rPr>
                  <w:t>Perfil de LinkedIn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759871761"/>
                <w:placeholder>
                  <w:docPart w:val="95B23BCF7F5A42C9B20651490C9ECDE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219367353"/>
                <w:placeholder>
                  <w:docPart w:val="EFE681DB80E14B87BCE38669ABF9AB2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FD7C80"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 w:rsidR="009571D8" w:rsidRPr="00FD7C80" w:rsidTr="00D85582">
        <w:trPr>
          <w:trHeight w:val="977"/>
        </w:trPr>
        <w:tc>
          <w:tcPr>
            <w:tcW w:w="8342" w:type="dxa"/>
            <w:tcMar>
              <w:top w:w="432" w:type="dxa"/>
            </w:tcMar>
          </w:tcPr>
          <w:p w:rsidR="001742E5" w:rsidRDefault="001742E5" w:rsidP="00DF22A2">
            <w:pPr>
              <w:contextualSpacing w:val="0"/>
              <w:rPr>
                <w:rStyle w:val="Ttulo1Car"/>
              </w:rPr>
            </w:pPr>
          </w:p>
          <w:p w:rsidR="00DF22A2" w:rsidRPr="00BF5ACD" w:rsidRDefault="00DF22A2" w:rsidP="00DF22A2">
            <w:pPr>
              <w:contextualSpacing w:val="0"/>
              <w:rPr>
                <w:sz w:val="28"/>
                <w:szCs w:val="28"/>
              </w:rPr>
            </w:pPr>
            <w:r w:rsidRPr="00B6281B">
              <w:rPr>
                <w:rStyle w:val="Ttulo1Car"/>
              </w:rPr>
              <w:t>Objetivo</w:t>
            </w:r>
            <w:r w:rsidRPr="00BF5ACD">
              <w:rPr>
                <w:sz w:val="28"/>
                <w:szCs w:val="28"/>
              </w:rPr>
              <w:t xml:space="preserve">: Incorporarse a campo laboral con perspectivas </w:t>
            </w:r>
            <w:r w:rsidR="00B6281B">
              <w:rPr>
                <w:sz w:val="28"/>
                <w:szCs w:val="28"/>
              </w:rPr>
              <w:t>de desarrollo personal y profesional.</w:t>
            </w:r>
          </w:p>
          <w:p w:rsidR="001755A8" w:rsidRPr="00FD7C80" w:rsidRDefault="00DF22A2" w:rsidP="00DF22A2">
            <w:pPr>
              <w:contextualSpacing w:val="0"/>
            </w:pPr>
            <w:r w:rsidRPr="00BF5ACD">
              <w:rPr>
                <w:sz w:val="28"/>
                <w:szCs w:val="28"/>
              </w:rPr>
              <w:t>Pretensiones de renta acorde a mercado para cargo disponible</w:t>
            </w:r>
            <w:r>
              <w:t>.</w:t>
            </w:r>
          </w:p>
        </w:tc>
      </w:tr>
    </w:tbl>
    <w:p w:rsidR="004E01EB" w:rsidRPr="00FD7C80" w:rsidRDefault="005D0EAA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C8CAD63FE94147FA875F8083817642D1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D0BF1" w:rsidRPr="00FD7C80" w:rsidRDefault="005D7952" w:rsidP="001D0BF1">
            <w:pPr>
              <w:pStyle w:val="Ttulo3"/>
              <w:contextualSpacing w:val="0"/>
              <w:outlineLvl w:val="2"/>
            </w:pPr>
            <w:r>
              <w:t>2019-2020</w:t>
            </w:r>
          </w:p>
          <w:p w:rsidR="001D0BF1" w:rsidRPr="00FD7C80" w:rsidRDefault="005D7952" w:rsidP="001D0BF1">
            <w:pPr>
              <w:pStyle w:val="Ttulo2"/>
              <w:contextualSpacing w:val="0"/>
              <w:outlineLvl w:val="1"/>
            </w:pPr>
            <w:r>
              <w:t>ayudante de ventas y reponedora</w:t>
            </w:r>
            <w:r w:rsidR="00E64768">
              <w:rPr>
                <w:lang w:bidi="es-ES"/>
              </w:rPr>
              <w:t>, TIENDA</w:t>
            </w:r>
            <w:r>
              <w:rPr>
                <w:lang w:bidi="es-ES"/>
              </w:rPr>
              <w:t xml:space="preserve"> zona zero </w:t>
            </w:r>
          </w:p>
          <w:p w:rsidR="001E3120" w:rsidRDefault="005D7952" w:rsidP="005D7952">
            <w:pPr>
              <w:contextualSpacing w:val="0"/>
              <w:rPr>
                <w:sz w:val="28"/>
                <w:szCs w:val="28"/>
              </w:rPr>
            </w:pPr>
            <w:r w:rsidRPr="00BF5ACD">
              <w:rPr>
                <w:sz w:val="28"/>
                <w:szCs w:val="28"/>
              </w:rPr>
              <w:t xml:space="preserve">Atención de público, venta de artículos deportivos y </w:t>
            </w:r>
            <w:r w:rsidR="009A72EB">
              <w:rPr>
                <w:sz w:val="28"/>
                <w:szCs w:val="28"/>
              </w:rPr>
              <w:t>estampados.</w:t>
            </w:r>
          </w:p>
          <w:p w:rsidR="001F1EF6" w:rsidRPr="00BF5ACD" w:rsidRDefault="001F1EF6" w:rsidP="005D7952">
            <w:pPr>
              <w:contextualSpacing w:val="0"/>
              <w:rPr>
                <w:sz w:val="28"/>
                <w:szCs w:val="28"/>
              </w:rPr>
            </w:pP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5D7952" w:rsidP="00F61DF9">
            <w:pPr>
              <w:pStyle w:val="Ttulo3"/>
              <w:contextualSpacing w:val="0"/>
              <w:outlineLvl w:val="2"/>
            </w:pPr>
            <w:r>
              <w:t>marzo 202</w:t>
            </w:r>
            <w:r w:rsidR="005A1B9C">
              <w:t>1</w:t>
            </w:r>
          </w:p>
          <w:p w:rsidR="00F61DF9" w:rsidRPr="00FD7C80" w:rsidRDefault="005D7952" w:rsidP="00F61DF9">
            <w:pPr>
              <w:pStyle w:val="Ttulo2"/>
              <w:contextualSpacing w:val="0"/>
              <w:outlineLvl w:val="1"/>
            </w:pPr>
            <w:r>
              <w:t>asistente temporada sac (retiro en tienda)</w:t>
            </w:r>
            <w:r w:rsidR="00EF4073" w:rsidRPr="00FD7C80">
              <w:rPr>
                <w:lang w:bidi="es-ES"/>
              </w:rPr>
              <w:t>,</w:t>
            </w:r>
            <w:r w:rsidR="00EF4073">
              <w:rPr>
                <w:lang w:bidi="es-ES"/>
              </w:rPr>
              <w:t xml:space="preserve"> TIENDA</w:t>
            </w:r>
            <w:r w:rsidR="00F61DF9" w:rsidRPr="00FD7C80">
              <w:rPr>
                <w:lang w:bidi="es-ES"/>
              </w:rPr>
              <w:t xml:space="preserve"> </w:t>
            </w:r>
            <w:r w:rsidRPr="002537C7">
              <w:t>ripley</w:t>
            </w:r>
          </w:p>
          <w:p w:rsidR="00F61DF9" w:rsidRDefault="005D7952" w:rsidP="005D7952">
            <w:pPr>
              <w:rPr>
                <w:sz w:val="28"/>
                <w:szCs w:val="28"/>
              </w:rPr>
            </w:pPr>
            <w:r w:rsidRPr="00BF5ACD">
              <w:rPr>
                <w:sz w:val="28"/>
                <w:szCs w:val="28"/>
              </w:rPr>
              <w:t xml:space="preserve">Ejecutar los trabajos concernientes al cargo en la forma más eficaz posible, empleando en ello </w:t>
            </w:r>
            <w:r w:rsidR="002A55CE" w:rsidRPr="00BF5ACD">
              <w:rPr>
                <w:sz w:val="28"/>
                <w:szCs w:val="28"/>
              </w:rPr>
              <w:t>responsabilidad y dedicación.</w:t>
            </w:r>
          </w:p>
          <w:p w:rsidR="001F1EF6" w:rsidRPr="00BF5ACD" w:rsidRDefault="001F1EF6" w:rsidP="005D7952">
            <w:pPr>
              <w:rPr>
                <w:sz w:val="28"/>
                <w:szCs w:val="28"/>
              </w:rPr>
            </w:pPr>
          </w:p>
        </w:tc>
      </w:tr>
    </w:tbl>
    <w:sdt>
      <w:sdtPr>
        <w:alias w:val="Educación:"/>
        <w:tag w:val="Formación:"/>
        <w:id w:val="-1908763273"/>
        <w:placeholder>
          <w:docPart w:val="2FCE7E5F79EA4BFAB21483822FE5D58A"/>
        </w:placeholder>
        <w:temporary/>
        <w:showingPlcHdr/>
        <w15:appearance w15:val="hidden"/>
      </w:sdtPr>
      <w:sdtEndPr/>
      <w:sdtContent>
        <w:p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2A55CE" w:rsidRPr="00FD7C80" w:rsidTr="002A55CE">
        <w:tc>
          <w:tcPr>
            <w:tcW w:w="8958" w:type="dxa"/>
          </w:tcPr>
          <w:p w:rsidR="002A55CE" w:rsidRDefault="002A55CE" w:rsidP="002A55CE">
            <w:r w:rsidRPr="002A55CE">
              <w:rPr>
                <w:rStyle w:val="Ttulo2Car"/>
              </w:rPr>
              <w:t>Enseñanza Básica</w:t>
            </w:r>
            <w:r w:rsidRPr="00690319">
              <w:t xml:space="preserve">: </w:t>
            </w:r>
            <w:r w:rsidRPr="00BF5ACD">
              <w:rPr>
                <w:sz w:val="28"/>
                <w:szCs w:val="28"/>
              </w:rPr>
              <w:t>Completa, Colegio República Argentina.</w:t>
            </w:r>
          </w:p>
          <w:p w:rsidR="002A55CE" w:rsidRDefault="002A55CE" w:rsidP="002A55CE"/>
          <w:p w:rsidR="002A55CE" w:rsidRDefault="002A55CE" w:rsidP="002A55CE">
            <w:r w:rsidRPr="002A55CE">
              <w:rPr>
                <w:rStyle w:val="Ttulo2Car"/>
              </w:rPr>
              <w:t>Enseñanza Media</w:t>
            </w:r>
            <w:r w:rsidRPr="00690319">
              <w:t xml:space="preserve">: </w:t>
            </w:r>
            <w:r w:rsidRPr="00BF5ACD">
              <w:rPr>
                <w:sz w:val="28"/>
                <w:szCs w:val="28"/>
              </w:rPr>
              <w:t>Completa,</w:t>
            </w:r>
            <w:r w:rsidR="00C85195">
              <w:rPr>
                <w:sz w:val="28"/>
                <w:szCs w:val="28"/>
              </w:rPr>
              <w:t xml:space="preserve"> Liceo</w:t>
            </w:r>
            <w:r w:rsidRPr="00BF5ACD">
              <w:rPr>
                <w:sz w:val="28"/>
                <w:szCs w:val="28"/>
              </w:rPr>
              <w:t xml:space="preserve"> de niñas, Colegio la Republica y exámenes libres</w:t>
            </w:r>
            <w:r w:rsidR="00BF5ACD">
              <w:rPr>
                <w:sz w:val="28"/>
                <w:szCs w:val="28"/>
              </w:rPr>
              <w:t>.</w:t>
            </w:r>
          </w:p>
        </w:tc>
      </w:tr>
      <w:tr w:rsidR="002A55CE" w:rsidRPr="00FD7C80" w:rsidTr="002A55CE">
        <w:tc>
          <w:tcPr>
            <w:tcW w:w="8958" w:type="dxa"/>
            <w:tcMar>
              <w:top w:w="216" w:type="dxa"/>
            </w:tcMar>
          </w:tcPr>
          <w:p w:rsidR="002A55CE" w:rsidRDefault="002A55CE" w:rsidP="002A55CE"/>
        </w:tc>
      </w:tr>
    </w:tbl>
    <w:p w:rsidR="00B51D1B" w:rsidRPr="00FD7C80" w:rsidRDefault="00B51D1B" w:rsidP="00BF5ACD">
      <w:pPr>
        <w:pStyle w:val="Ttulo1"/>
      </w:pPr>
    </w:p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0EAA" w:rsidRDefault="005D0EAA" w:rsidP="0068194B">
      <w:r>
        <w:separator/>
      </w:r>
    </w:p>
    <w:p w:rsidR="005D0EAA" w:rsidRDefault="005D0EAA"/>
    <w:p w:rsidR="005D0EAA" w:rsidRDefault="005D0EAA"/>
  </w:endnote>
  <w:endnote w:type="continuationSeparator" w:id="0">
    <w:p w:rsidR="005D0EAA" w:rsidRDefault="005D0EAA" w:rsidP="0068194B">
      <w:r>
        <w:continuationSeparator/>
      </w:r>
    </w:p>
    <w:p w:rsidR="005D0EAA" w:rsidRDefault="005D0EAA"/>
    <w:p w:rsidR="005D0EAA" w:rsidRDefault="005D0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0EAA" w:rsidRDefault="005D0EAA" w:rsidP="0068194B">
      <w:r>
        <w:separator/>
      </w:r>
    </w:p>
    <w:p w:rsidR="005D0EAA" w:rsidRDefault="005D0EAA"/>
    <w:p w:rsidR="005D0EAA" w:rsidRDefault="005D0EAA"/>
  </w:footnote>
  <w:footnote w:type="continuationSeparator" w:id="0">
    <w:p w:rsidR="005D0EAA" w:rsidRDefault="005D0EAA" w:rsidP="0068194B">
      <w:r>
        <w:continuationSeparator/>
      </w:r>
    </w:p>
    <w:p w:rsidR="005D0EAA" w:rsidRDefault="005D0EAA"/>
    <w:p w:rsidR="005D0EAA" w:rsidRDefault="005D0E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E633DD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A2"/>
    <w:rsid w:val="000001EF"/>
    <w:rsid w:val="00007322"/>
    <w:rsid w:val="00007728"/>
    <w:rsid w:val="00024584"/>
    <w:rsid w:val="00024730"/>
    <w:rsid w:val="00055E95"/>
    <w:rsid w:val="0007021F"/>
    <w:rsid w:val="000A5B20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2E5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1EF6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37C7"/>
    <w:rsid w:val="002617AE"/>
    <w:rsid w:val="002638D0"/>
    <w:rsid w:val="002647D3"/>
    <w:rsid w:val="00275EAE"/>
    <w:rsid w:val="00294998"/>
    <w:rsid w:val="00297F18"/>
    <w:rsid w:val="002A1945"/>
    <w:rsid w:val="002A55CE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1B9C"/>
    <w:rsid w:val="005A6850"/>
    <w:rsid w:val="005B1B1B"/>
    <w:rsid w:val="005C31FC"/>
    <w:rsid w:val="005C5932"/>
    <w:rsid w:val="005C661A"/>
    <w:rsid w:val="005D0EAA"/>
    <w:rsid w:val="005D3CA7"/>
    <w:rsid w:val="005D4B62"/>
    <w:rsid w:val="005D4CC1"/>
    <w:rsid w:val="005D7952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008B"/>
    <w:rsid w:val="0074403D"/>
    <w:rsid w:val="00746D44"/>
    <w:rsid w:val="007538DC"/>
    <w:rsid w:val="00757803"/>
    <w:rsid w:val="0079206B"/>
    <w:rsid w:val="00794A50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2EB"/>
    <w:rsid w:val="009C4DFC"/>
    <w:rsid w:val="009D44F8"/>
    <w:rsid w:val="009E3160"/>
    <w:rsid w:val="009F220C"/>
    <w:rsid w:val="009F3B05"/>
    <w:rsid w:val="009F4931"/>
    <w:rsid w:val="00A06C6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281B"/>
    <w:rsid w:val="00B6332A"/>
    <w:rsid w:val="00B81760"/>
    <w:rsid w:val="00B8494C"/>
    <w:rsid w:val="00BA1546"/>
    <w:rsid w:val="00BA615A"/>
    <w:rsid w:val="00BB4E51"/>
    <w:rsid w:val="00BD431F"/>
    <w:rsid w:val="00BE423E"/>
    <w:rsid w:val="00BF5ACD"/>
    <w:rsid w:val="00BF61AC"/>
    <w:rsid w:val="00C47FA6"/>
    <w:rsid w:val="00C57FC6"/>
    <w:rsid w:val="00C66A7D"/>
    <w:rsid w:val="00C779DA"/>
    <w:rsid w:val="00C814F7"/>
    <w:rsid w:val="00C85195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85582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2A2"/>
    <w:rsid w:val="00DF4D6C"/>
    <w:rsid w:val="00E01923"/>
    <w:rsid w:val="00E14498"/>
    <w:rsid w:val="00E2397A"/>
    <w:rsid w:val="00E254DB"/>
    <w:rsid w:val="00E300FC"/>
    <w:rsid w:val="00E362DB"/>
    <w:rsid w:val="00E5632B"/>
    <w:rsid w:val="00E64768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4073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D03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cionar1">
    <w:name w:val="Mencionar1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ko\AppData\Roaming\Microsoft\Plantillas\Curr&#237;culum%20v&#237;tae%20cronol&#243;gico%20modern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D026420945466EAC145269429FA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7D557-1F00-4806-8444-2D9FF4F2D8A1}"/>
      </w:docPartPr>
      <w:docPartBody>
        <w:p w:rsidR="00FB1706" w:rsidRDefault="00503967">
          <w:pPr>
            <w:pStyle w:val="E5D026420945466EAC145269429FA1B1"/>
          </w:pPr>
          <w:r w:rsidRPr="00FD7C80">
            <w:rPr>
              <w:lang w:bidi="es-ES"/>
            </w:rPr>
            <w:t>Correo electrónico</w:t>
          </w:r>
        </w:p>
      </w:docPartBody>
    </w:docPart>
    <w:docPart>
      <w:docPartPr>
        <w:name w:val="CCF38D5DD3894AC5B3FDD4FEEF0E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8A694-0A0E-4C7B-8D8E-F215D4F2F554}"/>
      </w:docPartPr>
      <w:docPartBody>
        <w:p w:rsidR="00FB1706" w:rsidRDefault="00503967">
          <w:pPr>
            <w:pStyle w:val="CCF38D5DD3894AC5B3FDD4FEEF0EB58B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A6B184D255E34F7DB934F980C22CE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E14C-EFB0-4EFB-A9FF-50F7C9F8CCCA}"/>
      </w:docPartPr>
      <w:docPartBody>
        <w:p w:rsidR="00FB1706" w:rsidRDefault="00503967">
          <w:pPr>
            <w:pStyle w:val="A6B184D255E34F7DB934F980C22CEA5B"/>
          </w:pPr>
          <w:r w:rsidRPr="00FD7C80">
            <w:rPr>
              <w:lang w:bidi="es-ES"/>
            </w:rPr>
            <w:t>Perfil de LinkedIn</w:t>
          </w:r>
        </w:p>
      </w:docPartBody>
    </w:docPart>
    <w:docPart>
      <w:docPartPr>
        <w:name w:val="95B23BCF7F5A42C9B20651490C9EC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7E7B-71AA-4CDF-9F91-3E8A89E33C3B}"/>
      </w:docPartPr>
      <w:docPartBody>
        <w:p w:rsidR="00FB1706" w:rsidRDefault="00503967">
          <w:pPr>
            <w:pStyle w:val="95B23BCF7F5A42C9B20651490C9ECDE0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EFE681DB80E14B87BCE38669ABF9A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1BE8-4AAC-4D68-9525-7E3C10744B61}"/>
      </w:docPartPr>
      <w:docPartBody>
        <w:p w:rsidR="00FB1706" w:rsidRDefault="00503967">
          <w:pPr>
            <w:pStyle w:val="EFE681DB80E14B87BCE38669ABF9AB2D"/>
          </w:pPr>
          <w:r w:rsidRPr="00FD7C80">
            <w:rPr>
              <w:lang w:bidi="es-ES"/>
            </w:rPr>
            <w:t>Twitter/Blog/Cartera</w:t>
          </w:r>
        </w:p>
      </w:docPartBody>
    </w:docPart>
    <w:docPart>
      <w:docPartPr>
        <w:name w:val="C8CAD63FE94147FA875F808381764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AA405-A692-4D47-94E5-080CB3D023E6}"/>
      </w:docPartPr>
      <w:docPartBody>
        <w:p w:rsidR="00FB1706" w:rsidRDefault="00503967">
          <w:pPr>
            <w:pStyle w:val="C8CAD63FE94147FA875F8083817642D1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2FCE7E5F79EA4BFAB21483822FE5D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D014-4FCF-4DAE-9534-768F4A415730}"/>
      </w:docPartPr>
      <w:docPartBody>
        <w:p w:rsidR="00FB1706" w:rsidRDefault="00503967">
          <w:pPr>
            <w:pStyle w:val="2FCE7E5F79EA4BFAB21483822FE5D58A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55"/>
    <w:rsid w:val="00090221"/>
    <w:rsid w:val="000D2223"/>
    <w:rsid w:val="00154D55"/>
    <w:rsid w:val="00503967"/>
    <w:rsid w:val="00FB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E5D026420945466EAC145269429FA1B1">
    <w:name w:val="E5D026420945466EAC145269429FA1B1"/>
  </w:style>
  <w:style w:type="paragraph" w:customStyle="1" w:styleId="CCF38D5DD3894AC5B3FDD4FEEF0EB58B">
    <w:name w:val="CCF38D5DD3894AC5B3FDD4FEEF0EB58B"/>
  </w:style>
  <w:style w:type="paragraph" w:customStyle="1" w:styleId="A6B184D255E34F7DB934F980C22CEA5B">
    <w:name w:val="A6B184D255E34F7DB934F980C22CEA5B"/>
  </w:style>
  <w:style w:type="paragraph" w:customStyle="1" w:styleId="95B23BCF7F5A42C9B20651490C9ECDE0">
    <w:name w:val="95B23BCF7F5A42C9B20651490C9ECDE0"/>
  </w:style>
  <w:style w:type="paragraph" w:customStyle="1" w:styleId="EFE681DB80E14B87BCE38669ABF9AB2D">
    <w:name w:val="EFE681DB80E14B87BCE38669ABF9AB2D"/>
  </w:style>
  <w:style w:type="paragraph" w:customStyle="1" w:styleId="C8CAD63FE94147FA875F8083817642D1">
    <w:name w:val="C8CAD63FE94147FA875F8083817642D1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2FCE7E5F79EA4BFAB21483822FE5D58A">
    <w:name w:val="2FCE7E5F79EA4BFAB21483822FE5D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Currículum%20vítae%20cronológico%20moderno.dotx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2021-10-29T04:19:00Z</dcterms:created>
  <dcterms:modified xsi:type="dcterms:W3CDTF">2021-11-30T03:38:00Z</dcterms:modified>
  <cp:category/>
</cp:coreProperties>
</file>