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457"/>
        <w:tblW w:w="531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948"/>
      </w:tblGrid>
      <w:tr w:rsidR="00692703" w:rsidRPr="00FD7C80" w14:paraId="7A13A70C" w14:textId="77777777" w:rsidTr="008B30CF">
        <w:trPr>
          <w:trHeight w:hRule="exact" w:val="2148"/>
        </w:trPr>
        <w:tc>
          <w:tcPr>
            <w:tcW w:w="9948" w:type="dxa"/>
            <w:tcMar>
              <w:top w:w="0" w:type="dxa"/>
              <w:bottom w:w="0" w:type="dxa"/>
            </w:tcMar>
          </w:tcPr>
          <w:p w14:paraId="7877B91A" w14:textId="3E1B6B15" w:rsidR="00692703" w:rsidRPr="00FD7C80" w:rsidRDefault="00EA3EAA" w:rsidP="008B30CF">
            <w:pPr>
              <w:pStyle w:val="Ttulo"/>
            </w:pPr>
            <w:r>
              <w:t>daniel</w:t>
            </w:r>
            <w:r w:rsidR="008B30CF">
              <w:t xml:space="preserve"> nicolás</w:t>
            </w:r>
            <w:r w:rsidR="00692703" w:rsidRPr="00FD7C80">
              <w:rPr>
                <w:lang w:bidi="es-ES"/>
              </w:rPr>
              <w:t xml:space="preserve"> </w:t>
            </w:r>
            <w:r>
              <w:rPr>
                <w:rStyle w:val="nfasisintenso"/>
              </w:rPr>
              <w:t>contreras</w:t>
            </w:r>
            <w:r w:rsidR="008B30CF">
              <w:rPr>
                <w:rStyle w:val="nfasisintenso"/>
              </w:rPr>
              <w:t xml:space="preserve"> vera</w:t>
            </w:r>
          </w:p>
          <w:p w14:paraId="24051F25" w14:textId="653B3B74" w:rsidR="00692703" w:rsidRPr="00FD7C80" w:rsidRDefault="00EA3EAA" w:rsidP="008B30CF">
            <w:pPr>
              <w:pStyle w:val="Informacindecontacto"/>
              <w:contextualSpacing w:val="0"/>
            </w:pPr>
            <w:r>
              <w:rPr>
                <w:lang w:bidi="es-ES"/>
              </w:rPr>
              <w:t>Raúl Castellón Rojas 2590</w:t>
            </w:r>
            <w:r w:rsidR="00AA3B81">
              <w:rPr>
                <w:lang w:bidi="es-ES"/>
              </w:rPr>
              <w:t>, La Serena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106347A89D9F4968897E5F0E4A2574E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t xml:space="preserve">+569 </w:t>
            </w:r>
            <w:r w:rsidR="007F2779">
              <w:t>3359</w:t>
            </w:r>
            <w:r w:rsidR="008B30CF">
              <w:t xml:space="preserve"> </w:t>
            </w:r>
            <w:r w:rsidR="007F2779">
              <w:t>9976</w:t>
            </w:r>
          </w:p>
          <w:p w14:paraId="73889C4A" w14:textId="472BAB23" w:rsidR="00692703" w:rsidRDefault="008B30CF" w:rsidP="008B30CF">
            <w:pPr>
              <w:pStyle w:val="nfasisenlainformacindecontacto"/>
              <w:contextualSpacing w:val="0"/>
              <w:rPr>
                <w:b w:val="0"/>
                <w:color w:val="595959" w:themeColor="text1" w:themeTint="A6"/>
              </w:rPr>
            </w:pPr>
            <w:r>
              <w:t>Danielnicolascv@gmail.com</w:t>
            </w:r>
          </w:p>
          <w:p w14:paraId="5AE0B885" w14:textId="2FF6BC00" w:rsidR="00EA3EAA" w:rsidRPr="00EA3EAA" w:rsidRDefault="00EA3EAA" w:rsidP="008B30CF">
            <w:pPr>
              <w:tabs>
                <w:tab w:val="left" w:pos="2467"/>
              </w:tabs>
              <w:jc w:val="center"/>
            </w:pPr>
          </w:p>
        </w:tc>
      </w:tr>
      <w:tr w:rsidR="009571D8" w:rsidRPr="00FD7C80" w14:paraId="13A0E260" w14:textId="77777777" w:rsidTr="008B30CF">
        <w:trPr>
          <w:trHeight w:val="870"/>
        </w:trPr>
        <w:tc>
          <w:tcPr>
            <w:tcW w:w="9948" w:type="dxa"/>
            <w:tcMar>
              <w:top w:w="432" w:type="dxa"/>
            </w:tcMar>
          </w:tcPr>
          <w:p w14:paraId="5EFC644E" w14:textId="752B0B4B" w:rsidR="005C6CB6" w:rsidRPr="00FD7C80" w:rsidRDefault="006E4381" w:rsidP="008B30CF">
            <w:pPr>
              <w:jc w:val="both"/>
            </w:pPr>
            <w:r>
              <w:t>Mis objetivos como profesional son y serán siempre ir superándome día a día, a cada desafío que se me ponga por delante, lograrlo con facilidad y eficacia</w:t>
            </w:r>
            <w:r w:rsidR="005C6CB6">
              <w:t>.</w:t>
            </w:r>
          </w:p>
        </w:tc>
      </w:tr>
    </w:tbl>
    <w:p w14:paraId="1E192EC8" w14:textId="77777777" w:rsidR="004E01EB" w:rsidRPr="00FD7C80" w:rsidRDefault="00FF2A51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9BE855C61186403BAAE266B6FC3661D8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9290"/>
      </w:tblGrid>
      <w:tr w:rsidR="001D0BF1" w:rsidRPr="00FD7C80" w14:paraId="7267536C" w14:textId="77777777" w:rsidTr="00D66A52">
        <w:tc>
          <w:tcPr>
            <w:tcW w:w="9355" w:type="dxa"/>
          </w:tcPr>
          <w:p w14:paraId="47246115" w14:textId="3C179B92" w:rsidR="001D0BF1" w:rsidRPr="00FD7C80" w:rsidRDefault="008B30CF" w:rsidP="001D0BF1">
            <w:pPr>
              <w:pStyle w:val="Ttulo3"/>
              <w:contextualSpacing w:val="0"/>
              <w:outlineLvl w:val="2"/>
            </w:pPr>
            <w:r>
              <w:t>Enero 2021</w:t>
            </w:r>
            <w:r w:rsidR="00EA3EAA">
              <w:t xml:space="preserve"> – </w:t>
            </w:r>
            <w:r>
              <w:t>junio 2021</w:t>
            </w:r>
          </w:p>
          <w:p w14:paraId="59AD45D5" w14:textId="6F0D58C0" w:rsidR="001D0BF1" w:rsidRPr="00FD7C80" w:rsidRDefault="00EA3EAA" w:rsidP="001D0BF1">
            <w:pPr>
              <w:pStyle w:val="Ttulo2"/>
              <w:contextualSpacing w:val="0"/>
              <w:outlineLvl w:val="1"/>
            </w:pPr>
            <w:r>
              <w:t>jefe de turno</w:t>
            </w:r>
            <w:r w:rsidR="005C6CB6">
              <w:t xml:space="preserve"> enjoy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b w:val="0"/>
                <w:lang w:bidi="es-ES"/>
              </w:rPr>
              <w:t>m</w:t>
            </w:r>
            <w:r w:rsidR="000A112E">
              <w:rPr>
                <w:b w:val="0"/>
                <w:lang w:bidi="es-ES"/>
              </w:rPr>
              <w:t>Ó</w:t>
            </w:r>
            <w:r>
              <w:rPr>
                <w:b w:val="0"/>
                <w:lang w:bidi="es-ES"/>
              </w:rPr>
              <w:t>vil septic</w:t>
            </w:r>
            <w:r w:rsidR="000A112E">
              <w:rPr>
                <w:b w:val="0"/>
                <w:lang w:bidi="es-ES"/>
              </w:rPr>
              <w:t>, COQUIMBO</w:t>
            </w:r>
          </w:p>
          <w:p w14:paraId="675CE919" w14:textId="77777777" w:rsidR="001E3120" w:rsidRPr="00FD7C80" w:rsidRDefault="00EA3EAA" w:rsidP="001D0BF1">
            <w:pPr>
              <w:contextualSpacing w:val="0"/>
            </w:pPr>
            <w:r>
              <w:t>Encargado en el área de limpieza industrial de cocinas</w:t>
            </w:r>
            <w:r w:rsidR="00601560">
              <w:t xml:space="preserve">. </w:t>
            </w:r>
          </w:p>
        </w:tc>
      </w:tr>
      <w:tr w:rsidR="00F61DF9" w:rsidRPr="00FD7C80" w14:paraId="790E2AA4" w14:textId="77777777" w:rsidTr="00F61DF9">
        <w:tc>
          <w:tcPr>
            <w:tcW w:w="9355" w:type="dxa"/>
            <w:tcMar>
              <w:top w:w="216" w:type="dxa"/>
            </w:tcMar>
          </w:tcPr>
          <w:p w14:paraId="00F8534B" w14:textId="4E776F66" w:rsidR="00F61DF9" w:rsidRPr="00FD7C80" w:rsidRDefault="008B30CF" w:rsidP="00F61DF9">
            <w:pPr>
              <w:pStyle w:val="Ttulo3"/>
              <w:contextualSpacing w:val="0"/>
              <w:outlineLvl w:val="2"/>
            </w:pPr>
            <w:r>
              <w:t>julio</w:t>
            </w:r>
            <w:r w:rsidR="00601560">
              <w:t xml:space="preserve"> </w:t>
            </w:r>
            <w:r>
              <w:t>2019</w:t>
            </w:r>
            <w:r w:rsidR="00F61DF9" w:rsidRPr="00FD7C80">
              <w:rPr>
                <w:lang w:bidi="es-ES"/>
              </w:rPr>
              <w:t xml:space="preserve"> – </w:t>
            </w:r>
            <w:r>
              <w:rPr>
                <w:lang w:bidi="es-ES"/>
              </w:rPr>
              <w:t>enero 2021</w:t>
            </w:r>
          </w:p>
          <w:p w14:paraId="51A01DDD" w14:textId="5826256E" w:rsidR="00F61DF9" w:rsidRPr="00FD7C80" w:rsidRDefault="008B30CF" w:rsidP="00F61DF9">
            <w:pPr>
              <w:pStyle w:val="Ttulo2"/>
              <w:contextualSpacing w:val="0"/>
              <w:outlineLvl w:val="1"/>
            </w:pPr>
            <w:r>
              <w:rPr>
                <w:lang w:bidi="es-ES"/>
              </w:rPr>
              <w:t>promotor</w:t>
            </w:r>
            <w:r w:rsidR="00F61DF9" w:rsidRPr="00FD7C80">
              <w:rPr>
                <w:lang w:bidi="es-ES"/>
              </w:rPr>
              <w:t>,</w:t>
            </w:r>
            <w:r>
              <w:rPr>
                <w:lang w:bidi="es-ES"/>
              </w:rPr>
              <w:t xml:space="preserve"> </w:t>
            </w:r>
            <w:r>
              <w:rPr>
                <w:b w:val="0"/>
                <w:lang w:bidi="es-ES"/>
              </w:rPr>
              <w:t>samsung electronics, arica</w:t>
            </w:r>
          </w:p>
          <w:p w14:paraId="06A69B47" w14:textId="701B9439" w:rsidR="00601560" w:rsidRDefault="00601560" w:rsidP="00F61DF9">
            <w:r>
              <w:t xml:space="preserve">Atención a </w:t>
            </w:r>
            <w:r w:rsidR="008B30CF">
              <w:t>público.</w:t>
            </w:r>
          </w:p>
          <w:p w14:paraId="409FB8A0" w14:textId="77777777" w:rsidR="00601560" w:rsidRDefault="00601560" w:rsidP="00F61DF9"/>
          <w:p w14:paraId="4A7AB70E" w14:textId="5FA5E715" w:rsidR="00601560" w:rsidRPr="00FD7C80" w:rsidRDefault="008B30CF" w:rsidP="00601560">
            <w:pPr>
              <w:pStyle w:val="Ttulo3"/>
              <w:contextualSpacing w:val="0"/>
              <w:outlineLvl w:val="2"/>
            </w:pPr>
            <w:r>
              <w:t>junio</w:t>
            </w:r>
            <w:r w:rsidR="00601560">
              <w:t xml:space="preserve"> </w:t>
            </w:r>
            <w:r>
              <w:t>2017</w:t>
            </w:r>
            <w:r w:rsidR="00601560" w:rsidRPr="00FD7C80">
              <w:rPr>
                <w:lang w:bidi="es-ES"/>
              </w:rPr>
              <w:t xml:space="preserve"> – </w:t>
            </w:r>
            <w:r>
              <w:rPr>
                <w:lang w:bidi="es-ES"/>
              </w:rPr>
              <w:t>junio 2019</w:t>
            </w:r>
          </w:p>
          <w:p w14:paraId="60CD6143" w14:textId="7C775D79" w:rsidR="00601560" w:rsidRPr="00FD7C80" w:rsidRDefault="008B30CF" w:rsidP="00601560">
            <w:pPr>
              <w:pStyle w:val="Ttulo2"/>
              <w:contextualSpacing w:val="0"/>
              <w:outlineLvl w:val="1"/>
            </w:pPr>
            <w:r>
              <w:t>garzón</w:t>
            </w:r>
            <w:r w:rsidR="00601560" w:rsidRPr="00FD7C80">
              <w:rPr>
                <w:lang w:bidi="es-ES"/>
              </w:rPr>
              <w:t xml:space="preserve">, </w:t>
            </w:r>
            <w:r>
              <w:rPr>
                <w:b w:val="0"/>
                <w:lang w:bidi="es-ES"/>
              </w:rPr>
              <w:t>oriente completos, la serena</w:t>
            </w:r>
          </w:p>
          <w:p w14:paraId="421924A0" w14:textId="465B2CD0" w:rsidR="00601560" w:rsidRDefault="008B30CF" w:rsidP="00601560">
            <w:r>
              <w:t>Atención a público.</w:t>
            </w:r>
          </w:p>
          <w:p w14:paraId="40A17A4A" w14:textId="77777777" w:rsidR="00601560" w:rsidRDefault="00601560" w:rsidP="00601560"/>
          <w:p w14:paraId="0DDD2CD9" w14:textId="77777777" w:rsidR="00F61DF9" w:rsidRPr="00FD7C80" w:rsidRDefault="00601560" w:rsidP="00F61DF9">
            <w:r>
              <w:t xml:space="preserve"> </w:t>
            </w:r>
          </w:p>
        </w:tc>
      </w:tr>
    </w:tbl>
    <w:sdt>
      <w:sdtPr>
        <w:alias w:val="Educación:"/>
        <w:tag w:val="Formación:"/>
        <w:id w:val="-1908763273"/>
        <w:placeholder>
          <w:docPart w:val="D8410A73211F4EFA9BC74651B87D2759"/>
        </w:placeholder>
        <w:temporary/>
        <w:showingPlcHdr/>
        <w15:appearance w15:val="hidden"/>
      </w:sdtPr>
      <w:sdtEndPr/>
      <w:sdtContent>
        <w:p w14:paraId="2F86BD0E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9290"/>
      </w:tblGrid>
      <w:tr w:rsidR="001D0BF1" w:rsidRPr="00FD7C80" w14:paraId="5C92AF7C" w14:textId="77777777" w:rsidTr="00D66A52">
        <w:tc>
          <w:tcPr>
            <w:tcW w:w="9355" w:type="dxa"/>
          </w:tcPr>
          <w:p w14:paraId="5F0F9614" w14:textId="3AAC113E" w:rsidR="001D0BF1" w:rsidRPr="00FD7C80" w:rsidRDefault="00601560" w:rsidP="001D0BF1">
            <w:pPr>
              <w:pStyle w:val="Ttulo3"/>
              <w:contextualSpacing w:val="0"/>
              <w:outlineLvl w:val="2"/>
            </w:pPr>
            <w:r>
              <w:t>noviembre</w:t>
            </w:r>
            <w:r w:rsidR="001D0BF1" w:rsidRPr="00FD7C80">
              <w:rPr>
                <w:lang w:bidi="es-ES"/>
              </w:rPr>
              <w:t xml:space="preserve"> </w:t>
            </w:r>
            <w:r>
              <w:t>201</w:t>
            </w:r>
            <w:r w:rsidR="00C6369A">
              <w:t>7</w:t>
            </w:r>
          </w:p>
          <w:p w14:paraId="73FD6EDB" w14:textId="77777777" w:rsidR="007538DC" w:rsidRPr="00FD7C80" w:rsidRDefault="00601560" w:rsidP="00601560">
            <w:pPr>
              <w:pStyle w:val="Ttulo2"/>
              <w:contextualSpacing w:val="0"/>
              <w:outlineLvl w:val="1"/>
            </w:pPr>
            <w:r>
              <w:t>cuarto medio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colegio americano</w:t>
            </w:r>
          </w:p>
        </w:tc>
      </w:tr>
      <w:tr w:rsidR="00F61DF9" w:rsidRPr="00FD7C80" w14:paraId="0424AD8D" w14:textId="77777777" w:rsidTr="00F61DF9">
        <w:tc>
          <w:tcPr>
            <w:tcW w:w="9355" w:type="dxa"/>
            <w:tcMar>
              <w:top w:w="216" w:type="dxa"/>
            </w:tcMar>
          </w:tcPr>
          <w:p w14:paraId="0262FF7E" w14:textId="77777777" w:rsidR="00F61DF9" w:rsidRPr="00FD7C80" w:rsidRDefault="00601560" w:rsidP="00F61DF9">
            <w:pPr>
              <w:pStyle w:val="Ttulo3"/>
              <w:contextualSpacing w:val="0"/>
              <w:outlineLvl w:val="2"/>
            </w:pPr>
            <w:r>
              <w:rPr>
                <w:lang w:bidi="es-ES"/>
              </w:rPr>
              <w:t>abril</w:t>
            </w:r>
            <w:r w:rsidR="00F61DF9" w:rsidRPr="00FD7C80">
              <w:rPr>
                <w:lang w:bidi="es-ES"/>
              </w:rPr>
              <w:t xml:space="preserve"> </w:t>
            </w:r>
            <w:r>
              <w:t>2020</w:t>
            </w:r>
          </w:p>
          <w:p w14:paraId="2AF03747" w14:textId="4C1DCB32" w:rsidR="00F61DF9" w:rsidRPr="00FD7C80" w:rsidRDefault="00601560" w:rsidP="00F61DF9">
            <w:pPr>
              <w:pStyle w:val="Ttulo2"/>
              <w:contextualSpacing w:val="0"/>
              <w:outlineLvl w:val="1"/>
            </w:pPr>
            <w:r>
              <w:t>téc. en adm. de empresas</w:t>
            </w:r>
            <w:r w:rsidR="005C6CB6">
              <w:t xml:space="preserve"> en formación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cft inacap</w:t>
            </w:r>
          </w:p>
          <w:p w14:paraId="5C85629B" w14:textId="77777777" w:rsidR="00F61DF9" w:rsidRPr="00FD7C80" w:rsidRDefault="00F61DF9" w:rsidP="00F61DF9"/>
        </w:tc>
      </w:tr>
    </w:tbl>
    <w:p w14:paraId="56A60F77" w14:textId="77777777" w:rsidR="005C6CB6" w:rsidRDefault="005C6CB6" w:rsidP="00486277">
      <w:pPr>
        <w:pStyle w:val="Ttulo1"/>
      </w:pPr>
    </w:p>
    <w:sdt>
      <w:sdtPr>
        <w:alias w:val="Aptitudes:"/>
        <w:tag w:val="Aptitudes:"/>
        <w:id w:val="-1392877668"/>
        <w:placeholder>
          <w:docPart w:val="E32B4FCE09EE470F9D9548881C9A030B"/>
        </w:placeholder>
        <w:temporary/>
        <w:showingPlcHdr/>
        <w15:appearance w15:val="hidden"/>
      </w:sdtPr>
      <w:sdtEndPr/>
      <w:sdtContent>
        <w:p w14:paraId="0E22BA84" w14:textId="67DAF99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573"/>
        <w:gridCol w:w="4787"/>
      </w:tblGrid>
      <w:tr w:rsidR="003A0632" w:rsidRPr="00FD7C80" w14:paraId="533888E1" w14:textId="77777777" w:rsidTr="00DE2EA9">
        <w:tc>
          <w:tcPr>
            <w:tcW w:w="4410" w:type="dxa"/>
          </w:tcPr>
          <w:p w14:paraId="655A0795" w14:textId="77777777" w:rsidR="001E3120" w:rsidRPr="00FD7C80" w:rsidRDefault="00ED2EC4" w:rsidP="006E1507">
            <w:pPr>
              <w:pStyle w:val="Listaconvietas"/>
              <w:contextualSpacing w:val="0"/>
            </w:pPr>
            <w:r>
              <w:t>Trabajo en equipo.</w:t>
            </w:r>
          </w:p>
          <w:p w14:paraId="69E05032" w14:textId="77777777" w:rsidR="001F4E6D" w:rsidRDefault="00ED2EC4" w:rsidP="006E1507">
            <w:pPr>
              <w:pStyle w:val="Listaconvietas"/>
              <w:contextualSpacing w:val="0"/>
            </w:pPr>
            <w:r>
              <w:t>Creatividad</w:t>
            </w:r>
          </w:p>
          <w:p w14:paraId="49E1D0B8" w14:textId="713A81E4" w:rsidR="0065475E" w:rsidRPr="00FD7C80" w:rsidRDefault="0065475E" w:rsidP="006E1507">
            <w:pPr>
              <w:pStyle w:val="Listaconvietas"/>
              <w:contextualSpacing w:val="0"/>
            </w:pPr>
            <w:r>
              <w:t>Innovación</w:t>
            </w:r>
          </w:p>
        </w:tc>
        <w:tc>
          <w:tcPr>
            <w:tcW w:w="4616" w:type="dxa"/>
            <w:tcMar>
              <w:left w:w="360" w:type="dxa"/>
            </w:tcMar>
          </w:tcPr>
          <w:p w14:paraId="77110AC4" w14:textId="77777777" w:rsidR="003A0632" w:rsidRPr="00FD7C80" w:rsidRDefault="00ED2EC4" w:rsidP="006E1507">
            <w:pPr>
              <w:pStyle w:val="Listaconvietas"/>
              <w:contextualSpacing w:val="0"/>
            </w:pPr>
            <w:r>
              <w:t>Proactividad</w:t>
            </w:r>
          </w:p>
          <w:p w14:paraId="63EA711D" w14:textId="7708898D" w:rsidR="0065475E" w:rsidRPr="00FD7C80" w:rsidRDefault="0065475E" w:rsidP="0065475E">
            <w:pPr>
              <w:pStyle w:val="Listaconvietas"/>
              <w:contextualSpacing w:val="0"/>
            </w:pPr>
            <w:r>
              <w:t>Honestidad</w:t>
            </w:r>
          </w:p>
          <w:p w14:paraId="49FEE8DF" w14:textId="77777777" w:rsidR="001E3120" w:rsidRPr="00FD7C80" w:rsidRDefault="001E3120" w:rsidP="00ED2EC4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714A29D4" w14:textId="483829EA" w:rsidR="00B51D1B" w:rsidRDefault="005C6CB6" w:rsidP="005C6CB6">
      <w:pPr>
        <w:pStyle w:val="Ttulo1"/>
      </w:pPr>
      <w:r>
        <w:t>disponibilidad</w:t>
      </w:r>
    </w:p>
    <w:p w14:paraId="1FF5F7F0" w14:textId="6AC1C4A6" w:rsidR="005C6CB6" w:rsidRPr="00AA3B81" w:rsidRDefault="005C6CB6" w:rsidP="005C6CB6">
      <w:r>
        <w:t xml:space="preserve">Disponibilidad inmediata </w:t>
      </w:r>
      <w:proofErr w:type="spellStart"/>
      <w:r>
        <w:t>Part</w:t>
      </w:r>
      <w:proofErr w:type="spellEnd"/>
      <w:r>
        <w:t>-time</w:t>
      </w:r>
    </w:p>
    <w:sectPr w:rsidR="005C6CB6" w:rsidRPr="00AA3B81" w:rsidSect="00AA3B81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80D09" w14:textId="77777777" w:rsidR="00FF2A51" w:rsidRDefault="00FF2A51" w:rsidP="0068194B">
      <w:r>
        <w:separator/>
      </w:r>
    </w:p>
    <w:p w14:paraId="3988E18B" w14:textId="77777777" w:rsidR="00FF2A51" w:rsidRDefault="00FF2A51"/>
    <w:p w14:paraId="53417214" w14:textId="77777777" w:rsidR="00FF2A51" w:rsidRDefault="00FF2A51"/>
  </w:endnote>
  <w:endnote w:type="continuationSeparator" w:id="0">
    <w:p w14:paraId="085B8B90" w14:textId="77777777" w:rsidR="00FF2A51" w:rsidRDefault="00FF2A51" w:rsidP="0068194B">
      <w:r>
        <w:continuationSeparator/>
      </w:r>
    </w:p>
    <w:p w14:paraId="3B05B688" w14:textId="77777777" w:rsidR="00FF2A51" w:rsidRDefault="00FF2A51"/>
    <w:p w14:paraId="6538411E" w14:textId="77777777" w:rsidR="00FF2A51" w:rsidRDefault="00FF2A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3A694" w14:textId="77777777" w:rsidR="00AA3B81" w:rsidRPr="00D917FC" w:rsidRDefault="00AA3B81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FEA5" w14:textId="77777777" w:rsidR="00FF2A51" w:rsidRDefault="00FF2A51" w:rsidP="0068194B">
      <w:r>
        <w:separator/>
      </w:r>
    </w:p>
    <w:p w14:paraId="3AABB9DD" w14:textId="77777777" w:rsidR="00FF2A51" w:rsidRDefault="00FF2A51"/>
    <w:p w14:paraId="6906166B" w14:textId="77777777" w:rsidR="00FF2A51" w:rsidRDefault="00FF2A51"/>
  </w:footnote>
  <w:footnote w:type="continuationSeparator" w:id="0">
    <w:p w14:paraId="20874621" w14:textId="77777777" w:rsidR="00FF2A51" w:rsidRDefault="00FF2A51" w:rsidP="0068194B">
      <w:r>
        <w:continuationSeparator/>
      </w:r>
    </w:p>
    <w:p w14:paraId="009A2FCB" w14:textId="77777777" w:rsidR="00FF2A51" w:rsidRDefault="00FF2A51"/>
    <w:p w14:paraId="36281D05" w14:textId="77777777" w:rsidR="00FF2A51" w:rsidRDefault="00FF2A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3F26" w14:textId="77777777" w:rsidR="00AA3B81" w:rsidRPr="004E01EB" w:rsidRDefault="00AA3B81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297B27" wp14:editId="516650D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8BA7D08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AA"/>
    <w:rsid w:val="000001EF"/>
    <w:rsid w:val="00007322"/>
    <w:rsid w:val="00007728"/>
    <w:rsid w:val="00024584"/>
    <w:rsid w:val="00024730"/>
    <w:rsid w:val="00055E95"/>
    <w:rsid w:val="0007021F"/>
    <w:rsid w:val="000A112E"/>
    <w:rsid w:val="000B2BA5"/>
    <w:rsid w:val="000F2F8C"/>
    <w:rsid w:val="000F7E76"/>
    <w:rsid w:val="0010006E"/>
    <w:rsid w:val="001045A8"/>
    <w:rsid w:val="00114A91"/>
    <w:rsid w:val="001427E1"/>
    <w:rsid w:val="00163668"/>
    <w:rsid w:val="00164DEB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2530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E24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342F"/>
    <w:rsid w:val="00566A35"/>
    <w:rsid w:val="0056701E"/>
    <w:rsid w:val="005740D7"/>
    <w:rsid w:val="005A0F26"/>
    <w:rsid w:val="005A1B10"/>
    <w:rsid w:val="005A6850"/>
    <w:rsid w:val="005B1B1B"/>
    <w:rsid w:val="005C5932"/>
    <w:rsid w:val="005C6CB6"/>
    <w:rsid w:val="005D3CA7"/>
    <w:rsid w:val="005D4B62"/>
    <w:rsid w:val="005D4CC1"/>
    <w:rsid w:val="005F4B91"/>
    <w:rsid w:val="005F55D2"/>
    <w:rsid w:val="00601560"/>
    <w:rsid w:val="0062312F"/>
    <w:rsid w:val="00625F2C"/>
    <w:rsid w:val="006541C2"/>
    <w:rsid w:val="0065475E"/>
    <w:rsid w:val="006618E9"/>
    <w:rsid w:val="0068194B"/>
    <w:rsid w:val="00692703"/>
    <w:rsid w:val="006A1962"/>
    <w:rsid w:val="006B5D48"/>
    <w:rsid w:val="006B7D7B"/>
    <w:rsid w:val="006C1A5E"/>
    <w:rsid w:val="006E1507"/>
    <w:rsid w:val="006E4381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2779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30CF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A3B81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5883"/>
    <w:rsid w:val="00BF61AC"/>
    <w:rsid w:val="00C47FA6"/>
    <w:rsid w:val="00C57FC6"/>
    <w:rsid w:val="00C6369A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87886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3EAA"/>
    <w:rsid w:val="00EA5099"/>
    <w:rsid w:val="00EC1351"/>
    <w:rsid w:val="00EC4CBF"/>
    <w:rsid w:val="00ED2EC4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  <w:rsid w:val="00FF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9D9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Roaming\Microsoft\Template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6347A89D9F4968897E5F0E4A257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2550E-8280-4861-B7FB-14CC3FF78744}"/>
      </w:docPartPr>
      <w:docPartBody>
        <w:p w:rsidR="00A6362D" w:rsidRDefault="00030EE7">
          <w:pPr>
            <w:pStyle w:val="106347A89D9F4968897E5F0E4A2574E7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9BE855C61186403BAAE266B6FC366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C5701-CA11-46BC-9D78-B8D4E4CB9673}"/>
      </w:docPartPr>
      <w:docPartBody>
        <w:p w:rsidR="00A6362D" w:rsidRDefault="00030EE7">
          <w:pPr>
            <w:pStyle w:val="9BE855C61186403BAAE266B6FC3661D8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D8410A73211F4EFA9BC74651B87D2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C68CA-DABD-4CC5-8390-562E6FB02DE5}"/>
      </w:docPartPr>
      <w:docPartBody>
        <w:p w:rsidR="00A6362D" w:rsidRDefault="00030EE7">
          <w:pPr>
            <w:pStyle w:val="D8410A73211F4EFA9BC74651B87D2759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E32B4FCE09EE470F9D9548881C9A0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A06AB-CB02-4F90-B73A-0F8E732BC443}"/>
      </w:docPartPr>
      <w:docPartBody>
        <w:p w:rsidR="00A6362D" w:rsidRDefault="00030EE7">
          <w:pPr>
            <w:pStyle w:val="E32B4FCE09EE470F9D9548881C9A030B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E7"/>
    <w:rsid w:val="00030EE7"/>
    <w:rsid w:val="00260565"/>
    <w:rsid w:val="00A24A07"/>
    <w:rsid w:val="00A6362D"/>
    <w:rsid w:val="00D5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106347A89D9F4968897E5F0E4A2574E7">
    <w:name w:val="106347A89D9F4968897E5F0E4A2574E7"/>
  </w:style>
  <w:style w:type="paragraph" w:customStyle="1" w:styleId="9BE855C61186403BAAE266B6FC3661D8">
    <w:name w:val="9BE855C61186403BAAE266B6FC3661D8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D8410A73211F4EFA9BC74651B87D2759">
    <w:name w:val="D8410A73211F4EFA9BC74651B87D2759"/>
  </w:style>
  <w:style w:type="paragraph" w:customStyle="1" w:styleId="E32B4FCE09EE470F9D9548881C9A030B">
    <w:name w:val="E32B4FCE09EE470F9D9548881C9A03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moderno.dotx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2021-11-18T17:54:00Z</dcterms:created>
  <dcterms:modified xsi:type="dcterms:W3CDTF">2021-11-18T17:54:00Z</dcterms:modified>
  <cp:category/>
</cp:coreProperties>
</file>