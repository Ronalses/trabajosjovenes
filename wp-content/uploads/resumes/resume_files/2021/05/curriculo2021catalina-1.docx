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C33D" w14:textId="6573D45A" w:rsidR="00FA0FA5" w:rsidRDefault="00FE2EB0" w:rsidP="00B06BBA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D5363" wp14:editId="18007ACD">
                <wp:simplePos x="0" y="0"/>
                <wp:positionH relativeFrom="column">
                  <wp:posOffset>-92710</wp:posOffset>
                </wp:positionH>
                <wp:positionV relativeFrom="paragraph">
                  <wp:posOffset>-224155</wp:posOffset>
                </wp:positionV>
                <wp:extent cx="6696075" cy="1247775"/>
                <wp:effectExtent l="0" t="0" r="0" b="0"/>
                <wp:wrapNone/>
                <wp:docPr id="14" name="1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96075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49634" w14:textId="6CB38F04" w:rsidR="009857BD" w:rsidRPr="00F91C94" w:rsidRDefault="000C52BD" w:rsidP="009A7A2A">
                            <w:pPr>
                              <w:pStyle w:val="Ttulo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color w:val="auto"/>
                                  <w:sz w:val="56"/>
                                  <w:szCs w:val="56"/>
                                </w:rPr>
                                <w:alias w:val="Autor"/>
                                <w:tag w:val=""/>
                                <w:id w:val="-1067250257"/>
                                <w:placeholder>
                                  <w:docPart w:val="30756B49241144C4B05982180A44978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D15F3">
                                  <w:rPr>
                                    <w:color w:val="auto"/>
                                    <w:sz w:val="56"/>
                                    <w:szCs w:val="56"/>
                                  </w:rPr>
                                  <w:t>catalina valenzuela olivos</w:t>
                                </w:r>
                              </w:sdtContent>
                            </w:sdt>
                          </w:p>
                          <w:p w14:paraId="4B9323DA" w14:textId="6F873C27" w:rsidR="00C53F24" w:rsidRDefault="00CD15F3" w:rsidP="009A7A2A">
                            <w:pPr>
                              <w:spacing w:after="0"/>
                              <w:jc w:val="center"/>
                            </w:pPr>
                            <w:r>
                              <w:t>Los Copihues</w:t>
                            </w:r>
                            <w:r w:rsidR="0048155C">
                              <w:t xml:space="preserve"> #</w:t>
                            </w:r>
                            <w:r>
                              <w:t>470</w:t>
                            </w:r>
                          </w:p>
                          <w:p w14:paraId="66D34FAA" w14:textId="123C9DB6" w:rsidR="009857BD" w:rsidRPr="009857BD" w:rsidRDefault="00CD15F3" w:rsidP="009A7A2A">
                            <w:pPr>
                              <w:spacing w:after="0"/>
                              <w:jc w:val="center"/>
                            </w:pPr>
                            <w:r>
                              <w:t>Cerrillos</w:t>
                            </w:r>
                            <w:r w:rsidR="009857BD">
                              <w:t xml:space="preserve"> - Santiago</w:t>
                            </w:r>
                          </w:p>
                          <w:p w14:paraId="53A4150F" w14:textId="3353432A" w:rsidR="009857BD" w:rsidRPr="009857BD" w:rsidRDefault="009857BD" w:rsidP="0048155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D5363" id="_x0000_t202" coordsize="21600,21600" o:spt="202" path="m,l,21600r21600,l21600,xe">
                <v:stroke joinstyle="miter"/>
                <v:path gradientshapeok="t" o:connecttype="rect"/>
              </v:shapetype>
              <v:shape id="14 Cuadro de texto" o:spid="_x0000_s1026" type="#_x0000_t202" style="position:absolute;left:0;text-align:left;margin-left:-7.3pt;margin-top:-17.65pt;width:527.25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" filled="f" stroked="f" strokeweight=".5pt">
                <v:textbox>
                  <w:txbxContent>
                    <w:p w14:paraId="59D49634" w14:textId="6CB38F04" w:rsidR="009857BD" w:rsidRPr="00F91C94" w:rsidRDefault="000C52BD" w:rsidP="009A7A2A">
                      <w:pPr>
                        <w:pStyle w:val="Ttulo"/>
                        <w:jc w:val="center"/>
                        <w:rPr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color w:val="auto"/>
                            <w:sz w:val="56"/>
                            <w:szCs w:val="56"/>
                          </w:rPr>
                          <w:alias w:val="Autor"/>
                          <w:tag w:val=""/>
                          <w:id w:val="-1067250257"/>
                          <w:placeholder>
                            <w:docPart w:val="30756B49241144C4B05982180A449783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D15F3">
                            <w:rPr>
                              <w:color w:val="auto"/>
                              <w:sz w:val="56"/>
                              <w:szCs w:val="56"/>
                            </w:rPr>
                            <w:t>catalina valenzuela olivos</w:t>
                          </w:r>
                        </w:sdtContent>
                      </w:sdt>
                    </w:p>
                    <w:p w14:paraId="4B9323DA" w14:textId="6F873C27" w:rsidR="00C53F24" w:rsidRDefault="00CD15F3" w:rsidP="009A7A2A">
                      <w:pPr>
                        <w:spacing w:after="0"/>
                        <w:jc w:val="center"/>
                      </w:pPr>
                      <w:r>
                        <w:t>Los Copihues</w:t>
                      </w:r>
                      <w:r w:rsidR="0048155C">
                        <w:t xml:space="preserve"> #</w:t>
                      </w:r>
                      <w:r>
                        <w:t>470</w:t>
                      </w:r>
                    </w:p>
                    <w:p w14:paraId="66D34FAA" w14:textId="123C9DB6" w:rsidR="009857BD" w:rsidRPr="009857BD" w:rsidRDefault="00CD15F3" w:rsidP="009A7A2A">
                      <w:pPr>
                        <w:spacing w:after="0"/>
                        <w:jc w:val="center"/>
                      </w:pPr>
                      <w:r>
                        <w:t>Cerrillos</w:t>
                      </w:r>
                      <w:r w:rsidR="009857BD">
                        <w:t xml:space="preserve"> - Santiago</w:t>
                      </w:r>
                    </w:p>
                    <w:p w14:paraId="53A4150F" w14:textId="3353432A" w:rsidR="009857BD" w:rsidRPr="009857BD" w:rsidRDefault="009857BD" w:rsidP="0048155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5E23B18E" w14:textId="77777777" w:rsidR="00B06BBA" w:rsidRDefault="00B06BBA"/>
    <w:p w14:paraId="1A5F8FD8" w14:textId="77777777" w:rsidR="009857BD" w:rsidRDefault="009857BD"/>
    <w:p w14:paraId="471A462A" w14:textId="15C0931B" w:rsidR="00AE4E62" w:rsidRDefault="00AE4E62"/>
    <w:p w14:paraId="2E8BB861" w14:textId="77777777" w:rsidR="00D517B7" w:rsidRDefault="00D517B7">
      <w:pPr>
        <w:rPr>
          <w:rFonts w:eastAsia="Arial Unicode MS" w:cstheme="minorHAnsi"/>
          <w:b/>
          <w:sz w:val="26"/>
          <w:szCs w:val="26"/>
        </w:rPr>
      </w:pPr>
    </w:p>
    <w:p w14:paraId="56028742" w14:textId="22287C8A" w:rsidR="00B06BBA" w:rsidRPr="005C3ADA" w:rsidRDefault="00FE2EB0">
      <w:pPr>
        <w:rPr>
          <w:rFonts w:eastAsia="Arial Unicode MS" w:cstheme="minorHAnsi"/>
          <w:b/>
          <w:sz w:val="26"/>
          <w:szCs w:val="26"/>
        </w:rPr>
      </w:pPr>
      <w:r>
        <w:rPr>
          <w:rFonts w:eastAsia="Arial Unicode MS" w:cstheme="minorHAns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4BD2E" wp14:editId="2710F18C">
                <wp:simplePos x="0" y="0"/>
                <wp:positionH relativeFrom="column">
                  <wp:posOffset>2583815</wp:posOffset>
                </wp:positionH>
                <wp:positionV relativeFrom="paragraph">
                  <wp:posOffset>6350</wp:posOffset>
                </wp:positionV>
                <wp:extent cx="3889375" cy="1266825"/>
                <wp:effectExtent l="0" t="0" r="0" b="9525"/>
                <wp:wrapNone/>
                <wp:docPr id="12" name="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93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984E7" w14:textId="0BB78167" w:rsidR="00B06BBA" w:rsidRDefault="00734973" w:rsidP="00E955B8">
                            <w:pPr>
                              <w:spacing w:after="0" w:line="240" w:lineRule="auto"/>
                            </w:pPr>
                            <w:r>
                              <w:t>Cedula de identidad</w:t>
                            </w:r>
                            <w:r w:rsidR="0048155C">
                              <w:t>:</w:t>
                            </w:r>
                            <w:r>
                              <w:t xml:space="preserve">  </w:t>
                            </w:r>
                            <w:r w:rsidR="00B06BBA">
                              <w:t xml:space="preserve">  </w:t>
                            </w:r>
                            <w:r w:rsidR="00BE76F2">
                              <w:t xml:space="preserve">   </w:t>
                            </w:r>
                            <w:r w:rsidR="00B06BBA">
                              <w:t xml:space="preserve"> </w:t>
                            </w:r>
                            <w:r w:rsidR="00BE76F2">
                              <w:t xml:space="preserve">   </w:t>
                            </w:r>
                            <w:r w:rsidR="0048155C">
                              <w:t xml:space="preserve"> 2</w:t>
                            </w:r>
                            <w:r w:rsidR="00CD15F3">
                              <w:t>1.301.656-3</w:t>
                            </w:r>
                          </w:p>
                          <w:p w14:paraId="362C5BB9" w14:textId="71B6A661" w:rsidR="00B06BBA" w:rsidRDefault="00734973" w:rsidP="00B06BBA">
                            <w:pPr>
                              <w:spacing w:after="0" w:line="240" w:lineRule="auto"/>
                            </w:pPr>
                            <w:r>
                              <w:t>Fecha de nacimiento</w:t>
                            </w:r>
                            <w:r w:rsidR="0048155C">
                              <w:t>:</w:t>
                            </w:r>
                            <w:r w:rsidR="00B06BBA">
                              <w:t xml:space="preserve">   </w:t>
                            </w:r>
                            <w:r w:rsidR="009A7A2A">
                              <w:t xml:space="preserve">       </w:t>
                            </w:r>
                            <w:r w:rsidR="0048155C">
                              <w:t xml:space="preserve"> </w:t>
                            </w:r>
                            <w:r w:rsidR="00CD15F3">
                              <w:t xml:space="preserve">19 </w:t>
                            </w:r>
                            <w:r w:rsidR="00BA657B">
                              <w:t xml:space="preserve">de </w:t>
                            </w:r>
                            <w:r w:rsidR="00CD15F3">
                              <w:t>mayo</w:t>
                            </w:r>
                            <w:r w:rsidR="00BA657B">
                              <w:t xml:space="preserve"> de</w:t>
                            </w:r>
                            <w:r w:rsidR="0048155C">
                              <w:t>l</w:t>
                            </w:r>
                            <w:r w:rsidR="00BA657B">
                              <w:t xml:space="preserve"> </w:t>
                            </w:r>
                            <w:r w:rsidR="0048155C">
                              <w:t>20</w:t>
                            </w:r>
                            <w:r w:rsidR="00CD15F3">
                              <w:t>03</w:t>
                            </w:r>
                            <w:r w:rsidR="0048155C">
                              <w:t>.</w:t>
                            </w:r>
                          </w:p>
                          <w:p w14:paraId="5EC79ED3" w14:textId="1AD82326" w:rsidR="00B06BBA" w:rsidRDefault="0048155C" w:rsidP="00B06BBA">
                            <w:pPr>
                              <w:spacing w:after="0" w:line="240" w:lineRule="auto"/>
                            </w:pPr>
                            <w:r>
                              <w:t>Edad:</w:t>
                            </w:r>
                            <w:r w:rsidR="00B06BBA">
                              <w:t xml:space="preserve">                          </w:t>
                            </w:r>
                            <w:r w:rsidR="00BE76F2">
                              <w:t xml:space="preserve">     </w:t>
                            </w:r>
                            <w:r w:rsidR="009A7A2A">
                              <w:t xml:space="preserve"> </w:t>
                            </w:r>
                            <w:r>
                              <w:t xml:space="preserve">  </w:t>
                            </w:r>
                            <w:r w:rsidR="004C0510">
                              <w:t xml:space="preserve"> </w:t>
                            </w:r>
                            <w:r>
                              <w:t xml:space="preserve"> </w:t>
                            </w:r>
                            <w:r w:rsidR="00CD15F3">
                              <w:t>1</w:t>
                            </w:r>
                            <w:r w:rsidR="005905AC">
                              <w:t>8</w:t>
                            </w:r>
                            <w:r w:rsidR="00CD15F3">
                              <w:t xml:space="preserve"> </w:t>
                            </w:r>
                            <w:r w:rsidR="009A7A2A">
                              <w:t>años</w:t>
                            </w:r>
                            <w:r>
                              <w:t>.</w:t>
                            </w:r>
                          </w:p>
                          <w:p w14:paraId="2B24DD98" w14:textId="1E567E3B" w:rsidR="00B06BBA" w:rsidRDefault="00734973" w:rsidP="00B06BBA">
                            <w:pPr>
                              <w:spacing w:after="0" w:line="240" w:lineRule="auto"/>
                            </w:pPr>
                            <w:r>
                              <w:t>Estado Civil</w:t>
                            </w:r>
                            <w:r w:rsidR="0048155C">
                              <w:t>:</w:t>
                            </w:r>
                            <w:r>
                              <w:t xml:space="preserve">  </w:t>
                            </w:r>
                            <w:r w:rsidR="00B06BBA">
                              <w:t xml:space="preserve">                </w:t>
                            </w:r>
                            <w:r w:rsidR="00BE76F2">
                              <w:t xml:space="preserve">      </w:t>
                            </w:r>
                            <w:r w:rsidR="009A7A2A">
                              <w:t xml:space="preserve"> </w:t>
                            </w:r>
                            <w:r w:rsidR="00BA657B">
                              <w:t>Solter</w:t>
                            </w:r>
                            <w:r w:rsidR="00CD15F3">
                              <w:t>a.</w:t>
                            </w:r>
                          </w:p>
                          <w:p w14:paraId="4055DAFF" w14:textId="3EB9F79E" w:rsidR="00B06BBA" w:rsidRPr="005905AC" w:rsidRDefault="00734973" w:rsidP="00E955B8">
                            <w:pPr>
                              <w:spacing w:after="0" w:line="240" w:lineRule="auto"/>
                            </w:pPr>
                            <w:r w:rsidRPr="005905AC">
                              <w:t>Email</w:t>
                            </w:r>
                            <w:r w:rsidR="0048155C" w:rsidRPr="005905AC">
                              <w:t>:</w:t>
                            </w:r>
                            <w:r w:rsidR="00B06BBA" w:rsidRPr="005905AC">
                              <w:t xml:space="preserve">                            </w:t>
                            </w:r>
                            <w:r w:rsidR="00BE76F2" w:rsidRPr="005905AC">
                              <w:t xml:space="preserve">     </w:t>
                            </w:r>
                            <w:r w:rsidR="009A7A2A" w:rsidRPr="005905AC">
                              <w:t xml:space="preserve"> </w:t>
                            </w:r>
                            <w:r w:rsidR="00BE76F2" w:rsidRPr="005905AC">
                              <w:t xml:space="preserve"> </w:t>
                            </w:r>
                            <w:hyperlink r:id="rId11" w:history="1">
                              <w:r w:rsidR="00CD15F3" w:rsidRPr="005905AC">
                                <w:rPr>
                                  <w:rStyle w:val="Hipervnculo"/>
                                </w:rPr>
                                <w:t>envnv14@gmail.com</w:t>
                              </w:r>
                            </w:hyperlink>
                          </w:p>
                          <w:p w14:paraId="34D17E44" w14:textId="7022FCF0" w:rsidR="00CD15F3" w:rsidRPr="00E955B8" w:rsidRDefault="00CD15F3" w:rsidP="00E955B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Contacto:                             +56994704839</w:t>
                            </w:r>
                          </w:p>
                          <w:p w14:paraId="38BF4D1E" w14:textId="0D7B35C0" w:rsidR="00B06BBA" w:rsidRPr="0048155C" w:rsidRDefault="000C4484">
                            <w:pPr>
                              <w:rPr>
                                <w:lang w:val="en-US"/>
                              </w:rPr>
                            </w:pPr>
                            <w:r w:rsidRPr="0048155C">
                              <w:rPr>
                                <w:lang w:val="en-US"/>
                              </w:rPr>
                              <w:t>Nacionalidad</w:t>
                            </w:r>
                            <w:r w:rsidR="0048155C" w:rsidRPr="0048155C">
                              <w:rPr>
                                <w:lang w:val="en-US"/>
                              </w:rPr>
                              <w:t>:</w:t>
                            </w:r>
                            <w:r w:rsidRPr="0048155C"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w:r w:rsidR="009A7A2A" w:rsidRPr="004815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815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D15F3" w:rsidRPr="0048155C">
                              <w:rPr>
                                <w:lang w:val="en-US"/>
                              </w:rPr>
                              <w:t>Chilen</w:t>
                            </w:r>
                            <w:r w:rsidR="00CD15F3">
                              <w:rPr>
                                <w:lang w:val="en-US"/>
                              </w:rPr>
                              <w:t>o</w:t>
                            </w:r>
                            <w:r w:rsidR="0048155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BD2E" id="8 Cuadro de texto" o:spid="_x0000_s1027" type="#_x0000_t202" style="position:absolute;margin-left:203.45pt;margin-top:.5pt;width:306.2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" fillcolor="white [3201]" stroked="f" strokeweight=".5pt">
                <v:textbox>
                  <w:txbxContent>
                    <w:p w14:paraId="26B984E7" w14:textId="0BB78167" w:rsidR="00B06BBA" w:rsidRDefault="00734973" w:rsidP="00E955B8">
                      <w:pPr>
                        <w:spacing w:after="0" w:line="240" w:lineRule="auto"/>
                      </w:pPr>
                      <w:r>
                        <w:t>Cedula de identidad</w:t>
                      </w:r>
                      <w:r w:rsidR="0048155C">
                        <w:t>:</w:t>
                      </w:r>
                      <w:r>
                        <w:t xml:space="preserve">  </w:t>
                      </w:r>
                      <w:r w:rsidR="00B06BBA">
                        <w:t xml:space="preserve">  </w:t>
                      </w:r>
                      <w:r w:rsidR="00BE76F2">
                        <w:t xml:space="preserve">   </w:t>
                      </w:r>
                      <w:r w:rsidR="00B06BBA">
                        <w:t xml:space="preserve"> </w:t>
                      </w:r>
                      <w:r w:rsidR="00BE76F2">
                        <w:t xml:space="preserve">   </w:t>
                      </w:r>
                      <w:r w:rsidR="0048155C">
                        <w:t xml:space="preserve"> 2</w:t>
                      </w:r>
                      <w:r w:rsidR="00CD15F3">
                        <w:t>1.301.656-3</w:t>
                      </w:r>
                    </w:p>
                    <w:p w14:paraId="362C5BB9" w14:textId="71B6A661" w:rsidR="00B06BBA" w:rsidRDefault="00734973" w:rsidP="00B06BBA">
                      <w:pPr>
                        <w:spacing w:after="0" w:line="240" w:lineRule="auto"/>
                      </w:pPr>
                      <w:r>
                        <w:t>Fecha de nacimiento</w:t>
                      </w:r>
                      <w:r w:rsidR="0048155C">
                        <w:t>:</w:t>
                      </w:r>
                      <w:r w:rsidR="00B06BBA">
                        <w:t xml:space="preserve">   </w:t>
                      </w:r>
                      <w:r w:rsidR="009A7A2A">
                        <w:t xml:space="preserve">       </w:t>
                      </w:r>
                      <w:r w:rsidR="0048155C">
                        <w:t xml:space="preserve"> </w:t>
                      </w:r>
                      <w:r w:rsidR="00CD15F3">
                        <w:t xml:space="preserve">19 </w:t>
                      </w:r>
                      <w:r w:rsidR="00BA657B">
                        <w:t xml:space="preserve">de </w:t>
                      </w:r>
                      <w:r w:rsidR="00CD15F3">
                        <w:t>mayo</w:t>
                      </w:r>
                      <w:r w:rsidR="00BA657B">
                        <w:t xml:space="preserve"> de</w:t>
                      </w:r>
                      <w:r w:rsidR="0048155C">
                        <w:t>l</w:t>
                      </w:r>
                      <w:r w:rsidR="00BA657B">
                        <w:t xml:space="preserve"> </w:t>
                      </w:r>
                      <w:r w:rsidR="0048155C">
                        <w:t>20</w:t>
                      </w:r>
                      <w:r w:rsidR="00CD15F3">
                        <w:t>03</w:t>
                      </w:r>
                      <w:r w:rsidR="0048155C">
                        <w:t>.</w:t>
                      </w:r>
                    </w:p>
                    <w:p w14:paraId="5EC79ED3" w14:textId="1AD82326" w:rsidR="00B06BBA" w:rsidRDefault="0048155C" w:rsidP="00B06BBA">
                      <w:pPr>
                        <w:spacing w:after="0" w:line="240" w:lineRule="auto"/>
                      </w:pPr>
                      <w:r>
                        <w:t>Edad:</w:t>
                      </w:r>
                      <w:r w:rsidR="00B06BBA">
                        <w:t xml:space="preserve">                          </w:t>
                      </w:r>
                      <w:r w:rsidR="00BE76F2">
                        <w:t xml:space="preserve">     </w:t>
                      </w:r>
                      <w:r w:rsidR="009A7A2A">
                        <w:t xml:space="preserve"> </w:t>
                      </w:r>
                      <w:r>
                        <w:t xml:space="preserve">  </w:t>
                      </w:r>
                      <w:r w:rsidR="004C0510">
                        <w:t xml:space="preserve"> </w:t>
                      </w:r>
                      <w:r>
                        <w:t xml:space="preserve"> </w:t>
                      </w:r>
                      <w:r w:rsidR="00CD15F3">
                        <w:t>1</w:t>
                      </w:r>
                      <w:r w:rsidR="005905AC">
                        <w:t>8</w:t>
                      </w:r>
                      <w:r w:rsidR="00CD15F3">
                        <w:t xml:space="preserve"> </w:t>
                      </w:r>
                      <w:r w:rsidR="009A7A2A">
                        <w:t>años</w:t>
                      </w:r>
                      <w:r>
                        <w:t>.</w:t>
                      </w:r>
                    </w:p>
                    <w:p w14:paraId="2B24DD98" w14:textId="1E567E3B" w:rsidR="00B06BBA" w:rsidRDefault="00734973" w:rsidP="00B06BBA">
                      <w:pPr>
                        <w:spacing w:after="0" w:line="240" w:lineRule="auto"/>
                      </w:pPr>
                      <w:r>
                        <w:t>Estado Civil</w:t>
                      </w:r>
                      <w:r w:rsidR="0048155C">
                        <w:t>:</w:t>
                      </w:r>
                      <w:r>
                        <w:t xml:space="preserve">  </w:t>
                      </w:r>
                      <w:r w:rsidR="00B06BBA">
                        <w:t xml:space="preserve">                </w:t>
                      </w:r>
                      <w:r w:rsidR="00BE76F2">
                        <w:t xml:space="preserve">      </w:t>
                      </w:r>
                      <w:r w:rsidR="009A7A2A">
                        <w:t xml:space="preserve"> </w:t>
                      </w:r>
                      <w:r w:rsidR="00BA657B">
                        <w:t>Solter</w:t>
                      </w:r>
                      <w:r w:rsidR="00CD15F3">
                        <w:t>a.</w:t>
                      </w:r>
                    </w:p>
                    <w:p w14:paraId="4055DAFF" w14:textId="3EB9F79E" w:rsidR="00B06BBA" w:rsidRPr="005905AC" w:rsidRDefault="00734973" w:rsidP="00E955B8">
                      <w:pPr>
                        <w:spacing w:after="0" w:line="240" w:lineRule="auto"/>
                      </w:pPr>
                      <w:r w:rsidRPr="005905AC">
                        <w:t>Email</w:t>
                      </w:r>
                      <w:r w:rsidR="0048155C" w:rsidRPr="005905AC">
                        <w:t>:</w:t>
                      </w:r>
                      <w:r w:rsidR="00B06BBA" w:rsidRPr="005905AC">
                        <w:t xml:space="preserve">                            </w:t>
                      </w:r>
                      <w:r w:rsidR="00BE76F2" w:rsidRPr="005905AC">
                        <w:t xml:space="preserve">     </w:t>
                      </w:r>
                      <w:r w:rsidR="009A7A2A" w:rsidRPr="005905AC">
                        <w:t xml:space="preserve"> </w:t>
                      </w:r>
                      <w:r w:rsidR="00BE76F2" w:rsidRPr="005905AC">
                        <w:t xml:space="preserve"> </w:t>
                      </w:r>
                      <w:hyperlink r:id="rId12" w:history="1">
                        <w:r w:rsidR="00CD15F3" w:rsidRPr="005905AC">
                          <w:rPr>
                            <w:rStyle w:val="Hipervnculo"/>
                          </w:rPr>
                          <w:t>envnv14@gmail.com</w:t>
                        </w:r>
                      </w:hyperlink>
                    </w:p>
                    <w:p w14:paraId="34D17E44" w14:textId="7022FCF0" w:rsidR="00CD15F3" w:rsidRPr="00E955B8" w:rsidRDefault="00CD15F3" w:rsidP="00E955B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Contacto:                             +56994704839</w:t>
                      </w:r>
                    </w:p>
                    <w:p w14:paraId="38BF4D1E" w14:textId="0D7B35C0" w:rsidR="00B06BBA" w:rsidRPr="0048155C" w:rsidRDefault="000C4484">
                      <w:pPr>
                        <w:rPr>
                          <w:lang w:val="en-US"/>
                        </w:rPr>
                      </w:pPr>
                      <w:r w:rsidRPr="0048155C">
                        <w:rPr>
                          <w:lang w:val="en-US"/>
                        </w:rPr>
                        <w:t>Nacionalidad</w:t>
                      </w:r>
                      <w:r w:rsidR="0048155C" w:rsidRPr="0048155C">
                        <w:rPr>
                          <w:lang w:val="en-US"/>
                        </w:rPr>
                        <w:t>:</w:t>
                      </w:r>
                      <w:r w:rsidRPr="0048155C">
                        <w:rPr>
                          <w:lang w:val="en-US"/>
                        </w:rPr>
                        <w:t xml:space="preserve">                     </w:t>
                      </w:r>
                      <w:r w:rsidR="009A7A2A" w:rsidRPr="0048155C">
                        <w:rPr>
                          <w:lang w:val="en-US"/>
                        </w:rPr>
                        <w:t xml:space="preserve"> </w:t>
                      </w:r>
                      <w:r w:rsidRPr="0048155C">
                        <w:rPr>
                          <w:lang w:val="en-US"/>
                        </w:rPr>
                        <w:t xml:space="preserve"> </w:t>
                      </w:r>
                      <w:r w:rsidR="00CD15F3" w:rsidRPr="0048155C">
                        <w:rPr>
                          <w:lang w:val="en-US"/>
                        </w:rPr>
                        <w:t>Chilen</w:t>
                      </w:r>
                      <w:r w:rsidR="00CD15F3">
                        <w:rPr>
                          <w:lang w:val="en-US"/>
                        </w:rPr>
                        <w:t>o</w:t>
                      </w:r>
                      <w:r w:rsidR="0048155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06BBA" w:rsidRPr="005C3ADA">
        <w:rPr>
          <w:rFonts w:eastAsia="Arial Unicode MS" w:cstheme="minorHAnsi"/>
          <w:b/>
          <w:sz w:val="26"/>
          <w:szCs w:val="26"/>
        </w:rPr>
        <w:t>DATOS PERSONALES</w:t>
      </w:r>
    </w:p>
    <w:p w14:paraId="3A0BCC30" w14:textId="77777777" w:rsidR="00B06BBA" w:rsidRDefault="00B06BBA"/>
    <w:p w14:paraId="71A525C6" w14:textId="77777777" w:rsidR="00B06BBA" w:rsidRPr="009857BD" w:rsidRDefault="00B06BBA" w:rsidP="00B06BBA">
      <w:pPr>
        <w:tabs>
          <w:tab w:val="left" w:pos="1095"/>
        </w:tabs>
        <w:spacing w:line="240" w:lineRule="auto"/>
      </w:pPr>
      <w:r w:rsidRPr="009857BD">
        <w:tab/>
      </w:r>
    </w:p>
    <w:p w14:paraId="67A7230D" w14:textId="77777777" w:rsidR="009A7A2A" w:rsidRDefault="009A7A2A" w:rsidP="004F129A"/>
    <w:p w14:paraId="11F888F6" w14:textId="77777777" w:rsidR="005C3ADA" w:rsidRPr="00BA657B" w:rsidRDefault="005C3ADA" w:rsidP="005C3ADA">
      <w:pPr>
        <w:spacing w:after="0"/>
        <w:rPr>
          <w:rFonts w:ascii="Arial Rounded MT Bold" w:hAnsi="Arial Rounded MT Bold"/>
          <w:b/>
          <w:sz w:val="28"/>
          <w:szCs w:val="28"/>
        </w:rPr>
      </w:pPr>
    </w:p>
    <w:p w14:paraId="06AAF3AD" w14:textId="55AD35A0" w:rsidR="00FA0FA5" w:rsidRPr="005C3ADA" w:rsidRDefault="00FE2EB0" w:rsidP="005C3ADA">
      <w:pPr>
        <w:spacing w:after="0"/>
        <w:rPr>
          <w:rFonts w:cstheme="minorHAnsi"/>
          <w:b/>
          <w:sz w:val="26"/>
          <w:szCs w:val="26"/>
          <w:lang w:val="es-ES"/>
        </w:rPr>
      </w:pPr>
      <w:r>
        <w:rPr>
          <w:rFonts w:cstheme="minorHAns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A5ABD" wp14:editId="683BB575">
                <wp:simplePos x="0" y="0"/>
                <wp:positionH relativeFrom="column">
                  <wp:posOffset>2660015</wp:posOffset>
                </wp:positionH>
                <wp:positionV relativeFrom="paragraph">
                  <wp:posOffset>292735</wp:posOffset>
                </wp:positionV>
                <wp:extent cx="3971925" cy="1114425"/>
                <wp:effectExtent l="0" t="0" r="0" b="0"/>
                <wp:wrapNone/>
                <wp:docPr id="10" name="1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19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88D23" w14:textId="77777777" w:rsidR="00C53F24" w:rsidRPr="00BA657B" w:rsidRDefault="00C53F24" w:rsidP="004F129A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A5ABD" id="11 Cuadro de texto" o:spid="_x0000_s1028" type="#_x0000_t202" style="position:absolute;margin-left:209.45pt;margin-top:23.05pt;width:312.75pt;height:8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" fillcolor="white [3201]" stroked="f" strokeweight=".5pt">
                <v:textbox>
                  <w:txbxContent>
                    <w:p w14:paraId="3E288D23" w14:textId="77777777" w:rsidR="00C53F24" w:rsidRPr="00BA657B" w:rsidRDefault="00C53F24" w:rsidP="004F129A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3ADA">
        <w:rPr>
          <w:rFonts w:cstheme="minorHAnsi"/>
          <w:b/>
          <w:sz w:val="26"/>
          <w:szCs w:val="26"/>
          <w:lang w:val="es-ES"/>
        </w:rPr>
        <w:t xml:space="preserve"> </w:t>
      </w:r>
      <w:r w:rsidR="00C53F24" w:rsidRPr="005C3ADA">
        <w:rPr>
          <w:rFonts w:cstheme="minorHAnsi"/>
          <w:b/>
          <w:sz w:val="26"/>
          <w:szCs w:val="26"/>
          <w:lang w:val="es-ES"/>
        </w:rPr>
        <w:t>EXPERIENCIA</w:t>
      </w:r>
      <w:r w:rsidR="00E955B8">
        <w:rPr>
          <w:rFonts w:cstheme="minorHAnsi"/>
          <w:b/>
          <w:sz w:val="26"/>
          <w:szCs w:val="26"/>
          <w:lang w:val="es-ES"/>
        </w:rPr>
        <w:t xml:space="preserve"> LABORAL</w:t>
      </w:r>
    </w:p>
    <w:p w14:paraId="6752F110" w14:textId="2651D77B" w:rsidR="004F129A" w:rsidRDefault="00FE2EB0" w:rsidP="005C3ADA">
      <w:pPr>
        <w:spacing w:after="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7D402" wp14:editId="23EF16FE">
                <wp:simplePos x="0" y="0"/>
                <wp:positionH relativeFrom="column">
                  <wp:posOffset>2660015</wp:posOffset>
                </wp:positionH>
                <wp:positionV relativeFrom="paragraph">
                  <wp:posOffset>112395</wp:posOffset>
                </wp:positionV>
                <wp:extent cx="3971925" cy="1694815"/>
                <wp:effectExtent l="0" t="0" r="0" b="0"/>
                <wp:wrapNone/>
                <wp:docPr id="11" name="1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1925" cy="169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3D700" w14:textId="7CCDE93F" w:rsidR="00CD15F3" w:rsidRPr="00CD15F3" w:rsidRDefault="00CD15F3" w:rsidP="00C53F2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ATENCIÓN SALÓN.</w:t>
                            </w:r>
                          </w:p>
                          <w:p w14:paraId="32022C1D" w14:textId="28B5246D" w:rsidR="00E955B8" w:rsidRDefault="00CD15F3" w:rsidP="00C53F24">
                            <w:pPr>
                              <w:spacing w:after="0"/>
                            </w:pPr>
                            <w:r>
                              <w:t>Atención de público como manicurista en PrettyNails, ubicado en Maipú.</w:t>
                            </w:r>
                          </w:p>
                          <w:p w14:paraId="48433846" w14:textId="5E200848" w:rsidR="00CD15F3" w:rsidRDefault="00CD15F3" w:rsidP="00C53F2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DEYSA CARE.</w:t>
                            </w:r>
                          </w:p>
                          <w:p w14:paraId="0DEAA45A" w14:textId="0F0B8CA9" w:rsidR="00CD15F3" w:rsidRPr="00CD15F3" w:rsidRDefault="00CD15F3" w:rsidP="00C53F24">
                            <w:pPr>
                              <w:spacing w:after="0"/>
                            </w:pPr>
                            <w:r>
                              <w:t>Empaquetador y contador de mascarillas.</w:t>
                            </w:r>
                          </w:p>
                          <w:p w14:paraId="62F2DEEE" w14:textId="77777777" w:rsidR="00C53F24" w:rsidRPr="00BA657B" w:rsidRDefault="00C53F24" w:rsidP="00C53F24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7D402" id="_x0000_s1029" type="#_x0000_t202" style="position:absolute;margin-left:209.45pt;margin-top:8.85pt;width:312.75pt;height:13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" fillcolor="white [3201]" stroked="f" strokeweight=".5pt">
                <v:textbox>
                  <w:txbxContent>
                    <w:p w14:paraId="21B3D700" w14:textId="7CCDE93F" w:rsidR="00CD15F3" w:rsidRPr="00CD15F3" w:rsidRDefault="00CD15F3" w:rsidP="00C53F24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ATENCIÓN SALÓN.</w:t>
                      </w:r>
                    </w:p>
                    <w:p w14:paraId="32022C1D" w14:textId="28B5246D" w:rsidR="00E955B8" w:rsidRDefault="00CD15F3" w:rsidP="00C53F24">
                      <w:pPr>
                        <w:spacing w:after="0"/>
                      </w:pPr>
                      <w:r>
                        <w:t>Atención de público como manicurista en PrettyNails, ubicado en Maipú.</w:t>
                      </w:r>
                    </w:p>
                    <w:p w14:paraId="48433846" w14:textId="5E200848" w:rsidR="00CD15F3" w:rsidRDefault="00CD15F3" w:rsidP="00C53F24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DEYSA CARE.</w:t>
                      </w:r>
                    </w:p>
                    <w:p w14:paraId="0DEAA45A" w14:textId="0F0B8CA9" w:rsidR="00CD15F3" w:rsidRPr="00CD15F3" w:rsidRDefault="00CD15F3" w:rsidP="00C53F24">
                      <w:pPr>
                        <w:spacing w:after="0"/>
                      </w:pPr>
                      <w:r>
                        <w:t>Empaquetador y contador de mascarillas.</w:t>
                      </w:r>
                    </w:p>
                    <w:p w14:paraId="62F2DEEE" w14:textId="77777777" w:rsidR="00C53F24" w:rsidRPr="00BA657B" w:rsidRDefault="00C53F24" w:rsidP="00C53F24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A3DE80" w14:textId="094BDBBF" w:rsidR="00E955B8" w:rsidRDefault="00E955B8" w:rsidP="00E955B8">
      <w:pPr>
        <w:pStyle w:val="Prrafodelista"/>
        <w:numPr>
          <w:ilvl w:val="0"/>
          <w:numId w:val="6"/>
        </w:numPr>
        <w:rPr>
          <w:lang w:val="es-ES"/>
        </w:rPr>
      </w:pPr>
      <w:r w:rsidRPr="00E955B8">
        <w:rPr>
          <w:lang w:val="es-ES"/>
        </w:rPr>
        <w:t>(</w:t>
      </w:r>
      <w:r w:rsidR="00CD15F3">
        <w:rPr>
          <w:lang w:val="es-ES"/>
        </w:rPr>
        <w:t>2020)</w:t>
      </w:r>
    </w:p>
    <w:p w14:paraId="3E39D87F" w14:textId="0BBB3A38" w:rsidR="00CD15F3" w:rsidRDefault="00CD15F3" w:rsidP="00E955B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(2020- 2021)</w:t>
      </w:r>
    </w:p>
    <w:p w14:paraId="5455E1C2" w14:textId="77777777" w:rsidR="00E955B8" w:rsidRPr="002D08C1" w:rsidRDefault="00E955B8" w:rsidP="00820721">
      <w:pPr>
        <w:spacing w:after="0" w:line="240" w:lineRule="auto"/>
        <w:rPr>
          <w:szCs w:val="28"/>
        </w:rPr>
      </w:pPr>
    </w:p>
    <w:p w14:paraId="74D3F3A1" w14:textId="77777777" w:rsidR="00956C07" w:rsidRDefault="00243C85" w:rsidP="00C53F24">
      <w:pPr>
        <w:pStyle w:val="Encabezadodeseccin"/>
        <w:rPr>
          <w:rFonts w:ascii="Arial" w:hAnsi="Arial" w:cs="Arial"/>
          <w:b/>
          <w:color w:val="auto"/>
          <w:sz w:val="26"/>
          <w:szCs w:val="26"/>
          <w:lang w:val="es-ES"/>
        </w:rPr>
      </w:pPr>
      <w:r>
        <w:rPr>
          <w:rFonts w:ascii="Arial" w:hAnsi="Arial" w:cs="Arial"/>
          <w:b/>
          <w:color w:val="auto"/>
          <w:sz w:val="26"/>
          <w:szCs w:val="26"/>
          <w:lang w:val="es-ES"/>
        </w:rPr>
        <w:t xml:space="preserve">  </w:t>
      </w:r>
      <w:r w:rsidR="005C3ADA">
        <w:rPr>
          <w:rFonts w:ascii="Arial" w:hAnsi="Arial" w:cs="Arial"/>
          <w:b/>
          <w:color w:val="auto"/>
          <w:sz w:val="26"/>
          <w:szCs w:val="26"/>
          <w:lang w:val="es-ES"/>
        </w:rPr>
        <w:t xml:space="preserve"> </w:t>
      </w:r>
    </w:p>
    <w:p w14:paraId="314EA491" w14:textId="2B892C28" w:rsidR="00C53F24" w:rsidRPr="005C3ADA" w:rsidRDefault="00CD15F3" w:rsidP="00C53F24">
      <w:pPr>
        <w:pStyle w:val="Encabezadodeseccin"/>
        <w:rPr>
          <w:rFonts w:ascii="Arial" w:hAnsi="Arial" w:cs="Arial"/>
          <w:b/>
          <w:color w:val="auto"/>
          <w:sz w:val="26"/>
          <w:szCs w:val="26"/>
          <w:lang w:val="es-E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D3847" wp14:editId="609B8BF4">
                <wp:simplePos x="0" y="0"/>
                <wp:positionH relativeFrom="column">
                  <wp:posOffset>2395855</wp:posOffset>
                </wp:positionH>
                <wp:positionV relativeFrom="paragraph">
                  <wp:posOffset>241300</wp:posOffset>
                </wp:positionV>
                <wp:extent cx="3514725" cy="1568450"/>
                <wp:effectExtent l="0" t="0" r="0" b="0"/>
                <wp:wrapNone/>
                <wp:docPr id="9" name="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4725" cy="156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3DEC1" w14:textId="77777777" w:rsidR="00D517B7" w:rsidRDefault="00D517B7" w:rsidP="00D517B7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lang w:val="es-ES_tradnl"/>
                              </w:rPr>
                            </w:pPr>
                            <w:r>
                              <w:rPr>
                                <w:rFonts w:cstheme="minorHAnsi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11D34429" w14:textId="5E53A83C" w:rsidR="00C53F24" w:rsidRPr="00D517B7" w:rsidRDefault="00956C07" w:rsidP="00D517B7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lang w:val="es-ES_tradnl"/>
                              </w:rPr>
                            </w:pPr>
                            <w:r w:rsidRPr="00D517B7">
                              <w:rPr>
                                <w:rFonts w:cstheme="minorHAnsi"/>
                                <w:lang w:val="es-ES_tradnl"/>
                              </w:rPr>
                              <w:t>01</w:t>
                            </w:r>
                            <w:r w:rsidR="0048155C" w:rsidRPr="00D517B7">
                              <w:rPr>
                                <w:rFonts w:cstheme="minorHAnsi"/>
                                <w:lang w:val="es-ES_tradnl"/>
                              </w:rPr>
                              <w:t>4</w:t>
                            </w:r>
                            <w:r w:rsidRPr="00D517B7">
                              <w:rPr>
                                <w:rFonts w:cstheme="minorHAnsi"/>
                                <w:lang w:val="es-ES_tradnl"/>
                              </w:rPr>
                              <w:t xml:space="preserve"> </w:t>
                            </w:r>
                            <w:r w:rsidR="00D517B7">
                              <w:rPr>
                                <w:rFonts w:cstheme="minorHAnsi"/>
                                <w:lang w:val="es-ES_tradnl"/>
                              </w:rPr>
                              <w:t>-</w:t>
                            </w:r>
                            <w:r w:rsidRPr="00D517B7">
                              <w:rPr>
                                <w:rFonts w:cstheme="minorHAnsi"/>
                                <w:lang w:val="es-ES_tradnl"/>
                              </w:rPr>
                              <w:t xml:space="preserve"> 201</w:t>
                            </w:r>
                            <w:r w:rsidR="0048155C" w:rsidRPr="00D517B7">
                              <w:rPr>
                                <w:rFonts w:cstheme="minorHAnsi"/>
                                <w:lang w:val="es-ES_tradnl"/>
                              </w:rPr>
                              <w:t>7</w:t>
                            </w:r>
                          </w:p>
                          <w:p w14:paraId="5DCF25AD" w14:textId="445FDFEA" w:rsidR="00820721" w:rsidRPr="00CD15F3" w:rsidRDefault="00CD15F3" w:rsidP="00CD15F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CD15F3">
                              <w:rPr>
                                <w:b/>
                                <w:bCs/>
                              </w:rPr>
                              <w:t xml:space="preserve">Liceo Maipú alcalde Gonzalo Pérez </w:t>
                            </w:r>
                          </w:p>
                          <w:p w14:paraId="6138CCA6" w14:textId="5468E2F7" w:rsidR="00CD15F3" w:rsidRDefault="00CD15F3" w:rsidP="00CD15F3">
                            <w:pPr>
                              <w:pStyle w:val="Prrafodelista"/>
                              <w:spacing w:after="0"/>
                              <w:ind w:left="776"/>
                            </w:pPr>
                            <w:r>
                              <w:t>Cursando 4to medio 2021.</w:t>
                            </w:r>
                          </w:p>
                          <w:p w14:paraId="6C50D8B1" w14:textId="77777777" w:rsidR="00820721" w:rsidRPr="00D738CE" w:rsidRDefault="00820721" w:rsidP="00D738CE">
                            <w:pPr>
                              <w:pStyle w:val="Encabezadodesecci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D3847" id="9 Cuadro de texto" o:spid="_x0000_s1030" type="#_x0000_t202" style="position:absolute;margin-left:188.65pt;margin-top:19pt;width:276.75pt;height:1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" fillcolor="white [3201]" stroked="f" strokeweight=".5pt">
                <v:textbox>
                  <w:txbxContent>
                    <w:p w14:paraId="7753DEC1" w14:textId="77777777" w:rsidR="00D517B7" w:rsidRDefault="00D517B7" w:rsidP="00D517B7">
                      <w:pPr>
                        <w:spacing w:after="0"/>
                        <w:jc w:val="both"/>
                        <w:rPr>
                          <w:rFonts w:cstheme="minorHAnsi"/>
                          <w:lang w:val="es-ES_tradnl"/>
                        </w:rPr>
                      </w:pPr>
                      <w:r>
                        <w:rPr>
                          <w:rFonts w:cstheme="minorHAnsi"/>
                          <w:lang w:val="es-ES_tradnl"/>
                        </w:rPr>
                        <w:t xml:space="preserve"> </w:t>
                      </w:r>
                    </w:p>
                    <w:p w14:paraId="11D34429" w14:textId="5E53A83C" w:rsidR="00C53F24" w:rsidRPr="00D517B7" w:rsidRDefault="00956C07" w:rsidP="00D517B7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cstheme="minorHAnsi"/>
                          <w:lang w:val="es-ES_tradnl"/>
                        </w:rPr>
                      </w:pPr>
                      <w:r w:rsidRPr="00D517B7">
                        <w:rPr>
                          <w:rFonts w:cstheme="minorHAnsi"/>
                          <w:lang w:val="es-ES_tradnl"/>
                        </w:rPr>
                        <w:t>01</w:t>
                      </w:r>
                      <w:r w:rsidR="0048155C" w:rsidRPr="00D517B7">
                        <w:rPr>
                          <w:rFonts w:cstheme="minorHAnsi"/>
                          <w:lang w:val="es-ES_tradnl"/>
                        </w:rPr>
                        <w:t>4</w:t>
                      </w:r>
                      <w:r w:rsidRPr="00D517B7">
                        <w:rPr>
                          <w:rFonts w:cstheme="minorHAnsi"/>
                          <w:lang w:val="es-ES_tradnl"/>
                        </w:rPr>
                        <w:t xml:space="preserve"> </w:t>
                      </w:r>
                      <w:r w:rsidR="00D517B7">
                        <w:rPr>
                          <w:rFonts w:cstheme="minorHAnsi"/>
                          <w:lang w:val="es-ES_tradnl"/>
                        </w:rPr>
                        <w:t>-</w:t>
                      </w:r>
                      <w:r w:rsidRPr="00D517B7">
                        <w:rPr>
                          <w:rFonts w:cstheme="minorHAnsi"/>
                          <w:lang w:val="es-ES_tradnl"/>
                        </w:rPr>
                        <w:t xml:space="preserve"> 201</w:t>
                      </w:r>
                      <w:r w:rsidR="0048155C" w:rsidRPr="00D517B7">
                        <w:rPr>
                          <w:rFonts w:cstheme="minorHAnsi"/>
                          <w:lang w:val="es-ES_tradnl"/>
                        </w:rPr>
                        <w:t>7</w:t>
                      </w:r>
                    </w:p>
                    <w:p w14:paraId="5DCF25AD" w14:textId="445FDFEA" w:rsidR="00820721" w:rsidRPr="00CD15F3" w:rsidRDefault="00CD15F3" w:rsidP="00CD15F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CD15F3">
                        <w:rPr>
                          <w:b/>
                          <w:bCs/>
                        </w:rPr>
                        <w:t xml:space="preserve">Liceo Maipú alcalde Gonzalo Pérez </w:t>
                      </w:r>
                    </w:p>
                    <w:p w14:paraId="6138CCA6" w14:textId="5468E2F7" w:rsidR="00CD15F3" w:rsidRDefault="00CD15F3" w:rsidP="00CD15F3">
                      <w:pPr>
                        <w:pStyle w:val="Prrafodelista"/>
                        <w:spacing w:after="0"/>
                        <w:ind w:left="776"/>
                      </w:pPr>
                      <w:r>
                        <w:t>Cursando 4to medio 2021.</w:t>
                      </w:r>
                    </w:p>
                    <w:p w14:paraId="6C50D8B1" w14:textId="77777777" w:rsidR="00820721" w:rsidRPr="00D738CE" w:rsidRDefault="00820721" w:rsidP="00D738CE">
                      <w:pPr>
                        <w:pStyle w:val="Encabezadodeseccin"/>
                      </w:pPr>
                    </w:p>
                  </w:txbxContent>
                </v:textbox>
              </v:shape>
            </w:pict>
          </mc:Fallback>
        </mc:AlternateContent>
      </w:r>
      <w:r w:rsidR="00956C07">
        <w:rPr>
          <w:rFonts w:ascii="Arial" w:hAnsi="Arial" w:cs="Arial"/>
          <w:b/>
          <w:color w:val="auto"/>
          <w:sz w:val="26"/>
          <w:szCs w:val="26"/>
          <w:lang w:val="es-ES"/>
        </w:rPr>
        <w:t xml:space="preserve">  </w:t>
      </w:r>
      <w:r w:rsidR="00C53F24" w:rsidRPr="005C3ADA">
        <w:rPr>
          <w:rFonts w:ascii="Arial" w:hAnsi="Arial" w:cs="Arial"/>
          <w:b/>
          <w:color w:val="auto"/>
          <w:sz w:val="26"/>
          <w:szCs w:val="26"/>
          <w:lang w:val="es-ES"/>
        </w:rPr>
        <w:t>Educación</w:t>
      </w:r>
    </w:p>
    <w:p w14:paraId="310C2BD0" w14:textId="7C65A364" w:rsidR="00BA657B" w:rsidRPr="00BA657B" w:rsidRDefault="00FE2EB0" w:rsidP="00BA657B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E4D6AF" wp14:editId="585CD509">
                <wp:simplePos x="0" y="0"/>
                <wp:positionH relativeFrom="column">
                  <wp:posOffset>4088765</wp:posOffset>
                </wp:positionH>
                <wp:positionV relativeFrom="paragraph">
                  <wp:posOffset>46990</wp:posOffset>
                </wp:positionV>
                <wp:extent cx="3171825" cy="104775"/>
                <wp:effectExtent l="0" t="0" r="0" b="0"/>
                <wp:wrapNone/>
                <wp:docPr id="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11157" w14:textId="77777777" w:rsidR="00956C07" w:rsidRDefault="00956C07">
                            <w:pPr>
                              <w:rPr>
                                <w:noProof/>
                                <w:lang w:val="es-ES" w:eastAsia="es-ES"/>
                              </w:rPr>
                            </w:pPr>
                          </w:p>
                          <w:p w14:paraId="2DA30428" w14:textId="77777777" w:rsidR="00BA657B" w:rsidRDefault="00BA65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4D6AF" id="Text Box 22" o:spid="_x0000_s1031" type="#_x0000_t202" style="position:absolute;margin-left:321.95pt;margin-top:3.7pt;width:249.75pt;height: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" stroked="f">
                <v:textbox>
                  <w:txbxContent>
                    <w:p w14:paraId="36211157" w14:textId="77777777" w:rsidR="00956C07" w:rsidRDefault="00956C07">
                      <w:pPr>
                        <w:rPr>
                          <w:noProof/>
                          <w:lang w:val="es-ES" w:eastAsia="es-ES"/>
                        </w:rPr>
                      </w:pPr>
                    </w:p>
                    <w:p w14:paraId="2DA30428" w14:textId="77777777" w:rsidR="00BA657B" w:rsidRDefault="00BA657B"/>
                  </w:txbxContent>
                </v:textbox>
              </v:shape>
            </w:pict>
          </mc:Fallback>
        </mc:AlternateContent>
      </w:r>
    </w:p>
    <w:p w14:paraId="3AF99BEF" w14:textId="687DA657" w:rsidR="00C53F24" w:rsidRPr="00BA657B" w:rsidRDefault="00C53F24" w:rsidP="00D517B7">
      <w:pPr>
        <w:pStyle w:val="Subseccin"/>
        <w:numPr>
          <w:ilvl w:val="0"/>
          <w:numId w:val="9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BA657B">
        <w:rPr>
          <w:rFonts w:asciiTheme="minorHAnsi" w:hAnsiTheme="minorHAnsi" w:cstheme="minorHAnsi"/>
          <w:color w:val="auto"/>
          <w:sz w:val="22"/>
          <w:szCs w:val="24"/>
        </w:rPr>
        <w:t>Enseñanza Media</w:t>
      </w:r>
      <w:r w:rsidR="00D517B7">
        <w:rPr>
          <w:rFonts w:asciiTheme="minorHAnsi" w:hAnsiTheme="minorHAnsi" w:cstheme="minorHAnsi"/>
          <w:color w:val="auto"/>
          <w:sz w:val="22"/>
          <w:szCs w:val="24"/>
        </w:rPr>
        <w:t>.</w:t>
      </w:r>
    </w:p>
    <w:p w14:paraId="14E003B5" w14:textId="77777777" w:rsidR="00C53F24" w:rsidRPr="00F91C94" w:rsidRDefault="00C53F24" w:rsidP="00C53F24">
      <w:pPr>
        <w:rPr>
          <w:rStyle w:val="nfasisintenso"/>
          <w:color w:val="auto"/>
        </w:rPr>
      </w:pPr>
      <w:r w:rsidRPr="00F91C94">
        <w:rPr>
          <w:lang w:val="es-ES"/>
        </w:rPr>
        <w:t xml:space="preserve">  </w:t>
      </w:r>
    </w:p>
    <w:p w14:paraId="70FAEF19" w14:textId="77777777" w:rsidR="00C53F24" w:rsidRDefault="00C53F24" w:rsidP="00C53F24">
      <w:pPr>
        <w:spacing w:after="0" w:line="240" w:lineRule="auto"/>
      </w:pPr>
    </w:p>
    <w:p w14:paraId="3B1623CE" w14:textId="77777777" w:rsidR="00820721" w:rsidRDefault="00820721" w:rsidP="006D02F3">
      <w:pPr>
        <w:rPr>
          <w:b/>
          <w:sz w:val="26"/>
          <w:szCs w:val="26"/>
        </w:rPr>
      </w:pPr>
    </w:p>
    <w:p w14:paraId="2246ECBD" w14:textId="77777777" w:rsidR="00D517B7" w:rsidRDefault="00D517B7" w:rsidP="006D02F3">
      <w:pPr>
        <w:rPr>
          <w:b/>
          <w:sz w:val="26"/>
          <w:szCs w:val="26"/>
        </w:rPr>
      </w:pPr>
    </w:p>
    <w:p w14:paraId="5B685EBD" w14:textId="69C76A53" w:rsidR="006D02F3" w:rsidRDefault="005C3ADA" w:rsidP="006D02F3">
      <w:pPr>
        <w:rPr>
          <w:sz w:val="26"/>
          <w:szCs w:val="26"/>
        </w:rPr>
      </w:pPr>
      <w:r>
        <w:rPr>
          <w:b/>
          <w:sz w:val="26"/>
          <w:szCs w:val="26"/>
        </w:rPr>
        <w:t>APTITUDES LABORALES</w:t>
      </w:r>
    </w:p>
    <w:p w14:paraId="12A950A5" w14:textId="77777777" w:rsidR="00262282" w:rsidRDefault="00C14D5E" w:rsidP="006D02F3">
      <w:pPr>
        <w:rPr>
          <w:sz w:val="26"/>
          <w:szCs w:val="26"/>
        </w:rPr>
      </w:pPr>
      <w:r w:rsidRPr="00D738CE">
        <w:t>Autonomía, trabajo en equipo, responsable,</w:t>
      </w:r>
      <w:r w:rsidR="00262282">
        <w:t xml:space="preserve"> constante,</w:t>
      </w:r>
      <w:r w:rsidRPr="00D738CE">
        <w:t xml:space="preserve"> </w:t>
      </w:r>
      <w:r w:rsidR="000D75C1" w:rsidRPr="00D738CE">
        <w:t>puntualidad, experiencia con servicio al clie</w:t>
      </w:r>
      <w:r w:rsidR="00262282">
        <w:t>nte.</w:t>
      </w:r>
      <w:r>
        <w:rPr>
          <w:sz w:val="26"/>
          <w:szCs w:val="26"/>
        </w:rPr>
        <w:t xml:space="preserve">  </w:t>
      </w:r>
    </w:p>
    <w:p w14:paraId="5C5949C0" w14:textId="57A35000" w:rsidR="00262282" w:rsidRDefault="002268BD" w:rsidP="002268BD">
      <w:pPr>
        <w:tabs>
          <w:tab w:val="left" w:pos="3329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6FA7F48A" w14:textId="0CEEED2F" w:rsidR="00C14D5E" w:rsidRDefault="00C14D5E" w:rsidP="006D02F3">
      <w:pPr>
        <w:rPr>
          <w:b/>
          <w:sz w:val="26"/>
          <w:szCs w:val="26"/>
        </w:rPr>
      </w:pPr>
      <w:r>
        <w:rPr>
          <w:b/>
          <w:sz w:val="26"/>
          <w:szCs w:val="26"/>
        </w:rPr>
        <w:t>Disponibilidad completa e inmediata</w:t>
      </w:r>
      <w:r w:rsidR="00093ADB">
        <w:rPr>
          <w:b/>
          <w:sz w:val="26"/>
          <w:szCs w:val="26"/>
        </w:rPr>
        <w:t>.</w:t>
      </w:r>
    </w:p>
    <w:p w14:paraId="0BB03CF6" w14:textId="77777777" w:rsidR="00262282" w:rsidRPr="00262282" w:rsidRDefault="00262282" w:rsidP="006D02F3"/>
    <w:sectPr w:rsidR="00262282" w:rsidRPr="00262282" w:rsidSect="00490285">
      <w:footerReference w:type="default" r:id="rId13"/>
      <w:headerReference w:type="first" r:id="rId14"/>
      <w:pgSz w:w="12242" w:h="15842" w:code="1"/>
      <w:pgMar w:top="851" w:right="851" w:bottom="851" w:left="851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5121A" w14:textId="77777777" w:rsidR="000C52BD" w:rsidRDefault="000C52BD">
      <w:pPr>
        <w:spacing w:after="0" w:line="240" w:lineRule="auto"/>
      </w:pPr>
      <w:r>
        <w:separator/>
      </w:r>
    </w:p>
  </w:endnote>
  <w:endnote w:type="continuationSeparator" w:id="0">
    <w:p w14:paraId="34C097F3" w14:textId="77777777" w:rsidR="000C52BD" w:rsidRDefault="000C5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478C9" w14:textId="5B68EE54" w:rsidR="00FA0FA5" w:rsidRDefault="00FE2EB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25A32B" wp14:editId="64BA555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139940" cy="9406255"/>
              <wp:effectExtent l="0" t="0" r="1270" b="1905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9940" cy="940625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33CF2AA" id="Rectángulo 4" o:spid="_x0000_s1026" style="position:absolute;margin-left:0;margin-top:0;width:562.2pt;height:740.6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F1AAD8" wp14:editId="05F05CE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316230</wp:posOffset>
                  </wp:positionV>
                </mc:Fallback>
              </mc:AlternateContent>
              <wp:extent cx="133985" cy="6510020"/>
              <wp:effectExtent l="0" t="0" r="0" b="0"/>
              <wp:wrapNone/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3985" cy="651002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9760585" id="Rectángulo 5" o:spid="_x0000_s1026" style="position:absolute;margin-left:0;margin-top:0;width:10.55pt;height:512.6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" fillcolor="#7f7f7f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3414FB" wp14:editId="55B92990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6825615</wp:posOffset>
                  </wp:positionV>
                </mc:Fallback>
              </mc:AlternateContent>
              <wp:extent cx="133985" cy="2918460"/>
              <wp:effectExtent l="0" t="0" r="0" b="0"/>
              <wp:wrapNone/>
              <wp:docPr id="6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3985" cy="291846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26EE67C" id="Rectángulo 6" o:spid="_x0000_s1026" style="position:absolute;margin-left:0;margin-top:0;width:10.55pt;height:229.8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" fillcolor="#5df0f6 [3215]" stroked="f">
              <w10:wrap anchorx="margin" anchory="margin"/>
            </v:rect>
          </w:pict>
        </mc:Fallback>
      </mc:AlternateContent>
    </w:r>
  </w:p>
  <w:p w14:paraId="124AAAC9" w14:textId="566F28D5" w:rsidR="00FA0FA5" w:rsidRDefault="00FE2EB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415CC68" wp14:editId="39B456B5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7031990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6825615</wp:posOffset>
                  </wp:positionV>
                </mc:Fallback>
              </mc:AlternateContent>
              <wp:extent cx="811530" cy="2284095"/>
              <wp:effectExtent l="0" t="0" r="0" b="0"/>
              <wp:wrapSquare wrapText="bothSides"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1530" cy="2284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8483C92" w14:textId="77777777" w:rsidR="00FA0FA5" w:rsidRDefault="00490285">
                          <w:pPr>
                            <w:pStyle w:val="Ttulo"/>
                            <w:rPr>
                              <w:spacing w:val="10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  <w:lang w:val="es-ES"/>
                            </w:rPr>
                            <w:t>priscila osorio parra</w:t>
                          </w:r>
                        </w:p>
                        <w:p w14:paraId="3648A141" w14:textId="77777777" w:rsidR="00490285" w:rsidRPr="00490285" w:rsidRDefault="00490285" w:rsidP="00490285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3415CC68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32" type="#_x0000_t202" style="position:absolute;margin-left:0;margin-top:0;width:63.9pt;height:179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" filled="f" stroked="f" strokeweight=".5pt">
              <v:textbox style="layout-flow:vertical;mso-fit-shape-to-text:t" inset="0,0,0,0">
                <w:txbxContent>
                  <w:p w14:paraId="68483C92" w14:textId="77777777" w:rsidR="00FA0FA5" w:rsidRDefault="00490285">
                    <w:pPr>
                      <w:pStyle w:val="Ttulo"/>
                      <w:rPr>
                        <w:spacing w:val="10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spacing w:val="10"/>
                        <w:sz w:val="24"/>
                        <w:szCs w:val="24"/>
                        <w:lang w:val="es-ES"/>
                      </w:rPr>
                      <w:t>priscila osorio parra</w:t>
                    </w:r>
                  </w:p>
                  <w:p w14:paraId="3648A141" w14:textId="77777777" w:rsidR="00490285" w:rsidRPr="00490285" w:rsidRDefault="00490285" w:rsidP="00490285">
                    <w:pPr>
                      <w:rPr>
                        <w:lang w:val="es-ES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07D7F" w14:textId="77777777" w:rsidR="000C52BD" w:rsidRDefault="000C52BD">
      <w:pPr>
        <w:spacing w:after="0" w:line="240" w:lineRule="auto"/>
      </w:pPr>
      <w:r>
        <w:separator/>
      </w:r>
    </w:p>
  </w:footnote>
  <w:footnote w:type="continuationSeparator" w:id="0">
    <w:p w14:paraId="722BE203" w14:textId="77777777" w:rsidR="000C52BD" w:rsidRDefault="000C5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1D3C7" w14:textId="028771B1" w:rsidR="00FA0FA5" w:rsidRDefault="00FE2EB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34F88D9" wp14:editId="6BDFC4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136130" cy="9410065"/>
              <wp:effectExtent l="0" t="0" r="1270" b="190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6130" cy="94100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0CF22D4" id="Rectángulo 1" o:spid="_x0000_s1026" style="position:absolute;margin-left:0;margin-top:0;width:561.9pt;height:740.9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41C938" wp14:editId="1680600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316230</wp:posOffset>
                  </wp:positionV>
                </mc:Fallback>
              </mc:AlternateContent>
              <wp:extent cx="133985" cy="6507480"/>
              <wp:effectExtent l="0" t="0" r="0" b="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3985" cy="650748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B9D3946" id="Rectángulo 2" o:spid="_x0000_s1026" style="position:absolute;margin-left:0;margin-top:0;width:10.55pt;height:512.4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" fillcolor="#7f7f7f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FD141C2" wp14:editId="7FAB3F0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6825615</wp:posOffset>
                  </wp:positionV>
                </mc:Fallback>
              </mc:AlternateContent>
              <wp:extent cx="133985" cy="2918460"/>
              <wp:effectExtent l="0" t="0" r="0" b="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3985" cy="291846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A980E8F" id="Rectángulo 3" o:spid="_x0000_s1026" style="position:absolute;margin-left:0;margin-top:0;width:10.55pt;height:229.8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" fillcolor="#5df0f6 [3215]" stroked="f">
              <w10:wrap anchorx="margin" anchory="margin"/>
            </v:rect>
          </w:pict>
        </mc:Fallback>
      </mc:AlternateContent>
    </w:r>
  </w:p>
  <w:p w14:paraId="1D46560E" w14:textId="77777777" w:rsidR="00FA0FA5" w:rsidRDefault="00FA0F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977"/>
    <w:multiLevelType w:val="hybridMultilevel"/>
    <w:tmpl w:val="E5F2049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32A470FF"/>
    <w:multiLevelType w:val="hybridMultilevel"/>
    <w:tmpl w:val="620A99EE"/>
    <w:lvl w:ilvl="0" w:tplc="340A0005">
      <w:start w:val="1"/>
      <w:numFmt w:val="bullet"/>
      <w:lvlText w:val=""/>
      <w:lvlJc w:val="left"/>
      <w:pPr>
        <w:ind w:left="837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412C7FD4"/>
    <w:multiLevelType w:val="hybridMultilevel"/>
    <w:tmpl w:val="8A5C7E64"/>
    <w:lvl w:ilvl="0" w:tplc="340A0005">
      <w:start w:val="1"/>
      <w:numFmt w:val="bullet"/>
      <w:lvlText w:val=""/>
      <w:lvlJc w:val="left"/>
      <w:pPr>
        <w:ind w:left="963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16E24"/>
    <w:multiLevelType w:val="hybridMultilevel"/>
    <w:tmpl w:val="EE8E59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4F4CA8"/>
    <w:multiLevelType w:val="hybridMultilevel"/>
    <w:tmpl w:val="818684E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46C31"/>
    <w:multiLevelType w:val="hybridMultilevel"/>
    <w:tmpl w:val="41D88DA0"/>
    <w:lvl w:ilvl="0" w:tplc="340A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DateAndTime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BA"/>
    <w:rsid w:val="00065519"/>
    <w:rsid w:val="000819FA"/>
    <w:rsid w:val="00093ADB"/>
    <w:rsid w:val="000A7541"/>
    <w:rsid w:val="000B2286"/>
    <w:rsid w:val="000C0020"/>
    <w:rsid w:val="000C00A7"/>
    <w:rsid w:val="000C4484"/>
    <w:rsid w:val="000C52BD"/>
    <w:rsid w:val="000D75C1"/>
    <w:rsid w:val="000F0469"/>
    <w:rsid w:val="00121EC7"/>
    <w:rsid w:val="00132950"/>
    <w:rsid w:val="00164342"/>
    <w:rsid w:val="001C4EF7"/>
    <w:rsid w:val="001D67FD"/>
    <w:rsid w:val="001F27A0"/>
    <w:rsid w:val="002268BD"/>
    <w:rsid w:val="0023560E"/>
    <w:rsid w:val="002432CA"/>
    <w:rsid w:val="00243C85"/>
    <w:rsid w:val="00262282"/>
    <w:rsid w:val="002C35C5"/>
    <w:rsid w:val="002D08C1"/>
    <w:rsid w:val="003C3FB3"/>
    <w:rsid w:val="00417112"/>
    <w:rsid w:val="00426F01"/>
    <w:rsid w:val="0048155C"/>
    <w:rsid w:val="00482FAF"/>
    <w:rsid w:val="004839B6"/>
    <w:rsid w:val="00490285"/>
    <w:rsid w:val="004B549F"/>
    <w:rsid w:val="004C0510"/>
    <w:rsid w:val="004F129A"/>
    <w:rsid w:val="00534DD8"/>
    <w:rsid w:val="005905AC"/>
    <w:rsid w:val="005C3267"/>
    <w:rsid w:val="005C3ADA"/>
    <w:rsid w:val="00602687"/>
    <w:rsid w:val="00611A4E"/>
    <w:rsid w:val="00620471"/>
    <w:rsid w:val="00622220"/>
    <w:rsid w:val="006226FE"/>
    <w:rsid w:val="006D02F3"/>
    <w:rsid w:val="00707341"/>
    <w:rsid w:val="00734973"/>
    <w:rsid w:val="00784813"/>
    <w:rsid w:val="007E185B"/>
    <w:rsid w:val="007E41FF"/>
    <w:rsid w:val="00820721"/>
    <w:rsid w:val="00840AF4"/>
    <w:rsid w:val="00852862"/>
    <w:rsid w:val="00861EB9"/>
    <w:rsid w:val="0087041A"/>
    <w:rsid w:val="008A6EF5"/>
    <w:rsid w:val="008F1815"/>
    <w:rsid w:val="0090764C"/>
    <w:rsid w:val="00956C07"/>
    <w:rsid w:val="009857BD"/>
    <w:rsid w:val="0099567A"/>
    <w:rsid w:val="009A7A2A"/>
    <w:rsid w:val="009C621F"/>
    <w:rsid w:val="00A27E34"/>
    <w:rsid w:val="00A3028A"/>
    <w:rsid w:val="00AC0159"/>
    <w:rsid w:val="00AE4E62"/>
    <w:rsid w:val="00AF3A6F"/>
    <w:rsid w:val="00B06BBA"/>
    <w:rsid w:val="00BA657B"/>
    <w:rsid w:val="00BE76F2"/>
    <w:rsid w:val="00BF5CD5"/>
    <w:rsid w:val="00C14D5E"/>
    <w:rsid w:val="00C24F53"/>
    <w:rsid w:val="00C47107"/>
    <w:rsid w:val="00C503FB"/>
    <w:rsid w:val="00C53F24"/>
    <w:rsid w:val="00C611C6"/>
    <w:rsid w:val="00C87473"/>
    <w:rsid w:val="00C901D3"/>
    <w:rsid w:val="00CD15F3"/>
    <w:rsid w:val="00D45CD9"/>
    <w:rsid w:val="00D517B7"/>
    <w:rsid w:val="00D738CE"/>
    <w:rsid w:val="00D753D6"/>
    <w:rsid w:val="00D9714F"/>
    <w:rsid w:val="00D973D4"/>
    <w:rsid w:val="00E27929"/>
    <w:rsid w:val="00E955B8"/>
    <w:rsid w:val="00F16E00"/>
    <w:rsid w:val="00F173DA"/>
    <w:rsid w:val="00F91C94"/>
    <w:rsid w:val="00FA0FA5"/>
    <w:rsid w:val="00FB7B84"/>
    <w:rsid w:val="00FC3586"/>
    <w:rsid w:val="00F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71547"/>
  <w15:docId w15:val="{2E2BCCFA-01B8-4598-A925-7EA8720D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84"/>
    <w:pPr>
      <w:spacing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B7B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0F6FC6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B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7B84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5DF0F6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B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0F6FC6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7B84"/>
    <w:pPr>
      <w:keepNext/>
      <w:keepLines/>
      <w:spacing w:before="200" w:after="0"/>
      <w:outlineLvl w:val="4"/>
    </w:pPr>
    <w:rPr>
      <w:rFonts w:eastAsiaTheme="majorEastAsia" w:cstheme="majorBidi"/>
      <w:b/>
      <w:color w:val="0B5294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7B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7B84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5DF0F6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7B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7B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B5294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FB7B84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rsid w:val="00FB7B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B7B84"/>
    <w:rPr>
      <w:rFonts w:asciiTheme="majorHAnsi" w:eastAsiaTheme="majorEastAsia" w:hAnsiTheme="majorHAnsi" w:cstheme="majorBidi"/>
      <w:bCs/>
      <w:caps/>
      <w:color w:val="0F6FC6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B7B84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7B84"/>
    <w:rPr>
      <w:rFonts w:eastAsiaTheme="majorEastAsia" w:cstheme="majorBidi"/>
      <w:b/>
      <w:bCs/>
      <w:caps/>
      <w:color w:val="5DF0F6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7B84"/>
    <w:rPr>
      <w:rFonts w:asciiTheme="majorHAnsi" w:eastAsiaTheme="majorEastAsia" w:hAnsiTheme="majorHAnsi" w:cstheme="majorBidi"/>
      <w:bCs/>
      <w:i/>
      <w:iCs/>
      <w:color w:val="0F6FC6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7B84"/>
    <w:rPr>
      <w:rFonts w:eastAsiaTheme="majorEastAsia" w:cstheme="majorBidi"/>
      <w:b/>
      <w:color w:val="0B5294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7B84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7B84"/>
    <w:rPr>
      <w:rFonts w:eastAsiaTheme="majorEastAsia" w:cstheme="majorBidi"/>
      <w:b/>
      <w:iCs/>
      <w:color w:val="5DF0F6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7B84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7B84"/>
    <w:rPr>
      <w:rFonts w:asciiTheme="majorHAnsi" w:eastAsiaTheme="majorEastAsia" w:hAnsiTheme="majorHAnsi" w:cstheme="majorBidi"/>
      <w:i/>
      <w:iCs/>
      <w:color w:val="0B5294" w:themeColor="accent1" w:themeShade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7B84"/>
    <w:pPr>
      <w:spacing w:line="240" w:lineRule="auto"/>
    </w:pPr>
    <w:rPr>
      <w:bCs/>
      <w:caps/>
      <w:color w:val="0F6FC6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B7B84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7F7F7F" w:themeColor="text1"/>
      <w:spacing w:val="-2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B7B84"/>
    <w:rPr>
      <w:rFonts w:asciiTheme="majorHAnsi" w:eastAsiaTheme="majorEastAsia" w:hAnsiTheme="majorHAnsi" w:cstheme="majorBidi"/>
      <w:caps/>
      <w:color w:val="7F7F7F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B7B84"/>
    <w:pPr>
      <w:numPr>
        <w:ilvl w:val="1"/>
      </w:numPr>
    </w:pPr>
    <w:rPr>
      <w:rFonts w:asciiTheme="majorHAnsi" w:eastAsiaTheme="majorEastAsia" w:hAnsiTheme="majorHAnsi" w:cstheme="majorBidi"/>
      <w:iCs/>
      <w:caps/>
      <w:color w:val="5DF0F6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FB7B84"/>
    <w:rPr>
      <w:rFonts w:asciiTheme="majorHAnsi" w:eastAsiaTheme="majorEastAsia" w:hAnsiTheme="majorHAnsi" w:cstheme="majorBidi"/>
      <w:iCs/>
      <w:caps/>
      <w:color w:val="5DF0F6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FB7B84"/>
    <w:rPr>
      <w:b/>
      <w:bCs/>
    </w:rPr>
  </w:style>
  <w:style w:type="character" w:styleId="nfasis">
    <w:name w:val="Emphasis"/>
    <w:basedOn w:val="Fuentedeprrafopredeter"/>
    <w:uiPriority w:val="20"/>
    <w:qFormat/>
    <w:rsid w:val="00FB7B84"/>
    <w:rPr>
      <w:i/>
      <w:iCs/>
    </w:rPr>
  </w:style>
  <w:style w:type="paragraph" w:styleId="Sinespaciado">
    <w:name w:val="No Spacing"/>
    <w:link w:val="SinespaciadoCar"/>
    <w:uiPriority w:val="1"/>
    <w:qFormat/>
    <w:rsid w:val="00FB7B8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B7B84"/>
    <w:pPr>
      <w:spacing w:line="360" w:lineRule="auto"/>
    </w:pPr>
    <w:rPr>
      <w:i/>
      <w:iCs/>
      <w:color w:val="0F6FC6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sid w:val="00FB7B84"/>
    <w:rPr>
      <w:i/>
      <w:iCs/>
      <w:color w:val="0F6FC6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7B84"/>
    <w:pPr>
      <w:pBdr>
        <w:top w:val="single" w:sz="36" w:space="5" w:color="7F7F7F" w:themeColor="text1"/>
        <w:bottom w:val="single" w:sz="18" w:space="5" w:color="5DF0F6" w:themeColor="text2"/>
      </w:pBdr>
      <w:spacing w:before="200" w:after="280" w:line="360" w:lineRule="auto"/>
    </w:pPr>
    <w:rPr>
      <w:b/>
      <w:bCs/>
      <w:i/>
      <w:iCs/>
      <w:color w:val="BEBEBE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7B84"/>
    <w:rPr>
      <w:b/>
      <w:bCs/>
      <w:i/>
      <w:iCs/>
      <w:color w:val="BEBEBE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sid w:val="00FB7B84"/>
    <w:rPr>
      <w:i/>
      <w:iCs/>
      <w:color w:val="0F6FC6" w:themeColor="accent1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sid w:val="00FB7B84"/>
    <w:rPr>
      <w:b/>
      <w:bCs/>
      <w:i/>
      <w:iCs/>
      <w:color w:val="5DF0F6" w:themeColor="text2"/>
    </w:rPr>
  </w:style>
  <w:style w:type="character" w:styleId="Referenciasutil">
    <w:name w:val="Subtle Reference"/>
    <w:basedOn w:val="Fuentedeprrafopredeter"/>
    <w:uiPriority w:val="31"/>
    <w:qFormat/>
    <w:rsid w:val="00FB7B84"/>
    <w:rPr>
      <w:rFonts w:asciiTheme="minorHAnsi" w:hAnsiTheme="minorHAnsi"/>
      <w:smallCaps/>
      <w:color w:val="009DD9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sid w:val="00FB7B84"/>
    <w:rPr>
      <w:rFonts w:asciiTheme="minorHAnsi" w:hAnsiTheme="minorHAnsi"/>
      <w:b/>
      <w:bCs/>
      <w:caps/>
      <w:color w:val="009DD9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FB7B84"/>
    <w:rPr>
      <w:rFonts w:asciiTheme="minorHAnsi" w:hAnsiTheme="minorHAnsi"/>
      <w:b/>
      <w:bCs/>
      <w:caps/>
      <w:color w:val="073763" w:themeColor="accent1" w:themeShade="80"/>
      <w:spacing w:val="5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B7B84"/>
    <w:pPr>
      <w:outlineLvl w:val="9"/>
    </w:pPr>
  </w:style>
  <w:style w:type="character" w:styleId="Textodelmarcadordeposicin">
    <w:name w:val="Placeholder Text"/>
    <w:basedOn w:val="Fuentedeprrafopredeter"/>
    <w:uiPriority w:val="99"/>
    <w:rsid w:val="00FB7B8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B84"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sid w:val="00FB7B84"/>
    <w:pPr>
      <w:spacing w:before="12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B7B84"/>
  </w:style>
  <w:style w:type="paragraph" w:customStyle="1" w:styleId="Subseccin">
    <w:name w:val="Subsección"/>
    <w:basedOn w:val="Ttulo2"/>
    <w:qFormat/>
    <w:rsid w:val="00FB7B84"/>
    <w:rPr>
      <w:b w:val="0"/>
    </w:rPr>
  </w:style>
  <w:style w:type="paragraph" w:styleId="Encabezado">
    <w:name w:val="header"/>
    <w:basedOn w:val="Normal"/>
    <w:link w:val="EncabezadoCar"/>
    <w:uiPriority w:val="99"/>
    <w:unhideWhenUsed/>
    <w:rsid w:val="00FB7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B84"/>
  </w:style>
  <w:style w:type="paragraph" w:styleId="Piedepgina">
    <w:name w:val="footer"/>
    <w:basedOn w:val="Normal"/>
    <w:link w:val="PiedepginaCar"/>
    <w:uiPriority w:val="99"/>
    <w:unhideWhenUsed/>
    <w:rsid w:val="00FB7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B84"/>
  </w:style>
  <w:style w:type="paragraph" w:customStyle="1" w:styleId="Nombre">
    <w:name w:val="Nombre"/>
    <w:basedOn w:val="Ttulo"/>
    <w:qFormat/>
    <w:rsid w:val="00FB7B84"/>
    <w:rPr>
      <w:sz w:val="48"/>
    </w:rPr>
  </w:style>
  <w:style w:type="character" w:styleId="Hipervnculo">
    <w:name w:val="Hyperlink"/>
    <w:basedOn w:val="Fuentedeprrafopredeter"/>
    <w:uiPriority w:val="99"/>
    <w:unhideWhenUsed/>
    <w:rsid w:val="00CD15F3"/>
    <w:rPr>
      <w:color w:val="E2D7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1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nvnv14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nvnv14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756B49241144C4B05982180A449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04359-04B9-4F7B-A7B1-66CBC5098E92}"/>
      </w:docPartPr>
      <w:docPartBody>
        <w:p w:rsidR="00137A7D" w:rsidRDefault="00145F70" w:rsidP="00145F70">
          <w:pPr>
            <w:pStyle w:val="30756B49241144C4B05982180A449783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F70"/>
    <w:rsid w:val="00137A7D"/>
    <w:rsid w:val="00145F70"/>
    <w:rsid w:val="0025123D"/>
    <w:rsid w:val="002C60E0"/>
    <w:rsid w:val="00354DF4"/>
    <w:rsid w:val="00423C45"/>
    <w:rsid w:val="00424EC1"/>
    <w:rsid w:val="00446256"/>
    <w:rsid w:val="004C3C2F"/>
    <w:rsid w:val="0052461A"/>
    <w:rsid w:val="00535B44"/>
    <w:rsid w:val="00593103"/>
    <w:rsid w:val="005F28D5"/>
    <w:rsid w:val="00827A52"/>
    <w:rsid w:val="009372A9"/>
    <w:rsid w:val="00A465A1"/>
    <w:rsid w:val="00AC7B56"/>
    <w:rsid w:val="00B03B70"/>
    <w:rsid w:val="00BF7FCD"/>
    <w:rsid w:val="00D31F9D"/>
    <w:rsid w:val="00E11F8B"/>
    <w:rsid w:val="00E2042A"/>
    <w:rsid w:val="00E91718"/>
    <w:rsid w:val="00EA38DC"/>
    <w:rsid w:val="00EC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1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145F70"/>
    <w:rPr>
      <w:color w:val="808080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sid w:val="00593103"/>
    <w:rPr>
      <w:b/>
      <w:bCs/>
      <w:i/>
      <w:iCs/>
      <w:color w:val="44546A" w:themeColor="text2"/>
    </w:rPr>
  </w:style>
  <w:style w:type="character" w:styleId="nfasis">
    <w:name w:val="Emphasis"/>
    <w:basedOn w:val="Fuentedeprrafopredeter"/>
    <w:uiPriority w:val="20"/>
    <w:qFormat/>
    <w:rsid w:val="00593103"/>
    <w:rPr>
      <w:i/>
      <w:iCs/>
    </w:rPr>
  </w:style>
  <w:style w:type="paragraph" w:customStyle="1" w:styleId="30756B49241144C4B05982180A449783">
    <w:name w:val="30756B49241144C4B05982180A449783"/>
    <w:rsid w:val="00145F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Personalizado 3">
      <a:dk1>
        <a:srgbClr val="7F7F7F"/>
      </a:dk1>
      <a:lt1>
        <a:sysClr val="window" lastClr="FFFFFF"/>
      </a:lt1>
      <a:dk2>
        <a:srgbClr val="5DF0F6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(02) 8340235 – (06) 8633606
</CompanyPhone>
  <CompanyFax/>
  <CompanyEmail>Av. Primera Transversal N° 2286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B5816B-7DF7-474A-A840-E3019B9D1B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6121A1F-1F57-4B77-BF5B-FD682B99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 valenzuela olivos</dc:creator>
  <cp:lastModifiedBy>ALEXANDER HERNÁN VALENZUELA OLIVOS</cp:lastModifiedBy>
  <cp:revision>3</cp:revision>
  <cp:lastPrinted>2014-11-26T14:18:00Z</cp:lastPrinted>
  <dcterms:created xsi:type="dcterms:W3CDTF">2021-03-23T19:49:00Z</dcterms:created>
  <dcterms:modified xsi:type="dcterms:W3CDTF">2021-05-24T21:01:00Z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