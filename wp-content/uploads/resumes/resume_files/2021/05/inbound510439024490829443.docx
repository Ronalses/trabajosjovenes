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15E5" w:rsidRPr="0077523B" w:rsidRDefault="0077523B">
      <w:pPr>
        <w:pStyle w:val="Nombre"/>
        <w:rPr>
          <w:b w:val="0"/>
          <w:bCs/>
        </w:rPr>
      </w:pPr>
      <w:r>
        <w:rPr>
          <w:b w:val="0"/>
          <w:bCs/>
        </w:rPr>
        <w:t xml:space="preserve">Catalina </w:t>
      </w:r>
      <w:r w:rsidR="00F56905">
        <w:rPr>
          <w:b w:val="0"/>
          <w:bCs/>
        </w:rPr>
        <w:t xml:space="preserve">angélica Varela navarrete </w:t>
      </w:r>
    </w:p>
    <w:p w:rsidR="008115E5" w:rsidRDefault="00E801B9">
      <w:pPr>
        <w:pStyle w:val="Informacindecontacto"/>
      </w:pPr>
      <w:r>
        <w:t>Jorge</w:t>
      </w:r>
      <w:r w:rsidR="008D55B0">
        <w:t xml:space="preserve"> </w:t>
      </w:r>
      <w:r>
        <w:t xml:space="preserve">Alessandri Rodríguez 12472 </w:t>
      </w:r>
      <w:r w:rsidR="008D55B0">
        <w:t xml:space="preserve">| </w:t>
      </w:r>
      <w:r w:rsidR="003D55F8">
        <w:t>+56</w:t>
      </w:r>
      <w:r>
        <w:t>920577967</w:t>
      </w:r>
      <w:r w:rsidR="008D55B0">
        <w:t xml:space="preserve"> | </w:t>
      </w:r>
      <w:hyperlink r:id="rId8" w:history="1">
        <w:r w:rsidRPr="00B9038B">
          <w:rPr>
            <w:rStyle w:val="Hipervnculo"/>
          </w:rPr>
          <w:t>varela.catalina2000@gmail.com</w:t>
        </w:r>
      </w:hyperlink>
      <w:r>
        <w:t xml:space="preserve"> </w:t>
      </w:r>
    </w:p>
    <w:sdt>
      <w:sdtPr>
        <w:id w:val="-1179423465"/>
        <w:placeholder>
          <w:docPart w:val="BBFB3BBDDA30694BB81CA375AC4B0079"/>
        </w:placeholder>
        <w:temporary/>
        <w:showingPlcHdr/>
      </w:sdtPr>
      <w:sdtEndPr/>
      <w:sdtContent>
        <w:p w:rsidR="008115E5" w:rsidRDefault="008D55B0">
          <w:pPr>
            <w:pStyle w:val="Ttulo1"/>
          </w:pPr>
          <w:r>
            <w:t>Objetivo</w:t>
          </w:r>
        </w:p>
      </w:sdtContent>
    </w:sdt>
    <w:p w:rsidR="008115E5" w:rsidRDefault="00DA7299">
      <w:r>
        <w:t xml:space="preserve">Tengo como objetivo </w:t>
      </w:r>
      <w:r w:rsidR="003D55F8">
        <w:t xml:space="preserve">Entrar al mundo laboral </w:t>
      </w:r>
      <w:r>
        <w:t>y poner en práctica lo que he estudiado, deseo pulir mis técnicas</w:t>
      </w:r>
      <w:r w:rsidR="00932581">
        <w:t xml:space="preserve">, empezar de a poco, para poder brindar </w:t>
      </w:r>
      <w:r w:rsidR="00102797">
        <w:t xml:space="preserve">lo mejor de mi al momento de </w:t>
      </w:r>
      <w:r w:rsidR="007B6A18">
        <w:t xml:space="preserve">ofrecer un servicio. </w:t>
      </w:r>
    </w:p>
    <w:p w:rsidR="008115E5" w:rsidRDefault="00E93477" w:rsidP="00C71D68">
      <w:pPr>
        <w:pStyle w:val="Ttulo1"/>
      </w:pPr>
      <w:r>
        <w:t>Experiencia</w:t>
      </w:r>
    </w:p>
    <w:p w:rsidR="008115E5" w:rsidRDefault="00C71D68" w:rsidP="00C71D68">
      <w:pPr>
        <w:pStyle w:val="Listaconvietas"/>
        <w:numPr>
          <w:ilvl w:val="0"/>
          <w:numId w:val="0"/>
        </w:numPr>
        <w:ind w:left="216" w:hanging="216"/>
      </w:pPr>
      <w:r>
        <w:t xml:space="preserve">Práctica profesional 2018/ Hotel cumbres </w:t>
      </w:r>
      <w:proofErr w:type="spellStart"/>
      <w:r>
        <w:t>Lastarria</w:t>
      </w:r>
      <w:proofErr w:type="spellEnd"/>
      <w:r>
        <w:t xml:space="preserve"> </w:t>
      </w:r>
    </w:p>
    <w:p w:rsidR="00C71D68" w:rsidRDefault="00C71D68" w:rsidP="00C71D68">
      <w:pPr>
        <w:pStyle w:val="Listaconvietas"/>
        <w:numPr>
          <w:ilvl w:val="0"/>
          <w:numId w:val="0"/>
        </w:numPr>
        <w:ind w:left="216" w:hanging="216"/>
      </w:pPr>
      <w:r>
        <w:t xml:space="preserve">Práctica profesional 2021/ Pulpería Santa Elvira </w:t>
      </w:r>
    </w:p>
    <w:sdt>
      <w:sdtPr>
        <w:id w:val="720946933"/>
        <w:placeholder>
          <w:docPart w:val="35CB870D802A564BA9CFC75CBB63058E"/>
        </w:placeholder>
        <w:temporary/>
        <w:showingPlcHdr/>
      </w:sdtPr>
      <w:sdtEndPr/>
      <w:sdtContent>
        <w:p w:rsidR="008115E5" w:rsidRDefault="008D55B0">
          <w:pPr>
            <w:pStyle w:val="Ttulo1"/>
          </w:pPr>
          <w:r>
            <w:t>Formación</w:t>
          </w:r>
        </w:p>
      </w:sdtContent>
    </w:sdt>
    <w:p w:rsidR="008115E5" w:rsidRDefault="00B87F89">
      <w:r>
        <w:t>Técnico Gastronomía 2018/</w:t>
      </w:r>
      <w:r w:rsidR="00060138">
        <w:t xml:space="preserve"> Liceo</w:t>
      </w:r>
      <w:r w:rsidR="00B25FC6">
        <w:t xml:space="preserve"> Politécnico Alemán Albert Einstein</w:t>
      </w:r>
    </w:p>
    <w:p w:rsidR="00060138" w:rsidRDefault="00060138">
      <w:r>
        <w:t xml:space="preserve">Técnico Profesional Gastronomía Mención Cocina/ Inacap Sede Maipú (en curso de titulación) </w:t>
      </w:r>
    </w:p>
    <w:p w:rsidR="008115E5" w:rsidRDefault="008D55B0">
      <w:pPr>
        <w:pStyle w:val="Ttulo1"/>
      </w:pPr>
    </w:p>
    <w:p w:rsidR="008115E5" w:rsidRDefault="008D55B0" w:rsidP="00E93477">
      <w:pPr>
        <w:pStyle w:val="Listaconvietas"/>
        <w:numPr>
          <w:ilvl w:val="0"/>
          <w:numId w:val="0"/>
        </w:numPr>
        <w:ind w:left="216" w:hanging="216"/>
      </w:pPr>
    </w:p>
    <w:sectPr w:rsidR="008115E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55B0" w:rsidRDefault="008D55B0">
      <w:pPr>
        <w:spacing w:after="0" w:line="240" w:lineRule="auto"/>
      </w:pPr>
      <w:r>
        <w:separator/>
      </w:r>
    </w:p>
  </w:endnote>
  <w:endnote w:type="continuationSeparator" w:id="0">
    <w:p w:rsidR="008D55B0" w:rsidRDefault="008D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15E5" w:rsidRDefault="008D55B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55B0" w:rsidRDefault="008D55B0">
      <w:pPr>
        <w:spacing w:after="0" w:line="240" w:lineRule="auto"/>
      </w:pPr>
      <w:r>
        <w:separator/>
      </w:r>
    </w:p>
  </w:footnote>
  <w:footnote w:type="continuationSeparator" w:id="0">
    <w:p w:rsidR="008D55B0" w:rsidRDefault="008D5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15E5" w:rsidRDefault="008D55B0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AA55D0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CO6iEAgAA/w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A3QjuohAIAAP8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15E5" w:rsidRDefault="00A70F93">
    <w:r>
      <w:rPr>
        <w:noProof/>
        <w:lang w:val="es-MX" w:eastAsia="es-MX"/>
      </w:rPr>
    </w:r>
    <w:r w:rsidR="00A70F93">
      <w:rPr>
        <w:noProof/>
        <w:lang w:val="es-MX" w:eastAsia="es-MX"/>
      </w:rPr>
      <w:pict>
        <v:group id="Grupo 4" o:spid="_x0000_s2050" alt="Title: Marco de página con tabulación" style="position:absolute;margin-left:0;margin-top:0;width:560.2pt;height:803.2pt;z-index:-251657216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8D55B0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95DA79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F90856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6C0BF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E38D0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AA48D8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88BC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BE1C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8F0FBD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FE588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D726520E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26ED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C62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43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0DA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7E3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4DE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40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764E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01E89B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120A8E5C" w:tentative="1">
      <w:start w:val="1"/>
      <w:numFmt w:val="lowerLetter"/>
      <w:lvlText w:val="%2."/>
      <w:lvlJc w:val="left"/>
      <w:pPr>
        <w:ind w:left="1440" w:hanging="360"/>
      </w:pPr>
    </w:lvl>
    <w:lvl w:ilvl="2" w:tplc="F14A43FA" w:tentative="1">
      <w:start w:val="1"/>
      <w:numFmt w:val="lowerRoman"/>
      <w:lvlText w:val="%3."/>
      <w:lvlJc w:val="right"/>
      <w:pPr>
        <w:ind w:left="2160" w:hanging="180"/>
      </w:pPr>
    </w:lvl>
    <w:lvl w:ilvl="3" w:tplc="2F124D44" w:tentative="1">
      <w:start w:val="1"/>
      <w:numFmt w:val="decimal"/>
      <w:lvlText w:val="%4."/>
      <w:lvlJc w:val="left"/>
      <w:pPr>
        <w:ind w:left="2880" w:hanging="360"/>
      </w:pPr>
    </w:lvl>
    <w:lvl w:ilvl="4" w:tplc="8E2CD6D2" w:tentative="1">
      <w:start w:val="1"/>
      <w:numFmt w:val="lowerLetter"/>
      <w:lvlText w:val="%5."/>
      <w:lvlJc w:val="left"/>
      <w:pPr>
        <w:ind w:left="3600" w:hanging="360"/>
      </w:pPr>
    </w:lvl>
    <w:lvl w:ilvl="5" w:tplc="DF6EFC9C" w:tentative="1">
      <w:start w:val="1"/>
      <w:numFmt w:val="lowerRoman"/>
      <w:lvlText w:val="%6."/>
      <w:lvlJc w:val="right"/>
      <w:pPr>
        <w:ind w:left="4320" w:hanging="180"/>
      </w:pPr>
    </w:lvl>
    <w:lvl w:ilvl="6" w:tplc="A6EA064C" w:tentative="1">
      <w:start w:val="1"/>
      <w:numFmt w:val="decimal"/>
      <w:lvlText w:val="%7."/>
      <w:lvlJc w:val="left"/>
      <w:pPr>
        <w:ind w:left="5040" w:hanging="360"/>
      </w:pPr>
    </w:lvl>
    <w:lvl w:ilvl="7" w:tplc="F45C3462" w:tentative="1">
      <w:start w:val="1"/>
      <w:numFmt w:val="lowerLetter"/>
      <w:lvlText w:val="%8."/>
      <w:lvlJc w:val="left"/>
      <w:pPr>
        <w:ind w:left="5760" w:hanging="360"/>
      </w:pPr>
    </w:lvl>
    <w:lvl w:ilvl="8" w:tplc="E99A7B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3B"/>
    <w:rsid w:val="00060138"/>
    <w:rsid w:val="00102797"/>
    <w:rsid w:val="003D55F8"/>
    <w:rsid w:val="0077523B"/>
    <w:rsid w:val="007B6A18"/>
    <w:rsid w:val="008D55B0"/>
    <w:rsid w:val="00932581"/>
    <w:rsid w:val="00A171BF"/>
    <w:rsid w:val="00A70F93"/>
    <w:rsid w:val="00B25FC6"/>
    <w:rsid w:val="00B87F89"/>
    <w:rsid w:val="00C71D68"/>
    <w:rsid w:val="00DA7299"/>
    <w:rsid w:val="00E41F13"/>
    <w:rsid w:val="00E801B9"/>
    <w:rsid w:val="00E93477"/>
    <w:rsid w:val="00F5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80639"/>
  <w15:docId w15:val="{EBE18EB7-755B-7E4D-A3D3-04C0C2F7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E801B9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0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ela.catalina2000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E57C950-A655-4A40-92D9-79DB36E340A9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FB3BBDDA30694BB81CA375AC4B0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77C33-6355-B345-A933-3E9494739026}"/>
      </w:docPartPr>
      <w:docPartBody>
        <w:p w:rsidR="00000000" w:rsidRDefault="00CA2D5E">
          <w:pPr>
            <w:pStyle w:val="BBFB3BBDDA30694BB81CA375AC4B0079"/>
          </w:pPr>
          <w:r>
            <w:t>Objetivo</w:t>
          </w:r>
        </w:p>
      </w:docPartBody>
    </w:docPart>
    <w:docPart>
      <w:docPartPr>
        <w:name w:val="35CB870D802A564BA9CFC75CBB630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88613-19D6-794A-8C3A-34F2EE66C38A}"/>
      </w:docPartPr>
      <w:docPartBody>
        <w:p w:rsidR="00000000" w:rsidRDefault="00CA2D5E">
          <w:pPr>
            <w:pStyle w:val="35CB870D802A564BA9CFC75CBB63058E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0F3E021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0EA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29D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E10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6CE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7A31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0A7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2C4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B4A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5E"/>
    <w:rsid w:val="00CA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E3413FCFDA4C4CB7C7D2A350CCA7AB">
    <w:name w:val="41E3413FCFDA4C4CB7C7D2A350CCA7AB"/>
  </w:style>
  <w:style w:type="paragraph" w:customStyle="1" w:styleId="B730B841F103DA42922D50CAD6380D44">
    <w:name w:val="B730B841F103DA42922D50CAD6380D44"/>
  </w:style>
  <w:style w:type="paragraph" w:customStyle="1" w:styleId="BBFB3BBDDA30694BB81CA375AC4B0079">
    <w:name w:val="BBFB3BBDDA30694BB81CA375AC4B0079"/>
  </w:style>
  <w:style w:type="paragraph" w:customStyle="1" w:styleId="8ACE73D65D58194D87B06507D97A3F94">
    <w:name w:val="8ACE73D65D58194D87B06507D97A3F94"/>
  </w:style>
  <w:style w:type="paragraph" w:customStyle="1" w:styleId="2BD99311CF08EA4892926D28E44CD9F0">
    <w:name w:val="2BD99311CF08EA4892926D28E44CD9F0"/>
  </w:style>
  <w:style w:type="paragraph" w:customStyle="1" w:styleId="4A7411BD0EA3BC40B5857DDAE8DB5783">
    <w:name w:val="4A7411BD0EA3BC40B5857DDAE8DB5783"/>
  </w:style>
  <w:style w:type="paragraph" w:customStyle="1" w:styleId="E3948B66A501984C99E4C17458E6E463">
    <w:name w:val="E3948B66A501984C99E4C17458E6E463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F364343AB1CB2040B675765C47FFF36D">
    <w:name w:val="F364343AB1CB2040B675765C47FFF36D"/>
  </w:style>
  <w:style w:type="paragraph" w:customStyle="1" w:styleId="35CB870D802A564BA9CFC75CBB63058E">
    <w:name w:val="35CB870D802A564BA9CFC75CBB63058E"/>
  </w:style>
  <w:style w:type="paragraph" w:customStyle="1" w:styleId="CF1BF45D057CF1408924215414520B41">
    <w:name w:val="CF1BF45D057CF1408924215414520B41"/>
  </w:style>
  <w:style w:type="paragraph" w:customStyle="1" w:styleId="A3AAB6060E53D947B76AAC9676E17BD9">
    <w:name w:val="A3AAB6060E53D947B76AAC9676E17BD9"/>
  </w:style>
  <w:style w:type="paragraph" w:customStyle="1" w:styleId="207D43AF6A9A2846BF2EE07CEBFDE49A">
    <w:name w:val="207D43AF6A9A2846BF2EE07CEBFDE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C30F-6AB5-4F5A-B58B-7EFD20600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{2E57C950-A655-4A40-92D9-79DB36E340A9}tf50002018.dotx</Template>
  <TotalTime>11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varela navarrete</dc:creator>
  <cp:keywords/>
  <dc:description/>
  <cp:lastModifiedBy>catalina varela navarrete</cp:lastModifiedBy>
  <cp:revision>16</cp:revision>
  <dcterms:created xsi:type="dcterms:W3CDTF">2021-02-26T01:45:00Z</dcterms:created>
  <dcterms:modified xsi:type="dcterms:W3CDTF">2021-02-26T01:56:00Z</dcterms:modified>
</cp:coreProperties>
</file>