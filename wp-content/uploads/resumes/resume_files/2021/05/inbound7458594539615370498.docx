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783429" w:rsidRPr="0059649E" w14:paraId="1986BF9F" w14:textId="77777777" w:rsidTr="00783429">
        <w:trPr>
          <w:trHeight w:val="4410"/>
        </w:trPr>
        <w:tc>
          <w:tcPr>
            <w:tcW w:w="3600" w:type="dxa"/>
            <w:vAlign w:val="bottom"/>
          </w:tcPr>
          <w:p w14:paraId="2F2E63B6" w14:textId="5D26C456" w:rsidR="00783429" w:rsidRPr="0059649E" w:rsidRDefault="009350E5" w:rsidP="0078342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753DE11A" wp14:editId="0B3EE919">
                      <wp:simplePos x="0" y="0"/>
                      <wp:positionH relativeFrom="margin">
                        <wp:posOffset>-129540</wp:posOffset>
                      </wp:positionH>
                      <wp:positionV relativeFrom="paragraph">
                        <wp:posOffset>807720</wp:posOffset>
                      </wp:positionV>
                      <wp:extent cx="2360930" cy="4480560"/>
                      <wp:effectExtent l="0" t="0" r="0" b="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4480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EB4610" w14:textId="77777777" w:rsidR="00783429" w:rsidRPr="00783429" w:rsidRDefault="00783429">
                                  <w:pPr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lang w:val="es-CL"/>
                                    </w:rPr>
                                  </w:pPr>
                                  <w:r w:rsidRPr="00783429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2"/>
                                      <w:lang w:val="es-CL"/>
                                    </w:rPr>
                                    <w:t>NOMBRE COMPLETO</w:t>
                                  </w:r>
                                  <w:r w:rsidRPr="00783429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lang w:val="es-CL"/>
                                    </w:rPr>
                                    <w:t xml:space="preserve">: </w:t>
                                  </w:r>
                                </w:p>
                                <w:p w14:paraId="6AB3E829" w14:textId="684CE75B" w:rsidR="00783429" w:rsidRDefault="00783429">
                                  <w:pPr>
                                    <w:rPr>
                                      <w:lang w:val="es-CL"/>
                                    </w:rPr>
                                  </w:pPr>
                                  <w:r>
                                    <w:rPr>
                                      <w:lang w:val="es-CL"/>
                                    </w:rPr>
                                    <w:t>María Ignacia Robles Lemus</w:t>
                                  </w:r>
                                </w:p>
                                <w:p w14:paraId="69548C03" w14:textId="77777777" w:rsidR="00783429" w:rsidRDefault="00783429">
                                  <w:pPr>
                                    <w:rPr>
                                      <w:lang w:val="es-CL"/>
                                    </w:rPr>
                                  </w:pPr>
                                </w:p>
                                <w:p w14:paraId="7863DBF6" w14:textId="2A9C57CF" w:rsidR="00783429" w:rsidRPr="00783429" w:rsidRDefault="00783429">
                                  <w:pPr>
                                    <w:rPr>
                                      <w:color w:val="548AB7" w:themeColor="accent1" w:themeShade="BF"/>
                                      <w:lang w:val="es-CL"/>
                                    </w:rPr>
                                  </w:pPr>
                                  <w:r w:rsidRPr="00783429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2"/>
                                      <w:lang w:val="es-CL"/>
                                    </w:rPr>
                                    <w:t>LUGAR Y FECHA DE NACIMIENTO</w:t>
                                  </w:r>
                                  <w:r w:rsidRPr="00783429">
                                    <w:rPr>
                                      <w:color w:val="548AB7" w:themeColor="accent1" w:themeShade="BF"/>
                                      <w:lang w:val="es-CL"/>
                                    </w:rPr>
                                    <w:t xml:space="preserve">: </w:t>
                                  </w:r>
                                </w:p>
                                <w:p w14:paraId="4AE17C10" w14:textId="6B8C35E4" w:rsidR="00783429" w:rsidRDefault="00783429">
                                  <w:pPr>
                                    <w:rPr>
                                      <w:lang w:val="es-CL"/>
                                    </w:rPr>
                                  </w:pPr>
                                  <w:r>
                                    <w:rPr>
                                      <w:lang w:val="es-CL"/>
                                    </w:rPr>
                                    <w:t>Santiago, 03 de mayo de 2002</w:t>
                                  </w:r>
                                </w:p>
                                <w:p w14:paraId="7CFC4DC2" w14:textId="77777777" w:rsidR="00783429" w:rsidRDefault="00783429">
                                  <w:pPr>
                                    <w:rPr>
                                      <w:lang w:val="es-CL"/>
                                    </w:rPr>
                                  </w:pPr>
                                </w:p>
                                <w:p w14:paraId="18041F3D" w14:textId="77777777" w:rsidR="00783429" w:rsidRPr="00783429" w:rsidRDefault="00783429">
                                  <w:pPr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lang w:val="es-CL"/>
                                    </w:rPr>
                                  </w:pPr>
                                  <w:r w:rsidRPr="00783429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2"/>
                                      <w:lang w:val="es-CL"/>
                                    </w:rPr>
                                    <w:t>ESTADO CIVIL</w:t>
                                  </w:r>
                                  <w:r w:rsidRPr="00783429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lang w:val="es-CL"/>
                                    </w:rPr>
                                    <w:t>:</w:t>
                                  </w:r>
                                </w:p>
                                <w:p w14:paraId="558391BD" w14:textId="763FF4E6" w:rsidR="00783429" w:rsidRDefault="00783429">
                                  <w:pPr>
                                    <w:rPr>
                                      <w:lang w:val="es-CL"/>
                                    </w:rPr>
                                  </w:pPr>
                                  <w:r>
                                    <w:rPr>
                                      <w:lang w:val="es-CL"/>
                                    </w:rPr>
                                    <w:t xml:space="preserve"> Soltera</w:t>
                                  </w:r>
                                </w:p>
                                <w:p w14:paraId="0EA30B47" w14:textId="77777777" w:rsidR="00783429" w:rsidRDefault="00783429">
                                  <w:pPr>
                                    <w:rPr>
                                      <w:lang w:val="es-CL"/>
                                    </w:rPr>
                                  </w:pPr>
                                </w:p>
                                <w:p w14:paraId="36D2F440" w14:textId="77777777" w:rsidR="00783429" w:rsidRPr="00783429" w:rsidRDefault="00783429">
                                  <w:pPr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lang w:val="es-CL"/>
                                    </w:rPr>
                                  </w:pPr>
                                  <w:r w:rsidRPr="00783429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2"/>
                                      <w:lang w:val="es-CL"/>
                                    </w:rPr>
                                    <w:t>DIRECCIÓN:</w:t>
                                  </w:r>
                                  <w:r w:rsidRPr="00783429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lang w:val="es-CL"/>
                                    </w:rPr>
                                    <w:t xml:space="preserve"> </w:t>
                                  </w:r>
                                </w:p>
                                <w:p w14:paraId="0EFF9897" w14:textId="00A790FB" w:rsidR="00090A58" w:rsidRDefault="00BE162E">
                                  <w:pPr>
                                    <w:rPr>
                                      <w:lang w:val="es-CL"/>
                                    </w:rPr>
                                  </w:pPr>
                                  <w:r>
                                    <w:rPr>
                                      <w:lang w:val="es-CL"/>
                                    </w:rPr>
                                    <w:t>Pje. Veintitrés</w:t>
                                  </w:r>
                                  <w:r w:rsidR="00090A58">
                                    <w:rPr>
                                      <w:lang w:val="es-CL"/>
                                    </w:rPr>
                                    <w:t xml:space="preserve"> 4731</w:t>
                                  </w:r>
                                </w:p>
                                <w:p w14:paraId="137D5DE5" w14:textId="37718BC1" w:rsidR="00783429" w:rsidRDefault="00783429">
                                  <w:pPr>
                                    <w:rPr>
                                      <w:lang w:val="es-CL"/>
                                    </w:rPr>
                                  </w:pPr>
                                  <w:r>
                                    <w:rPr>
                                      <w:lang w:val="es-CL"/>
                                    </w:rPr>
                                    <w:t xml:space="preserve">Macul, Santiago </w:t>
                                  </w:r>
                                </w:p>
                                <w:p w14:paraId="635971B5" w14:textId="77777777" w:rsidR="00783429" w:rsidRDefault="00783429">
                                  <w:pPr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2"/>
                                      <w:lang w:val="es-CL"/>
                                    </w:rPr>
                                  </w:pPr>
                                </w:p>
                                <w:p w14:paraId="37FA7BFA" w14:textId="531F6D63" w:rsidR="00783429" w:rsidRDefault="00783429">
                                  <w:pPr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2"/>
                                      <w:lang w:val="es-CL"/>
                                    </w:rPr>
                                  </w:pPr>
                                  <w:r w:rsidRPr="00783429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2"/>
                                      <w:lang w:val="es-CL"/>
                                    </w:rPr>
                                    <w:t>CONTAC</w:t>
                                  </w:r>
                                  <w:r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2"/>
                                      <w:lang w:val="es-CL"/>
                                    </w:rPr>
                                    <w:t xml:space="preserve">TO: </w:t>
                                  </w:r>
                                </w:p>
                                <w:p w14:paraId="0105F7F1" w14:textId="77777777" w:rsidR="009350E5" w:rsidRPr="009350E5" w:rsidRDefault="00783429">
                                  <w:pPr>
                                    <w:rPr>
                                      <w:color w:val="548AB7" w:themeColor="accent1" w:themeShade="BF"/>
                                      <w:szCs w:val="18"/>
                                      <w:lang w:val="es-CL"/>
                                    </w:rPr>
                                  </w:pPr>
                                  <w:r w:rsidRPr="009350E5">
                                    <w:rPr>
                                      <w:color w:val="548AB7" w:themeColor="accent1" w:themeShade="BF"/>
                                      <w:szCs w:val="18"/>
                                      <w:lang w:val="es-CL"/>
                                    </w:rPr>
                                    <w:t>Teléfono:</w:t>
                                  </w:r>
                                </w:p>
                                <w:p w14:paraId="77B4608E" w14:textId="33BD522B" w:rsidR="00783429" w:rsidRPr="00783429" w:rsidRDefault="00783429">
                                  <w:pPr>
                                    <w:rPr>
                                      <w:szCs w:val="18"/>
                                      <w:lang w:val="es-CL"/>
                                    </w:rPr>
                                  </w:pPr>
                                  <w:r w:rsidRPr="00783429">
                                    <w:rPr>
                                      <w:szCs w:val="18"/>
                                      <w:lang w:val="es-CL"/>
                                    </w:rPr>
                                    <w:t xml:space="preserve"> +56 9 3013 3789</w:t>
                                  </w:r>
                                </w:p>
                                <w:p w14:paraId="58BFB58D" w14:textId="67AEFA49" w:rsidR="00783429" w:rsidRDefault="00783429">
                                  <w:pPr>
                                    <w:rPr>
                                      <w:szCs w:val="18"/>
                                      <w:lang w:val="es-CL"/>
                                    </w:rPr>
                                  </w:pPr>
                                  <w:r w:rsidRPr="009350E5">
                                    <w:rPr>
                                      <w:color w:val="548AB7" w:themeColor="accent1" w:themeShade="BF"/>
                                      <w:szCs w:val="18"/>
                                      <w:lang w:val="es-CL"/>
                                    </w:rPr>
                                    <w:t xml:space="preserve">Correo electrónico: </w:t>
                                  </w:r>
                                  <w:hyperlink r:id="rId9" w:history="1">
                                    <w:r w:rsidR="009350E5" w:rsidRPr="00FD1334">
                                      <w:rPr>
                                        <w:rStyle w:val="Hipervnculo"/>
                                        <w:szCs w:val="18"/>
                                        <w:lang w:val="es-CL"/>
                                      </w:rPr>
                                      <w:t>maigrole@hotmail.com</w:t>
                                    </w:r>
                                  </w:hyperlink>
                                </w:p>
                                <w:p w14:paraId="44D11BDF" w14:textId="1588E617" w:rsidR="009350E5" w:rsidRDefault="009350E5">
                                  <w:pPr>
                                    <w:rPr>
                                      <w:szCs w:val="18"/>
                                      <w:lang w:val="es-CL"/>
                                    </w:rPr>
                                  </w:pPr>
                                </w:p>
                                <w:p w14:paraId="3FEFC118" w14:textId="2FEEAF49" w:rsidR="009350E5" w:rsidRDefault="009350E5">
                                  <w:pPr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2"/>
                                      <w:lang w:val="es-CL"/>
                                    </w:rPr>
                                  </w:pPr>
                                  <w:r w:rsidRPr="009350E5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2"/>
                                      <w:lang w:val="es-CL"/>
                                    </w:rPr>
                                    <w:t>AFICIONES</w:t>
                                  </w:r>
                                </w:p>
                                <w:p w14:paraId="72C7506E" w14:textId="401FA33C" w:rsidR="009350E5" w:rsidRPr="009350E5" w:rsidRDefault="009350E5">
                                  <w:pPr>
                                    <w:rPr>
                                      <w:szCs w:val="18"/>
                                      <w:lang w:val="es-CL"/>
                                    </w:rPr>
                                  </w:pPr>
                                  <w:r w:rsidRPr="009350E5">
                                    <w:rPr>
                                      <w:szCs w:val="18"/>
                                      <w:lang w:val="es-CL"/>
                                    </w:rPr>
                                    <w:t>Canto</w:t>
                                  </w:r>
                                </w:p>
                                <w:p w14:paraId="18C6190E" w14:textId="233AC057" w:rsidR="009350E5" w:rsidRPr="009350E5" w:rsidRDefault="009350E5">
                                  <w:pPr>
                                    <w:rPr>
                                      <w:szCs w:val="18"/>
                                      <w:lang w:val="es-CL"/>
                                    </w:rPr>
                                  </w:pPr>
                                  <w:r w:rsidRPr="009350E5">
                                    <w:rPr>
                                      <w:szCs w:val="18"/>
                                      <w:lang w:val="es-CL"/>
                                    </w:rPr>
                                    <w:t xml:space="preserve">Baile </w:t>
                                  </w:r>
                                </w:p>
                                <w:p w14:paraId="2EB58F92" w14:textId="1E2956CA" w:rsidR="009350E5" w:rsidRPr="009350E5" w:rsidRDefault="009350E5">
                                  <w:pPr>
                                    <w:rPr>
                                      <w:szCs w:val="18"/>
                                      <w:lang w:val="es-CL"/>
                                    </w:rPr>
                                  </w:pPr>
                                  <w:r w:rsidRPr="009350E5">
                                    <w:rPr>
                                      <w:szCs w:val="18"/>
                                      <w:lang w:val="es-CL"/>
                                    </w:rPr>
                                    <w:t>Videojuegos</w:t>
                                  </w:r>
                                </w:p>
                                <w:p w14:paraId="746F6A10" w14:textId="229FA9FA" w:rsidR="00783429" w:rsidRPr="009350E5" w:rsidRDefault="009350E5">
                                  <w:pPr>
                                    <w:rPr>
                                      <w:lang w:val="es-CL"/>
                                    </w:rPr>
                                  </w:pPr>
                                  <w:r w:rsidRPr="009350E5">
                                    <w:rPr>
                                      <w:szCs w:val="18"/>
                                      <w:lang w:val="es-CL"/>
                                    </w:rPr>
                                    <w:t>Viajar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3DE1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0.2pt;margin-top:63.6pt;width:185.9pt;height:352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" filled="f" stroked="f">
                      <v:textbox>
                        <w:txbxContent>
                          <w:p w14:paraId="4EEB4610" w14:textId="77777777" w:rsidR="00783429" w:rsidRPr="00783429" w:rsidRDefault="00783429">
                            <w:pPr>
                              <w:rPr>
                                <w:b/>
                                <w:bCs/>
                                <w:color w:val="548AB7" w:themeColor="accent1" w:themeShade="BF"/>
                                <w:lang w:val="es-CL"/>
                              </w:rPr>
                            </w:pPr>
                            <w:r w:rsidRPr="00783429">
                              <w:rPr>
                                <w:b/>
                                <w:bCs/>
                                <w:color w:val="548AB7" w:themeColor="accent1" w:themeShade="BF"/>
                                <w:sz w:val="22"/>
                                <w:lang w:val="es-CL"/>
                              </w:rPr>
                              <w:t>NOMBRE COMPLETO</w:t>
                            </w:r>
                            <w:r w:rsidRPr="00783429">
                              <w:rPr>
                                <w:b/>
                                <w:bCs/>
                                <w:color w:val="548AB7" w:themeColor="accent1" w:themeShade="BF"/>
                                <w:lang w:val="es-CL"/>
                              </w:rPr>
                              <w:t xml:space="preserve">: </w:t>
                            </w:r>
                          </w:p>
                          <w:p w14:paraId="6AB3E829" w14:textId="684CE75B" w:rsidR="00783429" w:rsidRDefault="00783429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María Ignacia Robles Lemus</w:t>
                            </w:r>
                          </w:p>
                          <w:p w14:paraId="69548C03" w14:textId="77777777" w:rsidR="00783429" w:rsidRDefault="00783429">
                            <w:pPr>
                              <w:rPr>
                                <w:lang w:val="es-CL"/>
                              </w:rPr>
                            </w:pPr>
                          </w:p>
                          <w:p w14:paraId="7863DBF6" w14:textId="2A9C57CF" w:rsidR="00783429" w:rsidRPr="00783429" w:rsidRDefault="00783429">
                            <w:pPr>
                              <w:rPr>
                                <w:color w:val="548AB7" w:themeColor="accent1" w:themeShade="BF"/>
                                <w:lang w:val="es-CL"/>
                              </w:rPr>
                            </w:pPr>
                            <w:r w:rsidRPr="00783429">
                              <w:rPr>
                                <w:b/>
                                <w:bCs/>
                                <w:color w:val="548AB7" w:themeColor="accent1" w:themeShade="BF"/>
                                <w:sz w:val="22"/>
                                <w:lang w:val="es-CL"/>
                              </w:rPr>
                              <w:t>LUGAR Y FECHA DE NACIMIENTO</w:t>
                            </w:r>
                            <w:r w:rsidRPr="00783429">
                              <w:rPr>
                                <w:color w:val="548AB7" w:themeColor="accent1" w:themeShade="BF"/>
                                <w:lang w:val="es-CL"/>
                              </w:rPr>
                              <w:t xml:space="preserve">: </w:t>
                            </w:r>
                          </w:p>
                          <w:p w14:paraId="4AE17C10" w14:textId="6B8C35E4" w:rsidR="00783429" w:rsidRDefault="00783429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Santiago, 03 de mayo de 2002</w:t>
                            </w:r>
                          </w:p>
                          <w:p w14:paraId="7CFC4DC2" w14:textId="77777777" w:rsidR="00783429" w:rsidRDefault="00783429">
                            <w:pPr>
                              <w:rPr>
                                <w:lang w:val="es-CL"/>
                              </w:rPr>
                            </w:pPr>
                          </w:p>
                          <w:p w14:paraId="18041F3D" w14:textId="77777777" w:rsidR="00783429" w:rsidRPr="00783429" w:rsidRDefault="00783429">
                            <w:pPr>
                              <w:rPr>
                                <w:b/>
                                <w:bCs/>
                                <w:color w:val="548AB7" w:themeColor="accent1" w:themeShade="BF"/>
                                <w:lang w:val="es-CL"/>
                              </w:rPr>
                            </w:pPr>
                            <w:r w:rsidRPr="00783429">
                              <w:rPr>
                                <w:b/>
                                <w:bCs/>
                                <w:color w:val="548AB7" w:themeColor="accent1" w:themeShade="BF"/>
                                <w:sz w:val="22"/>
                                <w:lang w:val="es-CL"/>
                              </w:rPr>
                              <w:t>ESTADO CIVIL</w:t>
                            </w:r>
                            <w:r w:rsidRPr="00783429">
                              <w:rPr>
                                <w:b/>
                                <w:bCs/>
                                <w:color w:val="548AB7" w:themeColor="accent1" w:themeShade="BF"/>
                                <w:lang w:val="es-CL"/>
                              </w:rPr>
                              <w:t>:</w:t>
                            </w:r>
                          </w:p>
                          <w:p w14:paraId="558391BD" w14:textId="763FF4E6" w:rsidR="00783429" w:rsidRDefault="00783429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 Soltera</w:t>
                            </w:r>
                          </w:p>
                          <w:p w14:paraId="0EA30B47" w14:textId="77777777" w:rsidR="00783429" w:rsidRDefault="00783429">
                            <w:pPr>
                              <w:rPr>
                                <w:lang w:val="es-CL"/>
                              </w:rPr>
                            </w:pPr>
                          </w:p>
                          <w:p w14:paraId="36D2F440" w14:textId="77777777" w:rsidR="00783429" w:rsidRPr="00783429" w:rsidRDefault="00783429">
                            <w:pPr>
                              <w:rPr>
                                <w:b/>
                                <w:bCs/>
                                <w:color w:val="548AB7" w:themeColor="accent1" w:themeShade="BF"/>
                                <w:lang w:val="es-CL"/>
                              </w:rPr>
                            </w:pPr>
                            <w:r w:rsidRPr="00783429">
                              <w:rPr>
                                <w:b/>
                                <w:bCs/>
                                <w:color w:val="548AB7" w:themeColor="accent1" w:themeShade="BF"/>
                                <w:sz w:val="22"/>
                                <w:lang w:val="es-CL"/>
                              </w:rPr>
                              <w:t>DIRECCIÓN:</w:t>
                            </w:r>
                            <w:r w:rsidRPr="00783429">
                              <w:rPr>
                                <w:b/>
                                <w:bCs/>
                                <w:color w:val="548AB7" w:themeColor="accent1" w:themeShade="BF"/>
                                <w:lang w:val="es-CL"/>
                              </w:rPr>
                              <w:t xml:space="preserve"> </w:t>
                            </w:r>
                          </w:p>
                          <w:p w14:paraId="0EFF9897" w14:textId="00A790FB" w:rsidR="00090A58" w:rsidRDefault="00BE162E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Pje. Veintitrés</w:t>
                            </w:r>
                            <w:r w:rsidR="00090A58">
                              <w:rPr>
                                <w:lang w:val="es-CL"/>
                              </w:rPr>
                              <w:t xml:space="preserve"> 4731</w:t>
                            </w:r>
                          </w:p>
                          <w:p w14:paraId="137D5DE5" w14:textId="37718BC1" w:rsidR="00783429" w:rsidRDefault="00783429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Macul, Santiago </w:t>
                            </w:r>
                          </w:p>
                          <w:p w14:paraId="635971B5" w14:textId="77777777" w:rsidR="00783429" w:rsidRDefault="00783429">
                            <w:pPr>
                              <w:rPr>
                                <w:b/>
                                <w:bCs/>
                                <w:color w:val="548AB7" w:themeColor="accent1" w:themeShade="BF"/>
                                <w:sz w:val="22"/>
                                <w:lang w:val="es-CL"/>
                              </w:rPr>
                            </w:pPr>
                          </w:p>
                          <w:p w14:paraId="37FA7BFA" w14:textId="531F6D63" w:rsidR="00783429" w:rsidRDefault="00783429">
                            <w:pPr>
                              <w:rPr>
                                <w:b/>
                                <w:bCs/>
                                <w:color w:val="548AB7" w:themeColor="accent1" w:themeShade="BF"/>
                                <w:sz w:val="22"/>
                                <w:lang w:val="es-CL"/>
                              </w:rPr>
                            </w:pPr>
                            <w:r w:rsidRPr="00783429">
                              <w:rPr>
                                <w:b/>
                                <w:bCs/>
                                <w:color w:val="548AB7" w:themeColor="accent1" w:themeShade="BF"/>
                                <w:sz w:val="22"/>
                                <w:lang w:val="es-CL"/>
                              </w:rPr>
                              <w:t>CONTAC</w:t>
                            </w:r>
                            <w:r>
                              <w:rPr>
                                <w:b/>
                                <w:bCs/>
                                <w:color w:val="548AB7" w:themeColor="accent1" w:themeShade="BF"/>
                                <w:sz w:val="22"/>
                                <w:lang w:val="es-CL"/>
                              </w:rPr>
                              <w:t xml:space="preserve">TO: </w:t>
                            </w:r>
                          </w:p>
                          <w:p w14:paraId="0105F7F1" w14:textId="77777777" w:rsidR="009350E5" w:rsidRPr="009350E5" w:rsidRDefault="00783429">
                            <w:pPr>
                              <w:rPr>
                                <w:color w:val="548AB7" w:themeColor="accent1" w:themeShade="BF"/>
                                <w:szCs w:val="18"/>
                                <w:lang w:val="es-CL"/>
                              </w:rPr>
                            </w:pPr>
                            <w:r w:rsidRPr="009350E5">
                              <w:rPr>
                                <w:color w:val="548AB7" w:themeColor="accent1" w:themeShade="BF"/>
                                <w:szCs w:val="18"/>
                                <w:lang w:val="es-CL"/>
                              </w:rPr>
                              <w:t>Teléfono:</w:t>
                            </w:r>
                          </w:p>
                          <w:p w14:paraId="77B4608E" w14:textId="33BD522B" w:rsidR="00783429" w:rsidRPr="00783429" w:rsidRDefault="00783429">
                            <w:pPr>
                              <w:rPr>
                                <w:szCs w:val="18"/>
                                <w:lang w:val="es-CL"/>
                              </w:rPr>
                            </w:pPr>
                            <w:r w:rsidRPr="00783429">
                              <w:rPr>
                                <w:szCs w:val="18"/>
                                <w:lang w:val="es-CL"/>
                              </w:rPr>
                              <w:t xml:space="preserve"> +56 9 3013 3789</w:t>
                            </w:r>
                          </w:p>
                          <w:p w14:paraId="58BFB58D" w14:textId="67AEFA49" w:rsidR="00783429" w:rsidRDefault="00783429">
                            <w:pPr>
                              <w:rPr>
                                <w:szCs w:val="18"/>
                                <w:lang w:val="es-CL"/>
                              </w:rPr>
                            </w:pPr>
                            <w:r w:rsidRPr="009350E5">
                              <w:rPr>
                                <w:color w:val="548AB7" w:themeColor="accent1" w:themeShade="BF"/>
                                <w:szCs w:val="18"/>
                                <w:lang w:val="es-CL"/>
                              </w:rPr>
                              <w:t xml:space="preserve">Correo electrónico: </w:t>
                            </w:r>
                            <w:hyperlink r:id="rId10" w:history="1">
                              <w:r w:rsidR="009350E5" w:rsidRPr="00FD1334">
                                <w:rPr>
                                  <w:rStyle w:val="Hipervnculo"/>
                                  <w:szCs w:val="18"/>
                                  <w:lang w:val="es-CL"/>
                                </w:rPr>
                                <w:t>maigrole@hotmail.com</w:t>
                              </w:r>
                            </w:hyperlink>
                          </w:p>
                          <w:p w14:paraId="44D11BDF" w14:textId="1588E617" w:rsidR="009350E5" w:rsidRDefault="009350E5">
                            <w:pPr>
                              <w:rPr>
                                <w:szCs w:val="18"/>
                                <w:lang w:val="es-CL"/>
                              </w:rPr>
                            </w:pPr>
                          </w:p>
                          <w:p w14:paraId="3FEFC118" w14:textId="2FEEAF49" w:rsidR="009350E5" w:rsidRDefault="009350E5">
                            <w:pPr>
                              <w:rPr>
                                <w:b/>
                                <w:bCs/>
                                <w:color w:val="548AB7" w:themeColor="accent1" w:themeShade="BF"/>
                                <w:sz w:val="22"/>
                                <w:lang w:val="es-CL"/>
                              </w:rPr>
                            </w:pPr>
                            <w:r w:rsidRPr="009350E5">
                              <w:rPr>
                                <w:b/>
                                <w:bCs/>
                                <w:color w:val="548AB7" w:themeColor="accent1" w:themeShade="BF"/>
                                <w:sz w:val="22"/>
                                <w:lang w:val="es-CL"/>
                              </w:rPr>
                              <w:t>AFICIONES</w:t>
                            </w:r>
                          </w:p>
                          <w:p w14:paraId="72C7506E" w14:textId="401FA33C" w:rsidR="009350E5" w:rsidRPr="009350E5" w:rsidRDefault="009350E5">
                            <w:pPr>
                              <w:rPr>
                                <w:szCs w:val="18"/>
                                <w:lang w:val="es-CL"/>
                              </w:rPr>
                            </w:pPr>
                            <w:r w:rsidRPr="009350E5">
                              <w:rPr>
                                <w:szCs w:val="18"/>
                                <w:lang w:val="es-CL"/>
                              </w:rPr>
                              <w:t>Canto</w:t>
                            </w:r>
                          </w:p>
                          <w:p w14:paraId="18C6190E" w14:textId="233AC057" w:rsidR="009350E5" w:rsidRPr="009350E5" w:rsidRDefault="009350E5">
                            <w:pPr>
                              <w:rPr>
                                <w:szCs w:val="18"/>
                                <w:lang w:val="es-CL"/>
                              </w:rPr>
                            </w:pPr>
                            <w:r w:rsidRPr="009350E5">
                              <w:rPr>
                                <w:szCs w:val="18"/>
                                <w:lang w:val="es-CL"/>
                              </w:rPr>
                              <w:t xml:space="preserve">Baile </w:t>
                            </w:r>
                          </w:p>
                          <w:p w14:paraId="2EB58F92" w14:textId="1E2956CA" w:rsidR="009350E5" w:rsidRPr="009350E5" w:rsidRDefault="009350E5">
                            <w:pPr>
                              <w:rPr>
                                <w:szCs w:val="18"/>
                                <w:lang w:val="es-CL"/>
                              </w:rPr>
                            </w:pPr>
                            <w:r w:rsidRPr="009350E5">
                              <w:rPr>
                                <w:szCs w:val="18"/>
                                <w:lang w:val="es-CL"/>
                              </w:rPr>
                              <w:t>Videojuegos</w:t>
                            </w:r>
                          </w:p>
                          <w:p w14:paraId="746F6A10" w14:textId="229FA9FA" w:rsidR="00783429" w:rsidRPr="009350E5" w:rsidRDefault="009350E5">
                            <w:pPr>
                              <w:rPr>
                                <w:lang w:val="es-CL"/>
                              </w:rPr>
                            </w:pPr>
                            <w:r w:rsidRPr="009350E5">
                              <w:rPr>
                                <w:szCs w:val="18"/>
                                <w:lang w:val="es-CL"/>
                              </w:rPr>
                              <w:t>Viajar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14:paraId="21B3FCCF" w14:textId="318E5888" w:rsidR="00783429" w:rsidRPr="0059649E" w:rsidRDefault="00783429" w:rsidP="00783429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C7D3214C6994C3DB8E058EB7C615EA6"/>
              </w:placeholder>
              <w:temporary/>
              <w:showingPlcHdr/>
              <w15:appearance w15:val="hidden"/>
            </w:sdtPr>
            <w:sdtEndPr/>
            <w:sdtContent>
              <w:p w14:paraId="418AB2DD" w14:textId="77777777" w:rsidR="00783429" w:rsidRPr="0059649E" w:rsidRDefault="00783429" w:rsidP="00783429">
                <w:pPr>
                  <w:pStyle w:val="Ttulo2"/>
                </w:pPr>
                <w:r w:rsidRPr="001B6D9A">
                  <w:rPr>
                    <w:rStyle w:val="SubttuloCar"/>
                    <w:color w:val="548AB7" w:themeColor="accent1" w:themeShade="BF"/>
                    <w:spacing w:val="29"/>
                    <w:w w:val="100"/>
                  </w:rPr>
                  <w:t>EDUCACIÓ</w:t>
                </w:r>
                <w:r w:rsidRPr="001B6D9A">
                  <w:rPr>
                    <w:rStyle w:val="SubttuloCar"/>
                    <w:color w:val="548AB7" w:themeColor="accent1" w:themeShade="BF"/>
                    <w:spacing w:val="2"/>
                    <w:w w:val="100"/>
                  </w:rPr>
                  <w:t>N</w:t>
                </w:r>
              </w:p>
            </w:sdtContent>
          </w:sdt>
          <w:p w14:paraId="19B26B95" w14:textId="0622387E" w:rsidR="00783429" w:rsidRDefault="00783429" w:rsidP="00783429">
            <w:pPr>
              <w:pStyle w:val="Ttulo4"/>
            </w:pPr>
          </w:p>
          <w:p w14:paraId="00FCA7F9" w14:textId="7783ABFA" w:rsidR="00783429" w:rsidRPr="0059649E" w:rsidRDefault="00783429" w:rsidP="00783429">
            <w:pPr>
              <w:pStyle w:val="Ttulo4"/>
            </w:pPr>
            <w:r>
              <w:t>COLEGIO REGINA PACIS</w:t>
            </w:r>
          </w:p>
          <w:p w14:paraId="77C4AD35" w14:textId="77777777" w:rsidR="00783429" w:rsidRDefault="00783429" w:rsidP="00783429">
            <w:r>
              <w:t>2008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2011</w:t>
            </w:r>
          </w:p>
          <w:p w14:paraId="4F35BB79" w14:textId="494E31C5" w:rsidR="00783429" w:rsidRPr="00280652" w:rsidRDefault="00783429" w:rsidP="00783429"/>
          <w:p w14:paraId="5B65E1A7" w14:textId="77777777" w:rsidR="00783429" w:rsidRPr="0059649E" w:rsidRDefault="00783429" w:rsidP="00783429">
            <w:pPr>
              <w:pStyle w:val="Ttulo4"/>
            </w:pPr>
            <w:r>
              <w:t>COLEGIO LIBERTADOR SIMON BOLÍVAR</w:t>
            </w:r>
          </w:p>
          <w:p w14:paraId="6E8EB58E" w14:textId="77777777" w:rsidR="00783429" w:rsidRDefault="00783429" w:rsidP="00783429">
            <w:r>
              <w:t>2012 – 2019</w:t>
            </w:r>
          </w:p>
          <w:p w14:paraId="73D80C62" w14:textId="77777777" w:rsidR="00783429" w:rsidRDefault="00783429" w:rsidP="00783429">
            <w:r>
              <w:t>Egresada con reconocimiento de excelencia en humanidades y sana convivencia en enseñanza media.</w:t>
            </w:r>
          </w:p>
          <w:p w14:paraId="425FF8EC" w14:textId="77777777" w:rsidR="00783429" w:rsidRDefault="00783429" w:rsidP="00783429">
            <w:pPr>
              <w:rPr>
                <w:b/>
                <w:bCs/>
              </w:rPr>
            </w:pPr>
          </w:p>
          <w:p w14:paraId="76DD502B" w14:textId="77777777" w:rsidR="00783429" w:rsidRDefault="00783429" w:rsidP="00783429">
            <w:pPr>
              <w:rPr>
                <w:b/>
                <w:bCs/>
              </w:rPr>
            </w:pPr>
            <w:r w:rsidRPr="00280652">
              <w:rPr>
                <w:b/>
                <w:bCs/>
              </w:rPr>
              <w:t>PROVOZ</w:t>
            </w:r>
          </w:p>
          <w:p w14:paraId="23598B0B" w14:textId="77777777" w:rsidR="00783429" w:rsidRDefault="00783429" w:rsidP="00783429">
            <w:r w:rsidRPr="00280652">
              <w:t>2020-2020</w:t>
            </w:r>
          </w:p>
          <w:p w14:paraId="3D37DD91" w14:textId="24F9DAC8" w:rsidR="00783429" w:rsidRDefault="00783429" w:rsidP="00783429">
            <w:r>
              <w:t xml:space="preserve">Egresada como actriz de doblaje con calificación final de examen práctico con nota 6,9. </w:t>
            </w:r>
          </w:p>
          <w:p w14:paraId="4B79F971" w14:textId="413E242B" w:rsidR="00783429" w:rsidRPr="001B6D9A" w:rsidRDefault="00783429" w:rsidP="001B6D9A">
            <w:pPr>
              <w:rPr>
                <w:b/>
                <w:bCs/>
              </w:rPr>
            </w:pPr>
          </w:p>
          <w:p w14:paraId="21634BC1" w14:textId="693A2F28" w:rsidR="00783429" w:rsidRPr="0059649E" w:rsidRDefault="00783429" w:rsidP="00783429"/>
          <w:p w14:paraId="54FA1865" w14:textId="782FF435" w:rsidR="00783429" w:rsidRPr="0059649E" w:rsidRDefault="00783429" w:rsidP="00783429">
            <w:pPr>
              <w:pStyle w:val="Subttulo"/>
            </w:pPr>
            <w:r w:rsidRPr="001B6D9A">
              <w:rPr>
                <w:noProof/>
                <w:spacing w:val="78"/>
                <w:w w:val="10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36FFEAA" wp14:editId="3BCA737C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393700</wp:posOffset>
                      </wp:positionV>
                      <wp:extent cx="3646170" cy="96012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6170" cy="960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B3C58A" w14:textId="77777777" w:rsidR="00783429" w:rsidRDefault="00783429" w:rsidP="00783429">
                                  <w:pPr>
                                    <w:pStyle w:val="Prrafodelista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lang w:val="es-CL"/>
                                    </w:rPr>
                                  </w:pPr>
                                  <w:r w:rsidRPr="00393DCA">
                                    <w:rPr>
                                      <w:lang w:val="es-CL"/>
                                    </w:rPr>
                                    <w:t xml:space="preserve">Trabajo en equipo </w:t>
                                  </w:r>
                                </w:p>
                                <w:p w14:paraId="6DAE1898" w14:textId="77777777" w:rsidR="00783429" w:rsidRDefault="00783429" w:rsidP="00783429">
                                  <w:pPr>
                                    <w:pStyle w:val="Prrafodelista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lang w:val="es-CL"/>
                                    </w:rPr>
                                  </w:pPr>
                                  <w:r>
                                    <w:rPr>
                                      <w:lang w:val="es-CL"/>
                                    </w:rPr>
                                    <w:t>Creatividad</w:t>
                                  </w:r>
                                </w:p>
                                <w:p w14:paraId="4AF27AC6" w14:textId="77777777" w:rsidR="00783429" w:rsidRDefault="00783429" w:rsidP="00783429">
                                  <w:pPr>
                                    <w:pStyle w:val="Prrafodelista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lang w:val="es-CL"/>
                                    </w:rPr>
                                  </w:pPr>
                                  <w:r>
                                    <w:rPr>
                                      <w:lang w:val="es-CL"/>
                                    </w:rPr>
                                    <w:t xml:space="preserve">Buena comunicación </w:t>
                                  </w:r>
                                </w:p>
                                <w:p w14:paraId="535CEC00" w14:textId="77777777" w:rsidR="00783429" w:rsidRDefault="00783429" w:rsidP="00783429">
                                  <w:pPr>
                                    <w:pStyle w:val="Prrafodelista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lang w:val="es-CL"/>
                                    </w:rPr>
                                  </w:pPr>
                                  <w:r>
                                    <w:rPr>
                                      <w:lang w:val="es-CL"/>
                                    </w:rPr>
                                    <w:t xml:space="preserve">Inglés oral y escrito intermedio </w:t>
                                  </w:r>
                                </w:p>
                                <w:p w14:paraId="2ED68F52" w14:textId="60BD2B8B" w:rsidR="00783429" w:rsidRDefault="00783429" w:rsidP="00783429">
                                  <w:pPr>
                                    <w:pStyle w:val="Prrafodelista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lang w:val="es-CL"/>
                                    </w:rPr>
                                  </w:pPr>
                                  <w:r>
                                    <w:rPr>
                                      <w:lang w:val="es-CL"/>
                                    </w:rPr>
                                    <w:t>Motivación</w:t>
                                  </w:r>
                                </w:p>
                                <w:p w14:paraId="543C68FC" w14:textId="75F82575" w:rsidR="00B76D31" w:rsidRDefault="00B76D31" w:rsidP="00783429">
                                  <w:pPr>
                                    <w:pStyle w:val="Prrafodelista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lang w:val="es-CL"/>
                                    </w:rPr>
                                  </w:pPr>
                                  <w:r>
                                    <w:rPr>
                                      <w:lang w:val="es-CL"/>
                                    </w:rPr>
                                    <w:t>Buena atención hacia otras personas</w:t>
                                  </w:r>
                                </w:p>
                                <w:p w14:paraId="78451607" w14:textId="77777777" w:rsidR="00783429" w:rsidRPr="00393DCA" w:rsidRDefault="00783429" w:rsidP="00393DCA">
                                  <w:pPr>
                                    <w:pStyle w:val="Prrafodelista"/>
                                    <w:rPr>
                                      <w:lang w:val="es-CL"/>
                                    </w:rPr>
                                  </w:pPr>
                                </w:p>
                                <w:p w14:paraId="0D6AF133" w14:textId="77777777" w:rsidR="00783429" w:rsidRPr="00393DCA" w:rsidRDefault="00783429">
                                  <w:pPr>
                                    <w:rPr>
                                      <w:lang w:val="es-C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FFEAA" id="_x0000_s1027" type="#_x0000_t202" style="position:absolute;margin-left:-5.75pt;margin-top:31pt;width:287.1pt;height:7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" stroked="f">
                      <v:textbox>
                        <w:txbxContent>
                          <w:p w14:paraId="4AB3C58A" w14:textId="77777777" w:rsidR="00783429" w:rsidRDefault="00783429" w:rsidP="00783429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lang w:val="es-CL"/>
                              </w:rPr>
                            </w:pPr>
                            <w:r w:rsidRPr="00393DCA">
                              <w:rPr>
                                <w:lang w:val="es-CL"/>
                              </w:rPr>
                              <w:t xml:space="preserve">Trabajo en equipo </w:t>
                            </w:r>
                          </w:p>
                          <w:p w14:paraId="6DAE1898" w14:textId="77777777" w:rsidR="00783429" w:rsidRDefault="00783429" w:rsidP="00783429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Creatividad</w:t>
                            </w:r>
                          </w:p>
                          <w:p w14:paraId="4AF27AC6" w14:textId="77777777" w:rsidR="00783429" w:rsidRDefault="00783429" w:rsidP="00783429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Buena comunicación </w:t>
                            </w:r>
                          </w:p>
                          <w:p w14:paraId="535CEC00" w14:textId="77777777" w:rsidR="00783429" w:rsidRDefault="00783429" w:rsidP="00783429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Inglés oral y escrito intermedio </w:t>
                            </w:r>
                          </w:p>
                          <w:p w14:paraId="2ED68F52" w14:textId="60BD2B8B" w:rsidR="00783429" w:rsidRDefault="00783429" w:rsidP="00783429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Motivación</w:t>
                            </w:r>
                          </w:p>
                          <w:p w14:paraId="543C68FC" w14:textId="75F82575" w:rsidR="00B76D31" w:rsidRDefault="00B76D31" w:rsidP="00783429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Buena atención hacia otras personas</w:t>
                            </w:r>
                          </w:p>
                          <w:p w14:paraId="78451607" w14:textId="77777777" w:rsidR="00783429" w:rsidRPr="00393DCA" w:rsidRDefault="00783429" w:rsidP="00393DCA">
                            <w:pPr>
                              <w:pStyle w:val="Prrafodelista"/>
                              <w:rPr>
                                <w:lang w:val="es-CL"/>
                              </w:rPr>
                            </w:pPr>
                          </w:p>
                          <w:p w14:paraId="0D6AF133" w14:textId="77777777" w:rsidR="00783429" w:rsidRPr="00393DCA" w:rsidRDefault="00783429">
                            <w:pPr>
                              <w:rPr>
                                <w:lang w:val="es-CL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spacing w:val="78"/>
                  <w:w w:val="100"/>
                </w:rPr>
                <w:id w:val="1669594239"/>
                <w:placeholder>
                  <w:docPart w:val="AEC79C0659D746D2933E9237AAADA3E6"/>
                </w:placeholder>
                <w:temporary/>
                <w:showingPlcHdr/>
                <w15:appearance w15:val="hidden"/>
              </w:sdtPr>
              <w:sdtEndPr>
                <w:rPr>
                  <w:spacing w:val="19"/>
                  <w:w w:val="86"/>
                </w:rPr>
              </w:sdtEndPr>
              <w:sdtContent>
                <w:r w:rsidRPr="001B6D9A">
                  <w:rPr>
                    <w:rStyle w:val="Ttulo1Car"/>
                    <w:b/>
                    <w:bCs/>
                    <w:spacing w:val="78"/>
                    <w:w w:val="100"/>
                  </w:rPr>
                  <w:t>APTITUDE</w:t>
                </w:r>
                <w:r w:rsidRPr="001B6D9A">
                  <w:rPr>
                    <w:rStyle w:val="Ttulo1Car"/>
                    <w:b/>
                    <w:bCs/>
                    <w:spacing w:val="1"/>
                    <w:w w:val="100"/>
                  </w:rPr>
                  <w:t>S</w:t>
                </w:r>
              </w:sdtContent>
            </w:sdt>
          </w:p>
        </w:tc>
      </w:tr>
      <w:tr w:rsidR="00783429" w:rsidRPr="0059649E" w14:paraId="4AF7800A" w14:textId="77777777" w:rsidTr="00783429">
        <w:tc>
          <w:tcPr>
            <w:tcW w:w="3600" w:type="dxa"/>
          </w:tcPr>
          <w:p w14:paraId="0333A511" w14:textId="77777777" w:rsidR="00783429" w:rsidRPr="0059649E" w:rsidRDefault="00783429" w:rsidP="00783429"/>
          <w:p w14:paraId="193DE096" w14:textId="1397BA03" w:rsidR="00783429" w:rsidRPr="0059649E" w:rsidRDefault="00783429" w:rsidP="00783429"/>
        </w:tc>
        <w:tc>
          <w:tcPr>
            <w:tcW w:w="720" w:type="dxa"/>
          </w:tcPr>
          <w:p w14:paraId="75DD9A41" w14:textId="77777777" w:rsidR="00783429" w:rsidRPr="0059649E" w:rsidRDefault="00783429" w:rsidP="00783429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E77F4CF" w14:textId="46221D75" w:rsidR="00783429" w:rsidRPr="00393DCA" w:rsidRDefault="00783429" w:rsidP="00783429">
            <w:pPr>
              <w:pStyle w:val="Ttulo2"/>
            </w:pPr>
          </w:p>
        </w:tc>
      </w:tr>
    </w:tbl>
    <w:p w14:paraId="13F7ED7B" w14:textId="7DA5CFED" w:rsidR="0043117B" w:rsidRPr="0059649E" w:rsidRDefault="00B76D31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C556" w14:textId="77777777" w:rsidR="00FF015F" w:rsidRDefault="00FF015F" w:rsidP="000C45FF">
      <w:r>
        <w:separator/>
      </w:r>
    </w:p>
  </w:endnote>
  <w:endnote w:type="continuationSeparator" w:id="0">
    <w:p w14:paraId="41F45F01" w14:textId="77777777" w:rsidR="00FF015F" w:rsidRDefault="00FF015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4DFA" w14:textId="77777777" w:rsidR="00FF015F" w:rsidRDefault="00FF015F" w:rsidP="000C45FF">
      <w:r>
        <w:separator/>
      </w:r>
    </w:p>
  </w:footnote>
  <w:footnote w:type="continuationSeparator" w:id="0">
    <w:p w14:paraId="4419F1B5" w14:textId="77777777" w:rsidR="00FF015F" w:rsidRDefault="00FF015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B646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0E68B61" wp14:editId="077DE20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3D690C"/>
    <w:multiLevelType w:val="hybridMultilevel"/>
    <w:tmpl w:val="7FDA66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52"/>
    <w:rsid w:val="00036450"/>
    <w:rsid w:val="00075675"/>
    <w:rsid w:val="00090A58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B6D9A"/>
    <w:rsid w:val="001E0391"/>
    <w:rsid w:val="001E1759"/>
    <w:rsid w:val="001F1ECC"/>
    <w:rsid w:val="002400EB"/>
    <w:rsid w:val="002559EC"/>
    <w:rsid w:val="00256CF7"/>
    <w:rsid w:val="00280652"/>
    <w:rsid w:val="00281FD5"/>
    <w:rsid w:val="002D3CA3"/>
    <w:rsid w:val="0030481B"/>
    <w:rsid w:val="003156FC"/>
    <w:rsid w:val="003254B5"/>
    <w:rsid w:val="0037121F"/>
    <w:rsid w:val="00393DCA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3429"/>
    <w:rsid w:val="007867A0"/>
    <w:rsid w:val="007927F5"/>
    <w:rsid w:val="00802CA0"/>
    <w:rsid w:val="009260CD"/>
    <w:rsid w:val="009350E5"/>
    <w:rsid w:val="00952C25"/>
    <w:rsid w:val="009A09AC"/>
    <w:rsid w:val="00A2118D"/>
    <w:rsid w:val="00AD76E2"/>
    <w:rsid w:val="00B20152"/>
    <w:rsid w:val="00B359E4"/>
    <w:rsid w:val="00B57D98"/>
    <w:rsid w:val="00B70850"/>
    <w:rsid w:val="00B76D31"/>
    <w:rsid w:val="00BB52A0"/>
    <w:rsid w:val="00BE162E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9126E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35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glossaryDocument" Target="glossary/document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1.xml" /><Relationship Id="rId5" Type="http://schemas.openxmlformats.org/officeDocument/2006/relationships/settings" Target="settings.xml" /><Relationship Id="rId10" Type="http://schemas.openxmlformats.org/officeDocument/2006/relationships/hyperlink" Target="mailto:maigrole@hotmail.com" TargetMode="External" /><Relationship Id="rId4" Type="http://schemas.openxmlformats.org/officeDocument/2006/relationships/styles" Target="styles.xml" /><Relationship Id="rId9" Type="http://schemas.openxmlformats.org/officeDocument/2006/relationships/hyperlink" Target="mailto:maigrole@hotmail.com" TargetMode="Externa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gr\AppData\Local\Microsoft\Office\16.0\DTS\es-ES%7b1C023C9E-5257-44DD-9660-A68A0E36954D%7d\%7b5E6F837A-175D-4BF8-B5F3-C43B41A66812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7D3214C6994C3DB8E058EB7C615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D08AC-A0E1-4110-966C-CE6218E19BE0}"/>
      </w:docPartPr>
      <w:docPartBody>
        <w:p w:rsidR="00F05A40" w:rsidRDefault="00FF0FCC" w:rsidP="00FF0FCC">
          <w:pPr>
            <w:pStyle w:val="BC7D3214C6994C3DB8E058EB7C615EA6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AEC79C0659D746D2933E9237AAADA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52435-9A19-4BD3-A0F4-668EBAA1789D}"/>
      </w:docPartPr>
      <w:docPartBody>
        <w:p w:rsidR="00F05A40" w:rsidRDefault="00FF0FCC" w:rsidP="00FF0FCC">
          <w:pPr>
            <w:pStyle w:val="AEC79C0659D746D2933E9237AAADA3E6"/>
          </w:pPr>
          <w:r w:rsidRPr="0059649E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CC"/>
    <w:rsid w:val="001C75F5"/>
    <w:rsid w:val="00F05A40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BC7D3214C6994C3DB8E058EB7C615EA6">
    <w:name w:val="BC7D3214C6994C3DB8E058EB7C615EA6"/>
    <w:rsid w:val="00FF0FCC"/>
  </w:style>
  <w:style w:type="paragraph" w:customStyle="1" w:styleId="AEC79C0659D746D2933E9237AAADA3E6">
    <w:name w:val="AEC79C0659D746D2933E9237AAADA3E6"/>
    <w:rsid w:val="00FF0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%7b5E6F837A-175D-4BF8-B5F3-C43B41A66812%7dtf00546271_win32.dotx</Template>
  <TotalTime>0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2021-05-05T04:31:00Z</dcterms:created>
  <dcterms:modified xsi:type="dcterms:W3CDTF">2021-05-05T04:31:00Z</dcterms:modified>
</cp:coreProperties>
</file>