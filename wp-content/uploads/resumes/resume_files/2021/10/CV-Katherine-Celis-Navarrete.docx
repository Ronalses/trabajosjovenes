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922"/>
        <w:gridCol w:w="6680"/>
      </w:tblGrid>
      <w:tr w:rsidR="00C420C8" w:rsidRPr="005152F2" w14:paraId="7BFC73A6" w14:textId="77777777" w:rsidTr="00C420C8">
        <w:tc>
          <w:tcPr>
            <w:tcW w:w="3023" w:type="dxa"/>
          </w:tcPr>
          <w:p w14:paraId="12364452" w14:textId="7FFFDEFA" w:rsidR="000A5456" w:rsidRPr="00C420C8" w:rsidRDefault="000A5456" w:rsidP="00C92E85">
            <w:pPr>
              <w:pStyle w:val="Ttulo1"/>
              <w:jc w:val="both"/>
            </w:pPr>
            <w:r>
              <w:t>Katherine alejandra celis navarrete</w:t>
            </w:r>
          </w:p>
          <w:p w14:paraId="04F1C8D2" w14:textId="30138B6A" w:rsidR="000A5456" w:rsidRPr="00F73745" w:rsidRDefault="000A5456" w:rsidP="00F73745">
            <w:pPr>
              <w:pStyle w:val="Ttulo4"/>
              <w:jc w:val="both"/>
              <w:rPr>
                <w:b w:val="0"/>
                <w:bCs/>
              </w:rPr>
            </w:pPr>
            <w:r w:rsidRPr="00F73745">
              <w:rPr>
                <w:b w:val="0"/>
                <w:bCs/>
              </w:rPr>
              <w:t>rut: 21.054.275-2</w:t>
            </w:r>
            <w:r w:rsidR="00F73745">
              <w:rPr>
                <w:b w:val="0"/>
                <w:bCs/>
              </w:rPr>
              <w:t>.</w:t>
            </w:r>
          </w:p>
          <w:p w14:paraId="5867CA07" w14:textId="5F929319" w:rsidR="000A5456" w:rsidRPr="00F73745" w:rsidRDefault="000A5456" w:rsidP="00F73745">
            <w:pPr>
              <w:pStyle w:val="Ttulo4"/>
              <w:jc w:val="both"/>
              <w:rPr>
                <w:b w:val="0"/>
                <w:bCs/>
              </w:rPr>
            </w:pPr>
            <w:r w:rsidRPr="00F73745">
              <w:rPr>
                <w:b w:val="0"/>
                <w:bCs/>
              </w:rPr>
              <w:t>fecha de nacimiento: 25/10/2002</w:t>
            </w:r>
            <w:r w:rsidR="00F73745">
              <w:rPr>
                <w:b w:val="0"/>
                <w:bCs/>
              </w:rPr>
              <w:t>.</w:t>
            </w:r>
          </w:p>
          <w:p w14:paraId="1775D2F8" w14:textId="78D824F1" w:rsidR="000A5456" w:rsidRPr="00F73745" w:rsidRDefault="000A5456" w:rsidP="00F73745">
            <w:pPr>
              <w:pStyle w:val="Ttulo4"/>
              <w:jc w:val="both"/>
              <w:rPr>
                <w:rFonts w:asciiTheme="minorHAnsi" w:hAnsiTheme="minorHAnsi"/>
                <w:b w:val="0"/>
                <w:bCs/>
              </w:rPr>
            </w:pPr>
            <w:r w:rsidRPr="00F73745">
              <w:rPr>
                <w:b w:val="0"/>
                <w:bCs/>
              </w:rPr>
              <w:t>nacionalidad: c</w:t>
            </w:r>
            <w:r w:rsidR="00F73745">
              <w:rPr>
                <w:b w:val="0"/>
                <w:bCs/>
              </w:rPr>
              <w:t>HILENA.</w:t>
            </w:r>
          </w:p>
          <w:p w14:paraId="106142C8" w14:textId="170E1DAD" w:rsidR="000A5456" w:rsidRPr="00F73745" w:rsidRDefault="000A5456" w:rsidP="00F73745">
            <w:pPr>
              <w:pStyle w:val="Ttulo4"/>
              <w:jc w:val="both"/>
              <w:rPr>
                <w:b w:val="0"/>
                <w:bCs/>
              </w:rPr>
            </w:pPr>
            <w:r w:rsidRPr="00F73745">
              <w:rPr>
                <w:b w:val="0"/>
                <w:bCs/>
              </w:rPr>
              <w:t xml:space="preserve">estado civil: </w:t>
            </w:r>
            <w:r w:rsidRPr="00F73745">
              <w:rPr>
                <w:rFonts w:asciiTheme="minorHAnsi" w:hAnsiTheme="minorHAnsi"/>
                <w:b w:val="0"/>
                <w:bCs/>
              </w:rPr>
              <w:t>soltera</w:t>
            </w:r>
            <w:r w:rsidR="00F73745">
              <w:rPr>
                <w:rFonts w:asciiTheme="minorHAnsi" w:hAnsiTheme="minorHAnsi"/>
                <w:b w:val="0"/>
                <w:bCs/>
              </w:rPr>
              <w:t>.</w:t>
            </w:r>
          </w:p>
          <w:p w14:paraId="6ABA1160" w14:textId="13952D86" w:rsidR="000A5456" w:rsidRPr="00F73745" w:rsidRDefault="000A5456" w:rsidP="00F73745">
            <w:pPr>
              <w:pStyle w:val="Ttulo4"/>
              <w:jc w:val="both"/>
              <w:rPr>
                <w:b w:val="0"/>
                <w:bCs/>
              </w:rPr>
            </w:pPr>
            <w:r w:rsidRPr="00F73745">
              <w:rPr>
                <w:b w:val="0"/>
                <w:bCs/>
              </w:rPr>
              <w:t>dirección: Rafael matus 1086, La florida, rm</w:t>
            </w:r>
            <w:r w:rsidR="00F73745">
              <w:rPr>
                <w:b w:val="0"/>
                <w:bCs/>
              </w:rPr>
              <w:t>.</w:t>
            </w:r>
          </w:p>
          <w:p w14:paraId="0DCA0C2F" w14:textId="5D001F95" w:rsidR="000A5456" w:rsidRDefault="000A5456" w:rsidP="00F73745">
            <w:pPr>
              <w:pStyle w:val="Ttulo4"/>
              <w:jc w:val="both"/>
            </w:pPr>
            <w:r w:rsidRPr="00F73745">
              <w:rPr>
                <w:b w:val="0"/>
                <w:bCs/>
              </w:rPr>
              <w:t>teléfono: 990875711</w:t>
            </w:r>
            <w:r w:rsidR="00F73745">
              <w:rPr>
                <w:b w:val="0"/>
                <w:bCs/>
              </w:rPr>
              <w:t>.</w:t>
            </w:r>
          </w:p>
          <w:p w14:paraId="33B5988A" w14:textId="50B941A1" w:rsidR="000A5456" w:rsidRDefault="000A5456" w:rsidP="00F73745">
            <w:pPr>
              <w:pStyle w:val="Ttulo4"/>
              <w:jc w:val="both"/>
            </w:pPr>
            <w:r w:rsidRPr="00F73745">
              <w:rPr>
                <w:b w:val="0"/>
                <w:bCs/>
              </w:rPr>
              <w:t>mail:</w:t>
            </w:r>
            <w:r w:rsidR="00C03410">
              <w:rPr>
                <w:b w:val="0"/>
                <w:bCs/>
              </w:rPr>
              <w:t xml:space="preserve"> </w:t>
            </w:r>
            <w:r w:rsidRPr="00C03410">
              <w:rPr>
                <w:b w:val="0"/>
                <w:bCs/>
                <w:sz w:val="21"/>
                <w:szCs w:val="21"/>
              </w:rPr>
              <w:t>kacelisn@gmail.com</w:t>
            </w:r>
          </w:p>
          <w:p w14:paraId="26D46EF4" w14:textId="77777777" w:rsidR="000A5456" w:rsidRDefault="000A5456" w:rsidP="000A5456">
            <w:pPr>
              <w:pStyle w:val="Ttulo3"/>
              <w:jc w:val="both"/>
            </w:pPr>
          </w:p>
          <w:p w14:paraId="77426F35" w14:textId="77777777" w:rsidR="000A5456" w:rsidRPr="00C420C8" w:rsidRDefault="000A5456" w:rsidP="000A5456">
            <w:pPr>
              <w:pStyle w:val="Ttulo3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2922"/>
            </w:tblGrid>
            <w:tr w:rsidR="00C420C8" w:rsidRPr="005152F2" w14:paraId="6822DCCC" w14:textId="77777777" w:rsidTr="000A5456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1D9BB03F" w14:textId="6611FE12" w:rsidR="00C420C8" w:rsidRDefault="00F73745" w:rsidP="002C77B9">
                  <w:pPr>
                    <w:pStyle w:val="Ttulo3"/>
                  </w:pPr>
                  <w:r>
                    <w:t>disponibilidad</w:t>
                  </w:r>
                </w:p>
                <w:p w14:paraId="78C51050" w14:textId="77777777" w:rsidR="00C420C8" w:rsidRDefault="00C420C8" w:rsidP="00616FF4">
                  <w:pPr>
                    <w:pStyle w:val="Lneade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14227F40" wp14:editId="0A7866B0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7EB1CFA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B0FCC71" w14:textId="6AB7D478" w:rsidR="00C420C8" w:rsidRDefault="00F73745" w:rsidP="00F73745">
                  <w:pPr>
                    <w:jc w:val="both"/>
                  </w:pPr>
                  <w:r>
                    <w:t xml:space="preserve">                Inmediata.</w:t>
                  </w:r>
                </w:p>
              </w:tc>
            </w:tr>
          </w:tbl>
          <w:p w14:paraId="51951230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0"/>
            </w:tblGrid>
            <w:tr w:rsidR="00C420C8" w14:paraId="26501A23" w14:textId="77777777" w:rsidTr="00C92E85">
              <w:trPr>
                <w:trHeight w:val="4104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EE791D4" w14:textId="0CDD3FB2" w:rsidR="00C420C8" w:rsidRPr="005152F2" w:rsidRDefault="00C92E85" w:rsidP="008F6337">
                  <w:pPr>
                    <w:pStyle w:val="Ttulo2"/>
                  </w:pPr>
                  <w:r>
                    <w:t>experiencia laboral</w:t>
                  </w:r>
                </w:p>
                <w:p w14:paraId="2CF93772" w14:textId="6DC0693A" w:rsidR="000A5456" w:rsidRPr="00C92E85" w:rsidRDefault="000A5456" w:rsidP="00C92E85">
                  <w:pPr>
                    <w:jc w:val="left"/>
                    <w:rPr>
                      <w:rFonts w:asciiTheme="majorHAnsi" w:hAnsiTheme="majorHAnsi"/>
                    </w:rPr>
                  </w:pPr>
                  <w:r w:rsidRPr="00C92E85">
                    <w:rPr>
                      <w:rFonts w:asciiTheme="majorHAnsi" w:hAnsiTheme="majorHAnsi"/>
                    </w:rPr>
                    <w:t xml:space="preserve">Dic 2020     </w:t>
                  </w:r>
                  <w:r w:rsidR="00C92E85">
                    <w:rPr>
                      <w:rFonts w:asciiTheme="majorHAnsi" w:hAnsiTheme="majorHAnsi"/>
                    </w:rPr>
                    <w:t xml:space="preserve">        </w:t>
                  </w:r>
                  <w:r w:rsidRPr="00C92E85">
                    <w:rPr>
                      <w:rFonts w:asciiTheme="majorHAnsi" w:hAnsiTheme="majorHAnsi"/>
                    </w:rPr>
                    <w:t xml:space="preserve"> </w:t>
                  </w:r>
                  <w:r w:rsidRPr="00F73745">
                    <w:rPr>
                      <w:rStyle w:val="Ttulo4Car"/>
                      <w:b w:val="0"/>
                      <w:bCs/>
                    </w:rPr>
                    <w:t>Municipalidad de la Florida</w:t>
                  </w:r>
                  <w:r w:rsidRPr="00C92E85">
                    <w:rPr>
                      <w:rFonts w:asciiTheme="majorHAnsi" w:hAnsiTheme="majorHAnsi"/>
                    </w:rPr>
                    <w:t xml:space="preserve"> </w:t>
                  </w:r>
                </w:p>
                <w:p w14:paraId="6FD0CD1A" w14:textId="4748BB82" w:rsidR="000A5456" w:rsidRPr="00C92E85" w:rsidRDefault="000A5456" w:rsidP="00C92E85">
                  <w:pPr>
                    <w:jc w:val="left"/>
                  </w:pPr>
                  <w:r w:rsidRPr="00C92E85">
                    <w:t>Cargo: Repartidora/Encuestadora.</w:t>
                  </w:r>
                </w:p>
                <w:p w14:paraId="38596398" w14:textId="4C4E46EA" w:rsidR="000A5456" w:rsidRPr="00C92E85" w:rsidRDefault="000A5456" w:rsidP="00C92E85">
                  <w:pPr>
                    <w:jc w:val="left"/>
                  </w:pPr>
                  <w:r w:rsidRPr="00C92E85">
                    <w:t>Encargada de la entrega, entrevista y despacho de beneficios sociales.</w:t>
                  </w:r>
                </w:p>
                <w:p w14:paraId="584E8F84" w14:textId="77777777" w:rsidR="000A5456" w:rsidRDefault="000A5456" w:rsidP="000A5456">
                  <w:pPr>
                    <w:jc w:val="both"/>
                  </w:pPr>
                </w:p>
                <w:p w14:paraId="58E497DD" w14:textId="0668168D" w:rsidR="000A5456" w:rsidRDefault="000A5456" w:rsidP="000A5456">
                  <w:pPr>
                    <w:jc w:val="both"/>
                  </w:pPr>
                  <w:r>
                    <w:t>Mar</w:t>
                  </w:r>
                  <w:r w:rsidR="00C92E85">
                    <w:t>/</w:t>
                  </w:r>
                  <w:r>
                    <w:t xml:space="preserve">Abr </w:t>
                  </w:r>
                  <w:r w:rsidR="00C92E85">
                    <w:t xml:space="preserve">2021      </w:t>
                  </w:r>
                  <w:r w:rsidR="00C92E85" w:rsidRPr="00F73745">
                    <w:rPr>
                      <w:rStyle w:val="Ttulo4Car"/>
                      <w:b w:val="0"/>
                      <w:bCs/>
                    </w:rPr>
                    <w:t>Municipalidad</w:t>
                  </w:r>
                  <w:r w:rsidRPr="00F73745">
                    <w:rPr>
                      <w:rStyle w:val="Ttulo4Car"/>
                      <w:b w:val="0"/>
                      <w:bCs/>
                    </w:rPr>
                    <w:t xml:space="preserve"> de la Florida  </w:t>
                  </w:r>
                </w:p>
                <w:p w14:paraId="54A2DC1D" w14:textId="47BF55B1" w:rsidR="000A5456" w:rsidRDefault="000A5456" w:rsidP="000A5456">
                  <w:pPr>
                    <w:jc w:val="both"/>
                  </w:pPr>
                  <w:r>
                    <w:t>Cargo: Repartidora/Encuestadora/Bodeguera.</w:t>
                  </w:r>
                </w:p>
                <w:p w14:paraId="06E334C8" w14:textId="5A05E064" w:rsidR="000A5456" w:rsidRDefault="000A5456" w:rsidP="000A5456">
                  <w:pPr>
                    <w:jc w:val="both"/>
                  </w:pPr>
                  <w:r>
                    <w:t xml:space="preserve">Personal dedicado a la entrevista, entrega beneficios sociales, armado </w:t>
                  </w:r>
                  <w:r w:rsidR="00C92E85">
                    <w:t>de cajas y reponedora de estas.</w:t>
                  </w:r>
                </w:p>
                <w:p w14:paraId="556C93E1" w14:textId="77777777" w:rsidR="000A5456" w:rsidRDefault="000A5456" w:rsidP="000A5456">
                  <w:pPr>
                    <w:jc w:val="both"/>
                  </w:pPr>
                </w:p>
                <w:p w14:paraId="4171F38F" w14:textId="09E0A6CE" w:rsidR="000A5456" w:rsidRDefault="000A5456" w:rsidP="000A5456">
                  <w:pPr>
                    <w:jc w:val="both"/>
                  </w:pPr>
                  <w:r>
                    <w:t xml:space="preserve">Mayo 2021      </w:t>
                  </w:r>
                  <w:r w:rsidR="00C92E85">
                    <w:t xml:space="preserve">    </w:t>
                  </w:r>
                  <w:r>
                    <w:t xml:space="preserve"> </w:t>
                  </w:r>
                  <w:r w:rsidRPr="00F73745">
                    <w:rPr>
                      <w:rStyle w:val="Ttulo4Car"/>
                      <w:b w:val="0"/>
                      <w:bCs/>
                    </w:rPr>
                    <w:t>Municipalidad de la Florida</w:t>
                  </w:r>
                  <w:r>
                    <w:t xml:space="preserve">  </w:t>
                  </w:r>
                </w:p>
                <w:p w14:paraId="4B99801A" w14:textId="3E032DED" w:rsidR="000A5456" w:rsidRDefault="000A5456" w:rsidP="000A5456">
                  <w:pPr>
                    <w:jc w:val="both"/>
                  </w:pPr>
                  <w:r>
                    <w:t xml:space="preserve">Cargo: Repartidora/Encuestadora/Digitadora/Corrección </w:t>
                  </w:r>
                </w:p>
                <w:p w14:paraId="5AD44667" w14:textId="6D7F7EFE" w:rsidR="000A5456" w:rsidRDefault="000A5456" w:rsidP="000A5456">
                  <w:pPr>
                    <w:jc w:val="both"/>
                  </w:pPr>
                  <w:r>
                    <w:t>Encargada de entrega, entrevista y despacho de beneficios sociales</w:t>
                  </w:r>
                  <w:r w:rsidR="00C92E85">
                    <w:t>,</w:t>
                  </w:r>
                </w:p>
                <w:p w14:paraId="348AF20A" w14:textId="77777777" w:rsidR="00C92E85" w:rsidRDefault="00C92E85" w:rsidP="000A5456">
                  <w:pPr>
                    <w:jc w:val="both"/>
                  </w:pPr>
                  <w:r>
                    <w:t>d</w:t>
                  </w:r>
                  <w:r w:rsidR="000A5456">
                    <w:t xml:space="preserve">igitadora y persona dedicada a la corrección de fichas e información. </w:t>
                  </w:r>
                </w:p>
                <w:p w14:paraId="7513AD34" w14:textId="77777777" w:rsidR="00C92E85" w:rsidRDefault="00C92E85" w:rsidP="000A5456">
                  <w:pPr>
                    <w:jc w:val="both"/>
                  </w:pPr>
                </w:p>
                <w:p w14:paraId="4FAD7892" w14:textId="6D53027E" w:rsidR="00C92E85" w:rsidRDefault="00C92E85" w:rsidP="000A5456">
                  <w:pPr>
                    <w:jc w:val="both"/>
                  </w:pPr>
                  <w:r>
                    <w:t xml:space="preserve">Jun/Jul/Ago 2021   </w:t>
                  </w:r>
                  <w:r w:rsidRPr="00F73745">
                    <w:rPr>
                      <w:rStyle w:val="Ttulo4Car"/>
                      <w:b w:val="0"/>
                      <w:bCs/>
                    </w:rPr>
                    <w:t>Municipalidad de la Florida</w:t>
                  </w:r>
                </w:p>
                <w:p w14:paraId="324A00D9" w14:textId="66744FB0" w:rsidR="00C92E85" w:rsidRDefault="00C92E85" w:rsidP="00C92E85">
                  <w:pPr>
                    <w:jc w:val="both"/>
                  </w:pPr>
                  <w:r>
                    <w:t>Cargo: Repartidora/Encuestadora.</w:t>
                  </w:r>
                </w:p>
                <w:p w14:paraId="212F1547" w14:textId="5C0F5CB9" w:rsidR="00C420C8" w:rsidRDefault="00C92E85" w:rsidP="00C92E85">
                  <w:pPr>
                    <w:jc w:val="both"/>
                  </w:pPr>
                  <w:r>
                    <w:t>Encargada de la entrega, entrevista y despacho de beneficios sociales.</w:t>
                  </w:r>
                  <w:r w:rsidR="000A5456">
                    <w:t xml:space="preserve">                    </w:t>
                  </w:r>
                </w:p>
              </w:tc>
            </w:tr>
            <w:tr w:rsidR="00C420C8" w14:paraId="282B9A99" w14:textId="77777777" w:rsidTr="00C92E85">
              <w:trPr>
                <w:trHeight w:val="3672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A078648" w14:textId="519EEA43" w:rsidR="00C420C8" w:rsidRPr="005152F2" w:rsidRDefault="00F73745" w:rsidP="008F6337">
                  <w:pPr>
                    <w:pStyle w:val="Ttulo2"/>
                  </w:pPr>
                  <w:r>
                    <w:t>formación académica</w:t>
                  </w:r>
                </w:p>
                <w:p w14:paraId="4F2C50F4" w14:textId="1B2D0CF7" w:rsidR="00F73745" w:rsidRPr="00F73745" w:rsidRDefault="00F73745" w:rsidP="00F73745">
                  <w:pPr>
                    <w:pStyle w:val="Ttulo4"/>
                    <w:jc w:val="both"/>
                    <w:rPr>
                      <w:rFonts w:asciiTheme="minorHAnsi" w:hAnsiTheme="minorHAnsi"/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2009/2016     </w:t>
                  </w:r>
                  <w:r>
                    <w:rPr>
                      <w:rFonts w:asciiTheme="minorHAnsi" w:hAnsiTheme="minorHAnsi"/>
                      <w:b w:val="0"/>
                      <w:bCs/>
                    </w:rPr>
                    <w:t>enseñanza básica</w:t>
                  </w:r>
                </w:p>
                <w:p w14:paraId="65869160" w14:textId="7816714A" w:rsidR="00F73745" w:rsidRDefault="00F73745" w:rsidP="00F73745">
                  <w:pPr>
                    <w:jc w:val="both"/>
                  </w:pPr>
                  <w:r>
                    <w:t>C</w:t>
                  </w:r>
                  <w:r w:rsidRPr="00F73745">
                    <w:t>olegio Santa Patricia de la Florida.</w:t>
                  </w:r>
                </w:p>
                <w:p w14:paraId="41197B94" w14:textId="0C6BC356" w:rsidR="00F73745" w:rsidRPr="00F73745" w:rsidRDefault="00F73745" w:rsidP="00F73745">
                  <w:pPr>
                    <w:pStyle w:val="Ttulo4"/>
                    <w:jc w:val="both"/>
                  </w:pPr>
                  <w:r w:rsidRPr="00F73745">
                    <w:rPr>
                      <w:b w:val="0"/>
                      <w:bCs/>
                    </w:rPr>
                    <w:t>2017/2020</w:t>
                  </w:r>
                  <w:r>
                    <w:t xml:space="preserve">    </w:t>
                  </w:r>
                  <w:r w:rsidRPr="00F73745">
                    <w:rPr>
                      <w:b w:val="0"/>
                      <w:bCs/>
                    </w:rPr>
                    <w:t>enseñanza media</w:t>
                  </w:r>
                </w:p>
                <w:p w14:paraId="6B9E04D0" w14:textId="004CD97C" w:rsidR="00C420C8" w:rsidRDefault="00F73745" w:rsidP="00F73745">
                  <w:pPr>
                    <w:jc w:val="both"/>
                  </w:pPr>
                  <w:r>
                    <w:t>Colegio Santiago de la Florida.</w:t>
                  </w:r>
                </w:p>
              </w:tc>
            </w:tr>
          </w:tbl>
          <w:p w14:paraId="70F82DA8" w14:textId="77777777" w:rsidR="00C420C8" w:rsidRPr="005152F2" w:rsidRDefault="00C420C8" w:rsidP="003856C9"/>
        </w:tc>
      </w:tr>
    </w:tbl>
    <w:p w14:paraId="1EED9D9E" w14:textId="77777777" w:rsidR="003F5FDB" w:rsidRDefault="003F5FDB" w:rsidP="00841714">
      <w:pPr>
        <w:pStyle w:val="Sinespaciado"/>
      </w:pPr>
    </w:p>
    <w:sectPr w:rsidR="003F5FDB" w:rsidSect="00466E6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84B38" w14:textId="77777777" w:rsidR="00703F1C" w:rsidRDefault="00703F1C" w:rsidP="003856C9">
      <w:pPr>
        <w:spacing w:after="0" w:line="240" w:lineRule="auto"/>
      </w:pPr>
      <w:r>
        <w:separator/>
      </w:r>
    </w:p>
  </w:endnote>
  <w:endnote w:type="continuationSeparator" w:id="0">
    <w:p w14:paraId="69E00CAC" w14:textId="77777777" w:rsidR="00703F1C" w:rsidRDefault="00703F1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ADBA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3FA81AC" wp14:editId="1C4D9E3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C32A35E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74C2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4E00F3C" wp14:editId="62B5578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F9CB118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DAA10" w14:textId="77777777" w:rsidR="00703F1C" w:rsidRDefault="00703F1C" w:rsidP="003856C9">
      <w:pPr>
        <w:spacing w:after="0" w:line="240" w:lineRule="auto"/>
      </w:pPr>
      <w:r>
        <w:separator/>
      </w:r>
    </w:p>
  </w:footnote>
  <w:footnote w:type="continuationSeparator" w:id="0">
    <w:p w14:paraId="55776A29" w14:textId="77777777" w:rsidR="00703F1C" w:rsidRDefault="00703F1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4526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55300C4" wp14:editId="4C513F6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C595CD6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DA026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8BB920C" wp14:editId="7EDED00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61BD601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56"/>
    <w:rsid w:val="00052BE1"/>
    <w:rsid w:val="0007412A"/>
    <w:rsid w:val="000A5456"/>
    <w:rsid w:val="0010199E"/>
    <w:rsid w:val="0010257B"/>
    <w:rsid w:val="001166C2"/>
    <w:rsid w:val="001503AC"/>
    <w:rsid w:val="001765FE"/>
    <w:rsid w:val="0019561F"/>
    <w:rsid w:val="001B32D2"/>
    <w:rsid w:val="001C5BD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66E60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A3CE7"/>
    <w:rsid w:val="00703F1C"/>
    <w:rsid w:val="00743379"/>
    <w:rsid w:val="00747550"/>
    <w:rsid w:val="007803B7"/>
    <w:rsid w:val="007A7C08"/>
    <w:rsid w:val="007B0E71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86149"/>
    <w:rsid w:val="009D1627"/>
    <w:rsid w:val="00A42F91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03410"/>
    <w:rsid w:val="00C420C8"/>
    <w:rsid w:val="00C4403A"/>
    <w:rsid w:val="00C92E85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7374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32A30D"/>
  <w15:chartTrackingRefBased/>
  <w15:docId w15:val="{9A2D80DD-4F9E-4446-9C6D-FDEDF47B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Curr&#237;culum%20v&#237;tae%20creativo%20dise&#241;ado%20por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Currículum%20vítae%20creativo%20diseñado%20por%20MOO.dotx</Template>
  <TotalTime>1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Office User</cp:lastModifiedBy>
  <cp:revision>2</cp:revision>
  <dcterms:created xsi:type="dcterms:W3CDTF">2021-08-24T17:47:00Z</dcterms:created>
  <dcterms:modified xsi:type="dcterms:W3CDTF">2021-08-24T17:47:00Z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