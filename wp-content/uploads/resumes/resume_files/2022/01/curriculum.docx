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B06F" w14:textId="0980A580" w:rsidR="0059120E" w:rsidRPr="002C1884" w:rsidRDefault="00525D5C">
      <w:pPr>
        <w:pStyle w:val="Nombre"/>
      </w:pPr>
      <w:r>
        <w:t>Aurora Valenzuela</w:t>
      </w:r>
      <w:r w:rsidR="007C7591">
        <w:t xml:space="preserve"> rosales</w:t>
      </w:r>
    </w:p>
    <w:p w14:paraId="7C379CFE" w14:textId="3CAA18F7" w:rsidR="00BD4853" w:rsidRDefault="00793C2C">
      <w:pPr>
        <w:pStyle w:val="Informacindecontacto"/>
      </w:pPr>
      <w:r>
        <w:t>Dirección : Bezanilla</w:t>
      </w:r>
      <w:r w:rsidR="0090346D">
        <w:t xml:space="preserve"> #1243, independencia/</w:t>
      </w:r>
      <w:r w:rsidR="000E3CAD">
        <w:t xml:space="preserve"> </w:t>
      </w:r>
    </w:p>
    <w:p w14:paraId="57E3F9E3" w14:textId="111F4799" w:rsidR="00A502C2" w:rsidRDefault="00793C2C">
      <w:pPr>
        <w:pStyle w:val="Informacindecontacto"/>
      </w:pPr>
      <w:r>
        <w:t>Celular</w:t>
      </w:r>
      <w:r w:rsidR="00831092">
        <w:t xml:space="preserve"> </w:t>
      </w:r>
      <w:r>
        <w:t xml:space="preserve">: </w:t>
      </w:r>
      <w:r w:rsidR="000E3CAD">
        <w:t>+56935674369</w:t>
      </w:r>
    </w:p>
    <w:p w14:paraId="412652B0" w14:textId="196485D8" w:rsidR="0059120E" w:rsidRDefault="00831092">
      <w:pPr>
        <w:pStyle w:val="Informacindecontacto"/>
      </w:pPr>
      <w:r>
        <w:t>Corre</w:t>
      </w:r>
      <w:r w:rsidR="00A502C2">
        <w:t>o</w:t>
      </w:r>
      <w:r w:rsidR="003A042A">
        <w:t xml:space="preserve"> </w:t>
      </w:r>
      <w:r>
        <w:t xml:space="preserve">: </w:t>
      </w:r>
      <w:hyperlink r:id="rId7" w:history="1">
        <w:r w:rsidR="007C7591" w:rsidRPr="00A45A11">
          <w:rPr>
            <w:rStyle w:val="Hipervnculo"/>
          </w:rPr>
          <w:t>valenzuelarosalesaurora@gmail.com</w:t>
        </w:r>
      </w:hyperlink>
    </w:p>
    <w:p w14:paraId="3D6CA211" w14:textId="7EC2A9E2" w:rsidR="007C7591" w:rsidRPr="002C1884" w:rsidRDefault="007C7591">
      <w:pPr>
        <w:pStyle w:val="Informacindecontacto"/>
      </w:pPr>
      <w:r>
        <w:t>Fecha de nacimiento</w:t>
      </w:r>
      <w:r w:rsidR="008A273D">
        <w:t xml:space="preserve">: 10/06/2006. </w:t>
      </w:r>
    </w:p>
    <w:p w14:paraId="763F04E6" w14:textId="70228596" w:rsidR="0059120E" w:rsidRPr="002C1884" w:rsidRDefault="00E4275C">
      <w:pPr>
        <w:pStyle w:val="Ttulo1"/>
      </w:pPr>
      <w:r>
        <w:t>Habilidades</w:t>
      </w:r>
    </w:p>
    <w:p w14:paraId="706A20BA" w14:textId="77777777" w:rsidR="00DB30C7" w:rsidRDefault="008C7BD9">
      <w:pPr>
        <w:spacing w:after="180"/>
      </w:pPr>
      <w:r>
        <w:t>Organización.</w:t>
      </w:r>
    </w:p>
    <w:p w14:paraId="494AFD7D" w14:textId="77777777" w:rsidR="00DB30C7" w:rsidRDefault="008C7BD9">
      <w:pPr>
        <w:spacing w:after="180"/>
      </w:pPr>
      <w:r>
        <w:t xml:space="preserve"> Trabajo en equipo.</w:t>
      </w:r>
    </w:p>
    <w:p w14:paraId="6AABD906" w14:textId="21EB616B" w:rsidR="0059120E" w:rsidRDefault="00DB30C7">
      <w:pPr>
        <w:spacing w:after="180"/>
      </w:pPr>
      <w:r>
        <w:t xml:space="preserve"> Pro actividad  .</w:t>
      </w:r>
    </w:p>
    <w:p w14:paraId="5E051BAA" w14:textId="12603D10" w:rsidR="00DB30C7" w:rsidRPr="002C1884" w:rsidRDefault="00DB30C7">
      <w:pPr>
        <w:spacing w:after="180"/>
      </w:pPr>
      <w:r>
        <w:t xml:space="preserve">Responsabilidad </w:t>
      </w:r>
    </w:p>
    <w:p w14:paraId="5DB1A38E" w14:textId="77777777" w:rsidR="0059120E" w:rsidRPr="002C1884" w:rsidRDefault="00E51927">
      <w:pPr>
        <w:pStyle w:val="Ttulo1"/>
      </w:pPr>
      <w:sdt>
        <w:sdtPr>
          <w:id w:val="-1150367223"/>
          <w:placeholder>
            <w:docPart w:val="4414B47F22564E4D8AFAA9F2718FF6D3"/>
          </w:placeholder>
          <w:temporary/>
          <w:showingPlcHdr/>
        </w:sdtPr>
        <w:sdtEndPr/>
        <w:sdtContent>
          <w:r w:rsidRPr="002C1884">
            <w:t>Educación</w:t>
          </w:r>
        </w:sdtContent>
      </w:sdt>
    </w:p>
    <w:p w14:paraId="5A5E7D96" w14:textId="0E192660" w:rsidR="0059120E" w:rsidRDefault="00377210" w:rsidP="00BF30D1">
      <w:pPr>
        <w:pStyle w:val="Ttulo2"/>
      </w:pPr>
      <w:r>
        <w:t>Grado:</w:t>
      </w:r>
    </w:p>
    <w:p w14:paraId="5DA4E4A2" w14:textId="7EF24366" w:rsidR="00BF30D1" w:rsidRPr="00BF30D1" w:rsidRDefault="00BF30D1" w:rsidP="00BF30D1">
      <w:r>
        <w:t xml:space="preserve">2° medio </w:t>
      </w:r>
      <w:r w:rsidR="00A53E4C">
        <w:t xml:space="preserve"> en escuela </w:t>
      </w:r>
      <w:proofErr w:type="spellStart"/>
      <w:r w:rsidR="00A53E4C">
        <w:t>part</w:t>
      </w:r>
      <w:proofErr w:type="spellEnd"/>
      <w:r w:rsidR="00A53E4C">
        <w:t xml:space="preserve">. Máster </w:t>
      </w:r>
      <w:proofErr w:type="spellStart"/>
      <w:r w:rsidR="00A53E4C">
        <w:t>shcool</w:t>
      </w:r>
      <w:proofErr w:type="spellEnd"/>
      <w:r w:rsidR="00A53E4C">
        <w:t>.</w:t>
      </w:r>
    </w:p>
    <w:p w14:paraId="7604D409" w14:textId="5C0E7ED3" w:rsidR="0059120E" w:rsidRPr="002C1884" w:rsidRDefault="000C3E95">
      <w:pPr>
        <w:pStyle w:val="Ttulo1"/>
      </w:pPr>
      <w:r>
        <w:t xml:space="preserve"> Experiencia laboral</w:t>
      </w:r>
    </w:p>
    <w:p w14:paraId="3247475F" w14:textId="65410D3C" w:rsidR="0059120E" w:rsidRPr="002C1884" w:rsidRDefault="00E0120B">
      <w:pPr>
        <w:pStyle w:val="Ttulo2"/>
      </w:pPr>
      <w:proofErr w:type="spellStart"/>
      <w:r>
        <w:t>Masko</w:t>
      </w:r>
      <w:proofErr w:type="spellEnd"/>
      <w:r>
        <w:t xml:space="preserve"> </w:t>
      </w:r>
      <w:proofErr w:type="spellStart"/>
      <w:r>
        <w:t>exotics</w:t>
      </w:r>
      <w:proofErr w:type="spellEnd"/>
    </w:p>
    <w:p w14:paraId="7389C2C7" w14:textId="3846EDF0" w:rsidR="0059120E" w:rsidRPr="002C1884" w:rsidRDefault="00F81A8F">
      <w:pPr>
        <w:pStyle w:val="Ttulo3"/>
      </w:pPr>
      <w:r>
        <w:t>1 de mayo hasta el 30 de noviembre de 2021</w:t>
      </w:r>
      <w:r w:rsidR="001C708A">
        <w:t>.</w:t>
      </w:r>
    </w:p>
    <w:p w14:paraId="07024023" w14:textId="65ABCC65" w:rsidR="0059120E" w:rsidRPr="002C1884" w:rsidRDefault="008D2C85">
      <w:r>
        <w:t xml:space="preserve">Me desempeñé como cajera, vendedora (atención directa con clientes). </w:t>
      </w:r>
      <w:r w:rsidR="001D381A">
        <w:t>Limpieza de local y de animales exóticos</w:t>
      </w:r>
      <w:r w:rsidR="00AC40DE">
        <w:t>, reponedora</w:t>
      </w:r>
      <w:r w:rsidR="00402A72">
        <w:t xml:space="preserve">, etc. </w:t>
      </w:r>
      <w:r w:rsidR="00122682">
        <w:t xml:space="preserve">Logros: jefa </w:t>
      </w:r>
      <w:r w:rsidR="0080703E">
        <w:t>de local.</w:t>
      </w:r>
    </w:p>
    <w:p w14:paraId="7C632B4B" w14:textId="49064313" w:rsidR="0059120E" w:rsidRPr="002C1884" w:rsidRDefault="00095132">
      <w:pPr>
        <w:pStyle w:val="Ttulo1"/>
      </w:pPr>
      <w:r>
        <w:t>Re</w:t>
      </w:r>
      <w:r w:rsidR="00E42F5D">
        <w:t>conocimientos</w:t>
      </w:r>
    </w:p>
    <w:p w14:paraId="7BCA73C9" w14:textId="4E6283D5" w:rsidR="00715BDB" w:rsidRDefault="00095132" w:rsidP="001B614C">
      <w:pPr>
        <w:pStyle w:val="Ttulo2"/>
        <w:rPr>
          <w:b w:val="0"/>
          <w:bCs/>
          <w:sz w:val="22"/>
          <w:szCs w:val="22"/>
        </w:rPr>
      </w:pPr>
      <w:r>
        <w:t xml:space="preserve"> </w:t>
      </w:r>
      <w:r w:rsidR="00D47BE4" w:rsidRPr="006A228A">
        <w:rPr>
          <w:b w:val="0"/>
          <w:bCs/>
          <w:sz w:val="22"/>
          <w:szCs w:val="22"/>
        </w:rPr>
        <w:t xml:space="preserve">Quedar como jefa de </w:t>
      </w:r>
      <w:r w:rsidR="001B614C" w:rsidRPr="006A228A">
        <w:rPr>
          <w:b w:val="0"/>
          <w:bCs/>
          <w:sz w:val="22"/>
          <w:szCs w:val="22"/>
        </w:rPr>
        <w:t>local.</w:t>
      </w:r>
    </w:p>
    <w:p w14:paraId="49CF466A" w14:textId="77777777" w:rsidR="00623A8F" w:rsidRDefault="00623A8F" w:rsidP="006A228A">
      <w:pPr>
        <w:rPr>
          <w:rFonts w:asciiTheme="majorHAnsi" w:hAnsiTheme="majorHAnsi"/>
          <w:b/>
          <w:bCs/>
          <w:sz w:val="28"/>
          <w:szCs w:val="28"/>
        </w:rPr>
      </w:pPr>
    </w:p>
    <w:p w14:paraId="34687120" w14:textId="333D1805" w:rsidR="006A228A" w:rsidRDefault="00B506D0" w:rsidP="006A228A">
      <w:pPr>
        <w:rPr>
          <w:rFonts w:asciiTheme="majorHAnsi" w:hAnsiTheme="majorHAnsi"/>
          <w:b/>
          <w:bCs/>
          <w:sz w:val="28"/>
          <w:szCs w:val="28"/>
        </w:rPr>
      </w:pPr>
      <w:r w:rsidRPr="0094120A">
        <w:rPr>
          <w:rFonts w:asciiTheme="majorHAnsi" w:hAnsiTheme="majorHAnsi"/>
          <w:b/>
          <w:bCs/>
          <w:sz w:val="28"/>
          <w:szCs w:val="28"/>
        </w:rPr>
        <w:t xml:space="preserve">Pasatiempo </w:t>
      </w:r>
    </w:p>
    <w:p w14:paraId="75376961" w14:textId="010A2A72" w:rsidR="0094120A" w:rsidRDefault="00685452" w:rsidP="006A228A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C675EF">
        <w:rPr>
          <w:sz w:val="28"/>
          <w:szCs w:val="28"/>
        </w:rPr>
        <w:t xml:space="preserve">Jugar fútbol en escuelas </w:t>
      </w:r>
      <w:proofErr w:type="spellStart"/>
      <w:r w:rsidR="00C675EF">
        <w:rPr>
          <w:sz w:val="28"/>
          <w:szCs w:val="28"/>
        </w:rPr>
        <w:t>Christiane</w:t>
      </w:r>
      <w:proofErr w:type="spellEnd"/>
      <w:r w:rsidR="00C675EF">
        <w:rPr>
          <w:sz w:val="28"/>
          <w:szCs w:val="28"/>
        </w:rPr>
        <w:t xml:space="preserve"> </w:t>
      </w:r>
      <w:proofErr w:type="spellStart"/>
      <w:r w:rsidR="00C675EF">
        <w:rPr>
          <w:sz w:val="28"/>
          <w:szCs w:val="28"/>
        </w:rPr>
        <w:t>Endler</w:t>
      </w:r>
      <w:proofErr w:type="spellEnd"/>
      <w:r w:rsidR="00C675EF">
        <w:rPr>
          <w:sz w:val="28"/>
          <w:szCs w:val="28"/>
        </w:rPr>
        <w:t>.</w:t>
      </w:r>
    </w:p>
    <w:p w14:paraId="2FC3DF62" w14:textId="1DAA4C2C" w:rsidR="00685452" w:rsidRDefault="00685452" w:rsidP="006A228A">
      <w:pPr>
        <w:rPr>
          <w:sz w:val="28"/>
          <w:szCs w:val="28"/>
        </w:rPr>
      </w:pPr>
      <w:r>
        <w:rPr>
          <w:sz w:val="28"/>
          <w:szCs w:val="28"/>
        </w:rPr>
        <w:t>•Toco instrumentos musicales.</w:t>
      </w:r>
    </w:p>
    <w:p w14:paraId="2938E7B0" w14:textId="071D0B28" w:rsidR="00685452" w:rsidRDefault="00685452" w:rsidP="006A228A">
      <w:pPr>
        <w:rPr>
          <w:sz w:val="28"/>
          <w:szCs w:val="28"/>
        </w:rPr>
      </w:pPr>
    </w:p>
    <w:p w14:paraId="0041A433" w14:textId="7815B93A" w:rsidR="00685452" w:rsidRDefault="00685452" w:rsidP="006A228A">
      <w:pPr>
        <w:rPr>
          <w:sz w:val="28"/>
          <w:szCs w:val="28"/>
        </w:rPr>
      </w:pPr>
      <w:r w:rsidRPr="00B120B4">
        <w:rPr>
          <w:b/>
          <w:bCs/>
          <w:sz w:val="28"/>
          <w:szCs w:val="28"/>
        </w:rPr>
        <w:t>Nota</w:t>
      </w:r>
      <w:r>
        <w:rPr>
          <w:sz w:val="28"/>
          <w:szCs w:val="28"/>
        </w:rPr>
        <w:t xml:space="preserve">: busco trabajo </w:t>
      </w:r>
      <w:proofErr w:type="spellStart"/>
      <w:r>
        <w:rPr>
          <w:sz w:val="28"/>
          <w:szCs w:val="28"/>
        </w:rPr>
        <w:t>part</w:t>
      </w:r>
      <w:proofErr w:type="spellEnd"/>
      <w:r>
        <w:rPr>
          <w:sz w:val="28"/>
          <w:szCs w:val="28"/>
        </w:rPr>
        <w:t xml:space="preserve"> </w:t>
      </w:r>
      <w:r w:rsidR="00785FB2">
        <w:rPr>
          <w:sz w:val="28"/>
          <w:szCs w:val="28"/>
        </w:rPr>
        <w:t>time.</w:t>
      </w:r>
    </w:p>
    <w:p w14:paraId="746FF15C" w14:textId="53AC431E" w:rsidR="00785FB2" w:rsidRDefault="00BB7107" w:rsidP="0073622D">
      <w:pPr>
        <w:rPr>
          <w:sz w:val="28"/>
          <w:szCs w:val="28"/>
        </w:rPr>
      </w:pPr>
      <w:r w:rsidRPr="0073622D">
        <w:rPr>
          <w:sz w:val="28"/>
          <w:szCs w:val="28"/>
        </w:rPr>
        <w:t>Busco integrarme a una empresa</w:t>
      </w:r>
      <w:r w:rsidR="000A4066" w:rsidRPr="0073622D">
        <w:rPr>
          <w:sz w:val="28"/>
          <w:szCs w:val="28"/>
        </w:rPr>
        <w:t xml:space="preserve"> donde pueda desarrollar mis habilidades y aprender </w:t>
      </w:r>
      <w:r w:rsidR="0073622D">
        <w:rPr>
          <w:sz w:val="28"/>
          <w:szCs w:val="28"/>
        </w:rPr>
        <w:t xml:space="preserve">otras nuevas. </w:t>
      </w:r>
    </w:p>
    <w:p w14:paraId="3965C99E" w14:textId="39DC8954" w:rsidR="000D1AB7" w:rsidRDefault="0073622D" w:rsidP="0073622D">
      <w:pPr>
        <w:rPr>
          <w:sz w:val="28"/>
          <w:szCs w:val="28"/>
        </w:rPr>
      </w:pPr>
      <w:r>
        <w:rPr>
          <w:sz w:val="28"/>
          <w:szCs w:val="28"/>
        </w:rPr>
        <w:t xml:space="preserve">Soy una persona </w:t>
      </w:r>
      <w:r w:rsidR="000D1AB7">
        <w:rPr>
          <w:sz w:val="28"/>
          <w:szCs w:val="28"/>
        </w:rPr>
        <w:t>pro activa y con muchas ganas de aprender.</w:t>
      </w:r>
    </w:p>
    <w:p w14:paraId="5C8D2325" w14:textId="2D8A3528" w:rsidR="000D1AB7" w:rsidRDefault="000D1AB7" w:rsidP="0073622D">
      <w:pPr>
        <w:rPr>
          <w:sz w:val="28"/>
          <w:szCs w:val="28"/>
        </w:rPr>
      </w:pPr>
    </w:p>
    <w:p w14:paraId="10F1832F" w14:textId="77777777" w:rsidR="00AC48C7" w:rsidRDefault="000D1AB7" w:rsidP="00ED0944">
      <w:pPr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Se despide </w:t>
      </w:r>
      <w:r w:rsidR="00AC48C7">
        <w:rPr>
          <w:sz w:val="28"/>
          <w:szCs w:val="28"/>
        </w:rPr>
        <w:t xml:space="preserve">atte. </w:t>
      </w:r>
    </w:p>
    <w:p w14:paraId="2A261CE5" w14:textId="6A54EC72" w:rsidR="000D1AB7" w:rsidRPr="00ED0944" w:rsidRDefault="00AC48C7" w:rsidP="00ED0944">
      <w:pPr>
        <w:ind w:left="2880"/>
        <w:rPr>
          <w:sz w:val="28"/>
          <w:szCs w:val="28"/>
        </w:rPr>
      </w:pPr>
      <w:r w:rsidRPr="00ED0944">
        <w:rPr>
          <w:sz w:val="28"/>
          <w:szCs w:val="28"/>
        </w:rPr>
        <w:t>Aurora Valenzuela Rosales</w:t>
      </w:r>
      <w:r w:rsidR="00ED0944" w:rsidRPr="00ED0944">
        <w:rPr>
          <w:sz w:val="28"/>
          <w:szCs w:val="28"/>
        </w:rPr>
        <w:t>.</w:t>
      </w:r>
    </w:p>
    <w:p w14:paraId="280F5B05" w14:textId="77777777" w:rsidR="00AC48C7" w:rsidRPr="0073622D" w:rsidRDefault="00AC48C7" w:rsidP="0073622D">
      <w:pPr>
        <w:rPr>
          <w:sz w:val="28"/>
          <w:szCs w:val="28"/>
        </w:rPr>
      </w:pPr>
    </w:p>
    <w:sectPr w:rsidR="00AC48C7" w:rsidRPr="0073622D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99B3E" w14:textId="77777777" w:rsidR="00E51927" w:rsidRDefault="00E51927">
      <w:pPr>
        <w:spacing w:after="0" w:line="240" w:lineRule="auto"/>
      </w:pPr>
      <w:r>
        <w:separator/>
      </w:r>
    </w:p>
  </w:endnote>
  <w:endnote w:type="continuationSeparator" w:id="0">
    <w:p w14:paraId="65AC2A14" w14:textId="77777777" w:rsidR="00E51927" w:rsidRDefault="00E5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46F60D" w14:textId="77777777" w:rsidR="0059120E" w:rsidRDefault="00E51927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6A537" w14:textId="77777777" w:rsidR="00E51927" w:rsidRDefault="00E51927">
      <w:pPr>
        <w:spacing w:after="0" w:line="240" w:lineRule="auto"/>
      </w:pPr>
      <w:r>
        <w:separator/>
      </w:r>
    </w:p>
  </w:footnote>
  <w:footnote w:type="continuationSeparator" w:id="0">
    <w:p w14:paraId="22296CF0" w14:textId="77777777" w:rsidR="00E51927" w:rsidRDefault="00E5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63F8" w14:textId="77777777" w:rsidR="0059120E" w:rsidRDefault="00E51927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199B7BC" wp14:editId="712A746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D24093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817D6" w14:textId="77777777" w:rsidR="0059120E" w:rsidRDefault="00E51927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C1B350" wp14:editId="1608AC0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776B10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94264"/>
    <w:multiLevelType w:val="hybridMultilevel"/>
    <w:tmpl w:val="8B00E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F2E02"/>
    <w:multiLevelType w:val="hybridMultilevel"/>
    <w:tmpl w:val="694AA47C"/>
    <w:lvl w:ilvl="0" w:tplc="080A000F">
      <w:start w:val="1"/>
      <w:numFmt w:val="decimal"/>
      <w:lvlText w:val="%1."/>
      <w:lvlJc w:val="left"/>
      <w:pPr>
        <w:ind w:left="2880" w:hanging="360"/>
      </w:pPr>
    </w:lvl>
    <w:lvl w:ilvl="1" w:tplc="080A0019" w:tentative="1">
      <w:start w:val="1"/>
      <w:numFmt w:val="lowerLetter"/>
      <w:lvlText w:val="%2."/>
      <w:lvlJc w:val="left"/>
      <w:pPr>
        <w:ind w:left="3600" w:hanging="360"/>
      </w:pPr>
    </w:lvl>
    <w:lvl w:ilvl="2" w:tplc="080A001B" w:tentative="1">
      <w:start w:val="1"/>
      <w:numFmt w:val="lowerRoman"/>
      <w:lvlText w:val="%3."/>
      <w:lvlJc w:val="right"/>
      <w:pPr>
        <w:ind w:left="4320" w:hanging="180"/>
      </w:pPr>
    </w:lvl>
    <w:lvl w:ilvl="3" w:tplc="080A000F" w:tentative="1">
      <w:start w:val="1"/>
      <w:numFmt w:val="decimal"/>
      <w:lvlText w:val="%4."/>
      <w:lvlJc w:val="left"/>
      <w:pPr>
        <w:ind w:left="5040" w:hanging="360"/>
      </w:pPr>
    </w:lvl>
    <w:lvl w:ilvl="4" w:tplc="080A0019" w:tentative="1">
      <w:start w:val="1"/>
      <w:numFmt w:val="lowerLetter"/>
      <w:lvlText w:val="%5."/>
      <w:lvlJc w:val="left"/>
      <w:pPr>
        <w:ind w:left="5760" w:hanging="360"/>
      </w:pPr>
    </w:lvl>
    <w:lvl w:ilvl="5" w:tplc="080A001B" w:tentative="1">
      <w:start w:val="1"/>
      <w:numFmt w:val="lowerRoman"/>
      <w:lvlText w:val="%6."/>
      <w:lvlJc w:val="right"/>
      <w:pPr>
        <w:ind w:left="6480" w:hanging="180"/>
      </w:pPr>
    </w:lvl>
    <w:lvl w:ilvl="6" w:tplc="080A000F" w:tentative="1">
      <w:start w:val="1"/>
      <w:numFmt w:val="decimal"/>
      <w:lvlText w:val="%7."/>
      <w:lvlJc w:val="left"/>
      <w:pPr>
        <w:ind w:left="7200" w:hanging="360"/>
      </w:pPr>
    </w:lvl>
    <w:lvl w:ilvl="7" w:tplc="080A0019" w:tentative="1">
      <w:start w:val="1"/>
      <w:numFmt w:val="lowerLetter"/>
      <w:lvlText w:val="%8."/>
      <w:lvlJc w:val="left"/>
      <w:pPr>
        <w:ind w:left="7920" w:hanging="360"/>
      </w:pPr>
    </w:lvl>
    <w:lvl w:ilvl="8" w:tplc="080A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5C"/>
    <w:rsid w:val="00095132"/>
    <w:rsid w:val="000A4066"/>
    <w:rsid w:val="000C32D4"/>
    <w:rsid w:val="000C3E95"/>
    <w:rsid w:val="000C4851"/>
    <w:rsid w:val="000D1AB7"/>
    <w:rsid w:val="000E3CAD"/>
    <w:rsid w:val="00122682"/>
    <w:rsid w:val="001B614C"/>
    <w:rsid w:val="001C708A"/>
    <w:rsid w:val="001D381A"/>
    <w:rsid w:val="00377210"/>
    <w:rsid w:val="003A042A"/>
    <w:rsid w:val="00402A72"/>
    <w:rsid w:val="00525D5C"/>
    <w:rsid w:val="005964A1"/>
    <w:rsid w:val="005D2DA7"/>
    <w:rsid w:val="00623A8F"/>
    <w:rsid w:val="00685452"/>
    <w:rsid w:val="006A228A"/>
    <w:rsid w:val="00715BDB"/>
    <w:rsid w:val="0073622D"/>
    <w:rsid w:val="00785FB2"/>
    <w:rsid w:val="00793C2C"/>
    <w:rsid w:val="007C7591"/>
    <w:rsid w:val="0080703E"/>
    <w:rsid w:val="00831092"/>
    <w:rsid w:val="008A273D"/>
    <w:rsid w:val="008C7BD9"/>
    <w:rsid w:val="008D2C85"/>
    <w:rsid w:val="0090346D"/>
    <w:rsid w:val="0094120A"/>
    <w:rsid w:val="00A502C2"/>
    <w:rsid w:val="00A53E4C"/>
    <w:rsid w:val="00AC40DE"/>
    <w:rsid w:val="00AC48C7"/>
    <w:rsid w:val="00B120B4"/>
    <w:rsid w:val="00B506D0"/>
    <w:rsid w:val="00BB7107"/>
    <w:rsid w:val="00BD4853"/>
    <w:rsid w:val="00BF30D1"/>
    <w:rsid w:val="00C675EF"/>
    <w:rsid w:val="00CD260A"/>
    <w:rsid w:val="00D47BE4"/>
    <w:rsid w:val="00DB30C7"/>
    <w:rsid w:val="00E0120B"/>
    <w:rsid w:val="00E4275C"/>
    <w:rsid w:val="00E42F5D"/>
    <w:rsid w:val="00E51927"/>
    <w:rsid w:val="00ED0944"/>
    <w:rsid w:val="00F8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C7D710"/>
  <w15:docId w15:val="{0BDE2740-46B1-A840-8FA7-67AF163B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8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E4275C"/>
    <w:rPr>
      <w:color w:val="3D859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2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valenzuelarosalesaurora@gmail.com" TargetMode="External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BC322D6-D985-BE42-9FA0-BC264763B340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14B47F22564E4D8AFAA9F2718FF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E0278-B08C-104E-978F-DAEB208A517E}"/>
      </w:docPartPr>
      <w:docPartBody>
        <w:p w:rsidR="00000000" w:rsidRDefault="00D7147E">
          <w:pPr>
            <w:pStyle w:val="4414B47F22564E4D8AFAA9F2718FF6D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7E"/>
    <w:rsid w:val="00D7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6B4A0CA13F3348A45D761D2A4866AE">
    <w:name w:val="D96B4A0CA13F3348A45D761D2A4866AE"/>
  </w:style>
  <w:style w:type="paragraph" w:customStyle="1" w:styleId="11E0855544FBE349A898D20AD6CA76C8">
    <w:name w:val="11E0855544FBE349A898D20AD6CA76C8"/>
  </w:style>
  <w:style w:type="paragraph" w:customStyle="1" w:styleId="2A00C1A6CAC1404CB90494D0BEE4140E">
    <w:name w:val="2A00C1A6CAC1404CB90494D0BEE4140E"/>
  </w:style>
  <w:style w:type="paragraph" w:customStyle="1" w:styleId="ADFEAB6432AEED4B88055515A71E8329">
    <w:name w:val="ADFEAB6432AEED4B88055515A71E8329"/>
  </w:style>
  <w:style w:type="paragraph" w:customStyle="1" w:styleId="4414B47F22564E4D8AFAA9F2718FF6D3">
    <w:name w:val="4414B47F22564E4D8AFAA9F2718FF6D3"/>
  </w:style>
  <w:style w:type="paragraph" w:customStyle="1" w:styleId="27C92D85D1B34E419B462D2884D5AC86">
    <w:name w:val="27C92D85D1B34E419B462D2884D5AC86"/>
  </w:style>
  <w:style w:type="paragraph" w:customStyle="1" w:styleId="CAE75D6F78DE56488020E64D95003670">
    <w:name w:val="CAE75D6F78DE56488020E64D95003670"/>
  </w:style>
  <w:style w:type="paragraph" w:customStyle="1" w:styleId="5A709F4F57A2964F88201F613474AC95">
    <w:name w:val="5A709F4F57A2964F88201F613474AC95"/>
  </w:style>
  <w:style w:type="paragraph" w:customStyle="1" w:styleId="F5BF9169C01A37418E430265193FFF2A">
    <w:name w:val="F5BF9169C01A37418E430265193FFF2A"/>
  </w:style>
  <w:style w:type="paragraph" w:customStyle="1" w:styleId="1CC04A7D0F20BB47956A872AF8937A99">
    <w:name w:val="1CC04A7D0F20BB47956A872AF8937A99"/>
  </w:style>
  <w:style w:type="paragraph" w:customStyle="1" w:styleId="F67435B9980D794E9A8D51E27233BC89">
    <w:name w:val="F67435B9980D794E9A8D51E27233BC89"/>
  </w:style>
  <w:style w:type="paragraph" w:customStyle="1" w:styleId="2BFB9D55BEA9544EAA1D35ECE4013631">
    <w:name w:val="2BFB9D55BEA9544EAA1D35ECE4013631"/>
  </w:style>
  <w:style w:type="paragraph" w:customStyle="1" w:styleId="33FD37F39894CB4DBC4811B5890AB070">
    <w:name w:val="33FD37F39894CB4DBC4811B5890AB070"/>
  </w:style>
  <w:style w:type="paragraph" w:customStyle="1" w:styleId="9CE0E0165D76AD43B8A050FA7288CE60">
    <w:name w:val="9CE0E0165D76AD43B8A050FA7288CE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{1BC322D6-D985-BE42-9FA0-BC264763B340}tf50002038.dotx</Template>
  <TotalTime>35</TotalTime>
  <Pages>1</Pages>
  <Words>148</Words>
  <Characters>819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Aurorithaa Valenzuelithaa</dc:creator>
  <cp:keywords/>
  <dc:description/>
  <cp:lastModifiedBy>Aurorithaa Valenzuelithaa</cp:lastModifiedBy>
  <cp:revision>51</cp:revision>
  <dcterms:created xsi:type="dcterms:W3CDTF">2022-01-03T20:47:00Z</dcterms:created>
  <dcterms:modified xsi:type="dcterms:W3CDTF">2022-01-03T21:22:00Z</dcterms:modified>
</cp:coreProperties>
</file>