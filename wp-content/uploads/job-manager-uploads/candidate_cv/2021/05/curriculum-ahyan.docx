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43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806"/>
      </w:tblGrid>
      <w:tr w:rsidR="00692703" w:rsidRPr="00FD7C80" w:rsidTr="007042BD">
        <w:trPr>
          <w:trHeight w:hRule="exact" w:val="2003"/>
        </w:trPr>
        <w:tc>
          <w:tcPr>
            <w:tcW w:w="9806" w:type="dxa"/>
            <w:tcMar>
              <w:top w:w="0" w:type="dxa"/>
              <w:bottom w:w="0" w:type="dxa"/>
            </w:tcMar>
          </w:tcPr>
          <w:p w:rsidR="00692703" w:rsidRDefault="00FB63BD" w:rsidP="00FB63BD">
            <w:pPr>
              <w:pStyle w:val="Puesto"/>
              <w:jc w:val="left"/>
              <w:rPr>
                <w:sz w:val="52"/>
                <w:szCs w:val="52"/>
              </w:rPr>
            </w:pPr>
            <w:r w:rsidRPr="00FB63BD">
              <w:rPr>
                <w:sz w:val="52"/>
                <w:szCs w:val="52"/>
              </w:rPr>
              <w:t>ahyan andres ayala sanchez</w:t>
            </w:r>
          </w:p>
          <w:p w:rsidR="00692703" w:rsidRDefault="00FB63BD" w:rsidP="00FB63BD">
            <w:pPr>
              <w:pStyle w:val="Informacindecontacto"/>
            </w:pPr>
            <w:r>
              <w:t>20.815.249-1</w:t>
            </w:r>
          </w:p>
          <w:p w:rsidR="00FB63BD" w:rsidRDefault="00FB63BD" w:rsidP="00FB63BD">
            <w:pPr>
              <w:pStyle w:val="Informacindecontacto"/>
            </w:pPr>
            <w:r>
              <w:t>Fecha de nacimiento: 02 de abril 2002</w:t>
            </w:r>
          </w:p>
          <w:p w:rsidR="00FB63BD" w:rsidRDefault="007E4B78" w:rsidP="00FB63BD">
            <w:pPr>
              <w:pStyle w:val="Informacindecontacto"/>
            </w:pPr>
            <w:r>
              <w:t>Edad: 19 años</w:t>
            </w:r>
            <w:bookmarkStart w:id="0" w:name="_GoBack"/>
            <w:bookmarkEnd w:id="0"/>
          </w:p>
          <w:p w:rsidR="00FB63BD" w:rsidRDefault="00FB63BD" w:rsidP="00FB63BD">
            <w:pPr>
              <w:pStyle w:val="Informacindecontacto"/>
            </w:pPr>
            <w:r>
              <w:t>Dirección: Santa Isabel 353</w:t>
            </w:r>
          </w:p>
          <w:p w:rsidR="00FB63BD" w:rsidRDefault="00FB63BD" w:rsidP="00FB63BD">
            <w:pPr>
              <w:pStyle w:val="Informacindecontacto"/>
            </w:pPr>
            <w:r>
              <w:t>Nacionalidad: chilena</w:t>
            </w:r>
          </w:p>
          <w:p w:rsidR="00FB63BD" w:rsidRPr="00FD7C80" w:rsidRDefault="00FB63BD" w:rsidP="00FB63BD">
            <w:pPr>
              <w:pStyle w:val="Informacindecontacto"/>
            </w:pPr>
          </w:p>
        </w:tc>
      </w:tr>
    </w:tbl>
    <w:p w:rsidR="004E01EB" w:rsidRPr="00FD7C80" w:rsidRDefault="007042BD" w:rsidP="004E01EB">
      <w:pPr>
        <w:pStyle w:val="Ttulo1"/>
      </w:pPr>
      <w:r>
        <w:t>Estudios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1E3120" w:rsidRDefault="007042BD" w:rsidP="007042BD">
            <w:pPr>
              <w:pStyle w:val="Ttulo3"/>
              <w:outlineLvl w:val="2"/>
            </w:pPr>
            <w:r>
              <w:t xml:space="preserve">Enseñanza básica </w:t>
            </w:r>
          </w:p>
          <w:p w:rsidR="007042BD" w:rsidRPr="007042BD" w:rsidRDefault="007042BD" w:rsidP="007042BD">
            <w:pPr>
              <w:pStyle w:val="Ttulo3"/>
              <w:outlineLvl w:val="2"/>
              <w:rPr>
                <w:rStyle w:val="Referenciasutil"/>
              </w:rPr>
            </w:pPr>
            <w:r>
              <w:rPr>
                <w:rStyle w:val="Referenciasutil"/>
              </w:rPr>
              <w:t>escuela ema diaz cierra</w:t>
            </w: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Default="007042BD" w:rsidP="007042BD">
            <w:pPr>
              <w:pStyle w:val="Ttulo3"/>
              <w:outlineLvl w:val="2"/>
            </w:pPr>
            <w:r>
              <w:t>enseñanza media</w:t>
            </w:r>
          </w:p>
          <w:p w:rsidR="007042BD" w:rsidRDefault="007042BD" w:rsidP="007042BD">
            <w:pPr>
              <w:pStyle w:val="Ttulo3"/>
              <w:outlineLvl w:val="2"/>
              <w:rPr>
                <w:rStyle w:val="Referenciasutil"/>
              </w:rPr>
            </w:pPr>
            <w:r>
              <w:t xml:space="preserve">° </w:t>
            </w:r>
            <w:r>
              <w:rPr>
                <w:rStyle w:val="Referenciasutil"/>
              </w:rPr>
              <w:t>Liceo técnico carlos alessandri</w:t>
            </w:r>
          </w:p>
          <w:p w:rsidR="007042BD" w:rsidRPr="007042BD" w:rsidRDefault="007042BD" w:rsidP="007042BD">
            <w:pPr>
              <w:pStyle w:val="Ttulo3"/>
              <w:outlineLvl w:val="2"/>
              <w:rPr>
                <w:rStyle w:val="Referenciasutil"/>
              </w:rPr>
            </w:pPr>
            <w:r>
              <w:rPr>
                <w:rStyle w:val="Referenciasutil"/>
              </w:rPr>
              <w:t>° cursando en icel</w:t>
            </w:r>
          </w:p>
        </w:tc>
      </w:tr>
    </w:tbl>
    <w:p w:rsidR="00DA59AA" w:rsidRPr="00FD7C80" w:rsidRDefault="007042BD" w:rsidP="0097790C">
      <w:pPr>
        <w:pStyle w:val="Ttulo1"/>
      </w:pPr>
      <w:r>
        <w:t>experiencia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7042BD" w:rsidRDefault="007042BD" w:rsidP="007042BD">
            <w:pPr>
              <w:pStyle w:val="Ttulo3"/>
              <w:contextualSpacing w:val="0"/>
              <w:outlineLvl w:val="2"/>
            </w:pPr>
            <w:r>
              <w:t>cargo: Vendedor</w:t>
            </w:r>
          </w:p>
          <w:p w:rsidR="007042BD" w:rsidRDefault="007042BD" w:rsidP="007042BD">
            <w:pPr>
              <w:pStyle w:val="Ttulo3"/>
              <w:contextualSpacing w:val="0"/>
              <w:outlineLvl w:val="2"/>
            </w:pPr>
            <w:r>
              <w:t>Lugar: confiteria callealta.</w:t>
            </w:r>
          </w:p>
          <w:p w:rsidR="007042BD" w:rsidRDefault="007042BD" w:rsidP="007042BD">
            <w:pPr>
              <w:pStyle w:val="Ttulo3"/>
              <w:contextualSpacing w:val="0"/>
              <w:outlineLvl w:val="2"/>
            </w:pPr>
          </w:p>
          <w:p w:rsidR="007042BD" w:rsidRDefault="007042BD" w:rsidP="007042BD">
            <w:pPr>
              <w:pStyle w:val="Ttulo3"/>
              <w:contextualSpacing w:val="0"/>
              <w:outlineLvl w:val="2"/>
            </w:pPr>
            <w:r>
              <w:t>Cargo: Auditor</w:t>
            </w:r>
          </w:p>
          <w:p w:rsidR="007042BD" w:rsidRDefault="007042BD" w:rsidP="007042BD">
            <w:pPr>
              <w:pStyle w:val="Ttulo3"/>
              <w:contextualSpacing w:val="0"/>
              <w:outlineLvl w:val="2"/>
            </w:pPr>
            <w:r>
              <w:t>Lugar: EMpresa rgis (servicio de inventarios en tiendas)</w:t>
            </w:r>
          </w:p>
          <w:p w:rsidR="007042BD" w:rsidRDefault="007042BD" w:rsidP="007042BD">
            <w:pPr>
              <w:pStyle w:val="Ttulo3"/>
              <w:outlineLvl w:val="2"/>
            </w:pPr>
          </w:p>
          <w:p w:rsidR="007042BD" w:rsidRDefault="007042BD" w:rsidP="007042BD">
            <w:pPr>
              <w:pStyle w:val="Ttulo3"/>
              <w:outlineLvl w:val="2"/>
            </w:pPr>
            <w:r>
              <w:t>Cargo: Ayudante de constructor.</w:t>
            </w:r>
          </w:p>
          <w:p w:rsidR="007042BD" w:rsidRPr="007042BD" w:rsidRDefault="007042BD" w:rsidP="007042BD">
            <w:pPr>
              <w:pStyle w:val="Ttulo3"/>
              <w:outlineLvl w:val="2"/>
            </w:pPr>
            <w:r>
              <w:t>Lugar: trabajador independiente que realiza arreglos en las casas</w:t>
            </w: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FD7C80" w:rsidRDefault="00F61DF9" w:rsidP="00F61DF9"/>
        </w:tc>
      </w:tr>
    </w:tbl>
    <w:p w:rsidR="00486277" w:rsidRPr="00FD7C80" w:rsidRDefault="001C702F" w:rsidP="00486277">
      <w:pPr>
        <w:pStyle w:val="Ttulo1"/>
      </w:pPr>
      <w:sdt>
        <w:sdtPr>
          <w:alias w:val="Aptitudes:"/>
          <w:tag w:val="Aptitudes:"/>
          <w:id w:val="-1392877668"/>
          <w:placeholder>
            <w:docPart w:val="17F50281889D429AA6143F7082083017"/>
          </w:placeholder>
          <w:temporary/>
          <w:showingPlcHdr/>
          <w15:appearance w15:val="hidden"/>
        </w:sdtPr>
        <w:sdtEndPr/>
        <w:sdtContent>
          <w:r w:rsidR="00486277" w:rsidRPr="00FD7C80">
            <w:rPr>
              <w:lang w:bidi="es-ES"/>
            </w:rPr>
            <w:t>Aptitudes</w:t>
          </w:r>
        </w:sdtContent>
      </w:sdt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:rsidTr="00DE2EA9">
        <w:tc>
          <w:tcPr>
            <w:tcW w:w="4410" w:type="dxa"/>
          </w:tcPr>
          <w:p w:rsidR="001E3120" w:rsidRPr="00FD7C80" w:rsidRDefault="007042BD" w:rsidP="006E1507">
            <w:pPr>
              <w:pStyle w:val="Listaconvietas"/>
              <w:contextualSpacing w:val="0"/>
            </w:pPr>
            <w:r>
              <w:t>Trabajo en equipo</w:t>
            </w:r>
          </w:p>
          <w:p w:rsidR="001F4E6D" w:rsidRDefault="007042BD" w:rsidP="007042BD">
            <w:pPr>
              <w:pStyle w:val="Listaconvietas"/>
              <w:contextualSpacing w:val="0"/>
            </w:pPr>
            <w:r>
              <w:t>Ganas de aprender</w:t>
            </w:r>
          </w:p>
          <w:p w:rsidR="007042BD" w:rsidRDefault="007042BD" w:rsidP="007042BD">
            <w:pPr>
              <w:pStyle w:val="Listaconvietas"/>
              <w:contextualSpacing w:val="0"/>
            </w:pPr>
            <w:r>
              <w:t>Trabajo bajo presión</w:t>
            </w:r>
          </w:p>
          <w:p w:rsidR="00B25478" w:rsidRPr="00FD7C80" w:rsidRDefault="00B25478" w:rsidP="007042BD">
            <w:pPr>
              <w:pStyle w:val="Listaconvietas"/>
              <w:contextualSpacing w:val="0"/>
            </w:pPr>
            <w:r>
              <w:t>Confianza</w:t>
            </w:r>
          </w:p>
        </w:tc>
        <w:tc>
          <w:tcPr>
            <w:tcW w:w="4616" w:type="dxa"/>
            <w:tcMar>
              <w:left w:w="360" w:type="dxa"/>
            </w:tcMar>
          </w:tcPr>
          <w:p w:rsidR="003A0632" w:rsidRPr="00FD7C80" w:rsidRDefault="007042BD" w:rsidP="006E1507">
            <w:pPr>
              <w:pStyle w:val="Listaconvietas"/>
              <w:contextualSpacing w:val="0"/>
            </w:pPr>
            <w:r>
              <w:t>Optimismo</w:t>
            </w:r>
          </w:p>
          <w:p w:rsidR="007042BD" w:rsidRDefault="007042BD" w:rsidP="006E1507">
            <w:pPr>
              <w:pStyle w:val="Listaconvietas"/>
              <w:contextualSpacing w:val="0"/>
            </w:pPr>
            <w:r>
              <w:t xml:space="preserve">Empatía </w:t>
            </w:r>
          </w:p>
          <w:p w:rsidR="00B25478" w:rsidRDefault="007042BD" w:rsidP="00B25478">
            <w:pPr>
              <w:pStyle w:val="Listaconvietas"/>
              <w:contextualSpacing w:val="0"/>
            </w:pPr>
            <w:r>
              <w:t>Buena comunicación</w:t>
            </w:r>
          </w:p>
          <w:p w:rsidR="00B25478" w:rsidRPr="00FD7C80" w:rsidRDefault="00B25478" w:rsidP="00B25478">
            <w:pPr>
              <w:pStyle w:val="Listaconvietas"/>
              <w:contextualSpacing w:val="0"/>
            </w:pPr>
            <w:r>
              <w:t>Fácil adaptación en todos los espacios y ambientes</w:t>
            </w:r>
          </w:p>
        </w:tc>
      </w:tr>
    </w:tbl>
    <w:p w:rsidR="00B51D1B" w:rsidRDefault="00B51D1B" w:rsidP="006E1507"/>
    <w:p w:rsidR="007042BD" w:rsidRDefault="007042BD" w:rsidP="006E1507"/>
    <w:p w:rsidR="007042BD" w:rsidRDefault="007042BD" w:rsidP="006E1507"/>
    <w:p w:rsidR="007042BD" w:rsidRDefault="007042BD" w:rsidP="006E1507"/>
    <w:p w:rsidR="00B25478" w:rsidRDefault="00B25478" w:rsidP="00B25478">
      <w:pPr>
        <w:pStyle w:val="Ttulo1"/>
      </w:pPr>
      <w:r>
        <w:t xml:space="preserve">Contacto </w:t>
      </w:r>
    </w:p>
    <w:p w:rsidR="00B25478" w:rsidRDefault="00B25478" w:rsidP="00B25478">
      <w:pPr>
        <w:pStyle w:val="Ttulo3"/>
      </w:pPr>
      <w:r>
        <w:t>Correo</w:t>
      </w:r>
      <w:proofErr w:type="gramStart"/>
      <w:r>
        <w:t>:  ahyannandres</w:t>
      </w:r>
      <w:r w:rsidRPr="00B25478">
        <w:t>@</w:t>
      </w:r>
      <w:r>
        <w:t>gmail.com</w:t>
      </w:r>
      <w:proofErr w:type="gramEnd"/>
    </w:p>
    <w:p w:rsidR="00B25478" w:rsidRDefault="00B25478" w:rsidP="00B25478">
      <w:pPr>
        <w:pStyle w:val="Ttulo3"/>
      </w:pPr>
      <w:r>
        <w:t>Teléfono: +56975512008</w:t>
      </w:r>
    </w:p>
    <w:p w:rsidR="00B25478" w:rsidRDefault="00B25478" w:rsidP="00B25478">
      <w:pPr>
        <w:pStyle w:val="Ttulo3"/>
      </w:pPr>
    </w:p>
    <w:p w:rsidR="00B25478" w:rsidRDefault="00B25478" w:rsidP="00B25478">
      <w:pPr>
        <w:pStyle w:val="Ttulo1"/>
        <w:rPr>
          <w:sz w:val="24"/>
          <w:szCs w:val="24"/>
        </w:rPr>
      </w:pPr>
      <w:r w:rsidRPr="00B25478">
        <w:rPr>
          <w:sz w:val="24"/>
          <w:szCs w:val="24"/>
        </w:rPr>
        <w:t>Disponibilidad inmediata.</w:t>
      </w:r>
    </w:p>
    <w:p w:rsidR="00B25478" w:rsidRDefault="00B25478" w:rsidP="00B25478">
      <w:pPr>
        <w:pStyle w:val="Ttulo1"/>
        <w:rPr>
          <w:sz w:val="24"/>
          <w:szCs w:val="24"/>
        </w:rPr>
      </w:pPr>
      <w:r>
        <w:rPr>
          <w:sz w:val="24"/>
          <w:szCs w:val="24"/>
        </w:rPr>
        <w:t>Santiago, chile 2021.</w:t>
      </w:r>
    </w:p>
    <w:p w:rsidR="00B25478" w:rsidRDefault="00B25478" w:rsidP="00B25478">
      <w:pPr>
        <w:pStyle w:val="Ttulo1"/>
        <w:jc w:val="right"/>
        <w:rPr>
          <w:sz w:val="24"/>
          <w:szCs w:val="24"/>
        </w:rPr>
      </w:pPr>
      <w:r>
        <w:rPr>
          <w:sz w:val="24"/>
          <w:szCs w:val="24"/>
        </w:rPr>
        <w:t>ahyan ayala sanchez.</w:t>
      </w:r>
    </w:p>
    <w:p w:rsidR="00B25478" w:rsidRPr="00B25478" w:rsidRDefault="00B25478" w:rsidP="00B25478">
      <w:pPr>
        <w:pStyle w:val="Ttulo1"/>
        <w:jc w:val="right"/>
        <w:rPr>
          <w:sz w:val="24"/>
          <w:szCs w:val="24"/>
        </w:rPr>
      </w:pPr>
    </w:p>
    <w:sectPr w:rsidR="00B25478" w:rsidRPr="00B25478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02F" w:rsidRDefault="001C702F" w:rsidP="0068194B">
      <w:r>
        <w:separator/>
      </w:r>
    </w:p>
    <w:p w:rsidR="001C702F" w:rsidRDefault="001C702F"/>
    <w:p w:rsidR="001C702F" w:rsidRDefault="001C702F"/>
  </w:endnote>
  <w:endnote w:type="continuationSeparator" w:id="0">
    <w:p w:rsidR="001C702F" w:rsidRDefault="001C702F" w:rsidP="0068194B">
      <w:r>
        <w:continuationSeparator/>
      </w:r>
    </w:p>
    <w:p w:rsidR="001C702F" w:rsidRDefault="001C702F"/>
    <w:p w:rsidR="001C702F" w:rsidRDefault="001C7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B25478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02F" w:rsidRDefault="001C702F" w:rsidP="0068194B">
      <w:r>
        <w:separator/>
      </w:r>
    </w:p>
    <w:p w:rsidR="001C702F" w:rsidRDefault="001C702F"/>
    <w:p w:rsidR="001C702F" w:rsidRDefault="001C702F"/>
  </w:footnote>
  <w:footnote w:type="continuationSeparator" w:id="0">
    <w:p w:rsidR="001C702F" w:rsidRDefault="001C702F" w:rsidP="0068194B">
      <w:r>
        <w:continuationSeparator/>
      </w:r>
    </w:p>
    <w:p w:rsidR="001C702F" w:rsidRDefault="001C702F"/>
    <w:p w:rsidR="001C702F" w:rsidRDefault="001C70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Encabezado"/>
    </w:pPr>
    <w:r w:rsidRPr="004E01EB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BF9E0" wp14:editId="6BADF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C5B4242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B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C702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042BD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B78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547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2B9D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63BD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Puesto">
    <w:name w:val="Title"/>
    <w:basedOn w:val="Normal"/>
    <w:link w:val="Puest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917F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9bhentepbell\AppData\Roaming\Microsoft\Plantilla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F50281889D429AA6143F7082083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34225-B268-4E27-A6DE-700394C3D982}"/>
      </w:docPartPr>
      <w:docPartBody>
        <w:p w:rsidR="004756D0" w:rsidRDefault="00E23D23">
          <w:pPr>
            <w:pStyle w:val="17F50281889D429AA6143F7082083017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23"/>
    <w:rsid w:val="00076C8B"/>
    <w:rsid w:val="004756D0"/>
    <w:rsid w:val="00E2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3C9BC6567842C6A3F4646D709EF116">
    <w:name w:val="3B3C9BC6567842C6A3F4646D709EF116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32AF0C4573B44BDDA095A03E3F3E4C20">
    <w:name w:val="32AF0C4573B44BDDA095A03E3F3E4C20"/>
  </w:style>
  <w:style w:type="paragraph" w:customStyle="1" w:styleId="A7A05645252A403E8474D88A6FEBF640">
    <w:name w:val="A7A05645252A403E8474D88A6FEBF640"/>
  </w:style>
  <w:style w:type="paragraph" w:customStyle="1" w:styleId="28A7F1D2491947199B3C0D98EB6A4FCB">
    <w:name w:val="28A7F1D2491947199B3C0D98EB6A4FCB"/>
  </w:style>
  <w:style w:type="paragraph" w:customStyle="1" w:styleId="718FBD1605344EB882D695EC299B7727">
    <w:name w:val="718FBD1605344EB882D695EC299B7727"/>
  </w:style>
  <w:style w:type="paragraph" w:customStyle="1" w:styleId="888A108674EA4600B5C1B86298A34C93">
    <w:name w:val="888A108674EA4600B5C1B86298A34C93"/>
  </w:style>
  <w:style w:type="paragraph" w:customStyle="1" w:styleId="7BF9203B23F94A55830ACCE60CDA5632">
    <w:name w:val="7BF9203B23F94A55830ACCE60CDA5632"/>
  </w:style>
  <w:style w:type="paragraph" w:customStyle="1" w:styleId="1627F084C3664850B770701BDBE9B322">
    <w:name w:val="1627F084C3664850B770701BDBE9B322"/>
  </w:style>
  <w:style w:type="paragraph" w:customStyle="1" w:styleId="259F2E9E63BA4AA588EDC9EBF5618769">
    <w:name w:val="259F2E9E63BA4AA588EDC9EBF5618769"/>
  </w:style>
  <w:style w:type="paragraph" w:customStyle="1" w:styleId="51D116B2D9A549DAADDD1D7D062EB1FB">
    <w:name w:val="51D116B2D9A549DAADDD1D7D062EB1FB"/>
  </w:style>
  <w:style w:type="paragraph" w:customStyle="1" w:styleId="A1DE98574CC94421B52729F061B9801F">
    <w:name w:val="A1DE98574CC94421B52729F061B9801F"/>
  </w:style>
  <w:style w:type="paragraph" w:customStyle="1" w:styleId="F2F0491466C1484B95BC797D5BF9C706">
    <w:name w:val="F2F0491466C1484B95BC797D5BF9C706"/>
  </w:style>
  <w:style w:type="paragraph" w:customStyle="1" w:styleId="90E269FFCFC34FF4958AFE199BBABB02">
    <w:name w:val="90E269FFCFC34FF4958AFE199BBABB02"/>
  </w:style>
  <w:style w:type="paragraph" w:customStyle="1" w:styleId="7C514B994CCB4552A6781E9944F12E12">
    <w:name w:val="7C514B994CCB4552A6781E9944F12E12"/>
  </w:style>
  <w:style w:type="paragraph" w:customStyle="1" w:styleId="B2382DA3F058484C89E22CAB457609A9">
    <w:name w:val="B2382DA3F058484C89E22CAB457609A9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CB5F1A62E3A34100BA0DEDE258085D55">
    <w:name w:val="CB5F1A62E3A34100BA0DEDE258085D55"/>
  </w:style>
  <w:style w:type="paragraph" w:customStyle="1" w:styleId="345F963BED6445B68BEA24591BFE419A">
    <w:name w:val="345F963BED6445B68BEA24591BFE419A"/>
  </w:style>
  <w:style w:type="paragraph" w:customStyle="1" w:styleId="040B6A8AF2FF4491BD17AD33206B7A1D">
    <w:name w:val="040B6A8AF2FF4491BD17AD33206B7A1D"/>
  </w:style>
  <w:style w:type="paragraph" w:customStyle="1" w:styleId="C75D888D09A843D7A8FAE51FC16D97A2">
    <w:name w:val="C75D888D09A843D7A8FAE51FC16D97A2"/>
  </w:style>
  <w:style w:type="paragraph" w:customStyle="1" w:styleId="A25AE115AFB64A06AAA8FC624BF37C1E">
    <w:name w:val="A25AE115AFB64A06AAA8FC624BF37C1E"/>
  </w:style>
  <w:style w:type="paragraph" w:customStyle="1" w:styleId="D77CCE8905FD44F49A1073480824CC74">
    <w:name w:val="D77CCE8905FD44F49A1073480824CC74"/>
  </w:style>
  <w:style w:type="paragraph" w:customStyle="1" w:styleId="70C203C73B3D470EB7F9F488719391C9">
    <w:name w:val="70C203C73B3D470EB7F9F488719391C9"/>
  </w:style>
  <w:style w:type="paragraph" w:customStyle="1" w:styleId="3F3ACE72C5B94681868D047BD47CDA27">
    <w:name w:val="3F3ACE72C5B94681868D047BD47CDA27"/>
  </w:style>
  <w:style w:type="paragraph" w:customStyle="1" w:styleId="E6D58E59B61C4EB7BFFB0003A15DA281">
    <w:name w:val="E6D58E59B61C4EB7BFFB0003A15DA281"/>
  </w:style>
  <w:style w:type="paragraph" w:customStyle="1" w:styleId="7FD6A07C46FC44E0AF47A68E3A0A6E16">
    <w:name w:val="7FD6A07C46FC44E0AF47A68E3A0A6E16"/>
  </w:style>
  <w:style w:type="paragraph" w:customStyle="1" w:styleId="96835A5D9F484D4292C148F0E03BFDB0">
    <w:name w:val="96835A5D9F484D4292C148F0E03BFDB0"/>
  </w:style>
  <w:style w:type="paragraph" w:customStyle="1" w:styleId="8A5D28D961E74EE99ED13537147BB7B6">
    <w:name w:val="8A5D28D961E74EE99ED13537147BB7B6"/>
  </w:style>
  <w:style w:type="paragraph" w:customStyle="1" w:styleId="730C261010DD4D03A95E35F696061EC3">
    <w:name w:val="730C261010DD4D03A95E35F696061EC3"/>
  </w:style>
  <w:style w:type="paragraph" w:customStyle="1" w:styleId="816677E086DB4B6EB1B3481E8C5862AA">
    <w:name w:val="816677E086DB4B6EB1B3481E8C5862AA"/>
  </w:style>
  <w:style w:type="paragraph" w:customStyle="1" w:styleId="A67F29C4349A4502AB4F26CE12FCFFEA">
    <w:name w:val="A67F29C4349A4502AB4F26CE12FCFFEA"/>
  </w:style>
  <w:style w:type="paragraph" w:customStyle="1" w:styleId="4B6E5C4D115C429D85380C9CFC9894FD">
    <w:name w:val="4B6E5C4D115C429D85380C9CFC9894FD"/>
  </w:style>
  <w:style w:type="paragraph" w:customStyle="1" w:styleId="51C0C3F7CEB64C87946A0CE8D0DAE0E5">
    <w:name w:val="51C0C3F7CEB64C87946A0CE8D0DAE0E5"/>
  </w:style>
  <w:style w:type="paragraph" w:customStyle="1" w:styleId="4DED77E2C3534F38BBC7BD75EB38C485">
    <w:name w:val="4DED77E2C3534F38BBC7BD75EB38C485"/>
  </w:style>
  <w:style w:type="paragraph" w:customStyle="1" w:styleId="17F50281889D429AA6143F7082083017">
    <w:name w:val="17F50281889D429AA6143F7082083017"/>
  </w:style>
  <w:style w:type="paragraph" w:customStyle="1" w:styleId="4EE65C64E91F43B4B19B9ED1D6469EC5">
    <w:name w:val="4EE65C64E91F43B4B19B9ED1D6469EC5"/>
  </w:style>
  <w:style w:type="paragraph" w:customStyle="1" w:styleId="A9232B50E17241FDB0E8E17BC65FD92B">
    <w:name w:val="A9232B50E17241FDB0E8E17BC65FD92B"/>
  </w:style>
  <w:style w:type="paragraph" w:customStyle="1" w:styleId="EC81C0D30C454D04A43DD7A262C818FD">
    <w:name w:val="EC81C0D30C454D04A43DD7A262C818FD"/>
  </w:style>
  <w:style w:type="paragraph" w:customStyle="1" w:styleId="C94A42AEC8BC469C99402CA803880B3C">
    <w:name w:val="C94A42AEC8BC469C99402CA803880B3C"/>
  </w:style>
  <w:style w:type="paragraph" w:customStyle="1" w:styleId="3FA0665855ED4D04A8F844DC567ED58C">
    <w:name w:val="3FA0665855ED4D04A8F844DC567ED58C"/>
  </w:style>
  <w:style w:type="paragraph" w:customStyle="1" w:styleId="DEBA4728B8F146B797F60D1FE0A2CE86">
    <w:name w:val="DEBA4728B8F146B797F60D1FE0A2CE86"/>
  </w:style>
  <w:style w:type="paragraph" w:customStyle="1" w:styleId="40FAB3FAB03A459DA2E3C3E4D98727B7">
    <w:name w:val="40FAB3FAB03A459DA2E3C3E4D98727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2021-04-03T23:02:00Z</dcterms:created>
  <dcterms:modified xsi:type="dcterms:W3CDTF">2021-04-03T23:02:00Z</dcterms:modified>
  <cp:category/>
</cp:coreProperties>
</file>