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7F41" w14:textId="5068F29B" w:rsidR="00816216" w:rsidRPr="00181865" w:rsidRDefault="00523306" w:rsidP="00141A4C">
      <w:pPr>
        <w:pStyle w:val="Ttulo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María</w:t>
      </w:r>
      <w:r w:rsidR="0099196A" w:rsidRPr="00181865">
        <w:rPr>
          <w:rFonts w:ascii="Times New Roman" w:hAnsi="Times New Roman" w:cs="Times New Roman"/>
          <w:color w:val="002060"/>
        </w:rPr>
        <w:t xml:space="preserve"> Dorado Valencia</w:t>
      </w:r>
    </w:p>
    <w:p w14:paraId="3F28AF4B" w14:textId="0318BBCE" w:rsidR="0079086F" w:rsidRPr="00F71C2B" w:rsidRDefault="00BF15F8" w:rsidP="00141A4C">
      <w:pPr>
        <w:rPr>
          <w:rFonts w:ascii="Times New Roman" w:hAnsi="Times New Roman" w:cs="Times New Roman"/>
          <w:color w:val="000000" w:themeColor="text1"/>
          <w:lang w:bidi="es-ES"/>
        </w:rPr>
      </w:pPr>
      <w:r w:rsidRPr="00F71C2B">
        <w:rPr>
          <w:rFonts w:ascii="Times New Roman" w:hAnsi="Times New Roman" w:cs="Times New Roman"/>
          <w:color w:val="000000" w:themeColor="text1"/>
          <w:lang w:bidi="es-ES"/>
        </w:rPr>
        <w:t xml:space="preserve">Buzo </w:t>
      </w:r>
      <w:proofErr w:type="spellStart"/>
      <w:r w:rsidRPr="00F71C2B">
        <w:rPr>
          <w:rFonts w:ascii="Times New Roman" w:hAnsi="Times New Roman" w:cs="Times New Roman"/>
          <w:color w:val="000000" w:themeColor="text1"/>
          <w:lang w:bidi="es-ES"/>
        </w:rPr>
        <w:t>Sobenes</w:t>
      </w:r>
      <w:proofErr w:type="spellEnd"/>
      <w:r w:rsidRPr="00F71C2B">
        <w:rPr>
          <w:rFonts w:ascii="Times New Roman" w:hAnsi="Times New Roman" w:cs="Times New Roman"/>
          <w:color w:val="000000" w:themeColor="text1"/>
          <w:lang w:bidi="es-ES"/>
        </w:rPr>
        <w:t xml:space="preserve"> </w:t>
      </w:r>
      <w:r w:rsidR="0036108D" w:rsidRPr="00F71C2B">
        <w:rPr>
          <w:rFonts w:ascii="Times New Roman" w:hAnsi="Times New Roman" w:cs="Times New Roman"/>
          <w:color w:val="000000" w:themeColor="text1"/>
          <w:lang w:bidi="es-ES"/>
        </w:rPr>
        <w:t xml:space="preserve">4650 </w:t>
      </w:r>
      <w:r w:rsidR="0099196A" w:rsidRPr="00F71C2B">
        <w:rPr>
          <w:rFonts w:ascii="Times New Roman" w:hAnsi="Times New Roman" w:cs="Times New Roman"/>
          <w:color w:val="000000" w:themeColor="text1"/>
          <w:lang w:bidi="es-ES"/>
        </w:rPr>
        <w:t xml:space="preserve">, </w:t>
      </w:r>
      <w:r w:rsidRPr="00F71C2B">
        <w:rPr>
          <w:rFonts w:ascii="Times New Roman" w:hAnsi="Times New Roman" w:cs="Times New Roman"/>
          <w:color w:val="000000" w:themeColor="text1"/>
          <w:lang w:bidi="es-ES"/>
        </w:rPr>
        <w:t>Estación Central</w:t>
      </w:r>
    </w:p>
    <w:p w14:paraId="4D8C88DA" w14:textId="77A8D92C" w:rsidR="00141A4C" w:rsidRPr="00F71C2B" w:rsidRDefault="00BF15F8" w:rsidP="00141A4C">
      <w:pPr>
        <w:rPr>
          <w:rFonts w:ascii="Times New Roman" w:hAnsi="Times New Roman" w:cs="Times New Roman"/>
          <w:color w:val="000000" w:themeColor="text1"/>
        </w:rPr>
      </w:pPr>
      <w:r w:rsidRPr="00F71C2B">
        <w:rPr>
          <w:rFonts w:ascii="Times New Roman" w:hAnsi="Times New Roman" w:cs="Times New Roman"/>
          <w:color w:val="000000" w:themeColor="text1"/>
          <w:lang w:bidi="es-ES"/>
        </w:rPr>
        <w:t xml:space="preserve"> </w:t>
      </w:r>
      <w:r w:rsidR="0079086F" w:rsidRPr="00F71C2B">
        <w:rPr>
          <w:rFonts w:ascii="Times New Roman" w:hAnsi="Times New Roman" w:cs="Times New Roman"/>
          <w:color w:val="000000" w:themeColor="text1"/>
          <w:lang w:bidi="es-ES"/>
        </w:rPr>
        <w:t>+</w:t>
      </w:r>
      <w:r w:rsidR="00891966" w:rsidRPr="00F71C2B">
        <w:rPr>
          <w:rFonts w:ascii="Times New Roman" w:hAnsi="Times New Roman" w:cs="Times New Roman"/>
          <w:color w:val="000000" w:themeColor="text1"/>
          <w:lang w:bidi="es-ES"/>
        </w:rPr>
        <w:t>56 9 90811120</w:t>
      </w:r>
      <w:r w:rsidR="00141A4C" w:rsidRPr="00F71C2B">
        <w:rPr>
          <w:rFonts w:ascii="Times New Roman" w:hAnsi="Times New Roman" w:cs="Times New Roman"/>
          <w:color w:val="000000" w:themeColor="text1"/>
          <w:lang w:bidi="es-ES"/>
        </w:rPr>
        <w:t> | </w:t>
      </w:r>
      <w:r w:rsidR="0099196A" w:rsidRPr="00F71C2B">
        <w:rPr>
          <w:rFonts w:ascii="Times New Roman" w:hAnsi="Times New Roman" w:cs="Times New Roman"/>
          <w:color w:val="000000" w:themeColor="text1"/>
        </w:rPr>
        <w:t>valencia0710maria@gmail.com</w:t>
      </w:r>
    </w:p>
    <w:p w14:paraId="236AE6EE" w14:textId="77777777" w:rsidR="006270A9" w:rsidRPr="00181865" w:rsidRDefault="006C0780" w:rsidP="00141A4C">
      <w:pPr>
        <w:pStyle w:val="Ttulo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Objetivo:"/>
          <w:tag w:val="Objetivo:"/>
          <w:id w:val="-731932020"/>
          <w:placeholder>
            <w:docPart w:val="50A6020C145F42F1871A39C545511100"/>
          </w:placeholder>
          <w:temporary/>
          <w:showingPlcHdr/>
          <w15:appearance w15:val="hidden"/>
        </w:sdtPr>
        <w:sdtEndPr/>
        <w:sdtContent>
          <w:r w:rsidR="009D5933" w:rsidRPr="00181865">
            <w:rPr>
              <w:rFonts w:ascii="Times New Roman" w:hAnsi="Times New Roman" w:cs="Times New Roman"/>
              <w:color w:val="002060"/>
              <w:lang w:bidi="es-ES"/>
            </w:rPr>
            <w:t>Objetivo</w:t>
          </w:r>
        </w:sdtContent>
      </w:sdt>
    </w:p>
    <w:p w14:paraId="5729FE71" w14:textId="5F85E0EF" w:rsidR="006270A9" w:rsidRPr="00181865" w:rsidRDefault="009919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Poseer experiencia y conocimientos en el área de trabajo permitiendo el crecimiento tanto personal como laboral. </w:t>
      </w:r>
    </w:p>
    <w:p w14:paraId="31BEAA23" w14:textId="058588DC" w:rsidR="0099196A" w:rsidRPr="00181865" w:rsidRDefault="0099196A" w:rsidP="0099196A">
      <w:pPr>
        <w:pStyle w:val="Ttulo1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Educación</w:t>
      </w:r>
    </w:p>
    <w:p w14:paraId="324E885E" w14:textId="77777777" w:rsidR="0099196A" w:rsidRPr="00181865" w:rsidRDefault="0099196A" w:rsidP="00181865">
      <w:pPr>
        <w:pStyle w:val="Prrafodelista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1° a 7° Básico: Hernando Navia Varón (Cali-Colombia) </w:t>
      </w:r>
    </w:p>
    <w:p w14:paraId="4A3BEA89" w14:textId="77777777" w:rsidR="0099196A" w:rsidRPr="00181865" w:rsidRDefault="0099196A" w:rsidP="00181865">
      <w:pPr>
        <w:pStyle w:val="Prrafodelista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8° Básico: República Oriental del Uruguay (Santiago de Chile) </w:t>
      </w:r>
    </w:p>
    <w:p w14:paraId="13A77B3D" w14:textId="02C492AF" w:rsidR="0099196A" w:rsidRPr="00181865" w:rsidRDefault="0099196A" w:rsidP="00181865">
      <w:pPr>
        <w:pStyle w:val="Prrafodelista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4° Medio:</w:t>
      </w:r>
      <w:r w:rsidRPr="001818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Instituto Superior de Comercio Eduardo Frei Montalva</w:t>
      </w:r>
    </w:p>
    <w:p w14:paraId="1B2FA223" w14:textId="36E068C7" w:rsidR="0099196A" w:rsidRPr="00181865" w:rsidRDefault="0099196A" w:rsidP="009919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Administración de empresas con mención en Logística </w:t>
      </w:r>
    </w:p>
    <w:p w14:paraId="0D6BDD6D" w14:textId="257DF746" w:rsidR="0099196A" w:rsidRPr="00181865" w:rsidRDefault="0099196A" w:rsidP="001818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           (02/03/2015) – (09/11/2018)</w:t>
      </w:r>
    </w:p>
    <w:p w14:paraId="51D7CA1E" w14:textId="7DA69472" w:rsidR="0099196A" w:rsidRPr="00181865" w:rsidRDefault="0099196A" w:rsidP="00181865">
      <w:pPr>
        <w:pStyle w:val="Prrafodelista"/>
        <w:numPr>
          <w:ilvl w:val="0"/>
          <w:numId w:val="27"/>
        </w:numPr>
        <w:spacing w:after="8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Educación Superior: Universidad Diego Portales 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(Horario vespertino)</w:t>
      </w:r>
    </w:p>
    <w:p w14:paraId="4F547F58" w14:textId="380AA98D" w:rsidR="0099196A" w:rsidRPr="00181865" w:rsidRDefault="0099196A" w:rsidP="009919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Administración de Empresas</w:t>
      </w:r>
      <w:r w:rsidR="002A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757">
        <w:rPr>
          <w:rFonts w:ascii="Times New Roman" w:eastAsia="Times New Roman" w:hAnsi="Times New Roman" w:cs="Times New Roman"/>
          <w:color w:val="000000"/>
          <w:sz w:val="24"/>
          <w:szCs w:val="24"/>
        </w:rPr>
        <w:t>(03/03/</w:t>
      </w:r>
      <w:r w:rsidR="000C47EB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 w:rsidR="00F65757">
        <w:rPr>
          <w:rFonts w:ascii="Times New Roman" w:eastAsia="Times New Roman" w:hAnsi="Times New Roman" w:cs="Times New Roman"/>
          <w:color w:val="000000"/>
          <w:sz w:val="24"/>
          <w:szCs w:val="24"/>
        </w:rPr>
        <w:t>)-(</w:t>
      </w:r>
      <w:r w:rsidR="00992273">
        <w:rPr>
          <w:rFonts w:ascii="Times New Roman" w:eastAsia="Times New Roman" w:hAnsi="Times New Roman" w:cs="Times New Roman"/>
          <w:color w:val="000000"/>
          <w:sz w:val="24"/>
          <w:szCs w:val="24"/>
        </w:rPr>
        <w:t>05/03/2021)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8F10E5">
        <w:rPr>
          <w:rFonts w:ascii="Times New Roman" w:eastAsia="Times New Roman" w:hAnsi="Times New Roman" w:cs="Times New Roman"/>
          <w:color w:val="000000"/>
          <w:sz w:val="24"/>
          <w:szCs w:val="24"/>
        </w:rPr>
        <w:t>Estudios congelados temporalmente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          </w:t>
      </w:r>
    </w:p>
    <w:p w14:paraId="432D356C" w14:textId="2C810FF6" w:rsidR="006270A9" w:rsidRPr="00181865" w:rsidRDefault="0099196A" w:rsidP="0099196A">
      <w:pPr>
        <w:pStyle w:val="Ttulo1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Aptitudes</w:t>
      </w:r>
    </w:p>
    <w:p w14:paraId="3867450E" w14:textId="73C32A14" w:rsidR="006270A9" w:rsidRPr="005A33D1" w:rsidRDefault="0099196A" w:rsidP="00181865">
      <w:pPr>
        <w:pStyle w:val="Listaconvietas"/>
        <w:tabs>
          <w:tab w:val="clear" w:pos="216"/>
          <w:tab w:val="num" w:pos="42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Honestidad</w:t>
      </w:r>
    </w:p>
    <w:p w14:paraId="0A220A29" w14:textId="14A110D6" w:rsidR="006270A9" w:rsidRPr="005A33D1" w:rsidRDefault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Puntualidad</w:t>
      </w:r>
    </w:p>
    <w:p w14:paraId="020F9FC9" w14:textId="463C841A" w:rsidR="0099196A" w:rsidRPr="005A33D1" w:rsidRDefault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Motivación para trabajar</w:t>
      </w:r>
    </w:p>
    <w:p w14:paraId="1AA4C2F2" w14:textId="2C028677" w:rsidR="0099196A" w:rsidRPr="005A33D1" w:rsidRDefault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Capacidad de iniciativa propia</w:t>
      </w:r>
    </w:p>
    <w:p w14:paraId="4F51D291" w14:textId="7DCCE9CE" w:rsidR="0099196A" w:rsidRPr="005A33D1" w:rsidRDefault="0099196A" w:rsidP="00181865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3D1">
        <w:rPr>
          <w:rFonts w:ascii="Times New Roman" w:hAnsi="Times New Roman" w:cs="Times New Roman"/>
          <w:color w:val="000000" w:themeColor="text1"/>
          <w:sz w:val="24"/>
          <w:szCs w:val="24"/>
        </w:rPr>
        <w:t>Adaptabilidad</w:t>
      </w:r>
    </w:p>
    <w:p w14:paraId="462C36A5" w14:textId="6EE00229" w:rsidR="0099196A" w:rsidRPr="00181865" w:rsidRDefault="0099196A" w:rsidP="00181865">
      <w:pPr>
        <w:pStyle w:val="Ttulo1"/>
        <w:rPr>
          <w:rFonts w:ascii="Times New Roman" w:hAnsi="Times New Roman" w:cs="Times New Roman"/>
          <w:color w:val="002060"/>
        </w:rPr>
      </w:pPr>
      <w:r w:rsidRPr="00181865">
        <w:rPr>
          <w:rFonts w:ascii="Times New Roman" w:hAnsi="Times New Roman" w:cs="Times New Roman"/>
          <w:color w:val="002060"/>
        </w:rPr>
        <w:t>Actividades</w:t>
      </w:r>
    </w:p>
    <w:p w14:paraId="6DD72203" w14:textId="77777777" w:rsidR="0099196A" w:rsidRPr="00181865" w:rsidRDefault="0099196A" w:rsidP="00181865">
      <w:pPr>
        <w:numPr>
          <w:ilvl w:val="0"/>
          <w:numId w:val="28"/>
        </w:numP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Estudios de inglés en el Centro Cultural Colombo Americano en Cali-Colombia (2010-2013)</w:t>
      </w:r>
    </w:p>
    <w:p w14:paraId="7140B084" w14:textId="3CBF5C2E" w:rsidR="0099196A" w:rsidRPr="00181865" w:rsidRDefault="0099196A" w:rsidP="00181865">
      <w:pPr>
        <w:numPr>
          <w:ilvl w:val="0"/>
          <w:numId w:val="28"/>
        </w:numP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Participación en el Censo de Chile 2017</w:t>
      </w:r>
    </w:p>
    <w:p w14:paraId="22BFDF79" w14:textId="6F8CDFED" w:rsidR="0099196A" w:rsidRPr="00181865" w:rsidRDefault="0099196A" w:rsidP="00181865">
      <w:pPr>
        <w:pStyle w:val="Listaconvietas"/>
        <w:numPr>
          <w:ilvl w:val="0"/>
          <w:numId w:val="28"/>
        </w:numPr>
        <w:ind w:left="142" w:hanging="142"/>
        <w:rPr>
          <w:rFonts w:ascii="Times New Roman" w:hAnsi="Times New Roman" w:cs="Times New Roman"/>
        </w:rPr>
      </w:pP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Nivel de Excel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Word, </w:t>
      </w:r>
      <w:proofErr w:type="spellStart"/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proofErr w:type="spellEnd"/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(Intermedio-</w:t>
      </w:r>
      <w:r w:rsidRP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Avanzado</w:t>
      </w:r>
      <w:r w:rsidR="0018186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sdt>
      <w:sdtPr>
        <w:rPr>
          <w:rFonts w:ascii="Times New Roman" w:hAnsi="Times New Roman" w:cs="Times New Roman"/>
        </w:rPr>
        <w:alias w:val="Experiencia:"/>
        <w:tag w:val="Experiencia:"/>
        <w:id w:val="171684534"/>
        <w:placeholder>
          <w:docPart w:val="A937DA46524042AC8014B4F8FDBFB53F"/>
        </w:placeholder>
        <w:temporary/>
        <w:showingPlcHdr/>
        <w15:appearance w15:val="hidden"/>
      </w:sdtPr>
      <w:sdtEndPr/>
      <w:sdtContent>
        <w:p w14:paraId="56EC8ADA" w14:textId="77777777" w:rsidR="006270A9" w:rsidRPr="00181865" w:rsidRDefault="009D5933">
          <w:pPr>
            <w:pStyle w:val="Ttulo1"/>
            <w:rPr>
              <w:rFonts w:ascii="Times New Roman" w:hAnsi="Times New Roman" w:cs="Times New Roman"/>
            </w:rPr>
          </w:pPr>
          <w:r w:rsidRPr="00181865">
            <w:rPr>
              <w:rFonts w:ascii="Times New Roman" w:hAnsi="Times New Roman" w:cs="Times New Roman"/>
              <w:color w:val="002060"/>
              <w:lang w:bidi="es-ES"/>
            </w:rPr>
            <w:t>Experiencia</w:t>
          </w:r>
        </w:p>
      </w:sdtContent>
    </w:sdt>
    <w:p w14:paraId="6C8F49FF" w14:textId="307BCDD5" w:rsidR="0099196A" w:rsidRPr="00523306" w:rsidRDefault="0099196A" w:rsidP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>Vendedora Independiente de Avon (abril del 2015) -(noviembre del 2017)</w:t>
      </w:r>
    </w:p>
    <w:p w14:paraId="5016A3F0" w14:textId="0A1DFC47" w:rsidR="0099196A" w:rsidRPr="00523306" w:rsidRDefault="0099196A" w:rsidP="0099196A">
      <w:pPr>
        <w:pStyle w:val="Listaconvieta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Administrativa en el área de gestión de cuentas en </w:t>
      </w:r>
      <w:proofErr w:type="spellStart"/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>Goldenfrost</w:t>
      </w:r>
      <w:proofErr w:type="spellEnd"/>
      <w:r w:rsidRPr="005233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[Práctica Técnico Profesional] (diciembre del 2018) -(marzo del 2019)</w:t>
      </w:r>
    </w:p>
    <w:p w14:paraId="5239846F" w14:textId="44B8C7CA" w:rsidR="001B29CF" w:rsidRPr="00277078" w:rsidRDefault="00E93D19" w:rsidP="00D270E1">
      <w:pPr>
        <w:pStyle w:val="Listaconvietas"/>
        <w:rPr>
          <w:color w:val="000000" w:themeColor="text1"/>
          <w:sz w:val="24"/>
          <w:szCs w:val="24"/>
        </w:rPr>
      </w:pPr>
      <w:r w:rsidRPr="00277078">
        <w:rPr>
          <w:color w:val="000000" w:themeColor="text1"/>
          <w:sz w:val="24"/>
          <w:szCs w:val="24"/>
        </w:rPr>
        <w:t xml:space="preserve">Vendedora y secretaria en Clínica Veterinaria Salud Animal </w:t>
      </w:r>
      <w:r w:rsidR="00E96F54" w:rsidRPr="00277078">
        <w:rPr>
          <w:color w:val="000000" w:themeColor="text1"/>
          <w:sz w:val="24"/>
          <w:szCs w:val="24"/>
        </w:rPr>
        <w:t xml:space="preserve">(19 de febrero del 2021)-( </w:t>
      </w:r>
      <w:r w:rsidR="001443F6" w:rsidRPr="00277078">
        <w:rPr>
          <w:color w:val="000000" w:themeColor="text1"/>
          <w:sz w:val="24"/>
          <w:szCs w:val="24"/>
        </w:rPr>
        <w:t>6 de marzo del 2021)</w:t>
      </w:r>
    </w:p>
    <w:p w14:paraId="7FD571C0" w14:textId="6A67D79C" w:rsidR="001443F6" w:rsidRDefault="001443F6" w:rsidP="0099196A">
      <w:pPr>
        <w:pStyle w:val="Listaconvietas"/>
        <w:numPr>
          <w:ilvl w:val="0"/>
          <w:numId w:val="0"/>
        </w:numPr>
        <w:ind w:left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Referencias: </w:t>
      </w:r>
      <w:r w:rsidR="00D9339E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Doctora Bárbara </w:t>
      </w:r>
      <w:r w:rsidR="00A530E8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>Maturana</w:t>
      </w:r>
      <w:r w:rsidR="00D9339E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celular: </w:t>
      </w:r>
      <w:r w:rsidR="0002336B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C153A7" w:rsidRPr="00277078">
        <w:rPr>
          <w:rFonts w:ascii="Times New Roman" w:hAnsi="Times New Roman" w:cs="Times New Roman"/>
          <w:color w:val="000000" w:themeColor="text1"/>
          <w:sz w:val="24"/>
          <w:szCs w:val="24"/>
        </w:rPr>
        <w:t>56 9 4496 4359</w:t>
      </w:r>
    </w:p>
    <w:p w14:paraId="1CF5F93D" w14:textId="77777777" w:rsidR="00B537FA" w:rsidRPr="00277078" w:rsidRDefault="00B537FA" w:rsidP="0099196A">
      <w:pPr>
        <w:pStyle w:val="Listaconvietas"/>
        <w:numPr>
          <w:ilvl w:val="0"/>
          <w:numId w:val="0"/>
        </w:numPr>
        <w:ind w:left="21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37FA" w:rsidRPr="00277078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0888C" w14:textId="77777777" w:rsidR="00C2093E" w:rsidRDefault="00C2093E">
      <w:pPr>
        <w:spacing w:after="0"/>
      </w:pPr>
      <w:r>
        <w:separator/>
      </w:r>
    </w:p>
  </w:endnote>
  <w:endnote w:type="continuationSeparator" w:id="0">
    <w:p w14:paraId="556DA585" w14:textId="77777777" w:rsidR="00C2093E" w:rsidRDefault="00C209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ED30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E357" w14:textId="77777777" w:rsidR="00C2093E" w:rsidRDefault="00C2093E">
      <w:pPr>
        <w:spacing w:after="0"/>
      </w:pPr>
      <w:r>
        <w:separator/>
      </w:r>
    </w:p>
  </w:footnote>
  <w:footnote w:type="continuationSeparator" w:id="0">
    <w:p w14:paraId="626F3386" w14:textId="77777777" w:rsidR="00C2093E" w:rsidRDefault="00C209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816DB2"/>
    <w:multiLevelType w:val="multilevel"/>
    <w:tmpl w:val="2F5C4BE0"/>
    <w:lvl w:ilvl="0">
      <w:start w:val="1"/>
      <w:numFmt w:val="bullet"/>
      <w:lvlText w:val="●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30" w:hanging="360"/>
      </w:pPr>
      <w:rPr>
        <w:u w:val="none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D97A43"/>
    <w:multiLevelType w:val="multilevel"/>
    <w:tmpl w:val="2B44329C"/>
    <w:lvl w:ilvl="0">
      <w:start w:val="1"/>
      <w:numFmt w:val="bullet"/>
      <w:lvlText w:val="·"/>
      <w:lvlJc w:val="left"/>
      <w:pPr>
        <w:ind w:left="644" w:hanging="360"/>
      </w:pPr>
      <w:rPr>
        <w:rFonts w:ascii="Cambria" w:hAnsi="Cambria" w:hint="default"/>
        <w:u w:val="none"/>
      </w:rPr>
    </w:lvl>
    <w:lvl w:ilvl="1">
      <w:start w:val="1"/>
      <w:numFmt w:val="bullet"/>
      <w:lvlText w:val="-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04" w:hanging="360"/>
      </w:pPr>
      <w:rPr>
        <w:u w:val="none"/>
      </w:rPr>
    </w:lvl>
  </w:abstractNum>
  <w:abstractNum w:abstractNumId="15" w15:restartNumberingAfterBreak="0">
    <w:nsid w:val="17EF54A0"/>
    <w:multiLevelType w:val="multilevel"/>
    <w:tmpl w:val="84CAE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6F7111ED"/>
    <w:multiLevelType w:val="hybridMultilevel"/>
    <w:tmpl w:val="AA144A1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7D57F13"/>
    <w:multiLevelType w:val="hybridMultilevel"/>
    <w:tmpl w:val="1BCA74B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23"/>
  </w:num>
  <w:num w:numId="20">
    <w:abstractNumId w:val="20"/>
  </w:num>
  <w:num w:numId="21">
    <w:abstractNumId w:val="12"/>
  </w:num>
  <w:num w:numId="22">
    <w:abstractNumId w:val="17"/>
  </w:num>
  <w:num w:numId="23">
    <w:abstractNumId w:val="21"/>
  </w:num>
  <w:num w:numId="24">
    <w:abstractNumId w:val="10"/>
  </w:num>
  <w:num w:numId="25">
    <w:abstractNumId w:val="24"/>
  </w:num>
  <w:num w:numId="26">
    <w:abstractNumId w:val="15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6A"/>
    <w:rsid w:val="0002336B"/>
    <w:rsid w:val="0005270B"/>
    <w:rsid w:val="000A4F59"/>
    <w:rsid w:val="000C47EB"/>
    <w:rsid w:val="000F5B89"/>
    <w:rsid w:val="00141A4C"/>
    <w:rsid w:val="001443F6"/>
    <w:rsid w:val="00181865"/>
    <w:rsid w:val="001B29CF"/>
    <w:rsid w:val="00255E27"/>
    <w:rsid w:val="0026759E"/>
    <w:rsid w:val="00277078"/>
    <w:rsid w:val="0028220F"/>
    <w:rsid w:val="002A582D"/>
    <w:rsid w:val="003004D3"/>
    <w:rsid w:val="00356C14"/>
    <w:rsid w:val="0036108D"/>
    <w:rsid w:val="00371EDA"/>
    <w:rsid w:val="004D0C5F"/>
    <w:rsid w:val="00523306"/>
    <w:rsid w:val="0056517E"/>
    <w:rsid w:val="005A33D1"/>
    <w:rsid w:val="00617B26"/>
    <w:rsid w:val="006270A9"/>
    <w:rsid w:val="00660573"/>
    <w:rsid w:val="00661BCC"/>
    <w:rsid w:val="00675956"/>
    <w:rsid w:val="00681034"/>
    <w:rsid w:val="00697A45"/>
    <w:rsid w:val="006A1936"/>
    <w:rsid w:val="0079086F"/>
    <w:rsid w:val="00816216"/>
    <w:rsid w:val="00817F03"/>
    <w:rsid w:val="008720EA"/>
    <w:rsid w:val="0087734B"/>
    <w:rsid w:val="00891966"/>
    <w:rsid w:val="008F10E5"/>
    <w:rsid w:val="0099196A"/>
    <w:rsid w:val="00992273"/>
    <w:rsid w:val="009D5933"/>
    <w:rsid w:val="00A530E8"/>
    <w:rsid w:val="00A864D1"/>
    <w:rsid w:val="00A90258"/>
    <w:rsid w:val="00AB3009"/>
    <w:rsid w:val="00B537FA"/>
    <w:rsid w:val="00BD3860"/>
    <w:rsid w:val="00BD768D"/>
    <w:rsid w:val="00BF15F8"/>
    <w:rsid w:val="00C153A7"/>
    <w:rsid w:val="00C2093E"/>
    <w:rsid w:val="00C61F8E"/>
    <w:rsid w:val="00D270E1"/>
    <w:rsid w:val="00D9339E"/>
    <w:rsid w:val="00DE40FA"/>
    <w:rsid w:val="00E40DD7"/>
    <w:rsid w:val="00E83E4B"/>
    <w:rsid w:val="00E93D19"/>
    <w:rsid w:val="00E96F54"/>
    <w:rsid w:val="00F65757"/>
    <w:rsid w:val="00F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9CE5A2"/>
  <w15:chartTrackingRefBased/>
  <w15:docId w15:val="{B978FBCA-A08B-4DBE-92C7-AE696496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9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ysy\AppData\Roaming\Microsoft\Templates\Curr&#237;culum%20v&#237;ta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A6020C145F42F1871A39C54551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6232D-3C12-422C-80BF-00A2912CAAD7}"/>
      </w:docPartPr>
      <w:docPartBody>
        <w:p w:rsidR="0032365E" w:rsidRDefault="004A35B5">
          <w:pPr>
            <w:pStyle w:val="50A6020C145F42F1871A39C545511100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A937DA46524042AC8014B4F8FDBF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A179-F745-4B5A-B19E-D16329275C1F}"/>
      </w:docPartPr>
      <w:docPartBody>
        <w:p w:rsidR="0032365E" w:rsidRDefault="004A35B5">
          <w:pPr>
            <w:pStyle w:val="A937DA46524042AC8014B4F8FDBFB53F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B5"/>
    <w:rsid w:val="0032365E"/>
    <w:rsid w:val="00344084"/>
    <w:rsid w:val="004A35B5"/>
    <w:rsid w:val="007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A6020C145F42F1871A39C545511100">
    <w:name w:val="50A6020C145F42F1871A39C545511100"/>
  </w:style>
  <w:style w:type="paragraph" w:customStyle="1" w:styleId="A937DA46524042AC8014B4F8FDBFB53F">
    <w:name w:val="A937DA46524042AC8014B4F8FDBFB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Currículum%20vítae%20(color).dotx</Template>
  <TotalTime>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keywords/>
  <cp:lastModifiedBy>Usuario invitado</cp:lastModifiedBy>
  <cp:revision>2</cp:revision>
  <dcterms:created xsi:type="dcterms:W3CDTF">2021-04-04T18:35:00Z</dcterms:created>
  <dcterms:modified xsi:type="dcterms:W3CDTF">2021-04-04T18:35:00Z</dcterms:modified>
  <cp:version/>
</cp:coreProperties>
</file>