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888D0" w14:textId="27355489" w:rsidR="00A70072" w:rsidRDefault="008B4F0F" w:rsidP="00B3476F">
      <w:pPr>
        <w:pStyle w:val="Ttulo1"/>
      </w:pPr>
      <w:r>
        <w:rPr>
          <w:rFonts w:ascii="Arial" w:hAnsi="Arial"/>
          <w:noProof/>
          <w:sz w:val="20"/>
          <w:szCs w:val="20"/>
          <w:lang w:val="es-CL" w:eastAsia="es-CL"/>
        </w:rPr>
        <w:drawing>
          <wp:anchor distT="0" distB="0" distL="114300" distR="114300" simplePos="0" relativeHeight="251675136" behindDoc="1" locked="0" layoutInCell="1" allowOverlap="1" wp14:anchorId="16D65515" wp14:editId="5DDA9FE7">
            <wp:simplePos x="0" y="0"/>
            <wp:positionH relativeFrom="page">
              <wp:align>left</wp:align>
            </wp:positionH>
            <wp:positionV relativeFrom="paragraph">
              <wp:posOffset>-223520</wp:posOffset>
            </wp:positionV>
            <wp:extent cx="7308215" cy="2314575"/>
            <wp:effectExtent l="0" t="0" r="6985" b="9525"/>
            <wp:wrapNone/>
            <wp:docPr id="14" name="Imagen 14" descr="Capture d’écran 2012-07-26 à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apture d’écran 2012-07-26 à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777" cy="23147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632F76" wp14:editId="18203AA3">
                <wp:simplePos x="0" y="0"/>
                <wp:positionH relativeFrom="column">
                  <wp:posOffset>443865</wp:posOffset>
                </wp:positionH>
                <wp:positionV relativeFrom="paragraph">
                  <wp:posOffset>0</wp:posOffset>
                </wp:positionV>
                <wp:extent cx="5903595" cy="2038350"/>
                <wp:effectExtent l="0" t="0" r="1905" b="0"/>
                <wp:wrapThrough wrapText="bothSides">
                  <wp:wrapPolygon edited="0">
                    <wp:start x="0" y="0"/>
                    <wp:lineTo x="0" y="21398"/>
                    <wp:lineTo x="21537" y="21398"/>
                    <wp:lineTo x="21537" y="0"/>
                    <wp:lineTo x="0" y="0"/>
                  </wp:wrapPolygon>
                </wp:wrapThrough>
                <wp:docPr id="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359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658E3" w14:textId="77777777" w:rsidR="007D7174" w:rsidRPr="000B1644" w:rsidRDefault="007D7174" w:rsidP="007D717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</w:t>
                            </w:r>
                            <w:r w:rsidR="00A478AB"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>JOSE DANIEL ARIAS AÑEZ</w:t>
                            </w:r>
                          </w:p>
                          <w:p w14:paraId="3EACD974" w14:textId="77777777" w:rsidR="007D7174" w:rsidRDefault="007D7174" w:rsidP="007D717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Fecha de Nacimiento: 30-04-87</w:t>
                            </w:r>
                          </w:p>
                          <w:p w14:paraId="081EFA94" w14:textId="02DD47C3" w:rsidR="007D7174" w:rsidRPr="00DD3B04" w:rsidRDefault="007D7174" w:rsidP="007D717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DD3B04">
                              <w:rPr>
                                <w:rFonts w:ascii="Arial" w:hAnsi="Arial"/>
                                <w:color w:val="000000"/>
                              </w:rPr>
                              <w:t>Edad</w:t>
                            </w:r>
                            <w:r w:rsidR="009B41FE">
                              <w:rPr>
                                <w:rFonts w:ascii="Arial" w:hAnsi="Arial"/>
                                <w:color w:val="000000"/>
                              </w:rPr>
                              <w:t xml:space="preserve">: </w:t>
                            </w:r>
                            <w:r w:rsidR="00BE47D7">
                              <w:rPr>
                                <w:rFonts w:ascii="Arial" w:hAnsi="Arial"/>
                                <w:color w:val="000000"/>
                              </w:rPr>
                              <w:t>3</w:t>
                            </w:r>
                            <w:r w:rsidR="003730D9">
                              <w:rPr>
                                <w:rFonts w:ascii="Arial" w:hAnsi="Arial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años</w:t>
                            </w:r>
                          </w:p>
                          <w:p w14:paraId="277FC587" w14:textId="456B877D" w:rsidR="007D7174" w:rsidRDefault="00BE47D7" w:rsidP="007D717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Dirección: </w:t>
                            </w:r>
                            <w:r w:rsidR="003730D9">
                              <w:rPr>
                                <w:rFonts w:ascii="Arial" w:hAnsi="Arial"/>
                                <w:color w:val="000000"/>
                              </w:rPr>
                              <w:t>Radal 1227 Departamento 311 Quinta Normal - Santiago</w:t>
                            </w:r>
                          </w:p>
                          <w:p w14:paraId="6BC983A3" w14:textId="2776462D" w:rsidR="00976955" w:rsidRDefault="005E3D1C" w:rsidP="007D717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RUN: 26</w:t>
                            </w:r>
                            <w:r w:rsidR="004A2E2B">
                              <w:rPr>
                                <w:rFonts w:ascii="Arial" w:hAnsi="Arial"/>
                                <w:color w:val="000000"/>
                              </w:rPr>
                              <w:t>.624.171-2</w:t>
                            </w:r>
                          </w:p>
                          <w:p w14:paraId="7F6EEBD9" w14:textId="15D6CBBE" w:rsidR="000A00FA" w:rsidRPr="00DD3B04" w:rsidRDefault="000A00FA" w:rsidP="007D717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Licencia de conducir tipo B</w:t>
                            </w:r>
                          </w:p>
                          <w:p w14:paraId="288A9D5D" w14:textId="6ABF7541" w:rsidR="007D7174" w:rsidRPr="000B1644" w:rsidRDefault="006F4E7F" w:rsidP="007D717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7D7174" w:rsidRPr="00CF1479">
                                <w:rPr>
                                  <w:rStyle w:val="Hipervnculo"/>
                                  <w:rFonts w:ascii="Arial" w:hAnsi="Arial"/>
                                  <w:sz w:val="20"/>
                                  <w:szCs w:val="20"/>
                                </w:rPr>
                                <w:t>Tel</w:t>
                              </w:r>
                              <w:r w:rsidR="007D7174">
                                <w:rPr>
                                  <w:rStyle w:val="Hipervnculo"/>
                                  <w:rFonts w:ascii="Arial" w:hAnsi="Arial"/>
                                  <w:sz w:val="20"/>
                                  <w:szCs w:val="20"/>
                                </w:rPr>
                                <w:t>éfonos</w:t>
                              </w:r>
                              <w:r w:rsidR="007D7174" w:rsidRPr="00CF1479">
                                <w:rPr>
                                  <w:rStyle w:val="Hipervnculo"/>
                                  <w:rFonts w:ascii="Arial" w:hAnsi="Arial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3730D9">
                                <w:rPr>
                                  <w:rStyle w:val="Hipervnculo"/>
                                  <w:rFonts w:ascii="Arial" w:hAnsi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E47D7">
                                <w:rPr>
                                  <w:rStyle w:val="Hipervnculo"/>
                                  <w:rFonts w:ascii="Arial" w:hAnsi="Arial"/>
                                  <w:sz w:val="20"/>
                                  <w:szCs w:val="20"/>
                                </w:rPr>
                                <w:t>+56</w:t>
                              </w:r>
                            </w:hyperlink>
                            <w:r w:rsidR="00BB3E4D">
                              <w:rPr>
                                <w:rStyle w:val="Hipervnculo"/>
                                <w:rFonts w:ascii="Arial" w:hAnsi="Arial"/>
                                <w:sz w:val="20"/>
                                <w:szCs w:val="20"/>
                              </w:rPr>
                              <w:t xml:space="preserve"> 9 361 91 021</w:t>
                            </w:r>
                            <w:r w:rsidR="00BE47D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730D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- 936647385</w:t>
                            </w:r>
                            <w:r w:rsidR="007D717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730D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7D717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730D9" w:rsidRPr="00BE47D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</w:p>
                          <w:p w14:paraId="68C3BC38" w14:textId="259BFBE7" w:rsidR="00A478AB" w:rsidRPr="00AD7285" w:rsidRDefault="00AD7285" w:rsidP="007D717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E-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ma</w:t>
                            </w:r>
                            <w:proofErr w:type="spellEnd"/>
                            <w:r w:rsidR="007D7174" w:rsidRPr="00BE47D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il: jose</w:t>
                            </w:r>
                            <w:r w:rsidR="003730D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danielariasanez</w:t>
                            </w:r>
                            <w:r w:rsidR="007D7174" w:rsidRPr="00BE47D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@gmail.com </w:t>
                            </w:r>
                            <w:r w:rsidR="00A478A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                       </w:t>
                            </w:r>
                            <w:r w:rsidR="003730D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                </w:t>
                            </w:r>
                            <w:r w:rsidR="00A478A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="003730D9">
                              <w:rPr>
                                <w:rFonts w:ascii="Arial" w:hAnsi="Arial"/>
                                <w:b/>
                                <w:color w:val="000000"/>
                                <w:sz w:val="44"/>
                                <w:szCs w:val="44"/>
                                <w:lang w:val="pt-BR"/>
                              </w:rPr>
                              <w:t xml:space="preserve">         </w:t>
                            </w:r>
                            <w:r w:rsidR="00946ABE" w:rsidRPr="00BE47D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                       </w:t>
                            </w:r>
                            <w:r w:rsidR="00F073C5" w:rsidRPr="00BE47D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="00BE47D7" w:rsidRPr="00BE47D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          </w:t>
                            </w:r>
                          </w:p>
                          <w:p w14:paraId="38189C77" w14:textId="0AF8D17D" w:rsidR="007D7174" w:rsidRPr="00A478AB" w:rsidRDefault="00A478AB" w:rsidP="007D7174">
                            <w:pPr>
                              <w:rPr>
                                <w:rFonts w:ascii="Arial" w:hAnsi="Arial"/>
                                <w:color w:val="000000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                                                                                                    </w:t>
                            </w:r>
                            <w:r w:rsidR="003730D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="003730D9" w:rsidRPr="00A478AB">
                              <w:rPr>
                                <w:rFonts w:ascii="Arial" w:hAnsi="Arial"/>
                                <w:b/>
                                <w:color w:val="000000"/>
                                <w:sz w:val="44"/>
                                <w:szCs w:val="44"/>
                                <w:lang w:val="pt-BR"/>
                              </w:rPr>
                              <w:t>PERIODISTA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          </w:t>
                            </w:r>
                          </w:p>
                          <w:p w14:paraId="23375F31" w14:textId="77777777" w:rsidR="00C813FF" w:rsidRPr="00BE47D7" w:rsidRDefault="00C813FF" w:rsidP="00C813FF">
                            <w:pPr>
                              <w:rPr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32F76" id="Rectángulo 1" o:spid="_x0000_s1026" style="position:absolute;margin-left:34.95pt;margin-top:0;width:464.85pt;height:160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" stroked="f">
                <v:textbox>
                  <w:txbxContent>
                    <w:p w14:paraId="2EA658E3" w14:textId="77777777" w:rsidR="007D7174" w:rsidRPr="000B1644" w:rsidRDefault="007D7174" w:rsidP="007D7174">
                      <w:pPr>
                        <w:rPr>
                          <w:rFonts w:ascii="Arial" w:hAnsi="Arial"/>
                          <w:b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</w:rPr>
                        <w:t xml:space="preserve">                </w:t>
                      </w:r>
                      <w:r w:rsidR="00A478AB">
                        <w:rPr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36"/>
                          <w:szCs w:val="36"/>
                        </w:rPr>
                        <w:t>JOSE DANIEL ARIAS AÑEZ</w:t>
                      </w:r>
                    </w:p>
                    <w:p w14:paraId="3EACD974" w14:textId="77777777" w:rsidR="007D7174" w:rsidRDefault="007D7174" w:rsidP="007D7174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Fecha de Nacimiento: 30-04-87</w:t>
                      </w:r>
                    </w:p>
                    <w:p w14:paraId="081EFA94" w14:textId="02DD47C3" w:rsidR="007D7174" w:rsidRPr="00DD3B04" w:rsidRDefault="007D7174" w:rsidP="007D717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DD3B04">
                        <w:rPr>
                          <w:rFonts w:ascii="Arial" w:hAnsi="Arial"/>
                          <w:color w:val="000000"/>
                        </w:rPr>
                        <w:t>Edad</w:t>
                      </w:r>
                      <w:r w:rsidR="009B41FE">
                        <w:rPr>
                          <w:rFonts w:ascii="Arial" w:hAnsi="Arial"/>
                          <w:color w:val="000000"/>
                        </w:rPr>
                        <w:t xml:space="preserve">: </w:t>
                      </w:r>
                      <w:r w:rsidR="00BE47D7">
                        <w:rPr>
                          <w:rFonts w:ascii="Arial" w:hAnsi="Arial"/>
                          <w:color w:val="000000"/>
                        </w:rPr>
                        <w:t>3</w:t>
                      </w:r>
                      <w:r w:rsidR="003730D9">
                        <w:rPr>
                          <w:rFonts w:ascii="Arial" w:hAnsi="Arial"/>
                          <w:color w:val="000000"/>
                        </w:rPr>
                        <w:t>3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 años</w:t>
                      </w:r>
                    </w:p>
                    <w:p w14:paraId="277FC587" w14:textId="456B877D" w:rsidR="007D7174" w:rsidRDefault="00BE47D7" w:rsidP="007D7174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 xml:space="preserve">Dirección: </w:t>
                      </w:r>
                      <w:r w:rsidR="003730D9">
                        <w:rPr>
                          <w:rFonts w:ascii="Arial" w:hAnsi="Arial"/>
                          <w:color w:val="000000"/>
                        </w:rPr>
                        <w:t>Radal 1227 Departamento 311 Quinta Normal - Santiago</w:t>
                      </w:r>
                    </w:p>
                    <w:p w14:paraId="6BC983A3" w14:textId="2776462D" w:rsidR="00976955" w:rsidRDefault="005E3D1C" w:rsidP="007D7174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RUN: 26</w:t>
                      </w:r>
                      <w:r w:rsidR="004A2E2B">
                        <w:rPr>
                          <w:rFonts w:ascii="Arial" w:hAnsi="Arial"/>
                          <w:color w:val="000000"/>
                        </w:rPr>
                        <w:t>.624.171-2</w:t>
                      </w:r>
                    </w:p>
                    <w:p w14:paraId="7F6EEBD9" w14:textId="15D6CBBE" w:rsidR="000A00FA" w:rsidRPr="00DD3B04" w:rsidRDefault="000A00FA" w:rsidP="007D7174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Licencia de conducir tipo B</w:t>
                      </w:r>
                    </w:p>
                    <w:p w14:paraId="288A9D5D" w14:textId="6ABF7541" w:rsidR="007D7174" w:rsidRPr="000B1644" w:rsidRDefault="001D7775" w:rsidP="007D717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hyperlink r:id="rId12" w:history="1">
                        <w:r w:rsidR="007D7174" w:rsidRPr="00CF1479">
                          <w:rPr>
                            <w:rStyle w:val="Hipervnculo"/>
                            <w:rFonts w:ascii="Arial" w:hAnsi="Arial"/>
                            <w:sz w:val="20"/>
                            <w:szCs w:val="20"/>
                          </w:rPr>
                          <w:t>Tel</w:t>
                        </w:r>
                        <w:r w:rsidR="007D7174">
                          <w:rPr>
                            <w:rStyle w:val="Hipervnculo"/>
                            <w:rFonts w:ascii="Arial" w:hAnsi="Arial"/>
                            <w:sz w:val="20"/>
                            <w:szCs w:val="20"/>
                          </w:rPr>
                          <w:t>éfonos</w:t>
                        </w:r>
                        <w:r w:rsidR="007D7174" w:rsidRPr="00CF1479">
                          <w:rPr>
                            <w:rStyle w:val="Hipervnculo"/>
                            <w:rFonts w:ascii="Arial" w:hAnsi="Arial"/>
                            <w:sz w:val="20"/>
                            <w:szCs w:val="20"/>
                          </w:rPr>
                          <w:t>:</w:t>
                        </w:r>
                        <w:r w:rsidR="003730D9">
                          <w:rPr>
                            <w:rStyle w:val="Hipervnculo"/>
                            <w:rFonts w:ascii="Arial" w:hAnsi="Arial"/>
                            <w:sz w:val="20"/>
                            <w:szCs w:val="20"/>
                          </w:rPr>
                          <w:t xml:space="preserve"> </w:t>
                        </w:r>
                        <w:r w:rsidR="00BE47D7">
                          <w:rPr>
                            <w:rStyle w:val="Hipervnculo"/>
                            <w:rFonts w:ascii="Arial" w:hAnsi="Arial"/>
                            <w:sz w:val="20"/>
                            <w:szCs w:val="20"/>
                          </w:rPr>
                          <w:t>+56</w:t>
                        </w:r>
                      </w:hyperlink>
                      <w:r w:rsidR="00BB3E4D">
                        <w:rPr>
                          <w:rStyle w:val="Hipervnculo"/>
                          <w:rFonts w:ascii="Arial" w:hAnsi="Arial"/>
                          <w:sz w:val="20"/>
                          <w:szCs w:val="20"/>
                        </w:rPr>
                        <w:t xml:space="preserve"> 9 361 91 021</w:t>
                      </w:r>
                      <w:r w:rsidR="00BE47D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730D9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- 936647385</w:t>
                      </w:r>
                      <w:r w:rsidR="007D7174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="003730D9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="007D7174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3730D9" w:rsidRPr="00BE47D7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</w:p>
                    <w:p w14:paraId="68C3BC38" w14:textId="259BFBE7" w:rsidR="00A478AB" w:rsidRPr="00AD7285" w:rsidRDefault="00AD7285" w:rsidP="007D717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E-ma</w:t>
                      </w:r>
                      <w:r w:rsidR="007D7174" w:rsidRPr="00BE47D7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pt-BR"/>
                        </w:rPr>
                        <w:t>il: jose</w:t>
                      </w:r>
                      <w:r w:rsidR="003730D9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pt-BR"/>
                        </w:rPr>
                        <w:t>danielariasanez</w:t>
                      </w:r>
                      <w:r w:rsidR="007D7174" w:rsidRPr="00BE47D7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@gmail.com </w:t>
                      </w:r>
                      <w:r w:rsidR="00A478A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                       </w:t>
                      </w:r>
                      <w:r w:rsidR="003730D9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                </w:t>
                      </w:r>
                      <w:r w:rsidR="00A478A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="003730D9">
                        <w:rPr>
                          <w:rFonts w:ascii="Arial" w:hAnsi="Arial"/>
                          <w:b/>
                          <w:color w:val="000000"/>
                          <w:sz w:val="44"/>
                          <w:szCs w:val="44"/>
                          <w:lang w:val="pt-BR"/>
                        </w:rPr>
                        <w:t xml:space="preserve">         </w:t>
                      </w:r>
                      <w:r w:rsidR="00946ABE" w:rsidRPr="00BE47D7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                       </w:t>
                      </w:r>
                      <w:r w:rsidR="00F073C5" w:rsidRPr="00BE47D7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="00BE47D7" w:rsidRPr="00BE47D7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          </w:t>
                      </w:r>
                    </w:p>
                    <w:p w14:paraId="38189C77" w14:textId="0AF8D17D" w:rsidR="007D7174" w:rsidRPr="00A478AB" w:rsidRDefault="00A478AB" w:rsidP="007D7174">
                      <w:pPr>
                        <w:rPr>
                          <w:rFonts w:ascii="Arial" w:hAnsi="Arial"/>
                          <w:color w:val="000000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                                                                                                    </w:t>
                      </w:r>
                      <w:r w:rsidR="003730D9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="003730D9" w:rsidRPr="00A478AB">
                        <w:rPr>
                          <w:rFonts w:ascii="Arial" w:hAnsi="Arial"/>
                          <w:b/>
                          <w:color w:val="000000"/>
                          <w:sz w:val="44"/>
                          <w:szCs w:val="44"/>
                          <w:lang w:val="pt-BR"/>
                        </w:rPr>
                        <w:t>PERIODISTA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          </w:t>
                      </w:r>
                    </w:p>
                    <w:p w14:paraId="23375F31" w14:textId="77777777" w:rsidR="00C813FF" w:rsidRPr="00BE47D7" w:rsidRDefault="00C813FF" w:rsidP="00C813FF">
                      <w:pPr>
                        <w:rPr>
                          <w:color w:val="000000"/>
                          <w:lang w:val="pt-BR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D3B04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0B4DF7" wp14:editId="43F8C9A9">
                <wp:simplePos x="0" y="0"/>
                <wp:positionH relativeFrom="column">
                  <wp:posOffset>-1080135</wp:posOffset>
                </wp:positionH>
                <wp:positionV relativeFrom="paragraph">
                  <wp:posOffset>-894080</wp:posOffset>
                </wp:positionV>
                <wp:extent cx="7649845" cy="2428240"/>
                <wp:effectExtent l="0" t="0" r="0" b="4445"/>
                <wp:wrapSquare wrapText="bothSides"/>
                <wp:docPr id="4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9845" cy="242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EE377" w14:textId="58842894" w:rsidR="00AD3A5C" w:rsidRDefault="00AD3A5C" w:rsidP="005976F9">
                            <w:pPr>
                              <w:ind w:left="-14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B4DF7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7" type="#_x0000_t202" style="position:absolute;margin-left:-85.05pt;margin-top:-70.4pt;width:602.35pt;height:191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" filled="f" stroked="f">
                <v:textbox style="mso-fit-shape-to-text:t">
                  <w:txbxContent>
                    <w:p w14:paraId="707EE377" w14:textId="58842894" w:rsidR="00AD3A5C" w:rsidRDefault="00AD3A5C" w:rsidP="005976F9">
                      <w:pPr>
                        <w:ind w:left="-14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3B04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908136" wp14:editId="4DB9B282">
                <wp:simplePos x="0" y="0"/>
                <wp:positionH relativeFrom="column">
                  <wp:posOffset>3771900</wp:posOffset>
                </wp:positionH>
                <wp:positionV relativeFrom="paragraph">
                  <wp:posOffset>2057400</wp:posOffset>
                </wp:positionV>
                <wp:extent cx="2628900" cy="1371600"/>
                <wp:effectExtent l="0" t="0" r="0" b="0"/>
                <wp:wrapThrough wrapText="bothSides">
                  <wp:wrapPolygon edited="0">
                    <wp:start x="313" y="900"/>
                    <wp:lineTo x="313" y="20700"/>
                    <wp:lineTo x="21130" y="20700"/>
                    <wp:lineTo x="21130" y="900"/>
                    <wp:lineTo x="313" y="900"/>
                  </wp:wrapPolygon>
                </wp:wrapThrough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207BC3" w14:textId="77777777" w:rsidR="00B3476F" w:rsidRDefault="00B3476F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</w:p>
                          <w:p w14:paraId="0738DEFB" w14:textId="77777777" w:rsidR="007D7174" w:rsidRPr="00BE47D7" w:rsidRDefault="00784EFA" w:rsidP="007D7174">
                            <w:pPr>
                              <w:rPr>
                                <w:rFonts w:ascii="Arial" w:hAnsi="Arial"/>
                                <w:lang w:val="pt-BR"/>
                              </w:rPr>
                            </w:pPr>
                            <w:r w:rsidRPr="00BE47D7">
                              <w:rPr>
                                <w:rFonts w:ascii="Arial" w:hAnsi="Arial"/>
                                <w:b/>
                                <w:color w:val="000000"/>
                                <w:lang w:val="pt-BR"/>
                              </w:rPr>
                              <w:t>-</w:t>
                            </w:r>
                            <w:r w:rsidRPr="00BE47D7">
                              <w:rPr>
                                <w:rFonts w:ascii="Arial" w:hAnsi="Arial"/>
                                <w:b/>
                                <w:lang w:val="pt-BR"/>
                              </w:rPr>
                              <w:t xml:space="preserve">Programas </w:t>
                            </w:r>
                            <w:r w:rsidRPr="00BE47D7">
                              <w:rPr>
                                <w:rFonts w:ascii="Arial" w:hAnsi="Arial"/>
                                <w:b/>
                                <w:lang w:val="pt-BR"/>
                              </w:rPr>
                              <w:t>manejados:</w:t>
                            </w:r>
                            <w:r w:rsidRPr="00BE47D7">
                              <w:rPr>
                                <w:rFonts w:ascii="Arial" w:hAnsi="Arial"/>
                                <w:lang w:val="pt-BR"/>
                              </w:rPr>
                              <w:t xml:space="preserve"> </w:t>
                            </w:r>
                          </w:p>
                          <w:p w14:paraId="2BCEEF51" w14:textId="77777777" w:rsidR="007D7174" w:rsidRPr="00BE47D7" w:rsidRDefault="007D7174" w:rsidP="007D7174">
                            <w:pPr>
                              <w:rPr>
                                <w:rFonts w:ascii="Arial" w:hAnsi="Arial"/>
                                <w:lang w:val="pt-BR"/>
                              </w:rPr>
                            </w:pPr>
                            <w:r w:rsidRPr="00BE47D7">
                              <w:rPr>
                                <w:rFonts w:ascii="Arial" w:hAnsi="Arial"/>
                                <w:lang w:val="pt-BR"/>
                              </w:rPr>
                              <w:t>-Adobes</w:t>
                            </w:r>
                          </w:p>
                          <w:p w14:paraId="3CBFCFBE" w14:textId="77777777" w:rsidR="009B41FE" w:rsidRPr="00BE47D7" w:rsidRDefault="009B41FE" w:rsidP="007D7174">
                            <w:pPr>
                              <w:rPr>
                                <w:rFonts w:ascii="Arial" w:hAnsi="Arial"/>
                                <w:lang w:val="pt-BR"/>
                              </w:rPr>
                            </w:pPr>
                            <w:r w:rsidRPr="00BE47D7">
                              <w:rPr>
                                <w:rFonts w:ascii="Arial" w:hAnsi="Arial"/>
                                <w:lang w:val="pt-BR"/>
                              </w:rPr>
                              <w:t>-pinacle</w:t>
                            </w:r>
                          </w:p>
                          <w:p w14:paraId="25917348" w14:textId="77777777" w:rsidR="007D7174" w:rsidRPr="00BE47D7" w:rsidRDefault="007D7174" w:rsidP="007D7174">
                            <w:pPr>
                              <w:rPr>
                                <w:rFonts w:ascii="Arial" w:hAnsi="Arial"/>
                                <w:lang w:val="pt-BR"/>
                              </w:rPr>
                            </w:pPr>
                            <w:r w:rsidRPr="00BE47D7">
                              <w:rPr>
                                <w:rFonts w:ascii="Arial" w:hAnsi="Arial"/>
                                <w:lang w:val="pt-BR"/>
                              </w:rPr>
                              <w:t>-edius</w:t>
                            </w:r>
                          </w:p>
                          <w:p w14:paraId="58006107" w14:textId="77777777" w:rsidR="007D7174" w:rsidRPr="00BE47D7" w:rsidRDefault="007D7174" w:rsidP="007D7174">
                            <w:pPr>
                              <w:rPr>
                                <w:rFonts w:ascii="Arial" w:hAnsi="Arial"/>
                                <w:lang w:val="pt-BR"/>
                              </w:rPr>
                            </w:pPr>
                            <w:r w:rsidRPr="00BE47D7">
                              <w:rPr>
                                <w:rFonts w:ascii="Arial" w:hAnsi="Arial"/>
                                <w:lang w:val="pt-BR"/>
                              </w:rPr>
                              <w:t>-Microsoft office</w:t>
                            </w:r>
                          </w:p>
                          <w:p w14:paraId="21973B83" w14:textId="77777777" w:rsidR="00784EFA" w:rsidRPr="00BE47D7" w:rsidRDefault="00784EFA" w:rsidP="004F25B4">
                            <w:pPr>
                              <w:rPr>
                                <w:rFonts w:ascii="Arial" w:hAnsi="Arial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08136" id="Cuadro de texto 7" o:spid="_x0000_s1028" type="#_x0000_t202" style="position:absolute;margin-left:297pt;margin-top:162pt;width:207pt;height:10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" filled="f" stroked="f">
                <v:shadow color="black" opacity="49150f" offset=".74833mm,.74833mm"/>
                <v:textbox inset=",7.2pt,,7.2pt">
                  <w:txbxContent>
                    <w:p w14:paraId="66207BC3" w14:textId="77777777" w:rsidR="00B3476F" w:rsidRDefault="00B3476F" w:rsidP="004F25B4">
                      <w:pPr>
                        <w:rPr>
                          <w:rFonts w:ascii="Arial" w:hAnsi="Arial"/>
                          <w:b/>
                          <w:color w:val="000000"/>
                        </w:rPr>
                      </w:pPr>
                    </w:p>
                    <w:p w14:paraId="0738DEFB" w14:textId="77777777" w:rsidR="007D7174" w:rsidRPr="00BE47D7" w:rsidRDefault="00784EFA" w:rsidP="007D7174">
                      <w:pPr>
                        <w:rPr>
                          <w:rFonts w:ascii="Arial" w:hAnsi="Arial"/>
                          <w:lang w:val="pt-BR"/>
                        </w:rPr>
                      </w:pPr>
                      <w:r w:rsidRPr="00BE47D7">
                        <w:rPr>
                          <w:rFonts w:ascii="Arial" w:hAnsi="Arial"/>
                          <w:b/>
                          <w:color w:val="000000"/>
                          <w:lang w:val="pt-BR"/>
                        </w:rPr>
                        <w:t>-</w:t>
                      </w:r>
                      <w:r w:rsidRPr="00BE47D7">
                        <w:rPr>
                          <w:rFonts w:ascii="Arial" w:hAnsi="Arial"/>
                          <w:b/>
                          <w:lang w:val="pt-BR"/>
                        </w:rPr>
                        <w:t>Programas manejados:</w:t>
                      </w:r>
                      <w:r w:rsidRPr="00BE47D7">
                        <w:rPr>
                          <w:rFonts w:ascii="Arial" w:hAnsi="Arial"/>
                          <w:lang w:val="pt-BR"/>
                        </w:rPr>
                        <w:t xml:space="preserve"> </w:t>
                      </w:r>
                    </w:p>
                    <w:p w14:paraId="2BCEEF51" w14:textId="77777777" w:rsidR="007D7174" w:rsidRPr="00BE47D7" w:rsidRDefault="007D7174" w:rsidP="007D7174">
                      <w:pPr>
                        <w:rPr>
                          <w:rFonts w:ascii="Arial" w:hAnsi="Arial"/>
                          <w:lang w:val="pt-BR"/>
                        </w:rPr>
                      </w:pPr>
                      <w:r w:rsidRPr="00BE47D7">
                        <w:rPr>
                          <w:rFonts w:ascii="Arial" w:hAnsi="Arial"/>
                          <w:lang w:val="pt-BR"/>
                        </w:rPr>
                        <w:t>-Adobes</w:t>
                      </w:r>
                    </w:p>
                    <w:p w14:paraId="3CBFCFBE" w14:textId="77777777" w:rsidR="009B41FE" w:rsidRPr="00BE47D7" w:rsidRDefault="009B41FE" w:rsidP="007D7174">
                      <w:pPr>
                        <w:rPr>
                          <w:rFonts w:ascii="Arial" w:hAnsi="Arial"/>
                          <w:lang w:val="pt-BR"/>
                        </w:rPr>
                      </w:pPr>
                      <w:r w:rsidRPr="00BE47D7">
                        <w:rPr>
                          <w:rFonts w:ascii="Arial" w:hAnsi="Arial"/>
                          <w:lang w:val="pt-BR"/>
                        </w:rPr>
                        <w:t>-pinacle</w:t>
                      </w:r>
                    </w:p>
                    <w:p w14:paraId="25917348" w14:textId="77777777" w:rsidR="007D7174" w:rsidRPr="00BE47D7" w:rsidRDefault="007D7174" w:rsidP="007D7174">
                      <w:pPr>
                        <w:rPr>
                          <w:rFonts w:ascii="Arial" w:hAnsi="Arial"/>
                          <w:lang w:val="pt-BR"/>
                        </w:rPr>
                      </w:pPr>
                      <w:r w:rsidRPr="00BE47D7">
                        <w:rPr>
                          <w:rFonts w:ascii="Arial" w:hAnsi="Arial"/>
                          <w:lang w:val="pt-BR"/>
                        </w:rPr>
                        <w:t>-edius</w:t>
                      </w:r>
                    </w:p>
                    <w:p w14:paraId="58006107" w14:textId="77777777" w:rsidR="007D7174" w:rsidRPr="00BE47D7" w:rsidRDefault="007D7174" w:rsidP="007D7174">
                      <w:pPr>
                        <w:rPr>
                          <w:rFonts w:ascii="Arial" w:hAnsi="Arial"/>
                          <w:lang w:val="pt-BR"/>
                        </w:rPr>
                      </w:pPr>
                      <w:r w:rsidRPr="00BE47D7">
                        <w:rPr>
                          <w:rFonts w:ascii="Arial" w:hAnsi="Arial"/>
                          <w:lang w:val="pt-BR"/>
                        </w:rPr>
                        <w:t>-Microsoft office</w:t>
                      </w:r>
                    </w:p>
                    <w:p w14:paraId="21973B83" w14:textId="77777777" w:rsidR="00784EFA" w:rsidRPr="00BE47D7" w:rsidRDefault="00784EFA" w:rsidP="004F25B4">
                      <w:pPr>
                        <w:rPr>
                          <w:rFonts w:ascii="Arial" w:hAnsi="Arial"/>
                          <w:lang w:val="pt-BR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2155919" w14:textId="237F003C" w:rsidR="00A70072" w:rsidRPr="00A70072" w:rsidRDefault="00A70072" w:rsidP="00A70072"/>
    <w:p w14:paraId="5807DD23" w14:textId="2B59B547" w:rsidR="00A70072" w:rsidRPr="00A70072" w:rsidRDefault="00A70072" w:rsidP="00A70072"/>
    <w:p w14:paraId="40BB6560" w14:textId="592B11B1" w:rsidR="00A70072" w:rsidRPr="00A70072" w:rsidRDefault="00A70072" w:rsidP="00A70072"/>
    <w:p w14:paraId="702CEFA9" w14:textId="2663726A" w:rsidR="00A70072" w:rsidRPr="00A70072" w:rsidRDefault="00A70072" w:rsidP="00A70072"/>
    <w:p w14:paraId="06F313CB" w14:textId="2E69B20B" w:rsidR="00A70072" w:rsidRDefault="00A70072" w:rsidP="00A70072"/>
    <w:p w14:paraId="364B0DB7" w14:textId="513D0783" w:rsidR="007D7174" w:rsidRDefault="007D7174" w:rsidP="00A70072"/>
    <w:p w14:paraId="7859FD71" w14:textId="73F68776" w:rsidR="007D7174" w:rsidRPr="00A70072" w:rsidRDefault="008B4F0F" w:rsidP="00A7007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AAE643" wp14:editId="145942F2">
                <wp:simplePos x="0" y="0"/>
                <wp:positionH relativeFrom="column">
                  <wp:posOffset>-946785</wp:posOffset>
                </wp:positionH>
                <wp:positionV relativeFrom="paragraph">
                  <wp:posOffset>315595</wp:posOffset>
                </wp:positionV>
                <wp:extent cx="3371850" cy="2086610"/>
                <wp:effectExtent l="0" t="0" r="0" b="0"/>
                <wp:wrapTight wrapText="bothSides">
                  <wp:wrapPolygon edited="0">
                    <wp:start x="244" y="592"/>
                    <wp:lineTo x="244" y="20903"/>
                    <wp:lineTo x="21234" y="20903"/>
                    <wp:lineTo x="21234" y="592"/>
                    <wp:lineTo x="244" y="592"/>
                  </wp:wrapPolygon>
                </wp:wrapTight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08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617FE" w14:textId="77777777" w:rsidR="00BE47D7" w:rsidRDefault="00784EFA" w:rsidP="009B41FE">
                            <w:pPr>
                              <w:rPr>
                                <w:rFonts w:ascii="Arial" w:hAnsi="Arial"/>
                                <w:b/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  <w:r w:rsidRPr="00D17E32">
                              <w:rPr>
                                <w:rFonts w:ascii="Arial" w:hAnsi="Arial"/>
                                <w:b/>
                                <w:color w:val="548DD4" w:themeColor="text2" w:themeTint="99"/>
                                <w:sz w:val="36"/>
                                <w:szCs w:val="36"/>
                              </w:rPr>
                              <w:t>HABILIDADES</w:t>
                            </w:r>
                          </w:p>
                          <w:p w14:paraId="62A34E1A" w14:textId="77777777" w:rsidR="00410A57" w:rsidRPr="00410A57" w:rsidRDefault="00410A57" w:rsidP="009B41FE">
                            <w:pPr>
                              <w:rPr>
                                <w:rFonts w:ascii="Arial" w:hAnsi="Arial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</w:p>
                          <w:p w14:paraId="7676E846" w14:textId="77777777" w:rsidR="00E16A5C" w:rsidRDefault="00E16A5C" w:rsidP="00E16A5C">
                            <w:pP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-</w:t>
                            </w:r>
                            <w:r w:rsidRPr="00A10D2E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Técnico Control de Plagas</w:t>
                            </w:r>
                          </w:p>
                          <w:p w14:paraId="4AB9B200" w14:textId="345034A1" w:rsidR="00E16A5C" w:rsidRDefault="00E16A5C" w:rsidP="00E16A5C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-</w:t>
                            </w:r>
                            <w:proofErr w:type="spellStart"/>
                            <w:r w:rsidRPr="00A10D2E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Community</w:t>
                            </w:r>
                            <w:proofErr w:type="spellEnd"/>
                            <w:r w:rsidRPr="00A10D2E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Manager</w:t>
                            </w:r>
                          </w:p>
                          <w:p w14:paraId="50EE8B7B" w14:textId="77777777" w:rsidR="00E16A5C" w:rsidRDefault="00E16A5C" w:rsidP="00E16A5C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- Todo lo relacionado a Audio y Vídeo</w:t>
                            </w:r>
                          </w:p>
                          <w:p w14:paraId="6A69D395" w14:textId="77777777" w:rsidR="00E16A5C" w:rsidRDefault="00E16A5C" w:rsidP="00E16A5C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- Photoshop</w:t>
                            </w:r>
                          </w:p>
                          <w:p w14:paraId="78E6FC87" w14:textId="77777777" w:rsidR="00E16A5C" w:rsidRPr="00A10D2E" w:rsidRDefault="00E16A5C" w:rsidP="00E16A5C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- Computación Básica</w:t>
                            </w:r>
                          </w:p>
                          <w:p w14:paraId="5072BB7B" w14:textId="77777777" w:rsidR="00E16A5C" w:rsidRDefault="00E16A5C" w:rsidP="00E16A5C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- Atención al público</w:t>
                            </w:r>
                          </w:p>
                          <w:p w14:paraId="5C8F4203" w14:textId="77777777" w:rsidR="00E16A5C" w:rsidRDefault="00E16A5C" w:rsidP="00E16A5C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>Trabajo bajo p</w:t>
                            </w:r>
                            <w:r>
                              <w:rPr>
                                <w:rFonts w:ascii="Arial" w:hAnsi="Arial"/>
                              </w:rPr>
                              <w:t>resión.</w:t>
                            </w:r>
                          </w:p>
                          <w:p w14:paraId="7EE44F3E" w14:textId="77777777" w:rsidR="00E16A5C" w:rsidRPr="00B476C7" w:rsidRDefault="00E16A5C" w:rsidP="00E16A5C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- Responsable y organizado</w:t>
                            </w:r>
                            <w:r w:rsidRPr="00B476C7">
                              <w:rPr>
                                <w:rFonts w:ascii="Arial" w:hAnsi="Arial"/>
                                <w:color w:val="000000"/>
                              </w:rPr>
                              <w:t>.</w:t>
                            </w:r>
                          </w:p>
                          <w:p w14:paraId="2EAA6B67" w14:textId="77777777" w:rsidR="00784EFA" w:rsidRPr="00B476C7" w:rsidRDefault="00784EFA" w:rsidP="00E16A5C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AE643" id="Cuadro de texto 5" o:spid="_x0000_s1029" type="#_x0000_t202" style="position:absolute;margin-left:-74.55pt;margin-top:24.85pt;width:265.5pt;height:164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" filled="f" stroked="f">
                <v:textbox inset=",7.2pt,,7.2pt">
                  <w:txbxContent>
                    <w:p w14:paraId="581617FE" w14:textId="77777777" w:rsidR="00BE47D7" w:rsidRDefault="00784EFA" w:rsidP="009B41FE">
                      <w:pPr>
                        <w:rPr>
                          <w:rFonts w:ascii="Arial" w:hAnsi="Arial"/>
                          <w:b/>
                          <w:color w:val="548DD4" w:themeColor="text2" w:themeTint="99"/>
                          <w:sz w:val="36"/>
                          <w:szCs w:val="36"/>
                        </w:rPr>
                      </w:pPr>
                      <w:r w:rsidRPr="00D17E32">
                        <w:rPr>
                          <w:rFonts w:ascii="Arial" w:hAnsi="Arial"/>
                          <w:b/>
                          <w:color w:val="548DD4" w:themeColor="text2" w:themeTint="99"/>
                          <w:sz w:val="36"/>
                          <w:szCs w:val="36"/>
                        </w:rPr>
                        <w:t>HABILIDADES</w:t>
                      </w:r>
                    </w:p>
                    <w:p w14:paraId="62A34E1A" w14:textId="77777777" w:rsidR="00410A57" w:rsidRPr="00410A57" w:rsidRDefault="00410A57" w:rsidP="009B41FE">
                      <w:pPr>
                        <w:rPr>
                          <w:rFonts w:ascii="Arial" w:hAnsi="Arial"/>
                          <w:color w:val="548DD4" w:themeColor="text2" w:themeTint="99"/>
                          <w:sz w:val="20"/>
                          <w:szCs w:val="20"/>
                        </w:rPr>
                      </w:pPr>
                    </w:p>
                    <w:p w14:paraId="7676E846" w14:textId="77777777" w:rsidR="00E16A5C" w:rsidRDefault="00E16A5C" w:rsidP="00E16A5C">
                      <w:pP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/>
                        </w:rPr>
                        <w:t>-</w:t>
                      </w:r>
                      <w:r w:rsidRPr="00A10D2E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Técnico Control de Plagas</w:t>
                      </w:r>
                    </w:p>
                    <w:p w14:paraId="4AB9B200" w14:textId="345034A1" w:rsidR="00E16A5C" w:rsidRDefault="00E16A5C" w:rsidP="00E16A5C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-</w:t>
                      </w:r>
                      <w:r w:rsidRPr="00A10D2E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Community Manager</w:t>
                      </w:r>
                    </w:p>
                    <w:p w14:paraId="50EE8B7B" w14:textId="77777777" w:rsidR="00E16A5C" w:rsidRDefault="00E16A5C" w:rsidP="00E16A5C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- Todo lo relacionado a Audio y Vídeo</w:t>
                      </w:r>
                    </w:p>
                    <w:p w14:paraId="6A69D395" w14:textId="77777777" w:rsidR="00E16A5C" w:rsidRDefault="00E16A5C" w:rsidP="00E16A5C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- Photoshop</w:t>
                      </w:r>
                    </w:p>
                    <w:p w14:paraId="78E6FC87" w14:textId="77777777" w:rsidR="00E16A5C" w:rsidRPr="00A10D2E" w:rsidRDefault="00E16A5C" w:rsidP="00E16A5C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- Computación Básica</w:t>
                      </w:r>
                    </w:p>
                    <w:p w14:paraId="5072BB7B" w14:textId="77777777" w:rsidR="00E16A5C" w:rsidRDefault="00E16A5C" w:rsidP="00E16A5C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- Atención al público</w:t>
                      </w:r>
                    </w:p>
                    <w:p w14:paraId="5C8F4203" w14:textId="77777777" w:rsidR="00E16A5C" w:rsidRDefault="00E16A5C" w:rsidP="00E16A5C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-</w:t>
                      </w:r>
                      <w:r>
                        <w:rPr>
                          <w:rFonts w:ascii="Arial" w:hAnsi="Arial"/>
                        </w:rPr>
                        <w:t xml:space="preserve"> </w:t>
                      </w:r>
                      <w:r w:rsidRPr="0044216C">
                        <w:rPr>
                          <w:rFonts w:ascii="Arial" w:hAnsi="Arial"/>
                        </w:rPr>
                        <w:t>Trabajo bajo p</w:t>
                      </w:r>
                      <w:r>
                        <w:rPr>
                          <w:rFonts w:ascii="Arial" w:hAnsi="Arial"/>
                        </w:rPr>
                        <w:t>resión.</w:t>
                      </w:r>
                    </w:p>
                    <w:p w14:paraId="7EE44F3E" w14:textId="77777777" w:rsidR="00E16A5C" w:rsidRPr="00B476C7" w:rsidRDefault="00E16A5C" w:rsidP="00E16A5C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</w:rPr>
                        <w:t>- Responsable y organizado</w:t>
                      </w:r>
                      <w:r w:rsidRPr="00B476C7">
                        <w:rPr>
                          <w:rFonts w:ascii="Arial" w:hAnsi="Arial"/>
                          <w:color w:val="000000"/>
                        </w:rPr>
                        <w:t>.</w:t>
                      </w:r>
                    </w:p>
                    <w:p w14:paraId="2EAA6B67" w14:textId="77777777" w:rsidR="00784EFA" w:rsidRPr="00B476C7" w:rsidRDefault="00784EFA" w:rsidP="00E16A5C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F5CE1B2" w14:textId="18EA3F96" w:rsidR="00B053D4" w:rsidRPr="00B053D4" w:rsidRDefault="00B053D4" w:rsidP="00B053D4"/>
    <w:p w14:paraId="194B3711" w14:textId="0DAA5A4F" w:rsidR="00946ABE" w:rsidRDefault="00946ABE" w:rsidP="00B053D4">
      <w:pPr>
        <w:ind w:left="-1276"/>
        <w:rPr>
          <w:rFonts w:ascii="Arial" w:hAnsi="Arial"/>
          <w:b/>
          <w:color w:val="660066"/>
          <w:sz w:val="36"/>
          <w:szCs w:val="36"/>
        </w:rPr>
      </w:pPr>
    </w:p>
    <w:p w14:paraId="47F4A124" w14:textId="77777777" w:rsidR="008B4F0F" w:rsidRDefault="008B4F0F" w:rsidP="003730D9">
      <w:pPr>
        <w:ind w:left="-709"/>
        <w:rPr>
          <w:rFonts w:ascii="Arial" w:hAnsi="Arial"/>
          <w:b/>
          <w:color w:val="548DD4" w:themeColor="text2" w:themeTint="99"/>
          <w:sz w:val="36"/>
          <w:szCs w:val="36"/>
        </w:rPr>
      </w:pPr>
    </w:p>
    <w:p w14:paraId="61BCD7F8" w14:textId="77777777" w:rsidR="008B4F0F" w:rsidRDefault="008B4F0F" w:rsidP="003730D9">
      <w:pPr>
        <w:ind w:left="-709"/>
        <w:rPr>
          <w:rFonts w:ascii="Arial" w:hAnsi="Arial"/>
          <w:b/>
          <w:color w:val="548DD4" w:themeColor="text2" w:themeTint="99"/>
          <w:sz w:val="36"/>
          <w:szCs w:val="36"/>
        </w:rPr>
      </w:pPr>
    </w:p>
    <w:p w14:paraId="7BCD3179" w14:textId="6E65860D" w:rsidR="008B4F0F" w:rsidRDefault="008B4F0F" w:rsidP="003730D9">
      <w:pPr>
        <w:ind w:left="-709"/>
        <w:rPr>
          <w:rFonts w:ascii="Arial" w:hAnsi="Arial"/>
          <w:b/>
          <w:color w:val="548DD4" w:themeColor="text2" w:themeTint="99"/>
          <w:sz w:val="36"/>
          <w:szCs w:val="36"/>
        </w:rPr>
      </w:pPr>
    </w:p>
    <w:p w14:paraId="53F3526F" w14:textId="77777777" w:rsidR="008B4F0F" w:rsidRDefault="008B4F0F" w:rsidP="003730D9">
      <w:pPr>
        <w:ind w:left="-709"/>
        <w:rPr>
          <w:rFonts w:ascii="Arial" w:hAnsi="Arial"/>
          <w:b/>
          <w:color w:val="548DD4" w:themeColor="text2" w:themeTint="99"/>
          <w:sz w:val="36"/>
          <w:szCs w:val="36"/>
        </w:rPr>
      </w:pPr>
    </w:p>
    <w:p w14:paraId="13810B82" w14:textId="77777777" w:rsidR="008B4F0F" w:rsidRDefault="008B4F0F" w:rsidP="003730D9">
      <w:pPr>
        <w:ind w:left="-709"/>
        <w:rPr>
          <w:rFonts w:ascii="Arial" w:hAnsi="Arial"/>
          <w:b/>
          <w:color w:val="548DD4" w:themeColor="text2" w:themeTint="99"/>
          <w:sz w:val="36"/>
          <w:szCs w:val="36"/>
        </w:rPr>
      </w:pPr>
    </w:p>
    <w:p w14:paraId="06738BB2" w14:textId="77777777" w:rsidR="008B4F0F" w:rsidRDefault="008B4F0F" w:rsidP="003730D9">
      <w:pPr>
        <w:ind w:left="-709"/>
        <w:rPr>
          <w:rFonts w:ascii="Arial" w:hAnsi="Arial"/>
          <w:b/>
          <w:color w:val="548DD4" w:themeColor="text2" w:themeTint="99"/>
          <w:sz w:val="36"/>
          <w:szCs w:val="36"/>
        </w:rPr>
      </w:pPr>
    </w:p>
    <w:p w14:paraId="5F1C1276" w14:textId="77777777" w:rsidR="008B4F0F" w:rsidRDefault="008B4F0F" w:rsidP="003730D9">
      <w:pPr>
        <w:ind w:left="-709"/>
        <w:rPr>
          <w:rFonts w:ascii="Arial" w:hAnsi="Arial"/>
          <w:b/>
          <w:color w:val="548DD4" w:themeColor="text2" w:themeTint="99"/>
          <w:sz w:val="36"/>
          <w:szCs w:val="36"/>
        </w:rPr>
      </w:pPr>
    </w:p>
    <w:p w14:paraId="56EDBFEF" w14:textId="77777777" w:rsidR="008B4F0F" w:rsidRDefault="008B4F0F" w:rsidP="003730D9">
      <w:pPr>
        <w:ind w:left="-709"/>
        <w:rPr>
          <w:rFonts w:ascii="Arial" w:hAnsi="Arial"/>
          <w:b/>
          <w:color w:val="548DD4" w:themeColor="text2" w:themeTint="99"/>
          <w:sz w:val="36"/>
          <w:szCs w:val="36"/>
        </w:rPr>
      </w:pPr>
    </w:p>
    <w:p w14:paraId="04FDB928" w14:textId="52FD352C" w:rsidR="003730D9" w:rsidRPr="00D17E32" w:rsidRDefault="003730D9" w:rsidP="003730D9">
      <w:pPr>
        <w:ind w:left="-709"/>
        <w:rPr>
          <w:rFonts w:ascii="Arial" w:hAnsi="Arial"/>
          <w:b/>
          <w:color w:val="548DD4" w:themeColor="text2" w:themeTint="99"/>
          <w:sz w:val="20"/>
          <w:szCs w:val="20"/>
        </w:rPr>
      </w:pPr>
      <w:r w:rsidRPr="00D17E32">
        <w:rPr>
          <w:rFonts w:ascii="Arial" w:hAnsi="Arial"/>
          <w:b/>
          <w:color w:val="548DD4" w:themeColor="text2" w:themeTint="99"/>
          <w:sz w:val="36"/>
          <w:szCs w:val="36"/>
        </w:rPr>
        <w:t>ESTUDIOS</w:t>
      </w:r>
    </w:p>
    <w:p w14:paraId="14B4D3AE" w14:textId="2A37E3A3" w:rsidR="003730D9" w:rsidRDefault="003730D9" w:rsidP="003730D9">
      <w:pPr>
        <w:rPr>
          <w:rFonts w:ascii="Arial" w:hAnsi="Arial"/>
          <w:b/>
          <w:color w:val="000000"/>
          <w:sz w:val="20"/>
          <w:szCs w:val="20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F6F76FD" wp14:editId="025C4E63">
                <wp:simplePos x="0" y="0"/>
                <wp:positionH relativeFrom="column">
                  <wp:posOffset>-1058545</wp:posOffset>
                </wp:positionH>
                <wp:positionV relativeFrom="paragraph">
                  <wp:posOffset>39369</wp:posOffset>
                </wp:positionV>
                <wp:extent cx="7200900" cy="0"/>
                <wp:effectExtent l="0" t="0" r="0" b="0"/>
                <wp:wrapNone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BD921D" id="Conector recto 1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3.35pt,3.1pt" to="483.6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" strokecolor="#4579b8 [3044]"/>
            </w:pict>
          </mc:Fallback>
        </mc:AlternateContent>
      </w:r>
    </w:p>
    <w:p w14:paraId="78296AC3" w14:textId="0A318934" w:rsidR="003730D9" w:rsidRDefault="003730D9" w:rsidP="003730D9">
      <w:pPr>
        <w:rPr>
          <w:rFonts w:ascii="Arial" w:hAnsi="Arial"/>
          <w:b/>
          <w:color w:val="000000"/>
          <w:sz w:val="20"/>
          <w:szCs w:val="20"/>
        </w:rPr>
      </w:pPr>
    </w:p>
    <w:p w14:paraId="67F1AFA7" w14:textId="284F5290" w:rsidR="003730D9" w:rsidRDefault="003730D9" w:rsidP="003730D9">
      <w:pPr>
        <w:rPr>
          <w:rFonts w:ascii="Arial" w:hAnsi="Arial"/>
          <w:b/>
          <w:color w:val="000000"/>
          <w:sz w:val="20"/>
          <w:szCs w:val="20"/>
        </w:rPr>
      </w:pPr>
    </w:p>
    <w:p w14:paraId="3DEC7A67" w14:textId="580DDCA7" w:rsidR="003730D9" w:rsidRPr="00B30887" w:rsidRDefault="003730D9" w:rsidP="003730D9">
      <w:pPr>
        <w:ind w:hanging="1134"/>
        <w:rPr>
          <w:rFonts w:ascii="Arial" w:hAnsi="Arial"/>
          <w:color w:val="000000"/>
          <w:sz w:val="20"/>
          <w:szCs w:val="20"/>
        </w:rPr>
      </w:pP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000000"/>
          <w:sz w:val="20"/>
          <w:szCs w:val="20"/>
        </w:rPr>
        <w:t xml:space="preserve">       2015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 </w:t>
      </w:r>
      <w:r w:rsidRPr="00B30887">
        <w:rPr>
          <w:rFonts w:ascii="Arial" w:hAnsi="Arial"/>
          <w:color w:val="000000"/>
          <w:sz w:val="20"/>
          <w:szCs w:val="20"/>
        </w:rPr>
        <w:t xml:space="preserve">                 </w:t>
      </w:r>
      <w:r>
        <w:rPr>
          <w:rFonts w:ascii="Arial" w:hAnsi="Arial"/>
          <w:color w:val="000000"/>
          <w:sz w:val="20"/>
          <w:szCs w:val="20"/>
        </w:rPr>
        <w:t xml:space="preserve">                    </w:t>
      </w:r>
      <w:r>
        <w:rPr>
          <w:rFonts w:ascii="Arial" w:hAnsi="Arial"/>
          <w:b/>
          <w:color w:val="000000"/>
        </w:rPr>
        <w:t>(PERIODISTA)</w:t>
      </w:r>
    </w:p>
    <w:p w14:paraId="34208800" w14:textId="61B2CBD3" w:rsidR="003730D9" w:rsidRDefault="003730D9" w:rsidP="003730D9">
      <w:pPr>
        <w:ind w:left="-709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Maracaibo, Edo. Zulia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       </w:t>
      </w:r>
      <w:r>
        <w:rPr>
          <w:rFonts w:ascii="Arial" w:hAnsi="Arial"/>
          <w:b/>
          <w:color w:val="000000"/>
          <w:sz w:val="20"/>
          <w:szCs w:val="20"/>
        </w:rPr>
        <w:t xml:space="preserve">  </w:t>
      </w:r>
      <w:r>
        <w:rPr>
          <w:rFonts w:ascii="Arial" w:hAnsi="Arial"/>
          <w:i/>
          <w:color w:val="000000"/>
          <w:sz w:val="20"/>
          <w:szCs w:val="20"/>
        </w:rPr>
        <w:t>Universidad Católica Cecilio Acosta (UNICA)</w:t>
      </w:r>
    </w:p>
    <w:p w14:paraId="5F0E45E2" w14:textId="27101919" w:rsidR="003730D9" w:rsidRPr="00B30887" w:rsidRDefault="003730D9" w:rsidP="003730D9">
      <w:pPr>
        <w:rPr>
          <w:rFonts w:ascii="Arial" w:hAnsi="Arial"/>
          <w:i/>
          <w:color w:val="000000"/>
          <w:sz w:val="20"/>
          <w:szCs w:val="20"/>
        </w:rPr>
      </w:pPr>
    </w:p>
    <w:p w14:paraId="419BDFCB" w14:textId="77777777" w:rsidR="003730D9" w:rsidRDefault="003730D9" w:rsidP="003730D9">
      <w:pPr>
        <w:ind w:left="-709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2010                                        (TÉCNICO SUPERIOR UNIVERSITARIO EN ARTES AUDIOVISUALES)</w:t>
      </w:r>
    </w:p>
    <w:p w14:paraId="13E54FC8" w14:textId="77777777" w:rsidR="003730D9" w:rsidRDefault="003730D9" w:rsidP="003730D9">
      <w:pPr>
        <w:ind w:left="-709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Maracaibo Edo. Zulia            </w:t>
      </w:r>
      <w:r>
        <w:rPr>
          <w:rFonts w:ascii="Arial" w:hAnsi="Arial"/>
          <w:i/>
          <w:color w:val="000000"/>
          <w:sz w:val="20"/>
          <w:szCs w:val="20"/>
        </w:rPr>
        <w:t>Universidad Católica Cecilio Acosta (UNICA)</w:t>
      </w:r>
    </w:p>
    <w:p w14:paraId="5F3267BF" w14:textId="77777777" w:rsidR="003730D9" w:rsidRDefault="003730D9" w:rsidP="003730D9">
      <w:pPr>
        <w:ind w:left="-709"/>
        <w:rPr>
          <w:rFonts w:ascii="Arial" w:hAnsi="Arial"/>
          <w:b/>
          <w:color w:val="000000"/>
          <w:sz w:val="20"/>
          <w:szCs w:val="20"/>
        </w:rPr>
      </w:pPr>
    </w:p>
    <w:p w14:paraId="2BC2FE27" w14:textId="05AA782C" w:rsidR="003730D9" w:rsidRDefault="003730D9" w:rsidP="003730D9">
      <w:pPr>
        <w:ind w:left="-709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  <w:sz w:val="20"/>
          <w:szCs w:val="20"/>
        </w:rPr>
        <w:t>2005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 </w:t>
      </w:r>
      <w:r w:rsidRPr="00B30887">
        <w:rPr>
          <w:rFonts w:ascii="Arial" w:hAnsi="Arial"/>
          <w:color w:val="000000"/>
          <w:sz w:val="20"/>
          <w:szCs w:val="20"/>
        </w:rPr>
        <w:t xml:space="preserve">                 </w:t>
      </w:r>
      <w:r>
        <w:rPr>
          <w:rFonts w:ascii="Arial" w:hAnsi="Arial"/>
          <w:color w:val="000000"/>
          <w:sz w:val="20"/>
          <w:szCs w:val="20"/>
        </w:rPr>
        <w:t xml:space="preserve">                     </w:t>
      </w:r>
      <w:r w:rsidRPr="00C72581">
        <w:rPr>
          <w:rFonts w:ascii="Arial" w:hAnsi="Arial"/>
          <w:b/>
          <w:color w:val="000000"/>
        </w:rPr>
        <w:t>Titulo de Secundaria</w:t>
      </w:r>
    </w:p>
    <w:p w14:paraId="729CE9FE" w14:textId="540F3E94" w:rsidR="003730D9" w:rsidRPr="00A10D2E" w:rsidRDefault="003730D9" w:rsidP="003730D9">
      <w:pPr>
        <w:ind w:left="-709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San Francisco, Edo. Zulia     </w:t>
      </w:r>
      <w:r>
        <w:rPr>
          <w:rFonts w:ascii="Arial" w:hAnsi="Arial"/>
          <w:i/>
          <w:color w:val="000000"/>
          <w:sz w:val="20"/>
          <w:szCs w:val="20"/>
        </w:rPr>
        <w:t>U.E María Calcaño</w:t>
      </w:r>
    </w:p>
    <w:p w14:paraId="08C9AE96" w14:textId="77777777" w:rsidR="003730D9" w:rsidRDefault="003730D9" w:rsidP="003730D9">
      <w:pPr>
        <w:ind w:left="-709"/>
        <w:rPr>
          <w:rFonts w:ascii="Arial" w:hAnsi="Arial"/>
          <w:i/>
          <w:color w:val="000000"/>
          <w:sz w:val="20"/>
          <w:szCs w:val="20"/>
        </w:rPr>
      </w:pPr>
    </w:p>
    <w:p w14:paraId="3C3B66F7" w14:textId="77777777" w:rsidR="003730D9" w:rsidRPr="00B30887" w:rsidRDefault="003730D9" w:rsidP="003730D9">
      <w:pPr>
        <w:ind w:left="-709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1999  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  <w:r w:rsidRPr="00B30887">
        <w:rPr>
          <w:rFonts w:ascii="Arial" w:hAnsi="Arial"/>
          <w:color w:val="000000"/>
          <w:sz w:val="20"/>
          <w:szCs w:val="20"/>
        </w:rPr>
        <w:t xml:space="preserve">                 </w:t>
      </w:r>
      <w:r>
        <w:rPr>
          <w:rFonts w:ascii="Arial" w:hAnsi="Arial"/>
          <w:color w:val="000000"/>
          <w:sz w:val="20"/>
          <w:szCs w:val="20"/>
        </w:rPr>
        <w:t xml:space="preserve">                     </w:t>
      </w:r>
      <w:r w:rsidRPr="00C72581">
        <w:rPr>
          <w:rFonts w:ascii="Arial" w:hAnsi="Arial"/>
          <w:b/>
          <w:color w:val="000000"/>
        </w:rPr>
        <w:t>Titulo de Primaria</w:t>
      </w:r>
    </w:p>
    <w:p w14:paraId="4DE9ED98" w14:textId="77777777" w:rsidR="003730D9" w:rsidRPr="00B30887" w:rsidRDefault="003730D9" w:rsidP="003730D9">
      <w:pPr>
        <w:ind w:left="-709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San Francisco, Edo. Zulia       </w:t>
      </w:r>
      <w:r>
        <w:rPr>
          <w:rFonts w:ascii="Arial" w:hAnsi="Arial"/>
          <w:i/>
          <w:color w:val="000000"/>
          <w:sz w:val="20"/>
          <w:szCs w:val="20"/>
        </w:rPr>
        <w:t>U.E Eduardo Emiro Ferrer</w:t>
      </w:r>
    </w:p>
    <w:p w14:paraId="224CAE39" w14:textId="2E76FB59" w:rsidR="003730D9" w:rsidRDefault="003730D9" w:rsidP="003730D9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p w14:paraId="72C4778D" w14:textId="4660D0B9" w:rsidR="003730D9" w:rsidRDefault="003730D9" w:rsidP="003730D9">
      <w:pPr>
        <w:ind w:left="-1276"/>
        <w:rPr>
          <w:rFonts w:ascii="Arial" w:hAnsi="Arial"/>
          <w:b/>
          <w:color w:val="548DD4" w:themeColor="text2" w:themeTint="99"/>
          <w:sz w:val="36"/>
          <w:szCs w:val="36"/>
        </w:rPr>
      </w:pPr>
    </w:p>
    <w:p w14:paraId="762B5AEC" w14:textId="1F673A6E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  <w:lang w:val="es-CL"/>
        </w:rPr>
      </w:pPr>
      <w:r>
        <w:rPr>
          <w:rFonts w:ascii="Arial" w:hAnsi="Arial"/>
          <w:b/>
          <w:color w:val="548DD4" w:themeColor="text2" w:themeTint="99"/>
          <w:sz w:val="36"/>
          <w:szCs w:val="36"/>
        </w:rPr>
        <w:t xml:space="preserve">    </w:t>
      </w:r>
    </w:p>
    <w:p w14:paraId="784C15EE" w14:textId="592BAC94" w:rsidR="003730D9" w:rsidRDefault="003730D9" w:rsidP="003730D9">
      <w:pPr>
        <w:ind w:left="1701" w:hanging="2694"/>
        <w:rPr>
          <w:rFonts w:ascii="Arial" w:hAnsi="Arial"/>
          <w:b/>
          <w:color w:val="548DD4" w:themeColor="text2" w:themeTint="99"/>
          <w:sz w:val="36"/>
          <w:szCs w:val="36"/>
        </w:rPr>
      </w:pPr>
    </w:p>
    <w:p w14:paraId="19F23197" w14:textId="6A468A3C" w:rsidR="003730D9" w:rsidRDefault="003730D9" w:rsidP="003730D9">
      <w:pPr>
        <w:ind w:left="1701" w:hanging="2694"/>
        <w:rPr>
          <w:rFonts w:ascii="Arial" w:hAnsi="Arial"/>
          <w:b/>
          <w:color w:val="548DD4" w:themeColor="text2" w:themeTint="99"/>
          <w:sz w:val="36"/>
          <w:szCs w:val="36"/>
        </w:rPr>
      </w:pPr>
    </w:p>
    <w:p w14:paraId="7B653782" w14:textId="77777777" w:rsidR="003730D9" w:rsidRDefault="003730D9" w:rsidP="003730D9">
      <w:pPr>
        <w:ind w:left="1701" w:hanging="2694"/>
        <w:rPr>
          <w:rFonts w:ascii="Arial" w:hAnsi="Arial"/>
          <w:b/>
          <w:color w:val="548DD4" w:themeColor="text2" w:themeTint="99"/>
          <w:sz w:val="36"/>
          <w:szCs w:val="36"/>
        </w:rPr>
      </w:pPr>
    </w:p>
    <w:p w14:paraId="000B1E69" w14:textId="77777777" w:rsidR="008B4F0F" w:rsidRDefault="008B4F0F" w:rsidP="003730D9">
      <w:pPr>
        <w:ind w:left="1701" w:hanging="2694"/>
        <w:rPr>
          <w:rFonts w:ascii="Arial" w:hAnsi="Arial"/>
          <w:b/>
          <w:color w:val="548DD4" w:themeColor="text2" w:themeTint="99"/>
          <w:sz w:val="36"/>
          <w:szCs w:val="36"/>
        </w:rPr>
      </w:pPr>
    </w:p>
    <w:p w14:paraId="062FBA2A" w14:textId="77777777" w:rsidR="00E16A5C" w:rsidRDefault="00E16A5C" w:rsidP="003730D9">
      <w:pPr>
        <w:ind w:left="1701" w:hanging="2694"/>
        <w:rPr>
          <w:rFonts w:ascii="Arial" w:hAnsi="Arial"/>
          <w:b/>
          <w:color w:val="548DD4" w:themeColor="text2" w:themeTint="99"/>
          <w:sz w:val="36"/>
          <w:szCs w:val="36"/>
        </w:rPr>
      </w:pPr>
    </w:p>
    <w:p w14:paraId="0682C619" w14:textId="03FFC4DB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  <w:lang w:val="es-CL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2348C79" wp14:editId="1D787A34">
                <wp:simplePos x="0" y="0"/>
                <wp:positionH relativeFrom="page">
                  <wp:posOffset>-47625</wp:posOffset>
                </wp:positionH>
                <wp:positionV relativeFrom="paragraph">
                  <wp:posOffset>310514</wp:posOffset>
                </wp:positionV>
                <wp:extent cx="7200900" cy="0"/>
                <wp:effectExtent l="0" t="0" r="0" b="0"/>
                <wp:wrapNone/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3BB54" id="Conector recto 1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-3.75pt,24.45pt" to="563.2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" strokecolor="#4579b8 [3044]">
                <w10:wrap anchorx="page"/>
              </v:line>
            </w:pict>
          </mc:Fallback>
        </mc:AlternateContent>
      </w:r>
      <w:r>
        <w:rPr>
          <w:rFonts w:ascii="Arial" w:hAnsi="Arial"/>
          <w:b/>
          <w:color w:val="548DD4" w:themeColor="text2" w:themeTint="99"/>
          <w:sz w:val="36"/>
          <w:szCs w:val="36"/>
        </w:rPr>
        <w:t>Cursos Realizados</w:t>
      </w:r>
    </w:p>
    <w:p w14:paraId="61F670F7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  <w:lang w:val="es-CL"/>
        </w:rPr>
      </w:pPr>
    </w:p>
    <w:p w14:paraId="4658A34C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  <w:lang w:val="es-CL"/>
        </w:rPr>
      </w:pPr>
    </w:p>
    <w:p w14:paraId="517D8635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  <w:lang w:val="es-CL"/>
        </w:rPr>
      </w:pPr>
      <w:r>
        <w:rPr>
          <w:rFonts w:ascii="Arial" w:hAnsi="Arial"/>
          <w:b/>
          <w:color w:val="000000"/>
          <w:sz w:val="20"/>
          <w:szCs w:val="20"/>
          <w:lang w:val="es-CL"/>
        </w:rPr>
        <w:t xml:space="preserve">        2020                                 CONTROL Y MANEJO DE PLAGAS</w:t>
      </w:r>
    </w:p>
    <w:p w14:paraId="579272CC" w14:textId="77777777" w:rsidR="003730D9" w:rsidRPr="00933702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  <w:lang w:val="en-US"/>
        </w:rPr>
      </w:pPr>
      <w:r>
        <w:rPr>
          <w:rFonts w:ascii="Arial" w:hAnsi="Arial"/>
          <w:b/>
          <w:color w:val="000000"/>
          <w:sz w:val="20"/>
          <w:szCs w:val="20"/>
          <w:lang w:val="es-CL"/>
        </w:rPr>
        <w:t xml:space="preserve">   </w:t>
      </w:r>
      <w:r w:rsidRPr="00933702">
        <w:rPr>
          <w:rFonts w:ascii="Arial" w:hAnsi="Arial"/>
          <w:b/>
          <w:color w:val="000000"/>
          <w:sz w:val="20"/>
          <w:szCs w:val="20"/>
          <w:lang w:val="en-US"/>
        </w:rPr>
        <w:t xml:space="preserve">Chillán – Chile                                      BIORAPTOR    </w:t>
      </w:r>
    </w:p>
    <w:p w14:paraId="284AEA41" w14:textId="77777777" w:rsidR="003730D9" w:rsidRPr="00933702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  <w:lang w:val="en-US"/>
        </w:rPr>
      </w:pPr>
    </w:p>
    <w:p w14:paraId="5D0999E7" w14:textId="77777777" w:rsidR="003730D9" w:rsidRPr="00933702" w:rsidRDefault="003730D9" w:rsidP="003730D9">
      <w:pPr>
        <w:rPr>
          <w:rFonts w:ascii="Arial" w:hAnsi="Arial"/>
          <w:b/>
          <w:color w:val="000000"/>
          <w:sz w:val="20"/>
          <w:szCs w:val="20"/>
          <w:lang w:val="en-US"/>
        </w:rPr>
      </w:pPr>
    </w:p>
    <w:p w14:paraId="54620809" w14:textId="77777777" w:rsidR="003730D9" w:rsidRPr="00933702" w:rsidRDefault="003730D9" w:rsidP="003730D9">
      <w:pPr>
        <w:ind w:left="1701" w:hanging="2694"/>
        <w:rPr>
          <w:rFonts w:ascii="Arial" w:hAnsi="Arial"/>
          <w:b/>
          <w:color w:val="000000"/>
          <w:lang w:val="en-US"/>
        </w:rPr>
      </w:pPr>
      <w:r w:rsidRPr="00933702">
        <w:rPr>
          <w:rFonts w:ascii="Arial" w:hAnsi="Arial"/>
          <w:b/>
          <w:color w:val="000000"/>
          <w:sz w:val="20"/>
          <w:szCs w:val="20"/>
          <w:lang w:val="en-US"/>
        </w:rPr>
        <w:t xml:space="preserve">         2017</w:t>
      </w:r>
      <w:r w:rsidRPr="00933702">
        <w:rPr>
          <w:rFonts w:ascii="Arial" w:hAnsi="Arial"/>
          <w:color w:val="000000"/>
          <w:sz w:val="20"/>
          <w:szCs w:val="20"/>
          <w:lang w:val="en-US"/>
        </w:rPr>
        <w:t xml:space="preserve">                                         </w:t>
      </w:r>
      <w:r w:rsidRPr="00933702">
        <w:rPr>
          <w:rFonts w:ascii="Arial" w:hAnsi="Arial"/>
          <w:b/>
          <w:color w:val="000000"/>
          <w:lang w:val="en-US"/>
        </w:rPr>
        <w:t>COMMUNITY MANAGER</w:t>
      </w:r>
    </w:p>
    <w:p w14:paraId="4FDB284C" w14:textId="77777777" w:rsidR="003730D9" w:rsidRDefault="003730D9" w:rsidP="003730D9">
      <w:pPr>
        <w:ind w:left="1701" w:hanging="2694"/>
        <w:rPr>
          <w:rFonts w:ascii="Arial" w:hAnsi="Arial"/>
          <w:i/>
          <w:color w:val="000000"/>
          <w:sz w:val="20"/>
          <w:szCs w:val="20"/>
          <w:lang w:val="es-CL"/>
        </w:rPr>
      </w:pPr>
      <w:r w:rsidRPr="00933702">
        <w:rPr>
          <w:rFonts w:ascii="Arial" w:hAnsi="Arial"/>
          <w:b/>
          <w:color w:val="000000"/>
          <w:sz w:val="20"/>
          <w:szCs w:val="20"/>
          <w:lang w:val="en-US"/>
        </w:rPr>
        <w:t xml:space="preserve"> Maracaibo, Edo. </w:t>
      </w:r>
      <w:r w:rsidRPr="00A10D2E">
        <w:rPr>
          <w:rFonts w:ascii="Arial" w:hAnsi="Arial"/>
          <w:b/>
          <w:color w:val="000000"/>
          <w:sz w:val="20"/>
          <w:szCs w:val="20"/>
          <w:lang w:val="es-CL"/>
        </w:rPr>
        <w:t xml:space="preserve">Zulia         </w:t>
      </w:r>
      <w:r>
        <w:rPr>
          <w:rFonts w:ascii="Arial" w:hAnsi="Arial"/>
          <w:b/>
          <w:color w:val="000000"/>
          <w:sz w:val="20"/>
          <w:szCs w:val="20"/>
          <w:lang w:val="es-CL"/>
        </w:rPr>
        <w:t xml:space="preserve">  </w:t>
      </w:r>
      <w:r w:rsidRPr="00A10D2E">
        <w:rPr>
          <w:rFonts w:ascii="Arial" w:hAnsi="Arial"/>
          <w:i/>
          <w:color w:val="000000"/>
          <w:sz w:val="20"/>
          <w:szCs w:val="20"/>
          <w:lang w:val="es-CL"/>
        </w:rPr>
        <w:t>Colegio Nacional de Periodistas Secci</w:t>
      </w:r>
      <w:r>
        <w:rPr>
          <w:rFonts w:ascii="Arial" w:hAnsi="Arial"/>
          <w:i/>
          <w:color w:val="000000"/>
          <w:sz w:val="20"/>
          <w:szCs w:val="20"/>
          <w:lang w:val="es-CL"/>
        </w:rPr>
        <w:t>ón Zulia</w:t>
      </w:r>
    </w:p>
    <w:p w14:paraId="25A5BC16" w14:textId="77777777" w:rsidR="003730D9" w:rsidRPr="00A10D2E" w:rsidRDefault="003730D9" w:rsidP="003730D9">
      <w:pPr>
        <w:ind w:left="1701" w:hanging="2694"/>
        <w:rPr>
          <w:rFonts w:ascii="Arial" w:hAnsi="Arial"/>
          <w:i/>
          <w:color w:val="000000"/>
          <w:sz w:val="20"/>
          <w:szCs w:val="20"/>
          <w:lang w:val="es-CL"/>
        </w:rPr>
      </w:pPr>
    </w:p>
    <w:p w14:paraId="622D4E9D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  <w:lang w:val="es-CL"/>
        </w:rPr>
      </w:pPr>
    </w:p>
    <w:p w14:paraId="7F2DC6D5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</w:rPr>
      </w:pPr>
    </w:p>
    <w:p w14:paraId="1A31C581" w14:textId="77777777" w:rsidR="003730D9" w:rsidRPr="00B30887" w:rsidRDefault="003730D9" w:rsidP="003730D9">
      <w:pPr>
        <w:ind w:left="1701" w:hanging="2694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      2006</w:t>
      </w:r>
      <w:r w:rsidRPr="00B30887">
        <w:rPr>
          <w:rFonts w:ascii="Arial" w:hAnsi="Arial"/>
          <w:color w:val="000000"/>
          <w:sz w:val="20"/>
          <w:szCs w:val="20"/>
        </w:rPr>
        <w:t xml:space="preserve">                </w:t>
      </w:r>
      <w:r>
        <w:rPr>
          <w:rFonts w:ascii="Arial" w:hAnsi="Arial"/>
          <w:color w:val="000000"/>
          <w:sz w:val="20"/>
          <w:szCs w:val="20"/>
        </w:rPr>
        <w:t xml:space="preserve">                  </w:t>
      </w:r>
      <w:r>
        <w:rPr>
          <w:rFonts w:ascii="Arial" w:hAnsi="Arial"/>
          <w:b/>
          <w:color w:val="000000"/>
        </w:rPr>
        <w:t xml:space="preserve">Cámara, tipos 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AFAFA"/>
        </w:rPr>
        <w:t>de Planos- Movimientos-Encuadres-   Ángulos</w:t>
      </w:r>
    </w:p>
    <w:p w14:paraId="02729D8A" w14:textId="77777777" w:rsidR="003730D9" w:rsidRDefault="003730D9" w:rsidP="003730D9">
      <w:pPr>
        <w:ind w:left="-1134"/>
        <w:rPr>
          <w:rFonts w:ascii="Arial" w:hAnsi="Arial"/>
          <w:i/>
          <w:color w:val="000000"/>
          <w:sz w:val="20"/>
          <w:szCs w:val="20"/>
        </w:rPr>
      </w:pP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000000"/>
          <w:sz w:val="20"/>
          <w:szCs w:val="20"/>
        </w:rPr>
        <w:t>Maracaibo, Edo. Zulia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        </w:t>
      </w:r>
      <w:r>
        <w:rPr>
          <w:rFonts w:ascii="Arial" w:hAnsi="Arial"/>
          <w:b/>
          <w:color w:val="000000"/>
          <w:sz w:val="20"/>
          <w:szCs w:val="20"/>
        </w:rPr>
        <w:t xml:space="preserve">     </w:t>
      </w:r>
      <w:r>
        <w:rPr>
          <w:rFonts w:ascii="Arial" w:hAnsi="Arial"/>
          <w:i/>
          <w:color w:val="000000"/>
          <w:sz w:val="20"/>
          <w:szCs w:val="20"/>
        </w:rPr>
        <w:t>Canal Telenoticias</w:t>
      </w:r>
    </w:p>
    <w:p w14:paraId="0212690A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  <w:lang w:val="es-CL"/>
        </w:rPr>
      </w:pPr>
    </w:p>
    <w:p w14:paraId="17545711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  <w:lang w:val="es-CL"/>
        </w:rPr>
      </w:pPr>
    </w:p>
    <w:p w14:paraId="199CD4A8" w14:textId="77777777" w:rsidR="003730D9" w:rsidRPr="00B30887" w:rsidRDefault="003730D9" w:rsidP="003730D9">
      <w:pPr>
        <w:ind w:left="1701" w:hanging="2694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      2005</w:t>
      </w:r>
      <w:r w:rsidRPr="00B30887">
        <w:rPr>
          <w:rFonts w:ascii="Arial" w:hAnsi="Arial"/>
          <w:color w:val="000000"/>
          <w:sz w:val="20"/>
          <w:szCs w:val="20"/>
        </w:rPr>
        <w:t xml:space="preserve">               </w:t>
      </w:r>
      <w:r>
        <w:rPr>
          <w:rFonts w:ascii="Arial" w:hAnsi="Arial"/>
          <w:color w:val="000000"/>
          <w:sz w:val="20"/>
          <w:szCs w:val="20"/>
        </w:rPr>
        <w:t xml:space="preserve">                      </w:t>
      </w:r>
      <w:r w:rsidRPr="00B30887"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 xml:space="preserve">  </w:t>
      </w:r>
      <w:r>
        <w:rPr>
          <w:rFonts w:ascii="Arial" w:hAnsi="Arial"/>
          <w:b/>
          <w:color w:val="000000"/>
        </w:rPr>
        <w:t>Edición Lineal y no Lineal</w:t>
      </w:r>
    </w:p>
    <w:p w14:paraId="3096E6B3" w14:textId="77777777" w:rsidR="003730D9" w:rsidRPr="000D3136" w:rsidRDefault="003730D9" w:rsidP="003730D9">
      <w:pPr>
        <w:ind w:left="-1134"/>
        <w:rPr>
          <w:rFonts w:ascii="Arial" w:hAnsi="Arial"/>
          <w:b/>
          <w:color w:val="000000"/>
          <w:sz w:val="20"/>
          <w:szCs w:val="20"/>
        </w:rPr>
      </w:pP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000000"/>
          <w:sz w:val="20"/>
          <w:szCs w:val="20"/>
        </w:rPr>
        <w:t>Maracaibo, Edo. Zulia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        </w:t>
      </w:r>
      <w:r>
        <w:rPr>
          <w:rFonts w:ascii="Arial" w:hAnsi="Arial"/>
          <w:b/>
          <w:color w:val="000000"/>
          <w:sz w:val="20"/>
          <w:szCs w:val="20"/>
        </w:rPr>
        <w:t xml:space="preserve">         </w:t>
      </w:r>
      <w:r w:rsidRPr="00940634">
        <w:rPr>
          <w:rFonts w:ascii="Arial" w:hAnsi="Arial"/>
          <w:i/>
          <w:color w:val="000000"/>
          <w:sz w:val="20"/>
          <w:szCs w:val="20"/>
        </w:rPr>
        <w:t>Niños Cantores Televisión</w:t>
      </w:r>
    </w:p>
    <w:p w14:paraId="281D351E" w14:textId="77777777" w:rsidR="003730D9" w:rsidRPr="00B30887" w:rsidRDefault="003730D9" w:rsidP="003730D9">
      <w:pPr>
        <w:ind w:left="-1134"/>
        <w:rPr>
          <w:b/>
          <w:color w:val="000000"/>
          <w:sz w:val="36"/>
          <w:szCs w:val="36"/>
        </w:rPr>
      </w:pPr>
    </w:p>
    <w:p w14:paraId="038B8A3B" w14:textId="77777777" w:rsidR="003730D9" w:rsidRDefault="003730D9" w:rsidP="003730D9">
      <w:pPr>
        <w:ind w:left="-709"/>
        <w:rPr>
          <w:rFonts w:ascii="Arial" w:hAnsi="Arial"/>
          <w:b/>
          <w:color w:val="548DD4" w:themeColor="text2" w:themeTint="99"/>
          <w:sz w:val="36"/>
          <w:szCs w:val="36"/>
          <w:lang w:val="es-CL"/>
        </w:rPr>
      </w:pPr>
      <w:r>
        <w:rPr>
          <w:rFonts w:ascii="Arial" w:hAnsi="Arial"/>
          <w:b/>
          <w:color w:val="548DD4" w:themeColor="text2" w:themeTint="99"/>
          <w:sz w:val="36"/>
          <w:szCs w:val="36"/>
          <w:lang w:val="es-CL"/>
        </w:rPr>
        <w:t xml:space="preserve">  </w:t>
      </w:r>
    </w:p>
    <w:p w14:paraId="1B42B41B" w14:textId="77777777" w:rsidR="003730D9" w:rsidRDefault="003730D9" w:rsidP="003730D9">
      <w:pPr>
        <w:ind w:left="-709"/>
        <w:rPr>
          <w:rFonts w:ascii="Arial" w:hAnsi="Arial"/>
          <w:b/>
          <w:color w:val="548DD4" w:themeColor="text2" w:themeTint="99"/>
          <w:sz w:val="36"/>
          <w:szCs w:val="36"/>
        </w:rPr>
      </w:pPr>
      <w:r w:rsidRPr="00D17E32">
        <w:rPr>
          <w:rFonts w:ascii="Arial" w:hAnsi="Arial"/>
          <w:b/>
          <w:color w:val="548DD4" w:themeColor="text2" w:themeTint="99"/>
          <w:sz w:val="36"/>
          <w:szCs w:val="36"/>
        </w:rPr>
        <w:t>Experiencia Laboral</w:t>
      </w:r>
    </w:p>
    <w:p w14:paraId="69042BE6" w14:textId="77777777" w:rsidR="003730D9" w:rsidRDefault="003730D9" w:rsidP="003730D9">
      <w:pPr>
        <w:ind w:left="-709"/>
        <w:rPr>
          <w:rFonts w:ascii="Arial" w:hAnsi="Arial"/>
          <w:b/>
          <w:color w:val="548DD4" w:themeColor="text2" w:themeTint="99"/>
          <w:sz w:val="36"/>
          <w:szCs w:val="36"/>
        </w:rPr>
      </w:pPr>
    </w:p>
    <w:p w14:paraId="60150A51" w14:textId="77777777" w:rsidR="003730D9" w:rsidRPr="00B30887" w:rsidRDefault="003730D9" w:rsidP="003730D9">
      <w:pPr>
        <w:ind w:left="1701" w:hanging="2694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                                              </w:t>
      </w:r>
      <w:r>
        <w:rPr>
          <w:rFonts w:ascii="Arial" w:hAnsi="Arial"/>
          <w:b/>
          <w:color w:val="000000"/>
        </w:rPr>
        <w:t xml:space="preserve">TECNICO APLICADOR </w:t>
      </w:r>
    </w:p>
    <w:p w14:paraId="2239B79E" w14:textId="77777777" w:rsidR="003730D9" w:rsidRDefault="003730D9" w:rsidP="003730D9">
      <w:pPr>
        <w:ind w:left="-1134"/>
        <w:rPr>
          <w:rFonts w:ascii="Arial" w:hAnsi="Arial"/>
          <w:b/>
          <w:i/>
          <w:color w:val="000000"/>
          <w:sz w:val="20"/>
          <w:szCs w:val="20"/>
        </w:rPr>
      </w:pP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000000"/>
          <w:sz w:val="20"/>
          <w:szCs w:val="20"/>
        </w:rPr>
        <w:t xml:space="preserve">Chillan, Chile 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        </w:t>
      </w:r>
      <w:r>
        <w:rPr>
          <w:rFonts w:ascii="Arial" w:hAnsi="Arial"/>
          <w:b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Arial" w:hAnsi="Arial"/>
          <w:b/>
          <w:color w:val="000000"/>
          <w:sz w:val="20"/>
          <w:szCs w:val="20"/>
        </w:rPr>
        <w:t>Orkin</w:t>
      </w:r>
      <w:proofErr w:type="spellEnd"/>
      <w:r>
        <w:rPr>
          <w:rFonts w:ascii="Arial" w:hAnsi="Arial"/>
          <w:b/>
          <w:color w:val="000000"/>
          <w:sz w:val="20"/>
          <w:szCs w:val="20"/>
        </w:rPr>
        <w:t xml:space="preserve"> Chile (Empresa de Control de Plagas</w:t>
      </w:r>
    </w:p>
    <w:p w14:paraId="1B45FB59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         </w:t>
      </w:r>
      <w:r w:rsidRPr="00B30887">
        <w:rPr>
          <w:rFonts w:ascii="Arial" w:hAnsi="Arial"/>
          <w:color w:val="000000"/>
          <w:sz w:val="20"/>
          <w:szCs w:val="20"/>
        </w:rPr>
        <w:t xml:space="preserve">             </w:t>
      </w:r>
      <w:r>
        <w:rPr>
          <w:rFonts w:ascii="Arial" w:hAnsi="Arial"/>
          <w:color w:val="000000"/>
          <w:sz w:val="20"/>
          <w:szCs w:val="20"/>
        </w:rPr>
        <w:t xml:space="preserve">                      </w:t>
      </w:r>
      <w:r w:rsidRPr="00B30887">
        <w:rPr>
          <w:rFonts w:ascii="Arial" w:hAnsi="Arial"/>
          <w:color w:val="000000"/>
          <w:sz w:val="20"/>
          <w:szCs w:val="20"/>
        </w:rPr>
        <w:t xml:space="preserve"> 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 xml:space="preserve">  </w:t>
      </w:r>
      <w:r>
        <w:rPr>
          <w:rFonts w:ascii="Arial" w:hAnsi="Arial"/>
          <w:b/>
          <w:color w:val="000000"/>
          <w:sz w:val="20"/>
          <w:szCs w:val="20"/>
        </w:rPr>
        <w:t>Desde enero del 2020 hasta Diciembre 2020</w:t>
      </w:r>
    </w:p>
    <w:p w14:paraId="66C83BBA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</w:rPr>
      </w:pPr>
    </w:p>
    <w:p w14:paraId="2AA849D4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                                             </w:t>
      </w:r>
      <w:r>
        <w:rPr>
          <w:rFonts w:ascii="Arial" w:hAnsi="Arial"/>
          <w:b/>
          <w:color w:val="000000"/>
        </w:rPr>
        <w:t>DISEÑADOR GRAFICO</w:t>
      </w:r>
    </w:p>
    <w:p w14:paraId="15251C24" w14:textId="77777777" w:rsidR="003730D9" w:rsidRDefault="003730D9" w:rsidP="003730D9">
      <w:pPr>
        <w:ind w:left="1701" w:hanging="2694"/>
        <w:rPr>
          <w:rFonts w:ascii="Arial" w:hAnsi="Arial"/>
          <w:b/>
          <w:i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Chillan, Chile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        </w:t>
      </w:r>
      <w:r>
        <w:rPr>
          <w:rFonts w:ascii="Arial" w:hAnsi="Arial"/>
          <w:b/>
          <w:color w:val="000000"/>
          <w:sz w:val="20"/>
          <w:szCs w:val="20"/>
        </w:rPr>
        <w:t xml:space="preserve">            Imprenta Grafica Ingenio</w:t>
      </w:r>
    </w:p>
    <w:p w14:paraId="4BB5478D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         </w:t>
      </w:r>
      <w:r w:rsidRPr="00B30887">
        <w:rPr>
          <w:rFonts w:ascii="Arial" w:hAnsi="Arial"/>
          <w:color w:val="000000"/>
          <w:sz w:val="20"/>
          <w:szCs w:val="20"/>
        </w:rPr>
        <w:t xml:space="preserve">             </w:t>
      </w:r>
      <w:r>
        <w:rPr>
          <w:rFonts w:ascii="Arial" w:hAnsi="Arial"/>
          <w:color w:val="000000"/>
          <w:sz w:val="20"/>
          <w:szCs w:val="20"/>
        </w:rPr>
        <w:t xml:space="preserve">                      </w:t>
      </w:r>
      <w:r w:rsidRPr="00B30887">
        <w:rPr>
          <w:rFonts w:ascii="Arial" w:hAnsi="Arial"/>
          <w:color w:val="000000"/>
          <w:sz w:val="20"/>
          <w:szCs w:val="20"/>
        </w:rPr>
        <w:t xml:space="preserve"> 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 xml:space="preserve">  </w:t>
      </w:r>
      <w:r>
        <w:rPr>
          <w:rFonts w:ascii="Arial" w:hAnsi="Arial"/>
          <w:b/>
          <w:color w:val="000000"/>
          <w:sz w:val="20"/>
          <w:szCs w:val="20"/>
        </w:rPr>
        <w:t>Desde marzo del 2019 hasta Diciembre 2019</w:t>
      </w:r>
    </w:p>
    <w:p w14:paraId="0486C817" w14:textId="77777777" w:rsidR="003730D9" w:rsidRDefault="003730D9" w:rsidP="003730D9">
      <w:pPr>
        <w:ind w:left="-709"/>
        <w:rPr>
          <w:rFonts w:ascii="Arial" w:hAnsi="Arial"/>
          <w:b/>
          <w:color w:val="548DD4" w:themeColor="text2" w:themeTint="99"/>
          <w:sz w:val="36"/>
          <w:szCs w:val="36"/>
        </w:rPr>
      </w:pPr>
    </w:p>
    <w:p w14:paraId="41B6C1FE" w14:textId="77777777" w:rsidR="003730D9" w:rsidRPr="00B30887" w:rsidRDefault="003730D9" w:rsidP="003730D9">
      <w:pPr>
        <w:ind w:left="1701" w:hanging="2694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                                      </w:t>
      </w:r>
      <w:r>
        <w:rPr>
          <w:rFonts w:ascii="Arial" w:hAnsi="Arial"/>
          <w:b/>
          <w:color w:val="000000"/>
        </w:rPr>
        <w:t>MAESTRO IMPREGNADOR -  OPERADOR MAQUINA ORQUILLA</w:t>
      </w:r>
    </w:p>
    <w:p w14:paraId="1B3D0A7D" w14:textId="77777777" w:rsidR="003730D9" w:rsidRDefault="003730D9" w:rsidP="003730D9">
      <w:pPr>
        <w:ind w:left="-1134"/>
        <w:rPr>
          <w:rFonts w:ascii="Arial" w:hAnsi="Arial"/>
          <w:b/>
          <w:i/>
          <w:color w:val="000000"/>
          <w:sz w:val="20"/>
          <w:szCs w:val="20"/>
        </w:rPr>
      </w:pP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000000"/>
          <w:sz w:val="20"/>
          <w:szCs w:val="20"/>
        </w:rPr>
        <w:t xml:space="preserve">Chillan, Chile             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        </w:t>
      </w:r>
      <w:r>
        <w:rPr>
          <w:rFonts w:ascii="Arial" w:hAnsi="Arial"/>
          <w:b/>
          <w:color w:val="000000"/>
          <w:sz w:val="20"/>
          <w:szCs w:val="20"/>
        </w:rPr>
        <w:t xml:space="preserve">   Aserradero Sociedad Madrera </w:t>
      </w:r>
      <w:proofErr w:type="spellStart"/>
      <w:r>
        <w:rPr>
          <w:rFonts w:ascii="Arial" w:hAnsi="Arial"/>
          <w:b/>
          <w:color w:val="000000"/>
          <w:sz w:val="20"/>
          <w:szCs w:val="20"/>
        </w:rPr>
        <w:t>Quinchamali</w:t>
      </w:r>
      <w:proofErr w:type="spellEnd"/>
      <w:r>
        <w:rPr>
          <w:rFonts w:ascii="Arial" w:hAnsi="Arial"/>
          <w:b/>
          <w:color w:val="000000"/>
          <w:sz w:val="20"/>
          <w:szCs w:val="20"/>
        </w:rPr>
        <w:t xml:space="preserve">  Oro Verde L.T.D.A </w:t>
      </w:r>
    </w:p>
    <w:p w14:paraId="0FC80F64" w14:textId="2138B918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         </w:t>
      </w:r>
      <w:r w:rsidRPr="00B30887">
        <w:rPr>
          <w:rFonts w:ascii="Arial" w:hAnsi="Arial"/>
          <w:color w:val="000000"/>
          <w:sz w:val="20"/>
          <w:szCs w:val="20"/>
        </w:rPr>
        <w:t xml:space="preserve">             </w:t>
      </w:r>
      <w:r>
        <w:rPr>
          <w:rFonts w:ascii="Arial" w:hAnsi="Arial"/>
          <w:color w:val="000000"/>
          <w:sz w:val="20"/>
          <w:szCs w:val="20"/>
        </w:rPr>
        <w:t xml:space="preserve">                      </w:t>
      </w:r>
      <w:r w:rsidRPr="00B30887">
        <w:rPr>
          <w:rFonts w:ascii="Arial" w:hAnsi="Arial"/>
          <w:color w:val="000000"/>
          <w:sz w:val="20"/>
          <w:szCs w:val="20"/>
        </w:rPr>
        <w:t xml:space="preserve"> 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 xml:space="preserve">  </w:t>
      </w:r>
      <w:r>
        <w:rPr>
          <w:rFonts w:ascii="Arial" w:hAnsi="Arial"/>
          <w:b/>
          <w:color w:val="000000"/>
          <w:sz w:val="20"/>
          <w:szCs w:val="20"/>
        </w:rPr>
        <w:t>Desde mayo del 2018 hasta marzo 2019</w:t>
      </w:r>
    </w:p>
    <w:p w14:paraId="090328BA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                                      </w:t>
      </w:r>
    </w:p>
    <w:p w14:paraId="593E204A" w14:textId="77777777" w:rsidR="003730D9" w:rsidRPr="00B30887" w:rsidRDefault="003730D9" w:rsidP="003730D9">
      <w:pPr>
        <w:ind w:left="1701" w:hanging="2694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                                              </w:t>
      </w:r>
      <w:r>
        <w:rPr>
          <w:rFonts w:ascii="Arial" w:hAnsi="Arial"/>
          <w:b/>
          <w:color w:val="000000"/>
        </w:rPr>
        <w:t>COMMUNITY MANAGER</w:t>
      </w:r>
    </w:p>
    <w:p w14:paraId="3F69A3FB" w14:textId="77777777" w:rsidR="003730D9" w:rsidRDefault="003730D9" w:rsidP="003730D9">
      <w:pPr>
        <w:ind w:left="-1134"/>
        <w:rPr>
          <w:rFonts w:ascii="Arial" w:hAnsi="Arial"/>
          <w:b/>
          <w:i/>
          <w:color w:val="000000"/>
          <w:sz w:val="20"/>
          <w:szCs w:val="20"/>
        </w:rPr>
      </w:pP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000000"/>
          <w:sz w:val="20"/>
          <w:szCs w:val="20"/>
        </w:rPr>
        <w:t>Maracaibo, Venezuela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        </w:t>
      </w:r>
      <w:r>
        <w:rPr>
          <w:rFonts w:ascii="Arial" w:hAnsi="Arial"/>
          <w:b/>
          <w:color w:val="000000"/>
          <w:sz w:val="20"/>
          <w:szCs w:val="20"/>
        </w:rPr>
        <w:t xml:space="preserve">   Oficina de Medios e Información </w:t>
      </w:r>
      <w:r>
        <w:rPr>
          <w:rFonts w:ascii="Arial" w:hAnsi="Arial"/>
          <w:b/>
          <w:i/>
          <w:color w:val="000000"/>
          <w:sz w:val="20"/>
          <w:szCs w:val="20"/>
        </w:rPr>
        <w:t>Municipalidad de Maracaibo</w:t>
      </w:r>
    </w:p>
    <w:p w14:paraId="52C499A4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         </w:t>
      </w:r>
      <w:r w:rsidRPr="00B30887">
        <w:rPr>
          <w:rFonts w:ascii="Arial" w:hAnsi="Arial"/>
          <w:color w:val="000000"/>
          <w:sz w:val="20"/>
          <w:szCs w:val="20"/>
        </w:rPr>
        <w:t xml:space="preserve">             </w:t>
      </w:r>
      <w:r>
        <w:rPr>
          <w:rFonts w:ascii="Arial" w:hAnsi="Arial"/>
          <w:color w:val="000000"/>
          <w:sz w:val="20"/>
          <w:szCs w:val="20"/>
        </w:rPr>
        <w:t xml:space="preserve">                      </w:t>
      </w:r>
      <w:r w:rsidRPr="00B30887">
        <w:rPr>
          <w:rFonts w:ascii="Arial" w:hAnsi="Arial"/>
          <w:color w:val="000000"/>
          <w:sz w:val="20"/>
          <w:szCs w:val="20"/>
        </w:rPr>
        <w:t xml:space="preserve"> 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 xml:space="preserve">  </w:t>
      </w:r>
      <w:r>
        <w:rPr>
          <w:rFonts w:ascii="Arial" w:hAnsi="Arial"/>
          <w:b/>
          <w:color w:val="000000"/>
          <w:sz w:val="20"/>
          <w:szCs w:val="20"/>
        </w:rPr>
        <w:t>Desde mayo del 2017 hasta mayo 2018</w:t>
      </w:r>
    </w:p>
    <w:p w14:paraId="5B471107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</w:rPr>
      </w:pPr>
    </w:p>
    <w:p w14:paraId="50651B53" w14:textId="77777777" w:rsidR="003730D9" w:rsidRPr="00B30887" w:rsidRDefault="003730D9" w:rsidP="003730D9">
      <w:pPr>
        <w:ind w:left="1701" w:hanging="2694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                                               </w:t>
      </w:r>
      <w:r>
        <w:rPr>
          <w:rFonts w:ascii="Arial" w:hAnsi="Arial"/>
          <w:b/>
          <w:color w:val="000000"/>
        </w:rPr>
        <w:t>PERIODISTA</w:t>
      </w:r>
    </w:p>
    <w:p w14:paraId="51D61A90" w14:textId="77777777" w:rsidR="003730D9" w:rsidRDefault="003730D9" w:rsidP="003730D9">
      <w:pPr>
        <w:ind w:left="-1134"/>
        <w:rPr>
          <w:rFonts w:ascii="Arial" w:hAnsi="Arial"/>
          <w:b/>
          <w:i/>
          <w:color w:val="000000"/>
          <w:sz w:val="20"/>
          <w:szCs w:val="20"/>
        </w:rPr>
      </w:pP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000000"/>
          <w:sz w:val="20"/>
          <w:szCs w:val="20"/>
        </w:rPr>
        <w:t>Maracaibo, Venezuela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        </w:t>
      </w:r>
      <w:r>
        <w:rPr>
          <w:rFonts w:ascii="Arial" w:hAnsi="Arial"/>
          <w:b/>
          <w:color w:val="000000"/>
          <w:sz w:val="20"/>
          <w:szCs w:val="20"/>
        </w:rPr>
        <w:t xml:space="preserve">   Oficina de Medios e Información </w:t>
      </w:r>
      <w:r>
        <w:rPr>
          <w:rFonts w:ascii="Arial" w:hAnsi="Arial"/>
          <w:b/>
          <w:i/>
          <w:color w:val="000000"/>
          <w:sz w:val="20"/>
          <w:szCs w:val="20"/>
        </w:rPr>
        <w:t>Municipalidad de Maracaibo</w:t>
      </w:r>
    </w:p>
    <w:p w14:paraId="1DC5F73B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         </w:t>
      </w:r>
      <w:r w:rsidRPr="00B30887">
        <w:rPr>
          <w:rFonts w:ascii="Arial" w:hAnsi="Arial"/>
          <w:color w:val="000000"/>
          <w:sz w:val="20"/>
          <w:szCs w:val="20"/>
        </w:rPr>
        <w:t xml:space="preserve">             </w:t>
      </w:r>
      <w:r>
        <w:rPr>
          <w:rFonts w:ascii="Arial" w:hAnsi="Arial"/>
          <w:color w:val="000000"/>
          <w:sz w:val="20"/>
          <w:szCs w:val="20"/>
        </w:rPr>
        <w:t xml:space="preserve">                      </w:t>
      </w:r>
      <w:r w:rsidRPr="00B30887">
        <w:rPr>
          <w:rFonts w:ascii="Arial" w:hAnsi="Arial"/>
          <w:color w:val="000000"/>
          <w:sz w:val="20"/>
          <w:szCs w:val="20"/>
        </w:rPr>
        <w:t xml:space="preserve"> 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 xml:space="preserve">  </w:t>
      </w:r>
      <w:r>
        <w:rPr>
          <w:rFonts w:ascii="Arial" w:hAnsi="Arial"/>
          <w:b/>
          <w:color w:val="000000"/>
          <w:sz w:val="20"/>
          <w:szCs w:val="20"/>
        </w:rPr>
        <w:t>Desde mayo del 2015 hasta mayo 2017</w:t>
      </w:r>
    </w:p>
    <w:p w14:paraId="4EAA6202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</w:rPr>
      </w:pPr>
    </w:p>
    <w:p w14:paraId="797EBCD1" w14:textId="77777777" w:rsidR="003730D9" w:rsidRPr="00B30887" w:rsidRDefault="003730D9" w:rsidP="003730D9">
      <w:pPr>
        <w:ind w:left="1701" w:hanging="2694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                                               </w:t>
      </w:r>
      <w:r>
        <w:rPr>
          <w:rFonts w:ascii="Arial" w:hAnsi="Arial"/>
          <w:b/>
          <w:color w:val="000000"/>
        </w:rPr>
        <w:t>CAMARÓGRAFO</w:t>
      </w:r>
    </w:p>
    <w:p w14:paraId="0E1E92D1" w14:textId="77777777" w:rsidR="003730D9" w:rsidRDefault="003730D9" w:rsidP="003730D9">
      <w:pPr>
        <w:ind w:left="-1134"/>
        <w:rPr>
          <w:rFonts w:ascii="Arial" w:hAnsi="Arial"/>
          <w:b/>
          <w:i/>
          <w:color w:val="000000"/>
          <w:sz w:val="20"/>
          <w:szCs w:val="20"/>
        </w:rPr>
      </w:pP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000000"/>
          <w:sz w:val="20"/>
          <w:szCs w:val="20"/>
        </w:rPr>
        <w:t>Maracaibo, Venezuela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        </w:t>
      </w:r>
      <w:r>
        <w:rPr>
          <w:rFonts w:ascii="Arial" w:hAnsi="Arial"/>
          <w:b/>
          <w:color w:val="000000"/>
          <w:sz w:val="20"/>
          <w:szCs w:val="20"/>
        </w:rPr>
        <w:t xml:space="preserve">   Oficina de Medios e Información </w:t>
      </w:r>
      <w:r>
        <w:rPr>
          <w:rFonts w:ascii="Arial" w:hAnsi="Arial"/>
          <w:b/>
          <w:i/>
          <w:color w:val="000000"/>
          <w:sz w:val="20"/>
          <w:szCs w:val="20"/>
        </w:rPr>
        <w:t>Municipalidad de Maracaibo</w:t>
      </w:r>
    </w:p>
    <w:p w14:paraId="45F31D30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         </w:t>
      </w:r>
      <w:r w:rsidRPr="00B30887">
        <w:rPr>
          <w:rFonts w:ascii="Arial" w:hAnsi="Arial"/>
          <w:color w:val="000000"/>
          <w:sz w:val="20"/>
          <w:szCs w:val="20"/>
        </w:rPr>
        <w:t xml:space="preserve">             </w:t>
      </w:r>
      <w:r>
        <w:rPr>
          <w:rFonts w:ascii="Arial" w:hAnsi="Arial"/>
          <w:color w:val="000000"/>
          <w:sz w:val="20"/>
          <w:szCs w:val="20"/>
        </w:rPr>
        <w:t xml:space="preserve">                      </w:t>
      </w:r>
      <w:r w:rsidRPr="00B30887">
        <w:rPr>
          <w:rFonts w:ascii="Arial" w:hAnsi="Arial"/>
          <w:color w:val="000000"/>
          <w:sz w:val="20"/>
          <w:szCs w:val="20"/>
        </w:rPr>
        <w:t xml:space="preserve"> 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 xml:space="preserve">  </w:t>
      </w:r>
      <w:r>
        <w:rPr>
          <w:rFonts w:ascii="Arial" w:hAnsi="Arial"/>
          <w:b/>
          <w:color w:val="000000"/>
          <w:sz w:val="20"/>
          <w:szCs w:val="20"/>
        </w:rPr>
        <w:t>Desde febrero del 2010 hasta mayo 2015</w:t>
      </w:r>
    </w:p>
    <w:p w14:paraId="1AB39C4C" w14:textId="77777777" w:rsidR="003730D9" w:rsidRDefault="003730D9" w:rsidP="003730D9">
      <w:pPr>
        <w:ind w:left="1701" w:hanging="2694"/>
        <w:rPr>
          <w:rFonts w:ascii="Arial" w:hAnsi="Arial"/>
          <w:b/>
          <w:color w:val="000000"/>
          <w:sz w:val="20"/>
          <w:szCs w:val="20"/>
        </w:rPr>
      </w:pPr>
    </w:p>
    <w:p w14:paraId="777FCBA0" w14:textId="77777777" w:rsidR="003730D9" w:rsidRPr="00B30887" w:rsidRDefault="003730D9" w:rsidP="003730D9">
      <w:pPr>
        <w:ind w:left="1701" w:hanging="2694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                                                            </w:t>
      </w:r>
    </w:p>
    <w:p w14:paraId="7CB3A5EB" w14:textId="77777777" w:rsidR="003730D9" w:rsidRDefault="003730D9" w:rsidP="003730D9">
      <w:pPr>
        <w:ind w:left="-1134"/>
        <w:rPr>
          <w:rFonts w:ascii="Arial" w:hAnsi="Arial"/>
          <w:b/>
          <w:color w:val="000000"/>
          <w:sz w:val="20"/>
          <w:szCs w:val="20"/>
        </w:rPr>
      </w:pP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000000"/>
          <w:sz w:val="20"/>
          <w:szCs w:val="20"/>
        </w:rPr>
        <w:t>Maracaibo, Venezuela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        </w:t>
      </w:r>
      <w:r>
        <w:rPr>
          <w:rFonts w:ascii="Arial" w:hAnsi="Arial"/>
          <w:b/>
          <w:color w:val="000000"/>
          <w:sz w:val="20"/>
          <w:szCs w:val="20"/>
        </w:rPr>
        <w:t xml:space="preserve">   </w:t>
      </w:r>
      <w:r>
        <w:rPr>
          <w:rFonts w:ascii="Arial" w:hAnsi="Arial"/>
          <w:b/>
          <w:color w:val="000000"/>
        </w:rPr>
        <w:t>CAMARÓGRAFO - EDITOR DE PRENSA</w:t>
      </w:r>
      <w:r>
        <w:rPr>
          <w:rFonts w:ascii="Arial" w:hAnsi="Arial"/>
          <w:b/>
          <w:color w:val="000000"/>
          <w:sz w:val="20"/>
          <w:szCs w:val="20"/>
        </w:rPr>
        <w:t xml:space="preserve"> </w:t>
      </w:r>
    </w:p>
    <w:p w14:paraId="12F11EB0" w14:textId="77777777" w:rsidR="003730D9" w:rsidRDefault="003730D9" w:rsidP="003730D9">
      <w:pPr>
        <w:ind w:left="990" w:firstLine="426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    Corresponsalía </w:t>
      </w:r>
      <w:r w:rsidRPr="00F073C5">
        <w:rPr>
          <w:rFonts w:ascii="Arial" w:hAnsi="Arial"/>
          <w:b/>
          <w:i/>
          <w:color w:val="000000"/>
        </w:rPr>
        <w:t xml:space="preserve">canal </w:t>
      </w:r>
      <w:r>
        <w:rPr>
          <w:rFonts w:ascii="Arial" w:hAnsi="Arial"/>
          <w:b/>
          <w:i/>
          <w:color w:val="000000"/>
        </w:rPr>
        <w:t>de N</w:t>
      </w:r>
      <w:r w:rsidRPr="00F073C5">
        <w:rPr>
          <w:rFonts w:ascii="Arial" w:hAnsi="Arial"/>
          <w:b/>
          <w:i/>
          <w:color w:val="000000"/>
        </w:rPr>
        <w:t>oticias</w:t>
      </w:r>
    </w:p>
    <w:p w14:paraId="08833599" w14:textId="22BF626E" w:rsidR="003730D9" w:rsidRDefault="003730D9" w:rsidP="003730D9">
      <w:pPr>
        <w:ind w:left="-1134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                                                 Desde agosto del 2007 hasta agosto del 2008</w:t>
      </w:r>
    </w:p>
    <w:p w14:paraId="232FD640" w14:textId="77777777" w:rsidR="003730D9" w:rsidRPr="00F073C5" w:rsidRDefault="003730D9" w:rsidP="003730D9">
      <w:pPr>
        <w:ind w:left="-1134"/>
        <w:rPr>
          <w:rFonts w:ascii="Arial" w:hAnsi="Arial"/>
          <w:b/>
          <w:i/>
          <w:color w:val="000000"/>
          <w:sz w:val="20"/>
          <w:szCs w:val="20"/>
        </w:rPr>
      </w:pPr>
    </w:p>
    <w:p w14:paraId="2CABED99" w14:textId="77777777" w:rsidR="003730D9" w:rsidRDefault="003730D9" w:rsidP="003730D9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p w14:paraId="5AC6D734" w14:textId="77777777" w:rsidR="003730D9" w:rsidRDefault="003730D9" w:rsidP="003730D9">
      <w:pPr>
        <w:ind w:left="-1134"/>
        <w:rPr>
          <w:rFonts w:ascii="Arial" w:hAnsi="Arial"/>
          <w:b/>
          <w:color w:val="000000"/>
          <w:sz w:val="20"/>
          <w:szCs w:val="20"/>
        </w:rPr>
      </w:pP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</w:p>
    <w:p w14:paraId="193AD0D1" w14:textId="77777777" w:rsidR="003730D9" w:rsidRDefault="003730D9" w:rsidP="003730D9">
      <w:pPr>
        <w:ind w:left="-1134"/>
        <w:rPr>
          <w:rFonts w:ascii="Arial" w:hAnsi="Arial"/>
          <w:i/>
          <w:color w:val="000000"/>
          <w:sz w:val="28"/>
          <w:szCs w:val="28"/>
        </w:rPr>
      </w:pPr>
      <w:r>
        <w:rPr>
          <w:rFonts w:ascii="Arial" w:hAnsi="Arial"/>
          <w:b/>
          <w:color w:val="000000"/>
          <w:sz w:val="20"/>
          <w:szCs w:val="20"/>
        </w:rPr>
        <w:t>Maracaibo, Venezuela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        </w:t>
      </w:r>
      <w:r>
        <w:rPr>
          <w:rFonts w:ascii="Arial" w:hAnsi="Arial"/>
          <w:b/>
          <w:color w:val="000000"/>
          <w:sz w:val="20"/>
          <w:szCs w:val="20"/>
        </w:rPr>
        <w:t xml:space="preserve">   </w:t>
      </w:r>
      <w:r>
        <w:rPr>
          <w:rFonts w:ascii="Arial" w:hAnsi="Arial"/>
          <w:b/>
          <w:color w:val="000000"/>
        </w:rPr>
        <w:t>CAMARÓGRAFO - EDITOR DE PRENSA</w:t>
      </w:r>
      <w:r w:rsidRPr="00E1547D">
        <w:rPr>
          <w:rFonts w:ascii="Arial" w:hAnsi="Arial"/>
          <w:i/>
          <w:color w:val="000000"/>
          <w:sz w:val="28"/>
          <w:szCs w:val="28"/>
        </w:rPr>
        <w:t xml:space="preserve"> </w:t>
      </w:r>
    </w:p>
    <w:p w14:paraId="00699D20" w14:textId="77777777" w:rsidR="003730D9" w:rsidRDefault="003730D9" w:rsidP="003730D9">
      <w:pPr>
        <w:ind w:left="-1134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8"/>
          <w:szCs w:val="28"/>
        </w:rPr>
        <w:t xml:space="preserve">                                    Telenoticias</w:t>
      </w:r>
    </w:p>
    <w:p w14:paraId="6EBD74C4" w14:textId="77777777" w:rsidR="003730D9" w:rsidRPr="000D3136" w:rsidRDefault="003730D9" w:rsidP="003730D9">
      <w:pPr>
        <w:ind w:left="-1134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</w:rPr>
        <w:t xml:space="preserve">                      </w:t>
      </w:r>
      <w:r>
        <w:rPr>
          <w:rFonts w:ascii="Arial" w:hAnsi="Arial"/>
          <w:b/>
          <w:color w:val="000000"/>
          <w:sz w:val="20"/>
          <w:szCs w:val="20"/>
        </w:rPr>
        <w:t xml:space="preserve">                       Desde septiembre de 2006 hasta agosto del 2007</w:t>
      </w:r>
    </w:p>
    <w:p w14:paraId="7535807B" w14:textId="77777777" w:rsidR="003730D9" w:rsidRDefault="003730D9" w:rsidP="003730D9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p w14:paraId="208EF1E3" w14:textId="77777777" w:rsidR="003730D9" w:rsidRDefault="003730D9" w:rsidP="003730D9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p w14:paraId="26E2470A" w14:textId="77777777" w:rsidR="003730D9" w:rsidRDefault="003730D9" w:rsidP="003730D9">
      <w:pPr>
        <w:ind w:left="-1134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  <w:sz w:val="20"/>
          <w:szCs w:val="20"/>
        </w:rPr>
        <w:t>Maracaibo, Venezuela</w:t>
      </w:r>
      <w:r w:rsidRPr="00B30887">
        <w:rPr>
          <w:rFonts w:ascii="Arial" w:hAnsi="Arial"/>
          <w:b/>
          <w:color w:val="000000"/>
          <w:sz w:val="20"/>
          <w:szCs w:val="20"/>
        </w:rPr>
        <w:t xml:space="preserve">         </w:t>
      </w:r>
      <w:r>
        <w:rPr>
          <w:rFonts w:ascii="Arial" w:hAnsi="Arial"/>
          <w:b/>
          <w:color w:val="000000"/>
          <w:sz w:val="20"/>
          <w:szCs w:val="20"/>
        </w:rPr>
        <w:t xml:space="preserve">   </w:t>
      </w:r>
      <w:r>
        <w:rPr>
          <w:rFonts w:ascii="Arial" w:hAnsi="Arial"/>
          <w:b/>
          <w:color w:val="000000"/>
        </w:rPr>
        <w:t>EJECUTIVO COMERCIAL – ATENCIÓN AL PÚBLICO</w:t>
      </w:r>
    </w:p>
    <w:p w14:paraId="51CC1F9A" w14:textId="7BF3FDD5" w:rsidR="003730D9" w:rsidRDefault="003730D9" w:rsidP="003730D9">
      <w:pPr>
        <w:ind w:left="-1134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8"/>
          <w:szCs w:val="28"/>
        </w:rPr>
        <w:t xml:space="preserve">                                    Telefónica Movilnet  </w:t>
      </w:r>
    </w:p>
    <w:p w14:paraId="1EE5300A" w14:textId="0AA794F7" w:rsidR="003730D9" w:rsidRDefault="003730D9" w:rsidP="003730D9">
      <w:pPr>
        <w:ind w:left="-1134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</w:rPr>
        <w:t xml:space="preserve">                      </w:t>
      </w:r>
      <w:r>
        <w:rPr>
          <w:rFonts w:ascii="Arial" w:hAnsi="Arial"/>
          <w:b/>
          <w:color w:val="000000"/>
          <w:sz w:val="20"/>
          <w:szCs w:val="20"/>
        </w:rPr>
        <w:t xml:space="preserve">                       Desde febrero del 2006 hasta septiembre del 2006</w:t>
      </w:r>
    </w:p>
    <w:p w14:paraId="0FF7439D" w14:textId="0BD32017" w:rsidR="005D0E9A" w:rsidRDefault="005D0E9A" w:rsidP="007D7174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p w14:paraId="1BE9902A" w14:textId="2B3787B2" w:rsidR="005D0E9A" w:rsidRDefault="005D0E9A" w:rsidP="007D7174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p w14:paraId="6A4C6296" w14:textId="2EF5C337" w:rsidR="005D0E9A" w:rsidRDefault="005D0E9A" w:rsidP="007D7174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p w14:paraId="0F6F11B3" w14:textId="41F7A758" w:rsidR="005D0E9A" w:rsidRDefault="005D0E9A" w:rsidP="007D7174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p w14:paraId="3306C783" w14:textId="3E82442B" w:rsidR="005D0E9A" w:rsidRDefault="005D0E9A" w:rsidP="007D7174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p w14:paraId="22A7C37E" w14:textId="6EC79F2F" w:rsidR="003730D9" w:rsidRDefault="003730D9" w:rsidP="003730D9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p w14:paraId="19037A57" w14:textId="77777777" w:rsidR="003730D9" w:rsidRDefault="003730D9" w:rsidP="003730D9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p w14:paraId="35790C9C" w14:textId="37E45DE9" w:rsidR="003730D9" w:rsidRDefault="003730D9" w:rsidP="003730D9">
      <w:pPr>
        <w:ind w:left="1701" w:hanging="2694"/>
        <w:rPr>
          <w:rFonts w:ascii="Arial" w:hAnsi="Arial"/>
          <w:b/>
          <w:color w:val="548DD4" w:themeColor="text2" w:themeTint="99"/>
          <w:sz w:val="36"/>
          <w:szCs w:val="36"/>
        </w:rPr>
      </w:pPr>
      <w:bookmarkStart w:id="0" w:name="_Hlk57450851"/>
      <w:r>
        <w:rPr>
          <w:rFonts w:ascii="Arial" w:hAnsi="Arial"/>
          <w:b/>
          <w:color w:val="548DD4" w:themeColor="text2" w:themeTint="99"/>
          <w:sz w:val="36"/>
          <w:szCs w:val="36"/>
        </w:rPr>
        <w:t>Referencias Personales</w:t>
      </w:r>
    </w:p>
    <w:p w14:paraId="7FE58E91" w14:textId="77777777" w:rsidR="003730D9" w:rsidRDefault="003730D9" w:rsidP="003730D9">
      <w:pPr>
        <w:ind w:left="1701" w:hanging="2694"/>
        <w:rPr>
          <w:rFonts w:ascii="Arial" w:hAnsi="Arial"/>
          <w:b/>
          <w:color w:val="548DD4" w:themeColor="text2" w:themeTint="99"/>
          <w:sz w:val="36"/>
          <w:szCs w:val="36"/>
        </w:rPr>
      </w:pPr>
    </w:p>
    <w:p w14:paraId="249B3EF9" w14:textId="4EE504ED" w:rsidR="003730D9" w:rsidRDefault="003730D9" w:rsidP="003730D9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DIXON PIÑA</w:t>
      </w:r>
    </w:p>
    <w:p w14:paraId="72CB9851" w14:textId="6F1451F6" w:rsidR="003730D9" w:rsidRDefault="003730D9" w:rsidP="003730D9">
      <w:pPr>
        <w:ind w:left="1701" w:hanging="2694"/>
        <w:rPr>
          <w:rFonts w:ascii="Arial" w:hAnsi="Arial" w:cs="Arial"/>
        </w:rPr>
      </w:pPr>
      <w:r>
        <w:rPr>
          <w:rFonts w:ascii="Arial" w:hAnsi="Arial" w:cs="Arial"/>
        </w:rPr>
        <w:t xml:space="preserve">          Coordinador Región Chillan ORKIN Chile</w:t>
      </w:r>
    </w:p>
    <w:p w14:paraId="079F4EAB" w14:textId="77777777" w:rsidR="003730D9" w:rsidRDefault="003730D9" w:rsidP="003730D9">
      <w:pPr>
        <w:ind w:left="1701" w:hanging="2694"/>
        <w:rPr>
          <w:rFonts w:ascii="Arial" w:hAnsi="Arial" w:cs="Arial"/>
        </w:rPr>
      </w:pPr>
      <w:r>
        <w:rPr>
          <w:rFonts w:ascii="Arial" w:hAnsi="Arial" w:cs="Arial"/>
        </w:rPr>
        <w:t xml:space="preserve">          FONO: </w:t>
      </w:r>
      <w:r w:rsidRPr="003D638E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>4691174</w:t>
      </w:r>
    </w:p>
    <w:p w14:paraId="0599B7B0" w14:textId="23A5E81B" w:rsidR="003730D9" w:rsidRPr="00DD253C" w:rsidRDefault="003730D9" w:rsidP="003730D9">
      <w:pPr>
        <w:rPr>
          <w:rFonts w:ascii="Arial" w:hAnsi="Arial" w:cs="Arial"/>
        </w:rPr>
      </w:pPr>
    </w:p>
    <w:p w14:paraId="75288BF0" w14:textId="35303692" w:rsidR="003730D9" w:rsidRDefault="003730D9" w:rsidP="003730D9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3D638E">
        <w:rPr>
          <w:rFonts w:ascii="Arial" w:hAnsi="Arial" w:cs="Arial"/>
          <w:b/>
          <w:bCs/>
        </w:rPr>
        <w:t xml:space="preserve">OSIEL </w:t>
      </w:r>
      <w:r>
        <w:rPr>
          <w:rFonts w:ascii="Arial" w:hAnsi="Arial" w:cs="Arial"/>
          <w:b/>
          <w:bCs/>
        </w:rPr>
        <w:t>MOLINA</w:t>
      </w:r>
    </w:p>
    <w:p w14:paraId="2F8D6E73" w14:textId="12EC42F7" w:rsidR="003730D9" w:rsidRDefault="003730D9" w:rsidP="003730D9">
      <w:pPr>
        <w:ind w:left="1701" w:hanging="2694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26393D">
        <w:rPr>
          <w:rFonts w:ascii="Arial" w:hAnsi="Arial" w:cs="Arial"/>
        </w:rPr>
        <w:t>SOC. MADERERA QUINCHAMALI Y ORO VERDE LTDA.</w:t>
      </w:r>
    </w:p>
    <w:p w14:paraId="5FD2F9C8" w14:textId="66BE7A8D" w:rsidR="003730D9" w:rsidRDefault="003730D9" w:rsidP="003730D9">
      <w:pPr>
        <w:ind w:left="1701" w:hanging="2694"/>
        <w:rPr>
          <w:rFonts w:ascii="Arial" w:hAnsi="Arial" w:cs="Arial"/>
        </w:rPr>
      </w:pPr>
      <w:r>
        <w:rPr>
          <w:rFonts w:ascii="Arial" w:hAnsi="Arial" w:cs="Arial"/>
        </w:rPr>
        <w:t xml:space="preserve">          FONO: </w:t>
      </w:r>
      <w:r w:rsidRPr="003D638E">
        <w:rPr>
          <w:rFonts w:ascii="Arial" w:hAnsi="Arial" w:cs="Arial"/>
          <w:b/>
          <w:bCs/>
        </w:rPr>
        <w:t>974954177</w:t>
      </w:r>
    </w:p>
    <w:p w14:paraId="3BC55CDA" w14:textId="77777777" w:rsidR="003730D9" w:rsidRDefault="003730D9" w:rsidP="003730D9">
      <w:pPr>
        <w:ind w:left="1701" w:hanging="2694"/>
        <w:rPr>
          <w:rFonts w:ascii="Arial" w:hAnsi="Arial" w:cs="Arial"/>
        </w:rPr>
      </w:pPr>
    </w:p>
    <w:p w14:paraId="1D87DFF4" w14:textId="77777777" w:rsidR="003730D9" w:rsidRPr="003D638E" w:rsidRDefault="003730D9" w:rsidP="003730D9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3D638E">
        <w:rPr>
          <w:rFonts w:ascii="Arial" w:hAnsi="Arial" w:cs="Arial"/>
          <w:b/>
          <w:bCs/>
        </w:rPr>
        <w:t>ROBERTO CÁCERES</w:t>
      </w:r>
    </w:p>
    <w:p w14:paraId="00A7556F" w14:textId="77777777" w:rsidR="003730D9" w:rsidRPr="003D638E" w:rsidRDefault="003730D9" w:rsidP="003730D9">
      <w:pPr>
        <w:pStyle w:val="Prrafodelista"/>
        <w:ind w:left="360"/>
        <w:rPr>
          <w:rFonts w:ascii="Arial" w:hAnsi="Arial" w:cs="Arial"/>
        </w:rPr>
      </w:pPr>
      <w:r w:rsidRPr="003D638E">
        <w:rPr>
          <w:rFonts w:ascii="Arial" w:hAnsi="Arial" w:cs="Arial"/>
        </w:rPr>
        <w:t>DIRECTOR IMPRENTA GRÁFICA INGENIO</w:t>
      </w:r>
    </w:p>
    <w:p w14:paraId="2E8522DF" w14:textId="3CC7C7F6" w:rsidR="003730D9" w:rsidRPr="003D638E" w:rsidRDefault="003730D9" w:rsidP="003730D9">
      <w:pPr>
        <w:pStyle w:val="Prrafodelista"/>
        <w:ind w:left="360"/>
        <w:rPr>
          <w:rFonts w:ascii="Arial" w:hAnsi="Arial" w:cs="Arial"/>
          <w:b/>
          <w:bCs/>
        </w:rPr>
      </w:pPr>
      <w:r w:rsidRPr="003D638E">
        <w:rPr>
          <w:rFonts w:ascii="Arial" w:hAnsi="Arial" w:cs="Arial"/>
          <w:b/>
          <w:bCs/>
        </w:rPr>
        <w:t>FONO: 944911905</w:t>
      </w:r>
      <w:bookmarkEnd w:id="0"/>
    </w:p>
    <w:p w14:paraId="7B846F1E" w14:textId="3E450064" w:rsidR="003730D9" w:rsidRDefault="003730D9" w:rsidP="007D7174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p w14:paraId="2620AB02" w14:textId="788194ED" w:rsidR="005D0E9A" w:rsidRDefault="005D0E9A" w:rsidP="007D7174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p w14:paraId="4E4D2AF7" w14:textId="77777777" w:rsidR="005D0E9A" w:rsidRDefault="005D0E9A" w:rsidP="007D7174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p w14:paraId="01762B43" w14:textId="77777777" w:rsidR="005D0E9A" w:rsidRDefault="005D0E9A" w:rsidP="007D7174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p w14:paraId="2D66618A" w14:textId="77777777" w:rsidR="005D0E9A" w:rsidRDefault="005D0E9A" w:rsidP="007D7174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p w14:paraId="4BB8A773" w14:textId="1F1287C6" w:rsidR="005D0E9A" w:rsidRDefault="005D0E9A" w:rsidP="007D7174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p w14:paraId="05FCD497" w14:textId="77777777" w:rsidR="005D0E9A" w:rsidRDefault="005D0E9A" w:rsidP="007D7174">
      <w:pPr>
        <w:ind w:left="-1134"/>
        <w:rPr>
          <w:rFonts w:ascii="Arial" w:hAnsi="Arial"/>
          <w:b/>
          <w:color w:val="000000"/>
          <w:sz w:val="20"/>
          <w:szCs w:val="20"/>
        </w:rPr>
      </w:pPr>
    </w:p>
    <w:sectPr w:rsidR="005D0E9A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81B8F" w14:textId="77777777" w:rsidR="006F4E7F" w:rsidRDefault="006F4E7F" w:rsidP="00A70072">
      <w:r>
        <w:separator/>
      </w:r>
    </w:p>
  </w:endnote>
  <w:endnote w:type="continuationSeparator" w:id="0">
    <w:p w14:paraId="240D5966" w14:textId="77777777" w:rsidR="006F4E7F" w:rsidRDefault="006F4E7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F32E3" w14:textId="77777777" w:rsidR="006F4E7F" w:rsidRDefault="006F4E7F" w:rsidP="00A70072">
      <w:r>
        <w:separator/>
      </w:r>
    </w:p>
  </w:footnote>
  <w:footnote w:type="continuationSeparator" w:id="0">
    <w:p w14:paraId="366E2485" w14:textId="77777777" w:rsidR="006F4E7F" w:rsidRDefault="006F4E7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A22DE"/>
    <w:multiLevelType w:val="hybridMultilevel"/>
    <w:tmpl w:val="C5305FC2"/>
    <w:lvl w:ilvl="0" w:tplc="3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3A533A"/>
    <w:multiLevelType w:val="hybridMultilevel"/>
    <w:tmpl w:val="CCFECA4E"/>
    <w:lvl w:ilvl="0" w:tplc="340A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2D444C52"/>
    <w:multiLevelType w:val="hybridMultilevel"/>
    <w:tmpl w:val="56B027F6"/>
    <w:lvl w:ilvl="0" w:tplc="0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7439A"/>
    <w:multiLevelType w:val="hybridMultilevel"/>
    <w:tmpl w:val="AA74C06E"/>
    <w:lvl w:ilvl="0" w:tplc="200A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5C5C7C10"/>
    <w:multiLevelType w:val="hybridMultilevel"/>
    <w:tmpl w:val="8AEE7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113AF"/>
    <w:multiLevelType w:val="hybridMultilevel"/>
    <w:tmpl w:val="B91CE42C"/>
    <w:lvl w:ilvl="0" w:tplc="3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6F"/>
    <w:rsid w:val="000A00FA"/>
    <w:rsid w:val="000A6FC0"/>
    <w:rsid w:val="000B1644"/>
    <w:rsid w:val="000D3136"/>
    <w:rsid w:val="000F3BB8"/>
    <w:rsid w:val="00107AEA"/>
    <w:rsid w:val="00120D14"/>
    <w:rsid w:val="001F12EE"/>
    <w:rsid w:val="002157B7"/>
    <w:rsid w:val="002824FE"/>
    <w:rsid w:val="002A1446"/>
    <w:rsid w:val="002D6332"/>
    <w:rsid w:val="002E132A"/>
    <w:rsid w:val="002F76EA"/>
    <w:rsid w:val="003579D8"/>
    <w:rsid w:val="00367B91"/>
    <w:rsid w:val="00370E0A"/>
    <w:rsid w:val="003730D9"/>
    <w:rsid w:val="003778BE"/>
    <w:rsid w:val="003A11F4"/>
    <w:rsid w:val="003D68E7"/>
    <w:rsid w:val="003D7355"/>
    <w:rsid w:val="003F4364"/>
    <w:rsid w:val="00410A57"/>
    <w:rsid w:val="004314E9"/>
    <w:rsid w:val="0043443F"/>
    <w:rsid w:val="0044216C"/>
    <w:rsid w:val="00464C8F"/>
    <w:rsid w:val="004835EE"/>
    <w:rsid w:val="004A2E2B"/>
    <w:rsid w:val="004B5476"/>
    <w:rsid w:val="004B6791"/>
    <w:rsid w:val="004C0B70"/>
    <w:rsid w:val="004F25B4"/>
    <w:rsid w:val="004F2BFD"/>
    <w:rsid w:val="005147DA"/>
    <w:rsid w:val="0054077A"/>
    <w:rsid w:val="00557289"/>
    <w:rsid w:val="0057485A"/>
    <w:rsid w:val="005976F9"/>
    <w:rsid w:val="005B7B02"/>
    <w:rsid w:val="005B7B19"/>
    <w:rsid w:val="005C07FE"/>
    <w:rsid w:val="005D0E9A"/>
    <w:rsid w:val="005E3D1C"/>
    <w:rsid w:val="006849AE"/>
    <w:rsid w:val="006A177C"/>
    <w:rsid w:val="006D3EAA"/>
    <w:rsid w:val="006F4E7F"/>
    <w:rsid w:val="00702D86"/>
    <w:rsid w:val="0071155C"/>
    <w:rsid w:val="00744AC0"/>
    <w:rsid w:val="00784EFA"/>
    <w:rsid w:val="007B3486"/>
    <w:rsid w:val="007B3AE8"/>
    <w:rsid w:val="007D7174"/>
    <w:rsid w:val="008710B7"/>
    <w:rsid w:val="0087426A"/>
    <w:rsid w:val="008B4F0F"/>
    <w:rsid w:val="008E57AC"/>
    <w:rsid w:val="00946ABE"/>
    <w:rsid w:val="00976955"/>
    <w:rsid w:val="009B41FE"/>
    <w:rsid w:val="009B5C10"/>
    <w:rsid w:val="009E4943"/>
    <w:rsid w:val="00A04CD4"/>
    <w:rsid w:val="00A32AB2"/>
    <w:rsid w:val="00A4318F"/>
    <w:rsid w:val="00A478AB"/>
    <w:rsid w:val="00A62947"/>
    <w:rsid w:val="00A63226"/>
    <w:rsid w:val="00A70072"/>
    <w:rsid w:val="00AB2F9A"/>
    <w:rsid w:val="00AD3A5C"/>
    <w:rsid w:val="00AD3E50"/>
    <w:rsid w:val="00AD7285"/>
    <w:rsid w:val="00AE6A77"/>
    <w:rsid w:val="00B053D4"/>
    <w:rsid w:val="00B07E9F"/>
    <w:rsid w:val="00B30887"/>
    <w:rsid w:val="00B3476F"/>
    <w:rsid w:val="00B476C7"/>
    <w:rsid w:val="00B577B1"/>
    <w:rsid w:val="00B65011"/>
    <w:rsid w:val="00B708D7"/>
    <w:rsid w:val="00B77F48"/>
    <w:rsid w:val="00B85351"/>
    <w:rsid w:val="00BB3E4D"/>
    <w:rsid w:val="00BE47D7"/>
    <w:rsid w:val="00BE625B"/>
    <w:rsid w:val="00BF3F14"/>
    <w:rsid w:val="00C26D99"/>
    <w:rsid w:val="00C515D4"/>
    <w:rsid w:val="00C72581"/>
    <w:rsid w:val="00C813FF"/>
    <w:rsid w:val="00C817D4"/>
    <w:rsid w:val="00C912E0"/>
    <w:rsid w:val="00C9401A"/>
    <w:rsid w:val="00CC2B66"/>
    <w:rsid w:val="00D105BE"/>
    <w:rsid w:val="00D17E32"/>
    <w:rsid w:val="00D860E1"/>
    <w:rsid w:val="00DB3768"/>
    <w:rsid w:val="00DD3B04"/>
    <w:rsid w:val="00E1547D"/>
    <w:rsid w:val="00E16918"/>
    <w:rsid w:val="00E16A5C"/>
    <w:rsid w:val="00E5456A"/>
    <w:rsid w:val="00E75AE1"/>
    <w:rsid w:val="00E83150"/>
    <w:rsid w:val="00EA4788"/>
    <w:rsid w:val="00F073C5"/>
    <w:rsid w:val="00F15C60"/>
    <w:rsid w:val="00F35BC5"/>
    <w:rsid w:val="00F721A0"/>
    <w:rsid w:val="00F739EC"/>
    <w:rsid w:val="00FA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502A36"/>
  <w14:defaultImageDpi w14:val="300"/>
  <w15:docId w15:val="{B579D14D-7E4C-8940-B4AA-3B54DAC5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3476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B3476F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3476F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Tel:0426-6662032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hyperlink" Target="Tel:0426-6662032" TargetMode="External" /><Relationship Id="rId4" Type="http://schemas.openxmlformats.org/officeDocument/2006/relationships/settings" Target="settings.xml" /><Relationship Id="rId9" Type="http://schemas.microsoft.com/office/2007/relationships/hdphoto" Target="media/hdphoto1.wdp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is%20documentos\Downloads\Formato14.2.dotx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AA5728-CD16-D34A-A6C7-75B2976675B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Formato14.2.dotx</Template>
  <TotalTime>1</TotalTime>
  <Pages>1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Links>
    <vt:vector size="12" baseType="variant">
      <vt:variant>
        <vt:i4>544800881</vt:i4>
      </vt:variant>
      <vt:variant>
        <vt:i4>2103</vt:i4>
      </vt:variant>
      <vt:variant>
        <vt:i4>1025</vt:i4>
      </vt:variant>
      <vt:variant>
        <vt:i4>1</vt:i4>
      </vt:variant>
      <vt:variant>
        <vt:lpwstr>Capture d’écran 2012-07-26 à 19</vt:lpwstr>
      </vt:variant>
      <vt:variant>
        <vt:lpwstr/>
      </vt:variant>
      <vt:variant>
        <vt:i4>49</vt:i4>
      </vt:variant>
      <vt:variant>
        <vt:i4>2106</vt:i4>
      </vt:variant>
      <vt:variant>
        <vt:i4>1026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2012</dc:creator>
  <cp:lastModifiedBy>Usuario invitado</cp:lastModifiedBy>
  <cp:revision>3</cp:revision>
  <dcterms:created xsi:type="dcterms:W3CDTF">2020-12-17T21:50:00Z</dcterms:created>
  <dcterms:modified xsi:type="dcterms:W3CDTF">2021-02-06T22:13:00Z</dcterms:modified>
</cp:coreProperties>
</file>