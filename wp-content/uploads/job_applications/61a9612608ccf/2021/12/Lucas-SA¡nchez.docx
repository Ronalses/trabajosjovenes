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457103" w:rsidP="00346ED4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5CEDB7C5DBFA48DCB1FF3882DE38DF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4A7542" w:rsidRPr="00A85B6F" w:rsidRDefault="00DB5F05" w:rsidP="00DB5F05">
                  <w:pPr>
                    <w:pStyle w:val="Ttulo2"/>
                  </w:pPr>
                  <w:r>
                    <w:t>Soy una persona bastante motivada a trabajar, tengo una gran tenacidad para cumplir con cualquier labor, empático, soy planificado con mis horarios y muy respetuoso ya sea con mi jefe o colega de trabajo</w:t>
                  </w:r>
                </w:p>
              </w:tc>
            </w:tr>
            <w:tr w:rsidR="004A7542" w:rsidRPr="00A85B6F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57103" w:rsidP="00346ED4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9C51989361CE42538D6679157E2FA9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78406A" w:rsidRDefault="0078406A" w:rsidP="0078406A">
                  <w:pPr>
                    <w:pStyle w:val="Ttulo2"/>
                  </w:pPr>
                  <w:r>
                    <w:t>Aurora, local de comida rápida</w:t>
                  </w:r>
                </w:p>
                <w:p w:rsidR="00DB5F05" w:rsidRDefault="00DB5F05" w:rsidP="00DB5F05">
                  <w:r>
                    <w:t>El trabajo que realice en la pyme es vendedor y cocinero, además de ver todo lo que es el tema de finanzas.</w:t>
                  </w:r>
                </w:p>
                <w:p w:rsidR="0078406A" w:rsidRDefault="0078406A" w:rsidP="00DB5F05">
                  <w:r>
                    <w:t>El tiempo que estuve trabajando fue desde el octubre 2021 hasta noviembre 2021</w:t>
                  </w:r>
                </w:p>
                <w:p w:rsidR="004A7542" w:rsidRDefault="0078406A" w:rsidP="00DB5F05">
                  <w:pPr>
                    <w:pStyle w:val="Ttulo2"/>
                  </w:pPr>
                  <w:r>
                    <w:t>E</w:t>
                  </w:r>
                  <w:r w:rsidR="00DB5F05">
                    <w:t>n mi propia pyme de fundas para teléfonos</w:t>
                  </w:r>
                  <w:r>
                    <w:t xml:space="preserve"> llamada Mi carcasa jelu</w:t>
                  </w:r>
                </w:p>
                <w:p w:rsidR="00DB5F05" w:rsidRDefault="00DB5F05" w:rsidP="00DB5F05">
                  <w:r>
                    <w:t>Cree un</w:t>
                  </w:r>
                  <w:r w:rsidR="002F46B2">
                    <w:t>a</w:t>
                  </w:r>
                  <w:r>
                    <w:t xml:space="preserve"> sociedad y fui el dueño, vendedor, repartidor y contador de la pyme, fue un trabajo en el cual le dedique esfuerzo, preparación y dedicación.</w:t>
                  </w:r>
                </w:p>
                <w:p w:rsidR="002F46B2" w:rsidRDefault="002F46B2" w:rsidP="00DB5F05">
                  <w:r>
                    <w:t>El tiempo que estuve trabajando fue desde julio 2020 hasta diciembre 2020</w:t>
                  </w:r>
                </w:p>
                <w:p w:rsidR="002F46B2" w:rsidRDefault="002F46B2" w:rsidP="002F46B2">
                  <w:pPr>
                    <w:pStyle w:val="Ttulo2"/>
                  </w:pPr>
                </w:p>
                <w:p w:rsidR="002F46B2" w:rsidRPr="00DB5F05" w:rsidRDefault="002F46B2" w:rsidP="00DB5F05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573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573"/>
            </w:tblGrid>
            <w:tr w:rsidR="004A7542" w:rsidRPr="00A85B6F" w:rsidTr="0078406A">
              <w:trPr>
                <w:trHeight w:hRule="exact" w:val="404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457103" w:rsidP="00346ED4">
                  <w:pPr>
                    <w:pStyle w:val="Ttulo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42572867F1A5492EB7C3FD062276EF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E10171" w:rsidRPr="00E10171" w:rsidRDefault="00DB5F05" w:rsidP="00DB5F05">
                  <w:pPr>
                    <w:pStyle w:val="Ttulo2"/>
                  </w:pPr>
                  <w:r>
                    <w:t xml:space="preserve">Uno de mis objetivos es poder llegar a ser el mejor en todo, no tan solo profesionalmente sino que también personalmente, otro de mis objetivos es contribuir a la empresa con mi experiencia adquirida a través del tiempo </w:t>
                  </w:r>
                </w:p>
              </w:tc>
            </w:tr>
            <w:tr w:rsidR="004A7542" w:rsidRPr="00A85B6F" w:rsidTr="0078406A">
              <w:trPr>
                <w:trHeight w:val="332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934" w:type="pct"/>
                    <w:tblInd w:w="5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901"/>
                    <w:gridCol w:w="1901"/>
                  </w:tblGrid>
                  <w:tr w:rsidR="004A7542" w:rsidRPr="00A85B6F" w:rsidTr="0078406A">
                    <w:trPr>
                      <w:trHeight w:val="628"/>
                    </w:trPr>
                    <w:tc>
                      <w:tcPr>
                        <w:tcW w:w="190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8096214" wp14:editId="3B0465C5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795928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0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307808A" wp14:editId="61DAFFF4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4144E62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x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PIUNIc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78406A">
                    <w:trPr>
                      <w:trHeight w:val="974"/>
                    </w:trPr>
                    <w:tc>
                      <w:tcPr>
                        <w:tcW w:w="190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DB5F05" w:rsidP="00DB5F05">
                        <w:r>
                          <w:t>lucassanchezcarreno@gmail.com</w:t>
                        </w:r>
                      </w:p>
                    </w:tc>
                    <w:tc>
                      <w:tcPr>
                        <w:tcW w:w="190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DB5F05" w:rsidP="00DB5F05">
                        <w:r>
                          <w:t>+56955232837</w:t>
                        </w:r>
                      </w:p>
                    </w:tc>
                  </w:tr>
                  <w:tr w:rsidR="004A7542" w:rsidRPr="00A85B6F" w:rsidTr="0078406A">
                    <w:trPr>
                      <w:trHeight w:val="377"/>
                    </w:trPr>
                    <w:tc>
                      <w:tcPr>
                        <w:tcW w:w="190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</w:p>
                    </w:tc>
                    <w:tc>
                      <w:tcPr>
                        <w:tcW w:w="190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</w:p>
                    </w:tc>
                  </w:tr>
                  <w:tr w:rsidR="004A7542" w:rsidRPr="00A85B6F" w:rsidTr="0078406A">
                    <w:trPr>
                      <w:trHeight w:val="377"/>
                    </w:trPr>
                    <w:tc>
                      <w:tcPr>
                        <w:tcW w:w="1901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DB5F05"/>
                    </w:tc>
                    <w:tc>
                      <w:tcPr>
                        <w:tcW w:w="1901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DB5F05"/>
                    </w:tc>
                  </w:tr>
                </w:tbl>
                <w:p w:rsidR="004A7542" w:rsidRPr="00A85B6F" w:rsidRDefault="004A7542" w:rsidP="00DB5F05"/>
              </w:tc>
            </w:tr>
            <w:tr w:rsidR="004A7542" w:rsidRPr="00A85B6F" w:rsidTr="0078406A">
              <w:trPr>
                <w:trHeight w:val="357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Default="0078406A" w:rsidP="0078406A">
                  <w:pPr>
                    <w:jc w:val="left"/>
                  </w:pPr>
                  <w:r>
                    <w:t xml:space="preserve">Residencia: Wetratuiñ#1231, comuna de san Bernardo </w:t>
                  </w:r>
                </w:p>
                <w:p w:rsidR="0078406A" w:rsidRDefault="0078406A" w:rsidP="0078406A">
                  <w:pPr>
                    <w:jc w:val="left"/>
                  </w:pPr>
                  <w:r>
                    <w:t>Nacionalidad: chilena</w:t>
                  </w:r>
                </w:p>
                <w:p w:rsidR="0078406A" w:rsidRDefault="0078406A" w:rsidP="0078406A">
                  <w:pPr>
                    <w:jc w:val="left"/>
                  </w:pPr>
                  <w:r>
                    <w:t>Rut: 21.315.322-6</w:t>
                  </w:r>
                </w:p>
                <w:p w:rsidR="0078406A" w:rsidRDefault="0078406A" w:rsidP="0078406A">
                  <w:pPr>
                    <w:jc w:val="left"/>
                  </w:pPr>
                  <w:r>
                    <w:t>Estado civil: soltero</w:t>
                  </w:r>
                </w:p>
                <w:p w:rsidR="0078406A" w:rsidRDefault="0078406A" w:rsidP="0078406A">
                  <w:pPr>
                    <w:jc w:val="left"/>
                  </w:pPr>
                  <w:r>
                    <w:t>Fecha de nacimiento: 10/06/2003</w:t>
                  </w:r>
                </w:p>
                <w:p w:rsidR="002F46B2" w:rsidRPr="0078406A" w:rsidRDefault="00443A90" w:rsidP="0078406A">
                  <w:pPr>
                    <w:jc w:val="left"/>
                  </w:pPr>
                  <w:bookmarkStart w:id="0" w:name="_GoBack"/>
                  <w:r>
                    <w:rPr>
                      <w:noProof/>
                      <w:lang w:val="es-CL" w:eastAsia="es-CL"/>
                    </w:rPr>
                    <w:drawing>
                      <wp:inline distT="0" distB="0" distL="0" distR="0">
                        <wp:extent cx="1066800" cy="1422308"/>
                        <wp:effectExtent l="0" t="0" r="0" b="6985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HOTO-2021-08-24-14-31-01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1071774" cy="1428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F05" w:rsidRDefault="00DB5F05" w:rsidP="004A7542">
      <w:pPr>
        <w:spacing w:after="0" w:line="240" w:lineRule="auto"/>
      </w:pPr>
      <w:r>
        <w:separator/>
      </w:r>
    </w:p>
  </w:endnote>
  <w:endnote w:type="continuationSeparator" w:id="0">
    <w:p w:rsidR="00DB5F05" w:rsidRDefault="00DB5F0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43A9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F05" w:rsidRDefault="00DB5F05" w:rsidP="004A7542">
      <w:pPr>
        <w:spacing w:after="0" w:line="240" w:lineRule="auto"/>
      </w:pPr>
      <w:r>
        <w:separator/>
      </w:r>
    </w:p>
  </w:footnote>
  <w:footnote w:type="continuationSeparator" w:id="0">
    <w:p w:rsidR="00DB5F05" w:rsidRDefault="00DB5F0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40"/>
      </w:rPr>
      <w:alias w:val="Escriba su nombre:"/>
      <w:tag w:val="Escriba su nombre:"/>
      <w:id w:val="1764105439"/>
      <w:placeholder>
        <w:docPart w:val="D971844DDE564AEAB6BABDEFBFEB50DB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DB5F05" w:rsidRDefault="00DB5F05">
        <w:pPr>
          <w:pStyle w:val="Encabezado"/>
          <w:rPr>
            <w:sz w:val="40"/>
          </w:rPr>
        </w:pPr>
        <w:r w:rsidRPr="00DB5F05">
          <w:rPr>
            <w:sz w:val="40"/>
          </w:rPr>
          <w:t>Lucas Ernesto Sánchez carreño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05"/>
    <w:rsid w:val="00106AA0"/>
    <w:rsid w:val="0019209E"/>
    <w:rsid w:val="001C292B"/>
    <w:rsid w:val="002876BB"/>
    <w:rsid w:val="00293B83"/>
    <w:rsid w:val="002D075C"/>
    <w:rsid w:val="002F46B2"/>
    <w:rsid w:val="00327BD2"/>
    <w:rsid w:val="003617F3"/>
    <w:rsid w:val="00443A90"/>
    <w:rsid w:val="00454034"/>
    <w:rsid w:val="00457103"/>
    <w:rsid w:val="004A7542"/>
    <w:rsid w:val="006A3CE7"/>
    <w:rsid w:val="006C583A"/>
    <w:rsid w:val="006F77C5"/>
    <w:rsid w:val="0078406A"/>
    <w:rsid w:val="00857F01"/>
    <w:rsid w:val="00954905"/>
    <w:rsid w:val="00B90950"/>
    <w:rsid w:val="00BE5F21"/>
    <w:rsid w:val="00C477E0"/>
    <w:rsid w:val="00D60909"/>
    <w:rsid w:val="00DB5F05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CEED69"/>
  <w15:chartTrackingRefBased/>
  <w15:docId w15:val="{EAC6ABC4-9388-409B-9987-394833B5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22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EDB7C5DBFA48DCB1FF3882DE38D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14570-F5A2-4283-A598-90D77539DC4F}"/>
      </w:docPartPr>
      <w:docPartBody>
        <w:p w:rsidR="00000000" w:rsidRDefault="0002285B">
          <w:pPr>
            <w:pStyle w:val="5CEDB7C5DBFA48DCB1FF3882DE38DFCA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9C51989361CE42538D6679157E2F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262C-F05A-48B3-A2D2-65B8F07B2ED5}"/>
      </w:docPartPr>
      <w:docPartBody>
        <w:p w:rsidR="00000000" w:rsidRDefault="0002285B">
          <w:pPr>
            <w:pStyle w:val="9C51989361CE42538D6679157E2FA90A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42572867F1A5492EB7C3FD062276E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54A3E-40DD-4670-9DC5-168952F2A1E6}"/>
      </w:docPartPr>
      <w:docPartBody>
        <w:p w:rsidR="00000000" w:rsidRDefault="0002285B">
          <w:pPr>
            <w:pStyle w:val="42572867F1A5492EB7C3FD062276EF5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971844DDE564AEAB6BABDEFBFEB5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D4B99-36BE-4CA1-A50D-F995DAF84E8A}"/>
      </w:docPartPr>
      <w:docPartBody>
        <w:p w:rsidR="00000000" w:rsidRDefault="0002285B" w:rsidP="0002285B">
          <w:pPr>
            <w:pStyle w:val="D971844DDE564AEAB6BABDEFBFEB50DB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5B"/>
    <w:rsid w:val="000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85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EDB7C5DBFA48DCB1FF3882DE38DFCA">
    <w:name w:val="5CEDB7C5DBFA48DCB1FF3882DE38DFCA"/>
  </w:style>
  <w:style w:type="paragraph" w:customStyle="1" w:styleId="AAACB6F61892417D841BD190CCB6C6E8">
    <w:name w:val="AAACB6F61892417D841BD190CCB6C6E8"/>
  </w:style>
  <w:style w:type="paragraph" w:customStyle="1" w:styleId="9C51989361CE42538D6679157E2FA90A">
    <w:name w:val="9C51989361CE42538D6679157E2FA90A"/>
  </w:style>
  <w:style w:type="paragraph" w:customStyle="1" w:styleId="D25CFD92C70548159ECC948E6E0E9C8A">
    <w:name w:val="D25CFD92C70548159ECC948E6E0E9C8A"/>
  </w:style>
  <w:style w:type="paragraph" w:customStyle="1" w:styleId="82942062F83C4B5190F3B2635138ADB3">
    <w:name w:val="82942062F83C4B5190F3B2635138ADB3"/>
  </w:style>
  <w:style w:type="paragraph" w:customStyle="1" w:styleId="05EFCC7F378D4C7081167E430C6DE311">
    <w:name w:val="05EFCC7F378D4C7081167E430C6DE311"/>
  </w:style>
  <w:style w:type="paragraph" w:customStyle="1" w:styleId="1F07142BCA0C416BB485571FC1A586CB">
    <w:name w:val="1F07142BCA0C416BB485571FC1A586CB"/>
  </w:style>
  <w:style w:type="paragraph" w:customStyle="1" w:styleId="BF11851563094841A296DA639DEF17A6">
    <w:name w:val="BF11851563094841A296DA639DEF17A6"/>
  </w:style>
  <w:style w:type="paragraph" w:customStyle="1" w:styleId="103E160C59E04D3C9D21C381AFB6E9E0">
    <w:name w:val="103E160C59E04D3C9D21C381AFB6E9E0"/>
  </w:style>
  <w:style w:type="paragraph" w:customStyle="1" w:styleId="D3EA69F6A6244BEA966441BD6BA96088">
    <w:name w:val="D3EA69F6A6244BEA966441BD6BA96088"/>
  </w:style>
  <w:style w:type="paragraph" w:customStyle="1" w:styleId="C81FA3D9E96144209B4F7F6BB033C513">
    <w:name w:val="C81FA3D9E96144209B4F7F6BB033C513"/>
  </w:style>
  <w:style w:type="paragraph" w:customStyle="1" w:styleId="BD6BF20D7F2E4772B203C6563B1EB8AD">
    <w:name w:val="BD6BF20D7F2E4772B203C6563B1EB8AD"/>
  </w:style>
  <w:style w:type="paragraph" w:customStyle="1" w:styleId="5D7BBD0377D94D36BB1F7773DCE3C71B">
    <w:name w:val="5D7BBD0377D94D36BB1F7773DCE3C71B"/>
  </w:style>
  <w:style w:type="paragraph" w:customStyle="1" w:styleId="F559228F09294012AD42F25B1339243A">
    <w:name w:val="F559228F09294012AD42F25B1339243A"/>
  </w:style>
  <w:style w:type="paragraph" w:customStyle="1" w:styleId="2835AA30F60E46A3BFFE304C4103C4D5">
    <w:name w:val="2835AA30F60E46A3BFFE304C4103C4D5"/>
  </w:style>
  <w:style w:type="paragraph" w:customStyle="1" w:styleId="EBB09BA5BE094C99AA303D32C45A45E8">
    <w:name w:val="EBB09BA5BE094C99AA303D32C45A45E8"/>
  </w:style>
  <w:style w:type="paragraph" w:customStyle="1" w:styleId="7B3CFC8B5EB945EB85C6DD1428A944CA">
    <w:name w:val="7B3CFC8B5EB945EB85C6DD1428A944CA"/>
  </w:style>
  <w:style w:type="paragraph" w:customStyle="1" w:styleId="4317C92B403E4768B8C794ECAE61B2AD">
    <w:name w:val="4317C92B403E4768B8C794ECAE61B2AD"/>
  </w:style>
  <w:style w:type="paragraph" w:customStyle="1" w:styleId="92DFB06E0D00449980C7CC5F560FCED9">
    <w:name w:val="92DFB06E0D00449980C7CC5F560FCED9"/>
  </w:style>
  <w:style w:type="paragraph" w:customStyle="1" w:styleId="736DDB21C493451EA39C770E88C1C9CF">
    <w:name w:val="736DDB21C493451EA39C770E88C1C9CF"/>
  </w:style>
  <w:style w:type="paragraph" w:customStyle="1" w:styleId="8ACC554AB73842CDA2B621F1E2F56E99">
    <w:name w:val="8ACC554AB73842CDA2B621F1E2F56E99"/>
  </w:style>
  <w:style w:type="paragraph" w:customStyle="1" w:styleId="BB85F3D2478445458753A27E54C52C6A">
    <w:name w:val="BB85F3D2478445458753A27E54C52C6A"/>
  </w:style>
  <w:style w:type="paragraph" w:customStyle="1" w:styleId="42572867F1A5492EB7C3FD062276EF5F">
    <w:name w:val="42572867F1A5492EB7C3FD062276EF5F"/>
  </w:style>
  <w:style w:type="character" w:customStyle="1" w:styleId="Ttulo2Car">
    <w:name w:val="Título 2 Car"/>
    <w:basedOn w:val="Fuentedeprrafopredeter"/>
    <w:link w:val="Ttulo2"/>
    <w:uiPriority w:val="9"/>
    <w:rsid w:val="0002285B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028015E9EC374665BF042EEC6BD7DDCF">
    <w:name w:val="028015E9EC374665BF042EEC6BD7DDCF"/>
  </w:style>
  <w:style w:type="paragraph" w:customStyle="1" w:styleId="573EA4E03B4248DCA348FB38CD1396E2">
    <w:name w:val="573EA4E03B4248DCA348FB38CD1396E2"/>
  </w:style>
  <w:style w:type="paragraph" w:customStyle="1" w:styleId="B48C363E4F80443E873ED46A44BDB0A5">
    <w:name w:val="B48C363E4F80443E873ED46A44BDB0A5"/>
  </w:style>
  <w:style w:type="paragraph" w:customStyle="1" w:styleId="58F73C0E6BBA495EBCD48B4BBEF11D52">
    <w:name w:val="58F73C0E6BBA495EBCD48B4BBEF11D52"/>
  </w:style>
  <w:style w:type="paragraph" w:customStyle="1" w:styleId="0687CA826B18491791BF8459C6C5DB79">
    <w:name w:val="0687CA826B18491791BF8459C6C5DB79"/>
  </w:style>
  <w:style w:type="paragraph" w:customStyle="1" w:styleId="B53DA1B7BDC04CA79F709487952B50DA">
    <w:name w:val="B53DA1B7BDC04CA79F709487952B50DA"/>
  </w:style>
  <w:style w:type="paragraph" w:customStyle="1" w:styleId="5697795612364015AD168C534636AE88">
    <w:name w:val="5697795612364015AD168C534636AE88"/>
  </w:style>
  <w:style w:type="paragraph" w:customStyle="1" w:styleId="8F735B53C7FA4F89B64DC41457EA66E0">
    <w:name w:val="8F735B53C7FA4F89B64DC41457EA66E0"/>
  </w:style>
  <w:style w:type="paragraph" w:customStyle="1" w:styleId="D971844DDE564AEAB6BABDEFBFEB50DB">
    <w:name w:val="D971844DDE564AEAB6BABDEFBFEB50DB"/>
    <w:rsid w:val="0002285B"/>
  </w:style>
  <w:style w:type="paragraph" w:customStyle="1" w:styleId="9A5C0BA935E24D8E863E60172766069A">
    <w:name w:val="9A5C0BA935E24D8E863E60172766069A"/>
    <w:rsid w:val="0002285B"/>
  </w:style>
  <w:style w:type="paragraph" w:customStyle="1" w:styleId="DEC84F1310D44637B0B822ACC4E5744E">
    <w:name w:val="DEC84F1310D44637B0B822ACC4E5744E"/>
    <w:rsid w:val="0002285B"/>
  </w:style>
  <w:style w:type="paragraph" w:customStyle="1" w:styleId="B11E35348A664DBEA8F7C80062FD690F">
    <w:name w:val="B11E35348A664DBEA8F7C80062FD690F"/>
    <w:rsid w:val="0002285B"/>
  </w:style>
  <w:style w:type="paragraph" w:customStyle="1" w:styleId="8C990698DE3A40F998B3591599AD387C">
    <w:name w:val="8C990698DE3A40F998B3591599AD387C"/>
    <w:rsid w:val="0002285B"/>
  </w:style>
  <w:style w:type="paragraph" w:customStyle="1" w:styleId="FA4A01ADC49A4B60A62F5A3C7EF413A9">
    <w:name w:val="FA4A01ADC49A4B60A62F5A3C7EF413A9"/>
    <w:rsid w:val="0002285B"/>
  </w:style>
  <w:style w:type="paragraph" w:customStyle="1" w:styleId="3E9F1ABE8AAB42C98FBD331ABEAA70DC">
    <w:name w:val="3E9F1ABE8AAB42C98FBD331ABEAA70DC"/>
    <w:rsid w:val="0002285B"/>
  </w:style>
  <w:style w:type="paragraph" w:customStyle="1" w:styleId="4DA96613F2AC483DBE3FEE277A83E665">
    <w:name w:val="4DA96613F2AC483DBE3FEE277A83E665"/>
    <w:rsid w:val="0002285B"/>
  </w:style>
  <w:style w:type="paragraph" w:customStyle="1" w:styleId="7DF11034D3804D859D85420EE9860F6C">
    <w:name w:val="7DF11034D3804D859D85420EE9860F6C"/>
    <w:rsid w:val="0002285B"/>
  </w:style>
  <w:style w:type="paragraph" w:customStyle="1" w:styleId="C410238C84144D8B8677F113DA80B3CE">
    <w:name w:val="C410238C84144D8B8677F113DA80B3CE"/>
    <w:rsid w:val="00022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Lucas Ernesto Sánchez carreño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F381-5490-4041-8908-38898B5B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PC22</dc:creator>
  <cp:keywords/>
  <dc:description/>
  <cp:lastModifiedBy>PC22</cp:lastModifiedBy>
  <cp:revision>2</cp:revision>
  <dcterms:created xsi:type="dcterms:W3CDTF">2021-11-30T12:42:00Z</dcterms:created>
  <dcterms:modified xsi:type="dcterms:W3CDTF">2021-11-30T12:42:00Z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