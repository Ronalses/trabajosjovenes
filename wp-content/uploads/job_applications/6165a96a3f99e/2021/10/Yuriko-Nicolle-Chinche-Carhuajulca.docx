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5D1B" w14:textId="59BDA28C" w:rsidR="00816216" w:rsidRDefault="00F21B1C" w:rsidP="00141A4C">
      <w:pPr>
        <w:pStyle w:val="Ttulo"/>
      </w:pPr>
      <w:r>
        <w:t xml:space="preserve">Yuriko </w:t>
      </w:r>
      <w:proofErr w:type="spellStart"/>
      <w:r>
        <w:t>Nicolle</w:t>
      </w:r>
      <w:proofErr w:type="spellEnd"/>
      <w:r>
        <w:t xml:space="preserve"> Chinche </w:t>
      </w:r>
      <w:proofErr w:type="spellStart"/>
      <w:r>
        <w:t>Carhuajulca</w:t>
      </w:r>
      <w:proofErr w:type="spellEnd"/>
    </w:p>
    <w:p w14:paraId="5B11C21A" w14:textId="0CD00145" w:rsidR="00BF735A" w:rsidRPr="00BF735A" w:rsidRDefault="00BF735A" w:rsidP="00141A4C">
      <w:pPr>
        <w:pStyle w:val="Ttulo"/>
        <w:rPr>
          <w:sz w:val="22"/>
          <w:szCs w:val="4"/>
        </w:rPr>
      </w:pPr>
      <w:r w:rsidRPr="00BF735A">
        <w:rPr>
          <w:sz w:val="22"/>
          <w:szCs w:val="4"/>
        </w:rPr>
        <w:t>Rut: 23243096-6</w:t>
      </w:r>
    </w:p>
    <w:p w14:paraId="2F6CB5D8" w14:textId="7236BC71" w:rsidR="00141A4C" w:rsidRDefault="00D22922" w:rsidP="00141A4C">
      <w:r>
        <w:t>Los gorriones 5508i, Macul</w:t>
      </w:r>
      <w:r w:rsidR="00F21B1C">
        <w:t xml:space="preserve"> </w:t>
      </w:r>
      <w:r w:rsidR="00F21B1C">
        <w:rPr>
          <w:lang w:bidi="es-ES"/>
        </w:rPr>
        <w:t>|</w:t>
      </w:r>
      <w:r w:rsidR="00141A4C">
        <w:rPr>
          <w:lang w:bidi="es-ES"/>
        </w:rPr>
        <w:t> </w:t>
      </w:r>
      <w:r w:rsidR="00F21B1C">
        <w:t>+56937887850</w:t>
      </w:r>
      <w:r w:rsidR="00141A4C">
        <w:rPr>
          <w:lang w:bidi="es-ES"/>
        </w:rPr>
        <w:t> | </w:t>
      </w:r>
      <w:r w:rsidR="00F21B1C">
        <w:t>yurikocardenas22@gmail.com</w:t>
      </w:r>
    </w:p>
    <w:p w14:paraId="7888F290" w14:textId="77777777" w:rsidR="006270A9" w:rsidRDefault="005A7C35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785CCFA3749E42998E3B1E02C898F426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38CE6903" w14:textId="1E467B46" w:rsidR="006270A9" w:rsidRDefault="00F21B1C">
      <w:r>
        <w:t>Me comunico muy bien con la gente, soy una persona proactiva, mi objetivo es que se sientan bien con el trabajo que voy a realizar en su</w:t>
      </w:r>
      <w:r w:rsidR="00D22922">
        <w:t xml:space="preserve"> organización,</w:t>
      </w:r>
      <w:r>
        <w:t xml:space="preserve"> me gusta aprender cosas </w:t>
      </w:r>
      <w:r w:rsidR="001D2F81">
        <w:t>nuevas.</w:t>
      </w:r>
      <w:r w:rsidR="006A7D5F">
        <w:t xml:space="preserve"> </w:t>
      </w:r>
      <w:r w:rsidR="00734E46">
        <w:t>DISPONIBILIDAD INMEDIATA.</w:t>
      </w:r>
    </w:p>
    <w:sdt>
      <w:sdtPr>
        <w:alias w:val="Educación:"/>
        <w:tag w:val="Educación:"/>
        <w:id w:val="807127995"/>
        <w:placeholder>
          <w:docPart w:val="1A6C05CB4AC64E26A94D856CBD485815"/>
        </w:placeholder>
        <w:temporary/>
        <w:showingPlcHdr/>
        <w15:appearance w15:val="hidden"/>
      </w:sdtPr>
      <w:sdtEndPr/>
      <w:sdtContent>
        <w:p w14:paraId="619F64BD" w14:textId="7777777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40A87D7C" w14:textId="1AE2D198" w:rsidR="00BF735A" w:rsidRPr="00BF735A" w:rsidRDefault="001D2F81" w:rsidP="00BF735A">
      <w:pPr>
        <w:pStyle w:val="Ttulo2"/>
      </w:pPr>
      <w:r>
        <w:t>Tecnico en contabilidad medio</w:t>
      </w:r>
      <w:r w:rsidR="009D5933">
        <w:rPr>
          <w:lang w:bidi="es-ES"/>
        </w:rPr>
        <w:t> | </w:t>
      </w:r>
      <w:r>
        <w:t>2019</w:t>
      </w:r>
      <w:r w:rsidR="009D5933">
        <w:rPr>
          <w:lang w:bidi="es-ES"/>
        </w:rPr>
        <w:t> | </w:t>
      </w:r>
      <w:r>
        <w:t>Complejo educacional esperanza</w:t>
      </w:r>
    </w:p>
    <w:p w14:paraId="19FF4190" w14:textId="0A8F7C01" w:rsidR="006270A9" w:rsidRDefault="009D5933" w:rsidP="00BF735A">
      <w:pPr>
        <w:pStyle w:val="Listaconvietas"/>
        <w:numPr>
          <w:ilvl w:val="0"/>
          <w:numId w:val="28"/>
        </w:numPr>
      </w:pPr>
      <w:r>
        <w:rPr>
          <w:lang w:bidi="es-ES"/>
        </w:rPr>
        <w:t>Especialidad</w:t>
      </w:r>
      <w:r w:rsidR="001D2F81">
        <w:rPr>
          <w:lang w:bidi="es-ES"/>
        </w:rPr>
        <w:t>: Balances, Libro diarios, Libros de compra y venta, Excel.</w:t>
      </w:r>
    </w:p>
    <w:p w14:paraId="70C40C51" w14:textId="5446A7B6" w:rsidR="00BF735A" w:rsidRDefault="00BF735A" w:rsidP="00BF735A">
      <w:pPr>
        <w:pStyle w:val="Listaconvietas"/>
        <w:numPr>
          <w:ilvl w:val="0"/>
          <w:numId w:val="0"/>
        </w:numPr>
        <w:rPr>
          <w:b/>
          <w:bCs/>
          <w:lang w:bidi="es-ES"/>
        </w:rPr>
      </w:pPr>
      <w:r w:rsidRPr="00BF735A">
        <w:rPr>
          <w:b/>
          <w:bCs/>
          <w:lang w:bidi="es-ES"/>
        </w:rPr>
        <w:t>ACTUALMENTE ESTUDI</w:t>
      </w:r>
      <w:r w:rsidR="00D22922">
        <w:rPr>
          <w:b/>
          <w:bCs/>
          <w:lang w:bidi="es-ES"/>
        </w:rPr>
        <w:t>ANDO</w:t>
      </w:r>
      <w:r w:rsidRPr="00BF735A">
        <w:rPr>
          <w:b/>
          <w:bCs/>
          <w:lang w:bidi="es-ES"/>
        </w:rPr>
        <w:t xml:space="preserve"> CONTADOR AUDITOR| 2020 | DUOC UC </w:t>
      </w:r>
    </w:p>
    <w:p w14:paraId="6C5132B6" w14:textId="6F369912" w:rsidR="00BF735A" w:rsidRPr="00BF735A" w:rsidRDefault="00BF735A" w:rsidP="00BF735A">
      <w:pPr>
        <w:pStyle w:val="Listaconvietas"/>
        <w:numPr>
          <w:ilvl w:val="0"/>
          <w:numId w:val="27"/>
        </w:numPr>
        <w:rPr>
          <w:lang w:bidi="es-ES"/>
        </w:rPr>
      </w:pPr>
      <w:r w:rsidRPr="00BF735A">
        <w:rPr>
          <w:lang w:bidi="es-ES"/>
        </w:rPr>
        <w:t>Voy en mi segundo año de carrera</w:t>
      </w:r>
      <w:r w:rsidR="00D22922">
        <w:rPr>
          <w:lang w:bidi="es-ES"/>
        </w:rPr>
        <w:t xml:space="preserve"> profesional.</w:t>
      </w:r>
    </w:p>
    <w:p w14:paraId="3F5B903A" w14:textId="77777777" w:rsidR="00BF735A" w:rsidRDefault="00BF735A" w:rsidP="00BF735A">
      <w:pPr>
        <w:pStyle w:val="Listaconvietas"/>
        <w:numPr>
          <w:ilvl w:val="0"/>
          <w:numId w:val="0"/>
        </w:numPr>
        <w:rPr>
          <w:lang w:bidi="es-ES"/>
        </w:rPr>
      </w:pPr>
    </w:p>
    <w:sdt>
      <w:sdtPr>
        <w:alias w:val="Aptitudes y habilidades:"/>
        <w:tag w:val="Aptitudes y habilidades:"/>
        <w:id w:val="458624136"/>
        <w:placeholder>
          <w:docPart w:val="0A8C8D22C6E64D8EB14B748DEF7170F7"/>
        </w:placeholder>
        <w:temporary/>
        <w:showingPlcHdr/>
        <w15:appearance w15:val="hidden"/>
      </w:sdtPr>
      <w:sdtEndPr/>
      <w:sdtContent>
        <w:p w14:paraId="47BDDA4B" w14:textId="038BF09F" w:rsidR="006270A9" w:rsidRDefault="009D5933" w:rsidP="001D2F81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596C585F" w14:textId="2D5AF174" w:rsidR="006270A9" w:rsidRDefault="001D2F81" w:rsidP="001D2F81">
      <w:pPr>
        <w:pStyle w:val="Ttulo2"/>
        <w:numPr>
          <w:ilvl w:val="0"/>
          <w:numId w:val="24"/>
        </w:numPr>
      </w:pPr>
      <w:r>
        <w:t>Trabajo en EQUIPO</w:t>
      </w:r>
    </w:p>
    <w:p w14:paraId="3DA4450F" w14:textId="527F7224" w:rsidR="001D2F81" w:rsidRPr="001D2F81" w:rsidRDefault="001D2F81" w:rsidP="001D2F81">
      <w:pPr>
        <w:pStyle w:val="Ttulo2"/>
        <w:numPr>
          <w:ilvl w:val="0"/>
          <w:numId w:val="24"/>
        </w:numPr>
      </w:pPr>
      <w:r>
        <w:t>bUENA comunicación</w:t>
      </w:r>
    </w:p>
    <w:sdt>
      <w:sdtPr>
        <w:alias w:val="Liderazgo:"/>
        <w:tag w:val="Liderazgo:"/>
        <w:id w:val="1837562325"/>
        <w:placeholder>
          <w:docPart w:val="07EA67A43B9F4EBEB6BF3700D71E3FB9"/>
        </w:placeholder>
        <w:temporary/>
        <w:showingPlcHdr/>
        <w15:appearance w15:val="hidden"/>
      </w:sdtPr>
      <w:sdtEndPr/>
      <w:sdtContent>
        <w:p w14:paraId="390F72EF" w14:textId="77777777" w:rsidR="006270A9" w:rsidRDefault="009D5933" w:rsidP="001D2F81">
          <w:pPr>
            <w:pStyle w:val="Ttulo2"/>
            <w:numPr>
              <w:ilvl w:val="0"/>
              <w:numId w:val="24"/>
            </w:numPr>
          </w:pPr>
          <w:r>
            <w:rPr>
              <w:lang w:bidi="es-ES"/>
            </w:rPr>
            <w:t>Liderazgo</w:t>
          </w:r>
        </w:p>
      </w:sdtContent>
    </w:sdt>
    <w:p w14:paraId="20B9174A" w14:textId="6A986B59" w:rsidR="006270A9" w:rsidRDefault="006270A9" w:rsidP="001D2F81">
      <w:pPr>
        <w:pStyle w:val="Listaconvietas"/>
        <w:numPr>
          <w:ilvl w:val="0"/>
          <w:numId w:val="0"/>
        </w:numPr>
        <w:ind w:left="216"/>
      </w:pPr>
    </w:p>
    <w:p w14:paraId="474149FF" w14:textId="2EC09660" w:rsidR="00BF735A" w:rsidRDefault="005A7C35" w:rsidP="00BF735A">
      <w:pPr>
        <w:pStyle w:val="Ttulo1"/>
        <w:tabs>
          <w:tab w:val="left" w:pos="2010"/>
        </w:tabs>
      </w:pPr>
      <w:sdt>
        <w:sdtPr>
          <w:alias w:val="Experiencia:"/>
          <w:tag w:val="Experiencia:"/>
          <w:id w:val="171684534"/>
          <w:placeholder>
            <w:docPart w:val="A7D31561DC3A4DFDB7893D71C24786FE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Experiencia</w:t>
          </w:r>
        </w:sdtContent>
      </w:sdt>
      <w:r w:rsidR="00BF735A">
        <w:tab/>
      </w:r>
    </w:p>
    <w:p w14:paraId="0B2311D5" w14:textId="5B6FC329" w:rsidR="00BF735A" w:rsidRPr="00BF735A" w:rsidRDefault="001D2F81" w:rsidP="00BF735A">
      <w:pPr>
        <w:pStyle w:val="Ttulo2"/>
      </w:pPr>
      <w:r>
        <w:t>Operario funcional</w:t>
      </w:r>
      <w:r w:rsidR="009D5933">
        <w:rPr>
          <w:lang w:bidi="es-ES"/>
        </w:rPr>
        <w:t> | </w:t>
      </w:r>
      <w:r>
        <w:t>MCDONAL’S</w:t>
      </w:r>
      <w:r w:rsidR="009D5933">
        <w:rPr>
          <w:lang w:bidi="es-ES"/>
        </w:rPr>
        <w:t> | </w:t>
      </w:r>
      <w:r>
        <w:t>nOV-2020 HASTA ABR-2021</w:t>
      </w:r>
    </w:p>
    <w:p w14:paraId="057C6A05" w14:textId="53F4F2C0" w:rsidR="006270A9" w:rsidRPr="008C4B0B" w:rsidRDefault="001D2F81" w:rsidP="00D22922">
      <w:pPr>
        <w:pStyle w:val="Listaconvietas"/>
        <w:numPr>
          <w:ilvl w:val="0"/>
          <w:numId w:val="0"/>
        </w:numPr>
        <w:ind w:left="216" w:hanging="216"/>
        <w:rPr>
          <w:color w:val="000000" w:themeColor="text1"/>
        </w:rPr>
      </w:pPr>
      <w:r w:rsidRPr="008C4B0B">
        <w:rPr>
          <w:color w:val="000000" w:themeColor="text1"/>
        </w:rPr>
        <w:t>Realizaba tareas como; Atención al cliente, cajera, ventas de helados, cocina, realizaba el aseo del local.</w:t>
      </w:r>
    </w:p>
    <w:p w14:paraId="77118624" w14:textId="77777777" w:rsidR="00D22922" w:rsidRDefault="00D22922" w:rsidP="00D22922">
      <w:pPr>
        <w:pStyle w:val="Listaconvietas"/>
        <w:numPr>
          <w:ilvl w:val="0"/>
          <w:numId w:val="0"/>
        </w:numPr>
        <w:ind w:left="216" w:hanging="216"/>
      </w:pPr>
    </w:p>
    <w:p w14:paraId="142A4871" w14:textId="7653FD79" w:rsidR="00BF735A" w:rsidRDefault="00BF735A" w:rsidP="00BF735A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  <w:lang w:bidi="es-ES"/>
        </w:rPr>
      </w:pPr>
      <w:r w:rsidRPr="00D22922">
        <w:rPr>
          <w:rFonts w:asciiTheme="majorHAnsi" w:hAnsiTheme="majorHAnsi"/>
          <w:b/>
          <w:bCs/>
          <w:color w:val="000000" w:themeColor="text1"/>
          <w:sz w:val="24"/>
          <w:szCs w:val="24"/>
        </w:rPr>
        <w:t>Asistente contable| C&amp;G Auditores Asociados</w:t>
      </w:r>
      <w:r w:rsidRPr="00D22922">
        <w:rPr>
          <w:rFonts w:asciiTheme="majorHAnsi" w:hAnsiTheme="majorHAnsi"/>
          <w:b/>
          <w:bCs/>
          <w:color w:val="000000" w:themeColor="text1"/>
          <w:sz w:val="24"/>
          <w:szCs w:val="24"/>
          <w:lang w:bidi="es-ES"/>
        </w:rPr>
        <w:t>| DIC-2020 hasta MAR-2021</w:t>
      </w:r>
    </w:p>
    <w:p w14:paraId="0F300877" w14:textId="77777777" w:rsidR="00D22922" w:rsidRPr="00D22922" w:rsidRDefault="00D22922" w:rsidP="00BF735A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FE43052" w14:textId="40C17A4C" w:rsidR="00BF735A" w:rsidRPr="008C4B0B" w:rsidRDefault="00BF735A" w:rsidP="00D22922">
      <w:pPr>
        <w:pStyle w:val="Listaconvietas"/>
        <w:numPr>
          <w:ilvl w:val="0"/>
          <w:numId w:val="0"/>
        </w:numPr>
        <w:rPr>
          <w:color w:val="000000" w:themeColor="text1"/>
        </w:rPr>
      </w:pPr>
      <w:r w:rsidRPr="008C4B0B">
        <w:rPr>
          <w:color w:val="000000" w:themeColor="text1"/>
        </w:rPr>
        <w:t xml:space="preserve">En esta empresa realice mis prácticas profesionales, en el año 2019, me volvieron a llamar para realizar los balances de fin de año y los asientos de remuneraciones. Me manejo muy bien en Excel, conocimiento básico, realizo libros diarios, me manejo en la página del SII. </w:t>
      </w:r>
    </w:p>
    <w:p w14:paraId="597D90DF" w14:textId="77777777" w:rsidR="00D22922" w:rsidRDefault="00D22922" w:rsidP="00D22922">
      <w:pPr>
        <w:pStyle w:val="Listaconvietas"/>
        <w:numPr>
          <w:ilvl w:val="0"/>
          <w:numId w:val="0"/>
        </w:numPr>
      </w:pPr>
    </w:p>
    <w:p w14:paraId="3385FB82" w14:textId="421D6052" w:rsidR="00D22922" w:rsidRDefault="00D22922" w:rsidP="00D22922">
      <w:pPr>
        <w:pStyle w:val="Listaconvietas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  <w:proofErr w:type="spellStart"/>
      <w:r w:rsidRPr="00D22922">
        <w:rPr>
          <w:b/>
          <w:bCs/>
          <w:color w:val="000000" w:themeColor="text1"/>
          <w:sz w:val="24"/>
          <w:szCs w:val="24"/>
        </w:rPr>
        <w:t>Call</w:t>
      </w:r>
      <w:proofErr w:type="spellEnd"/>
      <w:r w:rsidRPr="00D22922">
        <w:rPr>
          <w:b/>
          <w:bCs/>
          <w:color w:val="000000" w:themeColor="text1"/>
          <w:sz w:val="24"/>
          <w:szCs w:val="24"/>
        </w:rPr>
        <w:t xml:space="preserve"> Center| GEA CHILE| 2021</w:t>
      </w:r>
    </w:p>
    <w:p w14:paraId="7C04FFBA" w14:textId="42141CBC" w:rsidR="00D22922" w:rsidRDefault="00D22922" w:rsidP="00D22922">
      <w:pPr>
        <w:pStyle w:val="Listaconvietas"/>
        <w:numPr>
          <w:ilvl w:val="0"/>
          <w:numId w:val="0"/>
        </w:numPr>
        <w:rPr>
          <w:color w:val="000000" w:themeColor="text1"/>
        </w:rPr>
      </w:pPr>
      <w:r w:rsidRPr="00D22922">
        <w:rPr>
          <w:color w:val="000000" w:themeColor="text1"/>
        </w:rPr>
        <w:t xml:space="preserve">La organización le prestaba servicios de </w:t>
      </w:r>
      <w:proofErr w:type="spellStart"/>
      <w:r w:rsidRPr="00D22922">
        <w:rPr>
          <w:color w:val="000000" w:themeColor="text1"/>
        </w:rPr>
        <w:t>call</w:t>
      </w:r>
      <w:proofErr w:type="spellEnd"/>
      <w:r w:rsidRPr="00D22922">
        <w:rPr>
          <w:color w:val="000000" w:themeColor="text1"/>
        </w:rPr>
        <w:t xml:space="preserve"> center a la empresa de </w:t>
      </w:r>
      <w:r>
        <w:rPr>
          <w:color w:val="000000" w:themeColor="text1"/>
        </w:rPr>
        <w:t>C</w:t>
      </w:r>
      <w:r w:rsidRPr="00D22922">
        <w:rPr>
          <w:color w:val="000000" w:themeColor="text1"/>
        </w:rPr>
        <w:t>laro</w:t>
      </w:r>
      <w:r>
        <w:rPr>
          <w:color w:val="000000" w:themeColor="text1"/>
        </w:rPr>
        <w:t xml:space="preserve"> </w:t>
      </w:r>
      <w:r w:rsidR="008C4B0B">
        <w:rPr>
          <w:color w:val="000000" w:themeColor="text1"/>
        </w:rPr>
        <w:t>Chile,</w:t>
      </w:r>
      <w:r w:rsidRPr="00D22922">
        <w:rPr>
          <w:color w:val="000000" w:themeColor="text1"/>
        </w:rPr>
        <w:t xml:space="preserve"> realizaba encuestas de satisfacción sobre los servicios que se entregaban al cliente.</w:t>
      </w:r>
    </w:p>
    <w:p w14:paraId="48FAF9FA" w14:textId="5F54BE8A" w:rsidR="00D22922" w:rsidRDefault="00D22922" w:rsidP="00D22922">
      <w:pPr>
        <w:pStyle w:val="Listaconvietas"/>
        <w:numPr>
          <w:ilvl w:val="0"/>
          <w:numId w:val="0"/>
        </w:numPr>
        <w:rPr>
          <w:color w:val="000000" w:themeColor="text1"/>
        </w:rPr>
      </w:pPr>
    </w:p>
    <w:p w14:paraId="511EA25A" w14:textId="1704C14E" w:rsidR="00D22922" w:rsidRDefault="00D22922" w:rsidP="00D22922">
      <w:pPr>
        <w:pStyle w:val="Listaconvietas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  <w:r w:rsidRPr="00D22922">
        <w:rPr>
          <w:b/>
          <w:bCs/>
          <w:color w:val="000000" w:themeColor="text1"/>
          <w:sz w:val="24"/>
          <w:szCs w:val="24"/>
        </w:rPr>
        <w:t>Operaria Funcional</w:t>
      </w:r>
      <w:r>
        <w:rPr>
          <w:b/>
          <w:bCs/>
          <w:color w:val="000000" w:themeColor="text1"/>
          <w:sz w:val="24"/>
          <w:szCs w:val="24"/>
        </w:rPr>
        <w:t>| Consultores| 2021</w:t>
      </w:r>
    </w:p>
    <w:p w14:paraId="67201E1A" w14:textId="3D2CD3C1" w:rsidR="00D22922" w:rsidRPr="008C4B0B" w:rsidRDefault="00D22922" w:rsidP="00D22922">
      <w:pPr>
        <w:pStyle w:val="Listaconvietas"/>
        <w:numPr>
          <w:ilvl w:val="0"/>
          <w:numId w:val="0"/>
        </w:numPr>
        <w:rPr>
          <w:color w:val="000000" w:themeColor="text1"/>
        </w:rPr>
      </w:pPr>
      <w:r w:rsidRPr="008C4B0B">
        <w:rPr>
          <w:color w:val="000000" w:themeColor="text1"/>
        </w:rPr>
        <w:t xml:space="preserve">Prestaba servicios de </w:t>
      </w:r>
      <w:proofErr w:type="spellStart"/>
      <w:r w:rsidRPr="008C4B0B">
        <w:rPr>
          <w:color w:val="000000" w:themeColor="text1"/>
        </w:rPr>
        <w:t>picking</w:t>
      </w:r>
      <w:proofErr w:type="spellEnd"/>
      <w:r w:rsidR="008C4B0B" w:rsidRPr="008C4B0B">
        <w:rPr>
          <w:color w:val="000000" w:themeColor="text1"/>
        </w:rPr>
        <w:t xml:space="preserve"> y logística de los productos en stock. Es una empresa externa de las bodegas de Falabella.</w:t>
      </w:r>
    </w:p>
    <w:p w14:paraId="3055C33D" w14:textId="652FCBC8" w:rsidR="008C4B0B" w:rsidRDefault="008C4B0B" w:rsidP="00D22922">
      <w:pPr>
        <w:pStyle w:val="Listaconvietas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</w:p>
    <w:p w14:paraId="75A9A293" w14:textId="77777777" w:rsidR="008C4B0B" w:rsidRPr="00D22922" w:rsidRDefault="008C4B0B" w:rsidP="00D22922">
      <w:pPr>
        <w:pStyle w:val="Listaconvietas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</w:p>
    <w:p w14:paraId="04C5577E" w14:textId="77777777" w:rsidR="00D22922" w:rsidRPr="00D22922" w:rsidRDefault="00D22922" w:rsidP="00D22922">
      <w:pPr>
        <w:pStyle w:val="Listaconvietas"/>
        <w:numPr>
          <w:ilvl w:val="0"/>
          <w:numId w:val="0"/>
        </w:numPr>
        <w:rPr>
          <w:color w:val="000000" w:themeColor="text1"/>
        </w:rPr>
      </w:pPr>
    </w:p>
    <w:p w14:paraId="6F6BE82F" w14:textId="413296AE" w:rsidR="00D22922" w:rsidRPr="00D22922" w:rsidRDefault="00D22922" w:rsidP="00D22922">
      <w:pPr>
        <w:pStyle w:val="Listaconvietas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</w:p>
    <w:p w14:paraId="2F6AF3FC" w14:textId="764E1B96" w:rsidR="001B29CF" w:rsidRPr="001B29CF" w:rsidRDefault="009D5933" w:rsidP="001D2F81">
      <w:pPr>
        <w:pStyle w:val="Ttulo2"/>
      </w:pPr>
      <w:r>
        <w:rPr>
          <w:lang w:bidi="es-ES"/>
        </w:rPr>
        <w:lastRenderedPageBreak/>
        <w:t> </w:t>
      </w: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E73B" w14:textId="77777777" w:rsidR="005A7C35" w:rsidRDefault="005A7C35">
      <w:pPr>
        <w:spacing w:after="0"/>
      </w:pPr>
      <w:r>
        <w:separator/>
      </w:r>
    </w:p>
  </w:endnote>
  <w:endnote w:type="continuationSeparator" w:id="0">
    <w:p w14:paraId="65199473" w14:textId="77777777" w:rsidR="005A7C35" w:rsidRDefault="005A7C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078C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A7C9" w14:textId="77777777" w:rsidR="005A7C35" w:rsidRDefault="005A7C35">
      <w:pPr>
        <w:spacing w:after="0"/>
      </w:pPr>
      <w:r>
        <w:separator/>
      </w:r>
    </w:p>
  </w:footnote>
  <w:footnote w:type="continuationSeparator" w:id="0">
    <w:p w14:paraId="61FCF113" w14:textId="77777777" w:rsidR="005A7C35" w:rsidRDefault="005A7C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483A6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5A0BDB"/>
    <w:multiLevelType w:val="hybridMultilevel"/>
    <w:tmpl w:val="EE9698A0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57064D1"/>
    <w:multiLevelType w:val="hybridMultilevel"/>
    <w:tmpl w:val="BE6489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104CFA"/>
    <w:multiLevelType w:val="hybridMultilevel"/>
    <w:tmpl w:val="968CEC2A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227C"/>
    <w:multiLevelType w:val="hybridMultilevel"/>
    <w:tmpl w:val="3AA2C9BC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6976DCD"/>
    <w:multiLevelType w:val="hybridMultilevel"/>
    <w:tmpl w:val="1E8C5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0E12E1C"/>
    <w:multiLevelType w:val="hybridMultilevel"/>
    <w:tmpl w:val="3BE2BC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45A6971"/>
    <w:multiLevelType w:val="hybridMultilevel"/>
    <w:tmpl w:val="BECC41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2"/>
  </w:num>
  <w:num w:numId="17">
    <w:abstractNumId w:val="19"/>
  </w:num>
  <w:num w:numId="18">
    <w:abstractNumId w:val="10"/>
  </w:num>
  <w:num w:numId="19">
    <w:abstractNumId w:val="25"/>
  </w:num>
  <w:num w:numId="20">
    <w:abstractNumId w:val="21"/>
  </w:num>
  <w:num w:numId="21">
    <w:abstractNumId w:val="11"/>
  </w:num>
  <w:num w:numId="22">
    <w:abstractNumId w:val="17"/>
  </w:num>
  <w:num w:numId="23">
    <w:abstractNumId w:val="23"/>
  </w:num>
  <w:num w:numId="24">
    <w:abstractNumId w:val="26"/>
  </w:num>
  <w:num w:numId="25">
    <w:abstractNumId w:val="18"/>
  </w:num>
  <w:num w:numId="26">
    <w:abstractNumId w:val="16"/>
  </w:num>
  <w:num w:numId="27">
    <w:abstractNumId w:val="13"/>
  </w:num>
  <w:num w:numId="28">
    <w:abstractNumId w:val="24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1C"/>
    <w:rsid w:val="000A4F59"/>
    <w:rsid w:val="00141A4C"/>
    <w:rsid w:val="001B29CF"/>
    <w:rsid w:val="001D2F81"/>
    <w:rsid w:val="00255E27"/>
    <w:rsid w:val="0028220F"/>
    <w:rsid w:val="00356C14"/>
    <w:rsid w:val="005A7C35"/>
    <w:rsid w:val="00617B26"/>
    <w:rsid w:val="006270A9"/>
    <w:rsid w:val="00675956"/>
    <w:rsid w:val="00681034"/>
    <w:rsid w:val="006A7D5F"/>
    <w:rsid w:val="00734E46"/>
    <w:rsid w:val="00816216"/>
    <w:rsid w:val="00843AA7"/>
    <w:rsid w:val="0087734B"/>
    <w:rsid w:val="008C4B0B"/>
    <w:rsid w:val="009D5933"/>
    <w:rsid w:val="00BD768D"/>
    <w:rsid w:val="00BF735A"/>
    <w:rsid w:val="00C61F8E"/>
    <w:rsid w:val="00D22922"/>
    <w:rsid w:val="00D40DAE"/>
    <w:rsid w:val="00E40DD7"/>
    <w:rsid w:val="00E83E4B"/>
    <w:rsid w:val="00F2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5D8E6"/>
  <w15:chartTrackingRefBased/>
  <w15:docId w15:val="{AC4AFF18-CA70-4A33-8F20-34F4633A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ra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CCFA3749E42998E3B1E02C898F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D58BA-9868-4465-8F01-7FCBF2CDFCDF}"/>
      </w:docPartPr>
      <w:docPartBody>
        <w:p w:rsidR="005D4761" w:rsidRDefault="00FF02A5">
          <w:pPr>
            <w:pStyle w:val="785CCFA3749E42998E3B1E02C898F426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A6C05CB4AC64E26A94D856CBD48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0D76E-FC1A-4042-9B98-BA6DEC3AAA1C}"/>
      </w:docPartPr>
      <w:docPartBody>
        <w:p w:rsidR="005D4761" w:rsidRDefault="00FF02A5">
          <w:pPr>
            <w:pStyle w:val="1A6C05CB4AC64E26A94D856CBD485815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0A8C8D22C6E64D8EB14B748DEF717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2D64E-231B-454E-8B46-E39401198E3B}"/>
      </w:docPartPr>
      <w:docPartBody>
        <w:p w:rsidR="005D4761" w:rsidRDefault="00FF02A5">
          <w:pPr>
            <w:pStyle w:val="0A8C8D22C6E64D8EB14B748DEF7170F7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07EA67A43B9F4EBEB6BF3700D71E3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47F1-EDC0-4679-B694-95AB0499B03C}"/>
      </w:docPartPr>
      <w:docPartBody>
        <w:p w:rsidR="005D4761" w:rsidRDefault="00FF02A5">
          <w:pPr>
            <w:pStyle w:val="07EA67A43B9F4EBEB6BF3700D71E3FB9"/>
          </w:pPr>
          <w:r>
            <w:rPr>
              <w:lang w:bidi="es-ES"/>
            </w:rPr>
            <w:t>Liderazgo</w:t>
          </w:r>
        </w:p>
      </w:docPartBody>
    </w:docPart>
    <w:docPart>
      <w:docPartPr>
        <w:name w:val="A7D31561DC3A4DFDB7893D71C2478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78C8-8E7D-4568-9CF5-2F70B52F1244}"/>
      </w:docPartPr>
      <w:docPartBody>
        <w:p w:rsidR="005D4761" w:rsidRDefault="00FF02A5">
          <w:pPr>
            <w:pStyle w:val="A7D31561DC3A4DFDB7893D71C24786FE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5"/>
    <w:rsid w:val="003D4E92"/>
    <w:rsid w:val="005D4761"/>
    <w:rsid w:val="00601BCE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5CCFA3749E42998E3B1E02C898F426">
    <w:name w:val="785CCFA3749E42998E3B1E02C898F426"/>
  </w:style>
  <w:style w:type="paragraph" w:customStyle="1" w:styleId="1A6C05CB4AC64E26A94D856CBD485815">
    <w:name w:val="1A6C05CB4AC64E26A94D856CBD485815"/>
  </w:style>
  <w:style w:type="paragraph" w:customStyle="1" w:styleId="0A8C8D22C6E64D8EB14B748DEF7170F7">
    <w:name w:val="0A8C8D22C6E64D8EB14B748DEF7170F7"/>
  </w:style>
  <w:style w:type="paragraph" w:customStyle="1" w:styleId="07EA67A43B9F4EBEB6BF3700D71E3FB9">
    <w:name w:val="07EA67A43B9F4EBEB6BF3700D71E3FB9"/>
  </w:style>
  <w:style w:type="paragraph" w:customStyle="1" w:styleId="A7D31561DC3A4DFDB7893D71C24786FE">
    <w:name w:val="A7D31561DC3A4DFDB7893D71C2478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46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Tamara</dc:creator>
  <cp:keywords/>
  <cp:lastModifiedBy>DELL</cp:lastModifiedBy>
  <cp:revision>4</cp:revision>
  <dcterms:created xsi:type="dcterms:W3CDTF">2021-05-06T23:28:00Z</dcterms:created>
  <dcterms:modified xsi:type="dcterms:W3CDTF">2021-10-06T01:24:00Z</dcterms:modified>
  <cp:version/>
</cp:coreProperties>
</file>