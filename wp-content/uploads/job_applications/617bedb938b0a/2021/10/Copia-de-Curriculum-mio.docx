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C8CC" w14:textId="59A14FC8" w:rsidR="00DE55F0" w:rsidRDefault="00831252" w:rsidP="00831252">
      <w:pPr>
        <w:pStyle w:val="Ttulo"/>
        <w:jc w:val="center"/>
      </w:pPr>
      <w:r>
        <w:t>Curriculum vitae</w:t>
      </w:r>
    </w:p>
    <w:p w14:paraId="32AB2615" w14:textId="2BA435DD" w:rsidR="000C5155" w:rsidRPr="00AE7563" w:rsidRDefault="00AE7563" w:rsidP="00831252">
      <w:pPr>
        <w:pStyle w:val="Subttulo"/>
        <w:numPr>
          <w:ilvl w:val="0"/>
          <w:numId w:val="14"/>
        </w:numPr>
        <w:rPr>
          <w:sz w:val="40"/>
          <w:szCs w:val="40"/>
        </w:rPr>
      </w:pPr>
      <w:r w:rsidRPr="00AE7563">
        <w:rPr>
          <w:sz w:val="40"/>
          <w:szCs w:val="40"/>
        </w:rPr>
        <w:t>Antecedentes personales</w:t>
      </w:r>
      <w:r w:rsidR="00831252" w:rsidRPr="00AE7563">
        <w:rPr>
          <w:sz w:val="40"/>
          <w:szCs w:val="40"/>
        </w:rPr>
        <w:t xml:space="preserve">: </w:t>
      </w:r>
    </w:p>
    <w:p w14:paraId="0D24F00F" w14:textId="1AAC2081" w:rsidR="00831252" w:rsidRPr="00AE7563" w:rsidRDefault="00831252" w:rsidP="00831252">
      <w:pPr>
        <w:pStyle w:val="Subttulo"/>
        <w:numPr>
          <w:ilvl w:val="0"/>
          <w:numId w:val="0"/>
        </w:numPr>
        <w:rPr>
          <w:sz w:val="40"/>
          <w:szCs w:val="40"/>
        </w:rPr>
      </w:pPr>
    </w:p>
    <w:p w14:paraId="2799C74E" w14:textId="023A8818" w:rsidR="00831252" w:rsidRPr="00AE7563" w:rsidRDefault="00831252" w:rsidP="002D1816">
      <w:pPr>
        <w:pStyle w:val="Subttulo"/>
        <w:numPr>
          <w:ilvl w:val="0"/>
          <w:numId w:val="16"/>
        </w:numPr>
        <w:jc w:val="both"/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NOMBRE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>: CLAUDIO CABELLO ZEPEDA VICENTE</w:t>
      </w:r>
    </w:p>
    <w:p w14:paraId="0D87AC09" w14:textId="77777777" w:rsidR="00831252" w:rsidRPr="00AE7563" w:rsidRDefault="00831252" w:rsidP="00831252">
      <w:pPr>
        <w:pStyle w:val="Subttulo"/>
        <w:numPr>
          <w:ilvl w:val="0"/>
          <w:numId w:val="0"/>
        </w:numPr>
        <w:ind w:left="644"/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78EDAF92" w14:textId="665C9CCB" w:rsidR="00831252" w:rsidRPr="00AE7563" w:rsidRDefault="00831252" w:rsidP="00831252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FECHA DE NACIMIENTO                : 18 DE DICIEMBRE DE 2003 </w:t>
      </w:r>
    </w:p>
    <w:p w14:paraId="68090C4C" w14:textId="77777777" w:rsidR="00831252" w:rsidRPr="00AE7563" w:rsidRDefault="00831252" w:rsidP="00831252">
      <w:pPr>
        <w:pStyle w:val="Subttulo"/>
        <w:numPr>
          <w:ilvl w:val="0"/>
          <w:numId w:val="0"/>
        </w:numPr>
        <w:ind w:left="644"/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738967D7" w14:textId="79DEDA1B" w:rsidR="002D1816" w:rsidRPr="00AE7563" w:rsidRDefault="00831252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EDAD: 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: 1</w:t>
      </w:r>
      <w:r w:rsidR="0094182E">
        <w:rPr>
          <w:rFonts w:ascii="Baskerville Old Face" w:hAnsi="Baskerville Old Face"/>
          <w:color w:val="000000" w:themeColor="text1"/>
          <w:sz w:val="24"/>
          <w:szCs w:val="24"/>
        </w:rPr>
        <w:t>7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AÑOS</w:t>
      </w:r>
    </w:p>
    <w:p w14:paraId="05B96759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794ED7F" w14:textId="50C59027" w:rsidR="00AE7563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C.I         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  : 21.468.605-8</w:t>
      </w:r>
    </w:p>
    <w:p w14:paraId="57035C0B" w14:textId="77777777" w:rsidR="002D1816" w:rsidRPr="00AE7563" w:rsidRDefault="002D1816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75A1BF8D" w14:textId="2B68589D" w:rsidR="00AE7563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DIRECCION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      : ANTARTICA CHILENA 1575 SAN RAMON</w:t>
      </w:r>
    </w:p>
    <w:p w14:paraId="0EE5A284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31C3DC0" w14:textId="0657419B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NACIONALIDAD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   </w:t>
      </w:r>
      <w:r w:rsidR="00AE7563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 CHILENA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23E15D6D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025AEAA7" w14:textId="0CEBAA90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ESTADO CIVIL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 : SOLTERO </w:t>
      </w:r>
      <w:r w:rsidR="00AE7563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</w:p>
    <w:p w14:paraId="5D806B9D" w14:textId="77777777" w:rsidR="00AE7563" w:rsidRPr="00AE7563" w:rsidRDefault="00AE7563" w:rsidP="00AE7563">
      <w:pPr>
        <w:pStyle w:val="Subttulo"/>
        <w:numPr>
          <w:ilvl w:val="0"/>
          <w:numId w:val="0"/>
        </w:numPr>
        <w:rPr>
          <w:rFonts w:ascii="Baskerville Old Face" w:hAnsi="Baskerville Old Face"/>
          <w:color w:val="000000" w:themeColor="text1"/>
          <w:sz w:val="24"/>
          <w:szCs w:val="24"/>
        </w:rPr>
      </w:pPr>
    </w:p>
    <w:p w14:paraId="64AFC7E3" w14:textId="44337034" w:rsidR="002D1816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CORREO ELECTRONICO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>: CLAUDIO18122003@GMAIL.COM</w:t>
      </w:r>
    </w:p>
    <w:p w14:paraId="45EC6D79" w14:textId="07C6F8A0" w:rsidR="00AE7563" w:rsidRPr="00AE7563" w:rsidRDefault="003C3FAB" w:rsidP="00AE7563">
      <w:pPr>
        <w:pStyle w:val="Subttulo"/>
        <w:numPr>
          <w:ilvl w:val="0"/>
          <w:numId w:val="0"/>
        </w:numPr>
        <w:ind w:left="502"/>
        <w:rPr>
          <w:rFonts w:ascii="Baskerville Old Face" w:hAnsi="Baskerville Old Face"/>
          <w:color w:val="000000" w:themeColor="text1"/>
          <w:sz w:val="24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  </w:t>
      </w:r>
    </w:p>
    <w:p w14:paraId="25B31431" w14:textId="6F9FB81E" w:rsidR="00831252" w:rsidRPr="00AE7563" w:rsidRDefault="002D1816" w:rsidP="00AE7563">
      <w:pPr>
        <w:pStyle w:val="Subttulo"/>
        <w:numPr>
          <w:ilvl w:val="0"/>
          <w:numId w:val="16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TEFEFONO                                </w:t>
      </w:r>
      <w:r w:rsidR="003C3FAB">
        <w:rPr>
          <w:rFonts w:ascii="Baskerville Old Face" w:hAnsi="Baskerville Old Face"/>
          <w:color w:val="000000" w:themeColor="text1"/>
          <w:sz w:val="24"/>
          <w:szCs w:val="24"/>
        </w:rPr>
        <w:t xml:space="preserve">        </w:t>
      </w:r>
      <w:r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 : 9</w:t>
      </w:r>
      <w:r w:rsidR="00C104B1" w:rsidRPr="00AE7563">
        <w:rPr>
          <w:rFonts w:ascii="Baskerville Old Face" w:hAnsi="Baskerville Old Face"/>
          <w:color w:val="000000" w:themeColor="text1"/>
          <w:sz w:val="24"/>
          <w:szCs w:val="24"/>
        </w:rPr>
        <w:t xml:space="preserve"> 59707728</w:t>
      </w:r>
    </w:p>
    <w:p w14:paraId="25984741" w14:textId="77777777" w:rsidR="00AE7563" w:rsidRPr="00AE7563" w:rsidRDefault="00AE7563" w:rsidP="00AE7563">
      <w:pPr>
        <w:pStyle w:val="Prrafodelista"/>
        <w:rPr>
          <w:sz w:val="24"/>
          <w:szCs w:val="24"/>
        </w:rPr>
      </w:pPr>
    </w:p>
    <w:p w14:paraId="0281DEFE" w14:textId="2959FEC3" w:rsidR="00AE7563" w:rsidRPr="00381FC5" w:rsidRDefault="00AE7563" w:rsidP="00AE7563">
      <w:pPr>
        <w:pStyle w:val="Subttulo"/>
        <w:numPr>
          <w:ilvl w:val="0"/>
          <w:numId w:val="14"/>
        </w:numPr>
        <w:rPr>
          <w:sz w:val="40"/>
          <w:szCs w:val="40"/>
        </w:rPr>
      </w:pPr>
      <w:r w:rsidRPr="00381FC5">
        <w:rPr>
          <w:sz w:val="40"/>
          <w:szCs w:val="40"/>
        </w:rPr>
        <w:t>Antecedentes académicos:</w:t>
      </w:r>
    </w:p>
    <w:p w14:paraId="7C8F45A5" w14:textId="71565934" w:rsidR="00AE7563" w:rsidRDefault="00AE7563" w:rsidP="00AE7563">
      <w:r>
        <w:t xml:space="preserve">       </w:t>
      </w:r>
    </w:p>
    <w:p w14:paraId="04CF7E01" w14:textId="3289135B" w:rsidR="00381FC5" w:rsidRPr="003C3FAB" w:rsidRDefault="00AE7563" w:rsidP="00381FC5">
      <w:pPr>
        <w:rPr>
          <w:sz w:val="24"/>
          <w:szCs w:val="24"/>
        </w:rPr>
      </w:pPr>
      <w:r>
        <w:t xml:space="preserve">          </w:t>
      </w:r>
      <w:r w:rsidRPr="003C3FAB">
        <w:rPr>
          <w:sz w:val="24"/>
          <w:szCs w:val="24"/>
        </w:rPr>
        <w:t xml:space="preserve">2008-2017                   </w:t>
      </w:r>
      <w:r w:rsidR="003C3FAB">
        <w:rPr>
          <w:sz w:val="24"/>
          <w:szCs w:val="24"/>
        </w:rPr>
        <w:t xml:space="preserve">     </w:t>
      </w:r>
      <w:r w:rsidRPr="003C3FAB">
        <w:rPr>
          <w:sz w:val="24"/>
          <w:szCs w:val="24"/>
        </w:rPr>
        <w:t xml:space="preserve"> : Enseñanza básica completa en la escuela Galvarin</w:t>
      </w:r>
      <w:r w:rsidR="00381FC5" w:rsidRPr="003C3FAB">
        <w:rPr>
          <w:sz w:val="24"/>
          <w:szCs w:val="24"/>
        </w:rPr>
        <w:t>o</w:t>
      </w:r>
      <w:r w:rsidR="003C3FAB">
        <w:rPr>
          <w:sz w:val="24"/>
          <w:szCs w:val="24"/>
        </w:rPr>
        <w:t xml:space="preserve"> </w:t>
      </w:r>
      <w:r w:rsidR="00381FC5" w:rsidRPr="003C3FAB">
        <w:rPr>
          <w:sz w:val="24"/>
          <w:szCs w:val="24"/>
        </w:rPr>
        <w:t>286</w:t>
      </w:r>
    </w:p>
    <w:p w14:paraId="5056E8C4" w14:textId="77777777" w:rsidR="00381FC5" w:rsidRPr="003C3FAB" w:rsidRDefault="00381FC5" w:rsidP="00381FC5">
      <w:pPr>
        <w:rPr>
          <w:sz w:val="24"/>
          <w:szCs w:val="24"/>
        </w:rPr>
      </w:pPr>
    </w:p>
    <w:p w14:paraId="17280917" w14:textId="77777777" w:rsidR="00381FC5" w:rsidRPr="003C3FAB" w:rsidRDefault="00381FC5" w:rsidP="00381FC5">
      <w:pPr>
        <w:rPr>
          <w:sz w:val="24"/>
          <w:szCs w:val="24"/>
        </w:rPr>
      </w:pPr>
    </w:p>
    <w:p w14:paraId="10162FFF" w14:textId="526E6FA3" w:rsidR="003C3FAB" w:rsidRDefault="00381FC5" w:rsidP="00381FC5">
      <w:pPr>
        <w:rPr>
          <w:sz w:val="24"/>
          <w:szCs w:val="24"/>
        </w:rPr>
      </w:pPr>
      <w:r w:rsidRPr="003C3FAB">
        <w:rPr>
          <w:sz w:val="24"/>
          <w:szCs w:val="24"/>
        </w:rPr>
        <w:t xml:space="preserve">         2018-20</w:t>
      </w:r>
      <w:r w:rsidR="006D6517">
        <w:rPr>
          <w:sz w:val="24"/>
          <w:szCs w:val="24"/>
        </w:rPr>
        <w:t>21</w:t>
      </w:r>
      <w:r w:rsidRPr="003C3FAB">
        <w:rPr>
          <w:sz w:val="24"/>
          <w:szCs w:val="24"/>
        </w:rPr>
        <w:t xml:space="preserve">                         : Enseñanza media ( </w:t>
      </w:r>
      <w:r w:rsidR="0094182E">
        <w:rPr>
          <w:sz w:val="24"/>
          <w:szCs w:val="24"/>
        </w:rPr>
        <w:t>cuarto medio</w:t>
      </w:r>
      <w:r w:rsidRPr="003C3FAB">
        <w:rPr>
          <w:sz w:val="24"/>
          <w:szCs w:val="24"/>
        </w:rPr>
        <w:t>) en</w:t>
      </w:r>
      <w:r w:rsidR="003C3FAB">
        <w:rPr>
          <w:sz w:val="24"/>
          <w:szCs w:val="24"/>
        </w:rPr>
        <w:t xml:space="preserve"> el                                                              </w:t>
      </w:r>
    </w:p>
    <w:p w14:paraId="5D301261" w14:textId="78131B96" w:rsidR="00381FC5" w:rsidRPr="003C3FAB" w:rsidRDefault="003C3FAB" w:rsidP="00381FC5">
      <w:pPr>
        <w:rPr>
          <w:sz w:val="24"/>
          <w:szCs w:val="24"/>
        </w:rPr>
      </w:pPr>
      <w:r>
        <w:rPr>
          <w:sz w:val="24"/>
          <w:szCs w:val="24"/>
        </w:rPr>
        <w:t xml:space="preserve">.                                                       instituto comercial particular la cisterna          </w:t>
      </w:r>
    </w:p>
    <w:p w14:paraId="0AB2F688" w14:textId="0EA8694B" w:rsidR="00213100" w:rsidRDefault="00213100" w:rsidP="00381FC5"/>
    <w:p w14:paraId="10524B12" w14:textId="77777777" w:rsidR="00213100" w:rsidRDefault="00213100" w:rsidP="00213100">
      <w:pPr>
        <w:pStyle w:val="Prrafodelista"/>
        <w:numPr>
          <w:ilvl w:val="0"/>
          <w:numId w:val="14"/>
        </w:numPr>
        <w:rPr>
          <w:sz w:val="40"/>
          <w:szCs w:val="40"/>
        </w:rPr>
      </w:pPr>
      <w:r>
        <w:t xml:space="preserve"> </w:t>
      </w:r>
      <w:r w:rsidRPr="00213100">
        <w:rPr>
          <w:sz w:val="40"/>
          <w:szCs w:val="40"/>
        </w:rPr>
        <w:t>Antecedentes laborales</w:t>
      </w:r>
      <w:r>
        <w:rPr>
          <w:sz w:val="40"/>
          <w:szCs w:val="40"/>
        </w:rPr>
        <w:t xml:space="preserve">: </w:t>
      </w:r>
    </w:p>
    <w:p w14:paraId="42B45B81" w14:textId="62704EAF" w:rsidR="003C3FAB" w:rsidRPr="003C3FAB" w:rsidRDefault="003C3FAB" w:rsidP="003C3FAB">
      <w:pPr>
        <w:pStyle w:val="Prrafodelista"/>
        <w:numPr>
          <w:ilvl w:val="0"/>
          <w:numId w:val="18"/>
        </w:numPr>
        <w:rPr>
          <w:sz w:val="28"/>
          <w:szCs w:val="28"/>
        </w:rPr>
      </w:pPr>
      <w:r w:rsidRPr="003C3FAB">
        <w:rPr>
          <w:sz w:val="28"/>
          <w:szCs w:val="28"/>
        </w:rPr>
        <w:t xml:space="preserve"> Sin experiencia laboral</w:t>
      </w:r>
    </w:p>
    <w:p w14:paraId="183E0030" w14:textId="77777777" w:rsidR="00381FC5" w:rsidRPr="00381FC5" w:rsidRDefault="00381FC5" w:rsidP="00381FC5">
      <w:pPr>
        <w:jc w:val="both"/>
      </w:pPr>
      <w:r w:rsidRPr="00381FC5">
        <w:t xml:space="preserve"> </w:t>
      </w:r>
    </w:p>
    <w:p w14:paraId="5F462E83" w14:textId="1D99E8F6" w:rsidR="00381FC5" w:rsidRDefault="00381FC5" w:rsidP="00381FC5">
      <w:pPr>
        <w:jc w:val="both"/>
      </w:pPr>
      <w:r>
        <w:t xml:space="preserve"> </w:t>
      </w:r>
    </w:p>
    <w:p w14:paraId="276F8DD4" w14:textId="7E5C66B6" w:rsidR="00AE7563" w:rsidRDefault="00381FC5" w:rsidP="00AE7563">
      <w:r>
        <w:t xml:space="preserve"> </w:t>
      </w:r>
    </w:p>
    <w:p w14:paraId="39DD46C2" w14:textId="77777777" w:rsidR="00381FC5" w:rsidRDefault="00381FC5" w:rsidP="00AE7563"/>
    <w:p w14:paraId="1A1EF0EE" w14:textId="653F1579" w:rsidR="00AE7563" w:rsidRPr="00AE7563" w:rsidRDefault="00AE7563" w:rsidP="00AE7563">
      <w:r>
        <w:t xml:space="preserve">          </w:t>
      </w:r>
    </w:p>
    <w:sectPr w:rsidR="00AE7563" w:rsidRPr="00AE7563" w:rsidSect="00762DD2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F2C27" w14:textId="77777777" w:rsidR="00E30F89" w:rsidRDefault="00E30F89">
      <w:pPr>
        <w:spacing w:line="240" w:lineRule="auto"/>
      </w:pPr>
      <w:r>
        <w:separator/>
      </w:r>
    </w:p>
  </w:endnote>
  <w:endnote w:type="continuationSeparator" w:id="0">
    <w:p w14:paraId="543C1F77" w14:textId="77777777" w:rsidR="00E30F89" w:rsidRDefault="00E30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AAB3" w14:textId="77777777" w:rsidR="002D1816" w:rsidRDefault="002D1816">
    <w:pPr>
      <w:pStyle w:val="Piedepgina"/>
    </w:pP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21BC" w14:textId="77777777" w:rsidR="00E30F89" w:rsidRDefault="00E30F89">
      <w:pPr>
        <w:spacing w:line="240" w:lineRule="auto"/>
      </w:pPr>
      <w:r>
        <w:separator/>
      </w:r>
    </w:p>
  </w:footnote>
  <w:footnote w:type="continuationSeparator" w:id="0">
    <w:p w14:paraId="45D86059" w14:textId="77777777" w:rsidR="00E30F89" w:rsidRDefault="00E30F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aconnmeros5"/>
      <w:lvlText w:val="%1."/>
      <w:lvlJc w:val="left"/>
      <w:pPr>
        <w:tabs>
          <w:tab w:val="num" w:pos="1658"/>
        </w:tabs>
        <w:ind w:left="1658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763DFF"/>
    <w:multiLevelType w:val="hybridMultilevel"/>
    <w:tmpl w:val="329290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119D2"/>
    <w:multiLevelType w:val="hybridMultilevel"/>
    <w:tmpl w:val="49A24FC6"/>
    <w:lvl w:ilvl="0" w:tplc="DB3C2DDA">
      <w:start w:val="1"/>
      <w:numFmt w:val="decimal"/>
      <w:lvlText w:val="%1."/>
      <w:lvlJc w:val="left"/>
      <w:pPr>
        <w:ind w:left="502" w:hanging="360"/>
      </w:pPr>
      <w:rPr>
        <w:rFonts w:hint="default"/>
        <w:sz w:val="40"/>
        <w:szCs w:val="4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0614B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E614C51"/>
    <w:multiLevelType w:val="hybridMultilevel"/>
    <w:tmpl w:val="1CB847F6"/>
    <w:lvl w:ilvl="0" w:tplc="340A0009">
      <w:start w:val="1"/>
      <w:numFmt w:val="bullet"/>
      <w:lvlText w:val=""/>
      <w:lvlJc w:val="left"/>
      <w:pPr>
        <w:ind w:left="134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6" w15:restartNumberingAfterBreak="0">
    <w:nsid w:val="6EF46604"/>
    <w:multiLevelType w:val="hybridMultilevel"/>
    <w:tmpl w:val="838CFA62"/>
    <w:lvl w:ilvl="0" w:tplc="34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C657553"/>
    <w:multiLevelType w:val="hybridMultilevel"/>
    <w:tmpl w:val="A2A88F78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52"/>
    <w:rsid w:val="000425C6"/>
    <w:rsid w:val="000C5155"/>
    <w:rsid w:val="000F1DC7"/>
    <w:rsid w:val="001764A6"/>
    <w:rsid w:val="001A340A"/>
    <w:rsid w:val="00213100"/>
    <w:rsid w:val="002D1816"/>
    <w:rsid w:val="002F47D4"/>
    <w:rsid w:val="00337C64"/>
    <w:rsid w:val="00381FC5"/>
    <w:rsid w:val="003C3FAB"/>
    <w:rsid w:val="003E7996"/>
    <w:rsid w:val="003F3B40"/>
    <w:rsid w:val="00490268"/>
    <w:rsid w:val="004C3892"/>
    <w:rsid w:val="00546A46"/>
    <w:rsid w:val="005648FD"/>
    <w:rsid w:val="005B7925"/>
    <w:rsid w:val="00647B87"/>
    <w:rsid w:val="00677434"/>
    <w:rsid w:val="006D3B8E"/>
    <w:rsid w:val="006D6517"/>
    <w:rsid w:val="006E61DE"/>
    <w:rsid w:val="00712145"/>
    <w:rsid w:val="007143C3"/>
    <w:rsid w:val="00726583"/>
    <w:rsid w:val="0073379B"/>
    <w:rsid w:val="00762DD2"/>
    <w:rsid w:val="007C51D0"/>
    <w:rsid w:val="007C6D48"/>
    <w:rsid w:val="00831252"/>
    <w:rsid w:val="00867691"/>
    <w:rsid w:val="008B2D0D"/>
    <w:rsid w:val="008E08A0"/>
    <w:rsid w:val="008E1F80"/>
    <w:rsid w:val="0094182E"/>
    <w:rsid w:val="00971A48"/>
    <w:rsid w:val="00AE7563"/>
    <w:rsid w:val="00B0548E"/>
    <w:rsid w:val="00B06F91"/>
    <w:rsid w:val="00B550F6"/>
    <w:rsid w:val="00BD5B36"/>
    <w:rsid w:val="00BE5218"/>
    <w:rsid w:val="00C056DC"/>
    <w:rsid w:val="00C104B1"/>
    <w:rsid w:val="00C74AEB"/>
    <w:rsid w:val="00C773C5"/>
    <w:rsid w:val="00D136AC"/>
    <w:rsid w:val="00D13AE6"/>
    <w:rsid w:val="00D54540"/>
    <w:rsid w:val="00D77989"/>
    <w:rsid w:val="00DB7951"/>
    <w:rsid w:val="00DE55F0"/>
    <w:rsid w:val="00E10969"/>
    <w:rsid w:val="00E30F89"/>
    <w:rsid w:val="00E7433C"/>
    <w:rsid w:val="00EE1D5C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00748"/>
  <w15:chartTrackingRefBased/>
  <w15:docId w15:val="{025BDE21-72B7-4717-BF55-739A9413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s-E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2"/>
  </w:style>
  <w:style w:type="paragraph" w:styleId="Ttulo1">
    <w:name w:val="heading 1"/>
    <w:basedOn w:val="Normal"/>
    <w:link w:val="Ttulo1C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tulo">
    <w:name w:val="Subtitle"/>
    <w:basedOn w:val="Normal"/>
    <w:link w:val="SubttuloC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Textoennegrita">
    <w:name w:val="Strong"/>
    <w:basedOn w:val="Fuentedeprrafopredeter"/>
    <w:uiPriority w:val="5"/>
    <w:unhideWhenUsed/>
    <w:qFormat/>
    <w:rPr>
      <w:b/>
      <w:bCs/>
    </w:rPr>
  </w:style>
  <w:style w:type="character" w:customStyle="1" w:styleId="Ttulo2Car">
    <w:name w:val="Título 2 Car"/>
    <w:basedOn w:val="Fuentedeprrafopredeter"/>
    <w:link w:val="Ttulo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Informacindecontacto">
    <w:name w:val="Información de contacto"/>
    <w:basedOn w:val="Normal"/>
    <w:uiPriority w:val="3"/>
    <w:qFormat/>
    <w:rsid w:val="00C773C5"/>
    <w:rPr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74AEB"/>
    <w:rPr>
      <w:b/>
      <w:bCs/>
      <w:noProof/>
      <w:color w:val="004A67" w:themeColor="accent1" w:themeShade="80"/>
    </w:rPr>
  </w:style>
  <w:style w:type="paragraph" w:styleId="Fecha">
    <w:name w:val="Date"/>
    <w:basedOn w:val="Normal"/>
    <w:next w:val="Normal"/>
    <w:link w:val="FechaCar"/>
    <w:uiPriority w:val="6"/>
    <w:unhideWhenUsed/>
    <w:qFormat/>
    <w:pPr>
      <w:jc w:val="right"/>
    </w:pPr>
  </w:style>
  <w:style w:type="character" w:customStyle="1" w:styleId="FechaCar">
    <w:name w:val="Fecha Car"/>
    <w:basedOn w:val="Fuentedeprrafopredeter"/>
    <w:link w:val="Fecha"/>
    <w:uiPriority w:val="6"/>
    <w:rsid w:val="000F1DC7"/>
  </w:style>
  <w:style w:type="paragraph" w:styleId="Encabezado">
    <w:name w:val="header"/>
    <w:basedOn w:val="Normal"/>
    <w:link w:val="EncabezadoCar"/>
    <w:uiPriority w:val="99"/>
    <w:unhideWhenUsed/>
    <w:rsid w:val="00BD5B36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B36"/>
  </w:style>
  <w:style w:type="paragraph" w:styleId="Textodeglobo">
    <w:name w:val="Balloon Text"/>
    <w:basedOn w:val="Normal"/>
    <w:link w:val="Textodeglobo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8FD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648FD"/>
  </w:style>
  <w:style w:type="paragraph" w:styleId="Textodebloque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648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648FD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648F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648FD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8FD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648F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48F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48F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648F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648FD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648FD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648FD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648FD"/>
  </w:style>
  <w:style w:type="table" w:styleId="Cuadrculavistosa">
    <w:name w:val="Colorful Grid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648F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48FD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48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8FD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48FD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648FD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648FD"/>
  </w:style>
  <w:style w:type="character" w:styleId="nfasis">
    <w:name w:val="Emphasis"/>
    <w:basedOn w:val="Fuentedeprrafopredeter"/>
    <w:uiPriority w:val="20"/>
    <w:semiHidden/>
    <w:unhideWhenUsed/>
    <w:qFormat/>
    <w:rsid w:val="005648FD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648FD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648FD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8FD"/>
    <w:rPr>
      <w:szCs w:val="20"/>
    </w:rPr>
  </w:style>
  <w:style w:type="table" w:styleId="Tablaconcuadrcula1clara">
    <w:name w:val="Grid Table 1 Light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5648FD"/>
  </w:style>
  <w:style w:type="paragraph" w:styleId="DireccinHTML">
    <w:name w:val="HTML Address"/>
    <w:basedOn w:val="Normal"/>
    <w:link w:val="DireccinHTMLC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648FD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648FD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648FD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8FD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648F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B6C2D"/>
    <w:rPr>
      <w:color w:val="004A67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74AEB"/>
    <w:rPr>
      <w:i/>
      <w:iCs/>
      <w:color w:val="004A67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648FD"/>
  </w:style>
  <w:style w:type="paragraph" w:styleId="Lista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B6C2D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648FD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648FD"/>
  </w:style>
  <w:style w:type="character" w:styleId="Nmerodepgina">
    <w:name w:val="page number"/>
    <w:basedOn w:val="Fuentedeprrafopredeter"/>
    <w:uiPriority w:val="99"/>
    <w:semiHidden/>
    <w:unhideWhenUsed/>
    <w:rsid w:val="005648FD"/>
  </w:style>
  <w:style w:type="character" w:styleId="Textodelmarcadordeposicin">
    <w:name w:val="Placeholder Text"/>
    <w:basedOn w:val="Fuentedeprrafopredeter"/>
    <w:uiPriority w:val="99"/>
    <w:semiHidden/>
    <w:rsid w:val="00FB6C2D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648FD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648FD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648FD"/>
  </w:style>
  <w:style w:type="character" w:customStyle="1" w:styleId="SaludoCar">
    <w:name w:val="Saludo Car"/>
    <w:basedOn w:val="Fuentedeprrafopredeter"/>
    <w:link w:val="Saludo"/>
    <w:uiPriority w:val="99"/>
    <w:semiHidden/>
    <w:rsid w:val="005648FD"/>
  </w:style>
  <w:style w:type="paragraph" w:styleId="Firma">
    <w:name w:val="Signature"/>
    <w:basedOn w:val="Normal"/>
    <w:link w:val="FirmaC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648FD"/>
  </w:style>
  <w:style w:type="character" w:styleId="nfasissutil">
    <w:name w:val="Subtle Emphasis"/>
    <w:basedOn w:val="Fuentedeprrafopredeter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648FD"/>
  </w:style>
  <w:style w:type="table" w:styleId="Tablaprofesional">
    <w:name w:val="Table Professional"/>
    <w:basedOn w:val="Tabla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AE7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&#237;culum%20V&#237;tae%20%20(cronol&#243;gico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Currículum%20Vítae%20%20(cronológico).dotx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Microsoft Office User</cp:lastModifiedBy>
  <cp:revision>3</cp:revision>
  <dcterms:created xsi:type="dcterms:W3CDTF">2021-10-20T00:22:00Z</dcterms:created>
  <dcterms:modified xsi:type="dcterms:W3CDTF">2021-10-20T00:22:00Z</dcterms:modified>
</cp:coreProperties>
</file>