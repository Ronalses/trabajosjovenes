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14:paraId="2E6FF0BF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289E538" w14:textId="01433FD4" w:rsidR="00692703" w:rsidRDefault="00A6115B" w:rsidP="00A6115B">
            <w:pPr>
              <w:pStyle w:val="nfasisenlainformacindecontacto"/>
              <w:contextualSpacing w:val="0"/>
              <w:jc w:val="left"/>
            </w:pPr>
            <w:r>
              <w:t xml:space="preserve">Nombre: Angela Sifuentes plaza </w:t>
            </w:r>
          </w:p>
          <w:p w14:paraId="4A56B6AA" w14:textId="15ABF40F" w:rsidR="00A6115B" w:rsidRDefault="00A6115B" w:rsidP="00A6115B">
            <w:pPr>
              <w:pStyle w:val="nfasisenlainformacindecontacto"/>
              <w:contextualSpacing w:val="0"/>
              <w:jc w:val="left"/>
            </w:pPr>
            <w:r>
              <w:t xml:space="preserve">Edad: 21 años </w:t>
            </w:r>
          </w:p>
          <w:p w14:paraId="00BE9308" w14:textId="472B47F9" w:rsidR="007E7331" w:rsidRDefault="007E7331" w:rsidP="00A6115B">
            <w:pPr>
              <w:pStyle w:val="nfasisenlainformacindecontacto"/>
              <w:contextualSpacing w:val="0"/>
              <w:jc w:val="left"/>
            </w:pPr>
            <w:r>
              <w:t>Rut:259567939</w:t>
            </w:r>
          </w:p>
          <w:p w14:paraId="72EF1DC5" w14:textId="245E1525" w:rsidR="00A6115B" w:rsidRDefault="00A6115B" w:rsidP="00A6115B">
            <w:pPr>
              <w:pStyle w:val="nfasisenlainformacindecontacto"/>
              <w:contextualSpacing w:val="0"/>
              <w:jc w:val="left"/>
            </w:pPr>
            <w:r>
              <w:t>Contacto :979573580</w:t>
            </w:r>
          </w:p>
          <w:p w14:paraId="3783ACAA" w14:textId="5F458442" w:rsidR="00A6115B" w:rsidRDefault="00A6115B" w:rsidP="00A6115B">
            <w:pPr>
              <w:pStyle w:val="nfasisenlainformacindecontacto"/>
              <w:contextualSpacing w:val="0"/>
              <w:jc w:val="left"/>
            </w:pPr>
            <w:r>
              <w:t xml:space="preserve">Dirección: nva dos 3445 </w:t>
            </w:r>
          </w:p>
          <w:p w14:paraId="7CF6741C" w14:textId="22A2EC07" w:rsidR="00A6115B" w:rsidRDefault="00A6115B" w:rsidP="00A6115B">
            <w:pPr>
              <w:pStyle w:val="nfasisenlainformacindecontacto"/>
              <w:contextualSpacing w:val="0"/>
              <w:jc w:val="left"/>
            </w:pPr>
            <w:r>
              <w:t xml:space="preserve">Comuna:  Macul </w:t>
            </w:r>
          </w:p>
          <w:p w14:paraId="498FD876" w14:textId="095AD6FE" w:rsidR="00A6115B" w:rsidRPr="00FD7C80" w:rsidRDefault="00A6115B" w:rsidP="00A6115B">
            <w:pPr>
              <w:pStyle w:val="nfasisenlainformacindecontacto"/>
              <w:contextualSpacing w:val="0"/>
              <w:jc w:val="left"/>
            </w:pPr>
          </w:p>
        </w:tc>
      </w:tr>
      <w:tr w:rsidR="009571D8" w:rsidRPr="00FD7C80" w14:paraId="4BBFA147" w14:textId="77777777" w:rsidTr="00692703">
        <w:tc>
          <w:tcPr>
            <w:tcW w:w="9360" w:type="dxa"/>
            <w:tcMar>
              <w:top w:w="432" w:type="dxa"/>
            </w:tcMar>
          </w:tcPr>
          <w:p w14:paraId="1773ACFA" w14:textId="76CA9DBF" w:rsidR="001755A8" w:rsidRPr="00FD7C80" w:rsidRDefault="001755A8" w:rsidP="00913946">
            <w:pPr>
              <w:contextualSpacing w:val="0"/>
            </w:pPr>
          </w:p>
        </w:tc>
      </w:tr>
    </w:tbl>
    <w:p w14:paraId="119AEBF3" w14:textId="77777777" w:rsidR="004E01EB" w:rsidRPr="00FD7C80" w:rsidRDefault="00CA1D28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F120723220794001B61DC29FC54B97BC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14:paraId="1CD01681" w14:textId="77777777" w:rsidTr="00D66A52">
        <w:tc>
          <w:tcPr>
            <w:tcW w:w="9355" w:type="dxa"/>
          </w:tcPr>
          <w:p w14:paraId="4E81DD80" w14:textId="503B6966" w:rsidR="001D0BF1" w:rsidRPr="00FD7C80" w:rsidRDefault="00A6115B" w:rsidP="001D0BF1">
            <w:pPr>
              <w:pStyle w:val="Ttulo2"/>
              <w:contextualSpacing w:val="0"/>
              <w:outlineLvl w:val="1"/>
            </w:pPr>
            <w:r>
              <w:t xml:space="preserve">falabellA- TRADIS </w:t>
            </w:r>
          </w:p>
          <w:p w14:paraId="671B4918" w14:textId="02582828" w:rsidR="001E3120" w:rsidRPr="00FD7C80" w:rsidRDefault="00A6115B" w:rsidP="001D0BF1">
            <w:pPr>
              <w:contextualSpacing w:val="0"/>
            </w:pPr>
            <w:r>
              <w:t>Operario de bodega; picking, inventario, embolsado.</w:t>
            </w:r>
          </w:p>
        </w:tc>
      </w:tr>
      <w:tr w:rsidR="00F61DF9" w:rsidRPr="00FD7C80" w14:paraId="25992695" w14:textId="77777777" w:rsidTr="00F61DF9">
        <w:tc>
          <w:tcPr>
            <w:tcW w:w="9355" w:type="dxa"/>
            <w:tcMar>
              <w:top w:w="216" w:type="dxa"/>
            </w:tcMar>
          </w:tcPr>
          <w:p w14:paraId="652C53FE" w14:textId="36D0684F" w:rsidR="00F61DF9" w:rsidRPr="00FD7C80" w:rsidRDefault="00A6115B" w:rsidP="00F61DF9">
            <w:pPr>
              <w:pStyle w:val="Ttulo2"/>
              <w:contextualSpacing w:val="0"/>
              <w:outlineLvl w:val="1"/>
            </w:pPr>
            <w:r>
              <w:t xml:space="preserve">tio manolo </w:t>
            </w:r>
          </w:p>
          <w:p w14:paraId="1ACC8675" w14:textId="348FA0F7" w:rsidR="00A6115B" w:rsidRDefault="00A6115B" w:rsidP="00F61DF9">
            <w:r>
              <w:t>Garzona; atención a la mesa, preparación de platos y bebidas, lavado de loza</w:t>
            </w:r>
          </w:p>
          <w:p w14:paraId="709F2D48" w14:textId="3F2505FA" w:rsidR="00A6115B" w:rsidRPr="00FD7C80" w:rsidRDefault="00A6115B" w:rsidP="00F61DF9">
            <w:r>
              <w:t>Limpieza del área de trabajo.</w:t>
            </w:r>
          </w:p>
        </w:tc>
      </w:tr>
    </w:tbl>
    <w:sdt>
      <w:sdtPr>
        <w:alias w:val="Educación:"/>
        <w:tag w:val="Formación:"/>
        <w:id w:val="-1908763273"/>
        <w:placeholder>
          <w:docPart w:val="8D340ED70CAB42F28934617DF1D8EADB"/>
        </w:placeholder>
        <w:temporary/>
        <w:showingPlcHdr/>
        <w15:appearance w15:val="hidden"/>
      </w:sdtPr>
      <w:sdtEndPr/>
      <w:sdtContent>
        <w:p w14:paraId="7F69ECAE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199D00AD" w14:textId="77777777" w:rsidTr="00D66A52">
        <w:tc>
          <w:tcPr>
            <w:tcW w:w="9355" w:type="dxa"/>
          </w:tcPr>
          <w:p w14:paraId="1DA9C527" w14:textId="2520EF45" w:rsidR="001D0BF1" w:rsidRPr="00FD7C80" w:rsidRDefault="001D0BF1" w:rsidP="001D0BF1">
            <w:pPr>
              <w:pStyle w:val="Ttulo3"/>
              <w:contextualSpacing w:val="0"/>
              <w:outlineLvl w:val="2"/>
            </w:pPr>
          </w:p>
          <w:p w14:paraId="14FD190D" w14:textId="7C545536" w:rsidR="001D0BF1" w:rsidRPr="00FD7C80" w:rsidRDefault="00A6115B" w:rsidP="001D0BF1">
            <w:pPr>
              <w:pStyle w:val="Ttulo2"/>
              <w:contextualSpacing w:val="0"/>
              <w:outlineLvl w:val="1"/>
            </w:pPr>
            <w:r>
              <w:t xml:space="preserve">media completa </w:t>
            </w:r>
          </w:p>
          <w:p w14:paraId="4CB6BDD2" w14:textId="25976247" w:rsidR="007538DC" w:rsidRPr="00FD7C80" w:rsidRDefault="007538DC" w:rsidP="007538DC">
            <w:pPr>
              <w:contextualSpacing w:val="0"/>
            </w:pPr>
          </w:p>
        </w:tc>
      </w:tr>
      <w:tr w:rsidR="00F61DF9" w:rsidRPr="00FD7C80" w14:paraId="29A5DCF2" w14:textId="77777777" w:rsidTr="00F61DF9">
        <w:tc>
          <w:tcPr>
            <w:tcW w:w="9355" w:type="dxa"/>
            <w:tcMar>
              <w:top w:w="216" w:type="dxa"/>
            </w:tcMar>
          </w:tcPr>
          <w:p w14:paraId="372FA917" w14:textId="2ACDD15A" w:rsidR="00F61DF9" w:rsidRPr="00FD7C80" w:rsidRDefault="007E7331" w:rsidP="00F61DF9">
            <w:pPr>
              <w:pStyle w:val="Ttulo3"/>
              <w:contextualSpacing w:val="0"/>
              <w:outlineLvl w:val="2"/>
            </w:pPr>
            <w:r>
              <w:t xml:space="preserve">primer año </w:t>
            </w:r>
          </w:p>
          <w:p w14:paraId="33C61405" w14:textId="77777777" w:rsidR="007E7331" w:rsidRDefault="007E7331" w:rsidP="00F61DF9">
            <w:pPr>
              <w:pStyle w:val="Ttulo2"/>
              <w:contextualSpacing w:val="0"/>
              <w:outlineLvl w:val="1"/>
            </w:pPr>
            <w:r>
              <w:t xml:space="preserve">administracion de empresas   </w:t>
            </w:r>
          </w:p>
          <w:p w14:paraId="3A76B2B2" w14:textId="06D6CAAC" w:rsidR="00F61DF9" w:rsidRPr="007E7331" w:rsidRDefault="007E7331" w:rsidP="00F61DF9">
            <w:pPr>
              <w:pStyle w:val="Ttulo2"/>
              <w:contextualSpacing w:val="0"/>
              <w:outlineLvl w:val="1"/>
              <w:rPr>
                <w:color w:val="002060"/>
              </w:rPr>
            </w:pPr>
            <w:r w:rsidRPr="007E7331">
              <w:rPr>
                <w:color w:val="002060"/>
              </w:rPr>
              <w:t>instituto</w:t>
            </w:r>
            <w:r>
              <w:t xml:space="preserve"> </w:t>
            </w:r>
            <w:r w:rsidRPr="007E7331">
              <w:rPr>
                <w:color w:val="002060"/>
              </w:rPr>
              <w:t>aiep</w:t>
            </w:r>
          </w:p>
          <w:p w14:paraId="76B21A3F" w14:textId="06884EDE" w:rsidR="00F61DF9" w:rsidRPr="00FD7C80" w:rsidRDefault="00F61DF9" w:rsidP="00F61DF9"/>
        </w:tc>
      </w:tr>
    </w:tbl>
    <w:sdt>
      <w:sdtPr>
        <w:alias w:val="Aptitudes:"/>
        <w:tag w:val="Aptitudes:"/>
        <w:id w:val="-1392877668"/>
        <w:placeholder>
          <w:docPart w:val="F612FEAF0772484EA6D5BED0A94ABF2E"/>
        </w:placeholder>
        <w:temporary/>
        <w:showingPlcHdr/>
        <w15:appearance w15:val="hidden"/>
      </w:sdtPr>
      <w:sdtEndPr/>
      <w:sdtContent>
        <w:p w14:paraId="5B1A05B5" w14:textId="77777777"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14:paraId="202F43C1" w14:textId="77777777" w:rsidTr="00DE2EA9">
        <w:tc>
          <w:tcPr>
            <w:tcW w:w="4410" w:type="dxa"/>
          </w:tcPr>
          <w:p w14:paraId="1059C9C6" w14:textId="784CE725" w:rsidR="001E3120" w:rsidRDefault="007E7331" w:rsidP="006E1507">
            <w:pPr>
              <w:pStyle w:val="Listaconvietas"/>
              <w:contextualSpacing w:val="0"/>
            </w:pPr>
            <w:r>
              <w:t xml:space="preserve">Responsable </w:t>
            </w:r>
          </w:p>
          <w:p w14:paraId="394C6363" w14:textId="0D9EAE4C" w:rsidR="007E7331" w:rsidRPr="00FD7C80" w:rsidRDefault="007E7331" w:rsidP="006E1507">
            <w:pPr>
              <w:pStyle w:val="Listaconvietas"/>
              <w:contextualSpacing w:val="0"/>
            </w:pPr>
            <w:r>
              <w:t xml:space="preserve">Puntual </w:t>
            </w:r>
          </w:p>
          <w:p w14:paraId="5F9E5C50" w14:textId="0B895747" w:rsidR="001F4E6D" w:rsidRPr="00FD7C80" w:rsidRDefault="007E7331" w:rsidP="006E1507">
            <w:pPr>
              <w:pStyle w:val="Listaconvietas"/>
              <w:contextualSpacing w:val="0"/>
            </w:pPr>
            <w:r>
              <w:t xml:space="preserve">Trabajo en equipo </w:t>
            </w:r>
          </w:p>
        </w:tc>
        <w:tc>
          <w:tcPr>
            <w:tcW w:w="4616" w:type="dxa"/>
            <w:tcMar>
              <w:left w:w="360" w:type="dxa"/>
            </w:tcMar>
          </w:tcPr>
          <w:p w14:paraId="2FF92783" w14:textId="6E5F3164" w:rsidR="007E7331" w:rsidRPr="00FD7C80" w:rsidRDefault="007E7331" w:rsidP="007E7331">
            <w:pPr>
              <w:pStyle w:val="Listaconvietas"/>
              <w:contextualSpacing w:val="0"/>
            </w:pPr>
            <w:r>
              <w:t xml:space="preserve">Buena atención el cliente </w:t>
            </w:r>
          </w:p>
          <w:p w14:paraId="45357E57" w14:textId="456EF4D4" w:rsidR="001E3120" w:rsidRPr="00FD7C80" w:rsidRDefault="001E3120" w:rsidP="007E7331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  <w:p w14:paraId="303C9BBC" w14:textId="19451364" w:rsidR="001E3120" w:rsidRPr="00FD7C80" w:rsidRDefault="001E3120" w:rsidP="007E7331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50470F64" w14:textId="679336D8" w:rsidR="00AD782D" w:rsidRPr="00FD7C80" w:rsidRDefault="007E7331" w:rsidP="0062312F">
      <w:pPr>
        <w:pStyle w:val="Ttulo1"/>
      </w:pPr>
      <w:r>
        <w:t xml:space="preserve">disponibilidad inmediata </w:t>
      </w:r>
    </w:p>
    <w:p w14:paraId="512645B8" w14:textId="4DC91091" w:rsidR="00B51D1B" w:rsidRPr="00FD7C80" w:rsidRDefault="007E7331" w:rsidP="007E7331">
      <w:pPr>
        <w:jc w:val="center"/>
      </w:pPr>
      <w:r>
        <w:t>aprendo rápido y soy capaz de adecuarme a un ritmo de trabajo acelerado.</w:t>
      </w:r>
    </w:p>
    <w:sectPr w:rsidR="00B51D1B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45BB0" w14:textId="77777777" w:rsidR="00CA1D28" w:rsidRDefault="00CA1D28" w:rsidP="0068194B">
      <w:r>
        <w:separator/>
      </w:r>
    </w:p>
    <w:p w14:paraId="7ABE1D04" w14:textId="77777777" w:rsidR="00CA1D28" w:rsidRDefault="00CA1D28"/>
    <w:p w14:paraId="6A6C177D" w14:textId="77777777" w:rsidR="00CA1D28" w:rsidRDefault="00CA1D28"/>
  </w:endnote>
  <w:endnote w:type="continuationSeparator" w:id="0">
    <w:p w14:paraId="2EB3E8D0" w14:textId="77777777" w:rsidR="00CA1D28" w:rsidRDefault="00CA1D28" w:rsidP="0068194B">
      <w:r>
        <w:continuationSeparator/>
      </w:r>
    </w:p>
    <w:p w14:paraId="46F74E73" w14:textId="77777777" w:rsidR="00CA1D28" w:rsidRDefault="00CA1D28"/>
    <w:p w14:paraId="18897848" w14:textId="77777777" w:rsidR="00CA1D28" w:rsidRDefault="00CA1D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F5617B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59163" w14:textId="77777777" w:rsidR="00CA1D28" w:rsidRDefault="00CA1D28" w:rsidP="0068194B">
      <w:r>
        <w:separator/>
      </w:r>
    </w:p>
    <w:p w14:paraId="625748F2" w14:textId="77777777" w:rsidR="00CA1D28" w:rsidRDefault="00CA1D28"/>
    <w:p w14:paraId="49965EC7" w14:textId="77777777" w:rsidR="00CA1D28" w:rsidRDefault="00CA1D28"/>
  </w:footnote>
  <w:footnote w:type="continuationSeparator" w:id="0">
    <w:p w14:paraId="3E2DF5E4" w14:textId="77777777" w:rsidR="00CA1D28" w:rsidRDefault="00CA1D28" w:rsidP="0068194B">
      <w:r>
        <w:continuationSeparator/>
      </w:r>
    </w:p>
    <w:p w14:paraId="043F0419" w14:textId="77777777" w:rsidR="00CA1D28" w:rsidRDefault="00CA1D28"/>
    <w:p w14:paraId="008CE583" w14:textId="77777777" w:rsidR="00CA1D28" w:rsidRDefault="00CA1D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25AA4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ADFF03" wp14:editId="3B1CFF4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B4B1185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5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E733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15B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1D28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A470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mi\AppData\Local\Microsoft\Office\16.0\DTS\es-ES%7bB8B8D41B-10F1-4149-BFBE-EADA51E7D205%7d\%7b1E11AB5B-356A-4C01-BFCE-D24C5FAFA90A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20723220794001B61DC29FC54B9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9BE00-C424-4F62-8C13-56A0E6F4AC04}"/>
      </w:docPartPr>
      <w:docPartBody>
        <w:p w:rsidR="00000000" w:rsidRDefault="00D73B8B">
          <w:pPr>
            <w:pStyle w:val="F120723220794001B61DC29FC54B97BC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8D340ED70CAB42F28934617DF1D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233B7-A851-4473-97A0-B887D4D20D81}"/>
      </w:docPartPr>
      <w:docPartBody>
        <w:p w:rsidR="00000000" w:rsidRDefault="00D73B8B">
          <w:pPr>
            <w:pStyle w:val="8D340ED70CAB42F28934617DF1D8EADB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F612FEAF0772484EA6D5BED0A94AB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7EFDC-E1BD-47EE-A2F6-7EF72537DF85}"/>
      </w:docPartPr>
      <w:docPartBody>
        <w:p w:rsidR="00000000" w:rsidRDefault="00D73B8B">
          <w:pPr>
            <w:pStyle w:val="F612FEAF0772484EA6D5BED0A94ABF2E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8B"/>
    <w:rsid w:val="00D7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2BE2F069874767A09AA5489847B2DE">
    <w:name w:val="FB2BE2F069874767A09AA5489847B2DE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3AEF99CEE1A8495E9128352204336C6F">
    <w:name w:val="3AEF99CEE1A8495E9128352204336C6F"/>
  </w:style>
  <w:style w:type="paragraph" w:customStyle="1" w:styleId="AF4F6ABA60D04653A07347D955B0ABE3">
    <w:name w:val="AF4F6ABA60D04653A07347D955B0ABE3"/>
  </w:style>
  <w:style w:type="paragraph" w:customStyle="1" w:styleId="033188C1F0C54EF08A82B8AF09F14F63">
    <w:name w:val="033188C1F0C54EF08A82B8AF09F14F63"/>
  </w:style>
  <w:style w:type="paragraph" w:customStyle="1" w:styleId="1ECB26C66390464988F344A2203A5B6E">
    <w:name w:val="1ECB26C66390464988F344A2203A5B6E"/>
  </w:style>
  <w:style w:type="paragraph" w:customStyle="1" w:styleId="98F2A0A88D204B899EA9D3E84DA3229F">
    <w:name w:val="98F2A0A88D204B899EA9D3E84DA3229F"/>
  </w:style>
  <w:style w:type="paragraph" w:customStyle="1" w:styleId="970C4B7937AB48D08A58631C1A770A09">
    <w:name w:val="970C4B7937AB48D08A58631C1A770A09"/>
  </w:style>
  <w:style w:type="paragraph" w:customStyle="1" w:styleId="2ABF4C42110F4FB9A802F42C4EF369D0">
    <w:name w:val="2ABF4C42110F4FB9A802F42C4EF369D0"/>
  </w:style>
  <w:style w:type="paragraph" w:customStyle="1" w:styleId="DF387364F1A34836AAED8773431EED6C">
    <w:name w:val="DF387364F1A34836AAED8773431EED6C"/>
  </w:style>
  <w:style w:type="paragraph" w:customStyle="1" w:styleId="8C9BEEC5AE814037A45284A32D8BD846">
    <w:name w:val="8C9BEEC5AE814037A45284A32D8BD846"/>
  </w:style>
  <w:style w:type="paragraph" w:customStyle="1" w:styleId="D5C1991E405247C4B9AB8A15101BD846">
    <w:name w:val="D5C1991E405247C4B9AB8A15101BD846"/>
  </w:style>
  <w:style w:type="paragraph" w:customStyle="1" w:styleId="F120723220794001B61DC29FC54B97BC">
    <w:name w:val="F120723220794001B61DC29FC54B97BC"/>
  </w:style>
  <w:style w:type="paragraph" w:customStyle="1" w:styleId="A721ACBFEE4049E089F87B673A6708A8">
    <w:name w:val="A721ACBFEE4049E089F87B673A6708A8"/>
  </w:style>
  <w:style w:type="paragraph" w:customStyle="1" w:styleId="F83502419A604EF7B48DCC29524A5A6B">
    <w:name w:val="F83502419A604EF7B48DCC29524A5A6B"/>
  </w:style>
  <w:style w:type="paragraph" w:customStyle="1" w:styleId="7C32378FA3674DA9AD52911791F15613">
    <w:name w:val="7C32378FA3674DA9AD52911791F15613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8D53A55F181D43FF95B710BBC3F73823">
    <w:name w:val="8D53A55F181D43FF95B710BBC3F73823"/>
  </w:style>
  <w:style w:type="paragraph" w:customStyle="1" w:styleId="89578CFFBB9349A1B48FB2E1F66B0726">
    <w:name w:val="89578CFFBB9349A1B48FB2E1F66B0726"/>
  </w:style>
  <w:style w:type="paragraph" w:customStyle="1" w:styleId="A91DF376EF1144BBB92FE692F853BB72">
    <w:name w:val="A91DF376EF1144BBB92FE692F853BB72"/>
  </w:style>
  <w:style w:type="paragraph" w:customStyle="1" w:styleId="A3649D8526D54F3DA452F1C2C5C42763">
    <w:name w:val="A3649D8526D54F3DA452F1C2C5C42763"/>
  </w:style>
  <w:style w:type="paragraph" w:customStyle="1" w:styleId="C8261E6FF26742DEA2F1E2FB9E3F2070">
    <w:name w:val="C8261E6FF26742DEA2F1E2FB9E3F2070"/>
  </w:style>
  <w:style w:type="paragraph" w:customStyle="1" w:styleId="7A5F64A29ECD4B2ABC4393A8902979AD">
    <w:name w:val="7A5F64A29ECD4B2ABC4393A8902979AD"/>
  </w:style>
  <w:style w:type="paragraph" w:customStyle="1" w:styleId="4225E84C46614445AB70259CEEA1ADD6">
    <w:name w:val="4225E84C46614445AB70259CEEA1ADD6"/>
  </w:style>
  <w:style w:type="paragraph" w:customStyle="1" w:styleId="8D340ED70CAB42F28934617DF1D8EADB">
    <w:name w:val="8D340ED70CAB42F28934617DF1D8EADB"/>
  </w:style>
  <w:style w:type="paragraph" w:customStyle="1" w:styleId="60F25CD6778E4D318A736E5A83898CE1">
    <w:name w:val="60F25CD6778E4D318A736E5A83898CE1"/>
  </w:style>
  <w:style w:type="paragraph" w:customStyle="1" w:styleId="3B2E11C2F408419EBA4EE8A66D70A6DA">
    <w:name w:val="3B2E11C2F408419EBA4EE8A66D70A6DA"/>
  </w:style>
  <w:style w:type="paragraph" w:customStyle="1" w:styleId="4F1D4717D3BE4E02933933A68C3A9470">
    <w:name w:val="4F1D4717D3BE4E02933933A68C3A9470"/>
  </w:style>
  <w:style w:type="paragraph" w:customStyle="1" w:styleId="C932527A3459438486020FC4622E5596">
    <w:name w:val="C932527A3459438486020FC4622E5596"/>
  </w:style>
  <w:style w:type="paragraph" w:customStyle="1" w:styleId="7BC076A1D7B34C8B95091BAF248B57B4">
    <w:name w:val="7BC076A1D7B34C8B95091BAF248B57B4"/>
  </w:style>
  <w:style w:type="paragraph" w:customStyle="1" w:styleId="CCD6B9B471664D95871EE6B46092392A">
    <w:name w:val="CCD6B9B471664D95871EE6B46092392A"/>
  </w:style>
  <w:style w:type="paragraph" w:customStyle="1" w:styleId="A7E15255B73A4E5681D24BAE6640CBAE">
    <w:name w:val="A7E15255B73A4E5681D24BAE6640CBAE"/>
  </w:style>
  <w:style w:type="paragraph" w:customStyle="1" w:styleId="BC6237A8A0914B5EA454C7A9813F89E5">
    <w:name w:val="BC6237A8A0914B5EA454C7A9813F89E5"/>
  </w:style>
  <w:style w:type="paragraph" w:customStyle="1" w:styleId="692B36DFBBD94468AF9691BE0D328E98">
    <w:name w:val="692B36DFBBD94468AF9691BE0D328E98"/>
  </w:style>
  <w:style w:type="paragraph" w:customStyle="1" w:styleId="8C6E6E26453E498ABE2059AF112ED8D5">
    <w:name w:val="8C6E6E26453E498ABE2059AF112ED8D5"/>
  </w:style>
  <w:style w:type="paragraph" w:customStyle="1" w:styleId="F612FEAF0772484EA6D5BED0A94ABF2E">
    <w:name w:val="F612FEAF0772484EA6D5BED0A94ABF2E"/>
  </w:style>
  <w:style w:type="paragraph" w:customStyle="1" w:styleId="127960C992B3474B921EF57A74A6A015">
    <w:name w:val="127960C992B3474B921EF57A74A6A015"/>
  </w:style>
  <w:style w:type="paragraph" w:customStyle="1" w:styleId="47FBBE9AB9D240219186B93987ADA4F3">
    <w:name w:val="47FBBE9AB9D240219186B93987ADA4F3"/>
  </w:style>
  <w:style w:type="paragraph" w:customStyle="1" w:styleId="05E232399FEC49EA887C11D6FB39B94E">
    <w:name w:val="05E232399FEC49EA887C11D6FB39B94E"/>
  </w:style>
  <w:style w:type="paragraph" w:customStyle="1" w:styleId="D6B8F5C2548C4E0B8FF0198EE1A71D6D">
    <w:name w:val="D6B8F5C2548C4E0B8FF0198EE1A71D6D"/>
  </w:style>
  <w:style w:type="paragraph" w:customStyle="1" w:styleId="E4EA0791B4BD4C6F8ADD01A67A9F6078">
    <w:name w:val="E4EA0791B4BD4C6F8ADD01A67A9F6078"/>
  </w:style>
  <w:style w:type="paragraph" w:customStyle="1" w:styleId="8D50B0F45DA24C24B2FB6FE499E4D71E">
    <w:name w:val="8D50B0F45DA24C24B2FB6FE499E4D71E"/>
  </w:style>
  <w:style w:type="paragraph" w:customStyle="1" w:styleId="4646CEA46AEB49BA9E317BBDD701BCCE">
    <w:name w:val="4646CEA46AEB49BA9E317BBDD701B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{1E11AB5B-356A-4C01-BFCE-D24C5FAFA90A}tf16402488_win32</Template>
  <TotalTime>0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2021-06-02T13:01:00Z</dcterms:created>
  <dcterms:modified xsi:type="dcterms:W3CDTF">2021-06-02T13:20:00Z</dcterms:modified>
  <cp:category/>
</cp:coreProperties>
</file>