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D0B1D" w14:textId="77777777" w:rsidR="00F81B36" w:rsidRDefault="00F81B36" w:rsidP="00F81B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VITAE.</w:t>
      </w:r>
    </w:p>
    <w:p w14:paraId="67A03EC9" w14:textId="77777777" w:rsidR="00F81B36" w:rsidRDefault="00F81B36" w:rsidP="00F81B36">
      <w:pPr>
        <w:rPr>
          <w:b/>
          <w:sz w:val="28"/>
          <w:szCs w:val="28"/>
        </w:rPr>
      </w:pPr>
    </w:p>
    <w:p w14:paraId="09958A67" w14:textId="77777777" w:rsidR="00F81B36" w:rsidRDefault="00F81B36" w:rsidP="00F81B36">
      <w:pPr>
        <w:rPr>
          <w:b/>
          <w:sz w:val="28"/>
          <w:szCs w:val="28"/>
        </w:rPr>
      </w:pPr>
      <w:r>
        <w:rPr>
          <w:b/>
          <w:sz w:val="28"/>
          <w:szCs w:val="28"/>
        </w:rPr>
        <w:t>Antecedentes personales:</w:t>
      </w:r>
    </w:p>
    <w:p w14:paraId="48EB3BAD" w14:textId="77777777" w:rsidR="00F81B36" w:rsidRDefault="00F81B36" w:rsidP="00F81B36">
      <w:pPr>
        <w:rPr>
          <w:b/>
          <w:sz w:val="28"/>
          <w:szCs w:val="28"/>
        </w:rPr>
      </w:pPr>
    </w:p>
    <w:p w14:paraId="035D46C6" w14:textId="5525A082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Nombre completo: </w:t>
      </w:r>
      <w:r w:rsidR="00B76208">
        <w:rPr>
          <w:sz w:val="28"/>
          <w:szCs w:val="28"/>
        </w:rPr>
        <w:t>Francisca Antonia Díaz Ponce.</w:t>
      </w:r>
    </w:p>
    <w:p w14:paraId="2C70D520" w14:textId="0C5854DF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R.U.N: </w:t>
      </w:r>
      <w:r w:rsidR="00B76208">
        <w:rPr>
          <w:sz w:val="28"/>
          <w:szCs w:val="28"/>
        </w:rPr>
        <w:t>21.682.621-3</w:t>
      </w:r>
    </w:p>
    <w:p w14:paraId="7FACF321" w14:textId="0F6E7AC1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Fecha de nacimiento: </w:t>
      </w:r>
      <w:r w:rsidR="00B76208">
        <w:rPr>
          <w:sz w:val="28"/>
          <w:szCs w:val="28"/>
        </w:rPr>
        <w:t>30/Agosto/2004</w:t>
      </w:r>
    </w:p>
    <w:p w14:paraId="28F83645" w14:textId="30FA2632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Estado civil: </w:t>
      </w:r>
      <w:r>
        <w:rPr>
          <w:sz w:val="28"/>
          <w:szCs w:val="28"/>
        </w:rPr>
        <w:t>Soltera.</w:t>
      </w:r>
    </w:p>
    <w:p w14:paraId="5546C384" w14:textId="12CC2245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Dirección: </w:t>
      </w:r>
      <w:r>
        <w:rPr>
          <w:sz w:val="28"/>
          <w:szCs w:val="28"/>
        </w:rPr>
        <w:t>Pasaje</w:t>
      </w:r>
      <w:r>
        <w:rPr>
          <w:b/>
          <w:sz w:val="28"/>
          <w:szCs w:val="28"/>
        </w:rPr>
        <w:t xml:space="preserve"> </w:t>
      </w:r>
      <w:r w:rsidR="00B76208">
        <w:rPr>
          <w:sz w:val="28"/>
          <w:szCs w:val="28"/>
        </w:rPr>
        <w:t>Apóstol Juan #2865</w:t>
      </w:r>
      <w:r w:rsidR="001B192A">
        <w:rPr>
          <w:sz w:val="28"/>
          <w:szCs w:val="28"/>
        </w:rPr>
        <w:t>, Puente Alto</w:t>
      </w:r>
    </w:p>
    <w:p w14:paraId="16C77F9D" w14:textId="7F1ABC22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Teléfono: </w:t>
      </w:r>
      <w:r w:rsidR="00B76208">
        <w:rPr>
          <w:sz w:val="28"/>
          <w:szCs w:val="28"/>
        </w:rPr>
        <w:t>981216208</w:t>
      </w:r>
    </w:p>
    <w:p w14:paraId="7E7769A5" w14:textId="6F9DFCE5" w:rsidR="00F81B36" w:rsidRDefault="00F81B36" w:rsidP="00F81B3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Correo electrónico: </w:t>
      </w:r>
      <w:r w:rsidR="00B76208">
        <w:rPr>
          <w:sz w:val="28"/>
          <w:szCs w:val="28"/>
        </w:rPr>
        <w:t>fca132630</w:t>
      </w:r>
      <w:r>
        <w:rPr>
          <w:sz w:val="28"/>
          <w:szCs w:val="28"/>
        </w:rPr>
        <w:t>@gmail.com</w:t>
      </w:r>
    </w:p>
    <w:p w14:paraId="461CE750" w14:textId="77777777" w:rsidR="00F81B36" w:rsidRDefault="00F81B36" w:rsidP="00F81B36">
      <w:pPr>
        <w:jc w:val="center"/>
        <w:rPr>
          <w:b/>
          <w:sz w:val="28"/>
          <w:szCs w:val="28"/>
        </w:rPr>
      </w:pPr>
    </w:p>
    <w:p w14:paraId="5DE2B204" w14:textId="77777777" w:rsidR="00F81B36" w:rsidRDefault="00F81B36" w:rsidP="00F81B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Antecedentes Académicos:</w:t>
      </w:r>
    </w:p>
    <w:p w14:paraId="5CD42801" w14:textId="77777777" w:rsidR="00F81B36" w:rsidRDefault="00F81B36" w:rsidP="00F81B36">
      <w:pPr>
        <w:rPr>
          <w:b/>
          <w:sz w:val="28"/>
          <w:szCs w:val="28"/>
        </w:rPr>
      </w:pPr>
    </w:p>
    <w:p w14:paraId="3D7BBC6B" w14:textId="4A74E881" w:rsidR="001B192A" w:rsidRPr="001B192A" w:rsidRDefault="001B192A" w:rsidP="00F81B36">
      <w:pPr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2017</w:t>
      </w:r>
      <w:r w:rsidR="00F81B36">
        <w:rPr>
          <w:b/>
          <w:sz w:val="28"/>
          <w:szCs w:val="28"/>
        </w:rPr>
        <w:t xml:space="preserve">-2021: </w:t>
      </w:r>
      <w:r>
        <w:rPr>
          <w:sz w:val="28"/>
          <w:szCs w:val="28"/>
        </w:rPr>
        <w:t>De séptimo básico a t</w:t>
      </w:r>
      <w:r w:rsidR="00B76208">
        <w:rPr>
          <w:sz w:val="28"/>
          <w:szCs w:val="28"/>
        </w:rPr>
        <w:t>ercero medio (actualmente cursa</w:t>
      </w:r>
      <w:r>
        <w:rPr>
          <w:sz w:val="28"/>
          <w:szCs w:val="28"/>
        </w:rPr>
        <w:t>do).</w:t>
      </w:r>
    </w:p>
    <w:p w14:paraId="520FA56C" w14:textId="02088937" w:rsidR="00F81B36" w:rsidRDefault="001B192A" w:rsidP="00F81B36">
      <w:pPr>
        <w:rPr>
          <w:sz w:val="28"/>
          <w:szCs w:val="28"/>
        </w:rPr>
      </w:pPr>
      <w:r>
        <w:rPr>
          <w:sz w:val="28"/>
          <w:szCs w:val="28"/>
        </w:rPr>
        <w:t>Técnico en enfermería. Colegio polivalente Nueva Nazaret.</w:t>
      </w:r>
    </w:p>
    <w:p w14:paraId="1C84A91F" w14:textId="2858CF33" w:rsidR="00B76208" w:rsidRDefault="00B76208" w:rsidP="00F81B36">
      <w:pPr>
        <w:rPr>
          <w:sz w:val="28"/>
          <w:szCs w:val="28"/>
        </w:rPr>
      </w:pPr>
    </w:p>
    <w:p w14:paraId="7211A633" w14:textId="007BF698" w:rsidR="00B76208" w:rsidRDefault="00B76208" w:rsidP="00B76208">
      <w:pPr>
        <w:jc w:val="center"/>
        <w:rPr>
          <w:b/>
          <w:sz w:val="28"/>
          <w:szCs w:val="28"/>
        </w:rPr>
      </w:pPr>
      <w:r w:rsidRPr="00B76208">
        <w:rPr>
          <w:b/>
          <w:sz w:val="28"/>
          <w:szCs w:val="28"/>
        </w:rPr>
        <w:t>Experiencia laboral:</w:t>
      </w:r>
    </w:p>
    <w:p w14:paraId="2EAFCD62" w14:textId="384EB393" w:rsidR="00B76208" w:rsidRDefault="00B76208" w:rsidP="00B7620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2019-2021: </w:t>
      </w:r>
      <w:r w:rsidR="00E10CDF" w:rsidRPr="00E10CDF">
        <w:rPr>
          <w:sz w:val="28"/>
          <w:szCs w:val="28"/>
        </w:rPr>
        <w:t>Experiencia en atención de público en un almacén de abarrotes.</w:t>
      </w:r>
    </w:p>
    <w:p w14:paraId="3E4BCF84" w14:textId="7D64CEDF" w:rsidR="00AD4CC9" w:rsidRDefault="00AD4CC9" w:rsidP="00B76208">
      <w:pPr>
        <w:rPr>
          <w:sz w:val="28"/>
          <w:szCs w:val="28"/>
        </w:rPr>
      </w:pPr>
    </w:p>
    <w:p w14:paraId="1F612BA3" w14:textId="514E34CA" w:rsidR="00AD4CC9" w:rsidRPr="00AD4CC9" w:rsidRDefault="00AD4CC9" w:rsidP="00AD4CC9">
      <w:pPr>
        <w:jc w:val="center"/>
        <w:rPr>
          <w:b/>
          <w:sz w:val="28"/>
          <w:szCs w:val="28"/>
        </w:rPr>
      </w:pPr>
      <w:r w:rsidRPr="00AD4CC9">
        <w:rPr>
          <w:b/>
          <w:sz w:val="28"/>
          <w:szCs w:val="28"/>
        </w:rPr>
        <w:t>*Tengo 17 años y un permiso notarial para poder trabajar*</w:t>
      </w:r>
    </w:p>
    <w:p w14:paraId="6AE6D654" w14:textId="521DA2D8" w:rsidR="00961423" w:rsidRDefault="00961423" w:rsidP="00F81B36">
      <w:bookmarkStart w:id="1" w:name="_GoBack"/>
      <w:bookmarkEnd w:id="1"/>
    </w:p>
    <w:sectPr w:rsidR="00961423">
      <w:headerReference w:type="even" r:id="rId13"/>
      <w:footerReference w:type="even" r:id="rId14"/>
      <w:footerReference w:type="default" r:id="rId15"/>
      <w:headerReference w:type="first" r:id="rId16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A6584" w14:textId="77777777" w:rsidR="00D1016F" w:rsidRDefault="00D1016F">
      <w:pPr>
        <w:spacing w:after="0" w:line="240" w:lineRule="auto"/>
      </w:pPr>
      <w:r>
        <w:separator/>
      </w:r>
    </w:p>
  </w:endnote>
  <w:endnote w:type="continuationSeparator" w:id="0">
    <w:p w14:paraId="28948E08" w14:textId="77777777" w:rsidR="00D1016F" w:rsidRDefault="00D1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9AAA" w14:textId="77777777" w:rsidR="00961423" w:rsidRDefault="0081556E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0932C48" wp14:editId="4916942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03261A" w14:textId="77777777" w:rsidR="00961423" w:rsidRDefault="009614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0932C48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14:paraId="6A03261A" w14:textId="77777777" w:rsidR="00961423" w:rsidRDefault="009614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23E9FBF" wp14:editId="3783145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E53A79" w14:textId="77777777" w:rsidR="00961423" w:rsidRDefault="009614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23E9FBF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14:paraId="58E53A79" w14:textId="77777777" w:rsidR="00961423" w:rsidRDefault="009614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AB1138C" wp14:editId="3647B196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B644953" w14:textId="77777777" w:rsidR="00961423" w:rsidRDefault="0081556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1138C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14:paraId="5B644953" w14:textId="77777777" w:rsidR="00961423" w:rsidRDefault="0081556E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DE916" w14:textId="77777777" w:rsidR="00961423" w:rsidRDefault="0081556E"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7748528" wp14:editId="4C253C2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4EC247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8272DF" wp14:editId="667DBD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365CC9" w14:textId="77777777" w:rsidR="00961423" w:rsidRDefault="009614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8272DF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14:paraId="79365CC9" w14:textId="77777777" w:rsidR="00961423" w:rsidRDefault="009614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0E5B923" wp14:editId="07FC184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AC8137" w14:textId="77777777" w:rsidR="00961423" w:rsidRDefault="009614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E5B923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14:paraId="4EAC8137" w14:textId="77777777" w:rsidR="00961423" w:rsidRDefault="009614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D3C4E35" wp14:editId="3D913A9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046A65" w14:textId="77777777" w:rsidR="00961423" w:rsidRDefault="0081556E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C4E35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14:paraId="76046A65" w14:textId="77777777" w:rsidR="00961423" w:rsidRDefault="0081556E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DA96E" w14:textId="77777777" w:rsidR="00D1016F" w:rsidRDefault="00D1016F">
      <w:pPr>
        <w:spacing w:after="0" w:line="240" w:lineRule="auto"/>
      </w:pPr>
      <w:r>
        <w:separator/>
      </w:r>
    </w:p>
  </w:footnote>
  <w:footnote w:type="continuationSeparator" w:id="0">
    <w:p w14:paraId="67D585ED" w14:textId="77777777" w:rsidR="00D1016F" w:rsidRDefault="00D10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24A64" w14:textId="77777777" w:rsidR="00961423" w:rsidRDefault="0081556E">
    <w:pPr>
      <w:pStyle w:val="Encabezado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3520689" wp14:editId="7CD168B8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236FB50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AB4878" wp14:editId="2E07E41C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F22CC4" w14:textId="77777777" w:rsidR="00961423" w:rsidRDefault="0081556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8AB487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14:paraId="67F22CC4" w14:textId="77777777" w:rsidR="00961423" w:rsidRDefault="0081556E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C6C8B4" wp14:editId="080EACF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B1A82B" w14:textId="77777777" w:rsidR="00961423" w:rsidRDefault="009614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FC6C8B4"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14:paraId="7DB1A82B" w14:textId="77777777" w:rsidR="00961423" w:rsidRDefault="00961423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60F024F" wp14:editId="78D8647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558DB" w14:textId="77777777" w:rsidR="00961423" w:rsidRDefault="009614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60F024F"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14:paraId="03D558DB" w14:textId="77777777" w:rsidR="00961423" w:rsidRDefault="009614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FF8A8" w14:textId="77777777" w:rsidR="00961423" w:rsidRDefault="0081556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822B65" wp14:editId="27C7886D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89B6335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C9830F" wp14:editId="49B5988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FF3B77" w14:textId="77777777" w:rsidR="00961423" w:rsidRDefault="00961423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CC9830F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14:paraId="1FFF3B77" w14:textId="77777777" w:rsidR="00961423" w:rsidRDefault="00961423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A9A18D" wp14:editId="44A779A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FB2B1" w14:textId="77777777" w:rsidR="00961423" w:rsidRDefault="00961423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6A9A18D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14:paraId="129FB2B1" w14:textId="77777777" w:rsidR="00961423" w:rsidRDefault="00961423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SpellingErrors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D1"/>
    <w:rsid w:val="000E505F"/>
    <w:rsid w:val="00170264"/>
    <w:rsid w:val="001B192A"/>
    <w:rsid w:val="0020227E"/>
    <w:rsid w:val="003A64FA"/>
    <w:rsid w:val="00681D7B"/>
    <w:rsid w:val="0081556E"/>
    <w:rsid w:val="00961423"/>
    <w:rsid w:val="00AD4CC9"/>
    <w:rsid w:val="00AE7770"/>
    <w:rsid w:val="00B743D1"/>
    <w:rsid w:val="00B76208"/>
    <w:rsid w:val="00D1016F"/>
    <w:rsid w:val="00E10CDF"/>
    <w:rsid w:val="00F81B36"/>
    <w:rsid w:val="00FD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635F4"/>
  <w15:docId w15:val="{21092C22-B64F-4D07-A3C9-5BCC40B2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algado\AppData\Roaming\Microsoft\Templates\Curr&#237;culum%20vitae%20(dise&#241;o%20de%20proximidad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Pasaje el aguilucho #1862</CompanyAddress>
  <CompanyPhone>+56938738304</CompanyPhone>
  <CompanyFax/>
  <CompanyEmail>Rociosalgado3k@gmail.com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TP101796241</AssetId>
    <NumericId xmlns="2958f784-0ef9-4616-b22d-512a8cad1f0d">101796241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2009-11-03T08:33:00+00:00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309614</Value>
      <Value>624817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2010-11-26T13:39:10+00:00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BlockPublish xmlns="2958f784-0ef9-4616-b22d-512a8cad1f0d" xsi:nil="true"/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>Internal MS</AcquiredFrom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291818</LocLastLocAttemptVersionLookup>
    <LocMarketGroupTiers2 xmlns="2958f784-0ef9-4616-b22d-512a8cad1f0d" xsi:nil="true"/>
  </documentManagement>
</p:properti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1FC00-D616-47C0-B8B9-996A15C04F65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4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3198F59D-5E69-48E3-A287-ABB376EE2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101C188-71AA-4B44-A367-E6B13EC1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(diseño de proximidad)</Template>
  <TotalTime>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Roció Salgado Vargas</dc:creator>
  <cp:lastModifiedBy>Francisca Díaz</cp:lastModifiedBy>
  <cp:revision>3</cp:revision>
  <dcterms:created xsi:type="dcterms:W3CDTF">2021-12-05T20:09:00Z</dcterms:created>
  <dcterms:modified xsi:type="dcterms:W3CDTF">2021-12-05T20:18:00Z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