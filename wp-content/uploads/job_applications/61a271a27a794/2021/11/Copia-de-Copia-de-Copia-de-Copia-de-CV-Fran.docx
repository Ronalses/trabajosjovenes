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D4603" w14:textId="3121BCC4" w:rsidR="008115E5" w:rsidRDefault="003F03AF">
      <w:pPr>
        <w:pStyle w:val="Nombre"/>
      </w:pPr>
      <w:r>
        <w:t xml:space="preserve">FRANCESCA </w:t>
      </w:r>
      <w:r w:rsidR="00A21939">
        <w:t>Fabiola Flores madrid</w:t>
      </w:r>
    </w:p>
    <w:p w14:paraId="3B73A37A" w14:textId="77777777" w:rsidR="008115E5" w:rsidRDefault="00B003FA">
      <w:pPr>
        <w:pStyle w:val="Informacindecontacto"/>
      </w:pPr>
      <w:proofErr w:type="spellStart"/>
      <w:r>
        <w:t>Abranquil</w:t>
      </w:r>
      <w:proofErr w:type="spellEnd"/>
      <w:r>
        <w:t xml:space="preserve"> 5846 Comuna Pedro Aguirre Cerda </w:t>
      </w:r>
      <w:r w:rsidR="00E935D1">
        <w:t xml:space="preserve">| </w:t>
      </w:r>
      <w:r w:rsidR="006354B6">
        <w:t xml:space="preserve">+56 9 7487 4113 | </w:t>
      </w:r>
      <w:proofErr w:type="spellStart"/>
      <w:r w:rsidR="006354B6">
        <w:t>franchescaflores69</w:t>
      </w:r>
      <w:proofErr w:type="spellEnd"/>
      <w:r w:rsidR="006354B6">
        <w:t>@gmail.com</w:t>
      </w:r>
    </w:p>
    <w:p w14:paraId="5E53569C" w14:textId="77777777" w:rsidR="008115E5" w:rsidRDefault="00C64DCD">
      <w:pPr>
        <w:pStyle w:val="Ttulo1"/>
      </w:pPr>
      <w:r>
        <w:t xml:space="preserve">DESCRIPCIÓN </w:t>
      </w:r>
    </w:p>
    <w:p w14:paraId="3E2E8FF7" w14:textId="77777777" w:rsidR="00C94C23" w:rsidRPr="00C64DCD" w:rsidRDefault="0051576C" w:rsidP="00C64DCD">
      <w:proofErr w:type="spellStart"/>
      <w:r>
        <w:t>Proactiva</w:t>
      </w:r>
      <w:proofErr w:type="spellEnd"/>
      <w:r>
        <w:t>, capas de hacer lo que me pro</w:t>
      </w:r>
      <w:r w:rsidR="00BC7516">
        <w:t xml:space="preserve">pongo, con mucho ánimo de comenzar a trabajar, </w:t>
      </w:r>
      <w:r w:rsidR="00C94C23">
        <w:t>puntual, responsable, respetuosa.</w:t>
      </w:r>
    </w:p>
    <w:p w14:paraId="1B55C2C9" w14:textId="77777777" w:rsidR="008115E5" w:rsidRDefault="003D7566"/>
    <w:p w14:paraId="441E5A82" w14:textId="77777777" w:rsidR="008115E5" w:rsidRDefault="00ED446D">
      <w:pPr>
        <w:pStyle w:val="Ttulo1"/>
      </w:pPr>
      <w:r>
        <w:t xml:space="preserve">ANTECEDENTES ACADÉMICOS </w:t>
      </w:r>
    </w:p>
    <w:p w14:paraId="5B82FDA0" w14:textId="77777777" w:rsidR="006735F9" w:rsidRDefault="0047043A" w:rsidP="00D63436">
      <w:pPr>
        <w:pStyle w:val="Prrafodelista"/>
        <w:numPr>
          <w:ilvl w:val="0"/>
          <w:numId w:val="15"/>
        </w:numPr>
      </w:pPr>
      <w:r>
        <w:t>2017-2020 Educación Media. Instituto Comercial Padre Alberto Hurtado</w:t>
      </w:r>
      <w:r w:rsidR="006735F9">
        <w:t xml:space="preserve">. Técnico en Contabilidad </w:t>
      </w:r>
    </w:p>
    <w:p w14:paraId="4B48B924" w14:textId="77777777" w:rsidR="00D63436" w:rsidRDefault="00E151D8" w:rsidP="00D63436">
      <w:pPr>
        <w:pStyle w:val="Prrafodelista"/>
        <w:numPr>
          <w:ilvl w:val="0"/>
          <w:numId w:val="15"/>
        </w:numPr>
      </w:pPr>
      <w:r>
        <w:t>2016</w:t>
      </w:r>
      <w:r w:rsidR="00740FB7">
        <w:t xml:space="preserve"> - 2016</w:t>
      </w:r>
      <w:r w:rsidR="001F5A5F">
        <w:t xml:space="preserve"> Educación Media. </w:t>
      </w:r>
      <w:r w:rsidR="002013CD">
        <w:t>Colegio Chile</w:t>
      </w:r>
    </w:p>
    <w:p w14:paraId="3FF38800" w14:textId="77777777" w:rsidR="00740FB7" w:rsidRDefault="00740FB7" w:rsidP="00D63436">
      <w:pPr>
        <w:pStyle w:val="Prrafodelista"/>
        <w:numPr>
          <w:ilvl w:val="0"/>
          <w:numId w:val="15"/>
        </w:numPr>
      </w:pPr>
      <w:r>
        <w:t xml:space="preserve">2010 - 2015 </w:t>
      </w:r>
      <w:r w:rsidR="004823BF">
        <w:t xml:space="preserve">Educación Básica. Colegio Particular Aida Ramos </w:t>
      </w:r>
      <w:r w:rsidR="002C33A3">
        <w:t>Díaz</w:t>
      </w:r>
    </w:p>
    <w:p w14:paraId="7CB52D61" w14:textId="77777777" w:rsidR="002C33A3" w:rsidRDefault="002C33A3" w:rsidP="00D63436">
      <w:pPr>
        <w:pStyle w:val="Prrafodelista"/>
        <w:numPr>
          <w:ilvl w:val="0"/>
          <w:numId w:val="15"/>
        </w:numPr>
      </w:pPr>
      <w:r>
        <w:t xml:space="preserve">2009 – 2009 </w:t>
      </w:r>
      <w:r w:rsidR="008C542D">
        <w:t>Educación Básica. Colegio Miguel Dávila</w:t>
      </w:r>
    </w:p>
    <w:p w14:paraId="4D9AEA15" w14:textId="77777777" w:rsidR="008115E5" w:rsidRDefault="00F21B6B" w:rsidP="00C12352">
      <w:pPr>
        <w:pStyle w:val="Prrafodelista"/>
        <w:numPr>
          <w:ilvl w:val="0"/>
          <w:numId w:val="15"/>
        </w:numPr>
      </w:pPr>
      <w:r>
        <w:t>2008-2008</w:t>
      </w:r>
      <w:r w:rsidR="0090172D">
        <w:t xml:space="preserve"> </w:t>
      </w:r>
      <w:r w:rsidR="008A09BA">
        <w:t xml:space="preserve">Educación Básica. Colegio Paulo Freiré </w:t>
      </w:r>
    </w:p>
    <w:p w14:paraId="4B130D9B" w14:textId="77777777" w:rsidR="008115E5" w:rsidRDefault="00C12352">
      <w:pPr>
        <w:pStyle w:val="Ttulo1"/>
      </w:pPr>
      <w:r>
        <w:t>Experiencia</w:t>
      </w:r>
    </w:p>
    <w:p w14:paraId="34FDD551" w14:textId="77777777" w:rsidR="00481A23" w:rsidRDefault="000D4BB3" w:rsidP="00481A23">
      <w:pPr>
        <w:pStyle w:val="Prrafodelista"/>
        <w:numPr>
          <w:ilvl w:val="0"/>
          <w:numId w:val="16"/>
        </w:numPr>
      </w:pPr>
      <w:r>
        <w:t xml:space="preserve">Octubre 2020 </w:t>
      </w:r>
      <w:r w:rsidR="00B73F86">
        <w:t>–</w:t>
      </w:r>
      <w:r>
        <w:t xml:space="preserve"> </w:t>
      </w:r>
      <w:r w:rsidR="00B73F86">
        <w:t>en curso</w:t>
      </w:r>
      <w:r w:rsidR="00481A23">
        <w:t xml:space="preserve">. Manicurista. </w:t>
      </w:r>
    </w:p>
    <w:p w14:paraId="08ED4E62" w14:textId="77777777" w:rsidR="00481A23" w:rsidRDefault="00481A23" w:rsidP="00481A23">
      <w:pPr>
        <w:pStyle w:val="Prrafodelista"/>
        <w:ind w:left="720"/>
      </w:pPr>
      <w:r>
        <w:t>Principiante en esmaltado permanente</w:t>
      </w:r>
    </w:p>
    <w:p w14:paraId="12E4C3CC" w14:textId="3EADA7EA" w:rsidR="008157C6" w:rsidRDefault="000C7AD0" w:rsidP="008157C6">
      <w:pPr>
        <w:pStyle w:val="Prrafodelista"/>
        <w:numPr>
          <w:ilvl w:val="0"/>
          <w:numId w:val="16"/>
        </w:numPr>
      </w:pPr>
      <w:r>
        <w:t>Junio 2019 – en curso</w:t>
      </w:r>
      <w:r w:rsidR="00481A23">
        <w:t>.</w:t>
      </w:r>
      <w:r>
        <w:t xml:space="preserve">  Vendedora por Catálogo</w:t>
      </w:r>
      <w:r w:rsidR="00F71E76">
        <w:t xml:space="preserve">. </w:t>
      </w:r>
      <w:proofErr w:type="spellStart"/>
      <w:r w:rsidR="005104BE">
        <w:t>Belcorp</w:t>
      </w:r>
      <w:proofErr w:type="spellEnd"/>
    </w:p>
    <w:p w14:paraId="270FA49C" w14:textId="4C6775CD" w:rsidR="009F20A1" w:rsidRDefault="009F20A1" w:rsidP="008157C6">
      <w:pPr>
        <w:pStyle w:val="Prrafodelista"/>
        <w:numPr>
          <w:ilvl w:val="0"/>
          <w:numId w:val="16"/>
        </w:numPr>
      </w:pPr>
      <w:r>
        <w:t xml:space="preserve">Enero 2021- </w:t>
      </w:r>
      <w:r w:rsidR="00F70355">
        <w:t>junio</w:t>
      </w:r>
      <w:r w:rsidR="00897E1F">
        <w:t xml:space="preserve"> 2021</w:t>
      </w:r>
      <w:r>
        <w:t xml:space="preserve">.   Atención al cliente.    </w:t>
      </w:r>
      <w:r w:rsidR="001C589C">
        <w:t xml:space="preserve">Starken </w:t>
      </w:r>
    </w:p>
    <w:sectPr w:rsidR="009F20A1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9DFE2" w14:textId="77777777" w:rsidR="0000752D" w:rsidRDefault="0000752D">
      <w:pPr>
        <w:spacing w:after="0" w:line="240" w:lineRule="auto"/>
      </w:pPr>
      <w:r>
        <w:separator/>
      </w:r>
    </w:p>
  </w:endnote>
  <w:endnote w:type="continuationSeparator" w:id="0">
    <w:p w14:paraId="6508E076" w14:textId="77777777" w:rsidR="0000752D" w:rsidRDefault="00007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iaUPC">
    <w:altName w:val="Microsoft Sans Serif"/>
    <w:panose1 w:val="020B0604020202020204"/>
    <w:charset w:val="00"/>
    <w:family w:val="swiss"/>
    <w:pitch w:val="variable"/>
    <w:sig w:usb0="81000003" w:usb1="00000002" w:usb2="00000000" w:usb3="00000000" w:csb0="0001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44237" w14:textId="77777777" w:rsidR="008115E5" w:rsidRDefault="00A71F8F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8F6A" w14:textId="77777777" w:rsidR="0000752D" w:rsidRDefault="0000752D">
      <w:pPr>
        <w:spacing w:after="0" w:line="240" w:lineRule="auto"/>
      </w:pPr>
      <w:r>
        <w:separator/>
      </w:r>
    </w:p>
  </w:footnote>
  <w:footnote w:type="continuationSeparator" w:id="0">
    <w:p w14:paraId="7ADB83AE" w14:textId="77777777" w:rsidR="0000752D" w:rsidRDefault="000075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83B5F" w14:textId="77777777" w:rsidR="008115E5" w:rsidRDefault="00A71F8F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76D13D9" wp14:editId="3E9F4C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13600" cy="10198800"/>
              <wp:effectExtent l="0" t="0" r="0" b="0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13600" cy="1019880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FAC819" id="Marco 1" o:spid="_x0000_s1026" style="position:absolute;margin-left:0;margin-top:0;width:560.15pt;height:803.05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margin;v-text-anchor:middle" coordsize="7113600,10198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sXqRgQIAAPMEAAAOAAAAZHJzL2Uyb0RvYy54bWysVNtOGzEQfa/Uf7D8XjYbUi4RG5RCqSpR&#13;&#10;QIKK54nXTrbyrbZzoV/fY+8S6OWpah4cj2d8Zub4zJ6d74xmGxli52zD64MRZ9IK13Z22fCvD1fv&#13;&#10;TjiLiWxL2lnZ8CcZ+fns7ZuzrZ/KsVs53crAAGLjdOsbvkrJT6sqipU0FA+clxZO5YKhBDMsqzbQ&#13;&#10;FuhGV+PR6KjautD64ISMEaeXvZPPCr5SUqRbpaJMTDcctaWyhrIu8lrNzmi6DORXnRjKoH+owlBn&#13;&#10;kXQPdUmJ2Dp0f0CZTgQXnUoHwpnKKdUJWXpAN/Xot27uV+Rl6QXkRL+nKf4/WHGzuQusa/F2nFky&#13;&#10;eKIvFIRjdaZm6+MUEff+LgxWxDb3uVPB5H90wHaFzqc9nXKXmMDhcV0fHo3AuoCvHtWnJyewAFS9&#13;&#10;3Pchpk/SGZY3DVcBJRQiaXMdU2G0Heqi9htqVEbjgTak2fhoNBnQhmDgPuPlm9Hprr3qtC5GWC4u&#13;&#10;dGC42fCPh/MPk+Ph8i9h2rItih0fl7oJilSaElowHhxFu+SM9BJSFymUOq3LGYqMcu5Liqs+R4HN&#13;&#10;KWhqugSR6840HAzgN2TWNntlkSm6zcxkxnuO827h2ic8T3C9bqMXVx2SXFNMdxTAA8jF8KVbLEo7&#13;&#10;VO6GHWcrF3787TzHQz/wcraF8NHV9zUFyZn+bKGs03oyyZNSjMn74zGM8NqzeO2xa3PhwCheBtWV&#13;&#10;bY5P+nmrgjOPmNF5zgoXWYHcPX+DcZH6gcSUCzmflzBMh6d0be+9yOCZp0zvw+6Rgh/EkiC0G/c8&#13;&#10;JDQtKujl9RKbb1o3Xyenuj3DPa8D3ZisIsnhK5BH97Vdol6+VbOfAAAA//8DAFBLAwQUAAYACAAA&#13;&#10;ACEAN8AqS+AAAAAMAQAADwAAAGRycy9kb3ducmV2LnhtbEyP3UrDQBCF7wXfYRnBO7tJA7Gk2RSx&#13;&#10;KghSsPUBttlpkjY7G7KbH9/eqTd6c5jhMGfOl29m24oRe984UhAvIhBIpTMNVQq+Dq8PKxA+aDK6&#13;&#10;dYQKvtHDpri9yXVm3ESfOO5DJTiEfKYV1CF0mZS+rNFqv3AdEnsn11sdeO0raXo9cbht5TKKUml1&#13;&#10;Q/yh1h0+11he9oNVkFwSW71/rM5vj7vD7mX007YbJqXu7+btmuVpDSLgHP4u4MrA/aHgYkc3kPGi&#13;&#10;VcA04VevXryMEhBHntIojUEWufwPUfwAAAD//wMAUEsBAi0AFAAGAAgAAAAhALaDOJL+AAAA4QEA&#13;&#10;ABMAAAAAAAAAAAAAAAAAAAAAAFtDb250ZW50X1R5cGVzXS54bWxQSwECLQAUAAYACAAAACEAOP0h&#13;&#10;/9YAAACUAQAACwAAAAAAAAAAAAAAAAAvAQAAX3JlbHMvLnJlbHNQSwECLQAUAAYACAAAACEApLF6&#13;&#10;kYECAADzBAAADgAAAAAAAAAAAAAAAAAuAgAAZHJzL2Uyb0RvYy54bWxQSwECLQAUAAYACAAAACEA&#13;&#10;N8AqS+AAAAAMAQAADwAAAAAAAAAAAAAAAADbBAAAZHJzL2Rvd25yZXYueG1sUEsFBgAAAAAEAAQA&#13;&#10;8wAAAOgFAAAAAA==&#13;&#10;" path="m,l7113600,r,10198800l,10198800,,xm185238,185238r,9828324l6928362,10013562r,-9828324l185238,185238xe" fillcolor="#e3ab47" stroked="f" strokeweight="1pt">
              <v:stroke joinstyle="miter"/>
              <v:path arrowok="t" o:connecttype="custom" o:connectlocs="0,0;7113600,0;7113600,10198800;0,10198800;0,0;185238,185238;185238,10013562;6928362,10013562;6928362,185238;185238,185238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35E13" w14:textId="77777777" w:rsidR="008115E5" w:rsidRDefault="003D7566">
    <w:r>
      <w:rPr>
        <w:noProof/>
        <w:lang w:val="es-MX" w:eastAsia="es-MX"/>
      </w:rPr>
    </w:r>
    <w:r w:rsidR="003D7566">
      <w:rPr>
        <w:noProof/>
        <w:lang w:val="es-MX" w:eastAsia="es-MX"/>
      </w:rPr>
      <w:pict w14:anchorId="2D053442">
        <v:group id="Grupo 4" o:spid="_x0000_s1025" alt="Title: Marco de página con tabulación" style="position:absolute;margin-left:0;margin-top:0;width:560.2pt;height:803.2pt;z-index:-251656192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1027" style="position:absolute;left:1333;width:73152;height:96012;visibility:visible;mso-wrap-style:square;v-text-anchor:middle" coordsize="7315200,9601200" o:spt="100" adj="0,,0" path="m,l7315200,r,9601200l,9601200,,xm190488,190488r,9220224l7124712,9410712r,-9220224l190488,190488xe" fillcolor="#e3ab47" stroked="f" strokeweight="1pt">
            <v:stroke joinstyle="miter"/>
            <v:formulas/>
            <v:path arrowok="t" o:connecttype="custom" o:connectlocs="0,0;7315200,0;7315200,9601200;0,9601200;0,0;190488,190488;190488,9410712;7124712,9410712;7124712,190488;190488,190488" o:connectangles="0,0,0,0,0,0,0,0,0,0"/>
          </v:shape>
          <v:shape id="Forma libre 8" o:spid="_x0000_s1026" style="position:absolute;left:2286;top:4286;width:3581;height:8020;visibility:visible;mso-wrap-style:square;v-text-anchor:top" coordsize="240,528" o:spt="100" adj="-11796480,,5400" path="m2,l169,r71,246l169,480r-110,l59,528,,480r2,l2,xe" fillcolor="black" stroked="f">
            <v:stroke joinstyle="round"/>
            <v:formulas/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29E8CA9E" w14:textId="77777777" w:rsidR="008115E5" w:rsidRDefault="003D7566">
                  <w:pPr>
                    <w:jc w:val="center"/>
                  </w:pP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0F57B9"/>
    <w:multiLevelType w:val="hybridMultilevel"/>
    <w:tmpl w:val="422C0E2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366419"/>
    <w:multiLevelType w:val="hybridMultilevel"/>
    <w:tmpl w:val="AC56CE1A"/>
    <w:lvl w:ilvl="0" w:tplc="1B5E2BF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A2D42F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0F2B37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396CF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9F453A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0EAF73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EAA839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3D0B49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B20B82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274425"/>
    <w:multiLevelType w:val="hybridMultilevel"/>
    <w:tmpl w:val="1980C22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416C3"/>
    <w:multiLevelType w:val="hybridMultilevel"/>
    <w:tmpl w:val="1884BEFA"/>
    <w:lvl w:ilvl="0" w:tplc="CB4CCC72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B838D4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8C49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14D8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4F5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B4A11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B25C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1E24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78DF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454655"/>
    <w:multiLevelType w:val="hybridMultilevel"/>
    <w:tmpl w:val="7AB01E5C"/>
    <w:lvl w:ilvl="0" w:tplc="050263A6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52BEDBE4" w:tentative="1">
      <w:start w:val="1"/>
      <w:numFmt w:val="lowerLetter"/>
      <w:lvlText w:val="%2."/>
      <w:lvlJc w:val="left"/>
      <w:pPr>
        <w:ind w:left="1440" w:hanging="360"/>
      </w:pPr>
    </w:lvl>
    <w:lvl w:ilvl="2" w:tplc="77E64A30" w:tentative="1">
      <w:start w:val="1"/>
      <w:numFmt w:val="lowerRoman"/>
      <w:lvlText w:val="%3."/>
      <w:lvlJc w:val="right"/>
      <w:pPr>
        <w:ind w:left="2160" w:hanging="180"/>
      </w:pPr>
    </w:lvl>
    <w:lvl w:ilvl="3" w:tplc="755E0ABA" w:tentative="1">
      <w:start w:val="1"/>
      <w:numFmt w:val="decimal"/>
      <w:lvlText w:val="%4."/>
      <w:lvlJc w:val="left"/>
      <w:pPr>
        <w:ind w:left="2880" w:hanging="360"/>
      </w:pPr>
    </w:lvl>
    <w:lvl w:ilvl="4" w:tplc="DFA66E48" w:tentative="1">
      <w:start w:val="1"/>
      <w:numFmt w:val="lowerLetter"/>
      <w:lvlText w:val="%5."/>
      <w:lvlJc w:val="left"/>
      <w:pPr>
        <w:ind w:left="3600" w:hanging="360"/>
      </w:pPr>
    </w:lvl>
    <w:lvl w:ilvl="5" w:tplc="28EE7C84" w:tentative="1">
      <w:start w:val="1"/>
      <w:numFmt w:val="lowerRoman"/>
      <w:lvlText w:val="%6."/>
      <w:lvlJc w:val="right"/>
      <w:pPr>
        <w:ind w:left="4320" w:hanging="180"/>
      </w:pPr>
    </w:lvl>
    <w:lvl w:ilvl="6" w:tplc="4BE63E54" w:tentative="1">
      <w:start w:val="1"/>
      <w:numFmt w:val="decimal"/>
      <w:lvlText w:val="%7."/>
      <w:lvlJc w:val="left"/>
      <w:pPr>
        <w:ind w:left="5040" w:hanging="360"/>
      </w:pPr>
    </w:lvl>
    <w:lvl w:ilvl="7" w:tplc="6C78D55A" w:tentative="1">
      <w:start w:val="1"/>
      <w:numFmt w:val="lowerLetter"/>
      <w:lvlText w:val="%8."/>
      <w:lvlJc w:val="left"/>
      <w:pPr>
        <w:ind w:left="5760" w:hanging="360"/>
      </w:pPr>
    </w:lvl>
    <w:lvl w:ilvl="8" w:tplc="5DA298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BB0D2B"/>
    <w:multiLevelType w:val="hybridMultilevel"/>
    <w:tmpl w:val="96BE6B9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attachedTemplate r:id="rId1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39"/>
    <w:rsid w:val="0000752D"/>
    <w:rsid w:val="000C7AD0"/>
    <w:rsid w:val="000D4BB3"/>
    <w:rsid w:val="001C589C"/>
    <w:rsid w:val="001E3203"/>
    <w:rsid w:val="001F5A5F"/>
    <w:rsid w:val="002013CD"/>
    <w:rsid w:val="002C33A3"/>
    <w:rsid w:val="003D7566"/>
    <w:rsid w:val="003F03AF"/>
    <w:rsid w:val="003F5418"/>
    <w:rsid w:val="0047043A"/>
    <w:rsid w:val="00481A23"/>
    <w:rsid w:val="004823BF"/>
    <w:rsid w:val="004C1BEC"/>
    <w:rsid w:val="005104BE"/>
    <w:rsid w:val="0051576C"/>
    <w:rsid w:val="005433AF"/>
    <w:rsid w:val="006354B6"/>
    <w:rsid w:val="006735F9"/>
    <w:rsid w:val="00740FB7"/>
    <w:rsid w:val="008157C6"/>
    <w:rsid w:val="00897E1F"/>
    <w:rsid w:val="008A09BA"/>
    <w:rsid w:val="008C05B6"/>
    <w:rsid w:val="008C542D"/>
    <w:rsid w:val="0090172D"/>
    <w:rsid w:val="009F20A1"/>
    <w:rsid w:val="009F2555"/>
    <w:rsid w:val="00A21939"/>
    <w:rsid w:val="00A4296F"/>
    <w:rsid w:val="00A71F8F"/>
    <w:rsid w:val="00B003FA"/>
    <w:rsid w:val="00B73F86"/>
    <w:rsid w:val="00BC7516"/>
    <w:rsid w:val="00C12352"/>
    <w:rsid w:val="00C64DCD"/>
    <w:rsid w:val="00C94C23"/>
    <w:rsid w:val="00D63436"/>
    <w:rsid w:val="00E151D8"/>
    <w:rsid w:val="00E935D1"/>
    <w:rsid w:val="00E967ED"/>
    <w:rsid w:val="00ED446D"/>
    <w:rsid w:val="00F21B6B"/>
    <w:rsid w:val="00F70355"/>
    <w:rsid w:val="00F7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1DCACB"/>
  <w15:docId w15:val="{68F1F490-62DB-A14E-85BD-13F86E29A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  <w:style w:type="character" w:styleId="Hipervnculo">
    <w:name w:val="Hyperlink"/>
    <w:basedOn w:val="Fuentedeprrafopredeter"/>
    <w:uiPriority w:val="99"/>
    <w:unhideWhenUsed/>
    <w:rsid w:val="00C64DCD"/>
    <w:rPr>
      <w:color w:val="53C3C7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4D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1726BD7C-3F8F-224D-A1F9-C5F225932902%7dtf1639211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E9386-3317-46C4-99BF-B690220D74B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%7b1726BD7C-3F8F-224D-A1F9-C5F225932902%7dtf16392110.dotx</Template>
  <TotalTime>0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flores madrid</dc:creator>
  <cp:keywords/>
  <dc:description/>
  <cp:lastModifiedBy>francesca flores madrid</cp:lastModifiedBy>
  <cp:revision>2</cp:revision>
  <dcterms:created xsi:type="dcterms:W3CDTF">2021-11-13T03:17:00Z</dcterms:created>
  <dcterms:modified xsi:type="dcterms:W3CDTF">2021-11-13T03:17:00Z</dcterms:modified>
</cp:coreProperties>
</file>