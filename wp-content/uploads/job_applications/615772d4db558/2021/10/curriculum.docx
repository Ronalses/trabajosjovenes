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1118B" w14:textId="33811461" w:rsidR="008115E5" w:rsidRPr="00A32B6B" w:rsidRDefault="00AE5B0A">
      <w:pPr>
        <w:pStyle w:val="Nombre"/>
        <w:rPr>
          <w:sz w:val="48"/>
          <w:szCs w:val="15"/>
        </w:rPr>
      </w:pPr>
      <w:r>
        <w:rPr>
          <w:noProof/>
          <w:sz w:val="22"/>
          <w:szCs w:val="18"/>
        </w:rPr>
        <w:drawing>
          <wp:anchor distT="0" distB="0" distL="114300" distR="114300" simplePos="0" relativeHeight="251658240" behindDoc="0" locked="0" layoutInCell="1" allowOverlap="1" wp14:anchorId="5AC5AE91" wp14:editId="75BCD963">
            <wp:simplePos x="0" y="0"/>
            <wp:positionH relativeFrom="column">
              <wp:posOffset>4668520</wp:posOffset>
            </wp:positionH>
            <wp:positionV relativeFrom="paragraph">
              <wp:posOffset>426720</wp:posOffset>
            </wp:positionV>
            <wp:extent cx="1127760" cy="1127760"/>
            <wp:effectExtent l="0" t="0" r="2540" b="2540"/>
            <wp:wrapNone/>
            <wp:docPr id="5" name="Imagen 5" descr="Niño con la boca abiert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Niño con la boca abierta&#10;&#10;Descripción generada automáticamente con confianza me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2B6B" w:rsidRPr="00A32B6B">
        <w:rPr>
          <w:sz w:val="48"/>
          <w:szCs w:val="15"/>
        </w:rPr>
        <w:t>Antonia paz barrios liberona</w:t>
      </w:r>
    </w:p>
    <w:p w14:paraId="780ADE2E" w14:textId="21F44829" w:rsidR="008115E5" w:rsidRPr="00A32B6B" w:rsidRDefault="00A32B6B">
      <w:pPr>
        <w:pStyle w:val="Informacindecontacto"/>
        <w:rPr>
          <w:sz w:val="22"/>
          <w:szCs w:val="18"/>
        </w:rPr>
      </w:pPr>
      <w:r w:rsidRPr="00A32B6B">
        <w:rPr>
          <w:sz w:val="22"/>
          <w:szCs w:val="18"/>
        </w:rPr>
        <w:t>Sta. Herminia 220, Padre Hurtado</w:t>
      </w:r>
      <w:r>
        <w:rPr>
          <w:sz w:val="22"/>
          <w:szCs w:val="18"/>
        </w:rPr>
        <w:t xml:space="preserve"> </w:t>
      </w:r>
      <w:r w:rsidRPr="00A32B6B">
        <w:rPr>
          <w:sz w:val="22"/>
          <w:szCs w:val="18"/>
        </w:rPr>
        <w:t>/</w:t>
      </w:r>
      <w:r>
        <w:rPr>
          <w:sz w:val="22"/>
          <w:szCs w:val="18"/>
        </w:rPr>
        <w:t xml:space="preserve"> </w:t>
      </w:r>
      <w:r w:rsidRPr="00A32B6B">
        <w:rPr>
          <w:sz w:val="22"/>
          <w:szCs w:val="18"/>
        </w:rPr>
        <w:t>995972789</w:t>
      </w:r>
      <w:r>
        <w:rPr>
          <w:sz w:val="22"/>
          <w:szCs w:val="18"/>
        </w:rPr>
        <w:t xml:space="preserve"> </w:t>
      </w:r>
      <w:r w:rsidRPr="00A32B6B">
        <w:rPr>
          <w:sz w:val="22"/>
          <w:szCs w:val="18"/>
        </w:rPr>
        <w:t>/</w:t>
      </w:r>
      <w:r>
        <w:rPr>
          <w:sz w:val="22"/>
          <w:szCs w:val="18"/>
        </w:rPr>
        <w:t xml:space="preserve"> </w:t>
      </w:r>
      <w:r w:rsidRPr="00A32B6B">
        <w:rPr>
          <w:sz w:val="22"/>
          <w:szCs w:val="18"/>
        </w:rPr>
        <w:t>antoniaapaaz57@gmail.com</w:t>
      </w:r>
    </w:p>
    <w:p w14:paraId="404176C9" w14:textId="49F9897D" w:rsidR="00A32B6B" w:rsidRPr="00A32B6B" w:rsidRDefault="00A32B6B">
      <w:pPr>
        <w:pStyle w:val="Informacindecontacto"/>
        <w:rPr>
          <w:sz w:val="22"/>
          <w:szCs w:val="18"/>
        </w:rPr>
      </w:pPr>
      <w:r w:rsidRPr="00A32B6B">
        <w:rPr>
          <w:sz w:val="22"/>
          <w:szCs w:val="18"/>
        </w:rPr>
        <w:t>Rut: 21.267.465-6</w:t>
      </w:r>
    </w:p>
    <w:p w14:paraId="1096D088" w14:textId="50F4EB16" w:rsidR="00A32B6B" w:rsidRPr="00A32B6B" w:rsidRDefault="00A32B6B">
      <w:pPr>
        <w:pStyle w:val="Informacindecontacto"/>
        <w:rPr>
          <w:sz w:val="22"/>
          <w:szCs w:val="18"/>
        </w:rPr>
      </w:pPr>
      <w:r w:rsidRPr="00A32B6B">
        <w:rPr>
          <w:sz w:val="22"/>
          <w:szCs w:val="18"/>
        </w:rPr>
        <w:t>Fecha de nacimiento: 31 de marzo de 2003</w:t>
      </w:r>
    </w:p>
    <w:p w14:paraId="53FA7F00" w14:textId="61E1C2CC" w:rsidR="008115E5" w:rsidRDefault="00AE5B0A">
      <w:pPr>
        <w:pStyle w:val="Ttulo1"/>
      </w:pPr>
      <w:r>
        <w:t>objetivos personales</w:t>
      </w:r>
    </w:p>
    <w:p w14:paraId="7BE70019" w14:textId="547FAF13" w:rsidR="00AE5B0A" w:rsidRDefault="00A32B6B">
      <w:r>
        <w:t>Mis objetivos son básicamente poder aportar en mi casa, tener una situación económica estable y seria un gran logro el poder ganar experiencia trabajando ya que me daría mucha mas experiencia</w:t>
      </w:r>
      <w:r w:rsidR="00AE5B0A">
        <w:t>. S</w:t>
      </w:r>
    </w:p>
    <w:sdt>
      <w:sdtPr>
        <w:id w:val="1728489637"/>
        <w:placeholder>
          <w:docPart w:val="BCA314687C16344483E8E867C9998455"/>
        </w:placeholder>
        <w:temporary/>
        <w:showingPlcHdr/>
      </w:sdtPr>
      <w:sdtEndPr/>
      <w:sdtContent>
        <w:p w14:paraId="76F49BFB" w14:textId="77777777" w:rsidR="008115E5" w:rsidRDefault="00F02648">
          <w:pPr>
            <w:pStyle w:val="Ttulo1"/>
          </w:pPr>
          <w:r>
            <w:t>Experiencia</w:t>
          </w:r>
        </w:p>
      </w:sdtContent>
    </w:sdt>
    <w:p w14:paraId="101DCA6F" w14:textId="6BD74396" w:rsidR="008115E5" w:rsidRDefault="00A32B6B" w:rsidP="00A32B6B">
      <w:pPr>
        <w:pStyle w:val="Listaconvietas"/>
      </w:pPr>
      <w:r>
        <w:t xml:space="preserve">No cuento con </w:t>
      </w:r>
      <w:r w:rsidR="00AE5B0A">
        <w:t xml:space="preserve">experiencia, aunque me gustaría mucho poder ganar una.  </w:t>
      </w:r>
    </w:p>
    <w:sdt>
      <w:sdtPr>
        <w:id w:val="720946933"/>
        <w:placeholder>
          <w:docPart w:val="FDE5BAF6FDCE2B4497270B26060BFDA9"/>
        </w:placeholder>
        <w:temporary/>
        <w:showingPlcHdr/>
      </w:sdtPr>
      <w:sdtEndPr/>
      <w:sdtContent>
        <w:p w14:paraId="61EBB21B" w14:textId="77777777" w:rsidR="008115E5" w:rsidRDefault="00F02648">
          <w:pPr>
            <w:pStyle w:val="Ttulo1"/>
          </w:pPr>
          <w:r>
            <w:t>Formación</w:t>
          </w:r>
        </w:p>
      </w:sdtContent>
    </w:sdt>
    <w:p w14:paraId="2A1C8EFA" w14:textId="6196C006" w:rsidR="008115E5" w:rsidRDefault="00A32B6B" w:rsidP="00A32B6B">
      <w:pPr>
        <w:spacing w:line="240" w:lineRule="auto"/>
      </w:pPr>
      <w:r>
        <w:t>Colegio San Sebastián de Akivi – Kínder</w:t>
      </w:r>
      <w:r w:rsidR="00AE5B0A">
        <w:t xml:space="preserve">. </w:t>
      </w:r>
    </w:p>
    <w:p w14:paraId="5240A02C" w14:textId="15F17501" w:rsidR="00A32B6B" w:rsidRDefault="00A32B6B" w:rsidP="00A32B6B">
      <w:pPr>
        <w:spacing w:line="240" w:lineRule="auto"/>
      </w:pPr>
      <w:r>
        <w:t>Colegio Hermano Eugenio Eyraud – 1ro y 2do Básico</w:t>
      </w:r>
      <w:r w:rsidR="00AE5B0A">
        <w:t xml:space="preserve">. </w:t>
      </w:r>
    </w:p>
    <w:p w14:paraId="740D7BFD" w14:textId="7ED21A59" w:rsidR="00A32B6B" w:rsidRDefault="00A32B6B" w:rsidP="00A32B6B">
      <w:r>
        <w:t>Colegio San Marcos – 3ro y 4to básico</w:t>
      </w:r>
      <w:r w:rsidR="00AE5B0A">
        <w:t xml:space="preserve">. </w:t>
      </w:r>
    </w:p>
    <w:p w14:paraId="211C7F5F" w14:textId="656266DE" w:rsidR="00A32B6B" w:rsidRDefault="00A32B6B" w:rsidP="00A32B6B">
      <w:r>
        <w:t>Colegio Peumayen – 5to básico a 4to medio</w:t>
      </w:r>
      <w:r w:rsidR="00AE5B0A">
        <w:t xml:space="preserve">. </w:t>
      </w:r>
    </w:p>
    <w:p w14:paraId="2E436384" w14:textId="41905F41" w:rsidR="00A32B6B" w:rsidRDefault="00A32B6B" w:rsidP="00A32B6B">
      <w:r>
        <w:t xml:space="preserve">Universidad de las Américas, Trabajo Social </w:t>
      </w:r>
      <w:r w:rsidR="00AE5B0A">
        <w:t>–</w:t>
      </w:r>
      <w:r>
        <w:t xml:space="preserve"> Actualmente</w:t>
      </w:r>
      <w:r w:rsidR="00AE5B0A">
        <w:t xml:space="preserve"> cursando. </w:t>
      </w:r>
    </w:p>
    <w:p w14:paraId="24A5C624" w14:textId="05C5F7CC" w:rsidR="008115E5" w:rsidRDefault="00A32B6B">
      <w:pPr>
        <w:pStyle w:val="Ttulo1"/>
      </w:pPr>
      <w:r>
        <w:t>Cualidades y habilidades</w:t>
      </w:r>
    </w:p>
    <w:p w14:paraId="0918E805" w14:textId="22959581" w:rsidR="008115E5" w:rsidRDefault="00A32B6B" w:rsidP="00A32B6B">
      <w:pPr>
        <w:pStyle w:val="Listaconvietas"/>
      </w:pPr>
      <w:r>
        <w:t xml:space="preserve">Me considero una persona bastante responsable, </w:t>
      </w:r>
      <w:r w:rsidR="00AE5B0A">
        <w:t xml:space="preserve">eficaz, independiente, </w:t>
      </w:r>
      <w:r>
        <w:t>ordenada, organizada, llego a tiempo, me gusta trabajar en equipo</w:t>
      </w:r>
      <w:r w:rsidR="00AE5B0A">
        <w:t xml:space="preserve">, </w:t>
      </w:r>
      <w:r>
        <w:t>tengo un buen trato con la gente</w:t>
      </w:r>
      <w:r w:rsidR="00AE5B0A">
        <w:t xml:space="preserve"> y siempre aspiro a aprender mucho más. </w:t>
      </w:r>
      <w:r>
        <w:t xml:space="preserve"> </w:t>
      </w:r>
    </w:p>
    <w:p w14:paraId="5D200077" w14:textId="0BD0366D" w:rsidR="00A32B6B" w:rsidRDefault="00A32B6B" w:rsidP="00A32B6B">
      <w:pPr>
        <w:pStyle w:val="Listaconvietas"/>
      </w:pPr>
      <w:r>
        <w:t xml:space="preserve">Idioma: Ingles avanzado, puedo escribirlo, comunicarme y leerlo. </w:t>
      </w:r>
    </w:p>
    <w:p w14:paraId="4DC4BA8E" w14:textId="3C48B286" w:rsidR="00A32B6B" w:rsidRDefault="00AE5B0A" w:rsidP="00A32B6B">
      <w:pPr>
        <w:pStyle w:val="Listaconvietas"/>
      </w:pPr>
      <w:r>
        <w:t xml:space="preserve">Soy manicurista profesional en esmaltado permanente, uñas acrílicas y de gel. </w:t>
      </w:r>
    </w:p>
    <w:p w14:paraId="4BF5A136" w14:textId="34BA4358" w:rsidR="00AE5B0A" w:rsidRDefault="00AE5B0A" w:rsidP="00A32B6B">
      <w:pPr>
        <w:pStyle w:val="Listaconvietas"/>
      </w:pPr>
      <w:r>
        <w:t xml:space="preserve">Tengo 18 años y soy estudiante universitaria de primer año de Trabajo Social en UDLA. </w:t>
      </w:r>
    </w:p>
    <w:p w14:paraId="68B65E55" w14:textId="77777777" w:rsidR="00AE5B0A" w:rsidRDefault="00AE5B0A" w:rsidP="00AE5B0A">
      <w:pPr>
        <w:pStyle w:val="Listaconvietas"/>
        <w:numPr>
          <w:ilvl w:val="0"/>
          <w:numId w:val="0"/>
        </w:numPr>
        <w:ind w:left="216"/>
      </w:pPr>
    </w:p>
    <w:sectPr w:rsidR="00AE5B0A" w:rsidSect="00691927">
      <w:headerReference w:type="default" r:id="rId9"/>
      <w:footerReference w:type="default" r:id="rId10"/>
      <w:headerReference w:type="first" r:id="rId11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4BB1B" w14:textId="77777777" w:rsidR="00F02648" w:rsidRDefault="00F02648">
      <w:pPr>
        <w:spacing w:after="0" w:line="240" w:lineRule="auto"/>
      </w:pPr>
      <w:r>
        <w:separator/>
      </w:r>
    </w:p>
  </w:endnote>
  <w:endnote w:type="continuationSeparator" w:id="0">
    <w:p w14:paraId="3E66A55E" w14:textId="77777777" w:rsidR="00F02648" w:rsidRDefault="00F0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94020B" w14:textId="77777777" w:rsidR="008115E5" w:rsidRDefault="00F02648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943840" w14:textId="77777777" w:rsidR="00F02648" w:rsidRDefault="00F02648">
      <w:pPr>
        <w:spacing w:after="0" w:line="240" w:lineRule="auto"/>
      </w:pPr>
      <w:r>
        <w:separator/>
      </w:r>
    </w:p>
  </w:footnote>
  <w:footnote w:type="continuationSeparator" w:id="0">
    <w:p w14:paraId="10122284" w14:textId="77777777" w:rsidR="00F02648" w:rsidRDefault="00F0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AC916" w14:textId="77777777" w:rsidR="008115E5" w:rsidRDefault="00F02648"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464AD1" wp14:editId="60B1261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Marc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B2DC49" id="Marco 1" o:spid="_x0000_s1026" style="position:absolute;margin-left:0;margin-top:0;width:394.8pt;height:567.4pt;z-index:-251657216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E30BB" w14:textId="77777777" w:rsidR="008115E5" w:rsidRDefault="00F02648">
    <w:r>
      <w:rPr>
        <w:noProof/>
        <w:lang w:val="es-MX" w:eastAsia="es-MX"/>
      </w:rPr>
      <w:pict w14:anchorId="07101FD9">
        <v:group id="Grupo 4" o:spid="_x0000_s2049" alt="Title: Marco de página con tabulación" style="position:absolute;margin-left:0;margin-top:0;width:560.2pt;height:803.2pt;z-index:-251655168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Marco 5" o:spid="_x0000_s2050" alt="Title: Marco de página con tabulación" style="position:absolute;left:1333;width:73152;height:96012;visibility:visible;mso-wrap-style:square;v-text-anchor:middle" coordsize="7315200,9601200" o:spt="100" adj="0,,0" path="m,l7315200,r,9601200l,9601200,,xm190488,190488r,9220224l7124712,9410712r,-9220224l190488,190488xe" fillcolor="#e3ab47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Forma libre 8" o:spid="_x0000_s2051" alt="Title: Marco de página con tabulación" style="position:absolute;left:2286;top:4286;width:3581;height:8020;visibility:visible;mso-wrap-style:square;v-text-anchor:top" coordsize="240,528" o:spt="100" adj="-11796480,,5400" path="m2,l169,r71,246l169,480r-110,l59,528,,480r2,l2,xe" fillcolor="black" stroked="f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14:paraId="44D17254" w14:textId="77777777" w:rsidR="008115E5" w:rsidRDefault="00F02648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D890B5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553E95D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A20B4A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996FAE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6E622C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3AE9E6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3FA81E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75ACE5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9065B9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3B6ABFA4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974CC1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92A5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5A64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5EBB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0C22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C07B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68A9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1AB5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E0C39"/>
    <w:multiLevelType w:val="hybridMultilevel"/>
    <w:tmpl w:val="161C864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54655"/>
    <w:multiLevelType w:val="hybridMultilevel"/>
    <w:tmpl w:val="7AB01E5C"/>
    <w:lvl w:ilvl="0" w:tplc="259C24FA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E6969484" w:tentative="1">
      <w:start w:val="1"/>
      <w:numFmt w:val="lowerLetter"/>
      <w:lvlText w:val="%2."/>
      <w:lvlJc w:val="left"/>
      <w:pPr>
        <w:ind w:left="1440" w:hanging="360"/>
      </w:pPr>
    </w:lvl>
    <w:lvl w:ilvl="2" w:tplc="079AF5CA" w:tentative="1">
      <w:start w:val="1"/>
      <w:numFmt w:val="lowerRoman"/>
      <w:lvlText w:val="%3."/>
      <w:lvlJc w:val="right"/>
      <w:pPr>
        <w:ind w:left="2160" w:hanging="180"/>
      </w:pPr>
    </w:lvl>
    <w:lvl w:ilvl="3" w:tplc="CE4029C2" w:tentative="1">
      <w:start w:val="1"/>
      <w:numFmt w:val="decimal"/>
      <w:lvlText w:val="%4."/>
      <w:lvlJc w:val="left"/>
      <w:pPr>
        <w:ind w:left="2880" w:hanging="360"/>
      </w:pPr>
    </w:lvl>
    <w:lvl w:ilvl="4" w:tplc="7FDC9CD8" w:tentative="1">
      <w:start w:val="1"/>
      <w:numFmt w:val="lowerLetter"/>
      <w:lvlText w:val="%5."/>
      <w:lvlJc w:val="left"/>
      <w:pPr>
        <w:ind w:left="3600" w:hanging="360"/>
      </w:pPr>
    </w:lvl>
    <w:lvl w:ilvl="5" w:tplc="BB46F474" w:tentative="1">
      <w:start w:val="1"/>
      <w:numFmt w:val="lowerRoman"/>
      <w:lvlText w:val="%6."/>
      <w:lvlJc w:val="right"/>
      <w:pPr>
        <w:ind w:left="4320" w:hanging="180"/>
      </w:pPr>
    </w:lvl>
    <w:lvl w:ilvl="6" w:tplc="CEF4FE98" w:tentative="1">
      <w:start w:val="1"/>
      <w:numFmt w:val="decimal"/>
      <w:lvlText w:val="%7."/>
      <w:lvlJc w:val="left"/>
      <w:pPr>
        <w:ind w:left="5040" w:hanging="360"/>
      </w:pPr>
    </w:lvl>
    <w:lvl w:ilvl="7" w:tplc="A8A07132" w:tentative="1">
      <w:start w:val="1"/>
      <w:numFmt w:val="lowerLetter"/>
      <w:lvlText w:val="%8."/>
      <w:lvlJc w:val="left"/>
      <w:pPr>
        <w:ind w:left="5760" w:hanging="360"/>
      </w:pPr>
    </w:lvl>
    <w:lvl w:ilvl="8" w:tplc="E5BE6CD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attachedTemplate r:id="rId1"/>
  <w:defaultTabStop w:val="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6B"/>
    <w:rsid w:val="00006F18"/>
    <w:rsid w:val="00A32B6B"/>
    <w:rsid w:val="00AE5B0A"/>
    <w:rsid w:val="00F0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C9C52A4"/>
  <w15:docId w15:val="{5E631762-E8FE-F44D-806B-9B26E053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9D0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cindecontacto">
    <w:name w:val="Información de contac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aconvieta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0E0B05" w:themeColor="text2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E3AB47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Car">
    <w:name w:val="Cita Car"/>
    <w:basedOn w:val="Fuentedeprrafopredeter"/>
    <w:link w:val="Cita"/>
    <w:uiPriority w:val="29"/>
    <w:semiHidden/>
    <w:rPr>
      <w:iCs/>
      <w:sz w:val="2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Cs/>
      <w:color w:val="262626" w:themeColor="text1" w:themeTint="D9"/>
      <w:sz w:val="26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rrafodelista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bre">
    <w:name w:val="Nombr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FechaCar">
    <w:name w:val="Fecha Car"/>
    <w:basedOn w:val="Fuentedeprrafopredeter"/>
    <w:link w:val="Fecha"/>
    <w:uiPriority w:val="99"/>
    <w:semiHidden/>
    <w:rPr>
      <w:color w:val="0E0B05" w:themeColor="text2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doCar">
    <w:name w:val="Saludo Car"/>
    <w:basedOn w:val="Fuentedeprrafopredeter"/>
    <w:link w:val="Saludo"/>
    <w:uiPriority w:val="99"/>
    <w:semiHidden/>
    <w:rPr>
      <w:color w:val="0E0B05" w:themeColor="text2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FirmaCar">
    <w:name w:val="Firma Car"/>
    <w:basedOn w:val="Fuentedeprrafopredeter"/>
    <w:link w:val="Firma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toniabarrios/Library/Containers/com.microsoft.Word/Data/Library/Application%20Support/Microsoft/Office/16.0/DTS/es-ES%7b95940170-059C-0141-BBB0-9AB86F66B878%7d/%7b915483AE-75DE-394B-9C8C-1B96456446FA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CA314687C16344483E8E867C9998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153ED-7EC5-D947-9F89-AC814797337F}"/>
      </w:docPartPr>
      <w:docPartBody>
        <w:p w:rsidR="00000000" w:rsidRDefault="008D01A6">
          <w:pPr>
            <w:pStyle w:val="BCA314687C16344483E8E867C9998455"/>
          </w:pPr>
          <w:r>
            <w:t>Experiencia</w:t>
          </w:r>
        </w:p>
      </w:docPartBody>
    </w:docPart>
    <w:docPart>
      <w:docPartPr>
        <w:name w:val="FDE5BAF6FDCE2B4497270B26060BF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066E7-D083-AF4F-BB2E-D94CF8A2C8FF}"/>
      </w:docPartPr>
      <w:docPartBody>
        <w:p w:rsidR="00000000" w:rsidRDefault="008D01A6">
          <w:pPr>
            <w:pStyle w:val="FDE5BAF6FDCE2B4497270B26060BFDA9"/>
          </w:pPr>
          <w:r>
            <w:t>Formación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416C3"/>
    <w:multiLevelType w:val="hybridMultilevel"/>
    <w:tmpl w:val="1884BEFA"/>
    <w:lvl w:ilvl="0" w:tplc="B9D47E40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E034BD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F668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C432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1E9E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086C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4299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EEEC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2E76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A6"/>
    <w:rsid w:val="008D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765A0830C0D2044840B868A6673C27A">
    <w:name w:val="8765A0830C0D2044840B868A6673C27A"/>
  </w:style>
  <w:style w:type="paragraph" w:customStyle="1" w:styleId="47F91F6CDD5A8E40BDD0DC9E6FB59798">
    <w:name w:val="47F91F6CDD5A8E40BDD0DC9E6FB59798"/>
  </w:style>
  <w:style w:type="paragraph" w:customStyle="1" w:styleId="6B3346A0CA5FFD40946CF4086BF40D9E">
    <w:name w:val="6B3346A0CA5FFD40946CF4086BF40D9E"/>
  </w:style>
  <w:style w:type="paragraph" w:customStyle="1" w:styleId="01BCA652292461458C82648BF85429AF">
    <w:name w:val="01BCA652292461458C82648BF85429AF"/>
  </w:style>
  <w:style w:type="paragraph" w:customStyle="1" w:styleId="BCA314687C16344483E8E867C9998455">
    <w:name w:val="BCA314687C16344483E8E867C9998455"/>
  </w:style>
  <w:style w:type="paragraph" w:customStyle="1" w:styleId="DADEF78F3FB85B4AB1627C83F1656978">
    <w:name w:val="DADEF78F3FB85B4AB1627C83F1656978"/>
  </w:style>
  <w:style w:type="paragraph" w:customStyle="1" w:styleId="D87C32CAACD1F2498BE3BC7C6093A11D">
    <w:name w:val="D87C32CAACD1F2498BE3BC7C6093A11D"/>
  </w:style>
  <w:style w:type="paragraph" w:styleId="Listaconvietas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s-ES" w:eastAsia="ja-JP"/>
    </w:rPr>
  </w:style>
  <w:style w:type="paragraph" w:customStyle="1" w:styleId="076F6DB2C5EF2E45AF53ACEC3B540C9E">
    <w:name w:val="076F6DB2C5EF2E45AF53ACEC3B540C9E"/>
  </w:style>
  <w:style w:type="paragraph" w:customStyle="1" w:styleId="FDE5BAF6FDCE2B4497270B26060BFDA9">
    <w:name w:val="FDE5BAF6FDCE2B4497270B26060BFDA9"/>
  </w:style>
  <w:style w:type="paragraph" w:customStyle="1" w:styleId="E43995F1F15E6A4AB7DFFFC00F3980A2">
    <w:name w:val="E43995F1F15E6A4AB7DFFFC00F3980A2"/>
  </w:style>
  <w:style w:type="paragraph" w:customStyle="1" w:styleId="0E0F373C8A498640888176C068B277D1">
    <w:name w:val="0E0F373C8A498640888176C068B277D1"/>
  </w:style>
  <w:style w:type="paragraph" w:customStyle="1" w:styleId="121D57B2601A8240B3A43C0A5BB54F74">
    <w:name w:val="121D57B2601A8240B3A43C0A5BB54F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DC30F-6AB5-4F5A-B58B-7EFD20600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llamativo.dotx</Template>
  <TotalTime>14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CAROLA LIBERONA VALENZUELA</cp:lastModifiedBy>
  <cp:revision>1</cp:revision>
  <dcterms:created xsi:type="dcterms:W3CDTF">2021-06-06T20:31:00Z</dcterms:created>
  <dcterms:modified xsi:type="dcterms:W3CDTF">2021-06-06T20:50:00Z</dcterms:modified>
</cp:coreProperties>
</file>