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0A2D" w14:textId="7CBBD195" w:rsidR="00390AC9" w:rsidRDefault="00390AC9"/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14:paraId="5E72D93F" w14:textId="77777777" w:rsidTr="00390AC9">
        <w:tc>
          <w:tcPr>
            <w:tcW w:w="4829" w:type="dxa"/>
            <w:vAlign w:val="bottom"/>
          </w:tcPr>
          <w:p w14:paraId="31A543F3" w14:textId="544F66F3" w:rsidR="00674B56" w:rsidRPr="00674B56" w:rsidRDefault="00390AC9" w:rsidP="00C84833">
            <w:pPr>
              <w:pStyle w:val="Ttulo"/>
              <w:rPr>
                <w:sz w:val="56"/>
                <w:szCs w:val="52"/>
              </w:rPr>
            </w:pPr>
            <w:r w:rsidRPr="00390AC9">
              <w:rPr>
                <w:sz w:val="56"/>
                <w:szCs w:val="52"/>
              </w:rPr>
              <w:t>María Jesús Medina Venegas</w:t>
            </w:r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1"/>
              <w:gridCol w:w="406"/>
            </w:tblGrid>
            <w:tr w:rsidR="00932D92" w:rsidRPr="009D0878" w14:paraId="6C40ABFD" w14:textId="77777777" w:rsidTr="00390AC9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C2C969F" w14:textId="19BE34F6" w:rsidR="004E2970" w:rsidRPr="009D0878" w:rsidRDefault="00403348" w:rsidP="004E2970">
                  <w:pPr>
                    <w:pStyle w:val="Informacindecontacto"/>
                  </w:pPr>
                  <w:sdt>
                    <w:sdtPr>
                      <w:alias w:val="Escriba la dirección:"/>
                      <w:tag w:val="Escriba la dirección:"/>
                      <w:id w:val="966779368"/>
                      <w:placeholder>
                        <w:docPart w:val="DBC02143E26E43298F8DD0D573047B5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90AC9" w:rsidRPr="00325BDE">
                        <w:t>Vicente Huidobro 3600, Macul</w:t>
                      </w:r>
                    </w:sdtContent>
                  </w:sdt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59B2754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6371DB9B" wp14:editId="2202B954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9E558A5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8FDE965" w14:textId="77777777" w:rsidTr="00390AC9">
              <w:sdt>
                <w:sdtPr>
                  <w:alias w:val="Escriba el teléfono:"/>
                  <w:tag w:val="Escriba el teléfono:"/>
                  <w:id w:val="-1849400302"/>
                  <w:placeholder>
                    <w:docPart w:val="E59DF2AE37F54D9690A61545AA107CB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0812E706" w14:textId="7BA2E21F" w:rsidR="00932D92" w:rsidRPr="009D0878" w:rsidRDefault="00390AC9" w:rsidP="00932D92">
                      <w:pPr>
                        <w:pStyle w:val="Informacindecontacto"/>
                      </w:pPr>
                      <w:r>
                        <w:t>+56947093136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58358A0D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D8C9432" wp14:editId="751E2358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545DAB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2A1C66C" w14:textId="77777777" w:rsidTr="00390AC9">
              <w:sdt>
                <w:sdtPr>
                  <w:alias w:val="Escriba el correo electrónico:"/>
                  <w:tag w:val="Escriba el correo electrónico:"/>
                  <w:id w:val="-675184368"/>
                  <w:placeholder>
                    <w:docPart w:val="F1C50C6B68194744BADEF5C986D393E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5FEF84E8" w14:textId="5DC5E287" w:rsidR="00932D92" w:rsidRPr="009D0878" w:rsidRDefault="00390AC9" w:rsidP="00932D92">
                      <w:pPr>
                        <w:pStyle w:val="Informacindecontacto"/>
                      </w:pPr>
                      <w:r>
                        <w:t>majemv@gmail.com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02CAA17C" w14:textId="77777777"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03ED75D" wp14:editId="25D8CFF2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2BE8CB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052AAE4" w14:textId="77777777" w:rsidR="00D92B95" w:rsidRDefault="00D92B95" w:rsidP="009D3336">
            <w:pPr>
              <w:pStyle w:val="Encabezado"/>
            </w:pPr>
          </w:p>
        </w:tc>
      </w:tr>
    </w:tbl>
    <w:p w14:paraId="4A79B2A5" w14:textId="425AF0E9" w:rsidR="00F22D4E" w:rsidRDefault="00F22D4E" w:rsidP="00F22D4E">
      <w:pPr>
        <w:spacing w:after="0"/>
      </w:pPr>
      <w:r>
        <w:t>Fecha de nacimiento: 08 de septiembre de 2002 (19 años)</w:t>
      </w:r>
    </w:p>
    <w:p w14:paraId="79A483D0" w14:textId="399CABDB" w:rsidR="00F22D4E" w:rsidRDefault="00F22D4E" w:rsidP="00F22D4E">
      <w:pPr>
        <w:spacing w:after="0"/>
      </w:pPr>
      <w:r>
        <w:t>RUN: 21.132.482-1</w:t>
      </w:r>
    </w:p>
    <w:p w14:paraId="1F6A5D06" w14:textId="2DCB6D30" w:rsidR="00AD13CB" w:rsidRDefault="00403348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68A71BAE5C11420B951B854EEEBC7111"/>
          </w:placeholder>
          <w:temporary/>
          <w:showingPlcHdr/>
          <w15:appearance w15:val="hidden"/>
        </w:sdtPr>
        <w:sdtEndPr/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4509"/>
        <w:gridCol w:w="4517"/>
      </w:tblGrid>
      <w:tr w:rsidR="005B1D68" w14:paraId="54B1DEBC" w14:textId="77777777" w:rsidTr="00564951">
        <w:tc>
          <w:tcPr>
            <w:tcW w:w="4680" w:type="dxa"/>
          </w:tcPr>
          <w:p w14:paraId="4E7F674D" w14:textId="5B4A2D0C" w:rsidR="005B1D68" w:rsidRDefault="00F22D4E" w:rsidP="00BC7376">
            <w:pPr>
              <w:pStyle w:val="Listaconvietas"/>
              <w:numPr>
                <w:ilvl w:val="0"/>
                <w:numId w:val="4"/>
              </w:numPr>
            </w:pPr>
            <w:r>
              <w:t>Facilidad de aprendizaje</w:t>
            </w:r>
          </w:p>
          <w:p w14:paraId="7C604E50" w14:textId="66F08D14" w:rsidR="00752315" w:rsidRDefault="00F22D4E" w:rsidP="00BC7376">
            <w:pPr>
              <w:pStyle w:val="Listaconvietas"/>
              <w:numPr>
                <w:ilvl w:val="0"/>
                <w:numId w:val="4"/>
              </w:numPr>
            </w:pPr>
            <w:r>
              <w:t>Responsable</w:t>
            </w:r>
          </w:p>
          <w:p w14:paraId="08AAD0B0" w14:textId="7A6D94DB" w:rsidR="00F22D4E" w:rsidRPr="004937AE" w:rsidRDefault="00F22D4E" w:rsidP="00BC7376">
            <w:pPr>
              <w:pStyle w:val="Listaconvietas"/>
              <w:numPr>
                <w:ilvl w:val="0"/>
                <w:numId w:val="4"/>
              </w:numPr>
            </w:pPr>
            <w:r>
              <w:t>Proactiva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C14B001" w14:textId="627E78D8" w:rsidR="005B1D68" w:rsidRDefault="00A16264" w:rsidP="00BC7376">
            <w:pPr>
              <w:pStyle w:val="Listaconvietas"/>
            </w:pPr>
            <w:r>
              <w:t>Entusiasta</w:t>
            </w:r>
          </w:p>
          <w:p w14:paraId="60B0D574" w14:textId="67A3E3A4" w:rsidR="00752315" w:rsidRDefault="00F22D4E" w:rsidP="00BC7376">
            <w:pPr>
              <w:pStyle w:val="Listaconvietas"/>
            </w:pPr>
            <w:r>
              <w:t>Puntual</w:t>
            </w:r>
          </w:p>
          <w:p w14:paraId="7AF99ABB" w14:textId="5EC116D8" w:rsidR="00752315" w:rsidRPr="004937AE" w:rsidRDefault="00603B03" w:rsidP="00BC7376">
            <w:pPr>
              <w:pStyle w:val="Listaconvietas"/>
            </w:pPr>
            <w:r>
              <w:t>Bilingüe</w:t>
            </w:r>
          </w:p>
        </w:tc>
      </w:tr>
    </w:tbl>
    <w:p w14:paraId="46BAB43A" w14:textId="77777777" w:rsidR="005B1D68" w:rsidRDefault="00403348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B8970A2EDDB942458B7741EEBF47C4CF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es-ES"/>
            </w:rPr>
            <w:t>Experiencia</w:t>
          </w:r>
        </w:sdtContent>
      </w:sdt>
    </w:p>
    <w:p w14:paraId="03A0FE6C" w14:textId="4120A4EB" w:rsidR="0023705D" w:rsidRPr="00D413F9" w:rsidRDefault="00F22D4E" w:rsidP="00D413F9">
      <w:pPr>
        <w:pStyle w:val="Ttulo3"/>
      </w:pPr>
      <w:r>
        <w:t>Enero de 2021-febrero 2021</w:t>
      </w:r>
    </w:p>
    <w:p w14:paraId="524D378C" w14:textId="1F80456F" w:rsidR="0023705D" w:rsidRPr="00513EFC" w:rsidRDefault="007900E3" w:rsidP="00513EFC">
      <w:pPr>
        <w:pStyle w:val="Ttulo2"/>
      </w:pPr>
      <w:proofErr w:type="spellStart"/>
      <w:r>
        <w:t>Garzona</w:t>
      </w:r>
      <w:proofErr w:type="spellEnd"/>
      <w:r w:rsidR="0095272C">
        <w:rPr>
          <w:lang w:bidi="es-ES"/>
        </w:rPr>
        <w:t xml:space="preserve"> / </w:t>
      </w:r>
      <w:r>
        <w:rPr>
          <w:rStyle w:val="nfasis"/>
        </w:rPr>
        <w:t>Baguales Restobar Angol</w:t>
      </w:r>
    </w:p>
    <w:p w14:paraId="7758C62E" w14:textId="3D76E80C" w:rsidR="00D413F9" w:rsidRPr="00D413F9" w:rsidRDefault="007900E3" w:rsidP="00D413F9">
      <w:r>
        <w:t xml:space="preserve">Se desempeña como </w:t>
      </w:r>
      <w:proofErr w:type="spellStart"/>
      <w:r>
        <w:t>garzona</w:t>
      </w:r>
      <w:proofErr w:type="spellEnd"/>
      <w:r>
        <w:t xml:space="preserve"> en concurrido local de la zona sur de Chile siendo felicitada por los clientes por la atención y siendo destacada por sus jefes por el buen desempeño laboral.</w:t>
      </w:r>
    </w:p>
    <w:p w14:paraId="23B7C820" w14:textId="4FE40AA3" w:rsidR="00D413F9" w:rsidRPr="00D413F9" w:rsidRDefault="007900E3" w:rsidP="00D413F9">
      <w:pPr>
        <w:pStyle w:val="Ttulo3"/>
      </w:pPr>
      <w:r>
        <w:t>octubre de 2021-noviembre de 2021</w:t>
      </w:r>
    </w:p>
    <w:p w14:paraId="5C853F60" w14:textId="5AC766C9" w:rsidR="00D413F9" w:rsidRPr="00513EFC" w:rsidRDefault="007900E3" w:rsidP="00513EFC">
      <w:pPr>
        <w:pStyle w:val="Ttulo2"/>
      </w:pPr>
      <w:r>
        <w:t>Ayudante de Barra</w:t>
      </w:r>
      <w:r w:rsidR="0095272C">
        <w:rPr>
          <w:lang w:bidi="es-ES"/>
        </w:rPr>
        <w:t xml:space="preserve"> / </w:t>
      </w:r>
      <w:r>
        <w:rPr>
          <w:rStyle w:val="nfasis"/>
        </w:rPr>
        <w:t>Baguales Restobar Angol</w:t>
      </w:r>
    </w:p>
    <w:p w14:paraId="7EDD3836" w14:textId="476738CD" w:rsidR="00D413F9" w:rsidRPr="00D413F9" w:rsidRDefault="004A41A0" w:rsidP="00D413F9">
      <w:r>
        <w:t xml:space="preserve">Se desempeña como ayudante de barra en concurrido local de la zona sur de Chile gracias al aprendizaje obtenido durante </w:t>
      </w:r>
      <w:r w:rsidR="0055192A">
        <w:t xml:space="preserve">su </w:t>
      </w:r>
      <w:r>
        <w:t xml:space="preserve">periodo como </w:t>
      </w:r>
      <w:proofErr w:type="spellStart"/>
      <w:r>
        <w:t>garzona</w:t>
      </w:r>
      <w:proofErr w:type="spellEnd"/>
      <w:r>
        <w:t>.</w:t>
      </w:r>
    </w:p>
    <w:p w14:paraId="07C276DE" w14:textId="77777777" w:rsidR="0070237E" w:rsidRDefault="00403348" w:rsidP="00725CB5">
      <w:pPr>
        <w:pStyle w:val="Ttulo1"/>
      </w:pPr>
      <w:sdt>
        <w:sdtPr>
          <w:alias w:val="Educación:"/>
          <w:tag w:val="Educación:"/>
          <w:id w:val="543866955"/>
          <w:placeholder>
            <w:docPart w:val="FEA241ED4FED4920B578A00441348CAD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es-ES"/>
            </w:rPr>
            <w:t>Educación</w:t>
          </w:r>
        </w:sdtContent>
      </w:sdt>
    </w:p>
    <w:p w14:paraId="4A56D0E1" w14:textId="5201E558" w:rsidR="0070237E" w:rsidRDefault="004A41A0" w:rsidP="0070237E">
      <w:pPr>
        <w:pStyle w:val="Ttulo3"/>
      </w:pPr>
      <w:r>
        <w:t>2017-2020</w:t>
      </w:r>
    </w:p>
    <w:p w14:paraId="7F982459" w14:textId="62B8FABE" w:rsidR="0070237E" w:rsidRPr="00513EFC" w:rsidRDefault="004A41A0" w:rsidP="00513EFC">
      <w:pPr>
        <w:pStyle w:val="Ttulo2"/>
      </w:pPr>
      <w:r>
        <w:t>Enseñanza Media</w:t>
      </w:r>
      <w:r w:rsidR="0095272C">
        <w:rPr>
          <w:lang w:bidi="es-ES"/>
        </w:rPr>
        <w:t xml:space="preserve"> / </w:t>
      </w:r>
      <w:r>
        <w:rPr>
          <w:rStyle w:val="nfasis"/>
        </w:rPr>
        <w:t xml:space="preserve">Liceo Bicentenario Enrique </w:t>
      </w:r>
      <w:proofErr w:type="spellStart"/>
      <w:r>
        <w:rPr>
          <w:rStyle w:val="nfasis"/>
        </w:rPr>
        <w:t>Ballacey</w:t>
      </w:r>
      <w:proofErr w:type="spellEnd"/>
      <w:r>
        <w:rPr>
          <w:rStyle w:val="nfasis"/>
        </w:rPr>
        <w:t xml:space="preserve"> (Angol)</w:t>
      </w:r>
    </w:p>
    <w:p w14:paraId="0AB757A8" w14:textId="767CF066" w:rsidR="0070237E" w:rsidRDefault="004A41A0" w:rsidP="0070237E">
      <w:r>
        <w:t>Se destaca como estudiante responsable, confiable, con buenas notas y siempre dispuesta a trabajar en equipo.</w:t>
      </w:r>
    </w:p>
    <w:p w14:paraId="36AA7C1B" w14:textId="54DC9C8F" w:rsidR="0070237E" w:rsidRDefault="004A41A0" w:rsidP="0070237E">
      <w:pPr>
        <w:pStyle w:val="Ttulo3"/>
      </w:pPr>
      <w:r>
        <w:t>2021-presente</w:t>
      </w:r>
    </w:p>
    <w:p w14:paraId="4567FADD" w14:textId="3FBA81A1" w:rsidR="0070237E" w:rsidRDefault="004A41A0" w:rsidP="0070237E">
      <w:pPr>
        <w:pStyle w:val="Ttulo2"/>
      </w:pPr>
      <w:r>
        <w:t>Estudiante de Derecho</w:t>
      </w:r>
      <w:r w:rsidR="0095272C">
        <w:rPr>
          <w:lang w:bidi="es-ES"/>
        </w:rPr>
        <w:t xml:space="preserve"> / </w:t>
      </w:r>
      <w:r>
        <w:rPr>
          <w:rStyle w:val="nfasis"/>
        </w:rPr>
        <w:t>Universidad de Chile</w:t>
      </w:r>
    </w:p>
    <w:p w14:paraId="410FCF12" w14:textId="4EC331B6" w:rsidR="0070237E" w:rsidRPr="0070237E" w:rsidRDefault="004A41A0" w:rsidP="0070237E">
      <w:r>
        <w:t xml:space="preserve">Comienza a estudiar la carrera de Derecho en </w:t>
      </w:r>
      <w:r w:rsidR="00A16264">
        <w:t xml:space="preserve">la </w:t>
      </w:r>
      <w:r>
        <w:t>Universidad de Chile.</w:t>
      </w:r>
    </w:p>
    <w:p w14:paraId="1687B6C4" w14:textId="77777777" w:rsidR="00434074" w:rsidRDefault="00403348" w:rsidP="00434074">
      <w:pPr>
        <w:pStyle w:val="Ttulo1"/>
      </w:pPr>
      <w:sdt>
        <w:sdtPr>
          <w:alias w:val="Actividades:"/>
          <w:tag w:val="Actividades:"/>
          <w:id w:val="1035625348"/>
          <w:placeholder>
            <w:docPart w:val="C90A8783C97744EA87C044EC99992D13"/>
          </w:placeholder>
          <w:temporary/>
          <w:showingPlcHdr/>
          <w15:appearance w15:val="hidden"/>
        </w:sdtPr>
        <w:sdtEndPr/>
        <w:sdtContent>
          <w:r w:rsidR="00434074" w:rsidRPr="00434074">
            <w:rPr>
              <w:lang w:bidi="es-ES"/>
            </w:rPr>
            <w:t>Actividades</w:t>
          </w:r>
        </w:sdtContent>
      </w:sdt>
    </w:p>
    <w:p w14:paraId="20FD1CEE" w14:textId="71F22076" w:rsidR="00603B03" w:rsidRDefault="00603B03" w:rsidP="00603B03">
      <w:pPr>
        <w:spacing w:after="0"/>
        <w:jc w:val="both"/>
      </w:pPr>
      <w:r>
        <w:t>Me gusta aprender y estudiar</w:t>
      </w:r>
      <w:r w:rsidR="00A16264">
        <w:t>;</w:t>
      </w:r>
      <w:r>
        <w:t xml:space="preserve"> me interesa la gastronomía y la coctelería, así como lo relacionado a la preparación de café (barista). El servicio al cliente es algo que se me hace fácil y ameno, pudiendo solucionar problemas rápidamente y siendo capaz de entregar una grata experiencia a consumidores.</w:t>
      </w:r>
    </w:p>
    <w:p w14:paraId="77A3F7AF" w14:textId="5541385C" w:rsidR="00603B03" w:rsidRPr="00BC7376" w:rsidRDefault="00603B03" w:rsidP="00603B03">
      <w:pPr>
        <w:spacing w:after="0"/>
        <w:jc w:val="both"/>
      </w:pPr>
      <w:r>
        <w:t>Cuento con un certificado de nivel de inglés avanzado, otorgado por el Instituto Internacional EF</w:t>
      </w:r>
      <w:r w:rsidR="0055192A">
        <w:t xml:space="preserve"> </w:t>
      </w:r>
      <w:proofErr w:type="spellStart"/>
      <w:r w:rsidR="0055192A">
        <w:t>Education</w:t>
      </w:r>
      <w:proofErr w:type="spellEnd"/>
      <w:r w:rsidR="0055192A">
        <w:t xml:space="preserve"> </w:t>
      </w:r>
      <w:proofErr w:type="spellStart"/>
      <w:r w:rsidR="0055192A">
        <w:t>First</w:t>
      </w:r>
      <w:proofErr w:type="spellEnd"/>
      <w:r>
        <w:t xml:space="preserve"> </w:t>
      </w:r>
      <w:r w:rsidR="0055192A">
        <w:t>en</w:t>
      </w:r>
      <w:r>
        <w:t xml:space="preserve"> N</w:t>
      </w:r>
      <w:r w:rsidR="00A16264">
        <w:t>ueva York, EE. UU. (2018)</w:t>
      </w:r>
    </w:p>
    <w:sectPr w:rsidR="00603B03" w:rsidRPr="00BC7376" w:rsidSect="00990C09">
      <w:footerReference w:type="default" r:id="rId9"/>
      <w:footerReference w:type="firs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C390" w14:textId="77777777" w:rsidR="00403348" w:rsidRDefault="00403348" w:rsidP="00725803">
      <w:pPr>
        <w:spacing w:after="0"/>
      </w:pPr>
      <w:r>
        <w:separator/>
      </w:r>
    </w:p>
  </w:endnote>
  <w:endnote w:type="continuationSeparator" w:id="0">
    <w:p w14:paraId="5D4BE64B" w14:textId="77777777" w:rsidR="00403348" w:rsidRDefault="0040334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F01B" w14:textId="77777777"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119B" w14:textId="141E91E7" w:rsidR="00674B56" w:rsidRPr="00674B56" w:rsidRDefault="00674B56" w:rsidP="00674B56">
    <w:pPr>
      <w:pStyle w:val="Piedepgina"/>
      <w:jc w:val="center"/>
      <w:rPr>
        <w:b/>
        <w:bCs/>
        <w:sz w:val="24"/>
        <w:szCs w:val="24"/>
        <w:lang w:val="es-MX"/>
      </w:rPr>
    </w:pPr>
    <w:r w:rsidRPr="00674B56">
      <w:rPr>
        <w:b/>
        <w:bCs/>
        <w:sz w:val="24"/>
        <w:szCs w:val="24"/>
        <w:lang w:val="es-MX"/>
      </w:rPr>
      <w:t>Disponibilidad Inmediata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D0DB" w14:textId="77777777" w:rsidR="00403348" w:rsidRDefault="00403348" w:rsidP="00725803">
      <w:pPr>
        <w:spacing w:after="0"/>
      </w:pPr>
      <w:r>
        <w:separator/>
      </w:r>
    </w:p>
  </w:footnote>
  <w:footnote w:type="continuationSeparator" w:id="0">
    <w:p w14:paraId="17161498" w14:textId="77777777" w:rsidR="00403348" w:rsidRDefault="0040334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C9"/>
    <w:rsid w:val="00025E77"/>
    <w:rsid w:val="00027312"/>
    <w:rsid w:val="000645F2"/>
    <w:rsid w:val="00082F03"/>
    <w:rsid w:val="000835A0"/>
    <w:rsid w:val="000934A2"/>
    <w:rsid w:val="001478C7"/>
    <w:rsid w:val="001B0955"/>
    <w:rsid w:val="00227784"/>
    <w:rsid w:val="0023705D"/>
    <w:rsid w:val="00250A31"/>
    <w:rsid w:val="00251C13"/>
    <w:rsid w:val="002922D0"/>
    <w:rsid w:val="00325BDE"/>
    <w:rsid w:val="00340B03"/>
    <w:rsid w:val="00380AE7"/>
    <w:rsid w:val="00390AC9"/>
    <w:rsid w:val="00391667"/>
    <w:rsid w:val="003A6943"/>
    <w:rsid w:val="00403348"/>
    <w:rsid w:val="00410BA2"/>
    <w:rsid w:val="00434074"/>
    <w:rsid w:val="00463C3B"/>
    <w:rsid w:val="004937AE"/>
    <w:rsid w:val="004A41A0"/>
    <w:rsid w:val="004E2970"/>
    <w:rsid w:val="005026DD"/>
    <w:rsid w:val="00513EFC"/>
    <w:rsid w:val="0052113B"/>
    <w:rsid w:val="0055192A"/>
    <w:rsid w:val="00564951"/>
    <w:rsid w:val="00573BF9"/>
    <w:rsid w:val="005A4A49"/>
    <w:rsid w:val="005B1D68"/>
    <w:rsid w:val="00603B03"/>
    <w:rsid w:val="00611B37"/>
    <w:rsid w:val="006252B4"/>
    <w:rsid w:val="00646BA2"/>
    <w:rsid w:val="00674B56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900E3"/>
    <w:rsid w:val="00793E4C"/>
    <w:rsid w:val="00810D5D"/>
    <w:rsid w:val="00857E6B"/>
    <w:rsid w:val="008968C4"/>
    <w:rsid w:val="008D7C1C"/>
    <w:rsid w:val="0092291B"/>
    <w:rsid w:val="00932D92"/>
    <w:rsid w:val="0095272C"/>
    <w:rsid w:val="00972024"/>
    <w:rsid w:val="00990C09"/>
    <w:rsid w:val="009F04D2"/>
    <w:rsid w:val="009F2BA7"/>
    <w:rsid w:val="009F6DA0"/>
    <w:rsid w:val="00A01182"/>
    <w:rsid w:val="00A16264"/>
    <w:rsid w:val="00AD13CB"/>
    <w:rsid w:val="00AD3FD8"/>
    <w:rsid w:val="00B370A8"/>
    <w:rsid w:val="00BC4E0E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E5166"/>
    <w:rsid w:val="00F00A4F"/>
    <w:rsid w:val="00F22D4E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C673D"/>
  <w15:chartTrackingRefBased/>
  <w15:docId w15:val="{AB53763B-6FA0-4338-ACE1-14074BB6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a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C02143E26E43298F8DD0D573047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42514-EDB2-4057-9298-4A5B3CE99AF9}"/>
      </w:docPartPr>
      <w:docPartBody>
        <w:p w:rsidR="006C648B" w:rsidRDefault="0069034B">
          <w:pPr>
            <w:pStyle w:val="DBC02143E26E43298F8DD0D573047B59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E59DF2AE37F54D9690A61545AA10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905A-0BB7-4527-B768-36C0D2EFACCB}"/>
      </w:docPartPr>
      <w:docPartBody>
        <w:p w:rsidR="006C648B" w:rsidRDefault="0069034B">
          <w:pPr>
            <w:pStyle w:val="E59DF2AE37F54D9690A61545AA107CB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F1C50C6B68194744BADEF5C986D3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D85F-38AE-4768-87CA-32E7C0E2D736}"/>
      </w:docPartPr>
      <w:docPartBody>
        <w:p w:rsidR="006C648B" w:rsidRDefault="0069034B">
          <w:pPr>
            <w:pStyle w:val="F1C50C6B68194744BADEF5C986D393EB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68A71BAE5C11420B951B854EEEBC7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56614-BC05-45C8-A4BC-6C0FC8E7B2B8}"/>
      </w:docPartPr>
      <w:docPartBody>
        <w:p w:rsidR="006C648B" w:rsidRDefault="0069034B">
          <w:pPr>
            <w:pStyle w:val="68A71BAE5C11420B951B854EEEBC7111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B8970A2EDDB942458B7741EEBF47C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186F0-BBF2-4D26-8C87-876834976FBF}"/>
      </w:docPartPr>
      <w:docPartBody>
        <w:p w:rsidR="006C648B" w:rsidRDefault="0069034B">
          <w:pPr>
            <w:pStyle w:val="B8970A2EDDB942458B7741EEBF47C4CF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FEA241ED4FED4920B578A0044134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C8EC3-CA6C-4851-B4BA-60A64971DEE4}"/>
      </w:docPartPr>
      <w:docPartBody>
        <w:p w:rsidR="006C648B" w:rsidRDefault="0069034B">
          <w:pPr>
            <w:pStyle w:val="FEA241ED4FED4920B578A00441348CAD"/>
          </w:pPr>
          <w:r w:rsidRPr="0070237E">
            <w:rPr>
              <w:lang w:bidi="es-ES"/>
            </w:rPr>
            <w:t>Educación</w:t>
          </w:r>
        </w:p>
      </w:docPartBody>
    </w:docPart>
    <w:docPart>
      <w:docPartPr>
        <w:name w:val="C90A8783C97744EA87C044EC99992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4415-8458-4AC3-9D17-83A1832BD07C}"/>
      </w:docPartPr>
      <w:docPartBody>
        <w:p w:rsidR="006C648B" w:rsidRDefault="0069034B">
          <w:pPr>
            <w:pStyle w:val="C90A8783C97744EA87C044EC99992D13"/>
          </w:pPr>
          <w:r w:rsidRPr="00434074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4B"/>
    <w:rsid w:val="0069034B"/>
    <w:rsid w:val="006C648B"/>
    <w:rsid w:val="00C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C02143E26E43298F8DD0D573047B59">
    <w:name w:val="DBC02143E26E43298F8DD0D573047B59"/>
  </w:style>
  <w:style w:type="paragraph" w:customStyle="1" w:styleId="E59DF2AE37F54D9690A61545AA107CBF">
    <w:name w:val="E59DF2AE37F54D9690A61545AA107CBF"/>
  </w:style>
  <w:style w:type="paragraph" w:customStyle="1" w:styleId="F1C50C6B68194744BADEF5C986D393EB">
    <w:name w:val="F1C50C6B68194744BADEF5C986D393EB"/>
  </w:style>
  <w:style w:type="paragraph" w:customStyle="1" w:styleId="68A71BAE5C11420B951B854EEEBC7111">
    <w:name w:val="68A71BAE5C11420B951B854EEEBC7111"/>
  </w:style>
  <w:style w:type="paragraph" w:customStyle="1" w:styleId="B8970A2EDDB942458B7741EEBF47C4CF">
    <w:name w:val="B8970A2EDDB942458B7741EEBF47C4CF"/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FEA241ED4FED4920B578A00441348CAD">
    <w:name w:val="FEA241ED4FED4920B578A00441348CAD"/>
  </w:style>
  <w:style w:type="paragraph" w:customStyle="1" w:styleId="C90A8783C97744EA87C044EC99992D13">
    <w:name w:val="C90A8783C97744EA87C044EC99992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Vicente Huidobro 3600, Macul</CompanyAddress>
  <CompanyPhone>+56947093136</CompanyPhone>
  <CompanyFax/>
  <CompanyEmail>majemv@gmail.com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33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</dc:creator>
  <cp:keywords/>
  <dc:description/>
  <cp:lastModifiedBy>María Jesús Medina Venegas (maria.medina.v)</cp:lastModifiedBy>
  <cp:revision>8</cp:revision>
  <dcterms:created xsi:type="dcterms:W3CDTF">2022-01-05T21:04:00Z</dcterms:created>
  <dcterms:modified xsi:type="dcterms:W3CDTF">2022-01-05T21:38:00Z</dcterms:modified>
  <cp:category/>
</cp:coreProperties>
</file>