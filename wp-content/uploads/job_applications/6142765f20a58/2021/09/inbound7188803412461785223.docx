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02E" w:rsidRDefault="008C20DE">
      <w:pPr>
        <w:pStyle w:val="Nombre"/>
      </w:pPr>
      <w:r>
        <w:t>Katherine nicol vargas fuentes</w:t>
      </w:r>
    </w:p>
    <w:p w:rsidR="00C92EE6" w:rsidRDefault="00D6784D">
      <w:pPr>
        <w:pStyle w:val="Informacindecontacto"/>
        <w:rPr>
          <w:sz w:val="20"/>
          <w:szCs w:val="20"/>
        </w:rPr>
      </w:pPr>
      <w:r>
        <w:rPr>
          <w:sz w:val="20"/>
          <w:szCs w:val="20"/>
        </w:rPr>
        <w:t xml:space="preserve">Fecha de nacimiento | </w:t>
      </w:r>
      <w:r w:rsidR="00912A8A">
        <w:rPr>
          <w:sz w:val="20"/>
          <w:szCs w:val="20"/>
        </w:rPr>
        <w:t>11 de julio 2003</w:t>
      </w:r>
    </w:p>
    <w:p w:rsidR="00912A8A" w:rsidRDefault="00912A8A">
      <w:pPr>
        <w:pStyle w:val="Informacindecontacto"/>
        <w:rPr>
          <w:sz w:val="20"/>
          <w:szCs w:val="20"/>
        </w:rPr>
      </w:pPr>
    </w:p>
    <w:p w:rsidR="00912A8A" w:rsidRDefault="00912A8A">
      <w:pPr>
        <w:pStyle w:val="Informacindecontacto"/>
        <w:rPr>
          <w:sz w:val="20"/>
          <w:szCs w:val="20"/>
        </w:rPr>
      </w:pPr>
      <w:r>
        <w:rPr>
          <w:sz w:val="20"/>
          <w:szCs w:val="20"/>
        </w:rPr>
        <w:t>Rut | 21338926-2</w:t>
      </w:r>
    </w:p>
    <w:p w:rsidR="00BC03CC" w:rsidRDefault="00BC03CC">
      <w:pPr>
        <w:pStyle w:val="Informacindecontacto"/>
        <w:rPr>
          <w:sz w:val="20"/>
          <w:szCs w:val="20"/>
        </w:rPr>
      </w:pPr>
    </w:p>
    <w:p w:rsidR="00BC03CC" w:rsidRDefault="00BC03CC">
      <w:pPr>
        <w:pStyle w:val="Informacindecontacto"/>
        <w:rPr>
          <w:sz w:val="20"/>
          <w:szCs w:val="20"/>
        </w:rPr>
      </w:pPr>
      <w:r>
        <w:rPr>
          <w:sz w:val="20"/>
          <w:szCs w:val="20"/>
        </w:rPr>
        <w:t xml:space="preserve">Nacionalidad | chilena </w:t>
      </w:r>
    </w:p>
    <w:p w:rsidR="0063283E" w:rsidRDefault="0063283E">
      <w:pPr>
        <w:pStyle w:val="Informacindecontacto"/>
        <w:rPr>
          <w:sz w:val="20"/>
          <w:szCs w:val="20"/>
        </w:rPr>
      </w:pPr>
    </w:p>
    <w:p w:rsidR="009B774C" w:rsidRDefault="00277599">
      <w:pPr>
        <w:pStyle w:val="Informacindecontacto"/>
        <w:rPr>
          <w:sz w:val="20"/>
          <w:szCs w:val="20"/>
        </w:rPr>
      </w:pPr>
      <w:r w:rsidRPr="008433AD">
        <w:rPr>
          <w:sz w:val="20"/>
          <w:szCs w:val="20"/>
        </w:rPr>
        <w:t>Dirección |</w:t>
      </w:r>
      <w:r w:rsidR="006F22FE">
        <w:rPr>
          <w:sz w:val="20"/>
          <w:szCs w:val="20"/>
        </w:rPr>
        <w:t>E</w:t>
      </w:r>
      <w:r w:rsidR="009B774C">
        <w:rPr>
          <w:sz w:val="20"/>
          <w:szCs w:val="20"/>
        </w:rPr>
        <w:t xml:space="preserve">l </w:t>
      </w:r>
      <w:r w:rsidR="006F22FE">
        <w:rPr>
          <w:sz w:val="20"/>
          <w:szCs w:val="20"/>
        </w:rPr>
        <w:t>C</w:t>
      </w:r>
      <w:r w:rsidR="009B774C">
        <w:rPr>
          <w:sz w:val="20"/>
          <w:szCs w:val="20"/>
        </w:rPr>
        <w:t xml:space="preserve">onquistador 1720, </w:t>
      </w:r>
      <w:r w:rsidR="004D5343">
        <w:rPr>
          <w:sz w:val="20"/>
          <w:szCs w:val="20"/>
        </w:rPr>
        <w:t>Maipú</w:t>
      </w:r>
      <w:r w:rsidR="009B774C">
        <w:rPr>
          <w:sz w:val="20"/>
          <w:szCs w:val="20"/>
        </w:rPr>
        <w:t xml:space="preserve"> </w:t>
      </w:r>
    </w:p>
    <w:p w:rsidR="00B5575E" w:rsidRDefault="00B5575E">
      <w:pPr>
        <w:pStyle w:val="Informacindecontacto"/>
        <w:rPr>
          <w:sz w:val="20"/>
          <w:szCs w:val="20"/>
        </w:rPr>
      </w:pPr>
    </w:p>
    <w:p w:rsidR="0047258D" w:rsidRDefault="004D5343">
      <w:pPr>
        <w:pStyle w:val="Informacindecontacto"/>
        <w:rPr>
          <w:sz w:val="20"/>
          <w:szCs w:val="20"/>
        </w:rPr>
      </w:pPr>
      <w:r>
        <w:rPr>
          <w:sz w:val="20"/>
          <w:szCs w:val="20"/>
        </w:rPr>
        <w:t>T</w:t>
      </w:r>
      <w:r w:rsidR="00277599" w:rsidRPr="008433AD">
        <w:rPr>
          <w:sz w:val="20"/>
          <w:szCs w:val="20"/>
        </w:rPr>
        <w:t xml:space="preserve">eléfono | </w:t>
      </w:r>
      <w:r w:rsidR="003049CF">
        <w:rPr>
          <w:sz w:val="20"/>
          <w:szCs w:val="20"/>
        </w:rPr>
        <w:t>9</w:t>
      </w:r>
      <w:r w:rsidR="00FC1711">
        <w:rPr>
          <w:sz w:val="20"/>
          <w:szCs w:val="20"/>
        </w:rPr>
        <w:t>5933</w:t>
      </w:r>
      <w:r w:rsidR="0047258D">
        <w:rPr>
          <w:sz w:val="20"/>
          <w:szCs w:val="20"/>
        </w:rPr>
        <w:t>8807</w:t>
      </w:r>
    </w:p>
    <w:p w:rsidR="0047258D" w:rsidRDefault="0047258D">
      <w:pPr>
        <w:pStyle w:val="Informacindecontacto"/>
        <w:rPr>
          <w:sz w:val="20"/>
          <w:szCs w:val="20"/>
        </w:rPr>
      </w:pPr>
    </w:p>
    <w:p w:rsidR="0059120E" w:rsidRDefault="00277599" w:rsidP="00AD0182">
      <w:pPr>
        <w:pStyle w:val="Informacindecontacto"/>
      </w:pPr>
      <w:r w:rsidRPr="008433AD">
        <w:rPr>
          <w:sz w:val="20"/>
          <w:szCs w:val="20"/>
        </w:rPr>
        <w:t>Correo electrónico</w:t>
      </w:r>
      <w:r w:rsidR="00B5575E">
        <w:rPr>
          <w:sz w:val="20"/>
          <w:szCs w:val="20"/>
        </w:rPr>
        <w:t xml:space="preserve"> | </w:t>
      </w:r>
      <w:r w:rsidR="00CC02EC">
        <w:rPr>
          <w:sz w:val="20"/>
          <w:szCs w:val="20"/>
        </w:rPr>
        <w:t>K</w:t>
      </w:r>
      <w:r w:rsidR="00B5575E">
        <w:rPr>
          <w:sz w:val="20"/>
          <w:szCs w:val="20"/>
        </w:rPr>
        <w:t>attherineniicol@gmail.co</w:t>
      </w:r>
      <w:r w:rsidR="0061202E">
        <w:rPr>
          <w:sz w:val="20"/>
          <w:szCs w:val="20"/>
        </w:rPr>
        <w:t>m</w:t>
      </w:r>
    </w:p>
    <w:p w:rsidR="0059120E" w:rsidRDefault="00323FFC">
      <w:pPr>
        <w:pStyle w:val="Ttulo2"/>
      </w:pPr>
      <w:r>
        <w:t xml:space="preserve">Estudios Académicos </w:t>
      </w:r>
    </w:p>
    <w:p w:rsidR="00FF2673" w:rsidRDefault="006B1177">
      <w:r>
        <w:t>1° básico</w:t>
      </w:r>
      <w:r w:rsidR="00963A3D">
        <w:t xml:space="preserve"> – 8° básico / Colegio </w:t>
      </w:r>
      <w:r w:rsidR="00324605">
        <w:t xml:space="preserve">Saint Trinity College  </w:t>
      </w:r>
      <w:r w:rsidR="00963A3D">
        <w:t xml:space="preserve"> </w:t>
      </w:r>
    </w:p>
    <w:p w:rsidR="005A5D32" w:rsidRDefault="005A5D32">
      <w:r>
        <w:t>1° medio</w:t>
      </w:r>
      <w:r w:rsidR="00000093">
        <w:t xml:space="preserve"> </w:t>
      </w:r>
      <w:r w:rsidR="00B17E8F">
        <w:t xml:space="preserve">– </w:t>
      </w:r>
      <w:r w:rsidR="00000093">
        <w:t>4°</w:t>
      </w:r>
      <w:r w:rsidR="00B17E8F">
        <w:t xml:space="preserve"> medio / </w:t>
      </w:r>
      <w:r w:rsidR="00FF2673">
        <w:t xml:space="preserve">Colegio Carolina Llona de cuevas </w:t>
      </w:r>
    </w:p>
    <w:p w:rsidR="006C036B" w:rsidRDefault="006C036B"/>
    <w:p w:rsidR="0059120E" w:rsidRDefault="00801C73" w:rsidP="00247E0A">
      <w:pPr>
        <w:pStyle w:val="Ttulo1"/>
      </w:pPr>
      <w:sdt>
        <w:sdtPr>
          <w:id w:val="617349259"/>
          <w:placeholder>
            <w:docPart w:val="57E60B257825184CBA1AA374C168EA1B"/>
          </w:placeholder>
          <w:temporary/>
          <w:showingPlcHdr/>
        </w:sdtPr>
        <w:sdtEndPr/>
        <w:sdtContent>
          <w:r w:rsidR="00277599">
            <w:t>Experiencia</w:t>
          </w:r>
        </w:sdtContent>
      </w:sdt>
    </w:p>
    <w:p w:rsidR="00296ADD" w:rsidRDefault="00247E0A" w:rsidP="00247E0A">
      <w:r>
        <w:t xml:space="preserve"> remplazo en pan</w:t>
      </w:r>
      <w:r w:rsidR="009E49E6">
        <w:t xml:space="preserve">ificadora </w:t>
      </w:r>
      <w:r w:rsidR="0030196C">
        <w:t>ralun</w:t>
      </w:r>
      <w:r w:rsidR="00290771">
        <w:t>, Maipú</w:t>
      </w:r>
      <w:r w:rsidR="0044594C">
        <w:t xml:space="preserve"> / 2 meses </w:t>
      </w:r>
    </w:p>
    <w:p w:rsidR="006807C7" w:rsidRDefault="0028026E" w:rsidP="00247E0A">
      <w:r>
        <w:t xml:space="preserve"> </w:t>
      </w:r>
      <w:r w:rsidR="0044594C">
        <w:t xml:space="preserve">Atendiendo </w:t>
      </w:r>
      <w:r w:rsidR="00C02AB1">
        <w:t>minimarket</w:t>
      </w:r>
      <w:r w:rsidR="00933E74">
        <w:t>, Maipú</w:t>
      </w:r>
      <w:r w:rsidR="00FF3424">
        <w:t xml:space="preserve">/ 5 meses </w:t>
      </w:r>
    </w:p>
    <w:p w:rsidR="001A2CE0" w:rsidRDefault="001A2CE0" w:rsidP="00247E0A"/>
    <w:p w:rsidR="00247E0A" w:rsidRPr="00247E0A" w:rsidRDefault="00290771" w:rsidP="00247E0A">
      <w:r>
        <w:t xml:space="preserve"> </w:t>
      </w:r>
    </w:p>
    <w:p w:rsidR="0059120E" w:rsidRDefault="00801C73" w:rsidP="006807C7">
      <w:pPr>
        <w:pStyle w:val="Ttulo1"/>
      </w:pPr>
    </w:p>
    <w:sectPr w:rsidR="0059120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7599" w:rsidRDefault="00277599">
      <w:pPr>
        <w:spacing w:after="0" w:line="240" w:lineRule="auto"/>
      </w:pPr>
      <w:r>
        <w:separator/>
      </w:r>
    </w:p>
  </w:endnote>
  <w:endnote w:type="continuationSeparator" w:id="0">
    <w:p w:rsidR="00277599" w:rsidRDefault="00277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277599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7599" w:rsidRDefault="00277599">
      <w:pPr>
        <w:spacing w:after="0" w:line="240" w:lineRule="auto"/>
      </w:pPr>
      <w:r>
        <w:separator/>
      </w:r>
    </w:p>
  </w:footnote>
  <w:footnote w:type="continuationSeparator" w:id="0">
    <w:p w:rsidR="00277599" w:rsidRDefault="00277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277599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F38DC2B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277599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3FD0DF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attachedTemplate r:id="rId1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DE"/>
    <w:rsid w:val="00000093"/>
    <w:rsid w:val="001A2CE0"/>
    <w:rsid w:val="001A66A1"/>
    <w:rsid w:val="002030E9"/>
    <w:rsid w:val="00247E0A"/>
    <w:rsid w:val="00277599"/>
    <w:rsid w:val="0028026E"/>
    <w:rsid w:val="00290771"/>
    <w:rsid w:val="00296ADD"/>
    <w:rsid w:val="002B49D5"/>
    <w:rsid w:val="0030196C"/>
    <w:rsid w:val="003049CF"/>
    <w:rsid w:val="00323FFC"/>
    <w:rsid w:val="00324605"/>
    <w:rsid w:val="003E213B"/>
    <w:rsid w:val="0044594C"/>
    <w:rsid w:val="0047258D"/>
    <w:rsid w:val="004D5343"/>
    <w:rsid w:val="005A5D32"/>
    <w:rsid w:val="0061202E"/>
    <w:rsid w:val="0063283E"/>
    <w:rsid w:val="006807C7"/>
    <w:rsid w:val="006A5913"/>
    <w:rsid w:val="006B1177"/>
    <w:rsid w:val="006C036B"/>
    <w:rsid w:val="006F22FE"/>
    <w:rsid w:val="0076545F"/>
    <w:rsid w:val="007D440A"/>
    <w:rsid w:val="00801C73"/>
    <w:rsid w:val="008433AD"/>
    <w:rsid w:val="008C20DE"/>
    <w:rsid w:val="009116CD"/>
    <w:rsid w:val="00912A8A"/>
    <w:rsid w:val="00916C7D"/>
    <w:rsid w:val="00933E74"/>
    <w:rsid w:val="00947566"/>
    <w:rsid w:val="00963A3D"/>
    <w:rsid w:val="009B774C"/>
    <w:rsid w:val="009E49E6"/>
    <w:rsid w:val="00AD0182"/>
    <w:rsid w:val="00AF5011"/>
    <w:rsid w:val="00B058B1"/>
    <w:rsid w:val="00B17E8F"/>
    <w:rsid w:val="00B5575E"/>
    <w:rsid w:val="00BC03CC"/>
    <w:rsid w:val="00C02AB1"/>
    <w:rsid w:val="00C92EE6"/>
    <w:rsid w:val="00CC02EC"/>
    <w:rsid w:val="00D65F64"/>
    <w:rsid w:val="00D6784D"/>
    <w:rsid w:val="00D929F2"/>
    <w:rsid w:val="00E31BCB"/>
    <w:rsid w:val="00F6659E"/>
    <w:rsid w:val="00FC1711"/>
    <w:rsid w:val="00FF2673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8C7BB"/>
  <w15:docId w15:val="{915700DF-4C4C-EE49-A94A-00EAC86B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B9E3DE6-8777-5748-9AA5-955FE98392E9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E60B257825184CBA1AA374C168E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7059B-D068-8E4A-B9BD-E6FB402D6DCC}"/>
      </w:docPartPr>
      <w:docPartBody>
        <w:p w:rsidR="00E24491" w:rsidRDefault="00C51390">
          <w:pPr>
            <w:pStyle w:val="57E60B257825184CBA1AA374C168EA1B"/>
          </w:pPr>
          <w: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90"/>
    <w:rsid w:val="00C51390"/>
    <w:rsid w:val="00E2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7E60B257825184CBA1AA374C168EA1B">
    <w:name w:val="57E60B257825184CBA1AA374C168EA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%7b4B9E3DE6-8777-5748-9AA5-955FE98392E9%7dtf50002038.dotx</Template>
  <TotalTime>1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56959338807</cp:lastModifiedBy>
  <cp:revision>2</cp:revision>
  <dcterms:created xsi:type="dcterms:W3CDTF">2021-08-27T05:18:00Z</dcterms:created>
  <dcterms:modified xsi:type="dcterms:W3CDTF">2021-08-27T05:18:00Z</dcterms:modified>
</cp:coreProperties>
</file>