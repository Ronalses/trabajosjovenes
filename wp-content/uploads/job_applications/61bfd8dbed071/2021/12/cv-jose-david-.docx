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544"/>
        <w:gridCol w:w="6058"/>
      </w:tblGrid>
      <w:tr w:rsidR="00C420C8" w:rsidRPr="005152F2" w14:paraId="696C978B" w14:textId="77777777" w:rsidTr="00AE1675">
        <w:tc>
          <w:tcPr>
            <w:tcW w:w="3544" w:type="dxa"/>
          </w:tcPr>
          <w:p w14:paraId="28228294" w14:textId="05723E9E" w:rsidR="00AE1675" w:rsidRPr="00AE1675" w:rsidRDefault="00856018" w:rsidP="00AE1675">
            <w:pPr>
              <w:pStyle w:val="Ttulo1"/>
            </w:pPr>
            <w:r>
              <w:t>José David Ufre</w:t>
            </w:r>
          </w:p>
          <w:p w14:paraId="231F5E52" w14:textId="77777777" w:rsidR="00AE1675" w:rsidRDefault="00AE1675" w:rsidP="00AE1675">
            <w:pPr>
              <w:pStyle w:val="Ttulo3"/>
              <w:jc w:val="both"/>
              <w:rPr>
                <w:sz w:val="18"/>
                <w:szCs w:val="18"/>
              </w:rPr>
            </w:pPr>
          </w:p>
          <w:p w14:paraId="603D7AC4" w14:textId="7DE686CD" w:rsidR="00AE1675" w:rsidRPr="00AE1675" w:rsidRDefault="00AE1675" w:rsidP="00AE1675">
            <w:pPr>
              <w:pStyle w:val="Ttulo3"/>
              <w:jc w:val="both"/>
              <w:rPr>
                <w:sz w:val="20"/>
                <w:szCs w:val="20"/>
              </w:rPr>
            </w:pPr>
            <w:r w:rsidRPr="00AE1675">
              <w:rPr>
                <w:sz w:val="20"/>
                <w:szCs w:val="20"/>
              </w:rPr>
              <w:t xml:space="preserve">Edad: </w:t>
            </w:r>
            <w:r w:rsidR="00792166">
              <w:rPr>
                <w:sz w:val="20"/>
                <w:szCs w:val="20"/>
              </w:rPr>
              <w:t>20</w:t>
            </w:r>
            <w:r w:rsidRPr="00AE1675">
              <w:rPr>
                <w:sz w:val="20"/>
                <w:szCs w:val="20"/>
              </w:rPr>
              <w:t xml:space="preserve"> años</w:t>
            </w:r>
          </w:p>
          <w:p w14:paraId="64EDB00C" w14:textId="3CC93FFD" w:rsidR="00C420C8" w:rsidRPr="00AE1675" w:rsidRDefault="00AE1675" w:rsidP="00AE1675">
            <w:pPr>
              <w:pStyle w:val="Ttulo3"/>
              <w:jc w:val="both"/>
              <w:rPr>
                <w:sz w:val="20"/>
                <w:szCs w:val="20"/>
              </w:rPr>
            </w:pPr>
            <w:r w:rsidRPr="00AE1675">
              <w:rPr>
                <w:sz w:val="20"/>
                <w:szCs w:val="20"/>
              </w:rPr>
              <w:t>Correo: j</w:t>
            </w:r>
            <w:r w:rsidR="00856018" w:rsidRPr="00AE1675">
              <w:rPr>
                <w:sz w:val="20"/>
                <w:szCs w:val="20"/>
              </w:rPr>
              <w:t>osedavidufre18@gmail.com</w:t>
            </w:r>
          </w:p>
          <w:p w14:paraId="700D5E4F" w14:textId="052ED047" w:rsidR="00C420C8" w:rsidRPr="00AE1675" w:rsidRDefault="00AE1675" w:rsidP="00AE1675">
            <w:pPr>
              <w:pStyle w:val="Ttulo3"/>
              <w:jc w:val="both"/>
              <w:rPr>
                <w:rFonts w:asciiTheme="minorHAnsi" w:hAnsiTheme="minorHAnsi"/>
                <w:sz w:val="20"/>
                <w:szCs w:val="22"/>
              </w:rPr>
            </w:pPr>
            <w:r w:rsidRPr="00AE1675">
              <w:rPr>
                <w:rFonts w:asciiTheme="minorHAnsi" w:hAnsiTheme="minorHAnsi"/>
                <w:sz w:val="20"/>
                <w:szCs w:val="22"/>
              </w:rPr>
              <w:t xml:space="preserve">Telefono: </w:t>
            </w:r>
            <w:r w:rsidR="00856018" w:rsidRPr="00AE1675">
              <w:rPr>
                <w:rFonts w:asciiTheme="minorHAnsi" w:hAnsiTheme="minorHAnsi"/>
                <w:sz w:val="20"/>
                <w:szCs w:val="22"/>
              </w:rPr>
              <w:t>+56 948929145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544"/>
            </w:tblGrid>
            <w:tr w:rsidR="00C420C8" w:rsidRPr="005152F2" w14:paraId="7C64D20E" w14:textId="77777777" w:rsidTr="00AE1675">
              <w:trPr>
                <w:trHeight w:val="17"/>
              </w:trPr>
              <w:tc>
                <w:tcPr>
                  <w:tcW w:w="3544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9E18981" w14:textId="6489F286" w:rsidR="00C420C8" w:rsidRPr="00441EB9" w:rsidRDefault="00C420C8" w:rsidP="00856018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4B795DDD" w14:textId="77777777" w:rsidTr="00AE1675">
              <w:tc>
                <w:tcPr>
                  <w:tcW w:w="3544" w:type="dxa"/>
                  <w:tcMar>
                    <w:top w:w="288" w:type="dxa"/>
                    <w:bottom w:w="288" w:type="dxa"/>
                  </w:tcMar>
                </w:tcPr>
                <w:p w14:paraId="42DB6C21" w14:textId="77777777" w:rsidR="00C420C8" w:rsidRDefault="00F70613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C50483C504274E6E8CC8BB993F7D452D"/>
                      </w:placeholder>
                      <w:temporary/>
                      <w:showingPlcHdr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76D0105E" w14:textId="77777777" w:rsidR="00C420C8" w:rsidRDefault="00C420C8" w:rsidP="00616FF4">
                  <w:pPr>
                    <w:pStyle w:val="Lneadegrfico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2D20778A" wp14:editId="5196A4DA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4360E7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710D2F2" w14:textId="58D05ABB" w:rsidR="00C420C8" w:rsidRDefault="00856018" w:rsidP="00D11C4D">
                  <w:r>
                    <w:t>Entusiasmo por trabajar y colaborar en equipos de trabajo de cualquier índole. Buscar el mayor desarrollo social, laboral y personal posible.</w:t>
                  </w:r>
                </w:p>
              </w:tc>
            </w:tr>
            <w:tr w:rsidR="00C420C8" w:rsidRPr="005152F2" w14:paraId="1CE19D8F" w14:textId="77777777" w:rsidTr="00AE1675">
              <w:tc>
                <w:tcPr>
                  <w:tcW w:w="3544" w:type="dxa"/>
                  <w:tcMar>
                    <w:top w:w="288" w:type="dxa"/>
                    <w:bottom w:w="288" w:type="dxa"/>
                  </w:tcMar>
                </w:tcPr>
                <w:p w14:paraId="0A12B9DC" w14:textId="6C643B90" w:rsidR="00C420C8" w:rsidRDefault="00856018" w:rsidP="0043426C">
                  <w:pPr>
                    <w:pStyle w:val="Ttulo3"/>
                  </w:pPr>
                  <w:r>
                    <w:t>Estudios</w:t>
                  </w:r>
                </w:p>
                <w:p w14:paraId="4A391E34" w14:textId="77777777" w:rsidR="00856018" w:rsidRDefault="00C420C8" w:rsidP="00856018">
                  <w:pPr>
                    <w:pStyle w:val="Lneadegrfico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1B3F101F" wp14:editId="5D5A2F54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7DE78C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CEC6974" w14:textId="03ABDA22" w:rsidR="008315AA" w:rsidRDefault="008315AA" w:rsidP="008315AA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Enseñanza básica y media: </w:t>
                  </w:r>
                </w:p>
                <w:p w14:paraId="4295734B" w14:textId="63741763" w:rsidR="00856018" w:rsidRDefault="00856018" w:rsidP="008315AA">
                  <w:pPr>
                    <w:pStyle w:val="Prrafodelista"/>
                    <w:numPr>
                      <w:ilvl w:val="0"/>
                      <w:numId w:val="13"/>
                    </w:numPr>
                    <w:jc w:val="both"/>
                  </w:pPr>
                  <w:r>
                    <w:t>Colegio Calasanz Valencia, Venezuela. (2005-2017)</w:t>
                  </w:r>
                  <w:r w:rsidR="00AE1675">
                    <w:t xml:space="preserve"> </w:t>
                  </w:r>
                </w:p>
                <w:p w14:paraId="1B2C41BC" w14:textId="77777777" w:rsidR="00AE1675" w:rsidRDefault="00856018" w:rsidP="00AE1675">
                  <w:pPr>
                    <w:pStyle w:val="Prrafodelista"/>
                    <w:numPr>
                      <w:ilvl w:val="0"/>
                      <w:numId w:val="13"/>
                    </w:numPr>
                    <w:jc w:val="both"/>
                  </w:pPr>
                  <w:r>
                    <w:t>Colegio Calasanz Ñuñoa (2017-2020)</w:t>
                  </w:r>
                  <w:r w:rsidR="00AE1675">
                    <w:t xml:space="preserve"> </w:t>
                  </w:r>
                </w:p>
                <w:p w14:paraId="0BE296ED" w14:textId="23BC4E45" w:rsidR="004A6511" w:rsidRPr="00792166" w:rsidRDefault="00792166" w:rsidP="00792166">
                  <w:p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Educación Superior:</w:t>
                  </w:r>
                </w:p>
                <w:p w14:paraId="0554AF9C" w14:textId="61EC40AD" w:rsidR="004A6511" w:rsidRPr="00856018" w:rsidRDefault="004A6511" w:rsidP="00AE1675">
                  <w:pPr>
                    <w:pStyle w:val="Prrafodelista"/>
                    <w:numPr>
                      <w:ilvl w:val="0"/>
                      <w:numId w:val="13"/>
                    </w:numPr>
                    <w:jc w:val="both"/>
                  </w:pPr>
                  <w:r>
                    <w:t xml:space="preserve">Ingeniería Civil Pontificia Universidad </w:t>
                  </w:r>
                  <w:r w:rsidR="001C4D4A">
                    <w:t>Católica de Chile (2021-presente)</w:t>
                  </w:r>
                </w:p>
              </w:tc>
            </w:tr>
          </w:tbl>
          <w:p w14:paraId="0490EF93" w14:textId="024B2EB3" w:rsidR="00C420C8" w:rsidRDefault="00C420C8" w:rsidP="003856C9"/>
          <w:p w14:paraId="194B4D11" w14:textId="51AB39B5" w:rsidR="0081386C" w:rsidRDefault="0081386C" w:rsidP="003856C9"/>
          <w:p w14:paraId="16663F08" w14:textId="6678DABA" w:rsidR="00C16B8F" w:rsidRPr="005152F2" w:rsidRDefault="00C16B8F" w:rsidP="003856C9"/>
        </w:tc>
        <w:tc>
          <w:tcPr>
            <w:tcW w:w="6058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058"/>
            </w:tblGrid>
            <w:tr w:rsidR="00C420C8" w14:paraId="56C74574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B8CE5B4" w14:textId="77777777" w:rsidR="00C420C8" w:rsidRPr="005152F2" w:rsidRDefault="00F70613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1C32DEB264B54A68BD0284C1FD03D70C"/>
                      </w:placeholder>
                      <w:temporary/>
                      <w:showingPlcHdr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67F2BAFB" w14:textId="201484EA" w:rsidR="00C420C8" w:rsidRPr="008315AA" w:rsidRDefault="008315AA" w:rsidP="008315AA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Asistente</w:t>
                  </w:r>
                  <w:r w:rsidRPr="008315AA">
                    <w:rPr>
                      <w:b/>
                      <w:bCs/>
                    </w:rPr>
                    <w:t xml:space="preserve"> campamento de verano. </w:t>
                  </w:r>
                  <w:r>
                    <w:t xml:space="preserve">Academia Seca </w:t>
                  </w:r>
                  <w:proofErr w:type="spellStart"/>
                  <w:r>
                    <w:t>Sports</w:t>
                  </w:r>
                  <w:proofErr w:type="spellEnd"/>
                  <w:r>
                    <w:t xml:space="preserve">, Julio a </w:t>
                  </w:r>
                  <w:r w:rsidR="00AE1675">
                    <w:t>agosto</w:t>
                  </w:r>
                  <w:r>
                    <w:t xml:space="preserve"> de 2015. Realizando actividades de asistente técnico de futbol en la categoría </w:t>
                  </w:r>
                  <w:r w:rsidR="00AE1675">
                    <w:t>sub-12</w:t>
                  </w:r>
                  <w:r>
                    <w:t xml:space="preserve"> y también de atención al cliente.</w:t>
                  </w:r>
                </w:p>
                <w:p w14:paraId="07CBFC85" w14:textId="2D091ABF" w:rsidR="008315AA" w:rsidRPr="008315AA" w:rsidRDefault="008315AA" w:rsidP="008315AA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Entrenador campamento de verano. </w:t>
                  </w:r>
                  <w:r>
                    <w:t xml:space="preserve">Academia Seca </w:t>
                  </w:r>
                  <w:proofErr w:type="spellStart"/>
                  <w:r>
                    <w:t>Sports</w:t>
                  </w:r>
                  <w:proofErr w:type="spellEnd"/>
                  <w:r>
                    <w:t xml:space="preserve"> </w:t>
                  </w:r>
                  <w:r w:rsidR="00AE1675">
                    <w:t>agosto</w:t>
                  </w:r>
                  <w:r>
                    <w:t xml:space="preserve"> 2016. Entrenador de la categoría </w:t>
                  </w:r>
                  <w:r w:rsidR="00AE1675">
                    <w:t>sub-12</w:t>
                  </w:r>
                  <w:r>
                    <w:t>.</w:t>
                  </w:r>
                </w:p>
                <w:p w14:paraId="4F3887A6" w14:textId="77777777" w:rsidR="008315AA" w:rsidRPr="00656535" w:rsidRDefault="00AE1675" w:rsidP="008315AA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Limpieza de exteriores domésticos. </w:t>
                  </w:r>
                  <w:r>
                    <w:t>Independiente, septiembre 2017 a diciembre de 2018. Desarrollando labores de limpieza doméstica en exteriores como terrazas, patios, ventanales y estacionamientos.</w:t>
                  </w:r>
                </w:p>
                <w:p w14:paraId="4C5026B5" w14:textId="77777777" w:rsidR="00656535" w:rsidRPr="001C4D4A" w:rsidRDefault="00656535" w:rsidP="008315AA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Operador de cocina multifuncional (</w:t>
                  </w:r>
                  <w:proofErr w:type="spellStart"/>
                  <w:r>
                    <w:rPr>
                      <w:b/>
                      <w:bCs/>
                    </w:rPr>
                    <w:t>crew</w:t>
                  </w:r>
                  <w:proofErr w:type="spellEnd"/>
                  <w:r>
                    <w:rPr>
                      <w:b/>
                      <w:bCs/>
                    </w:rPr>
                    <w:t xml:space="preserve">). </w:t>
                  </w:r>
                  <w:proofErr w:type="spellStart"/>
                  <w:r>
                    <w:rPr>
                      <w:bCs/>
                    </w:rPr>
                    <w:t>Carls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Jr</w:t>
                  </w:r>
                  <w:proofErr w:type="spellEnd"/>
                  <w:r>
                    <w:rPr>
                      <w:bCs/>
                    </w:rPr>
                    <w:t xml:space="preserve"> Rosario Norte, entre enero de 2021 y febrero de 2021.</w:t>
                  </w:r>
                </w:p>
                <w:p w14:paraId="04C00D34" w14:textId="78CA2F5F" w:rsidR="001C4D4A" w:rsidRPr="008315AA" w:rsidRDefault="00DB69A0" w:rsidP="008315AA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Profesor de talleres voluntario Pr</w:t>
                  </w:r>
                  <w:r w:rsidR="00283ABB">
                    <w:rPr>
                      <w:b/>
                      <w:bCs/>
                    </w:rPr>
                    <w:t xml:space="preserve">eu Social Ingeniería. </w:t>
                  </w:r>
                  <w:r w:rsidR="00512854">
                    <w:t>Desarrollando labores docentes</w:t>
                  </w:r>
                  <w:r w:rsidR="00792166">
                    <w:t xml:space="preserve"> en el área de matemáticas y física </w:t>
                  </w:r>
                  <w:r w:rsidR="00512854">
                    <w:t xml:space="preserve">a jóvenes entre I </w:t>
                  </w:r>
                  <w:r w:rsidR="00792166">
                    <w:t>y</w:t>
                  </w:r>
                  <w:r w:rsidR="00512854">
                    <w:t xml:space="preserve"> IV medio</w:t>
                  </w:r>
                  <w:r w:rsidR="00792166">
                    <w:t>.</w:t>
                  </w:r>
                </w:p>
              </w:tc>
            </w:tr>
            <w:tr w:rsidR="00C420C8" w14:paraId="2B706171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5C04A82" w14:textId="29942A29" w:rsidR="00C420C8" w:rsidRPr="005152F2" w:rsidRDefault="00C16B8F" w:rsidP="008F6337">
                  <w:pPr>
                    <w:pStyle w:val="Ttulo2"/>
                  </w:pPr>
                  <w:r>
                    <w:t>Aptitudes</w:t>
                  </w:r>
                </w:p>
                <w:p w14:paraId="21D7A68F" w14:textId="45DA49B2" w:rsidR="00C420C8" w:rsidRDefault="00A67997" w:rsidP="00A67997">
                  <w:pPr>
                    <w:pStyle w:val="Ttulo5"/>
                    <w:numPr>
                      <w:ilvl w:val="0"/>
                      <w:numId w:val="12"/>
                    </w:numPr>
                    <w:jc w:val="both"/>
                  </w:pPr>
                  <w:r>
                    <w:t>Facilidad para adaptarse al entorno, rápido aprendizaje.</w:t>
                  </w:r>
                </w:p>
                <w:p w14:paraId="211C99FD" w14:textId="0BAF3564" w:rsidR="00A67997" w:rsidRDefault="00A67997" w:rsidP="00A6799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>Alto nivel de responsabilidad y proactividad.</w:t>
                  </w:r>
                </w:p>
                <w:p w14:paraId="5B9FF692" w14:textId="32413ECA" w:rsidR="00A67997" w:rsidRDefault="00A67997" w:rsidP="00A6799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>Manejo avanzado del idioma inglés.</w:t>
                  </w:r>
                </w:p>
                <w:p w14:paraId="7ECE637E" w14:textId="5E100372" w:rsidR="00A67997" w:rsidRDefault="00A67997" w:rsidP="00A6799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>Habilidad para ayudar y atender a las personas.</w:t>
                  </w:r>
                </w:p>
                <w:p w14:paraId="2761249A" w14:textId="1B3F4405" w:rsidR="00A67997" w:rsidRDefault="00A67997" w:rsidP="00A67997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 xml:space="preserve">Muy comprometido con las labores a cumplir. </w:t>
                  </w:r>
                </w:p>
                <w:p w14:paraId="691D7DCF" w14:textId="1618B964" w:rsidR="00C420C8" w:rsidRDefault="00C16B8F" w:rsidP="00C16B8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 xml:space="preserve">Asertivo en la toma de decisiones y resolución de conflictos. </w:t>
                  </w:r>
                </w:p>
              </w:tc>
            </w:tr>
            <w:tr w:rsidR="00C420C8" w14:paraId="1DF2A889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1156ED77" w14:textId="446A0D3D" w:rsidR="00C420C8" w:rsidRPr="005152F2" w:rsidRDefault="00C16B8F" w:rsidP="008F6337">
                  <w:pPr>
                    <w:pStyle w:val="Ttulo2"/>
                  </w:pPr>
                  <w:r>
                    <w:t>Méritos académicos</w:t>
                  </w:r>
                </w:p>
                <w:p w14:paraId="0EC171A2" w14:textId="77777777" w:rsidR="00C420C8" w:rsidRDefault="00C16B8F" w:rsidP="00C16B8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>Cuadro de honor Colegio Calasanz Valencia (2016)</w:t>
                  </w:r>
                </w:p>
                <w:p w14:paraId="4EFBEAA4" w14:textId="6B32F87D" w:rsidR="00C16B8F" w:rsidRDefault="00C16B8F" w:rsidP="00C16B8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>Alumno integral, Colegio Calasanz Ñuñoa (2018)</w:t>
                  </w:r>
                </w:p>
                <w:p w14:paraId="078BADE7" w14:textId="0FD7E273" w:rsidR="00C16B8F" w:rsidRDefault="00C16B8F" w:rsidP="00C16B8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 xml:space="preserve">Alumno integral, Colegio Calasanz Ñuñoa (2019) </w:t>
                  </w:r>
                </w:p>
                <w:p w14:paraId="4CEEF906" w14:textId="4C229002" w:rsidR="00C16B8F" w:rsidRDefault="00C16B8F" w:rsidP="00C16B8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lastRenderedPageBreak/>
                    <w:t xml:space="preserve">Alumno Calasancio, Colegio Calasanz Ñuñoa (2018) </w:t>
                  </w:r>
                </w:p>
                <w:p w14:paraId="64FB87F2" w14:textId="406AE04A" w:rsidR="00AE26FA" w:rsidRDefault="004A6511" w:rsidP="00C16B8F">
                  <w:pPr>
                    <w:pStyle w:val="Prrafodelista"/>
                    <w:numPr>
                      <w:ilvl w:val="0"/>
                      <w:numId w:val="12"/>
                    </w:numPr>
                    <w:jc w:val="both"/>
                  </w:pPr>
                  <w:r>
                    <w:t>Puntaje Nacional en Matemáticas (2021)</w:t>
                  </w:r>
                </w:p>
                <w:p w14:paraId="4EE0B7A9" w14:textId="4152917A" w:rsidR="00656535" w:rsidRDefault="00656535" w:rsidP="00656535">
                  <w:pPr>
                    <w:pStyle w:val="Prrafodelista"/>
                    <w:jc w:val="both"/>
                  </w:pPr>
                </w:p>
              </w:tc>
            </w:tr>
          </w:tbl>
          <w:p w14:paraId="013856F5" w14:textId="77777777" w:rsidR="00C420C8" w:rsidRPr="005152F2" w:rsidRDefault="00C420C8" w:rsidP="003856C9"/>
        </w:tc>
      </w:tr>
    </w:tbl>
    <w:p w14:paraId="05FEA597" w14:textId="77777777"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EE3E" w14:textId="77777777" w:rsidR="002C4371" w:rsidRDefault="002C4371" w:rsidP="003856C9">
      <w:pPr>
        <w:spacing w:after="0" w:line="240" w:lineRule="auto"/>
      </w:pPr>
      <w:r>
        <w:separator/>
      </w:r>
    </w:p>
  </w:endnote>
  <w:endnote w:type="continuationSeparator" w:id="0">
    <w:p w14:paraId="0D9C68CD" w14:textId="77777777" w:rsidR="002C4371" w:rsidRDefault="002C437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E197" w14:textId="77777777" w:rsidR="003856C9" w:rsidRDefault="007803B7" w:rsidP="007803B7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6A79DDB" wp14:editId="775FCD6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2D01AE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F27D" w14:textId="77777777" w:rsidR="001765FE" w:rsidRDefault="00DC79BB">
    <w:pPr>
      <w:pStyle w:val="Piedepgina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59E1551" wp14:editId="0CA49D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86EC6C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6403" w14:textId="77777777" w:rsidR="002C4371" w:rsidRDefault="002C4371" w:rsidP="003856C9">
      <w:pPr>
        <w:spacing w:after="0" w:line="240" w:lineRule="auto"/>
      </w:pPr>
      <w:r>
        <w:separator/>
      </w:r>
    </w:p>
  </w:footnote>
  <w:footnote w:type="continuationSeparator" w:id="0">
    <w:p w14:paraId="771944F1" w14:textId="77777777" w:rsidR="002C4371" w:rsidRDefault="002C437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BACD" w14:textId="77777777" w:rsidR="003856C9" w:rsidRDefault="007803B7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411A17C" wp14:editId="136CF9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B4C211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704B" w14:textId="77777777" w:rsidR="00DC79BB" w:rsidRDefault="00DC79BB">
    <w:pPr>
      <w:pStyle w:val="Encabezado"/>
    </w:pPr>
    <w:r w:rsidRPr="00DC79BB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1589388" wp14:editId="2E20A67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F98E5A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404DD"/>
    <w:multiLevelType w:val="hybridMultilevel"/>
    <w:tmpl w:val="949218C8"/>
    <w:lvl w:ilvl="0" w:tplc="413E76FE">
      <w:start w:val="2017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7FC"/>
    <w:multiLevelType w:val="hybridMultilevel"/>
    <w:tmpl w:val="5B10F702"/>
    <w:lvl w:ilvl="0" w:tplc="3EA21A7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53B26"/>
    <w:multiLevelType w:val="hybridMultilevel"/>
    <w:tmpl w:val="A1A25BB6"/>
    <w:lvl w:ilvl="0" w:tplc="102E20EE">
      <w:start w:val="2017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018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1C4D4A"/>
    <w:rsid w:val="001C5BD0"/>
    <w:rsid w:val="001C7A19"/>
    <w:rsid w:val="00283ABB"/>
    <w:rsid w:val="00283B81"/>
    <w:rsid w:val="00293B83"/>
    <w:rsid w:val="002A3621"/>
    <w:rsid w:val="002A4C3B"/>
    <w:rsid w:val="002B3890"/>
    <w:rsid w:val="002B7747"/>
    <w:rsid w:val="002C4371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A6511"/>
    <w:rsid w:val="004D22BB"/>
    <w:rsid w:val="00512854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56535"/>
    <w:rsid w:val="006A3CE7"/>
    <w:rsid w:val="00743379"/>
    <w:rsid w:val="00747550"/>
    <w:rsid w:val="007803B7"/>
    <w:rsid w:val="00792166"/>
    <w:rsid w:val="007A7C08"/>
    <w:rsid w:val="007B2F5C"/>
    <w:rsid w:val="007C5F05"/>
    <w:rsid w:val="0081386C"/>
    <w:rsid w:val="00825ED8"/>
    <w:rsid w:val="008315AA"/>
    <w:rsid w:val="00832043"/>
    <w:rsid w:val="00832F81"/>
    <w:rsid w:val="00841714"/>
    <w:rsid w:val="008501C7"/>
    <w:rsid w:val="00856018"/>
    <w:rsid w:val="0087515C"/>
    <w:rsid w:val="008C7CA2"/>
    <w:rsid w:val="008F6337"/>
    <w:rsid w:val="00914DAF"/>
    <w:rsid w:val="0093286E"/>
    <w:rsid w:val="00986149"/>
    <w:rsid w:val="009D1627"/>
    <w:rsid w:val="00A42F91"/>
    <w:rsid w:val="00A67997"/>
    <w:rsid w:val="00AE1675"/>
    <w:rsid w:val="00AE26FA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16B8F"/>
    <w:rsid w:val="00C420C8"/>
    <w:rsid w:val="00C4403A"/>
    <w:rsid w:val="00CE6306"/>
    <w:rsid w:val="00D11C4D"/>
    <w:rsid w:val="00D5067A"/>
    <w:rsid w:val="00DB69A0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70613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CF39CC"/>
  <w15:docId w15:val="{351CF468-3393-4F1C-BF9B-EDF94DB9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customStyle="1" w:styleId="Tablaconcuadrcula1clara1">
    <w:name w:val="Tabla con cuadrícul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concuadrcula2-nfasis21">
    <w:name w:val="Tabla con cuadrícul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3-nfasis31">
    <w:name w:val="Tabla con cuadrícul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concuadrcula3-nfasis41">
    <w:name w:val="Tabla con cuadrícul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concuadrcula3-nfasis51">
    <w:name w:val="Tabla con cuadrícul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concuadrcula3-nfasis61">
    <w:name w:val="Tabla con cuadrícul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5oscura1">
    <w:name w:val="Tabla con cuadrícula 5 oscura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6concolores-nfasis31">
    <w:name w:val="Tabla con cuadrícul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11">
    <w:name w:val="Tabla con cuadrícul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Tablaconcuadrcula7concolores-nfasis21">
    <w:name w:val="Tabla con cuadrícul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concuadrcula7concolores-nfasis41">
    <w:name w:val="Tabla con cuadrícul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concuadrcula7concolores-nfasis61">
    <w:name w:val="Tabla con cuadrícul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customStyle="1" w:styleId="Tablanormal11">
    <w:name w:val="Tabla normal 1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0483C504274E6E8CC8BB993F7D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562A-8598-4D08-B10D-A9C3FF6C4793}"/>
      </w:docPartPr>
      <w:docPartBody>
        <w:p w:rsidR="00CA08A8" w:rsidRDefault="009849B6">
          <w:pPr>
            <w:pStyle w:val="C50483C504274E6E8CC8BB993F7D452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C32DEB264B54A68BD0284C1FD03D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9966-E42A-4634-8587-19912B12A166}"/>
      </w:docPartPr>
      <w:docPartBody>
        <w:p w:rsidR="00CA08A8" w:rsidRDefault="009849B6">
          <w:pPr>
            <w:pStyle w:val="1C32DEB264B54A68BD0284C1FD03D70C"/>
          </w:pPr>
          <w:r w:rsidRPr="005152F2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9B6"/>
    <w:rsid w:val="006C2ACA"/>
    <w:rsid w:val="009849B6"/>
    <w:rsid w:val="00C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0483C504274E6E8CC8BB993F7D452D">
    <w:name w:val="C50483C504274E6E8CC8BB993F7D452D"/>
  </w:style>
  <w:style w:type="paragraph" w:customStyle="1" w:styleId="1C32DEB264B54A68BD0284C1FD03D70C">
    <w:name w:val="1C32DEB264B54A68BD0284C1FD03D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0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José</cp:lastModifiedBy>
  <cp:revision>2</cp:revision>
  <cp:lastPrinted>2020-11-30T18:05:00Z</cp:lastPrinted>
  <dcterms:created xsi:type="dcterms:W3CDTF">2021-11-04T00:08:00Z</dcterms:created>
  <dcterms:modified xsi:type="dcterms:W3CDTF">2021-11-04T00:08:00Z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