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026"/>
      </w:tblGrid>
      <w:tr w:rsidR="00692703" w:rsidRPr="00B83ADD" w14:paraId="664A41A4" w14:textId="77777777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AB93A09" w14:textId="671DB452" w:rsidR="00692703" w:rsidRPr="00B83ADD" w:rsidRDefault="008D2FEA" w:rsidP="00B83ADD">
            <w:pPr>
              <w:pStyle w:val="Ttul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sdt>
              <w:sdtPr>
                <w:rPr>
                  <w:rFonts w:asciiTheme="minorHAnsi" w:hAnsiTheme="minorHAnsi" w:cstheme="minorHAnsi"/>
                  <w:sz w:val="24"/>
                  <w:szCs w:val="24"/>
                </w:rPr>
                <w:alias w:val="Escriba su nombre:"/>
                <w:tag w:val="Escriba su nombre:"/>
                <w:id w:val="776906629"/>
                <w:placeholder>
                  <w:docPart w:val="6B837851DCA646A99376A419FCEA46A0"/>
                </w:placeholder>
                <w:temporary/>
                <w:showingPlcHdr/>
                <w15:appearance w15:val="hidden"/>
              </w:sdtPr>
              <w:sdtEndPr/>
              <w:sdtContent>
                <w:r w:rsidR="00007728" w:rsidRPr="00B83ADD">
                  <w:rPr>
                    <w:rFonts w:asciiTheme="minorHAnsi" w:hAnsiTheme="minorHAnsi" w:cstheme="minorHAnsi"/>
                    <w:sz w:val="24"/>
                    <w:szCs w:val="24"/>
                    <w:lang w:bidi="es-ES"/>
                  </w:rPr>
                  <w:t>Nombre</w:t>
                </w:r>
              </w:sdtContent>
            </w:sdt>
            <w:r w:rsidR="00B83ADD" w:rsidRPr="00B83ADD">
              <w:rPr>
                <w:rFonts w:asciiTheme="minorHAnsi" w:hAnsiTheme="minorHAnsi" w:cstheme="minorHAnsi"/>
                <w:sz w:val="24"/>
                <w:szCs w:val="24"/>
              </w:rPr>
              <w:t>: Karina Saavedra Arenas</w:t>
            </w:r>
          </w:p>
          <w:p w14:paraId="2E430AF6" w14:textId="77777777" w:rsidR="00B83ADD" w:rsidRDefault="008D2FEA" w:rsidP="00B83ADD">
            <w:pPr>
              <w:pStyle w:val="Informacindecontacto"/>
              <w:contextualSpacing w:val="0"/>
              <w:jc w:val="lef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Escriba la dirección:"/>
                <w:tag w:val="Escriba la dirección:"/>
                <w:id w:val="352083995"/>
                <w:placeholder>
                  <w:docPart w:val="E57E3F4A1CA44C17AA2C3D16BDD99C5E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B83ADD">
                  <w:rPr>
                    <w:sz w:val="24"/>
                    <w:szCs w:val="24"/>
                    <w:lang w:bidi="es-ES"/>
                  </w:rPr>
                  <w:t>Dirección</w:t>
                </w:r>
              </w:sdtContent>
            </w:sdt>
            <w:r w:rsidR="00B83ADD">
              <w:rPr>
                <w:sz w:val="24"/>
                <w:szCs w:val="24"/>
              </w:rPr>
              <w:t>: Pedro Aguirre Cerda, #65, Forestal. Viña del mar</w:t>
            </w:r>
          </w:p>
          <w:p w14:paraId="6EF44ED9" w14:textId="773C5C3D" w:rsidR="00692703" w:rsidRDefault="00B83ADD" w:rsidP="00B83ADD">
            <w:pPr>
              <w:pStyle w:val="Informacindecontacto"/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Teléfono: 9 76023431</w:t>
            </w:r>
          </w:p>
          <w:p w14:paraId="61AB7516" w14:textId="72670FAA" w:rsidR="00B83ADD" w:rsidRPr="00B83ADD" w:rsidRDefault="00B83ADD" w:rsidP="00B83ADD">
            <w:pPr>
              <w:pStyle w:val="Informacindecontacto"/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nacimi</w:t>
            </w:r>
            <w:r w:rsidR="00B31811">
              <w:rPr>
                <w:sz w:val="24"/>
                <w:szCs w:val="24"/>
              </w:rPr>
              <w:t>ento: 14 de septiembre de 2003.</w:t>
            </w:r>
          </w:p>
          <w:p w14:paraId="2D81C408" w14:textId="1C1B18D6" w:rsidR="00692703" w:rsidRPr="00B83ADD" w:rsidRDefault="008D2FEA" w:rsidP="00B83ADD">
            <w:pPr>
              <w:pStyle w:val="nfasisenlainformacindecontacto"/>
              <w:contextualSpacing w:val="0"/>
              <w:jc w:val="left"/>
              <w:rPr>
                <w:sz w:val="20"/>
                <w:szCs w:val="20"/>
              </w:rPr>
            </w:pPr>
            <w:sdt>
              <w:sdtPr>
                <w:rPr>
                  <w:sz w:val="24"/>
                  <w:szCs w:val="24"/>
                </w:rPr>
                <w:alias w:val="Escriba el correo electrónico:"/>
                <w:tag w:val="Escriba el correo electrónico:"/>
                <w:id w:val="1154873695"/>
                <w:placeholder>
                  <w:docPart w:val="E93ADF5630E7431A9CBFF6DF34392C00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B83ADD">
                  <w:rPr>
                    <w:sz w:val="24"/>
                    <w:szCs w:val="24"/>
                    <w:lang w:bidi="es-ES"/>
                  </w:rPr>
                  <w:t>Correo electrónico</w:t>
                </w:r>
              </w:sdtContent>
            </w:sdt>
            <w:r w:rsidR="00B83ADD">
              <w:rPr>
                <w:sz w:val="24"/>
                <w:szCs w:val="24"/>
              </w:rPr>
              <w:t>: Kariinnab.sa@gmail.com</w:t>
            </w:r>
          </w:p>
        </w:tc>
      </w:tr>
      <w:tr w:rsidR="009571D8" w:rsidRPr="00B83ADD" w14:paraId="2CBC5C87" w14:textId="77777777" w:rsidTr="00692703">
        <w:tc>
          <w:tcPr>
            <w:tcW w:w="9360" w:type="dxa"/>
            <w:tcMar>
              <w:top w:w="432" w:type="dxa"/>
            </w:tcMar>
          </w:tcPr>
          <w:p w14:paraId="49C52F82" w14:textId="5F73AC6F" w:rsidR="001755A8" w:rsidRPr="00B83ADD" w:rsidRDefault="001755A8" w:rsidP="00B83ADD">
            <w:pPr>
              <w:contextualSpacing w:val="0"/>
              <w:rPr>
                <w:sz w:val="20"/>
                <w:szCs w:val="20"/>
              </w:rPr>
            </w:pPr>
          </w:p>
        </w:tc>
      </w:tr>
    </w:tbl>
    <w:p w14:paraId="513679C3" w14:textId="77777777" w:rsidR="004E01EB" w:rsidRPr="00FD7C80" w:rsidRDefault="008D2FEA" w:rsidP="004E01EB">
      <w:pPr>
        <w:pStyle w:val="Ttulo1"/>
      </w:pPr>
      <w:sdt>
        <w:sdtPr>
          <w:alias w:val="Experiencia:"/>
          <w:tag w:val="Experiencia:"/>
          <w:id w:val="-1983300934"/>
          <w:placeholder>
            <w:docPart w:val="BFA0FE2A89724A539C1C498AE18F81C6"/>
          </w:placeholder>
          <w:temporary/>
          <w:showingPlcHdr/>
          <w15:appearance w15:val="hidden"/>
        </w:sdtPr>
        <w:sdtEndPr/>
        <w:sdtContent>
          <w:r w:rsidR="004E01EB" w:rsidRPr="00FD7C80">
            <w:rPr>
              <w:lang w:bidi="es-ES"/>
            </w:rPr>
            <w:t>Experiencia</w:t>
          </w:r>
        </w:sdtContent>
      </w:sdt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958"/>
      </w:tblGrid>
      <w:tr w:rsidR="001D0BF1" w:rsidRPr="00FD7C80" w14:paraId="233E893A" w14:textId="77777777" w:rsidTr="00D66A52">
        <w:tc>
          <w:tcPr>
            <w:tcW w:w="9355" w:type="dxa"/>
          </w:tcPr>
          <w:p w14:paraId="31EA1C0F" w14:textId="69959B5A" w:rsidR="001D0BF1" w:rsidRPr="00FD7C80" w:rsidRDefault="00B83ADD" w:rsidP="001D0BF1">
            <w:pPr>
              <w:pStyle w:val="Ttulo3"/>
              <w:contextualSpacing w:val="0"/>
              <w:outlineLvl w:val="2"/>
            </w:pPr>
            <w:r>
              <w:t>2020</w:t>
            </w:r>
          </w:p>
          <w:p w14:paraId="7D434CB4" w14:textId="0106F142" w:rsidR="001D0BF1" w:rsidRPr="00FD7C80" w:rsidRDefault="008D2FEA" w:rsidP="001D0BF1">
            <w:pPr>
              <w:pStyle w:val="Ttulo2"/>
              <w:contextualSpacing w:val="0"/>
              <w:outlineLvl w:val="1"/>
            </w:pPr>
            <w:sdt>
              <w:sdtPr>
                <w:alias w:val="Escriba el puesto 1:"/>
                <w:tag w:val="Escriba el puesto 1:"/>
                <w:id w:val="1301963717"/>
                <w:placeholder>
                  <w:docPart w:val="6780579397294A17888C17C5B298B35A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FD7C80">
                  <w:rPr>
                    <w:lang w:bidi="es-ES"/>
                  </w:rPr>
                  <w:t>Puesto</w:t>
                </w:r>
              </w:sdtContent>
            </w:sdt>
          </w:p>
          <w:p w14:paraId="23C7E4DA" w14:textId="76594F68" w:rsidR="001E3120" w:rsidRDefault="00B83ADD" w:rsidP="001D0BF1">
            <w:pPr>
              <w:contextualSpacing w:val="0"/>
            </w:pPr>
            <w:r>
              <w:t>Vendedora en boutique</w:t>
            </w:r>
            <w:r w:rsidR="00B83199">
              <w:t xml:space="preserve"> </w:t>
            </w:r>
          </w:p>
          <w:p w14:paraId="19E28CC1" w14:textId="5F6E5E06" w:rsidR="00B83ADD" w:rsidRPr="00FD7C80" w:rsidRDefault="00B83ADD" w:rsidP="001D0BF1">
            <w:pPr>
              <w:contextualSpacing w:val="0"/>
            </w:pPr>
            <w:r>
              <w:t>Reñaca bajo</w:t>
            </w:r>
          </w:p>
        </w:tc>
      </w:tr>
      <w:tr w:rsidR="00F61DF9" w:rsidRPr="00FD7C80" w14:paraId="26CA1322" w14:textId="77777777" w:rsidTr="00F61DF9">
        <w:tc>
          <w:tcPr>
            <w:tcW w:w="9355" w:type="dxa"/>
            <w:tcMar>
              <w:top w:w="216" w:type="dxa"/>
            </w:tcMar>
          </w:tcPr>
          <w:p w14:paraId="312349FE" w14:textId="0A837834" w:rsidR="00F61DF9" w:rsidRPr="00FD7C80" w:rsidRDefault="00B83ADD" w:rsidP="00F61DF9">
            <w:pPr>
              <w:pStyle w:val="Ttulo3"/>
              <w:contextualSpacing w:val="0"/>
              <w:outlineLvl w:val="2"/>
            </w:pPr>
            <w:r>
              <w:t>2021</w:t>
            </w:r>
          </w:p>
          <w:p w14:paraId="31DA5989" w14:textId="0B76F6F4" w:rsidR="00F61DF9" w:rsidRPr="00FD7C80" w:rsidRDefault="008D2FEA" w:rsidP="00F61DF9">
            <w:pPr>
              <w:pStyle w:val="Ttulo2"/>
              <w:contextualSpacing w:val="0"/>
              <w:outlineLvl w:val="1"/>
            </w:pPr>
            <w:sdt>
              <w:sdtPr>
                <w:alias w:val="Escriba el puesto 2:"/>
                <w:tag w:val="Escriba el puesto 2:"/>
                <w:id w:val="1702816861"/>
                <w:placeholder>
                  <w:docPart w:val="4CFA95C9449141AFA7DBD79B401B1373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FD7C80">
                  <w:rPr>
                    <w:lang w:bidi="es-ES"/>
                  </w:rPr>
                  <w:t>Puesto</w:t>
                </w:r>
              </w:sdtContent>
            </w:sdt>
          </w:p>
          <w:p w14:paraId="3EDBB25B" w14:textId="77777777" w:rsidR="00F61DF9" w:rsidRDefault="00B83ADD" w:rsidP="00F61DF9">
            <w:r>
              <w:t>Cuidadora de niños</w:t>
            </w:r>
          </w:p>
          <w:p w14:paraId="17BE7139" w14:textId="77777777" w:rsidR="00B83ADD" w:rsidRDefault="00B83ADD" w:rsidP="00F61DF9">
            <w:r>
              <w:t>Viña del mar</w:t>
            </w:r>
          </w:p>
          <w:p w14:paraId="26017B1A" w14:textId="77777777" w:rsidR="002C6977" w:rsidRDefault="002C6977" w:rsidP="00F61DF9"/>
          <w:p w14:paraId="0DA0A0B3" w14:textId="36FB2914" w:rsidR="002C6977" w:rsidRDefault="002C6977" w:rsidP="00F61DF9">
            <w:pPr>
              <w:rPr>
                <w:b/>
                <w:bCs/>
                <w:sz w:val="24"/>
                <w:szCs w:val="24"/>
              </w:rPr>
            </w:pPr>
            <w:r w:rsidRPr="002C6977">
              <w:rPr>
                <w:b/>
                <w:bCs/>
                <w:sz w:val="24"/>
                <w:szCs w:val="24"/>
              </w:rPr>
              <w:t>2021</w:t>
            </w:r>
          </w:p>
          <w:p w14:paraId="5C63B290" w14:textId="0321F616" w:rsidR="002C6977" w:rsidRPr="002C6977" w:rsidRDefault="002C6977" w:rsidP="00F61DF9">
            <w:pPr>
              <w:rPr>
                <w:b/>
                <w:bCs/>
                <w:color w:val="1D824C" w:themeColor="accent1"/>
                <w:sz w:val="24"/>
                <w:szCs w:val="24"/>
              </w:rPr>
            </w:pPr>
            <w:r w:rsidRPr="002C6977">
              <w:rPr>
                <w:b/>
                <w:bCs/>
                <w:color w:val="1D824C" w:themeColor="accent1"/>
                <w:sz w:val="24"/>
                <w:szCs w:val="24"/>
              </w:rPr>
              <w:t>PUESTO</w:t>
            </w:r>
          </w:p>
          <w:p w14:paraId="20A9A275" w14:textId="04DDAD88" w:rsidR="002C6977" w:rsidRPr="002C6977" w:rsidRDefault="002C6977" w:rsidP="00F61DF9">
            <w:pPr>
              <w:rPr>
                <w:b/>
                <w:bCs/>
              </w:rPr>
            </w:pPr>
            <w:r w:rsidRPr="002C6977">
              <w:t>Crew en McDonals</w:t>
            </w:r>
            <w:r>
              <w:rPr>
                <w:b/>
                <w:bCs/>
              </w:rPr>
              <w:t xml:space="preserve">. </w:t>
            </w:r>
          </w:p>
        </w:tc>
      </w:tr>
    </w:tbl>
    <w:sdt>
      <w:sdtPr>
        <w:alias w:val="Educación:"/>
        <w:tag w:val="Formación:"/>
        <w:id w:val="-1908763273"/>
        <w:placeholder>
          <w:docPart w:val="CE08E1A44D664920AB49F22250EA10C8"/>
        </w:placeholder>
        <w:temporary/>
        <w:showingPlcHdr/>
        <w15:appearance w15:val="hidden"/>
      </w:sdtPr>
      <w:sdtEndPr/>
      <w:sdtContent>
        <w:p w14:paraId="314CD4C5" w14:textId="77777777" w:rsidR="00DA59AA" w:rsidRPr="00FD7C80" w:rsidRDefault="00DA59AA" w:rsidP="0097790C">
          <w:pPr>
            <w:pStyle w:val="Ttulo1"/>
          </w:pPr>
          <w:r w:rsidRPr="00FD7C80">
            <w:rPr>
              <w:lang w:bidi="es-ES"/>
            </w:rPr>
            <w:t>Educación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1D0BF1" w:rsidRPr="00FD7C80" w14:paraId="1B0873AD" w14:textId="77777777" w:rsidTr="00D66A52">
        <w:tc>
          <w:tcPr>
            <w:tcW w:w="9355" w:type="dxa"/>
          </w:tcPr>
          <w:p w14:paraId="2E5304CD" w14:textId="2F2A4AD8" w:rsidR="00B83ADD" w:rsidRDefault="001D0BF1" w:rsidP="00B83ADD">
            <w:pPr>
              <w:pStyle w:val="Ttulo3"/>
              <w:contextualSpacing w:val="0"/>
              <w:outlineLvl w:val="2"/>
            </w:pPr>
            <w:r w:rsidRPr="00FD7C80">
              <w:rPr>
                <w:lang w:bidi="es-ES"/>
              </w:rPr>
              <w:t xml:space="preserve"> </w:t>
            </w:r>
            <w:r w:rsidR="00B83ADD">
              <w:t>2010 – 2011</w:t>
            </w:r>
          </w:p>
          <w:p w14:paraId="42859191" w14:textId="405CEDA6" w:rsidR="00B83ADD" w:rsidRDefault="00B83ADD" w:rsidP="00B83ADD">
            <w:r>
              <w:t xml:space="preserve">1ro – 2do básico. Escuela Dr. Otto Hahn / Villa Alemana. </w:t>
            </w:r>
          </w:p>
          <w:p w14:paraId="632845BE" w14:textId="61AF2852" w:rsidR="007538DC" w:rsidRPr="00FD7C80" w:rsidRDefault="007538DC" w:rsidP="00B83ADD">
            <w:pPr>
              <w:pStyle w:val="Ttulo3"/>
              <w:contextualSpacing w:val="0"/>
              <w:outlineLvl w:val="2"/>
            </w:pPr>
          </w:p>
        </w:tc>
      </w:tr>
      <w:tr w:rsidR="00F61DF9" w:rsidRPr="00FD7C80" w14:paraId="2B0D440F" w14:textId="77777777" w:rsidTr="00F61DF9">
        <w:tc>
          <w:tcPr>
            <w:tcW w:w="9355" w:type="dxa"/>
            <w:tcMar>
              <w:top w:w="216" w:type="dxa"/>
            </w:tcMar>
          </w:tcPr>
          <w:p w14:paraId="78116552" w14:textId="2A8CA213" w:rsidR="00F61DF9" w:rsidRPr="00FD7C80" w:rsidRDefault="00B83ADD" w:rsidP="00B83ADD">
            <w:pPr>
              <w:pStyle w:val="Ttulo3"/>
              <w:contextualSpacing w:val="0"/>
              <w:outlineLvl w:val="2"/>
            </w:pPr>
            <w:r>
              <w:t>2011 - 2018</w:t>
            </w:r>
          </w:p>
          <w:p w14:paraId="5DF6F2A2" w14:textId="77777777" w:rsidR="00F61DF9" w:rsidRDefault="00B83ADD" w:rsidP="00F61DF9">
            <w:r>
              <w:t>2do – 8vo básico. Escuela Pdte. Eduardo Frei Montalva. / Viña del mar.</w:t>
            </w:r>
          </w:p>
          <w:p w14:paraId="2350532D" w14:textId="77777777" w:rsidR="00B31811" w:rsidRDefault="00B31811" w:rsidP="00F61DF9"/>
          <w:p w14:paraId="4CBBB5E3" w14:textId="77777777" w:rsidR="00B31811" w:rsidRDefault="00B31811" w:rsidP="00F61DF9"/>
          <w:p w14:paraId="6C5693FB" w14:textId="27305D02" w:rsidR="00B31811" w:rsidRDefault="00B31811" w:rsidP="00F61DF9">
            <w:pPr>
              <w:rPr>
                <w:b/>
                <w:bCs/>
              </w:rPr>
            </w:pPr>
            <w:r>
              <w:rPr>
                <w:b/>
                <w:bCs/>
              </w:rPr>
              <w:t>2019 – actualidad</w:t>
            </w:r>
          </w:p>
          <w:p w14:paraId="4E68F1B3" w14:textId="13ED8D42" w:rsidR="00B31811" w:rsidRPr="00B31811" w:rsidRDefault="00B31811" w:rsidP="00F61DF9">
            <w:r>
              <w:t>1ro medio – 3ro medio. Liceo Benjamín Vicuña Mackenna. / Viña del mar, Recreo.</w:t>
            </w:r>
          </w:p>
        </w:tc>
      </w:tr>
    </w:tbl>
    <w:sdt>
      <w:sdtPr>
        <w:alias w:val="Aptitudes:"/>
        <w:tag w:val="Aptitudes:"/>
        <w:id w:val="-1392877668"/>
        <w:placeholder>
          <w:docPart w:val="F40FADD013344506ACCE6D9BA7914A32"/>
        </w:placeholder>
        <w:temporary/>
        <w:showingPlcHdr/>
        <w15:appearance w15:val="hidden"/>
      </w:sdtPr>
      <w:sdtEndPr/>
      <w:sdtContent>
        <w:p w14:paraId="36F8B9BC" w14:textId="77777777" w:rsidR="00486277" w:rsidRPr="00FD7C80" w:rsidRDefault="00486277" w:rsidP="00486277">
          <w:pPr>
            <w:pStyle w:val="Ttulo1"/>
          </w:pPr>
          <w:r w:rsidRPr="00FD7C80">
            <w:rPr>
              <w:lang w:bidi="es-ES"/>
            </w:rPr>
            <w:t>Aptitudes</w:t>
          </w:r>
        </w:p>
      </w:sdtContent>
    </w:sdt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410"/>
        <w:gridCol w:w="4616"/>
      </w:tblGrid>
      <w:tr w:rsidR="003A0632" w:rsidRPr="00FD7C80" w14:paraId="54354C28" w14:textId="77777777" w:rsidTr="00DE2EA9">
        <w:tc>
          <w:tcPr>
            <w:tcW w:w="4410" w:type="dxa"/>
          </w:tcPr>
          <w:p w14:paraId="7EFA234E" w14:textId="3215B3F2" w:rsidR="001E3120" w:rsidRPr="00FD7C80" w:rsidRDefault="00B83ADD" w:rsidP="006E1507">
            <w:pPr>
              <w:pStyle w:val="Listaconvietas"/>
              <w:contextualSpacing w:val="0"/>
            </w:pPr>
            <w:r>
              <w:t>Responsable</w:t>
            </w:r>
          </w:p>
          <w:p w14:paraId="5D296883" w14:textId="4C31F33C" w:rsidR="001F4E6D" w:rsidRPr="00FD7C80" w:rsidRDefault="00B83ADD" w:rsidP="006E1507">
            <w:pPr>
              <w:pStyle w:val="Listaconvietas"/>
              <w:contextualSpacing w:val="0"/>
            </w:pPr>
            <w:r>
              <w:t>Puntual</w:t>
            </w:r>
          </w:p>
        </w:tc>
        <w:tc>
          <w:tcPr>
            <w:tcW w:w="4616" w:type="dxa"/>
            <w:tcMar>
              <w:left w:w="360" w:type="dxa"/>
            </w:tcMar>
          </w:tcPr>
          <w:p w14:paraId="189B4920" w14:textId="41A80E8B" w:rsidR="003A0632" w:rsidRPr="00FD7C80" w:rsidRDefault="00B83ADD" w:rsidP="006E1507">
            <w:pPr>
              <w:pStyle w:val="Listaconvietas"/>
              <w:contextualSpacing w:val="0"/>
            </w:pPr>
            <w:r>
              <w:t>Organizada</w:t>
            </w:r>
          </w:p>
          <w:p w14:paraId="18511ACF" w14:textId="17845EB5" w:rsidR="001E3120" w:rsidRPr="00FD7C80" w:rsidRDefault="00B83ADD" w:rsidP="006E1507">
            <w:pPr>
              <w:pStyle w:val="Listaconvietas"/>
              <w:contextualSpacing w:val="0"/>
            </w:pPr>
            <w:r>
              <w:t>Comprometida</w:t>
            </w:r>
          </w:p>
          <w:p w14:paraId="7A7E23EE" w14:textId="71D7F40A" w:rsidR="001E3120" w:rsidRPr="00FD7C80" w:rsidRDefault="00B83ADD" w:rsidP="006E1507">
            <w:pPr>
              <w:pStyle w:val="Listaconvietas"/>
              <w:contextualSpacing w:val="0"/>
            </w:pPr>
            <w:r>
              <w:t>Rápido aprendizaje y adaptación</w:t>
            </w:r>
          </w:p>
        </w:tc>
      </w:tr>
    </w:tbl>
    <w:p w14:paraId="6BBE06BA" w14:textId="04BA12FB" w:rsidR="00B51D1B" w:rsidRPr="00FD7C80" w:rsidRDefault="00B51D1B" w:rsidP="006E1507"/>
    <w:sectPr w:rsidR="00B51D1B" w:rsidRPr="00FD7C80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6CA8C" w14:textId="77777777" w:rsidR="008D2FEA" w:rsidRDefault="008D2FEA" w:rsidP="0068194B">
      <w:r>
        <w:separator/>
      </w:r>
    </w:p>
    <w:p w14:paraId="02C5441D" w14:textId="77777777" w:rsidR="008D2FEA" w:rsidRDefault="008D2FEA"/>
    <w:p w14:paraId="64D2CB8C" w14:textId="77777777" w:rsidR="008D2FEA" w:rsidRDefault="008D2FEA"/>
  </w:endnote>
  <w:endnote w:type="continuationSeparator" w:id="0">
    <w:p w14:paraId="3EA85065" w14:textId="77777777" w:rsidR="008D2FEA" w:rsidRDefault="008D2FEA" w:rsidP="0068194B">
      <w:r>
        <w:continuationSeparator/>
      </w:r>
    </w:p>
    <w:p w14:paraId="5A210B2E" w14:textId="77777777" w:rsidR="008D2FEA" w:rsidRDefault="008D2FEA"/>
    <w:p w14:paraId="40B6D168" w14:textId="77777777" w:rsidR="008D2FEA" w:rsidRDefault="008D2F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5319FF" w14:textId="77777777"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E2EA9" w:rsidRPr="00D917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2A62A" w14:textId="77777777" w:rsidR="008D2FEA" w:rsidRDefault="008D2FEA" w:rsidP="0068194B">
      <w:r>
        <w:separator/>
      </w:r>
    </w:p>
    <w:p w14:paraId="47AD9B1C" w14:textId="77777777" w:rsidR="008D2FEA" w:rsidRDefault="008D2FEA"/>
    <w:p w14:paraId="6A2452C4" w14:textId="77777777" w:rsidR="008D2FEA" w:rsidRDefault="008D2FEA"/>
  </w:footnote>
  <w:footnote w:type="continuationSeparator" w:id="0">
    <w:p w14:paraId="178CB942" w14:textId="77777777" w:rsidR="008D2FEA" w:rsidRDefault="008D2FEA" w:rsidP="0068194B">
      <w:r>
        <w:continuationSeparator/>
      </w:r>
    </w:p>
    <w:p w14:paraId="0CABE45C" w14:textId="77777777" w:rsidR="008D2FEA" w:rsidRDefault="008D2FEA"/>
    <w:p w14:paraId="3964468F" w14:textId="77777777" w:rsidR="008D2FEA" w:rsidRDefault="008D2F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BA87" w14:textId="77777777"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C110343" wp14:editId="03B6D3B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9B0CF29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DD"/>
    <w:rsid w:val="000001EF"/>
    <w:rsid w:val="00007322"/>
    <w:rsid w:val="00007728"/>
    <w:rsid w:val="00024584"/>
    <w:rsid w:val="00024730"/>
    <w:rsid w:val="00055E95"/>
    <w:rsid w:val="00067BAB"/>
    <w:rsid w:val="0007021F"/>
    <w:rsid w:val="000B2BA5"/>
    <w:rsid w:val="000F2F8C"/>
    <w:rsid w:val="000F7E76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C6977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3723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D677F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D2FEA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4A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471"/>
    <w:rsid w:val="00B31811"/>
    <w:rsid w:val="00B50F99"/>
    <w:rsid w:val="00B51D1B"/>
    <w:rsid w:val="00B540F4"/>
    <w:rsid w:val="00B60FD0"/>
    <w:rsid w:val="00B622DF"/>
    <w:rsid w:val="00B6332A"/>
    <w:rsid w:val="00B81760"/>
    <w:rsid w:val="00B83199"/>
    <w:rsid w:val="00B83ADD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2FCF"/>
    <w:rsid w:val="00D243A9"/>
    <w:rsid w:val="00D305E5"/>
    <w:rsid w:val="00D37CD3"/>
    <w:rsid w:val="00D66A52"/>
    <w:rsid w:val="00D66EFA"/>
    <w:rsid w:val="00D72A2D"/>
    <w:rsid w:val="00D917FC"/>
    <w:rsid w:val="00D9521A"/>
    <w:rsid w:val="00DA3914"/>
    <w:rsid w:val="00DA59AA"/>
    <w:rsid w:val="00DB6583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4EBD9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styleId="Mencionar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Microsoft\Office\16.0\DTS\es-ES%7b49D85C7F-4FAE-47F4-A1BE-1709B9D6E7FC%7d\%7b06327D74-C958-4EAD-9EAF-66204278250F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837851DCA646A99376A419FCEA4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510EA-BD92-4B80-B38D-DF37E99A953A}"/>
      </w:docPartPr>
      <w:docPartBody>
        <w:p w:rsidR="00497C58" w:rsidRDefault="00BF75C6">
          <w:pPr>
            <w:pStyle w:val="6B837851DCA646A99376A419FCEA46A0"/>
          </w:pPr>
          <w:r w:rsidRPr="00FD7C80">
            <w:rPr>
              <w:lang w:bidi="es-ES"/>
            </w:rPr>
            <w:t>Nombre</w:t>
          </w:r>
        </w:p>
      </w:docPartBody>
    </w:docPart>
    <w:docPart>
      <w:docPartPr>
        <w:name w:val="E57E3F4A1CA44C17AA2C3D16BDD99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3CB61-327B-480D-AEA0-9BC353768C6F}"/>
      </w:docPartPr>
      <w:docPartBody>
        <w:p w:rsidR="00497C58" w:rsidRDefault="00BF75C6">
          <w:pPr>
            <w:pStyle w:val="E57E3F4A1CA44C17AA2C3D16BDD99C5E"/>
          </w:pPr>
          <w:r w:rsidRPr="00FD7C80">
            <w:rPr>
              <w:lang w:bidi="es-ES"/>
            </w:rPr>
            <w:t>Dirección</w:t>
          </w:r>
        </w:p>
      </w:docPartBody>
    </w:docPart>
    <w:docPart>
      <w:docPartPr>
        <w:name w:val="E93ADF5630E7431A9CBFF6DF34392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35E60-E570-4B29-B8A0-E79225D9B9DF}"/>
      </w:docPartPr>
      <w:docPartBody>
        <w:p w:rsidR="00497C58" w:rsidRDefault="00BF75C6">
          <w:pPr>
            <w:pStyle w:val="E93ADF5630E7431A9CBFF6DF34392C00"/>
          </w:pPr>
          <w:r w:rsidRPr="00FD7C80">
            <w:rPr>
              <w:lang w:bidi="es-ES"/>
            </w:rPr>
            <w:t>Correo electrónico</w:t>
          </w:r>
        </w:p>
      </w:docPartBody>
    </w:docPart>
    <w:docPart>
      <w:docPartPr>
        <w:name w:val="BFA0FE2A89724A539C1C498AE18F8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566CD-742C-45AC-A89F-9CCA2FEAE0A9}"/>
      </w:docPartPr>
      <w:docPartBody>
        <w:p w:rsidR="00497C58" w:rsidRDefault="00BF75C6">
          <w:pPr>
            <w:pStyle w:val="BFA0FE2A89724A539C1C498AE18F81C6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6780579397294A17888C17C5B298B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66DB7-F253-4323-A19B-18F8AB3B9DAA}"/>
      </w:docPartPr>
      <w:docPartBody>
        <w:p w:rsidR="00497C58" w:rsidRDefault="00BF75C6">
          <w:pPr>
            <w:pStyle w:val="6780579397294A17888C17C5B298B35A"/>
          </w:pPr>
          <w:r w:rsidRPr="00FD7C80">
            <w:rPr>
              <w:lang w:bidi="es-ES"/>
            </w:rPr>
            <w:t>Puesto</w:t>
          </w:r>
        </w:p>
      </w:docPartBody>
    </w:docPart>
    <w:docPart>
      <w:docPartPr>
        <w:name w:val="4CFA95C9449141AFA7DBD79B401B1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844DB-73E0-4D0B-B12D-39AD2401CF3B}"/>
      </w:docPartPr>
      <w:docPartBody>
        <w:p w:rsidR="00497C58" w:rsidRDefault="00BF75C6">
          <w:pPr>
            <w:pStyle w:val="4CFA95C9449141AFA7DBD79B401B1373"/>
          </w:pPr>
          <w:r w:rsidRPr="00FD7C80">
            <w:rPr>
              <w:lang w:bidi="es-ES"/>
            </w:rPr>
            <w:t>Puesto</w:t>
          </w:r>
        </w:p>
      </w:docPartBody>
    </w:docPart>
    <w:docPart>
      <w:docPartPr>
        <w:name w:val="CE08E1A44D664920AB49F22250EA1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8948-70AE-4038-ABCE-E081BA158AE5}"/>
      </w:docPartPr>
      <w:docPartBody>
        <w:p w:rsidR="00497C58" w:rsidRDefault="00BF75C6">
          <w:pPr>
            <w:pStyle w:val="CE08E1A44D664920AB49F22250EA10C8"/>
          </w:pPr>
          <w:r w:rsidRPr="00FD7C80">
            <w:rPr>
              <w:lang w:bidi="es-ES"/>
            </w:rPr>
            <w:t>Educación</w:t>
          </w:r>
        </w:p>
      </w:docPartBody>
    </w:docPart>
    <w:docPart>
      <w:docPartPr>
        <w:name w:val="F40FADD013344506ACCE6D9BA7914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D5393-162B-4EAE-BEDD-76C4B28EE0EC}"/>
      </w:docPartPr>
      <w:docPartBody>
        <w:p w:rsidR="00497C58" w:rsidRDefault="00BF75C6">
          <w:pPr>
            <w:pStyle w:val="F40FADD013344506ACCE6D9BA7914A32"/>
          </w:pPr>
          <w:r w:rsidRPr="00FD7C80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C6"/>
    <w:rsid w:val="00497C58"/>
    <w:rsid w:val="008B6356"/>
    <w:rsid w:val="00B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837851DCA646A99376A419FCEA46A0">
    <w:name w:val="6B837851DCA646A99376A419FCEA46A0"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E57E3F4A1CA44C17AA2C3D16BDD99C5E">
    <w:name w:val="E57E3F4A1CA44C17AA2C3D16BDD99C5E"/>
  </w:style>
  <w:style w:type="paragraph" w:customStyle="1" w:styleId="E93ADF5630E7431A9CBFF6DF34392C00">
    <w:name w:val="E93ADF5630E7431A9CBFF6DF34392C00"/>
  </w:style>
  <w:style w:type="paragraph" w:customStyle="1" w:styleId="BFA0FE2A89724A539C1C498AE18F81C6">
    <w:name w:val="BFA0FE2A89724A539C1C498AE18F81C6"/>
  </w:style>
  <w:style w:type="paragraph" w:customStyle="1" w:styleId="6780579397294A17888C17C5B298B35A">
    <w:name w:val="6780579397294A17888C17C5B298B35A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4CFA95C9449141AFA7DBD79B401B1373">
    <w:name w:val="4CFA95C9449141AFA7DBD79B401B1373"/>
  </w:style>
  <w:style w:type="paragraph" w:customStyle="1" w:styleId="CE08E1A44D664920AB49F22250EA10C8">
    <w:name w:val="CE08E1A44D664920AB49F22250EA10C8"/>
  </w:style>
  <w:style w:type="paragraph" w:customStyle="1" w:styleId="F40FADD013344506ACCE6D9BA7914A32">
    <w:name w:val="F40FADD013344506ACCE6D9BA7914A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{06327D74-C958-4EAD-9EAF-66204278250F}tf16402488_win32</Template>
  <TotalTime>0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2021-11-11T00:47:00Z</dcterms:created>
  <dcterms:modified xsi:type="dcterms:W3CDTF">2021-11-11T00:47:00Z</dcterms:modified>
  <cp:category/>
</cp:coreProperties>
</file>