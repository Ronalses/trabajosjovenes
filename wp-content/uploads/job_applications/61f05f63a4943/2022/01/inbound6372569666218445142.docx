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BD8F" w14:textId="77777777" w:rsidR="0059120E" w:rsidRPr="002C1884" w:rsidRDefault="0065296F">
      <w:pPr>
        <w:pStyle w:val="Nombre"/>
      </w:pPr>
      <w:r>
        <w:t>Yazareth Alexandra Espinoza Lopez</w:t>
      </w:r>
    </w:p>
    <w:p w14:paraId="2D7FCC8F" w14:textId="47250B39" w:rsidR="004618CC" w:rsidRPr="002C1884" w:rsidRDefault="0065296F" w:rsidP="00BF2FD1">
      <w:pPr>
        <w:pStyle w:val="Informacindecontacto"/>
      </w:pPr>
      <w:r>
        <w:t xml:space="preserve">Consistorial 1350, </w:t>
      </w:r>
      <w:proofErr w:type="spellStart"/>
      <w:r>
        <w:t>Peñalolen</w:t>
      </w:r>
      <w:proofErr w:type="spellEnd"/>
      <w:r w:rsidR="003817E9">
        <w:t xml:space="preserve"> |</w:t>
      </w:r>
      <w:r w:rsidR="009B0CA1">
        <w:t>2</w:t>
      </w:r>
      <w:r w:rsidR="00E06270">
        <w:t>1 años</w:t>
      </w:r>
      <w:r w:rsidR="003817E9">
        <w:t xml:space="preserve"> </w:t>
      </w:r>
      <w:r w:rsidR="00EF2EAC">
        <w:t xml:space="preserve">| </w:t>
      </w:r>
      <w:r w:rsidR="003817E9">
        <w:t>+56933544462 |</w:t>
      </w:r>
      <w:r w:rsidR="00C76528">
        <w:t xml:space="preserve"> 20703731-1</w:t>
      </w:r>
      <w:r w:rsidR="003817E9">
        <w:t xml:space="preserve"> </w:t>
      </w:r>
      <w:hyperlink r:id="rId7" w:history="1">
        <w:r w:rsidR="00BF2FD1" w:rsidRPr="00442973">
          <w:rPr>
            <w:rStyle w:val="Hipervnculo"/>
          </w:rPr>
          <w:t>Alexandraespi.lopez@gmail.com</w:t>
        </w:r>
      </w:hyperlink>
      <w:r w:rsidR="00BF2FD1">
        <w:t xml:space="preserve"> </w:t>
      </w:r>
    </w:p>
    <w:p w14:paraId="7AD690E8" w14:textId="77777777" w:rsidR="0059120E" w:rsidRPr="002C1884" w:rsidRDefault="00CC5F87">
      <w:pPr>
        <w:pStyle w:val="Ttulo1"/>
      </w:pPr>
      <w:sdt>
        <w:sdtPr>
          <w:id w:val="-1150367223"/>
          <w:placeholder>
            <w:docPart w:val="7DA75FBA8515184081B6E9CA38CCC41A"/>
          </w:placeholder>
          <w:temporary/>
          <w:showingPlcHdr/>
        </w:sdtPr>
        <w:sdtEndPr/>
        <w:sdtContent>
          <w:r w:rsidR="009B6511" w:rsidRPr="002C1884">
            <w:t>Educación</w:t>
          </w:r>
        </w:sdtContent>
      </w:sdt>
    </w:p>
    <w:p w14:paraId="0581B99A" w14:textId="77777777" w:rsidR="00CB2FD0" w:rsidRDefault="00EB6C09" w:rsidP="00CB2FD0">
      <w:pPr>
        <w:pStyle w:val="Ttulo2"/>
      </w:pPr>
      <w:r>
        <w:t>2007-2014</w:t>
      </w:r>
    </w:p>
    <w:p w14:paraId="30D77313" w14:textId="28AD4CEE" w:rsidR="00CB2FD0" w:rsidRDefault="00AC5370" w:rsidP="00CB2FD0">
      <w:pPr>
        <w:pStyle w:val="Prrafodelista"/>
        <w:numPr>
          <w:ilvl w:val="0"/>
          <w:numId w:val="15"/>
        </w:numPr>
      </w:pPr>
      <w:r>
        <w:t xml:space="preserve">Enseñanza </w:t>
      </w:r>
      <w:r w:rsidR="009E03CD">
        <w:t>básica</w:t>
      </w:r>
      <w:r>
        <w:t xml:space="preserve"> completa. Colegio Alerce, </w:t>
      </w:r>
      <w:proofErr w:type="spellStart"/>
      <w:r>
        <w:t>Chimbarongo</w:t>
      </w:r>
      <w:proofErr w:type="spellEnd"/>
      <w:r>
        <w:t>.</w:t>
      </w:r>
    </w:p>
    <w:p w14:paraId="7916EDE4" w14:textId="43E7DB5E" w:rsidR="00CB2FD0" w:rsidRPr="00CB2FD0" w:rsidRDefault="00CB2FD0" w:rsidP="00CB2FD0">
      <w:pPr>
        <w:pStyle w:val="Ttulo2"/>
      </w:pPr>
      <w:r>
        <w:t xml:space="preserve"> 2015-2018</w:t>
      </w:r>
    </w:p>
    <w:p w14:paraId="37F66E4D" w14:textId="61631329" w:rsidR="0059120E" w:rsidRDefault="00AC5370" w:rsidP="00AC5370">
      <w:pPr>
        <w:pStyle w:val="Prrafodelista"/>
        <w:numPr>
          <w:ilvl w:val="0"/>
          <w:numId w:val="14"/>
        </w:numPr>
      </w:pPr>
      <w:r>
        <w:t>E</w:t>
      </w:r>
      <w:r w:rsidR="00983CB9">
        <w:t xml:space="preserve">nseñanza media completa. </w:t>
      </w:r>
      <w:r w:rsidR="009B2E0B">
        <w:t xml:space="preserve">Instituto </w:t>
      </w:r>
      <w:proofErr w:type="spellStart"/>
      <w:r w:rsidR="009B2E0B">
        <w:t>Chimbarongo</w:t>
      </w:r>
      <w:proofErr w:type="spellEnd"/>
      <w:r w:rsidR="009B2E0B">
        <w:t>.</w:t>
      </w:r>
    </w:p>
    <w:p w14:paraId="2BA4945B" w14:textId="2AEF854A" w:rsidR="00EC3134" w:rsidRDefault="00EC3134" w:rsidP="007679F4">
      <w:pPr>
        <w:pStyle w:val="Ttulo2"/>
      </w:pPr>
      <w:r>
        <w:t>Experiencias laboral:</w:t>
      </w:r>
    </w:p>
    <w:p w14:paraId="4708C463" w14:textId="77777777" w:rsidR="007679F4" w:rsidRPr="007679F4" w:rsidRDefault="007679F4" w:rsidP="007679F4"/>
    <w:p w14:paraId="03F25A44" w14:textId="0222DA0D" w:rsidR="0059120E" w:rsidRPr="002C1884" w:rsidRDefault="00867933">
      <w:pPr>
        <w:pStyle w:val="Ttulo2"/>
      </w:pPr>
      <w:r>
        <w:t xml:space="preserve">Fundo </w:t>
      </w:r>
      <w:r w:rsidR="00951514">
        <w:t>agrícola</w:t>
      </w:r>
      <w:r>
        <w:t xml:space="preserve"> </w:t>
      </w:r>
      <w:proofErr w:type="spellStart"/>
      <w:r w:rsidR="009E03CD">
        <w:t>Balzordo</w:t>
      </w:r>
      <w:proofErr w:type="spellEnd"/>
    </w:p>
    <w:p w14:paraId="5727249A" w14:textId="4B30CFDD" w:rsidR="005C2BE0" w:rsidRPr="005C2BE0" w:rsidRDefault="00867933" w:rsidP="005C2BE0">
      <w:pPr>
        <w:pStyle w:val="Ttulo3"/>
        <w:numPr>
          <w:ilvl w:val="0"/>
          <w:numId w:val="11"/>
        </w:numPr>
      </w:pPr>
      <w:r>
        <w:t xml:space="preserve">Temporera </w:t>
      </w:r>
      <w:proofErr w:type="spellStart"/>
      <w:r>
        <w:t>agricola</w:t>
      </w:r>
      <w:proofErr w:type="spellEnd"/>
      <w:r w:rsidR="00E17B4C">
        <w:t xml:space="preserve"> </w:t>
      </w:r>
      <w:r>
        <w:t>/</w:t>
      </w:r>
      <w:r w:rsidR="00E17B4C">
        <w:t xml:space="preserve"> </w:t>
      </w:r>
      <w:r>
        <w:t>seleccionadora de fruta</w:t>
      </w:r>
      <w:r w:rsidR="00E17B4C">
        <w:t>s. |</w:t>
      </w:r>
      <w:r w:rsidR="002C590E">
        <w:t>201</w:t>
      </w:r>
      <w:r w:rsidR="00D73199">
        <w:t>5</w:t>
      </w:r>
      <w:r w:rsidR="002C590E">
        <w:t xml:space="preserve"> -201</w:t>
      </w:r>
      <w:r w:rsidR="00D73199">
        <w:t>7</w:t>
      </w:r>
      <w:r w:rsidR="002C590E">
        <w:t xml:space="preserve"> temporada verano</w:t>
      </w:r>
    </w:p>
    <w:p w14:paraId="3FBBF1DD" w14:textId="03CD3155" w:rsidR="00530481" w:rsidRDefault="00530481" w:rsidP="00530481">
      <w:pPr>
        <w:pStyle w:val="Ttulo1"/>
      </w:pPr>
      <w:r>
        <w:t xml:space="preserve">Distribuidora </w:t>
      </w:r>
      <w:r w:rsidR="00E6575F">
        <w:t>“</w:t>
      </w:r>
      <w:proofErr w:type="spellStart"/>
      <w:r w:rsidRPr="00EC7DB5">
        <w:t>Dubell</w:t>
      </w:r>
      <w:proofErr w:type="spellEnd"/>
      <w:r w:rsidR="0018058E">
        <w:t>”</w:t>
      </w:r>
    </w:p>
    <w:p w14:paraId="1BAF95AA" w14:textId="562EF1B4" w:rsidR="00530481" w:rsidRPr="00530481" w:rsidRDefault="006B4A17" w:rsidP="008A6DC2">
      <w:pPr>
        <w:pStyle w:val="Prrafodelista"/>
        <w:numPr>
          <w:ilvl w:val="0"/>
          <w:numId w:val="11"/>
        </w:numPr>
      </w:pPr>
      <w:r>
        <w:t xml:space="preserve">Vendedora de local,  </w:t>
      </w:r>
      <w:r w:rsidR="007A101E">
        <w:t xml:space="preserve">abril a diciembre 2018 </w:t>
      </w:r>
    </w:p>
    <w:p w14:paraId="06F95259" w14:textId="274091E6" w:rsidR="008A6DC2" w:rsidRPr="008A6DC2" w:rsidRDefault="00B71378" w:rsidP="008A6DC2">
      <w:pPr>
        <w:pStyle w:val="Ttulo2"/>
      </w:pPr>
      <w:r>
        <w:t xml:space="preserve">Comida </w:t>
      </w:r>
      <w:r w:rsidR="009E03CD">
        <w:t>rápida</w:t>
      </w:r>
      <w:r>
        <w:t xml:space="preserve"> “</w:t>
      </w:r>
      <w:proofErr w:type="spellStart"/>
      <w:r>
        <w:t>Doggies</w:t>
      </w:r>
      <w:proofErr w:type="spellEnd"/>
      <w:r>
        <w:t>”</w:t>
      </w:r>
      <w:r w:rsidR="00661F8B">
        <w:t xml:space="preserve"> </w:t>
      </w:r>
    </w:p>
    <w:p w14:paraId="5F8CEA49" w14:textId="77836AC5" w:rsidR="001140A1" w:rsidRDefault="00861CE7" w:rsidP="008E1F1D">
      <w:pPr>
        <w:pStyle w:val="Prrafodelista"/>
        <w:numPr>
          <w:ilvl w:val="0"/>
          <w:numId w:val="11"/>
        </w:numPr>
      </w:pPr>
      <w:r>
        <w:t xml:space="preserve">Cajera y </w:t>
      </w:r>
      <w:r w:rsidR="00C15FF7">
        <w:t>ali</w:t>
      </w:r>
      <w:r w:rsidR="00CA7AD3">
        <w:t xml:space="preserve">stadora de pedidos, cocina. Febrero a </w:t>
      </w:r>
      <w:r w:rsidR="00AC2E40">
        <w:t>agosto</w:t>
      </w:r>
      <w:r w:rsidR="00DA5F83">
        <w:t xml:space="preserve"> 2019</w:t>
      </w:r>
      <w:r w:rsidR="00AC2E40">
        <w:t>.</w:t>
      </w:r>
    </w:p>
    <w:p w14:paraId="690F87A8" w14:textId="6D2B96CB" w:rsidR="00C340B9" w:rsidRDefault="006B1792" w:rsidP="00AA6F4C">
      <w:pPr>
        <w:pStyle w:val="Ttulo2"/>
      </w:pPr>
      <w:r>
        <w:t xml:space="preserve"> </w:t>
      </w:r>
      <w:r w:rsidR="00AA6F4C">
        <w:t>Lim</w:t>
      </w:r>
      <w:r w:rsidR="00746506">
        <w:t xml:space="preserve">pieza </w:t>
      </w:r>
    </w:p>
    <w:p w14:paraId="6D563D49" w14:textId="2971ECE6" w:rsidR="008E1F1D" w:rsidRDefault="00746506" w:rsidP="007B20FE">
      <w:pPr>
        <w:pStyle w:val="Prrafodelista"/>
        <w:numPr>
          <w:ilvl w:val="0"/>
          <w:numId w:val="11"/>
        </w:numPr>
      </w:pPr>
      <w:r>
        <w:t>Limpieza particular</w:t>
      </w:r>
      <w:r w:rsidR="00707C40">
        <w:t xml:space="preserve">, noviembre </w:t>
      </w:r>
      <w:r w:rsidR="008E1F1D">
        <w:t>2019.</w:t>
      </w:r>
    </w:p>
    <w:p w14:paraId="0522F803" w14:textId="27D9EAA9" w:rsidR="008E1F1D" w:rsidRDefault="00C3350C" w:rsidP="002266D1">
      <w:pPr>
        <w:pStyle w:val="Ttulo2"/>
      </w:pPr>
      <w:r>
        <w:t>Operaria de producci</w:t>
      </w:r>
      <w:r w:rsidR="002B459E">
        <w:t>ón en “</w:t>
      </w:r>
      <w:proofErr w:type="spellStart"/>
      <w:r w:rsidR="002B459E">
        <w:t>Pharmacorp</w:t>
      </w:r>
      <w:proofErr w:type="spellEnd"/>
      <w:r w:rsidR="002B459E">
        <w:t>”</w:t>
      </w:r>
    </w:p>
    <w:p w14:paraId="6E0C1BE6" w14:textId="2FF655EB" w:rsidR="002B459E" w:rsidRDefault="00F74C6C" w:rsidP="006F0CB3">
      <w:pPr>
        <w:pStyle w:val="Prrafodelista"/>
        <w:numPr>
          <w:ilvl w:val="0"/>
          <w:numId w:val="11"/>
        </w:numPr>
      </w:pPr>
      <w:r>
        <w:t xml:space="preserve">Producción de </w:t>
      </w:r>
      <w:r w:rsidR="00654834">
        <w:t>capsulas</w:t>
      </w:r>
      <w:r w:rsidR="00ED50CC">
        <w:t xml:space="preserve"> / </w:t>
      </w:r>
      <w:r w:rsidR="00654834">
        <w:t>envasado</w:t>
      </w:r>
      <w:r w:rsidR="00ED50CC">
        <w:t xml:space="preserve">. </w:t>
      </w:r>
      <w:r w:rsidR="006818B0">
        <w:t>Febrero</w:t>
      </w:r>
      <w:r w:rsidR="0028063D">
        <w:t xml:space="preserve"> – Junio 202</w:t>
      </w:r>
      <w:r w:rsidR="00A16C7A">
        <w:t>1</w:t>
      </w:r>
    </w:p>
    <w:p w14:paraId="3A18CE67" w14:textId="133EA8C1" w:rsidR="00DE2BE3" w:rsidRDefault="00DE2BE3" w:rsidP="002B459E"/>
    <w:p w14:paraId="6A4D3C9A" w14:textId="537436B8" w:rsidR="006F0CB3" w:rsidRPr="006B1792" w:rsidRDefault="002266D1" w:rsidP="002266D1">
      <w:pPr>
        <w:rPr>
          <w:b/>
          <w:bCs/>
          <w:i/>
          <w:iCs/>
          <w:sz w:val="28"/>
          <w:szCs w:val="28"/>
        </w:rPr>
      </w:pPr>
      <w:r w:rsidRPr="006B1792">
        <w:rPr>
          <w:b/>
          <w:bCs/>
          <w:sz w:val="28"/>
          <w:szCs w:val="28"/>
        </w:rPr>
        <w:t>J</w:t>
      </w:r>
      <w:r w:rsidRPr="006B1792">
        <w:rPr>
          <w:b/>
          <w:bCs/>
          <w:i/>
          <w:iCs/>
          <w:sz w:val="28"/>
          <w:szCs w:val="28"/>
        </w:rPr>
        <w:t>ardín</w:t>
      </w:r>
      <w:r w:rsidR="00A8799B" w:rsidRPr="006B1792">
        <w:rPr>
          <w:b/>
          <w:bCs/>
          <w:i/>
          <w:iCs/>
          <w:sz w:val="28"/>
          <w:szCs w:val="28"/>
        </w:rPr>
        <w:t xml:space="preserve"> y paisajismo</w:t>
      </w:r>
      <w:r w:rsidR="00BD07B7" w:rsidRPr="006B1792">
        <w:rPr>
          <w:b/>
          <w:bCs/>
          <w:i/>
          <w:iCs/>
          <w:sz w:val="28"/>
          <w:szCs w:val="28"/>
        </w:rPr>
        <w:t>”</w:t>
      </w:r>
      <w:r w:rsidR="00A8799B" w:rsidRPr="006B1792">
        <w:rPr>
          <w:b/>
          <w:bCs/>
          <w:i/>
          <w:iCs/>
          <w:sz w:val="28"/>
          <w:szCs w:val="28"/>
        </w:rPr>
        <w:t xml:space="preserve"> Manantiales</w:t>
      </w:r>
      <w:r w:rsidR="00BD07B7" w:rsidRPr="006B1792">
        <w:rPr>
          <w:b/>
          <w:bCs/>
          <w:i/>
          <w:iCs/>
          <w:sz w:val="28"/>
          <w:szCs w:val="28"/>
        </w:rPr>
        <w:t>”</w:t>
      </w:r>
    </w:p>
    <w:p w14:paraId="0B3001E8" w14:textId="681A5079" w:rsidR="00BD07B7" w:rsidRPr="002250CD" w:rsidRDefault="00693BA2" w:rsidP="006F0CB3">
      <w:pPr>
        <w:pStyle w:val="Prrafodelista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 w:rsidRPr="00482A2C">
        <w:t>Jardinera</w:t>
      </w:r>
      <w:r w:rsidR="002250CD">
        <w:t xml:space="preserve"> y riego</w:t>
      </w:r>
      <w:r>
        <w:t xml:space="preserve">. </w:t>
      </w:r>
      <w:r w:rsidR="00A16C7A">
        <w:t>Octubre – Noviembre 2021</w:t>
      </w:r>
    </w:p>
    <w:p w14:paraId="548E10F7" w14:textId="34DBB9D3" w:rsidR="002250CD" w:rsidRDefault="002250CD" w:rsidP="002250CD">
      <w:pPr>
        <w:rPr>
          <w:b/>
          <w:bCs/>
          <w:i/>
          <w:iCs/>
          <w:sz w:val="28"/>
          <w:szCs w:val="28"/>
        </w:rPr>
      </w:pPr>
    </w:p>
    <w:p w14:paraId="0A85631F" w14:textId="1D7D35A7" w:rsidR="00C7506B" w:rsidRDefault="002250CD" w:rsidP="002250C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</w:t>
      </w:r>
      <w:r w:rsidR="00C7506B">
        <w:rPr>
          <w:b/>
          <w:bCs/>
          <w:i/>
          <w:iCs/>
          <w:sz w:val="28"/>
          <w:szCs w:val="28"/>
        </w:rPr>
        <w:t xml:space="preserve">eponedor supermercado </w:t>
      </w:r>
      <w:proofErr w:type="spellStart"/>
      <w:r w:rsidR="00C7506B">
        <w:rPr>
          <w:b/>
          <w:bCs/>
          <w:i/>
          <w:iCs/>
          <w:sz w:val="28"/>
          <w:szCs w:val="28"/>
        </w:rPr>
        <w:t>tottus</w:t>
      </w:r>
      <w:proofErr w:type="spellEnd"/>
    </w:p>
    <w:p w14:paraId="678011D8" w14:textId="5885F13E" w:rsidR="00C7506B" w:rsidRPr="00951514" w:rsidRDefault="00C7506B" w:rsidP="00C7506B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951514">
        <w:rPr>
          <w:sz w:val="24"/>
          <w:szCs w:val="24"/>
        </w:rPr>
        <w:t xml:space="preserve">Reponedora de </w:t>
      </w:r>
      <w:r w:rsidR="00951514" w:rsidRPr="00951514">
        <w:rPr>
          <w:sz w:val="24"/>
          <w:szCs w:val="24"/>
        </w:rPr>
        <w:t>mercadería</w:t>
      </w:r>
      <w:r w:rsidRPr="00951514">
        <w:rPr>
          <w:sz w:val="24"/>
          <w:szCs w:val="24"/>
        </w:rPr>
        <w:t xml:space="preserve"> </w:t>
      </w:r>
      <w:r w:rsidR="00590AA7" w:rsidRPr="00951514">
        <w:rPr>
          <w:sz w:val="24"/>
          <w:szCs w:val="24"/>
        </w:rPr>
        <w:t xml:space="preserve">. Noviembre- Enero </w:t>
      </w:r>
      <w:r w:rsidR="005E435F" w:rsidRPr="00951514">
        <w:rPr>
          <w:sz w:val="24"/>
          <w:szCs w:val="24"/>
        </w:rPr>
        <w:t>2022</w:t>
      </w:r>
    </w:p>
    <w:p w14:paraId="0C830714" w14:textId="19B34E01" w:rsidR="00A16C7A" w:rsidRDefault="00A16C7A" w:rsidP="00E2064F"/>
    <w:p w14:paraId="0EC437A3" w14:textId="18970F55" w:rsidR="00A16C7A" w:rsidRDefault="00A16C7A" w:rsidP="00E2064F"/>
    <w:p w14:paraId="7633DC4F" w14:textId="3E97B7E3" w:rsidR="00A16C7A" w:rsidRDefault="00A16C7A" w:rsidP="00E2064F"/>
    <w:p w14:paraId="5D765C99" w14:textId="20CB5152" w:rsidR="00A16C7A" w:rsidRDefault="00A16C7A" w:rsidP="00E2064F"/>
    <w:p w14:paraId="32FB744E" w14:textId="4F2BA11C" w:rsidR="00A16C7A" w:rsidRPr="00A16C7A" w:rsidRDefault="000A56DD" w:rsidP="00E2064F">
      <w:pPr>
        <w:rPr>
          <w:b/>
          <w:bCs/>
        </w:rPr>
      </w:pPr>
      <w:r>
        <w:rPr>
          <w:b/>
          <w:bCs/>
        </w:rPr>
        <w:t>Disponibilidad inmediata.</w:t>
      </w:r>
    </w:p>
    <w:p w14:paraId="383D8D2E" w14:textId="77777777" w:rsidR="00C3350C" w:rsidRPr="00C3350C" w:rsidRDefault="00C3350C" w:rsidP="00C3350C"/>
    <w:sectPr w:rsidR="00C3350C" w:rsidRPr="00C3350C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2987E" w14:textId="77777777" w:rsidR="00CC5F87" w:rsidRDefault="00CC5F87">
      <w:pPr>
        <w:spacing w:after="0" w:line="240" w:lineRule="auto"/>
      </w:pPr>
      <w:r>
        <w:separator/>
      </w:r>
    </w:p>
  </w:endnote>
  <w:endnote w:type="continuationSeparator" w:id="0">
    <w:p w14:paraId="5722D9C2" w14:textId="77777777" w:rsidR="00CC5F87" w:rsidRDefault="00CC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82EC95" w14:textId="77777777" w:rsidR="0059120E" w:rsidRDefault="009B6511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F675" w14:textId="77777777" w:rsidR="00CC5F87" w:rsidRDefault="00CC5F87">
      <w:pPr>
        <w:spacing w:after="0" w:line="240" w:lineRule="auto"/>
      </w:pPr>
      <w:r>
        <w:separator/>
      </w:r>
    </w:p>
  </w:footnote>
  <w:footnote w:type="continuationSeparator" w:id="0">
    <w:p w14:paraId="043BAA0E" w14:textId="77777777" w:rsidR="00CC5F87" w:rsidRDefault="00CC5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B33F" w14:textId="77777777" w:rsidR="0059120E" w:rsidRDefault="009B6511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3DF6D1B" wp14:editId="0D69914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1AC458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7219" w14:textId="77777777" w:rsidR="0059120E" w:rsidRDefault="009B6511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F837C7" wp14:editId="3E8089F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0B18B1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DF4A5B"/>
    <w:multiLevelType w:val="hybridMultilevel"/>
    <w:tmpl w:val="8396BB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F14B4"/>
    <w:multiLevelType w:val="hybridMultilevel"/>
    <w:tmpl w:val="D43458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1562C"/>
    <w:multiLevelType w:val="hybridMultilevel"/>
    <w:tmpl w:val="6E7269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867E8"/>
    <w:multiLevelType w:val="hybridMultilevel"/>
    <w:tmpl w:val="F5F20DC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3A70F24"/>
    <w:multiLevelType w:val="hybridMultilevel"/>
    <w:tmpl w:val="37CE6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6F"/>
    <w:rsid w:val="000A56DD"/>
    <w:rsid w:val="000B0114"/>
    <w:rsid w:val="000F61F3"/>
    <w:rsid w:val="001140A1"/>
    <w:rsid w:val="0018058E"/>
    <w:rsid w:val="002250CD"/>
    <w:rsid w:val="002266D1"/>
    <w:rsid w:val="00271623"/>
    <w:rsid w:val="0028063D"/>
    <w:rsid w:val="00293800"/>
    <w:rsid w:val="002B459E"/>
    <w:rsid w:val="002C0521"/>
    <w:rsid w:val="002C590E"/>
    <w:rsid w:val="00323DEA"/>
    <w:rsid w:val="003817E9"/>
    <w:rsid w:val="004276D5"/>
    <w:rsid w:val="0046083C"/>
    <w:rsid w:val="004618CC"/>
    <w:rsid w:val="00482A2C"/>
    <w:rsid w:val="004E6F72"/>
    <w:rsid w:val="00530481"/>
    <w:rsid w:val="00590AA7"/>
    <w:rsid w:val="005B53F3"/>
    <w:rsid w:val="005C2BE0"/>
    <w:rsid w:val="005E435F"/>
    <w:rsid w:val="00605F99"/>
    <w:rsid w:val="006113E3"/>
    <w:rsid w:val="00640AA6"/>
    <w:rsid w:val="0065296F"/>
    <w:rsid w:val="00654834"/>
    <w:rsid w:val="00655869"/>
    <w:rsid w:val="00661F8B"/>
    <w:rsid w:val="006818B0"/>
    <w:rsid w:val="00693BA2"/>
    <w:rsid w:val="00696B89"/>
    <w:rsid w:val="006B1792"/>
    <w:rsid w:val="006B4A17"/>
    <w:rsid w:val="006D4DBC"/>
    <w:rsid w:val="006F0CB3"/>
    <w:rsid w:val="00707C40"/>
    <w:rsid w:val="00746506"/>
    <w:rsid w:val="007679F4"/>
    <w:rsid w:val="00797F54"/>
    <w:rsid w:val="007A101E"/>
    <w:rsid w:val="007B20FE"/>
    <w:rsid w:val="00861CE7"/>
    <w:rsid w:val="00867933"/>
    <w:rsid w:val="008A6DC2"/>
    <w:rsid w:val="008E1F1D"/>
    <w:rsid w:val="00951514"/>
    <w:rsid w:val="00983CB9"/>
    <w:rsid w:val="009B0CA1"/>
    <w:rsid w:val="009B2E0B"/>
    <w:rsid w:val="009B6511"/>
    <w:rsid w:val="009E03CD"/>
    <w:rsid w:val="00A16C7A"/>
    <w:rsid w:val="00A8799B"/>
    <w:rsid w:val="00AA6F4C"/>
    <w:rsid w:val="00AB5D4B"/>
    <w:rsid w:val="00AC2E40"/>
    <w:rsid w:val="00AC5370"/>
    <w:rsid w:val="00B0377C"/>
    <w:rsid w:val="00B41087"/>
    <w:rsid w:val="00B71378"/>
    <w:rsid w:val="00BD07B7"/>
    <w:rsid w:val="00BF2FD1"/>
    <w:rsid w:val="00C15FF7"/>
    <w:rsid w:val="00C3350C"/>
    <w:rsid w:val="00C340B9"/>
    <w:rsid w:val="00C37AC9"/>
    <w:rsid w:val="00C7506B"/>
    <w:rsid w:val="00C76528"/>
    <w:rsid w:val="00C92924"/>
    <w:rsid w:val="00CA7AD3"/>
    <w:rsid w:val="00CB2FD0"/>
    <w:rsid w:val="00CC5F87"/>
    <w:rsid w:val="00D47C2E"/>
    <w:rsid w:val="00D73199"/>
    <w:rsid w:val="00DA5F83"/>
    <w:rsid w:val="00DE2BE3"/>
    <w:rsid w:val="00E02C88"/>
    <w:rsid w:val="00E06270"/>
    <w:rsid w:val="00E17B4C"/>
    <w:rsid w:val="00E2064F"/>
    <w:rsid w:val="00E6575F"/>
    <w:rsid w:val="00EA4F14"/>
    <w:rsid w:val="00EB6C09"/>
    <w:rsid w:val="00EC3134"/>
    <w:rsid w:val="00EC7DB5"/>
    <w:rsid w:val="00ED50CC"/>
    <w:rsid w:val="00EF2EAC"/>
    <w:rsid w:val="00F7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AF91A"/>
  <w15:docId w15:val="{5EC2857C-E43B-034D-ACAA-613285803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BF2FD1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mailto:Alexandraespi.lopez@gmail.com" TargetMode="External" /><Relationship Id="rId12" Type="http://schemas.openxmlformats.org/officeDocument/2006/relationships/glossaryDocument" Target="glossary/document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B12F46A-568B-2943-A8F5-1453B6BB3A74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A75FBA8515184081B6E9CA38CCC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409E-6675-7642-B691-7E3DD7FF5652}"/>
      </w:docPartPr>
      <w:docPartBody>
        <w:p w:rsidR="00DC1720" w:rsidRDefault="00182DE4">
          <w:pPr>
            <w:pStyle w:val="7DA75FBA8515184081B6E9CA38CCC41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E4"/>
    <w:rsid w:val="00073E31"/>
    <w:rsid w:val="00182DE4"/>
    <w:rsid w:val="00356E56"/>
    <w:rsid w:val="00D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A75FBA8515184081B6E9CA38CCC41A">
    <w:name w:val="7DA75FBA8515184081B6E9CA38CCC4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%7b6B12F46A-568B-2943-A8F5-1453B6BB3A74%7dtf50002038.dotx</Template>
  <TotalTime>10</TotalTime>
  <Pages>1</Pages>
  <Words>143</Words>
  <Characters>791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alexandraespi.lopez@gmail.com</dc:creator>
  <cp:keywords/>
  <dc:description/>
  <cp:lastModifiedBy>alexandraespi.lopez@gmail.com</cp:lastModifiedBy>
  <cp:revision>18</cp:revision>
  <dcterms:created xsi:type="dcterms:W3CDTF">2022-01-15T14:44:00Z</dcterms:created>
  <dcterms:modified xsi:type="dcterms:W3CDTF">2022-01-22T21:52:00Z</dcterms:modified>
</cp:coreProperties>
</file>