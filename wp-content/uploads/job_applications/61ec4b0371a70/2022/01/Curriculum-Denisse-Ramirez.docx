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FB2F6" w14:textId="5B085DF6" w:rsidR="00AD63F4" w:rsidRDefault="000F5DEA">
      <w:pPr>
        <w:pStyle w:val="Nombr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07D198" wp14:editId="1355A708">
            <wp:simplePos x="0" y="0"/>
            <wp:positionH relativeFrom="column">
              <wp:posOffset>86995</wp:posOffset>
            </wp:positionH>
            <wp:positionV relativeFrom="paragraph">
              <wp:posOffset>173355</wp:posOffset>
            </wp:positionV>
            <wp:extent cx="1266825" cy="1543050"/>
            <wp:effectExtent l="0" t="0" r="9525" b="0"/>
            <wp:wrapThrough wrapText="bothSides">
              <wp:wrapPolygon edited="0">
                <wp:start x="0" y="0"/>
                <wp:lineTo x="0" y="21333"/>
                <wp:lineTo x="21438" y="21333"/>
                <wp:lineTo x="2143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3F4">
        <w:t xml:space="preserve">                     </w:t>
      </w:r>
    </w:p>
    <w:p w14:paraId="28EB79A5" w14:textId="2AF36502" w:rsidR="0059120E" w:rsidRDefault="00AD63F4">
      <w:pPr>
        <w:pStyle w:val="Nombre"/>
      </w:pPr>
      <w:r>
        <w:t xml:space="preserve">  </w:t>
      </w:r>
      <w:r w:rsidR="003E58A8">
        <w:t>Denisse Ram</w:t>
      </w:r>
      <w:r w:rsidR="00CA3739">
        <w:t>Í</w:t>
      </w:r>
      <w:r w:rsidR="003E58A8">
        <w:t>rez</w:t>
      </w:r>
      <w:r w:rsidR="000F5DEA">
        <w:t xml:space="preserve"> </w:t>
      </w:r>
      <w:r w:rsidR="003E58A8">
        <w:t>laureano</w:t>
      </w:r>
    </w:p>
    <w:p w14:paraId="46925BB4" w14:textId="77777777" w:rsidR="000F5DEA" w:rsidRDefault="00FE6487" w:rsidP="00CD087C">
      <w:r w:rsidRPr="00CD087C">
        <w:rPr>
          <w:b/>
          <w:bCs/>
          <w:u w:val="single"/>
        </w:rPr>
        <w:t>Dirección</w:t>
      </w:r>
      <w:r w:rsidRPr="00CD087C">
        <w:rPr>
          <w:b/>
          <w:bCs/>
        </w:rPr>
        <w:t>:</w:t>
      </w:r>
      <w:r>
        <w:t xml:space="preserve"> Navarrete y </w:t>
      </w:r>
      <w:r w:rsidR="00CC7DDF">
        <w:t>López</w:t>
      </w:r>
      <w:r>
        <w:t xml:space="preserve"> 1832</w:t>
      </w:r>
      <w:r w:rsidR="000F5DEA">
        <w:t xml:space="preserve"> i</w:t>
      </w:r>
      <w:r w:rsidR="00BE652F">
        <w:t>ndependencia</w:t>
      </w:r>
    </w:p>
    <w:p w14:paraId="5802A9FA" w14:textId="77777777" w:rsidR="000F5DEA" w:rsidRDefault="00AD63F4" w:rsidP="00CD087C">
      <w:r>
        <w:t xml:space="preserve"> </w:t>
      </w:r>
      <w:r w:rsidR="006F1E1C" w:rsidRPr="00CD087C">
        <w:rPr>
          <w:b/>
          <w:bCs/>
          <w:u w:val="single"/>
        </w:rPr>
        <w:t>Teléfono</w:t>
      </w:r>
      <w:r w:rsidR="006F1E1C" w:rsidRPr="00CD087C">
        <w:rPr>
          <w:b/>
          <w:bCs/>
        </w:rPr>
        <w:t>:</w:t>
      </w:r>
      <w:r w:rsidR="006F1E1C">
        <w:t xml:space="preserve"> 920340435</w:t>
      </w:r>
    </w:p>
    <w:p w14:paraId="5E931038" w14:textId="1C3129AB" w:rsidR="003363E2" w:rsidRPr="000F5DEA" w:rsidRDefault="0078361E" w:rsidP="00CD087C">
      <w:pPr>
        <w:rPr>
          <w:rStyle w:val="Hipervnculo"/>
          <w:color w:val="4B3A2E" w:themeColor="text2"/>
          <w:u w:val="none"/>
        </w:rPr>
      </w:pPr>
      <w:r>
        <w:rPr>
          <w:b/>
          <w:bCs/>
        </w:rPr>
        <w:t xml:space="preserve"> </w:t>
      </w:r>
      <w:r w:rsidR="003363E2" w:rsidRPr="00CD087C">
        <w:rPr>
          <w:b/>
          <w:bCs/>
          <w:u w:val="single"/>
        </w:rPr>
        <w:t>E</w:t>
      </w:r>
      <w:r w:rsidR="007B41DB" w:rsidRPr="00CD087C">
        <w:rPr>
          <w:b/>
          <w:bCs/>
          <w:u w:val="single"/>
        </w:rPr>
        <w:t>-</w:t>
      </w:r>
      <w:r w:rsidR="003363E2" w:rsidRPr="00CD087C">
        <w:rPr>
          <w:b/>
          <w:bCs/>
          <w:u w:val="single"/>
        </w:rPr>
        <w:t>mail</w:t>
      </w:r>
      <w:r w:rsidR="007B41DB" w:rsidRPr="00CD087C">
        <w:rPr>
          <w:b/>
          <w:bCs/>
          <w:u w:val="single"/>
        </w:rPr>
        <w:t>:</w:t>
      </w:r>
      <w:r w:rsidR="009C4DF2" w:rsidRPr="00CA3739">
        <w:t xml:space="preserve"> </w:t>
      </w:r>
      <w:r w:rsidR="00CA3739" w:rsidRPr="00CA3739">
        <w:t xml:space="preserve"> </w:t>
      </w:r>
      <w:hyperlink r:id="rId8" w:history="1">
        <w:r w:rsidR="00CA3739" w:rsidRPr="0026108B">
          <w:rPr>
            <w:rStyle w:val="Hipervnculo"/>
          </w:rPr>
          <w:t>denisserl504@gmail.com</w:t>
        </w:r>
      </w:hyperlink>
    </w:p>
    <w:p w14:paraId="2503E489" w14:textId="77777777" w:rsidR="000F5DEA" w:rsidRDefault="000F5DEA" w:rsidP="00CA3739">
      <w:pPr>
        <w:pStyle w:val="Ttulo1"/>
        <w:rPr>
          <w:u w:val="single"/>
        </w:rPr>
      </w:pPr>
    </w:p>
    <w:p w14:paraId="4AE226AF" w14:textId="3620D7CF" w:rsidR="009C4DF2" w:rsidRPr="00CA3739" w:rsidRDefault="00E51934" w:rsidP="00CA3739">
      <w:pPr>
        <w:pStyle w:val="Ttulo1"/>
        <w:rPr>
          <w:u w:val="single"/>
        </w:rPr>
      </w:pPr>
      <w:r w:rsidRPr="00E51934">
        <w:rPr>
          <w:u w:val="single"/>
        </w:rPr>
        <w:t>Resumen</w:t>
      </w:r>
    </w:p>
    <w:p w14:paraId="02E3ACD4" w14:textId="5FBA4EA3" w:rsidR="0059120E" w:rsidRDefault="0063393C" w:rsidP="005458AF">
      <w:pPr>
        <w:pStyle w:val="Informacindecontacto"/>
      </w:pPr>
      <w:r>
        <w:t>Soy una j</w:t>
      </w:r>
      <w:r w:rsidR="000C7873">
        <w:t>oven egresada de enseñanza media</w:t>
      </w:r>
      <w:r w:rsidR="005458AF">
        <w:t xml:space="preserve">, esforzada, responsable y motivadora para realizar </w:t>
      </w:r>
      <w:r w:rsidR="00CA3739">
        <w:t xml:space="preserve">cualquier </w:t>
      </w:r>
      <w:r w:rsidR="005458AF">
        <w:t xml:space="preserve">trabajo asignado, con alto nivel de adaptación y con capacidad de trabajar </w:t>
      </w:r>
      <w:r w:rsidR="00E51934">
        <w:t>b</w:t>
      </w:r>
      <w:r w:rsidR="005458AF">
        <w:t>ien en equipo</w:t>
      </w:r>
      <w:r w:rsidR="00CA3739">
        <w:t>.</w:t>
      </w:r>
    </w:p>
    <w:p w14:paraId="7369E5BA" w14:textId="18280348" w:rsidR="0059120E" w:rsidRPr="00CD087C" w:rsidRDefault="00CB6511" w:rsidP="00CD087C">
      <w:pPr>
        <w:pStyle w:val="Ttulo1"/>
        <w:rPr>
          <w:u w:val="single"/>
        </w:rPr>
      </w:pPr>
      <w:r>
        <w:rPr>
          <w:u w:val="single"/>
        </w:rPr>
        <w:t xml:space="preserve">Formación </w:t>
      </w:r>
      <w:r w:rsidR="0063393C">
        <w:rPr>
          <w:u w:val="single"/>
        </w:rPr>
        <w:t>Académica</w:t>
      </w:r>
      <w:r w:rsidR="00BA79C6" w:rsidRPr="00CD087C">
        <w:rPr>
          <w:u w:val="single"/>
        </w:rPr>
        <w:t xml:space="preserve"> </w:t>
      </w:r>
    </w:p>
    <w:p w14:paraId="409F10ED" w14:textId="3C0A525F" w:rsidR="00494F54" w:rsidRPr="00CD087C" w:rsidRDefault="00D33270" w:rsidP="00CD087C">
      <w:pPr>
        <w:rPr>
          <w:b/>
          <w:bCs/>
        </w:rPr>
      </w:pPr>
      <w:r w:rsidRPr="00CD087C">
        <w:rPr>
          <w:b/>
          <w:bCs/>
        </w:rPr>
        <w:t>2010-2017</w:t>
      </w:r>
      <w:r w:rsidR="00FA7D07" w:rsidRPr="00CD087C">
        <w:rPr>
          <w:b/>
          <w:bCs/>
        </w:rPr>
        <w:t xml:space="preserve"> </w:t>
      </w:r>
      <w:r w:rsidR="00CA3739">
        <w:rPr>
          <w:b/>
          <w:bCs/>
        </w:rPr>
        <w:t>E</w:t>
      </w:r>
      <w:r w:rsidR="00FA7D07" w:rsidRPr="00CD087C">
        <w:rPr>
          <w:b/>
          <w:bCs/>
        </w:rPr>
        <w:t xml:space="preserve">scuela </w:t>
      </w:r>
      <w:r w:rsidR="00AD63F4" w:rsidRPr="00CD087C">
        <w:rPr>
          <w:b/>
          <w:bCs/>
        </w:rPr>
        <w:t>Benjamín V</w:t>
      </w:r>
      <w:r w:rsidR="00FA7D07" w:rsidRPr="00CD087C">
        <w:rPr>
          <w:b/>
          <w:bCs/>
        </w:rPr>
        <w:t xml:space="preserve">icuña </w:t>
      </w:r>
      <w:r w:rsidR="00AD63F4" w:rsidRPr="00CD087C">
        <w:rPr>
          <w:b/>
          <w:bCs/>
        </w:rPr>
        <w:t>M</w:t>
      </w:r>
      <w:r w:rsidR="00FA7D07" w:rsidRPr="00CD087C">
        <w:rPr>
          <w:b/>
          <w:bCs/>
        </w:rPr>
        <w:t>ackenna</w:t>
      </w:r>
    </w:p>
    <w:p w14:paraId="31592459" w14:textId="42C3621D" w:rsidR="00CF6823" w:rsidRDefault="00CF6823">
      <w:pPr>
        <w:spacing w:line="300" w:lineRule="atLeast"/>
        <w:textAlignment w:val="center"/>
        <w:divId w:val="1525047811"/>
        <w:rPr>
          <w:rFonts w:eastAsia="Times New Roman"/>
          <w:color w:val="202124"/>
          <w:sz w:val="24"/>
          <w:szCs w:val="24"/>
        </w:rPr>
      </w:pPr>
      <w:r>
        <w:rPr>
          <w:rFonts w:eastAsia="Times New Roman"/>
          <w:color w:val="202124"/>
        </w:rPr>
        <w:t>Vicuña Mackenna 635, Santiago, Región Metropolitana</w:t>
      </w:r>
      <w:r w:rsidR="00CA3739">
        <w:rPr>
          <w:rFonts w:eastAsia="Times New Roman"/>
          <w:color w:val="202124"/>
        </w:rPr>
        <w:t>.</w:t>
      </w:r>
    </w:p>
    <w:p w14:paraId="43D4326A" w14:textId="3BD503B1" w:rsidR="00FE0565" w:rsidRPr="00FE0565" w:rsidRDefault="00FE0565" w:rsidP="00FE0565"/>
    <w:p w14:paraId="3E9EDC4F" w14:textId="79ED1059" w:rsidR="00494F54" w:rsidRPr="00CD087C" w:rsidRDefault="006A0330" w:rsidP="00494F54">
      <w:pPr>
        <w:rPr>
          <w:rFonts w:asciiTheme="majorHAnsi" w:hAnsiTheme="majorHAnsi"/>
          <w:b/>
          <w:bCs/>
        </w:rPr>
      </w:pPr>
      <w:r w:rsidRPr="00CD087C">
        <w:rPr>
          <w:rFonts w:asciiTheme="majorHAnsi" w:hAnsiTheme="majorHAnsi"/>
          <w:b/>
          <w:bCs/>
        </w:rPr>
        <w:t>2018</w:t>
      </w:r>
      <w:r w:rsidR="000F27E8" w:rsidRPr="00CD087C">
        <w:rPr>
          <w:rFonts w:asciiTheme="majorHAnsi" w:hAnsiTheme="majorHAnsi"/>
          <w:b/>
          <w:bCs/>
        </w:rPr>
        <w:t xml:space="preserve">-2021 </w:t>
      </w:r>
      <w:r w:rsidR="00CA3739">
        <w:rPr>
          <w:rFonts w:asciiTheme="majorHAnsi" w:hAnsiTheme="majorHAnsi"/>
          <w:b/>
          <w:bCs/>
        </w:rPr>
        <w:t>L</w:t>
      </w:r>
      <w:r w:rsidR="000F27E8" w:rsidRPr="00CD087C">
        <w:rPr>
          <w:rFonts w:asciiTheme="majorHAnsi" w:hAnsiTheme="majorHAnsi"/>
          <w:b/>
          <w:bCs/>
        </w:rPr>
        <w:t xml:space="preserve">iceo 1 </w:t>
      </w:r>
      <w:r w:rsidR="009E2E6C" w:rsidRPr="00CD087C">
        <w:rPr>
          <w:rFonts w:asciiTheme="majorHAnsi" w:hAnsiTheme="majorHAnsi"/>
          <w:b/>
          <w:bCs/>
        </w:rPr>
        <w:t>Javiera</w:t>
      </w:r>
      <w:r w:rsidR="000F27E8" w:rsidRPr="00CD087C">
        <w:rPr>
          <w:rFonts w:asciiTheme="majorHAnsi" w:hAnsiTheme="majorHAnsi"/>
          <w:b/>
          <w:bCs/>
        </w:rPr>
        <w:t xml:space="preserve"> carrera </w:t>
      </w:r>
    </w:p>
    <w:p w14:paraId="00A6483F" w14:textId="5253DD80" w:rsidR="00494F54" w:rsidRPr="00CD087C" w:rsidRDefault="00FE0565" w:rsidP="00CD087C">
      <w:pPr>
        <w:spacing w:line="300" w:lineRule="atLeast"/>
        <w:textAlignment w:val="center"/>
        <w:divId w:val="83301507"/>
        <w:rPr>
          <w:rFonts w:eastAsia="Times New Roman"/>
          <w:color w:val="202124"/>
          <w:sz w:val="24"/>
          <w:szCs w:val="24"/>
        </w:rPr>
      </w:pPr>
      <w:r>
        <w:rPr>
          <w:rFonts w:eastAsia="Times New Roman"/>
          <w:color w:val="202124"/>
        </w:rPr>
        <w:t>Compañía de Jesús 1484, Santiago, Región Metropolitana</w:t>
      </w:r>
      <w:r w:rsidR="00CA3739">
        <w:rPr>
          <w:rFonts w:eastAsia="Times New Roman"/>
          <w:color w:val="202124"/>
        </w:rPr>
        <w:t>.</w:t>
      </w:r>
    </w:p>
    <w:p w14:paraId="062E50C9" w14:textId="101E77C2" w:rsidR="00116025" w:rsidRPr="00CD087C" w:rsidRDefault="00CD087C" w:rsidP="00CD087C">
      <w:pPr>
        <w:pStyle w:val="Ttulo1"/>
        <w:rPr>
          <w:u w:val="single"/>
        </w:rPr>
      </w:pPr>
      <w:r w:rsidRPr="00CD087C">
        <w:rPr>
          <w:u w:val="single"/>
        </w:rPr>
        <w:t>Información</w:t>
      </w:r>
      <w:r w:rsidR="003B7B6B" w:rsidRPr="00CD087C">
        <w:rPr>
          <w:u w:val="single"/>
        </w:rPr>
        <w:t xml:space="preserve"> adiciona</w:t>
      </w:r>
      <w:r w:rsidR="00116025" w:rsidRPr="00CD087C">
        <w:rPr>
          <w:u w:val="single"/>
        </w:rPr>
        <w:t>l</w:t>
      </w:r>
    </w:p>
    <w:p w14:paraId="39DDF5D4" w14:textId="3DD44027" w:rsidR="0059120E" w:rsidRDefault="00466A02">
      <w:r>
        <w:t xml:space="preserve">Posibilidad de </w:t>
      </w:r>
      <w:r w:rsidR="0063393C">
        <w:t>incorporación</w:t>
      </w:r>
      <w:r>
        <w:t xml:space="preserve"> </w:t>
      </w:r>
      <w:r w:rsidR="009764FE">
        <w:t>inmediata</w:t>
      </w:r>
      <w:r w:rsidR="00CA3739">
        <w:t>.</w:t>
      </w:r>
    </w:p>
    <w:p w14:paraId="31B3EB90" w14:textId="12ADED84" w:rsidR="004539F4" w:rsidRDefault="00540C23">
      <w:r>
        <w:t>Posibilidad de trabajar de manera eficiente y remota</w:t>
      </w:r>
      <w:r w:rsidR="00CA3739">
        <w:t>.</w:t>
      </w:r>
    </w:p>
    <w:p w14:paraId="5E60B1F3" w14:textId="77777777" w:rsidR="004539F4" w:rsidRPr="00CD087C" w:rsidRDefault="004539F4" w:rsidP="00CD087C">
      <w:pPr>
        <w:pStyle w:val="Ttulo1"/>
        <w:rPr>
          <w:u w:val="single"/>
        </w:rPr>
      </w:pPr>
      <w:r w:rsidRPr="00CD087C">
        <w:rPr>
          <w:u w:val="single"/>
        </w:rPr>
        <w:t>Habilidades</w:t>
      </w:r>
    </w:p>
    <w:p w14:paraId="3E97B1C9" w14:textId="6D873BAB" w:rsidR="004539F4" w:rsidRDefault="00CD087C">
      <w:r>
        <w:t>-</w:t>
      </w:r>
      <w:r w:rsidR="006228C8">
        <w:t>C</w:t>
      </w:r>
      <w:r w:rsidR="009C06CC">
        <w:t xml:space="preserve">apacidad de </w:t>
      </w:r>
      <w:r w:rsidR="00E95EFC">
        <w:t xml:space="preserve">buena </w:t>
      </w:r>
      <w:r>
        <w:t>comunicación</w:t>
      </w:r>
      <w:r w:rsidR="00CA3739">
        <w:t>.</w:t>
      </w:r>
    </w:p>
    <w:p w14:paraId="5C8C452F" w14:textId="088ECBB6" w:rsidR="008B4E0F" w:rsidRDefault="00CD087C">
      <w:r>
        <w:t>-</w:t>
      </w:r>
      <w:r w:rsidR="00FD456D">
        <w:t>Capacidad para trabajar e</w:t>
      </w:r>
      <w:r w:rsidR="008B4E0F">
        <w:t>n equipo</w:t>
      </w:r>
      <w:r w:rsidR="00CA3739">
        <w:t>.</w:t>
      </w:r>
    </w:p>
    <w:p w14:paraId="0C46FBC3" w14:textId="7783D5E5" w:rsidR="00FD456D" w:rsidRDefault="00CD087C">
      <w:r>
        <w:t>-</w:t>
      </w:r>
      <w:r w:rsidR="00DE7AA5">
        <w:t>Responsabilidad individual</w:t>
      </w:r>
      <w:r w:rsidR="00CA3739">
        <w:t>.</w:t>
      </w:r>
    </w:p>
    <w:p w14:paraId="1A351998" w14:textId="17B1BB17" w:rsidR="00DE7AA5" w:rsidRDefault="00CD087C">
      <w:r>
        <w:t>--Motivación</w:t>
      </w:r>
      <w:r w:rsidR="00CA3739">
        <w:t>.</w:t>
      </w:r>
      <w:r w:rsidR="00315E99">
        <w:t xml:space="preserve"> </w:t>
      </w:r>
    </w:p>
    <w:p w14:paraId="0223A714" w14:textId="521E60FC" w:rsidR="00315E99" w:rsidRDefault="00CA3739">
      <w:r>
        <w:t>-</w:t>
      </w:r>
      <w:r w:rsidR="00315E99">
        <w:t>Adapta</w:t>
      </w:r>
      <w:r w:rsidR="0022454D">
        <w:t>bilidad</w:t>
      </w:r>
      <w:r>
        <w:t xml:space="preserve">. </w:t>
      </w:r>
    </w:p>
    <w:p w14:paraId="2CCD48FD" w14:textId="77777777" w:rsidR="008B4E0F" w:rsidRPr="004539F4" w:rsidRDefault="008B4E0F"/>
    <w:p w14:paraId="4DDD3C30" w14:textId="7F24B241" w:rsidR="0059120E" w:rsidRDefault="00CD7E91"/>
    <w:sectPr w:rsidR="0059120E" w:rsidSect="008E2E2A">
      <w:headerReference w:type="default" r:id="rId9"/>
      <w:footerReference w:type="default" r:id="rId10"/>
      <w:headerReference w:type="first" r:id="rId11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EF1DA" w14:textId="77777777" w:rsidR="00CD7E91" w:rsidRDefault="00CD7E91">
      <w:pPr>
        <w:spacing w:after="0" w:line="240" w:lineRule="auto"/>
      </w:pPr>
      <w:r>
        <w:separator/>
      </w:r>
    </w:p>
  </w:endnote>
  <w:endnote w:type="continuationSeparator" w:id="0">
    <w:p w14:paraId="6280125B" w14:textId="77777777" w:rsidR="00CD7E91" w:rsidRDefault="00CD7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BBB244" w14:textId="77777777" w:rsidR="0059120E" w:rsidRDefault="006C7A20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300CD" w14:textId="77777777" w:rsidR="00CD7E91" w:rsidRDefault="00CD7E91">
      <w:pPr>
        <w:spacing w:after="0" w:line="240" w:lineRule="auto"/>
      </w:pPr>
      <w:r>
        <w:separator/>
      </w:r>
    </w:p>
  </w:footnote>
  <w:footnote w:type="continuationSeparator" w:id="0">
    <w:p w14:paraId="0712F089" w14:textId="77777777" w:rsidR="00CD7E91" w:rsidRDefault="00CD7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DA0ED" w14:textId="77777777" w:rsidR="0059120E" w:rsidRDefault="006C7A20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0DF87C3" wp14:editId="4A682E7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DAC94D3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">
              <v:rect id="Rectangle 2" o:spid="_x0000_s1027" style="position:absolute;width:32004;height:1920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E2C50" w14:textId="77777777" w:rsidR="0059120E" w:rsidRDefault="006C7A20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9CB50FE" wp14:editId="27EED7D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608F1F5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">
              <v:rect id="Rectángulo 6" o:spid="_x0000_s1027" style="position:absolute;width:32004;height:1920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A8"/>
    <w:rsid w:val="000C7873"/>
    <w:rsid w:val="000F27E8"/>
    <w:rsid w:val="000F5DEA"/>
    <w:rsid w:val="000F70AB"/>
    <w:rsid w:val="00116025"/>
    <w:rsid w:val="00174505"/>
    <w:rsid w:val="0022454D"/>
    <w:rsid w:val="002C6317"/>
    <w:rsid w:val="00315E99"/>
    <w:rsid w:val="003363E2"/>
    <w:rsid w:val="003B7B6B"/>
    <w:rsid w:val="003E1F78"/>
    <w:rsid w:val="003E58A8"/>
    <w:rsid w:val="004539F4"/>
    <w:rsid w:val="00466A02"/>
    <w:rsid w:val="00494F54"/>
    <w:rsid w:val="00540C23"/>
    <w:rsid w:val="005458AF"/>
    <w:rsid w:val="006228C8"/>
    <w:rsid w:val="0063393C"/>
    <w:rsid w:val="006A0330"/>
    <w:rsid w:val="006C7A20"/>
    <w:rsid w:val="006F1E1C"/>
    <w:rsid w:val="0078361E"/>
    <w:rsid w:val="007B41DB"/>
    <w:rsid w:val="007C424E"/>
    <w:rsid w:val="008B4E0F"/>
    <w:rsid w:val="00975F29"/>
    <w:rsid w:val="009764FE"/>
    <w:rsid w:val="009C06CC"/>
    <w:rsid w:val="009C4DF2"/>
    <w:rsid w:val="009E2E6C"/>
    <w:rsid w:val="00AB64DD"/>
    <w:rsid w:val="00AD63F4"/>
    <w:rsid w:val="00BA79C6"/>
    <w:rsid w:val="00BE652F"/>
    <w:rsid w:val="00CA3739"/>
    <w:rsid w:val="00CB6511"/>
    <w:rsid w:val="00CC7DDF"/>
    <w:rsid w:val="00CD087C"/>
    <w:rsid w:val="00CD7E91"/>
    <w:rsid w:val="00CF6823"/>
    <w:rsid w:val="00D12A0F"/>
    <w:rsid w:val="00D33270"/>
    <w:rsid w:val="00DE7AA5"/>
    <w:rsid w:val="00E51934"/>
    <w:rsid w:val="00E95EFC"/>
    <w:rsid w:val="00FA7D07"/>
    <w:rsid w:val="00FD456D"/>
    <w:rsid w:val="00FE0565"/>
    <w:rsid w:val="00FE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E4E9C"/>
  <w15:docId w15:val="{50C2BDE8-B18F-A54E-896B-A8926E19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ipervnculo">
    <w:name w:val="Hyperlink"/>
    <w:basedOn w:val="Fuentedeprrafopredeter"/>
    <w:uiPriority w:val="99"/>
    <w:unhideWhenUsed/>
    <w:rsid w:val="009C4DF2"/>
    <w:rPr>
      <w:color w:val="3D859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4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nisserl504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%7b379AC91F-6749-6940-AC8E-1F20DB664C93%7dtf50002038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{379AC91F-6749-6940-AC8E-1F20DB664C93}tf50002038</Template>
  <TotalTime>0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deniramirez2004@hotmail.com</cp:lastModifiedBy>
  <cp:revision>2</cp:revision>
  <cp:lastPrinted>2022-01-14T03:09:00Z</cp:lastPrinted>
  <dcterms:created xsi:type="dcterms:W3CDTF">2022-01-15T03:00:00Z</dcterms:created>
  <dcterms:modified xsi:type="dcterms:W3CDTF">2022-01-15T03:00:00Z</dcterms:modified>
</cp:coreProperties>
</file>