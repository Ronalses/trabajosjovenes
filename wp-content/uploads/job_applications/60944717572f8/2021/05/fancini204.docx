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0DB" w:rsidRPr="00427E94" w:rsidRDefault="009C30DB" w:rsidP="00427E94">
      <w:pPr>
        <w:pStyle w:val="Ttulo3"/>
        <w:ind w:left="0" w:firstLine="0"/>
        <w:jc w:val="center"/>
        <w:rPr>
          <w:b w:val="0"/>
          <w:sz w:val="32"/>
          <w:szCs w:val="32"/>
          <w:u w:val="none"/>
        </w:rPr>
      </w:pPr>
      <w:proofErr w:type="spellStart"/>
      <w:r w:rsidRPr="00427E94">
        <w:rPr>
          <w:sz w:val="32"/>
          <w:szCs w:val="32"/>
        </w:rPr>
        <w:t>Curriculum</w:t>
      </w:r>
      <w:proofErr w:type="spellEnd"/>
      <w:r w:rsidRPr="00427E94">
        <w:rPr>
          <w:sz w:val="32"/>
          <w:szCs w:val="32"/>
        </w:rPr>
        <w:t xml:space="preserve"> Vitae</w:t>
      </w:r>
    </w:p>
    <w:p w:rsidR="00CD3CEC" w:rsidRDefault="00CD3CEC">
      <w:pPr>
        <w:ind w:left="2832" w:firstLine="708"/>
        <w:rPr>
          <w:rFonts w:ascii="Century Gothic" w:hAnsi="Century Gothic"/>
        </w:rPr>
      </w:pPr>
    </w:p>
    <w:p w:rsidR="009C30DB" w:rsidRDefault="009C30DB">
      <w:pPr>
        <w:ind w:left="2832"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9C30DB" w:rsidRDefault="009C30DB">
      <w:pPr>
        <w:pStyle w:val="Ttulo1"/>
        <w:rPr>
          <w:rFonts w:ascii="Century Gothic" w:hAnsi="Century Gothic"/>
        </w:rPr>
      </w:pPr>
      <w:r>
        <w:rPr>
          <w:rFonts w:ascii="Century Gothic" w:hAnsi="Century Gothic"/>
        </w:rPr>
        <w:t>Datos Personales                                                                                      _</w:t>
      </w:r>
    </w:p>
    <w:p w:rsidR="009C30DB" w:rsidRDefault="009C30DB">
      <w:pPr>
        <w:ind w:firstLine="708"/>
        <w:rPr>
          <w:rFonts w:ascii="Century Gothic" w:hAnsi="Century Gothic"/>
        </w:rPr>
      </w:pPr>
    </w:p>
    <w:p w:rsidR="00F452DE" w:rsidRDefault="009C30DB" w:rsidP="00F452DE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Nombre:</w:t>
      </w:r>
      <w:r w:rsidR="00E613AE">
        <w:rPr>
          <w:rFonts w:ascii="Century Gothic" w:hAnsi="Century Gothic"/>
        </w:rPr>
        <w:t xml:space="preserve"> </w:t>
      </w:r>
      <w:r w:rsidR="006313C5">
        <w:rPr>
          <w:rFonts w:ascii="Century Gothic" w:hAnsi="Century Gothic"/>
        </w:rPr>
        <w:tab/>
      </w:r>
      <w:r w:rsidR="006313C5">
        <w:rPr>
          <w:rFonts w:ascii="Century Gothic" w:hAnsi="Century Gothic"/>
        </w:rPr>
        <w:tab/>
      </w:r>
      <w:r w:rsidR="006313C5">
        <w:rPr>
          <w:rFonts w:ascii="Century Gothic" w:hAnsi="Century Gothic"/>
        </w:rPr>
        <w:tab/>
      </w:r>
      <w:proofErr w:type="spellStart"/>
      <w:r w:rsidR="00F452DE">
        <w:rPr>
          <w:rFonts w:ascii="Century Gothic" w:hAnsi="Century Gothic"/>
        </w:rPr>
        <w:t>francini</w:t>
      </w:r>
      <w:proofErr w:type="spellEnd"/>
      <w:r w:rsidR="00F452DE">
        <w:rPr>
          <w:rFonts w:ascii="Century Gothic" w:hAnsi="Century Gothic"/>
        </w:rPr>
        <w:t xml:space="preserve"> </w:t>
      </w:r>
      <w:proofErr w:type="spellStart"/>
      <w:r w:rsidR="00F452DE">
        <w:rPr>
          <w:rFonts w:ascii="Century Gothic" w:hAnsi="Century Gothic"/>
        </w:rPr>
        <w:t>millaray</w:t>
      </w:r>
      <w:proofErr w:type="spellEnd"/>
      <w:r w:rsidR="00F452DE">
        <w:rPr>
          <w:rFonts w:ascii="Century Gothic" w:hAnsi="Century Gothic"/>
        </w:rPr>
        <w:t xml:space="preserve"> Ramírez  Álvarez</w:t>
      </w:r>
    </w:p>
    <w:p w:rsidR="009C30DB" w:rsidRDefault="009C30DB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RUT:</w:t>
      </w:r>
      <w:r w:rsidR="007C5E5A">
        <w:rPr>
          <w:rFonts w:ascii="Century Gothic" w:hAnsi="Century Gothic"/>
        </w:rPr>
        <w:t xml:space="preserve"> </w:t>
      </w:r>
      <w:r w:rsidR="006313C5">
        <w:rPr>
          <w:rFonts w:ascii="Century Gothic" w:hAnsi="Century Gothic"/>
        </w:rPr>
        <w:tab/>
      </w:r>
      <w:r w:rsidR="006313C5">
        <w:rPr>
          <w:rFonts w:ascii="Century Gothic" w:hAnsi="Century Gothic"/>
        </w:rPr>
        <w:tab/>
      </w:r>
      <w:r w:rsidR="006313C5">
        <w:rPr>
          <w:rFonts w:ascii="Century Gothic" w:hAnsi="Century Gothic"/>
        </w:rPr>
        <w:tab/>
      </w:r>
      <w:r w:rsidR="006313C5">
        <w:rPr>
          <w:rFonts w:ascii="Century Gothic" w:hAnsi="Century Gothic"/>
        </w:rPr>
        <w:tab/>
      </w:r>
      <w:r w:rsidR="00F452DE">
        <w:rPr>
          <w:rFonts w:ascii="Century Gothic" w:hAnsi="Century Gothic"/>
        </w:rPr>
        <w:t>20.999.327-9</w:t>
      </w:r>
    </w:p>
    <w:p w:rsidR="009C30DB" w:rsidRDefault="009C30DB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Fecha de nacimiento:</w:t>
      </w:r>
      <w:r w:rsidR="00E613AE">
        <w:rPr>
          <w:rFonts w:ascii="Century Gothic" w:hAnsi="Century Gothic"/>
        </w:rPr>
        <w:t xml:space="preserve"> </w:t>
      </w:r>
      <w:r w:rsidR="006313C5">
        <w:rPr>
          <w:rFonts w:ascii="Century Gothic" w:hAnsi="Century Gothic"/>
        </w:rPr>
        <w:tab/>
      </w:r>
      <w:r w:rsidR="00F452DE">
        <w:rPr>
          <w:rFonts w:ascii="Century Gothic" w:hAnsi="Century Gothic"/>
        </w:rPr>
        <w:t>09 de abril 2002</w:t>
      </w:r>
    </w:p>
    <w:p w:rsidR="00E613AE" w:rsidRDefault="009C30DB" w:rsidP="006313C5">
      <w:pPr>
        <w:ind w:left="3540" w:hanging="2832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Domicilio:</w:t>
      </w:r>
      <w:r>
        <w:rPr>
          <w:rFonts w:ascii="Century Gothic" w:hAnsi="Century Gothic"/>
        </w:rPr>
        <w:t xml:space="preserve"> </w:t>
      </w:r>
      <w:r w:rsidR="006313C5">
        <w:rPr>
          <w:rFonts w:ascii="Century Gothic" w:hAnsi="Century Gothic"/>
        </w:rPr>
        <w:tab/>
      </w:r>
      <w:r w:rsidR="00F452DE">
        <w:rPr>
          <w:rFonts w:ascii="Century Gothic" w:hAnsi="Century Gothic"/>
        </w:rPr>
        <w:t>las colleras  nº 6302 Huechuraba</w:t>
      </w:r>
    </w:p>
    <w:p w:rsidR="009C30DB" w:rsidRDefault="009C30DB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Estado Civil:</w:t>
      </w:r>
      <w:r w:rsidR="007C5E5A">
        <w:rPr>
          <w:rFonts w:ascii="Century Gothic" w:hAnsi="Century Gothic"/>
        </w:rPr>
        <w:t xml:space="preserve"> </w:t>
      </w:r>
      <w:r w:rsidR="006313C5">
        <w:rPr>
          <w:rFonts w:ascii="Century Gothic" w:hAnsi="Century Gothic"/>
        </w:rPr>
        <w:tab/>
      </w:r>
      <w:r w:rsidR="006313C5">
        <w:rPr>
          <w:rFonts w:ascii="Century Gothic" w:hAnsi="Century Gothic"/>
        </w:rPr>
        <w:tab/>
      </w:r>
      <w:r w:rsidR="00F452DE">
        <w:rPr>
          <w:rFonts w:ascii="Century Gothic" w:hAnsi="Century Gothic"/>
        </w:rPr>
        <w:t xml:space="preserve">soltera </w:t>
      </w:r>
    </w:p>
    <w:p w:rsidR="009C30DB" w:rsidRDefault="009C30DB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Nacionalidad:</w:t>
      </w:r>
      <w:r w:rsidR="007C5E5A">
        <w:rPr>
          <w:rFonts w:ascii="Century Gothic" w:hAnsi="Century Gothic"/>
        </w:rPr>
        <w:t xml:space="preserve"> </w:t>
      </w:r>
      <w:r w:rsidR="006313C5">
        <w:rPr>
          <w:rFonts w:ascii="Century Gothic" w:hAnsi="Century Gothic"/>
        </w:rPr>
        <w:tab/>
      </w:r>
      <w:r w:rsidR="006313C5">
        <w:rPr>
          <w:rFonts w:ascii="Century Gothic" w:hAnsi="Century Gothic"/>
        </w:rPr>
        <w:tab/>
      </w:r>
      <w:r w:rsidR="00F452DE">
        <w:rPr>
          <w:rFonts w:ascii="Century Gothic" w:hAnsi="Century Gothic"/>
        </w:rPr>
        <w:t>chilena</w:t>
      </w:r>
    </w:p>
    <w:p w:rsidR="009C30DB" w:rsidRDefault="009C30DB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t>Teléfonos:</w:t>
      </w:r>
      <w:r w:rsidR="007C5E5A">
        <w:rPr>
          <w:rFonts w:ascii="Century Gothic" w:hAnsi="Century Gothic"/>
        </w:rPr>
        <w:t xml:space="preserve"> </w:t>
      </w:r>
      <w:r w:rsidR="006313C5">
        <w:rPr>
          <w:rFonts w:ascii="Century Gothic" w:hAnsi="Century Gothic"/>
        </w:rPr>
        <w:tab/>
      </w:r>
      <w:r w:rsidR="006313C5">
        <w:rPr>
          <w:rFonts w:ascii="Century Gothic" w:hAnsi="Century Gothic"/>
        </w:rPr>
        <w:tab/>
      </w:r>
      <w:r w:rsidR="006313C5">
        <w:rPr>
          <w:rFonts w:ascii="Century Gothic" w:hAnsi="Century Gothic"/>
        </w:rPr>
        <w:tab/>
      </w:r>
      <w:r w:rsidR="00F452DE">
        <w:rPr>
          <w:rFonts w:ascii="Century Gothic" w:hAnsi="Century Gothic"/>
        </w:rPr>
        <w:t>9- 46212200</w:t>
      </w:r>
    </w:p>
    <w:p w:rsidR="009C30DB" w:rsidRDefault="009C30DB">
      <w:pPr>
        <w:rPr>
          <w:rFonts w:ascii="Century Gothic" w:hAnsi="Century Gothic"/>
        </w:rPr>
      </w:pPr>
    </w:p>
    <w:p w:rsidR="009C30DB" w:rsidRDefault="009C30DB">
      <w:pPr>
        <w:rPr>
          <w:rFonts w:ascii="Century Gothic" w:hAnsi="Century Gothic"/>
        </w:rPr>
      </w:pPr>
    </w:p>
    <w:p w:rsidR="009C30DB" w:rsidRDefault="009C30DB">
      <w:pPr>
        <w:pStyle w:val="Ttulo1"/>
        <w:rPr>
          <w:rFonts w:ascii="Century Gothic" w:hAnsi="Century Gothic"/>
        </w:rPr>
      </w:pPr>
      <w:r>
        <w:rPr>
          <w:rFonts w:ascii="Century Gothic" w:hAnsi="Century Gothic"/>
        </w:rPr>
        <w:t xml:space="preserve">Estudios                                                                                                        _ </w:t>
      </w:r>
    </w:p>
    <w:p w:rsidR="009C30DB" w:rsidRDefault="009C30DB">
      <w:pPr>
        <w:rPr>
          <w:rFonts w:ascii="Century Gothic" w:hAnsi="Century Gothic"/>
        </w:rPr>
      </w:pPr>
    </w:p>
    <w:p w:rsidR="009C30DB" w:rsidRDefault="009C30DB">
      <w:pPr>
        <w:pStyle w:val="Ttulo2"/>
        <w:rPr>
          <w:rFonts w:ascii="Century Gothic" w:hAnsi="Century Gothic"/>
        </w:rPr>
      </w:pPr>
      <w:r>
        <w:rPr>
          <w:rFonts w:ascii="Century Gothic" w:hAnsi="Century Gothic"/>
        </w:rPr>
        <w:t xml:space="preserve">Educación Básica </w:t>
      </w:r>
    </w:p>
    <w:p w:rsidR="009C30DB" w:rsidRPr="00F452DE" w:rsidRDefault="00DF751B" w:rsidP="00F452DE">
      <w:pPr>
        <w:ind w:firstLine="708"/>
        <w:rPr>
          <w:rFonts w:ascii="Century Gothic" w:hAnsi="Century Gothic"/>
        </w:rPr>
      </w:pPr>
      <w:r>
        <w:t xml:space="preserve">                </w:t>
      </w:r>
    </w:p>
    <w:p w:rsidR="006338A4" w:rsidRDefault="00F452DE" w:rsidP="006338A4">
      <w:pPr>
        <w:pStyle w:val="Sangradetextonormal"/>
        <w:ind w:left="0" w:firstLine="0"/>
      </w:pPr>
      <w:r>
        <w:t xml:space="preserve">                                                        Completa</w:t>
      </w:r>
      <w:r w:rsidR="006338A4">
        <w:t xml:space="preserve">         </w:t>
      </w:r>
    </w:p>
    <w:p w:rsidR="006338A4" w:rsidRPr="006338A4" w:rsidRDefault="006338A4" w:rsidP="006338A4">
      <w:pPr>
        <w:pStyle w:val="Sangradetextonormal"/>
        <w:ind w:left="0" w:firstLine="0"/>
        <w:rPr>
          <w:b/>
        </w:rPr>
      </w:pPr>
      <w:r w:rsidRPr="006338A4">
        <w:rPr>
          <w:b/>
        </w:rPr>
        <w:t xml:space="preserve">           Educación Media</w:t>
      </w:r>
    </w:p>
    <w:p w:rsidR="007C5E5A" w:rsidRDefault="007C5E5A" w:rsidP="007C5E5A">
      <w:pPr>
        <w:pStyle w:val="Sangradetextonormal"/>
        <w:ind w:left="0" w:firstLine="0"/>
        <w:jc w:val="both"/>
      </w:pPr>
      <w:r>
        <w:t xml:space="preserve">                                                      </w:t>
      </w:r>
    </w:p>
    <w:p w:rsidR="00427E94" w:rsidRDefault="006338A4" w:rsidP="00427E94">
      <w:pPr>
        <w:pStyle w:val="Sangradetextonormal"/>
        <w:ind w:left="0" w:firstLine="0"/>
      </w:pPr>
      <w:r>
        <w:t xml:space="preserve">                                                      </w:t>
      </w:r>
      <w:r w:rsidR="00F452DE">
        <w:t xml:space="preserve"> Cursando</w:t>
      </w:r>
      <w:r w:rsidR="00135B4A">
        <w:t xml:space="preserve"> 4to</w:t>
      </w:r>
      <w:r w:rsidR="00F452DE">
        <w:t xml:space="preserve"> medio</w:t>
      </w:r>
    </w:p>
    <w:p w:rsidR="00427E94" w:rsidRDefault="00427E94" w:rsidP="00427E94">
      <w:pPr>
        <w:pStyle w:val="Sangradetextonormal"/>
        <w:ind w:left="0" w:firstLine="0"/>
        <w:jc w:val="both"/>
      </w:pPr>
      <w:r>
        <w:t xml:space="preserve">                                                      </w:t>
      </w:r>
    </w:p>
    <w:p w:rsidR="008508B1" w:rsidRDefault="00427E94" w:rsidP="00427E94">
      <w:pPr>
        <w:pStyle w:val="Sangradetextonormal"/>
        <w:ind w:left="0" w:firstLine="0"/>
        <w:jc w:val="both"/>
      </w:pPr>
      <w:r>
        <w:t xml:space="preserve"> </w:t>
      </w:r>
      <w:r w:rsidR="005F1A90">
        <w:t>Experiencia</w:t>
      </w:r>
      <w:r w:rsidR="008508B1">
        <w:t xml:space="preserve"> </w:t>
      </w:r>
      <w:r w:rsidR="005F1A90">
        <w:t>laboral</w:t>
      </w:r>
      <w:r w:rsidR="008508B1">
        <w:t>:</w:t>
      </w:r>
    </w:p>
    <w:p w:rsidR="00E91909" w:rsidRDefault="00D234C0" w:rsidP="00427E94">
      <w:pPr>
        <w:pStyle w:val="Sangradetextonormal"/>
        <w:ind w:left="0" w:firstLine="0"/>
        <w:jc w:val="both"/>
      </w:pPr>
      <w:r>
        <w:t>-</w:t>
      </w:r>
      <w:r w:rsidR="00135B4A">
        <w:t>Vendedora</w:t>
      </w:r>
      <w:r w:rsidR="005F1A90">
        <w:t xml:space="preserve"> </w:t>
      </w:r>
      <w:r w:rsidR="00135B4A">
        <w:t xml:space="preserve">y </w:t>
      </w:r>
      <w:r w:rsidR="005F1A90">
        <w:t>reponedora</w:t>
      </w:r>
      <w:r w:rsidR="00135B4A">
        <w:t xml:space="preserve"> </w:t>
      </w:r>
      <w:r w:rsidR="005F1A90">
        <w:t xml:space="preserve"> en </w:t>
      </w:r>
      <w:r w:rsidR="00E91909">
        <w:t xml:space="preserve">mini marketing en Huechuraba </w:t>
      </w:r>
      <w:r w:rsidR="00DC576F">
        <w:t xml:space="preserve">“donde </w:t>
      </w:r>
      <w:r w:rsidR="00BA241D">
        <w:t>Carlitos</w:t>
      </w:r>
      <w:r w:rsidR="00DC576F">
        <w:t xml:space="preserve">”. </w:t>
      </w:r>
    </w:p>
    <w:p w:rsidR="00D234C0" w:rsidRDefault="00D234C0" w:rsidP="00427E94">
      <w:pPr>
        <w:pStyle w:val="Sangradetextonormal"/>
        <w:ind w:left="0" w:firstLine="0"/>
        <w:jc w:val="both"/>
      </w:pPr>
    </w:p>
    <w:p w:rsidR="00B70263" w:rsidRDefault="00D234C0" w:rsidP="00427E94">
      <w:pPr>
        <w:pStyle w:val="Sangradetextonormal"/>
        <w:ind w:left="0" w:firstLine="0"/>
        <w:jc w:val="both"/>
      </w:pPr>
      <w:r>
        <w:t>-</w:t>
      </w:r>
      <w:r w:rsidR="00B70263">
        <w:t>Reponedora</w:t>
      </w:r>
      <w:r>
        <w:t xml:space="preserve"> en </w:t>
      </w:r>
      <w:r w:rsidR="00710CB9">
        <w:t>súper</w:t>
      </w:r>
      <w:r>
        <w:t xml:space="preserve"> mercado </w:t>
      </w:r>
      <w:proofErr w:type="spellStart"/>
      <w:r>
        <w:t>tottus</w:t>
      </w:r>
      <w:proofErr w:type="spellEnd"/>
      <w:r>
        <w:t xml:space="preserve"> Santa Marta Huechuraba </w:t>
      </w:r>
    </w:p>
    <w:p w:rsidR="00C34657" w:rsidRDefault="00C34657" w:rsidP="00427E94">
      <w:pPr>
        <w:pStyle w:val="Sangradetextonormal"/>
        <w:ind w:left="0" w:firstLine="0"/>
        <w:jc w:val="both"/>
      </w:pPr>
      <w:r>
        <w:t xml:space="preserve">Por la marca </w:t>
      </w:r>
      <w:r w:rsidR="00BA241D">
        <w:t>Nestlé</w:t>
      </w:r>
      <w:r w:rsidR="00710CB9">
        <w:t xml:space="preserve">. </w:t>
      </w:r>
    </w:p>
    <w:p w:rsidR="00427E94" w:rsidRDefault="00427E94" w:rsidP="00427E94">
      <w:pPr>
        <w:pStyle w:val="Sangradetextonormal"/>
        <w:ind w:left="0" w:firstLine="0"/>
        <w:jc w:val="both"/>
      </w:pPr>
      <w:r>
        <w:t xml:space="preserve">                                                     </w:t>
      </w:r>
    </w:p>
    <w:p w:rsidR="006338A4" w:rsidRDefault="00C92E83" w:rsidP="007C5E5A">
      <w:pPr>
        <w:pStyle w:val="Sangradetextonormal"/>
        <w:ind w:left="0" w:firstLine="0"/>
        <w:jc w:val="both"/>
      </w:pPr>
      <w:r>
        <w:t xml:space="preserve">-reponedora en súper mercador Santa </w:t>
      </w:r>
      <w:proofErr w:type="spellStart"/>
      <w:r>
        <w:t>isabel</w:t>
      </w:r>
      <w:proofErr w:type="spellEnd"/>
      <w:r>
        <w:t xml:space="preserve">  </w:t>
      </w:r>
    </w:p>
    <w:p w:rsidR="00DF627B" w:rsidRPr="00DF627B" w:rsidRDefault="00DF627B">
      <w:pPr>
        <w:ind w:right="18" w:firstLine="708"/>
        <w:rPr>
          <w:rFonts w:ascii="Century Gothic" w:hAnsi="Century Gothic"/>
          <w:bCs/>
        </w:rPr>
      </w:pPr>
    </w:p>
    <w:p w:rsidR="00DF751B" w:rsidRDefault="005D539F" w:rsidP="005D539F">
      <w:pPr>
        <w:ind w:right="18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                                   </w:t>
      </w:r>
    </w:p>
    <w:p w:rsidR="00DF751B" w:rsidRDefault="00DF751B" w:rsidP="005D539F">
      <w:pPr>
        <w:ind w:right="18"/>
        <w:rPr>
          <w:rFonts w:ascii="Century Gothic" w:hAnsi="Century Gothic"/>
          <w:b/>
          <w:bCs/>
        </w:rPr>
      </w:pPr>
    </w:p>
    <w:p w:rsidR="00DF751B" w:rsidRDefault="00DF751B" w:rsidP="005D539F">
      <w:pPr>
        <w:ind w:right="18"/>
        <w:rPr>
          <w:rFonts w:ascii="Century Gothic" w:hAnsi="Century Gothic"/>
          <w:b/>
          <w:bCs/>
        </w:rPr>
      </w:pPr>
    </w:p>
    <w:p w:rsidR="00DF751B" w:rsidRDefault="00DF751B" w:rsidP="005D539F">
      <w:pPr>
        <w:ind w:right="18"/>
        <w:rPr>
          <w:rFonts w:ascii="Century Gothic" w:hAnsi="Century Gothic"/>
          <w:b/>
          <w:bCs/>
        </w:rPr>
      </w:pPr>
    </w:p>
    <w:p w:rsidR="00D02ADA" w:rsidRDefault="00CD3CEC" w:rsidP="00A16C38">
      <w:pPr>
        <w:ind w:right="18"/>
        <w:jc w:val="center"/>
      </w:pPr>
      <w:r>
        <w:rPr>
          <w:rFonts w:ascii="Century Gothic" w:hAnsi="Century Gothic"/>
          <w:b/>
          <w:bCs/>
        </w:rPr>
        <w:t xml:space="preserve">Disponibilidad </w:t>
      </w:r>
      <w:r w:rsidR="00D02ADA">
        <w:rPr>
          <w:rFonts w:ascii="Century Gothic" w:hAnsi="Century Gothic"/>
          <w:b/>
          <w:bCs/>
        </w:rPr>
        <w:t>inmediata</w:t>
      </w:r>
      <w:r w:rsidR="00D37B3A">
        <w:rPr>
          <w:rFonts w:ascii="Century Gothic" w:hAnsi="Century Gothic"/>
          <w:b/>
          <w:bCs/>
        </w:rPr>
        <w:t>.</w:t>
      </w:r>
    </w:p>
    <w:sectPr w:rsidR="00D02ADA" w:rsidSect="006A4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918BC"/>
    <w:multiLevelType w:val="multilevel"/>
    <w:tmpl w:val="4E30FDD8"/>
    <w:lvl w:ilvl="0">
      <w:start w:val="2003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863"/>
        </w:tabs>
        <w:ind w:left="1863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71"/>
        </w:tabs>
        <w:ind w:left="2571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79"/>
        </w:tabs>
        <w:ind w:left="3279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" w15:restartNumberingAfterBreak="0">
    <w:nsid w:val="77FF5157"/>
    <w:multiLevelType w:val="multilevel"/>
    <w:tmpl w:val="20FCC08C"/>
    <w:lvl w:ilvl="0">
      <w:start w:val="2002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163"/>
        </w:tabs>
        <w:ind w:left="2163" w:hanging="14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71"/>
        </w:tabs>
        <w:ind w:left="2871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79"/>
        </w:tabs>
        <w:ind w:left="3579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87"/>
        </w:tabs>
        <w:ind w:left="4287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95"/>
        </w:tabs>
        <w:ind w:left="499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7F9C6157"/>
    <w:multiLevelType w:val="multilevel"/>
    <w:tmpl w:val="20FCC08C"/>
    <w:lvl w:ilvl="0">
      <w:start w:val="2002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163"/>
        </w:tabs>
        <w:ind w:left="2163" w:hanging="145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71"/>
        </w:tabs>
        <w:ind w:left="2871" w:hanging="14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79"/>
        </w:tabs>
        <w:ind w:left="3579" w:hanging="14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87"/>
        </w:tabs>
        <w:ind w:left="4287" w:hanging="14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95"/>
        </w:tabs>
        <w:ind w:left="4995" w:hanging="14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DE"/>
    <w:rsid w:val="000A5531"/>
    <w:rsid w:val="00135B4A"/>
    <w:rsid w:val="00322A00"/>
    <w:rsid w:val="003410B0"/>
    <w:rsid w:val="003B7FBC"/>
    <w:rsid w:val="00427E94"/>
    <w:rsid w:val="005D539F"/>
    <w:rsid w:val="005F1A90"/>
    <w:rsid w:val="005F50F7"/>
    <w:rsid w:val="006313C5"/>
    <w:rsid w:val="006338A4"/>
    <w:rsid w:val="00653FF5"/>
    <w:rsid w:val="00695C94"/>
    <w:rsid w:val="006A2C35"/>
    <w:rsid w:val="006A447E"/>
    <w:rsid w:val="00710CB9"/>
    <w:rsid w:val="00734A1B"/>
    <w:rsid w:val="00785EF2"/>
    <w:rsid w:val="007C5E5A"/>
    <w:rsid w:val="008508B1"/>
    <w:rsid w:val="008905FF"/>
    <w:rsid w:val="00904C54"/>
    <w:rsid w:val="009B6696"/>
    <w:rsid w:val="009C30DB"/>
    <w:rsid w:val="00A16C38"/>
    <w:rsid w:val="00A360D1"/>
    <w:rsid w:val="00A676FB"/>
    <w:rsid w:val="00B70263"/>
    <w:rsid w:val="00BA241D"/>
    <w:rsid w:val="00C34657"/>
    <w:rsid w:val="00C92E83"/>
    <w:rsid w:val="00CD3CEC"/>
    <w:rsid w:val="00D02ADA"/>
    <w:rsid w:val="00D234C0"/>
    <w:rsid w:val="00D37B3A"/>
    <w:rsid w:val="00DC576F"/>
    <w:rsid w:val="00DF627B"/>
    <w:rsid w:val="00DF751B"/>
    <w:rsid w:val="00E613AE"/>
    <w:rsid w:val="00E85C12"/>
    <w:rsid w:val="00E91909"/>
    <w:rsid w:val="00F452DE"/>
    <w:rsid w:val="00F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B6589"/>
  <w15:chartTrackingRefBased/>
  <w15:docId w15:val="{8A2E83B2-0B42-E84C-A2F7-9D8A9BB8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47E"/>
    <w:rPr>
      <w:sz w:val="24"/>
      <w:szCs w:val="24"/>
      <w:lang w:val="es-ES" w:eastAsia="es-ES" w:bidi="he-IL"/>
    </w:rPr>
  </w:style>
  <w:style w:type="paragraph" w:styleId="Ttulo1">
    <w:name w:val="heading 1"/>
    <w:basedOn w:val="Normal"/>
    <w:next w:val="Normal"/>
    <w:qFormat/>
    <w:rsid w:val="006A447E"/>
    <w:pPr>
      <w:keepNext/>
      <w:ind w:firstLine="708"/>
      <w:outlineLvl w:val="0"/>
    </w:pPr>
    <w:rPr>
      <w:b/>
      <w:bCs/>
      <w:u w:val="single"/>
    </w:rPr>
  </w:style>
  <w:style w:type="paragraph" w:styleId="Ttulo2">
    <w:name w:val="heading 2"/>
    <w:basedOn w:val="Normal"/>
    <w:next w:val="Normal"/>
    <w:qFormat/>
    <w:rsid w:val="006A447E"/>
    <w:pPr>
      <w:keepNext/>
      <w:ind w:firstLine="708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A447E"/>
    <w:pPr>
      <w:keepNext/>
      <w:ind w:left="2832" w:firstLine="708"/>
      <w:outlineLvl w:val="2"/>
    </w:pPr>
    <w:rPr>
      <w:rFonts w:ascii="Century Gothic" w:hAnsi="Century Gothic"/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6A447E"/>
    <w:pPr>
      <w:ind w:left="720" w:firstLine="708"/>
    </w:pPr>
    <w:rPr>
      <w:rFonts w:ascii="Century Gothic" w:hAnsi="Century Gothic"/>
    </w:rPr>
  </w:style>
  <w:style w:type="paragraph" w:styleId="Textodeglobo">
    <w:name w:val="Balloon Text"/>
    <w:basedOn w:val="Normal"/>
    <w:semiHidden/>
    <w:rsid w:val="00785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Documents%20and%20Settings\SERVER\Escritorio\Curriculum%20Vitae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Curriculum%20Vitae.dot</Template>
  <TotalTime>0</TotalTime>
  <Pages>1</Pages>
  <Words>75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XXX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SERVIDOR</dc:creator>
  <cp:keywords/>
  <cp:lastModifiedBy>Usuario invitado</cp:lastModifiedBy>
  <cp:revision>2</cp:revision>
  <cp:lastPrinted>2020-11-14T20:56:00Z</cp:lastPrinted>
  <dcterms:created xsi:type="dcterms:W3CDTF">2021-05-06T19:43:00Z</dcterms:created>
  <dcterms:modified xsi:type="dcterms:W3CDTF">2021-05-06T19:43:00Z</dcterms:modified>
</cp:coreProperties>
</file>