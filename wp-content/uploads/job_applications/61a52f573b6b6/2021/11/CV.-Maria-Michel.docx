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023"/>
        <w:gridCol w:w="6913"/>
      </w:tblGrid>
      <w:tr w:rsidR="00C420C8" w:rsidRPr="005152F2" w14:paraId="14D0CA03" w14:textId="77777777" w:rsidTr="00C420C8">
        <w:tc>
          <w:tcPr>
            <w:tcW w:w="3023" w:type="dxa"/>
          </w:tcPr>
          <w:p w14:paraId="5A2A4F43" w14:textId="77777777" w:rsidR="00C420C8" w:rsidRPr="005152F2" w:rsidRDefault="00673B81" w:rsidP="003856C9">
            <w:pPr>
              <w:pStyle w:val="Ttulo1"/>
            </w:pPr>
            <w:r>
              <w:t>Maria trinidad michel moreno</w:t>
            </w:r>
          </w:p>
          <w:p w14:paraId="242FA87D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15DA51A2" wp14:editId="737A836C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84A36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35F9382" w14:textId="77777777" w:rsidR="00C420C8" w:rsidRPr="00B623A5" w:rsidRDefault="00673B81" w:rsidP="00673B81">
            <w:pPr>
              <w:pStyle w:val="Ttulo2"/>
              <w:rPr>
                <w:rFonts w:ascii="Arial" w:hAnsi="Arial" w:cs="Arial"/>
              </w:rPr>
            </w:pPr>
            <w:r w:rsidRPr="00B623A5">
              <w:rPr>
                <w:rFonts w:ascii="Arial" w:hAnsi="Arial" w:cs="Arial"/>
              </w:rPr>
              <w:t>16trinidadmichel@gmail.com</w:t>
            </w:r>
          </w:p>
          <w:p w14:paraId="14AAC2BD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3E10C2B1" wp14:editId="2409CEE7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E064E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5FD7E56" w14:textId="77777777" w:rsidR="00C420C8" w:rsidRPr="00C420C8" w:rsidRDefault="00673B81" w:rsidP="00673B81">
            <w:pPr>
              <w:pStyle w:val="Ttulo3"/>
            </w:pPr>
            <w:r>
              <w:t>+56944087466</w:t>
            </w:r>
          </w:p>
          <w:p w14:paraId="18E4937E" w14:textId="77777777" w:rsidR="00C420C8" w:rsidRPr="00C420C8" w:rsidRDefault="00C420C8" w:rsidP="00441EB9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023"/>
            </w:tblGrid>
            <w:tr w:rsidR="00C420C8" w:rsidRPr="005152F2" w14:paraId="034195AA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3FB1222" w14:textId="77777777" w:rsidR="007E2B27" w:rsidRDefault="007E2B27" w:rsidP="007E2B27">
                  <w:pPr>
                    <w:pStyle w:val="Ttulo3"/>
                    <w:jc w:val="left"/>
                  </w:pPr>
                  <w:r>
                    <w:t>HABILIDADES</w:t>
                  </w:r>
                </w:p>
                <w:p w14:paraId="21F34F29" w14:textId="77777777" w:rsidR="007E2B27" w:rsidRDefault="007E2B27" w:rsidP="007E2B27">
                  <w:pPr>
                    <w:pStyle w:val="Lneadegrfico"/>
                    <w:jc w:val="lef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27533C27" wp14:editId="3F375B8A">
                            <wp:extent cx="221615" cy="0"/>
                            <wp:effectExtent l="0" t="0" r="26035" b="19050"/>
                            <wp:docPr id="4" name="Conector recto 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9CF03F" id="Conector recto 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30A333" w14:textId="77777777"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Responsabilidad y compromiso</w:t>
                  </w:r>
                </w:p>
                <w:p w14:paraId="7AF1A40E" w14:textId="77777777"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Manejo en habilidades TIC</w:t>
                  </w:r>
                </w:p>
                <w:p w14:paraId="232FA6B2" w14:textId="77777777" w:rsidR="007E2B27" w:rsidRDefault="007E2B2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Trabajo en equipo</w:t>
                  </w:r>
                </w:p>
                <w:p w14:paraId="761ACD02" w14:textId="77777777" w:rsid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Habilidades organizativas</w:t>
                  </w:r>
                </w:p>
                <w:p w14:paraId="7D37B777" w14:textId="77777777" w:rsid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Esfuerzo y lealtad</w:t>
                  </w:r>
                </w:p>
                <w:p w14:paraId="5D86463E" w14:textId="77777777" w:rsidR="00C420C8" w:rsidRPr="00B623A5" w:rsidRDefault="00B623A5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Capacidad de adaptación</w:t>
                  </w:r>
                </w:p>
              </w:tc>
            </w:tr>
            <w:tr w:rsidR="00C420C8" w:rsidRPr="005152F2" w14:paraId="0CC826A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61745C5" w14:textId="77777777" w:rsidR="00C420C8" w:rsidRDefault="007E2B27" w:rsidP="007E2B27">
                  <w:pPr>
                    <w:pStyle w:val="Ttulo3"/>
                    <w:jc w:val="left"/>
                  </w:pPr>
                  <w:r>
                    <w:t>Idioma</w:t>
                  </w:r>
                </w:p>
                <w:p w14:paraId="45DC5416" w14:textId="77777777" w:rsidR="00C420C8" w:rsidRDefault="00C420C8" w:rsidP="007E2B27">
                  <w:pPr>
                    <w:pStyle w:val="Lneadegrfico"/>
                    <w:jc w:val="lef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49BF9FE3" wp14:editId="5765B0BD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7166BF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0929F55" w14:textId="77777777" w:rsidR="00673B81" w:rsidRDefault="00B30DC0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Inglés básico</w:t>
                  </w:r>
                </w:p>
                <w:p w14:paraId="03F75826" w14:textId="77777777" w:rsidR="00A90917" w:rsidRDefault="00A90917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</w:pPr>
                  <w:r>
                    <w:t>Español Nativo</w:t>
                  </w:r>
                </w:p>
                <w:p w14:paraId="42FD5C3B" w14:textId="77777777" w:rsidR="00C420C8" w:rsidRDefault="00C420C8" w:rsidP="007E2B27">
                  <w:pPr>
                    <w:jc w:val="left"/>
                  </w:pPr>
                </w:p>
              </w:tc>
            </w:tr>
            <w:tr w:rsidR="00C420C8" w:rsidRPr="005152F2" w14:paraId="2044F78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57F27EF" w14:textId="77777777" w:rsidR="00C420C8" w:rsidRDefault="00673B81" w:rsidP="0043426C">
                  <w:pPr>
                    <w:pStyle w:val="Ttulo3"/>
                  </w:pPr>
                  <w:r>
                    <w:t>INFORMACIÓN ADICIONAL</w:t>
                  </w:r>
                </w:p>
                <w:p w14:paraId="2A2BEB2B" w14:textId="77777777" w:rsidR="00C420C8" w:rsidRPr="005A7E57" w:rsidRDefault="00C420C8" w:rsidP="00616FF4">
                  <w:pPr>
                    <w:pStyle w:val="Lneade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33A245D" wp14:editId="1891FE98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D84A90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1E9A776" w14:textId="77777777" w:rsidR="00673B81" w:rsidRDefault="00673B81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Disponibilidad inmediata</w:t>
                  </w:r>
                </w:p>
                <w:p w14:paraId="2BCA47B7" w14:textId="77777777" w:rsidR="00673B81" w:rsidRDefault="00673B81" w:rsidP="007E2B27">
                  <w:pPr>
                    <w:pStyle w:val="Prrafodelista"/>
                    <w:numPr>
                      <w:ilvl w:val="0"/>
                      <w:numId w:val="11"/>
                    </w:numPr>
                    <w:jc w:val="both"/>
                  </w:pPr>
                  <w:r>
                    <w:t>Capacidad para trabajar desde casa con conexión a internet</w:t>
                  </w:r>
                </w:p>
                <w:p w14:paraId="0A2DF60D" w14:textId="77777777" w:rsidR="00C420C8" w:rsidRPr="005152F2" w:rsidRDefault="00C420C8" w:rsidP="00463463"/>
              </w:tc>
            </w:tr>
          </w:tbl>
          <w:p w14:paraId="10D9200F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913"/>
            </w:tblGrid>
            <w:tr w:rsidR="00C420C8" w14:paraId="06586ADE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4AF9864" w14:textId="77777777" w:rsidR="00C420C8" w:rsidRPr="005152F2" w:rsidRDefault="00030931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ED1FEA5FDCF84A1C97C83B475FC62E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0F763655" w14:textId="77777777" w:rsidR="007E2B27" w:rsidRDefault="007E2B27" w:rsidP="002B3890">
                  <w:pPr>
                    <w:pStyle w:val="Ttulo4"/>
                  </w:pPr>
                </w:p>
                <w:p w14:paraId="450F140D" w14:textId="77777777" w:rsidR="00C420C8" w:rsidRPr="0043426C" w:rsidRDefault="007E2B27" w:rsidP="00E23BDD">
                  <w:pPr>
                    <w:pStyle w:val="Ttulo4"/>
                    <w:jc w:val="left"/>
                  </w:pPr>
                  <w:r>
                    <w:t>APOYO ADMINISTRATIVO</w:t>
                  </w:r>
                </w:p>
                <w:p w14:paraId="6E8100E6" w14:textId="2F3E2BAA" w:rsidR="00C420C8" w:rsidRPr="005152F2" w:rsidRDefault="007E2B27" w:rsidP="00E23BDD">
                  <w:pPr>
                    <w:pStyle w:val="Ttulo5"/>
                    <w:jc w:val="left"/>
                  </w:pPr>
                  <w:r>
                    <w:t>Octubre 2020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enero 202</w:t>
                  </w:r>
                  <w:r w:rsidR="00E23BDD">
                    <w:t>1</w:t>
                  </w:r>
                </w:p>
                <w:p w14:paraId="5DC01322" w14:textId="0159E98C" w:rsidR="00C420C8" w:rsidRDefault="00E23BDD" w:rsidP="00E23BDD">
                  <w:pPr>
                    <w:jc w:val="left"/>
                  </w:pPr>
                  <w:r>
                    <w:t>-</w:t>
                  </w:r>
                  <w:r w:rsidR="007E2B27">
                    <w:t>Realice apoyo en envió de correos, organice nominas para filtrar con datos, según lo que se solicitaba</w:t>
                  </w:r>
                  <w:r>
                    <w:t>.</w:t>
                  </w:r>
                </w:p>
                <w:p w14:paraId="716149F7" w14:textId="3C5F8C15" w:rsidR="00E23BDD" w:rsidRDefault="00E23BDD" w:rsidP="00E23BDD">
                  <w:pPr>
                    <w:jc w:val="left"/>
                  </w:pPr>
                  <w:r>
                    <w:t>Octubre 2021</w:t>
                  </w:r>
                </w:p>
                <w:p w14:paraId="33E6A1D8" w14:textId="77777777" w:rsidR="00E23BDD" w:rsidRDefault="00E23BDD" w:rsidP="00E23BDD">
                  <w:pPr>
                    <w:jc w:val="left"/>
                  </w:pPr>
                  <w:r>
                    <w:t>-Trabajo en etiquetado en tiendas Corona por temporada.</w:t>
                  </w:r>
                </w:p>
                <w:p w14:paraId="660C7103" w14:textId="64E35C54" w:rsidR="00E23BDD" w:rsidRDefault="00E23BDD" w:rsidP="00E23BDD">
                  <w:pPr>
                    <w:jc w:val="left"/>
                  </w:pPr>
                </w:p>
              </w:tc>
            </w:tr>
            <w:tr w:rsidR="00C420C8" w14:paraId="38AA5058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0873E9" w14:textId="77777777" w:rsidR="00C420C8" w:rsidRPr="005152F2" w:rsidRDefault="00030931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1AD4125850424A168E35C270371C88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4535A08" w14:textId="77777777" w:rsidR="007E2B27" w:rsidRDefault="007E2B27" w:rsidP="002B3890">
                  <w:pPr>
                    <w:pStyle w:val="Ttulo4"/>
                  </w:pPr>
                </w:p>
                <w:p w14:paraId="2CB1BB13" w14:textId="77777777" w:rsidR="00C420C8" w:rsidRPr="0043426C" w:rsidRDefault="007E2B27" w:rsidP="002B3890">
                  <w:pPr>
                    <w:pStyle w:val="Ttulo4"/>
                  </w:pPr>
                  <w:r>
                    <w:t>Enseñanza media completa</w:t>
                  </w:r>
                </w:p>
                <w:p w14:paraId="39629D65" w14:textId="77777777" w:rsidR="00C420C8" w:rsidRDefault="007E2B27" w:rsidP="007B2F5C">
                  <w:pPr>
                    <w:pStyle w:val="Ttulo5"/>
                  </w:pPr>
                  <w:r>
                    <w:t>Lincoln College San Martin</w:t>
                  </w:r>
                </w:p>
                <w:p w14:paraId="173D0F33" w14:textId="77777777" w:rsidR="007E2B27" w:rsidRDefault="007E2B27" w:rsidP="007E2B27"/>
                <w:p w14:paraId="1C7CD366" w14:textId="77777777" w:rsidR="007E2B27" w:rsidRPr="007E2B27" w:rsidRDefault="007E2B27" w:rsidP="007E2B27"/>
                <w:p w14:paraId="7BC6A88C" w14:textId="77777777" w:rsidR="007E2B27" w:rsidRDefault="007E2B27" w:rsidP="003D1C52">
                  <w:pPr>
                    <w:pStyle w:val="Ttulo2"/>
                  </w:pPr>
                  <w:r>
                    <w:t xml:space="preserve"> OTROS CURSOS</w:t>
                  </w:r>
                </w:p>
                <w:p w14:paraId="0F3D016B" w14:textId="77777777" w:rsidR="007E2B27" w:rsidRPr="007E2B27" w:rsidRDefault="003D1C52" w:rsidP="003D1C52">
                  <w:pPr>
                    <w:pStyle w:val="Ttulo4"/>
                  </w:pPr>
                  <w:r>
                    <w:t>Ingles B2</w:t>
                  </w:r>
                </w:p>
                <w:p w14:paraId="326C1168" w14:textId="77777777" w:rsidR="00C420C8" w:rsidRDefault="003D1C52" w:rsidP="007E2B27">
                  <w:r>
                    <w:t>Actualmente cursando</w:t>
                  </w:r>
                  <w:r w:rsidR="00B30DC0">
                    <w:t xml:space="preserve"> un programa de inglés en KOE.</w:t>
                  </w:r>
                </w:p>
                <w:p w14:paraId="76E48AB6" w14:textId="77777777" w:rsidR="003D1C52" w:rsidRDefault="003D1C52" w:rsidP="007E2B27"/>
              </w:tc>
            </w:tr>
            <w:tr w:rsidR="00C420C8" w14:paraId="35797E5C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8D90CEB" w14:textId="77777777" w:rsidR="00C420C8" w:rsidRPr="005152F2" w:rsidRDefault="007E2B27" w:rsidP="008F6337">
                  <w:pPr>
                    <w:pStyle w:val="Ttulo2"/>
                  </w:pPr>
                  <w:r>
                    <w:t>EXPERIENCIA DE VOLUNTARIADO</w:t>
                  </w:r>
                </w:p>
                <w:p w14:paraId="39D1821E" w14:textId="77777777" w:rsidR="00C420C8" w:rsidRDefault="007E2B27" w:rsidP="007E2B27">
                  <w:r>
                    <w:t>Apoyo al voluntariado de la Fundación Las Rosas.</w:t>
                  </w:r>
                </w:p>
              </w:tc>
            </w:tr>
          </w:tbl>
          <w:p w14:paraId="10F15183" w14:textId="77777777" w:rsidR="00C420C8" w:rsidRPr="005152F2" w:rsidRDefault="00C420C8" w:rsidP="003856C9"/>
        </w:tc>
      </w:tr>
    </w:tbl>
    <w:p w14:paraId="28E28A24" w14:textId="77777777" w:rsidR="003F5FDB" w:rsidRDefault="003F5FDB" w:rsidP="00841714">
      <w:pPr>
        <w:pStyle w:val="Sinespaciado"/>
      </w:pPr>
    </w:p>
    <w:sectPr w:rsidR="003F5FDB" w:rsidSect="007E2B27">
      <w:headerReference w:type="default" r:id="rId7"/>
      <w:footerReference w:type="default" r:id="rId8"/>
      <w:headerReference w:type="first" r:id="rId9"/>
      <w:footerReference w:type="first" r:id="rId10"/>
      <w:pgSz w:w="12240" w:h="20160" w:code="5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7625" w14:textId="77777777" w:rsidR="00030931" w:rsidRDefault="00030931" w:rsidP="003856C9">
      <w:pPr>
        <w:spacing w:after="0" w:line="240" w:lineRule="auto"/>
      </w:pPr>
      <w:r>
        <w:separator/>
      </w:r>
    </w:p>
  </w:endnote>
  <w:endnote w:type="continuationSeparator" w:id="0">
    <w:p w14:paraId="335CBAF6" w14:textId="77777777" w:rsidR="00030931" w:rsidRDefault="0003093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86D1" w14:textId="77777777"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104AE39" wp14:editId="0B9CB9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F34E8A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7E2B27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87E7" w14:textId="77777777" w:rsidR="001765FE" w:rsidRDefault="00DC79BB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8B122DD" wp14:editId="5E93364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11584940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3244C8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9C81" w14:textId="77777777" w:rsidR="00030931" w:rsidRDefault="00030931" w:rsidP="003856C9">
      <w:pPr>
        <w:spacing w:after="0" w:line="240" w:lineRule="auto"/>
      </w:pPr>
      <w:r>
        <w:separator/>
      </w:r>
    </w:p>
  </w:footnote>
  <w:footnote w:type="continuationSeparator" w:id="0">
    <w:p w14:paraId="73B4AE43" w14:textId="77777777" w:rsidR="00030931" w:rsidRDefault="0003093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B690" w14:textId="77777777"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C07AC3" wp14:editId="39327D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A46FE5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8CCE" w14:textId="77777777" w:rsidR="00DC79BB" w:rsidRDefault="00DC79BB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673A9E6" wp14:editId="6E499A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549910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4202FD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07DBD"/>
    <w:multiLevelType w:val="hybridMultilevel"/>
    <w:tmpl w:val="9F726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6059F"/>
    <w:multiLevelType w:val="hybridMultilevel"/>
    <w:tmpl w:val="BE205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81"/>
    <w:rsid w:val="00030931"/>
    <w:rsid w:val="00052BE1"/>
    <w:rsid w:val="0007412A"/>
    <w:rsid w:val="0010199E"/>
    <w:rsid w:val="0010257B"/>
    <w:rsid w:val="001166C2"/>
    <w:rsid w:val="001503AC"/>
    <w:rsid w:val="001765FE"/>
    <w:rsid w:val="0019561F"/>
    <w:rsid w:val="001A7EDA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D1C52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73B81"/>
    <w:rsid w:val="006A3CE7"/>
    <w:rsid w:val="00743379"/>
    <w:rsid w:val="00747550"/>
    <w:rsid w:val="007803B7"/>
    <w:rsid w:val="007A7C08"/>
    <w:rsid w:val="007B2F5C"/>
    <w:rsid w:val="007C5F05"/>
    <w:rsid w:val="007E2B27"/>
    <w:rsid w:val="00825ED8"/>
    <w:rsid w:val="00832043"/>
    <w:rsid w:val="00832F81"/>
    <w:rsid w:val="00841714"/>
    <w:rsid w:val="008501C7"/>
    <w:rsid w:val="0087112E"/>
    <w:rsid w:val="008C7CA2"/>
    <w:rsid w:val="008F6337"/>
    <w:rsid w:val="00914DAF"/>
    <w:rsid w:val="0093286E"/>
    <w:rsid w:val="00986149"/>
    <w:rsid w:val="009D1627"/>
    <w:rsid w:val="00A42F91"/>
    <w:rsid w:val="00A90917"/>
    <w:rsid w:val="00AF1258"/>
    <w:rsid w:val="00B01E52"/>
    <w:rsid w:val="00B30DC0"/>
    <w:rsid w:val="00B550FC"/>
    <w:rsid w:val="00B623A5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19E"/>
    <w:rsid w:val="00DC79BB"/>
    <w:rsid w:val="00DF0A0F"/>
    <w:rsid w:val="00E23BDD"/>
    <w:rsid w:val="00E34D58"/>
    <w:rsid w:val="00E941EF"/>
    <w:rsid w:val="00EB1C1B"/>
    <w:rsid w:val="00F077AE"/>
    <w:rsid w:val="00F1421A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FC8AD"/>
  <w15:chartTrackingRefBased/>
  <w15:docId w15:val="{762C2BCC-22DC-4B16-8DEC-20D1289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FEA5FDCF84A1C97C83B475FC62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F1BC-0E66-47AB-A4DD-870CCC35DFC7}"/>
      </w:docPartPr>
      <w:docPartBody>
        <w:p w:rsidR="00A00022" w:rsidRDefault="00D16E2D">
          <w:pPr>
            <w:pStyle w:val="ED1FEA5FDCF84A1C97C83B475FC62EBD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1AD4125850424A168E35C270371C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F538-1EF9-48BD-AD2B-7A14E9BAFFBC}"/>
      </w:docPartPr>
      <w:docPartBody>
        <w:p w:rsidR="00A00022" w:rsidRDefault="00D16E2D">
          <w:pPr>
            <w:pStyle w:val="1AD4125850424A168E35C270371C8867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2D"/>
    <w:rsid w:val="007D6A06"/>
    <w:rsid w:val="00A00022"/>
    <w:rsid w:val="00A438A1"/>
    <w:rsid w:val="00CE072D"/>
    <w:rsid w:val="00D16E2D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1FEA5FDCF84A1C97C83B475FC62EBD">
    <w:name w:val="ED1FEA5FDCF84A1C97C83B475FC62EBD"/>
  </w:style>
  <w:style w:type="paragraph" w:customStyle="1" w:styleId="1AD4125850424A168E35C270371C8867">
    <w:name w:val="1AD4125850424A168E35C270371C8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michel</dc:creator>
  <cp:keywords/>
  <dc:description/>
  <cp:lastModifiedBy>Luisa Andrea Moreno Robledo</cp:lastModifiedBy>
  <cp:revision>2</cp:revision>
  <dcterms:created xsi:type="dcterms:W3CDTF">2021-11-27T20:46:00Z</dcterms:created>
  <dcterms:modified xsi:type="dcterms:W3CDTF">2021-11-27T20:46:00Z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