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tblpY="-435"/>
        <w:tblW w:w="509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190"/>
      </w:tblGrid>
      <w:tr w:rsidR="00692703" w:rsidRPr="00FD7C80" w:rsidTr="00FF68F6">
        <w:trPr>
          <w:trHeight w:hRule="exact" w:val="3785"/>
        </w:trPr>
        <w:tc>
          <w:tcPr>
            <w:tcW w:w="9190" w:type="dxa"/>
            <w:tcMar>
              <w:top w:w="0" w:type="dxa"/>
              <w:bottom w:w="0" w:type="dxa"/>
            </w:tcMar>
          </w:tcPr>
          <w:p w:rsidR="00B24C28" w:rsidRDefault="00B24C28" w:rsidP="00FF68F6">
            <w:pPr>
              <w:pStyle w:val="Puesto"/>
              <w:rPr>
                <w:b/>
                <w:color w:val="auto"/>
                <w:sz w:val="28"/>
                <w:szCs w:val="28"/>
              </w:rPr>
            </w:pPr>
            <w:r w:rsidRPr="00B24C28">
              <w:rPr>
                <w:b/>
                <w:color w:val="auto"/>
                <w:sz w:val="28"/>
                <w:szCs w:val="28"/>
              </w:rPr>
              <w:t>Giuliana Fuentealba</w:t>
            </w:r>
          </w:p>
          <w:p w:rsidR="00FF68F6" w:rsidRDefault="00FF68F6" w:rsidP="00FF68F6">
            <w:pPr>
              <w:pStyle w:val="Puesto"/>
              <w:jc w:val="left"/>
              <w:rPr>
                <w:b/>
                <w:color w:val="auto"/>
                <w:sz w:val="28"/>
                <w:szCs w:val="28"/>
              </w:rPr>
            </w:pPr>
          </w:p>
          <w:p w:rsidR="00B24C28" w:rsidRPr="00B24C28" w:rsidRDefault="00B24C28" w:rsidP="00FF68F6">
            <w:pPr>
              <w:pStyle w:val="Puesto"/>
              <w:rPr>
                <w:rFonts w:ascii="Calibri" w:hAnsi="Calibri"/>
                <w:color w:val="3A3A3A" w:themeColor="background2" w:themeShade="40"/>
                <w:sz w:val="22"/>
                <w:szCs w:val="22"/>
              </w:rPr>
            </w:pPr>
            <w:r w:rsidRPr="00B24C28">
              <w:rPr>
                <w:rFonts w:ascii="Calibri" w:hAnsi="Calibri"/>
                <w:color w:val="3A3A3A" w:themeColor="background2" w:themeShade="40"/>
                <w:sz w:val="22"/>
                <w:szCs w:val="22"/>
              </w:rPr>
              <w:t>estudiante</w:t>
            </w:r>
          </w:p>
          <w:p w:rsidR="00B24C28" w:rsidRPr="00B24C28" w:rsidRDefault="00B24C28" w:rsidP="00FF68F6">
            <w:pPr>
              <w:pStyle w:val="Puesto"/>
              <w:jc w:val="left"/>
              <w:rPr>
                <w:b/>
                <w:color w:val="auto"/>
                <w:sz w:val="28"/>
                <w:szCs w:val="28"/>
              </w:rPr>
            </w:pPr>
            <w:r w:rsidRPr="00B24C28">
              <w:rPr>
                <w:b/>
                <w:color w:val="auto"/>
                <w:sz w:val="28"/>
                <w:szCs w:val="28"/>
              </w:rPr>
              <w:t>datos de contacto</w:t>
            </w:r>
          </w:p>
          <w:p w:rsidR="00B24C28" w:rsidRPr="00FF68F6" w:rsidRDefault="00B24C28" w:rsidP="00FF68F6">
            <w:pPr>
              <w:pStyle w:val="Informacindecontacto"/>
              <w:numPr>
                <w:ilvl w:val="0"/>
                <w:numId w:val="21"/>
              </w:numPr>
              <w:contextualSpacing w:val="0"/>
              <w:jc w:val="left"/>
              <w:rPr>
                <w:color w:val="505050" w:themeColor="text2" w:themeTint="BF"/>
              </w:rPr>
            </w:pPr>
            <w:r w:rsidRPr="00FF68F6">
              <w:rPr>
                <w:color w:val="505050" w:themeColor="text2" w:themeTint="BF"/>
              </w:rPr>
              <w:t>Tierra amarilla #1752, Maipú, Santiago</w:t>
            </w:r>
          </w:p>
          <w:p w:rsidR="00692703" w:rsidRPr="00FF68F6" w:rsidRDefault="00B24C28" w:rsidP="00FF68F6">
            <w:pPr>
              <w:pStyle w:val="Informacindecontacto"/>
              <w:numPr>
                <w:ilvl w:val="0"/>
                <w:numId w:val="21"/>
              </w:numPr>
              <w:contextualSpacing w:val="0"/>
              <w:jc w:val="left"/>
              <w:rPr>
                <w:color w:val="505050" w:themeColor="text2" w:themeTint="BF"/>
              </w:rPr>
            </w:pPr>
            <w:r w:rsidRPr="00FF68F6">
              <w:rPr>
                <w:color w:val="505050" w:themeColor="text2" w:themeTint="BF"/>
              </w:rPr>
              <w:t>+56937018605</w:t>
            </w:r>
          </w:p>
          <w:p w:rsidR="00B24C28" w:rsidRPr="00FF68F6" w:rsidRDefault="00B24C28" w:rsidP="00FF68F6">
            <w:pPr>
              <w:pStyle w:val="Informacindecontacto"/>
              <w:numPr>
                <w:ilvl w:val="0"/>
                <w:numId w:val="21"/>
              </w:numPr>
              <w:contextualSpacing w:val="0"/>
              <w:jc w:val="left"/>
              <w:rPr>
                <w:color w:val="505050" w:themeColor="text2" w:themeTint="BF"/>
              </w:rPr>
            </w:pPr>
            <w:hyperlink r:id="rId7" w:history="1">
              <w:r w:rsidRPr="00FF68F6">
                <w:rPr>
                  <w:rStyle w:val="Hipervnculo"/>
                  <w:color w:val="505050" w:themeColor="text2" w:themeTint="BF"/>
                </w:rPr>
                <w:t>Yuyu.fuentealba@gmail.com</w:t>
              </w:r>
            </w:hyperlink>
          </w:p>
          <w:p w:rsidR="00FF68F6" w:rsidRDefault="00FF68F6" w:rsidP="00FF68F6">
            <w:pPr>
              <w:pStyle w:val="Informacindecontacto"/>
              <w:ind w:left="720"/>
              <w:contextualSpacing w:val="0"/>
              <w:jc w:val="left"/>
            </w:pPr>
          </w:p>
          <w:p w:rsidR="00B24C28" w:rsidRDefault="00B24C28" w:rsidP="00FF68F6">
            <w:pPr>
              <w:pStyle w:val="Informacindecontacto"/>
              <w:ind w:left="720"/>
              <w:contextualSpacing w:val="0"/>
              <w:jc w:val="left"/>
            </w:pPr>
          </w:p>
          <w:p w:rsidR="00FF68F6" w:rsidRDefault="00FF68F6" w:rsidP="00FF68F6">
            <w:pPr>
              <w:pStyle w:val="Informacindecontacto"/>
              <w:contextualSpacing w:val="0"/>
              <w:jc w:val="left"/>
              <w:rPr>
                <w:rFonts w:asciiTheme="majorHAnsi" w:hAnsiTheme="majorHAnsi"/>
                <w:b/>
                <w:color w:val="auto"/>
                <w:sz w:val="28"/>
                <w:szCs w:val="28"/>
              </w:rPr>
            </w:pPr>
            <w:r w:rsidRPr="00FF68F6">
              <w:rPr>
                <w:rFonts w:asciiTheme="majorHAnsi" w:hAnsiTheme="majorHAnsi"/>
                <w:b/>
                <w:color w:val="auto"/>
                <w:sz w:val="28"/>
                <w:szCs w:val="28"/>
              </w:rPr>
              <w:t>DATOS PERSONALES</w:t>
            </w:r>
          </w:p>
          <w:p w:rsidR="00FF68F6" w:rsidRDefault="00FF68F6" w:rsidP="00FF68F6">
            <w:pPr>
              <w:pStyle w:val="Informacindecontacto"/>
              <w:contextualSpacing w:val="0"/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         FECHA DE NACIMIENTO: 25 DE MAYO 2001</w:t>
            </w:r>
          </w:p>
          <w:p w:rsidR="00FF68F6" w:rsidRDefault="00FF68F6" w:rsidP="00FF68F6">
            <w:pPr>
              <w:pStyle w:val="Informacindecontacto"/>
              <w:ind w:left="720"/>
              <w:contextualSpacing w:val="0"/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RUT: 20.776.847-2</w:t>
            </w:r>
          </w:p>
          <w:p w:rsidR="00FF68F6" w:rsidRDefault="00FF68F6" w:rsidP="00FF68F6">
            <w:pPr>
              <w:pStyle w:val="Informacindecontacto"/>
              <w:ind w:left="720"/>
              <w:contextualSpacing w:val="0"/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NACIONALIDAD: CHILENA</w:t>
            </w:r>
          </w:p>
          <w:p w:rsidR="00FF68F6" w:rsidRPr="00FF68F6" w:rsidRDefault="00FF68F6" w:rsidP="00FF68F6">
            <w:pPr>
              <w:pStyle w:val="Informacindecontacto"/>
              <w:ind w:left="720"/>
              <w:contextualSpacing w:val="0"/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EDAD: ESTADO CIVIL:</w:t>
            </w:r>
          </w:p>
          <w:p w:rsidR="00FF68F6" w:rsidRPr="00FF68F6" w:rsidRDefault="00FF68F6" w:rsidP="00FF68F6">
            <w:pPr>
              <w:pStyle w:val="Informacindecontacto"/>
              <w:numPr>
                <w:ilvl w:val="0"/>
                <w:numId w:val="20"/>
              </w:numPr>
              <w:contextualSpacing w:val="0"/>
              <w:jc w:val="left"/>
              <w:rPr>
                <w:rFonts w:asciiTheme="minorHAnsi" w:hAnsiTheme="minorHAnsi"/>
                <w:b/>
              </w:rPr>
            </w:pPr>
          </w:p>
        </w:tc>
      </w:tr>
    </w:tbl>
    <w:p w:rsidR="004E01EB" w:rsidRPr="00FD7C80" w:rsidRDefault="00813809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44822062BC4844329F7F24A53BD9AA04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:rsidTr="00D66A52">
        <w:tc>
          <w:tcPr>
            <w:tcW w:w="9355" w:type="dxa"/>
          </w:tcPr>
          <w:p w:rsidR="001E3120" w:rsidRDefault="00B24C28" w:rsidP="00B24C28">
            <w:pPr>
              <w:pStyle w:val="Ttulo3"/>
              <w:contextualSpacing w:val="0"/>
              <w:outlineLvl w:val="2"/>
            </w:pPr>
            <w:r>
              <w:t>Junio del 2019-octubre 2019</w:t>
            </w:r>
          </w:p>
          <w:p w:rsidR="00B24C28" w:rsidRPr="00FD7C80" w:rsidRDefault="00B24C28" w:rsidP="00B24C28">
            <w:pPr>
              <w:pStyle w:val="Ttulo3"/>
              <w:contextualSpacing w:val="0"/>
            </w:pPr>
            <w:r>
              <w:t>Cajera multifuncional, walmart chile.</w:t>
            </w:r>
          </w:p>
        </w:tc>
      </w:tr>
      <w:tr w:rsidR="00F61DF9" w:rsidRPr="00FD7C80" w:rsidTr="00F61DF9">
        <w:tc>
          <w:tcPr>
            <w:tcW w:w="9355" w:type="dxa"/>
            <w:tcMar>
              <w:top w:w="216" w:type="dxa"/>
            </w:tcMar>
          </w:tcPr>
          <w:p w:rsidR="00F61DF9" w:rsidRPr="00FD7C80" w:rsidRDefault="00F61DF9" w:rsidP="00B24C28"/>
        </w:tc>
      </w:tr>
    </w:tbl>
    <w:sdt>
      <w:sdtPr>
        <w:alias w:val="Educación:"/>
        <w:tag w:val="Formación:"/>
        <w:id w:val="-1908763273"/>
        <w:placeholder>
          <w:docPart w:val="BC065359E663461F84CE6DCF2428D24C"/>
        </w:placeholder>
        <w:temporary/>
        <w:showingPlcHdr/>
        <w15:appearance w15:val="hidden"/>
      </w:sdtPr>
      <w:sdtEndPr/>
      <w:sdtContent>
        <w:p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:rsidTr="00D66A52">
        <w:tc>
          <w:tcPr>
            <w:tcW w:w="9355" w:type="dxa"/>
          </w:tcPr>
          <w:p w:rsidR="00B24C28" w:rsidRDefault="00B24C28" w:rsidP="00B24C28">
            <w:pPr>
              <w:pStyle w:val="Ttulo3"/>
              <w:contextualSpacing w:val="0"/>
              <w:outlineLvl w:val="2"/>
            </w:pPr>
          </w:p>
          <w:p w:rsidR="007538DC" w:rsidRPr="00FD7C80" w:rsidRDefault="00B24C28" w:rsidP="00B24C28">
            <w:pPr>
              <w:pStyle w:val="Ttulo3"/>
              <w:contextualSpacing w:val="0"/>
            </w:pPr>
            <w:r>
              <w:t xml:space="preserve">educación básica, colegio anglo maipú </w:t>
            </w:r>
            <w:r>
              <w:rPr>
                <w:lang w:bidi="es-ES"/>
              </w:rPr>
              <w:t>(1°básico a 8°básico)</w:t>
            </w:r>
          </w:p>
        </w:tc>
      </w:tr>
      <w:tr w:rsidR="00F61DF9" w:rsidRPr="00FD7C80" w:rsidTr="00F61DF9">
        <w:tc>
          <w:tcPr>
            <w:tcW w:w="9355" w:type="dxa"/>
            <w:tcMar>
              <w:top w:w="216" w:type="dxa"/>
            </w:tcMar>
          </w:tcPr>
          <w:p w:rsidR="00F61DF9" w:rsidRPr="00FD7C80" w:rsidRDefault="00B24C28" w:rsidP="00B24C28">
            <w:pPr>
              <w:pStyle w:val="Ttulo2"/>
              <w:contextualSpacing w:val="0"/>
            </w:pPr>
            <w:r>
              <w:rPr>
                <w:color w:val="595959" w:themeColor="text1" w:themeTint="A6"/>
                <w:sz w:val="22"/>
                <w:szCs w:val="24"/>
              </w:rPr>
              <w:t>Educación media, Colegio anglo maipú (1°medio a 4°medio)</w:t>
            </w:r>
          </w:p>
        </w:tc>
      </w:tr>
    </w:tbl>
    <w:sdt>
      <w:sdtPr>
        <w:alias w:val="Aptitudes:"/>
        <w:tag w:val="Aptitudes:"/>
        <w:id w:val="-1392877668"/>
        <w:placeholder>
          <w:docPart w:val="19E9558B7C6E4898A54A1A9D4C4CF31C"/>
        </w:placeholder>
        <w:temporary/>
        <w:showingPlcHdr/>
        <w15:appearance w15:val="hidden"/>
      </w:sdtPr>
      <w:sdtEndPr/>
      <w:sdtContent>
        <w:p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:rsidTr="00DE2EA9">
        <w:tc>
          <w:tcPr>
            <w:tcW w:w="4410" w:type="dxa"/>
          </w:tcPr>
          <w:p w:rsidR="001F4E6D" w:rsidRDefault="00B24C28" w:rsidP="00B24C28">
            <w:pPr>
              <w:pStyle w:val="Listaconvietas"/>
              <w:contextualSpacing w:val="0"/>
            </w:pPr>
            <w:r>
              <w:t>Buen manejo de grupo y liderazgo</w:t>
            </w:r>
          </w:p>
          <w:p w:rsidR="00B24C28" w:rsidRDefault="00B24C28" w:rsidP="00B24C28">
            <w:pPr>
              <w:pStyle w:val="Listaconvietas"/>
              <w:contextualSpacing w:val="0"/>
            </w:pPr>
            <w:r>
              <w:t xml:space="preserve">Proactividad </w:t>
            </w:r>
          </w:p>
          <w:p w:rsidR="00B24C28" w:rsidRPr="00FD7C80" w:rsidRDefault="00B24C28" w:rsidP="00B24C28">
            <w:pPr>
              <w:pStyle w:val="Listaconvietas"/>
              <w:contextualSpacing w:val="0"/>
            </w:pPr>
            <w:r>
              <w:t xml:space="preserve">Organización </w:t>
            </w:r>
          </w:p>
        </w:tc>
        <w:tc>
          <w:tcPr>
            <w:tcW w:w="4616" w:type="dxa"/>
            <w:tcMar>
              <w:left w:w="360" w:type="dxa"/>
            </w:tcMar>
          </w:tcPr>
          <w:p w:rsidR="003A0632" w:rsidRPr="00FD7C80" w:rsidRDefault="00B24C28" w:rsidP="006E1507">
            <w:pPr>
              <w:pStyle w:val="Listaconvietas"/>
              <w:contextualSpacing w:val="0"/>
            </w:pPr>
            <w:r>
              <w:t>Autonomía</w:t>
            </w:r>
          </w:p>
          <w:p w:rsidR="001E3120" w:rsidRPr="00FD7C80" w:rsidRDefault="00B24C28" w:rsidP="006E1507">
            <w:pPr>
              <w:pStyle w:val="Listaconvietas"/>
              <w:contextualSpacing w:val="0"/>
            </w:pPr>
            <w:r>
              <w:t>Respeto</w:t>
            </w:r>
          </w:p>
          <w:p w:rsidR="001E3120" w:rsidRPr="00FD7C80" w:rsidRDefault="00B24C28" w:rsidP="00B24C28">
            <w:pPr>
              <w:pStyle w:val="Listaconvietas"/>
              <w:contextualSpacing w:val="0"/>
            </w:pPr>
            <w:r>
              <w:t xml:space="preserve">Paciencia </w:t>
            </w:r>
          </w:p>
        </w:tc>
      </w:tr>
    </w:tbl>
    <w:p w:rsidR="000A6B57" w:rsidRDefault="000A6B57" w:rsidP="006E1507">
      <w:pPr>
        <w:rPr>
          <w:rFonts w:ascii="Georgia" w:eastAsiaTheme="majorEastAsia" w:hAnsi="Georgia" w:cstheme="majorBidi"/>
          <w:b/>
          <w:caps/>
          <w:color w:val="262626" w:themeColor="text1" w:themeTint="D9"/>
          <w:sz w:val="28"/>
          <w:szCs w:val="32"/>
        </w:rPr>
      </w:pPr>
    </w:p>
    <w:p w:rsidR="00FF68F6" w:rsidRDefault="00FF68F6" w:rsidP="006E1507">
      <w:pPr>
        <w:rPr>
          <w:rFonts w:asciiTheme="majorHAnsi" w:hAnsiTheme="majorHAnsi"/>
          <w:b/>
          <w:color w:val="auto"/>
          <w:sz w:val="28"/>
          <w:szCs w:val="28"/>
        </w:rPr>
      </w:pPr>
      <w:bookmarkStart w:id="0" w:name="_GoBack"/>
      <w:bookmarkEnd w:id="0"/>
      <w:r w:rsidRPr="00FF68F6">
        <w:rPr>
          <w:rFonts w:asciiTheme="majorHAnsi" w:hAnsiTheme="majorHAnsi"/>
          <w:b/>
          <w:color w:val="auto"/>
          <w:sz w:val="28"/>
          <w:szCs w:val="28"/>
        </w:rPr>
        <w:t>DISPONIBILIDAD</w:t>
      </w:r>
    </w:p>
    <w:p w:rsidR="000A6B57" w:rsidRDefault="000A6B57" w:rsidP="006E1507">
      <w:pPr>
        <w:rPr>
          <w:rFonts w:asciiTheme="majorHAnsi" w:hAnsiTheme="majorHAnsi"/>
          <w:b/>
          <w:color w:val="auto"/>
          <w:sz w:val="28"/>
          <w:szCs w:val="28"/>
        </w:rPr>
      </w:pPr>
    </w:p>
    <w:p w:rsidR="00FF68F6" w:rsidRPr="000A6B57" w:rsidRDefault="00FF68F6" w:rsidP="000A6B57">
      <w:pPr>
        <w:pStyle w:val="Prrafodelista"/>
        <w:rPr>
          <w:b/>
          <w:color w:val="747474" w:themeColor="background2" w:themeShade="80"/>
        </w:rPr>
      </w:pPr>
      <w:r w:rsidRPr="000A6B57">
        <w:rPr>
          <w:b/>
          <w:color w:val="747474" w:themeColor="background2" w:themeShade="80"/>
        </w:rPr>
        <w:t>INMEDIATA</w:t>
      </w:r>
    </w:p>
    <w:p w:rsidR="00FF68F6" w:rsidRPr="000A6B57" w:rsidRDefault="00FF68F6" w:rsidP="000A6B57">
      <w:pPr>
        <w:pStyle w:val="Prrafodelista"/>
        <w:rPr>
          <w:b/>
          <w:color w:val="747474" w:themeColor="background2" w:themeShade="80"/>
        </w:rPr>
      </w:pPr>
      <w:r w:rsidRPr="000A6B57">
        <w:rPr>
          <w:b/>
          <w:color w:val="747474" w:themeColor="background2" w:themeShade="80"/>
        </w:rPr>
        <w:t>PART TIME</w:t>
      </w:r>
    </w:p>
    <w:sectPr w:rsidR="00FF68F6" w:rsidRPr="000A6B57" w:rsidSect="002B4751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809" w:rsidRDefault="00813809" w:rsidP="0068194B">
      <w:r>
        <w:separator/>
      </w:r>
    </w:p>
    <w:p w:rsidR="00813809" w:rsidRDefault="00813809"/>
    <w:p w:rsidR="00813809" w:rsidRDefault="00813809"/>
  </w:endnote>
  <w:endnote w:type="continuationSeparator" w:id="0">
    <w:p w:rsidR="00813809" w:rsidRDefault="00813809" w:rsidP="0068194B">
      <w:r>
        <w:continuationSeparator/>
      </w:r>
    </w:p>
    <w:p w:rsidR="00813809" w:rsidRDefault="00813809"/>
    <w:p w:rsidR="00813809" w:rsidRDefault="008138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B24C28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809" w:rsidRDefault="00813809" w:rsidP="0068194B">
      <w:r>
        <w:separator/>
      </w:r>
    </w:p>
    <w:p w:rsidR="00813809" w:rsidRDefault="00813809"/>
    <w:p w:rsidR="00813809" w:rsidRDefault="00813809"/>
  </w:footnote>
  <w:footnote w:type="continuationSeparator" w:id="0">
    <w:p w:rsidR="00813809" w:rsidRDefault="00813809" w:rsidP="0068194B">
      <w:r>
        <w:continuationSeparator/>
      </w:r>
    </w:p>
    <w:p w:rsidR="00813809" w:rsidRDefault="00813809"/>
    <w:p w:rsidR="00813809" w:rsidRDefault="0081380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Encabezado"/>
    </w:pPr>
    <w:r w:rsidRPr="004E01EB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FBF9E0" wp14:editId="6BADF5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5038C7D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0E0863"/>
    <w:multiLevelType w:val="hybridMultilevel"/>
    <w:tmpl w:val="DFFEA9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A5F520F"/>
    <w:multiLevelType w:val="hybridMultilevel"/>
    <w:tmpl w:val="AF6430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18877BB"/>
    <w:multiLevelType w:val="hybridMultilevel"/>
    <w:tmpl w:val="210AE16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136249"/>
    <w:multiLevelType w:val="hybridMultilevel"/>
    <w:tmpl w:val="B5EC9D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555F36"/>
    <w:multiLevelType w:val="hybridMultilevel"/>
    <w:tmpl w:val="872294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5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0"/>
  </w:num>
  <w:num w:numId="16">
    <w:abstractNumId w:val="14"/>
  </w:num>
  <w:num w:numId="17">
    <w:abstractNumId w:val="17"/>
  </w:num>
  <w:num w:numId="18">
    <w:abstractNumId w:val="11"/>
  </w:num>
  <w:num w:numId="19">
    <w:abstractNumId w:val="16"/>
  </w:num>
  <w:num w:numId="20">
    <w:abstractNumId w:val="2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28"/>
    <w:rsid w:val="000001EF"/>
    <w:rsid w:val="00007322"/>
    <w:rsid w:val="00007728"/>
    <w:rsid w:val="00024584"/>
    <w:rsid w:val="00024730"/>
    <w:rsid w:val="00055E95"/>
    <w:rsid w:val="0007021F"/>
    <w:rsid w:val="000A6B57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3809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4C28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  <w:rsid w:val="00FF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68BD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Puesto">
    <w:name w:val="Title"/>
    <w:basedOn w:val="Normal"/>
    <w:link w:val="Puest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PuestoCar">
    <w:name w:val="Puesto Car"/>
    <w:basedOn w:val="Fuentedeprrafopredeter"/>
    <w:link w:val="Puest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de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uyu.fuentealb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773\AppData\Roaming\Microsoft\Plantilla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822062BC4844329F7F24A53BD9A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A55BC-4936-43CA-BA86-316206FC1B51}"/>
      </w:docPartPr>
      <w:docPartBody>
        <w:p w:rsidR="00000000" w:rsidRDefault="00DF5905">
          <w:pPr>
            <w:pStyle w:val="44822062BC4844329F7F24A53BD9AA04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BC065359E663461F84CE6DCF2428D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1A34C-21AE-4A88-8D84-386EE12416FA}"/>
      </w:docPartPr>
      <w:docPartBody>
        <w:p w:rsidR="00000000" w:rsidRDefault="00DF5905">
          <w:pPr>
            <w:pStyle w:val="BC065359E663461F84CE6DCF2428D24C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19E9558B7C6E4898A54A1A9D4C4CF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9986E-791A-4DB3-9BFD-C5C76D57BC62}"/>
      </w:docPartPr>
      <w:docPartBody>
        <w:p w:rsidR="00000000" w:rsidRDefault="00DF5905">
          <w:pPr>
            <w:pStyle w:val="19E9558B7C6E4898A54A1A9D4C4CF31C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05"/>
    <w:rsid w:val="00D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362CDCF9A57489BB6F32DD9840841F8">
    <w:name w:val="E362CDCF9A57489BB6F32DD9840841F8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ACD2AD270A944C3089EDA768CE7DB328">
    <w:name w:val="ACD2AD270A944C3089EDA768CE7DB328"/>
  </w:style>
  <w:style w:type="paragraph" w:customStyle="1" w:styleId="A9E90FB574214FB5A8F3344219C19791">
    <w:name w:val="A9E90FB574214FB5A8F3344219C19791"/>
  </w:style>
  <w:style w:type="paragraph" w:customStyle="1" w:styleId="744B0F2F495C437FBE4AF8A885C45C60">
    <w:name w:val="744B0F2F495C437FBE4AF8A885C45C60"/>
  </w:style>
  <w:style w:type="paragraph" w:customStyle="1" w:styleId="D8C6AE9F1083434ABBF6C0F148AAEA83">
    <w:name w:val="D8C6AE9F1083434ABBF6C0F148AAEA83"/>
  </w:style>
  <w:style w:type="paragraph" w:customStyle="1" w:styleId="07ADB6A563C5498DA54D65A69E415971">
    <w:name w:val="07ADB6A563C5498DA54D65A69E415971"/>
  </w:style>
  <w:style w:type="paragraph" w:customStyle="1" w:styleId="7FB6C5F0FA644D92A3B8F043BDD2237E">
    <w:name w:val="7FB6C5F0FA644D92A3B8F043BDD2237E"/>
  </w:style>
  <w:style w:type="paragraph" w:customStyle="1" w:styleId="A966AEEFA6E74C3A81452FE0B204A408">
    <w:name w:val="A966AEEFA6E74C3A81452FE0B204A408"/>
  </w:style>
  <w:style w:type="paragraph" w:customStyle="1" w:styleId="E4BBDCB6A3A54676806D41F185823B0D">
    <w:name w:val="E4BBDCB6A3A54676806D41F185823B0D"/>
  </w:style>
  <w:style w:type="paragraph" w:customStyle="1" w:styleId="9EA2D8E777F9469B968B90E6E6D73F2D">
    <w:name w:val="9EA2D8E777F9469B968B90E6E6D73F2D"/>
  </w:style>
  <w:style w:type="paragraph" w:customStyle="1" w:styleId="C52418391E654D2BB206ADEB564F19E5">
    <w:name w:val="C52418391E654D2BB206ADEB564F19E5"/>
  </w:style>
  <w:style w:type="paragraph" w:customStyle="1" w:styleId="44822062BC4844329F7F24A53BD9AA04">
    <w:name w:val="44822062BC4844329F7F24A53BD9AA04"/>
  </w:style>
  <w:style w:type="paragraph" w:customStyle="1" w:styleId="7C94DEB8C130412981F98F250A2F6DB9">
    <w:name w:val="7C94DEB8C130412981F98F250A2F6DB9"/>
  </w:style>
  <w:style w:type="paragraph" w:customStyle="1" w:styleId="8E950DCBE3154CC483C5B3FAC23504CA">
    <w:name w:val="8E950DCBE3154CC483C5B3FAC23504CA"/>
  </w:style>
  <w:style w:type="paragraph" w:customStyle="1" w:styleId="3FD2CA7532854214890AE3211FF581A2">
    <w:name w:val="3FD2CA7532854214890AE3211FF581A2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04D8A85263FC458DADEA0890E56788D1">
    <w:name w:val="04D8A85263FC458DADEA0890E56788D1"/>
  </w:style>
  <w:style w:type="paragraph" w:customStyle="1" w:styleId="90DCA7E8D7344FFB9276585A6040CAD0">
    <w:name w:val="90DCA7E8D7344FFB9276585A6040CAD0"/>
  </w:style>
  <w:style w:type="paragraph" w:customStyle="1" w:styleId="FDC0600F1214406889FC2E9B89355EDB">
    <w:name w:val="FDC0600F1214406889FC2E9B89355EDB"/>
  </w:style>
  <w:style w:type="paragraph" w:customStyle="1" w:styleId="3129D02E62DA47DD950A5CC496CFF08A">
    <w:name w:val="3129D02E62DA47DD950A5CC496CFF08A"/>
  </w:style>
  <w:style w:type="paragraph" w:customStyle="1" w:styleId="B086E40391A94DA691DF06AE12F77808">
    <w:name w:val="B086E40391A94DA691DF06AE12F77808"/>
  </w:style>
  <w:style w:type="paragraph" w:customStyle="1" w:styleId="BEAD9687266044BCB0AED896D4D1AB53">
    <w:name w:val="BEAD9687266044BCB0AED896D4D1AB53"/>
  </w:style>
  <w:style w:type="paragraph" w:customStyle="1" w:styleId="AD3087A6B0D044F188558FC5E6012DC5">
    <w:name w:val="AD3087A6B0D044F188558FC5E6012DC5"/>
  </w:style>
  <w:style w:type="paragraph" w:customStyle="1" w:styleId="BC065359E663461F84CE6DCF2428D24C">
    <w:name w:val="BC065359E663461F84CE6DCF2428D24C"/>
  </w:style>
  <w:style w:type="paragraph" w:customStyle="1" w:styleId="5DE8164C1A17466289BC9A4C9210E876">
    <w:name w:val="5DE8164C1A17466289BC9A4C9210E876"/>
  </w:style>
  <w:style w:type="paragraph" w:customStyle="1" w:styleId="21F57AE65B934E599774BCE3A4B8B535">
    <w:name w:val="21F57AE65B934E599774BCE3A4B8B535"/>
  </w:style>
  <w:style w:type="paragraph" w:customStyle="1" w:styleId="529F09465F474345AD2489334556837E">
    <w:name w:val="529F09465F474345AD2489334556837E"/>
  </w:style>
  <w:style w:type="paragraph" w:customStyle="1" w:styleId="9A3728F393AF4EBC84F28EC336BD94C5">
    <w:name w:val="9A3728F393AF4EBC84F28EC336BD94C5"/>
  </w:style>
  <w:style w:type="paragraph" w:customStyle="1" w:styleId="BD4D65425B064D9D82DD3A8B3B1B8D4B">
    <w:name w:val="BD4D65425B064D9D82DD3A8B3B1B8D4B"/>
  </w:style>
  <w:style w:type="paragraph" w:customStyle="1" w:styleId="9B9CB9E0FB3D463AA1827929F6A15026">
    <w:name w:val="9B9CB9E0FB3D463AA1827929F6A15026"/>
  </w:style>
  <w:style w:type="paragraph" w:customStyle="1" w:styleId="E10AF63B93D146BF8389009F21951614">
    <w:name w:val="E10AF63B93D146BF8389009F21951614"/>
  </w:style>
  <w:style w:type="paragraph" w:customStyle="1" w:styleId="44BC609E771247619DDBA4B5E92B4AC7">
    <w:name w:val="44BC609E771247619DDBA4B5E92B4AC7"/>
  </w:style>
  <w:style w:type="paragraph" w:customStyle="1" w:styleId="1B0ACF20E7AE479BB5BD8B153017C8BD">
    <w:name w:val="1B0ACF20E7AE479BB5BD8B153017C8BD"/>
  </w:style>
  <w:style w:type="paragraph" w:customStyle="1" w:styleId="4676A3FA4EC04A99BBDEBD36EB31DD34">
    <w:name w:val="4676A3FA4EC04A99BBDEBD36EB31DD34"/>
  </w:style>
  <w:style w:type="paragraph" w:customStyle="1" w:styleId="19E9558B7C6E4898A54A1A9D4C4CF31C">
    <w:name w:val="19E9558B7C6E4898A54A1A9D4C4CF31C"/>
  </w:style>
  <w:style w:type="paragraph" w:customStyle="1" w:styleId="A9D4B10C06B94392B94506DCA0D50D28">
    <w:name w:val="A9D4B10C06B94392B94506DCA0D50D28"/>
  </w:style>
  <w:style w:type="paragraph" w:customStyle="1" w:styleId="DE0E4507B13E4C0FA62827F6D5ADA32B">
    <w:name w:val="DE0E4507B13E4C0FA62827F6D5ADA32B"/>
  </w:style>
  <w:style w:type="paragraph" w:customStyle="1" w:styleId="E41453E9F3A84C928FF3C3A7F1DAF464">
    <w:name w:val="E41453E9F3A84C928FF3C3A7F1DAF464"/>
  </w:style>
  <w:style w:type="paragraph" w:customStyle="1" w:styleId="C4A8155BA247417FAA3FC89843A61DBC">
    <w:name w:val="C4A8155BA247417FAA3FC89843A61DBC"/>
  </w:style>
  <w:style w:type="paragraph" w:customStyle="1" w:styleId="F82CE86322274B3A9B656B761AD9AAF3">
    <w:name w:val="F82CE86322274B3A9B656B761AD9AAF3"/>
  </w:style>
  <w:style w:type="paragraph" w:customStyle="1" w:styleId="A15409D7E3C94CC6BEC8D08E6F654AE2">
    <w:name w:val="A15409D7E3C94CC6BEC8D08E6F654AE2"/>
  </w:style>
  <w:style w:type="paragraph" w:customStyle="1" w:styleId="8251F1922F874AF18333EDF287E9547F">
    <w:name w:val="8251F1922F874AF18333EDF287E95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</Template>
  <TotalTime>0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2021-11-25T21:03:00Z</dcterms:created>
  <dcterms:modified xsi:type="dcterms:W3CDTF">2021-11-25T21:38:00Z</dcterms:modified>
  <cp:category/>
</cp:coreProperties>
</file>