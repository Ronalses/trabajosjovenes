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162" w:type="pct"/>
        <w:tblInd w:w="142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318"/>
      </w:tblGrid>
      <w:tr w:rsidR="00692703" w:rsidRPr="00FD7C80" w14:paraId="2E83C58E" w14:textId="77777777" w:rsidTr="000953E8">
        <w:trPr>
          <w:trHeight w:hRule="exact" w:val="4679"/>
        </w:trPr>
        <w:tc>
          <w:tcPr>
            <w:tcW w:w="9318" w:type="dxa"/>
            <w:tcMar>
              <w:top w:w="0" w:type="dxa"/>
              <w:bottom w:w="0" w:type="dxa"/>
            </w:tcMar>
          </w:tcPr>
          <w:p w14:paraId="0548213A" w14:textId="7317445F" w:rsidR="00692703" w:rsidRPr="005A4FFC" w:rsidRDefault="00CC4415" w:rsidP="00CC4415">
            <w:pPr>
              <w:pStyle w:val="Ttul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</w:t>
            </w:r>
            <w:r w:rsidR="000953E8">
              <w:rPr>
                <w:sz w:val="44"/>
                <w:szCs w:val="44"/>
              </w:rPr>
              <w:t xml:space="preserve"> </w:t>
            </w:r>
            <w:r w:rsidR="005A4FFC" w:rsidRPr="005A4FFC">
              <w:rPr>
                <w:sz w:val="44"/>
                <w:szCs w:val="44"/>
              </w:rPr>
              <w:t xml:space="preserve">Camila Morales Hernandez </w:t>
            </w:r>
          </w:p>
          <w:p w14:paraId="3B2F7388" w14:textId="24B5E0DA" w:rsidR="00692703" w:rsidRPr="00FD7C80" w:rsidRDefault="00CC4415" w:rsidP="00CC4415">
            <w:pPr>
              <w:pStyle w:val="Informacindecontacto"/>
              <w:contextualSpacing w:val="0"/>
              <w:jc w:val="left"/>
            </w:pPr>
            <w:r>
              <w:t xml:space="preserve">                     </w:t>
            </w:r>
            <w:r w:rsidR="005A4FFC">
              <w:t>P</w:t>
            </w:r>
            <w:r>
              <w:t>a</w:t>
            </w:r>
            <w:r w:rsidR="005A4FFC">
              <w:t>s</w:t>
            </w:r>
            <w:r>
              <w:t>a</w:t>
            </w:r>
            <w:r w:rsidR="005A4FFC">
              <w:t xml:space="preserve">je Rio Colorado Poniente #1034, Lampa. 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332F5AF1D97E476F991D67978777FF7E"/>
                </w:placeholder>
                <w:temporary/>
                <w:showingPlcHdr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5A4FFC">
              <w:rPr>
                <w:lang w:bidi="es-ES"/>
              </w:rPr>
              <w:t>Cel: +56 948135896</w:t>
            </w:r>
          </w:p>
          <w:p w14:paraId="15218D0D" w14:textId="769DAA25" w:rsidR="00FC07B7" w:rsidRPr="00FC07B7" w:rsidRDefault="00CC4415" w:rsidP="00CC4415">
            <w:pPr>
              <w:pStyle w:val="nfasisenlainformacindecontacto"/>
              <w:contextualSpacing w:val="0"/>
              <w:jc w:val="left"/>
            </w:pPr>
            <w:r>
              <w:t xml:space="preserve">                                                       </w:t>
            </w:r>
            <w:r w:rsidR="005A4FFC">
              <w:t>c.moralesh16@gmail.com</w:t>
            </w:r>
            <w:r w:rsidR="00692703" w:rsidRPr="00FD7C80">
              <w:rPr>
                <w:lang w:bidi="es-ES"/>
              </w:rPr>
              <w:t xml:space="preserve"> </w:t>
            </w:r>
          </w:p>
          <w:p w14:paraId="37BD78A6" w14:textId="77777777" w:rsidR="00CC4415" w:rsidRDefault="00CC4415" w:rsidP="00FC07B7">
            <w:pPr>
              <w:pStyle w:val="Ttulo1"/>
              <w:outlineLvl w:val="0"/>
              <w:rPr>
                <w:rFonts w:ascii="Calibri" w:eastAsiaTheme="minorHAnsi" w:hAnsi="Calibri" w:cs="Calibr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bookmarkStart w:id="0" w:name="_GoBack"/>
            <w:bookmarkEnd w:id="0"/>
          </w:p>
          <w:p w14:paraId="7ACA3B5D" w14:textId="77777777" w:rsidR="00CC4415" w:rsidRDefault="00CC4415" w:rsidP="00FC07B7">
            <w:pPr>
              <w:pStyle w:val="Ttulo1"/>
              <w:outlineLvl w:val="0"/>
              <w:rPr>
                <w:rFonts w:ascii="Calibri" w:eastAsiaTheme="minorHAnsi" w:hAnsi="Calibri" w:cs="Calibr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  <w:p w14:paraId="664C5A1B" w14:textId="77777777" w:rsidR="00CC4415" w:rsidRDefault="00CC4415" w:rsidP="00FC07B7">
            <w:pPr>
              <w:pStyle w:val="Ttulo1"/>
              <w:outlineLvl w:val="0"/>
            </w:pPr>
          </w:p>
          <w:p w14:paraId="191969F7" w14:textId="1E770A22" w:rsidR="00FC07B7" w:rsidRDefault="00CC4415" w:rsidP="00FC07B7">
            <w:pPr>
              <w:pStyle w:val="Ttulo1"/>
              <w:outlineLvl w:val="0"/>
              <w:rPr>
                <w:rFonts w:ascii="Calibri" w:eastAsiaTheme="minorHAnsi" w:hAnsi="Calibri" w:cs="Calibr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>Datos Personales</w:t>
            </w:r>
          </w:p>
          <w:p w14:paraId="5A97D2DF" w14:textId="77777777" w:rsidR="00CC4415" w:rsidRDefault="00FC07B7" w:rsidP="00CC4415">
            <w:pPr>
              <w:tabs>
                <w:tab w:val="left" w:pos="1245"/>
              </w:tabs>
              <w:rPr>
                <w:noProof/>
                <w:sz w:val="26"/>
                <w:szCs w:val="26"/>
                <w:lang w:val="es-CL" w:eastAsia="es-CL"/>
              </w:rPr>
            </w:pPr>
            <w:r>
              <w:rPr>
                <w:noProof/>
                <w:lang w:val="es-CL" w:eastAsia="es-CL"/>
              </w:rPr>
              <w:t xml:space="preserve"> </w:t>
            </w:r>
            <w:r w:rsidR="00CC4415">
              <w:rPr>
                <w:noProof/>
                <w:sz w:val="26"/>
                <w:szCs w:val="26"/>
                <w:lang w:val="es-CL" w:eastAsia="es-CL"/>
              </w:rPr>
              <w:t>Nombre: Camila Geraldine Fernanda Morales Hernandez.</w:t>
            </w:r>
          </w:p>
          <w:p w14:paraId="265C87CB" w14:textId="0D818C4E" w:rsidR="00692703" w:rsidRDefault="00CC4415" w:rsidP="00CC4415">
            <w:pPr>
              <w:tabs>
                <w:tab w:val="left" w:pos="1245"/>
              </w:tabs>
              <w:rPr>
                <w:rStyle w:val="Referenciasutil"/>
                <w:b w:val="0"/>
                <w:sz w:val="26"/>
                <w:szCs w:val="26"/>
              </w:rPr>
            </w:pPr>
            <w:r>
              <w:rPr>
                <w:rStyle w:val="Referenciasutil"/>
                <w:b w:val="0"/>
                <w:sz w:val="26"/>
                <w:szCs w:val="26"/>
              </w:rPr>
              <w:t xml:space="preserve"> </w:t>
            </w:r>
            <w:r w:rsidRPr="00CC4415">
              <w:rPr>
                <w:rStyle w:val="Referenciasutil"/>
                <w:b w:val="0"/>
                <w:sz w:val="26"/>
                <w:szCs w:val="26"/>
              </w:rPr>
              <w:t>Rut: 20.551.084-2</w:t>
            </w:r>
          </w:p>
          <w:p w14:paraId="556C6273" w14:textId="2514E14A" w:rsidR="00CC4415" w:rsidRPr="00CC4415" w:rsidRDefault="000953E8" w:rsidP="00CC4415">
            <w:pPr>
              <w:tabs>
                <w:tab w:val="left" w:pos="1245"/>
              </w:tabs>
              <w:rPr>
                <w:rStyle w:val="Referenciasutil"/>
                <w:b w:val="0"/>
                <w:smallCaps w:val="0"/>
                <w:noProof/>
                <w:sz w:val="26"/>
                <w:szCs w:val="26"/>
                <w:lang w:val="es-CL" w:eastAsia="es-CL"/>
              </w:rPr>
            </w:pPr>
            <w:r>
              <w:rPr>
                <w:rStyle w:val="Referenciasutil"/>
                <w:b w:val="0"/>
                <w:smallCaps w:val="0"/>
                <w:noProof/>
                <w:sz w:val="26"/>
                <w:szCs w:val="26"/>
                <w:lang w:val="es-CL" w:eastAsia="es-CL"/>
              </w:rPr>
              <w:t xml:space="preserve"> Fecha Nacimiento: 16 de septiembre 2000.</w:t>
            </w:r>
          </w:p>
          <w:p w14:paraId="570A6BBB" w14:textId="0AF01CBC" w:rsidR="00CC4415" w:rsidRDefault="00CC4415" w:rsidP="00CC4415">
            <w:pPr>
              <w:tabs>
                <w:tab w:val="left" w:pos="1245"/>
              </w:tabs>
              <w:rPr>
                <w:rStyle w:val="Referenciasutil"/>
                <w:b w:val="0"/>
                <w:sz w:val="26"/>
                <w:szCs w:val="26"/>
              </w:rPr>
            </w:pPr>
            <w:r>
              <w:rPr>
                <w:rStyle w:val="Referenciasutil"/>
                <w:b w:val="0"/>
                <w:sz w:val="26"/>
                <w:szCs w:val="26"/>
              </w:rPr>
              <w:t xml:space="preserve"> Estado Civil: Soltera. </w:t>
            </w:r>
          </w:p>
          <w:p w14:paraId="2D138F4D" w14:textId="34E4E959" w:rsidR="000953E8" w:rsidRDefault="000953E8" w:rsidP="00CC4415">
            <w:pPr>
              <w:tabs>
                <w:tab w:val="left" w:pos="1245"/>
              </w:tabs>
              <w:rPr>
                <w:rStyle w:val="Referenciasutil"/>
                <w:b w:val="0"/>
                <w:sz w:val="26"/>
                <w:szCs w:val="26"/>
              </w:rPr>
            </w:pPr>
            <w:r>
              <w:rPr>
                <w:rStyle w:val="Referenciasutil"/>
                <w:b w:val="0"/>
                <w:sz w:val="26"/>
                <w:szCs w:val="26"/>
              </w:rPr>
              <w:t xml:space="preserve"> Nacionalidad: Chilena.</w:t>
            </w:r>
          </w:p>
          <w:p w14:paraId="66762678" w14:textId="4862F6EF" w:rsidR="00CC4415" w:rsidRPr="00CC4415" w:rsidRDefault="00CC4415" w:rsidP="00CC4415">
            <w:pPr>
              <w:tabs>
                <w:tab w:val="left" w:pos="1245"/>
              </w:tabs>
              <w:rPr>
                <w:b/>
              </w:rPr>
            </w:pPr>
          </w:p>
        </w:tc>
      </w:tr>
      <w:tr w:rsidR="005A4FFC" w:rsidRPr="00FD7C80" w14:paraId="1F4E4B15" w14:textId="77777777" w:rsidTr="000953E8">
        <w:tblPrEx>
          <w:tblCellMar>
            <w:left w:w="108" w:type="dxa"/>
            <w:bottom w:w="0" w:type="dxa"/>
            <w:right w:w="108" w:type="dxa"/>
          </w:tblCellMar>
        </w:tblPrEx>
        <w:trPr>
          <w:trHeight w:val="2158"/>
        </w:trPr>
        <w:tc>
          <w:tcPr>
            <w:tcW w:w="9318" w:type="dxa"/>
          </w:tcPr>
          <w:p w14:paraId="1F5CE8F5" w14:textId="6FE30EDA" w:rsidR="00FC07B7" w:rsidRDefault="000953E8" w:rsidP="00E96A78">
            <w:pPr>
              <w:pStyle w:val="Ttulo3"/>
              <w:contextualSpacing w:val="0"/>
              <w:outlineLvl w:val="2"/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2EE4C0B" wp14:editId="74BDB0F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5080</wp:posOffset>
                      </wp:positionV>
                      <wp:extent cx="1819275" cy="542925"/>
                      <wp:effectExtent l="0" t="0" r="28575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9275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Educación:"/>
                                    <w:tag w:val="Formación:"/>
                                    <w:id w:val="-605414621"/>
                                    <w:placeholder>
                                      <w:docPart w:val="7E2E1F3DF328432198AFD3522A59B3B3"/>
                                    </w:placeholder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p w14:paraId="5E227A7C" w14:textId="77777777" w:rsidR="005A4FFC" w:rsidRDefault="005A4FFC" w:rsidP="005A4FFC">
                                      <w:pPr>
                                        <w:pStyle w:val="Ttulo1"/>
                                        <w:rPr>
                                          <w:rFonts w:asciiTheme="minorHAnsi" w:eastAsiaTheme="minorEastAsia" w:hAnsiTheme="minorHAnsi" w:cstheme="minorBidi"/>
                                          <w:b w:val="0"/>
                                          <w:bCs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FD7C80">
                                        <w:rPr>
                                          <w:lang w:bidi="es-ES"/>
                                        </w:rPr>
                                        <w:t>Educación</w:t>
                                      </w:r>
                                    </w:p>
                                  </w:sdtContent>
                                </w:sdt>
                                <w:p w14:paraId="3DCCD7C9" w14:textId="69C8A159" w:rsidR="008A21FC" w:rsidRPr="008A21FC" w:rsidRDefault="008A21FC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  <w:lang w:val="es-C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5.4pt;margin-top:.4pt;width:143.2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" strokecolor="white [3212]">
                      <v:textbox>
                        <w:txbxContent>
                          <w:sdt>
                            <w:sdtPr>
                              <w:alias w:val="Educación:"/>
                              <w:tag w:val="Formación:"/>
                              <w:id w:val="-605414621"/>
                              <w:placeholder>
                                <w:docPart w:val="7E2E1F3DF328432198AFD3522A59B3B3"/>
                              </w:placeholder>
                              <w:temporary/>
                              <w:showingPlcHdr/>
                            </w:sdtPr>
                            <w:sdtContent>
                              <w:p w14:paraId="5E227A7C" w14:textId="77777777" w:rsidR="005A4FFC" w:rsidRDefault="005A4FFC" w:rsidP="005A4FFC">
                                <w:pPr>
                                  <w:pStyle w:val="Ttulo1"/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 w:rsidRPr="00FD7C80">
                                  <w:rPr>
                                    <w:lang w:bidi="es-ES"/>
                                  </w:rPr>
                                  <w:t>Educación</w:t>
                                </w:r>
                              </w:p>
                            </w:sdtContent>
                          </w:sdt>
                          <w:p w14:paraId="3DCCD7C9" w14:textId="69C8A159" w:rsidR="008A21FC" w:rsidRPr="008A21FC" w:rsidRDefault="008A21FC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s-CL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A61C3DD" w14:textId="154A7402" w:rsidR="00FC07B7" w:rsidRDefault="00FC07B7" w:rsidP="00E96A78">
            <w:pPr>
              <w:pStyle w:val="Ttulo3"/>
              <w:contextualSpacing w:val="0"/>
              <w:outlineLvl w:val="2"/>
            </w:pPr>
          </w:p>
          <w:p w14:paraId="23A3CC5B" w14:textId="77777777" w:rsidR="00FC07B7" w:rsidRDefault="00FC07B7" w:rsidP="00E96A78">
            <w:pPr>
              <w:pStyle w:val="Ttulo3"/>
              <w:contextualSpacing w:val="0"/>
              <w:outlineLvl w:val="2"/>
            </w:pPr>
          </w:p>
          <w:p w14:paraId="6904DDEE" w14:textId="77777777" w:rsidR="000953E8" w:rsidRDefault="000953E8" w:rsidP="00E96A78">
            <w:pPr>
              <w:pStyle w:val="Ttulo3"/>
              <w:contextualSpacing w:val="0"/>
              <w:outlineLvl w:val="2"/>
            </w:pPr>
          </w:p>
          <w:p w14:paraId="061045D0" w14:textId="1D76BBB0" w:rsidR="000953E8" w:rsidRDefault="000953E8" w:rsidP="00E96A78">
            <w:pPr>
              <w:pStyle w:val="Ttulo3"/>
              <w:contextualSpacing w:val="0"/>
              <w:outlineLvl w:val="2"/>
            </w:pPr>
            <w:r>
              <w:t xml:space="preserve">Marzo 2021 – Actual </w:t>
            </w:r>
          </w:p>
          <w:p w14:paraId="7E565872" w14:textId="6D5709B4" w:rsidR="000953E8" w:rsidRPr="000953E8" w:rsidRDefault="000953E8" w:rsidP="00E96A78">
            <w:pPr>
              <w:pStyle w:val="Ttulo3"/>
              <w:contextualSpacing w:val="0"/>
              <w:outlineLvl w:val="2"/>
              <w:rPr>
                <w:color w:val="841727" w:themeColor="accent3" w:themeShade="BF"/>
                <w:sz w:val="26"/>
                <w:szCs w:val="26"/>
              </w:rPr>
            </w:pPr>
            <w:r w:rsidRPr="000953E8">
              <w:rPr>
                <w:color w:val="841727" w:themeColor="accent3" w:themeShade="BF"/>
                <w:sz w:val="26"/>
                <w:szCs w:val="26"/>
              </w:rPr>
              <w:t>Preuniversitario UC</w:t>
            </w:r>
            <w:r>
              <w:rPr>
                <w:color w:val="841727" w:themeColor="accent3" w:themeShade="BF"/>
                <w:sz w:val="26"/>
                <w:szCs w:val="26"/>
              </w:rPr>
              <w:t>.</w:t>
            </w:r>
          </w:p>
          <w:p w14:paraId="6745952F" w14:textId="6543AA24" w:rsidR="000953E8" w:rsidRPr="00FD7C80" w:rsidRDefault="005A4FFC" w:rsidP="00E96A78">
            <w:pPr>
              <w:pStyle w:val="Ttulo3"/>
              <w:contextualSpacing w:val="0"/>
              <w:outlineLvl w:val="2"/>
            </w:pPr>
            <w:r>
              <w:t>marzo</w:t>
            </w:r>
            <w:r w:rsidRPr="00FD7C80">
              <w:rPr>
                <w:lang w:bidi="es-ES"/>
              </w:rPr>
              <w:t xml:space="preserve"> </w:t>
            </w:r>
            <w:r>
              <w:t>2019 (stand by)</w:t>
            </w:r>
          </w:p>
          <w:p w14:paraId="756ADA86" w14:textId="036C49BD" w:rsidR="000953E8" w:rsidRPr="000953E8" w:rsidRDefault="000953E8" w:rsidP="005A4FFC">
            <w:pPr>
              <w:pStyle w:val="Ttulo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0953E8">
              <w:rPr>
                <w:color w:val="841727" w:themeColor="accent3" w:themeShade="BF"/>
              </w:rPr>
              <w:t>educación superior</w:t>
            </w:r>
            <w:r w:rsidR="005A4FFC" w:rsidRPr="000953E8">
              <w:rPr>
                <w:color w:val="841727" w:themeColor="accent3" w:themeShade="BF"/>
                <w:lang w:bidi="es-ES"/>
              </w:rPr>
              <w:t xml:space="preserve">, </w:t>
            </w:r>
            <w:r w:rsidR="005A4FFC">
              <w:rPr>
                <w:rStyle w:val="Referenciasutil"/>
              </w:rPr>
              <w:t xml:space="preserve">Universidad Tecnologica de Chile. </w:t>
            </w:r>
          </w:p>
        </w:tc>
      </w:tr>
      <w:tr w:rsidR="005A4FFC" w:rsidRPr="00FD7C80" w14:paraId="217C8813" w14:textId="77777777" w:rsidTr="000953E8">
        <w:tblPrEx>
          <w:tblCellMar>
            <w:left w:w="108" w:type="dxa"/>
            <w:bottom w:w="0" w:type="dxa"/>
            <w:right w:w="108" w:type="dxa"/>
          </w:tblCellMar>
        </w:tblPrEx>
        <w:trPr>
          <w:trHeight w:val="988"/>
        </w:trPr>
        <w:tc>
          <w:tcPr>
            <w:tcW w:w="9318" w:type="dxa"/>
          </w:tcPr>
          <w:p w14:paraId="19A3169C" w14:textId="6008FFD0" w:rsidR="005A4FFC" w:rsidRPr="00FD7C80" w:rsidRDefault="005A4FFC" w:rsidP="00E96A78">
            <w:pPr>
              <w:pStyle w:val="Ttulo3"/>
              <w:contextualSpacing w:val="0"/>
              <w:outlineLvl w:val="2"/>
            </w:pPr>
            <w:r>
              <w:t>marzo</w:t>
            </w:r>
            <w:r w:rsidRPr="00FD7C80">
              <w:rPr>
                <w:lang w:bidi="es-ES"/>
              </w:rPr>
              <w:t xml:space="preserve"> </w:t>
            </w:r>
            <w:r>
              <w:t xml:space="preserve">2015 </w:t>
            </w:r>
            <w:r w:rsidRPr="00FD7C80">
              <w:rPr>
                <w:lang w:bidi="es-ES"/>
              </w:rPr>
              <w:t>–</w:t>
            </w:r>
            <w:r>
              <w:rPr>
                <w:lang w:bidi="es-ES"/>
              </w:rPr>
              <w:t xml:space="preserve"> </w:t>
            </w:r>
            <w:r>
              <w:t>diciembre 2018</w:t>
            </w:r>
          </w:p>
          <w:p w14:paraId="20A71812" w14:textId="18273EB2" w:rsidR="005A4FFC" w:rsidRPr="00FD7C80" w:rsidRDefault="005A4FFC" w:rsidP="00E96A78">
            <w:pPr>
              <w:pStyle w:val="Ttulo2"/>
              <w:contextualSpacing w:val="0"/>
              <w:outlineLvl w:val="1"/>
            </w:pPr>
            <w:r w:rsidRPr="000953E8">
              <w:rPr>
                <w:color w:val="841727" w:themeColor="accent3" w:themeShade="BF"/>
              </w:rPr>
              <w:t>educación media</w:t>
            </w:r>
            <w:r w:rsidRPr="000953E8">
              <w:rPr>
                <w:color w:val="841727" w:themeColor="accent3" w:themeShade="BF"/>
                <w:lang w:bidi="es-ES"/>
              </w:rPr>
              <w:t xml:space="preserve">, </w:t>
            </w:r>
            <w:r>
              <w:rPr>
                <w:rStyle w:val="Referenciasutil"/>
              </w:rPr>
              <w:t xml:space="preserve">Liceo Madre Vicencia. </w:t>
            </w:r>
          </w:p>
          <w:p w14:paraId="45532343" w14:textId="77777777" w:rsidR="005A4FFC" w:rsidRPr="00FD7C80" w:rsidRDefault="005A4FFC" w:rsidP="00E96A78"/>
        </w:tc>
      </w:tr>
    </w:tbl>
    <w:p w14:paraId="209EFFF2" w14:textId="409F67D0" w:rsidR="00FC07B7" w:rsidRDefault="000953E8" w:rsidP="005A4FFC">
      <w:pPr>
        <w:pStyle w:val="Ttulo1"/>
      </w:pPr>
      <w:r>
        <w:t xml:space="preserve">   </w:t>
      </w:r>
      <w:r w:rsidR="005A4FFC">
        <w:t>Experie nc</w:t>
      </w:r>
      <w:r w:rsidR="00FC07B7">
        <w:t>ia</w:t>
      </w:r>
    </w:p>
    <w:p w14:paraId="3B01C9EE" w14:textId="77777777" w:rsidR="00FC07B7" w:rsidRDefault="00FC07B7" w:rsidP="00855BCB">
      <w:pPr>
        <w:pStyle w:val="Ttulo1"/>
        <w:rPr>
          <w:b w:val="0"/>
        </w:rPr>
      </w:pPr>
    </w:p>
    <w:p w14:paraId="3F3CFC54" w14:textId="576C9A4E" w:rsidR="009625C3" w:rsidRPr="009625C3" w:rsidRDefault="000953E8" w:rsidP="009625C3">
      <w:pPr>
        <w:pStyle w:val="Ttulo3"/>
        <w:rPr>
          <w:rStyle w:val="Referenciasutil"/>
          <w:b/>
          <w:smallCaps w:val="0"/>
        </w:rPr>
      </w:pPr>
      <w:r>
        <w:rPr>
          <w:rStyle w:val="Referenciasutil"/>
          <w:sz w:val="26"/>
          <w:szCs w:val="26"/>
        </w:rPr>
        <w:t xml:space="preserve">     </w:t>
      </w:r>
      <w:r w:rsidR="009625C3">
        <w:t>Elecciones Noviembre 2021.</w:t>
      </w:r>
    </w:p>
    <w:p w14:paraId="7C68840A" w14:textId="04E4D259" w:rsidR="009625C3" w:rsidRDefault="009625C3" w:rsidP="009625C3">
      <w:pPr>
        <w:pStyle w:val="Ttulo2"/>
        <w:rPr>
          <w:rStyle w:val="Referenciasutil"/>
        </w:rPr>
      </w:pPr>
      <w:r>
        <w:rPr>
          <w:color w:val="841727" w:themeColor="accent3" w:themeShade="BF"/>
        </w:rPr>
        <w:t xml:space="preserve">    Facilitador,</w:t>
      </w:r>
      <w:r>
        <w:rPr>
          <w:rStyle w:val="Referenciasutil"/>
        </w:rPr>
        <w:t xml:space="preserve"> Servel.</w:t>
      </w:r>
    </w:p>
    <w:p w14:paraId="596647AB" w14:textId="0311CFE6" w:rsidR="009625C3" w:rsidRDefault="009625C3" w:rsidP="009625C3">
      <w:pPr>
        <w:pStyle w:val="Ttulo2"/>
        <w:rPr>
          <w:rStyle w:val="Referenciasutil"/>
        </w:rPr>
      </w:pPr>
      <w:r>
        <w:rPr>
          <w:rStyle w:val="Referenciasutil"/>
        </w:rPr>
        <w:t xml:space="preserve">    Encargada de verificar distanciamiento fisico por protocolo covid,        artciculos de proteccion personal y prevenir consumo de alimentos.</w:t>
      </w:r>
    </w:p>
    <w:p w14:paraId="07C560DF" w14:textId="77777777" w:rsidR="009625C3" w:rsidRDefault="009625C3" w:rsidP="009625C3">
      <w:pPr>
        <w:pStyle w:val="Ttulo2"/>
        <w:rPr>
          <w:rStyle w:val="Referenciasutil"/>
        </w:rPr>
      </w:pPr>
    </w:p>
    <w:p w14:paraId="2B80A171" w14:textId="638FC4E8" w:rsidR="00B51D1B" w:rsidRDefault="00B51D1B" w:rsidP="00855BCB">
      <w:pPr>
        <w:pStyle w:val="Ttulo1"/>
        <w:rPr>
          <w:rStyle w:val="Referenciasutil"/>
          <w:sz w:val="26"/>
          <w:szCs w:val="26"/>
        </w:rPr>
      </w:pPr>
    </w:p>
    <w:p w14:paraId="3AF9EFA7" w14:textId="77777777" w:rsidR="00CC4415" w:rsidRDefault="00CC4415" w:rsidP="00855BCB">
      <w:pPr>
        <w:pStyle w:val="Ttulo1"/>
        <w:rPr>
          <w:rStyle w:val="Referenciasutil"/>
          <w:sz w:val="26"/>
          <w:szCs w:val="26"/>
        </w:rPr>
      </w:pPr>
    </w:p>
    <w:p w14:paraId="241CFEB7" w14:textId="3E5E7100" w:rsidR="00CC4415" w:rsidRDefault="000953E8" w:rsidP="00855BCB">
      <w:pPr>
        <w:pStyle w:val="Ttulo1"/>
      </w:pPr>
      <w:r>
        <w:t xml:space="preserve">   </w:t>
      </w:r>
      <w:r w:rsidR="00CC4415">
        <w:t>Informacion Adicional</w:t>
      </w:r>
    </w:p>
    <w:p w14:paraId="4821F00E" w14:textId="77777777" w:rsidR="000953E8" w:rsidRPr="000953E8" w:rsidRDefault="000953E8" w:rsidP="00855BCB">
      <w:pPr>
        <w:pStyle w:val="Ttulo1"/>
      </w:pPr>
    </w:p>
    <w:p w14:paraId="216BAEB7" w14:textId="5D616765" w:rsidR="00CC4415" w:rsidRDefault="000953E8" w:rsidP="00855BCB">
      <w:pPr>
        <w:pStyle w:val="Ttulo1"/>
        <w:rPr>
          <w:rStyle w:val="Referenciasutil"/>
          <w:sz w:val="26"/>
          <w:szCs w:val="26"/>
        </w:rPr>
      </w:pPr>
      <w:r>
        <w:rPr>
          <w:rStyle w:val="Referenciasutil"/>
          <w:sz w:val="26"/>
          <w:szCs w:val="26"/>
        </w:rPr>
        <w:t xml:space="preserve">   </w:t>
      </w:r>
      <w:r w:rsidR="00CC4415">
        <w:rPr>
          <w:rStyle w:val="Referenciasutil"/>
          <w:sz w:val="26"/>
          <w:szCs w:val="26"/>
        </w:rPr>
        <w:t xml:space="preserve">Ordenada, </w:t>
      </w:r>
      <w:r w:rsidR="009625C3">
        <w:rPr>
          <w:rStyle w:val="Referenciasutil"/>
          <w:sz w:val="26"/>
          <w:szCs w:val="26"/>
        </w:rPr>
        <w:t xml:space="preserve">puntual, </w:t>
      </w:r>
      <w:r w:rsidR="00CC4415">
        <w:rPr>
          <w:rStyle w:val="Referenciasutil"/>
          <w:sz w:val="26"/>
          <w:szCs w:val="26"/>
        </w:rPr>
        <w:t xml:space="preserve">Responsable y comprometida. </w:t>
      </w:r>
    </w:p>
    <w:p w14:paraId="5B04152A" w14:textId="275C963E" w:rsidR="00CC4415" w:rsidRPr="00FD7C80" w:rsidRDefault="000953E8" w:rsidP="00855BCB">
      <w:pPr>
        <w:pStyle w:val="Ttulo1"/>
      </w:pPr>
      <w:r>
        <w:rPr>
          <w:rStyle w:val="Referenciasutil"/>
          <w:sz w:val="26"/>
          <w:szCs w:val="26"/>
        </w:rPr>
        <w:t xml:space="preserve">  </w:t>
      </w:r>
      <w:r w:rsidR="00CC4415">
        <w:rPr>
          <w:rStyle w:val="Referenciasutil"/>
          <w:sz w:val="26"/>
          <w:szCs w:val="26"/>
        </w:rPr>
        <w:t xml:space="preserve"> Siempre dispuesta a aprender cosas nuevas.</w:t>
      </w:r>
    </w:p>
    <w:sectPr w:rsidR="00CC4415" w:rsidRPr="00FD7C80" w:rsidSect="002B4751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0AE20" w14:textId="77777777" w:rsidR="00B63033" w:rsidRDefault="00B63033" w:rsidP="0068194B">
      <w:r>
        <w:separator/>
      </w:r>
    </w:p>
    <w:p w14:paraId="3014DEFD" w14:textId="77777777" w:rsidR="00B63033" w:rsidRDefault="00B63033"/>
    <w:p w14:paraId="2BBB4FD3" w14:textId="77777777" w:rsidR="00B63033" w:rsidRDefault="00B63033"/>
  </w:endnote>
  <w:endnote w:type="continuationSeparator" w:id="0">
    <w:p w14:paraId="24223675" w14:textId="77777777" w:rsidR="00B63033" w:rsidRDefault="00B63033" w:rsidP="0068194B">
      <w:r>
        <w:continuationSeparator/>
      </w:r>
    </w:p>
    <w:p w14:paraId="4F8FE631" w14:textId="77777777" w:rsidR="00B63033" w:rsidRDefault="00B63033"/>
    <w:p w14:paraId="5E7ECEC6" w14:textId="77777777" w:rsidR="00B63033" w:rsidRDefault="00B630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E5E5A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5A4F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BDF3F" w14:textId="77777777" w:rsidR="00B63033" w:rsidRDefault="00B63033" w:rsidP="0068194B">
      <w:r>
        <w:separator/>
      </w:r>
    </w:p>
    <w:p w14:paraId="40104E40" w14:textId="77777777" w:rsidR="00B63033" w:rsidRDefault="00B63033"/>
    <w:p w14:paraId="4C96C956" w14:textId="77777777" w:rsidR="00B63033" w:rsidRDefault="00B63033"/>
  </w:footnote>
  <w:footnote w:type="continuationSeparator" w:id="0">
    <w:p w14:paraId="329C41A7" w14:textId="77777777" w:rsidR="00B63033" w:rsidRDefault="00B63033" w:rsidP="0068194B">
      <w:r>
        <w:continuationSeparator/>
      </w:r>
    </w:p>
    <w:p w14:paraId="2F8F7D22" w14:textId="77777777" w:rsidR="00B63033" w:rsidRDefault="00B63033"/>
    <w:p w14:paraId="2EC0568C" w14:textId="77777777" w:rsidR="00B63033" w:rsidRDefault="00B6303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BB106" w14:textId="77777777" w:rsidR="00236D54" w:rsidRPr="004E01EB" w:rsidRDefault="00F476C4" w:rsidP="005A1B10">
    <w:pPr>
      <w:pStyle w:val="Encabezado"/>
    </w:pPr>
    <w:r w:rsidRPr="004E01EB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AF9632" wp14:editId="5021C85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158B5113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97"/>
    <w:rsid w:val="000001EF"/>
    <w:rsid w:val="00007322"/>
    <w:rsid w:val="00007728"/>
    <w:rsid w:val="00024584"/>
    <w:rsid w:val="00024730"/>
    <w:rsid w:val="00055E95"/>
    <w:rsid w:val="0007021F"/>
    <w:rsid w:val="000953E8"/>
    <w:rsid w:val="000B2BA5"/>
    <w:rsid w:val="000F1DFB"/>
    <w:rsid w:val="000F2F8C"/>
    <w:rsid w:val="000F7E76"/>
    <w:rsid w:val="0010006E"/>
    <w:rsid w:val="001045A8"/>
    <w:rsid w:val="00114018"/>
    <w:rsid w:val="00114A91"/>
    <w:rsid w:val="001427E1"/>
    <w:rsid w:val="001504A4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56E9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4FFC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35D5"/>
    <w:rsid w:val="007273B7"/>
    <w:rsid w:val="00733E0A"/>
    <w:rsid w:val="0074403D"/>
    <w:rsid w:val="00746D44"/>
    <w:rsid w:val="007538DC"/>
    <w:rsid w:val="00757803"/>
    <w:rsid w:val="0079206B"/>
    <w:rsid w:val="00796076"/>
    <w:rsid w:val="007B536A"/>
    <w:rsid w:val="007C0566"/>
    <w:rsid w:val="007C606B"/>
    <w:rsid w:val="007E6A61"/>
    <w:rsid w:val="00801140"/>
    <w:rsid w:val="00801997"/>
    <w:rsid w:val="00803404"/>
    <w:rsid w:val="00834955"/>
    <w:rsid w:val="00855B59"/>
    <w:rsid w:val="00855BCB"/>
    <w:rsid w:val="00860461"/>
    <w:rsid w:val="0086487C"/>
    <w:rsid w:val="00870B20"/>
    <w:rsid w:val="008829F8"/>
    <w:rsid w:val="00885897"/>
    <w:rsid w:val="008A21FC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25C3"/>
    <w:rsid w:val="009650EA"/>
    <w:rsid w:val="0097790C"/>
    <w:rsid w:val="0098506E"/>
    <w:rsid w:val="009A44CE"/>
    <w:rsid w:val="009A4C37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4E00"/>
    <w:rsid w:val="00B50F99"/>
    <w:rsid w:val="00B51D1B"/>
    <w:rsid w:val="00B540F4"/>
    <w:rsid w:val="00B60FD0"/>
    <w:rsid w:val="00B622DF"/>
    <w:rsid w:val="00B63033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67737"/>
    <w:rsid w:val="00C779DA"/>
    <w:rsid w:val="00C814F7"/>
    <w:rsid w:val="00CA4B4D"/>
    <w:rsid w:val="00CB35C3"/>
    <w:rsid w:val="00CC4415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353E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07B7"/>
    <w:rsid w:val="00FC6AEA"/>
    <w:rsid w:val="00FD3D13"/>
    <w:rsid w:val="00FD7C80"/>
    <w:rsid w:val="00FE55A2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4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iPriority="13" w:unhideWhenUsed="0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97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customStyle="1" w:styleId="GridTable1Light">
    <w:name w:val="Grid Table 1 Light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customStyle="1" w:styleId="PlainTable1">
    <w:name w:val="Plain Table 1"/>
    <w:basedOn w:val="Tablanormal"/>
    <w:uiPriority w:val="41"/>
    <w:rsid w:val="00D917F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D917F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D917F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iPriority="13" w:unhideWhenUsed="0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97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customStyle="1" w:styleId="GridTable1Light">
    <w:name w:val="Grid Table 1 Light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customStyle="1" w:styleId="PlainTable1">
    <w:name w:val="Plain Table 1"/>
    <w:basedOn w:val="Tablanormal"/>
    <w:uiPriority w:val="41"/>
    <w:rsid w:val="00D917F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D917F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D917F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AppData\Roaming\Microsoft\Template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2F5AF1D97E476F991D67978777F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8E3F1-769E-4CEC-B4F3-671A96EE0CB0}"/>
      </w:docPartPr>
      <w:docPartBody>
        <w:p w:rsidR="00DA5DBB" w:rsidRDefault="00CB2510">
          <w:pPr>
            <w:pStyle w:val="332F5AF1D97E476F991D67978777FF7E"/>
          </w:pPr>
          <w:r w:rsidRPr="00FD7C80">
            <w:rPr>
              <w:lang w:bidi="es-ES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10"/>
    <w:rsid w:val="0053403B"/>
    <w:rsid w:val="00586E11"/>
    <w:rsid w:val="007E37F2"/>
    <w:rsid w:val="00A70134"/>
    <w:rsid w:val="00B048BF"/>
    <w:rsid w:val="00C072C1"/>
    <w:rsid w:val="00CB2510"/>
    <w:rsid w:val="00DA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375BEA987C4C56832E7FA75954C9CF">
    <w:name w:val="21375BEA987C4C56832E7FA75954C9CF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8B44F6FDF4404DE9980FC834EC35ABBE">
    <w:name w:val="8B44F6FDF4404DE9980FC834EC35ABBE"/>
  </w:style>
  <w:style w:type="paragraph" w:customStyle="1" w:styleId="3B7972882F1B4740B77AEBD9134E39A0">
    <w:name w:val="3B7972882F1B4740B77AEBD9134E39A0"/>
  </w:style>
  <w:style w:type="paragraph" w:customStyle="1" w:styleId="332F5AF1D97E476F991D67978777FF7E">
    <w:name w:val="332F5AF1D97E476F991D67978777FF7E"/>
  </w:style>
  <w:style w:type="paragraph" w:customStyle="1" w:styleId="F326A6099CC04BDA8BFFABCFB9E7C204">
    <w:name w:val="F326A6099CC04BDA8BFFABCFB9E7C204"/>
  </w:style>
  <w:style w:type="paragraph" w:customStyle="1" w:styleId="D90617B0A0A44075913BF66678D7E0FB">
    <w:name w:val="D90617B0A0A44075913BF66678D7E0FB"/>
  </w:style>
  <w:style w:type="paragraph" w:customStyle="1" w:styleId="FD432B05FF0C409D80FF24324CFB1F2B">
    <w:name w:val="FD432B05FF0C409D80FF24324CFB1F2B"/>
  </w:style>
  <w:style w:type="paragraph" w:customStyle="1" w:styleId="84C3DC663EEE4F708E406F0CF4AE7A51">
    <w:name w:val="84C3DC663EEE4F708E406F0CF4AE7A51"/>
  </w:style>
  <w:style w:type="paragraph" w:customStyle="1" w:styleId="A4776345C7834BBD8B85D9D2D604E069">
    <w:name w:val="A4776345C7834BBD8B85D9D2D604E069"/>
  </w:style>
  <w:style w:type="paragraph" w:customStyle="1" w:styleId="D0A712113C604F32A5A897EF1EC3F696">
    <w:name w:val="D0A712113C604F32A5A897EF1EC3F696"/>
  </w:style>
  <w:style w:type="paragraph" w:customStyle="1" w:styleId="2402D20B8FC94C9786D63CE1A299E82E">
    <w:name w:val="2402D20B8FC94C9786D63CE1A299E82E"/>
  </w:style>
  <w:style w:type="paragraph" w:customStyle="1" w:styleId="FF5A681E15E64824B73A424D4C339CEA">
    <w:name w:val="FF5A681E15E64824B73A424D4C339CEA"/>
  </w:style>
  <w:style w:type="paragraph" w:customStyle="1" w:styleId="929C3C6894154211876B1F55258F46A4">
    <w:name w:val="929C3C6894154211876B1F55258F46A4"/>
  </w:style>
  <w:style w:type="paragraph" w:customStyle="1" w:styleId="26BBA13DB31B4476B6BFAC440563EA0C">
    <w:name w:val="26BBA13DB31B4476B6BFAC440563EA0C"/>
  </w:style>
  <w:style w:type="paragraph" w:customStyle="1" w:styleId="47715A4AE5A444768AD656E33145D6AA">
    <w:name w:val="47715A4AE5A444768AD656E33145D6AA"/>
  </w:style>
  <w:style w:type="character" w:styleId="Referenciasutil">
    <w:name w:val="Subtle Reference"/>
    <w:basedOn w:val="Fuentedeprrafopredeter"/>
    <w:uiPriority w:val="10"/>
    <w:qFormat/>
    <w:rsid w:val="00CB2510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65062552C09D49F5A994C86DABFDA086">
    <w:name w:val="65062552C09D49F5A994C86DABFDA086"/>
  </w:style>
  <w:style w:type="paragraph" w:customStyle="1" w:styleId="BCB3F30E82144BE6ABBB37D6C178D2EC">
    <w:name w:val="BCB3F30E82144BE6ABBB37D6C178D2EC"/>
  </w:style>
  <w:style w:type="paragraph" w:customStyle="1" w:styleId="9ABCC90967AE4FD982507D61FC8746B3">
    <w:name w:val="9ABCC90967AE4FD982507D61FC8746B3"/>
  </w:style>
  <w:style w:type="paragraph" w:customStyle="1" w:styleId="FD1D8C04964C4E5AB5C8BF0667C42EDB">
    <w:name w:val="FD1D8C04964C4E5AB5C8BF0667C42EDB"/>
  </w:style>
  <w:style w:type="paragraph" w:customStyle="1" w:styleId="F4A5B858F9D44D0A8D0EA30B4E3034B6">
    <w:name w:val="F4A5B858F9D44D0A8D0EA30B4E3034B6"/>
  </w:style>
  <w:style w:type="paragraph" w:customStyle="1" w:styleId="CD194F478CE14E72B52465B3B6AFBCC9">
    <w:name w:val="CD194F478CE14E72B52465B3B6AFBCC9"/>
  </w:style>
  <w:style w:type="paragraph" w:customStyle="1" w:styleId="DE7ACD5112A74E48AEA3A3126A9294ED">
    <w:name w:val="DE7ACD5112A74E48AEA3A3126A9294ED"/>
  </w:style>
  <w:style w:type="paragraph" w:customStyle="1" w:styleId="D4452D27BD9443FCA83C8E4C0C7ABBD1">
    <w:name w:val="D4452D27BD9443FCA83C8E4C0C7ABBD1"/>
  </w:style>
  <w:style w:type="paragraph" w:customStyle="1" w:styleId="072E3CE1B7494618B3CDA9D4FED6DD95">
    <w:name w:val="072E3CE1B7494618B3CDA9D4FED6DD95"/>
  </w:style>
  <w:style w:type="paragraph" w:customStyle="1" w:styleId="6377FB60DB1B4B19B4A50890EF1B3A17">
    <w:name w:val="6377FB60DB1B4B19B4A50890EF1B3A17"/>
  </w:style>
  <w:style w:type="paragraph" w:customStyle="1" w:styleId="4C77BC300628473EBCC3BC5F0CC0FFEE">
    <w:name w:val="4C77BC300628473EBCC3BC5F0CC0FFEE"/>
  </w:style>
  <w:style w:type="paragraph" w:customStyle="1" w:styleId="405AC655538F4D32BD2881A75BEB5696">
    <w:name w:val="405AC655538F4D32BD2881A75BEB5696"/>
  </w:style>
  <w:style w:type="paragraph" w:customStyle="1" w:styleId="5BB4664BF8A24701BE5E393F84512524">
    <w:name w:val="5BB4664BF8A24701BE5E393F84512524"/>
  </w:style>
  <w:style w:type="paragraph" w:customStyle="1" w:styleId="906998A4F02C42E9A513B8A873E14400">
    <w:name w:val="906998A4F02C42E9A513B8A873E14400"/>
  </w:style>
  <w:style w:type="paragraph" w:customStyle="1" w:styleId="501C011AABD6440D93028393676B150C">
    <w:name w:val="501C011AABD6440D93028393676B150C"/>
  </w:style>
  <w:style w:type="paragraph" w:customStyle="1" w:styleId="E0CB2DBDDE9F40919E5B0467EFF014AC">
    <w:name w:val="E0CB2DBDDE9F40919E5B0467EFF014AC"/>
  </w:style>
  <w:style w:type="paragraph" w:customStyle="1" w:styleId="0668D31AF0FD4AC9B0809D43FC2310B2">
    <w:name w:val="0668D31AF0FD4AC9B0809D43FC2310B2"/>
  </w:style>
  <w:style w:type="paragraph" w:customStyle="1" w:styleId="4AA0427A2C2F48DB99D28F59AD10847B">
    <w:name w:val="4AA0427A2C2F48DB99D28F59AD10847B"/>
  </w:style>
  <w:style w:type="paragraph" w:customStyle="1" w:styleId="ED1CFEFE5A6F43BEA4C04E3C6970F277">
    <w:name w:val="ED1CFEFE5A6F43BEA4C04E3C6970F277"/>
  </w:style>
  <w:style w:type="paragraph" w:customStyle="1" w:styleId="35B70160E42A4706A8A04DD021576329">
    <w:name w:val="35B70160E42A4706A8A04DD021576329"/>
  </w:style>
  <w:style w:type="paragraph" w:customStyle="1" w:styleId="8B6510CAE87C49E7A116A2517F918599">
    <w:name w:val="8B6510CAE87C49E7A116A2517F918599"/>
  </w:style>
  <w:style w:type="paragraph" w:customStyle="1" w:styleId="93A85400BEC74545B8792A493C65F656">
    <w:name w:val="93A85400BEC74545B8792A493C65F656"/>
  </w:style>
  <w:style w:type="paragraph" w:customStyle="1" w:styleId="5A463039D38F45A3ADD46483F017FA8B">
    <w:name w:val="5A463039D38F45A3ADD46483F017FA8B"/>
  </w:style>
  <w:style w:type="paragraph" w:customStyle="1" w:styleId="DD9424F163724A51963D8D2565FAD6B7">
    <w:name w:val="DD9424F163724A51963D8D2565FAD6B7"/>
  </w:style>
  <w:style w:type="paragraph" w:customStyle="1" w:styleId="FC74D63A0F004576A43BD8F2D30A60CA">
    <w:name w:val="FC74D63A0F004576A43BD8F2D30A60CA"/>
  </w:style>
  <w:style w:type="paragraph" w:customStyle="1" w:styleId="623E30EF940C468084C1A3C7AAEE2FFA">
    <w:name w:val="623E30EF940C468084C1A3C7AAEE2FFA"/>
  </w:style>
  <w:style w:type="paragraph" w:customStyle="1" w:styleId="A0C72E6F0B6946DBA491D658C660A96B">
    <w:name w:val="A0C72E6F0B6946DBA491D658C660A96B"/>
    <w:rsid w:val="00CB2510"/>
  </w:style>
  <w:style w:type="paragraph" w:customStyle="1" w:styleId="F54DBD7560B74FA089DC256BD4C05F61">
    <w:name w:val="F54DBD7560B74FA089DC256BD4C05F61"/>
    <w:rsid w:val="00CB2510"/>
  </w:style>
  <w:style w:type="paragraph" w:customStyle="1" w:styleId="D2173CCEFDDF4C3A89DAF068F011E6E7">
    <w:name w:val="D2173CCEFDDF4C3A89DAF068F011E6E7"/>
    <w:rsid w:val="00CB2510"/>
  </w:style>
  <w:style w:type="paragraph" w:customStyle="1" w:styleId="174321258FFE481D91C00D059FDD6C55">
    <w:name w:val="174321258FFE481D91C00D059FDD6C55"/>
    <w:rsid w:val="00DA5DBB"/>
  </w:style>
  <w:style w:type="paragraph" w:customStyle="1" w:styleId="603FE8D264B643C48F4726CB633879A2">
    <w:name w:val="603FE8D264B643C48F4726CB633879A2"/>
    <w:rsid w:val="00586E11"/>
    <w:pPr>
      <w:spacing w:after="200" w:line="276" w:lineRule="auto"/>
    </w:pPr>
  </w:style>
  <w:style w:type="paragraph" w:customStyle="1" w:styleId="7E2E1F3DF328432198AFD3522A59B3B3">
    <w:name w:val="7E2E1F3DF328432198AFD3522A59B3B3"/>
    <w:rsid w:val="00586E11"/>
    <w:pPr>
      <w:spacing w:after="200" w:line="276" w:lineRule="auto"/>
    </w:pPr>
  </w:style>
  <w:style w:type="paragraph" w:customStyle="1" w:styleId="2FB2C805F29041CF961B5A4082185005">
    <w:name w:val="2FB2C805F29041CF961B5A4082185005"/>
    <w:rsid w:val="00586E11"/>
    <w:pPr>
      <w:spacing w:after="200" w:line="276" w:lineRule="auto"/>
    </w:pPr>
  </w:style>
  <w:style w:type="paragraph" w:customStyle="1" w:styleId="8F3B4E28DD9E4AC29CE7974CEA954606">
    <w:name w:val="8F3B4E28DD9E4AC29CE7974CEA954606"/>
    <w:rsid w:val="00586E11"/>
    <w:pPr>
      <w:spacing w:after="200" w:line="276" w:lineRule="auto"/>
    </w:pPr>
  </w:style>
  <w:style w:type="paragraph" w:customStyle="1" w:styleId="CFAB3D677FA547E78E30F3A5CED82DCD">
    <w:name w:val="CFAB3D677FA547E78E30F3A5CED82DCD"/>
    <w:rsid w:val="00586E11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375BEA987C4C56832E7FA75954C9CF">
    <w:name w:val="21375BEA987C4C56832E7FA75954C9CF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8B44F6FDF4404DE9980FC834EC35ABBE">
    <w:name w:val="8B44F6FDF4404DE9980FC834EC35ABBE"/>
  </w:style>
  <w:style w:type="paragraph" w:customStyle="1" w:styleId="3B7972882F1B4740B77AEBD9134E39A0">
    <w:name w:val="3B7972882F1B4740B77AEBD9134E39A0"/>
  </w:style>
  <w:style w:type="paragraph" w:customStyle="1" w:styleId="332F5AF1D97E476F991D67978777FF7E">
    <w:name w:val="332F5AF1D97E476F991D67978777FF7E"/>
  </w:style>
  <w:style w:type="paragraph" w:customStyle="1" w:styleId="F326A6099CC04BDA8BFFABCFB9E7C204">
    <w:name w:val="F326A6099CC04BDA8BFFABCFB9E7C204"/>
  </w:style>
  <w:style w:type="paragraph" w:customStyle="1" w:styleId="D90617B0A0A44075913BF66678D7E0FB">
    <w:name w:val="D90617B0A0A44075913BF66678D7E0FB"/>
  </w:style>
  <w:style w:type="paragraph" w:customStyle="1" w:styleId="FD432B05FF0C409D80FF24324CFB1F2B">
    <w:name w:val="FD432B05FF0C409D80FF24324CFB1F2B"/>
  </w:style>
  <w:style w:type="paragraph" w:customStyle="1" w:styleId="84C3DC663EEE4F708E406F0CF4AE7A51">
    <w:name w:val="84C3DC663EEE4F708E406F0CF4AE7A51"/>
  </w:style>
  <w:style w:type="paragraph" w:customStyle="1" w:styleId="A4776345C7834BBD8B85D9D2D604E069">
    <w:name w:val="A4776345C7834BBD8B85D9D2D604E069"/>
  </w:style>
  <w:style w:type="paragraph" w:customStyle="1" w:styleId="D0A712113C604F32A5A897EF1EC3F696">
    <w:name w:val="D0A712113C604F32A5A897EF1EC3F696"/>
  </w:style>
  <w:style w:type="paragraph" w:customStyle="1" w:styleId="2402D20B8FC94C9786D63CE1A299E82E">
    <w:name w:val="2402D20B8FC94C9786D63CE1A299E82E"/>
  </w:style>
  <w:style w:type="paragraph" w:customStyle="1" w:styleId="FF5A681E15E64824B73A424D4C339CEA">
    <w:name w:val="FF5A681E15E64824B73A424D4C339CEA"/>
  </w:style>
  <w:style w:type="paragraph" w:customStyle="1" w:styleId="929C3C6894154211876B1F55258F46A4">
    <w:name w:val="929C3C6894154211876B1F55258F46A4"/>
  </w:style>
  <w:style w:type="paragraph" w:customStyle="1" w:styleId="26BBA13DB31B4476B6BFAC440563EA0C">
    <w:name w:val="26BBA13DB31B4476B6BFAC440563EA0C"/>
  </w:style>
  <w:style w:type="paragraph" w:customStyle="1" w:styleId="47715A4AE5A444768AD656E33145D6AA">
    <w:name w:val="47715A4AE5A444768AD656E33145D6AA"/>
  </w:style>
  <w:style w:type="character" w:styleId="Referenciasutil">
    <w:name w:val="Subtle Reference"/>
    <w:basedOn w:val="Fuentedeprrafopredeter"/>
    <w:uiPriority w:val="10"/>
    <w:qFormat/>
    <w:rsid w:val="00CB2510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65062552C09D49F5A994C86DABFDA086">
    <w:name w:val="65062552C09D49F5A994C86DABFDA086"/>
  </w:style>
  <w:style w:type="paragraph" w:customStyle="1" w:styleId="BCB3F30E82144BE6ABBB37D6C178D2EC">
    <w:name w:val="BCB3F30E82144BE6ABBB37D6C178D2EC"/>
  </w:style>
  <w:style w:type="paragraph" w:customStyle="1" w:styleId="9ABCC90967AE4FD982507D61FC8746B3">
    <w:name w:val="9ABCC90967AE4FD982507D61FC8746B3"/>
  </w:style>
  <w:style w:type="paragraph" w:customStyle="1" w:styleId="FD1D8C04964C4E5AB5C8BF0667C42EDB">
    <w:name w:val="FD1D8C04964C4E5AB5C8BF0667C42EDB"/>
  </w:style>
  <w:style w:type="paragraph" w:customStyle="1" w:styleId="F4A5B858F9D44D0A8D0EA30B4E3034B6">
    <w:name w:val="F4A5B858F9D44D0A8D0EA30B4E3034B6"/>
  </w:style>
  <w:style w:type="paragraph" w:customStyle="1" w:styleId="CD194F478CE14E72B52465B3B6AFBCC9">
    <w:name w:val="CD194F478CE14E72B52465B3B6AFBCC9"/>
  </w:style>
  <w:style w:type="paragraph" w:customStyle="1" w:styleId="DE7ACD5112A74E48AEA3A3126A9294ED">
    <w:name w:val="DE7ACD5112A74E48AEA3A3126A9294ED"/>
  </w:style>
  <w:style w:type="paragraph" w:customStyle="1" w:styleId="D4452D27BD9443FCA83C8E4C0C7ABBD1">
    <w:name w:val="D4452D27BD9443FCA83C8E4C0C7ABBD1"/>
  </w:style>
  <w:style w:type="paragraph" w:customStyle="1" w:styleId="072E3CE1B7494618B3CDA9D4FED6DD95">
    <w:name w:val="072E3CE1B7494618B3CDA9D4FED6DD95"/>
  </w:style>
  <w:style w:type="paragraph" w:customStyle="1" w:styleId="6377FB60DB1B4B19B4A50890EF1B3A17">
    <w:name w:val="6377FB60DB1B4B19B4A50890EF1B3A17"/>
  </w:style>
  <w:style w:type="paragraph" w:customStyle="1" w:styleId="4C77BC300628473EBCC3BC5F0CC0FFEE">
    <w:name w:val="4C77BC300628473EBCC3BC5F0CC0FFEE"/>
  </w:style>
  <w:style w:type="paragraph" w:customStyle="1" w:styleId="405AC655538F4D32BD2881A75BEB5696">
    <w:name w:val="405AC655538F4D32BD2881A75BEB5696"/>
  </w:style>
  <w:style w:type="paragraph" w:customStyle="1" w:styleId="5BB4664BF8A24701BE5E393F84512524">
    <w:name w:val="5BB4664BF8A24701BE5E393F84512524"/>
  </w:style>
  <w:style w:type="paragraph" w:customStyle="1" w:styleId="906998A4F02C42E9A513B8A873E14400">
    <w:name w:val="906998A4F02C42E9A513B8A873E14400"/>
  </w:style>
  <w:style w:type="paragraph" w:customStyle="1" w:styleId="501C011AABD6440D93028393676B150C">
    <w:name w:val="501C011AABD6440D93028393676B150C"/>
  </w:style>
  <w:style w:type="paragraph" w:customStyle="1" w:styleId="E0CB2DBDDE9F40919E5B0467EFF014AC">
    <w:name w:val="E0CB2DBDDE9F40919E5B0467EFF014AC"/>
  </w:style>
  <w:style w:type="paragraph" w:customStyle="1" w:styleId="0668D31AF0FD4AC9B0809D43FC2310B2">
    <w:name w:val="0668D31AF0FD4AC9B0809D43FC2310B2"/>
  </w:style>
  <w:style w:type="paragraph" w:customStyle="1" w:styleId="4AA0427A2C2F48DB99D28F59AD10847B">
    <w:name w:val="4AA0427A2C2F48DB99D28F59AD10847B"/>
  </w:style>
  <w:style w:type="paragraph" w:customStyle="1" w:styleId="ED1CFEFE5A6F43BEA4C04E3C6970F277">
    <w:name w:val="ED1CFEFE5A6F43BEA4C04E3C6970F277"/>
  </w:style>
  <w:style w:type="paragraph" w:customStyle="1" w:styleId="35B70160E42A4706A8A04DD021576329">
    <w:name w:val="35B70160E42A4706A8A04DD021576329"/>
  </w:style>
  <w:style w:type="paragraph" w:customStyle="1" w:styleId="8B6510CAE87C49E7A116A2517F918599">
    <w:name w:val="8B6510CAE87C49E7A116A2517F918599"/>
  </w:style>
  <w:style w:type="paragraph" w:customStyle="1" w:styleId="93A85400BEC74545B8792A493C65F656">
    <w:name w:val="93A85400BEC74545B8792A493C65F656"/>
  </w:style>
  <w:style w:type="paragraph" w:customStyle="1" w:styleId="5A463039D38F45A3ADD46483F017FA8B">
    <w:name w:val="5A463039D38F45A3ADD46483F017FA8B"/>
  </w:style>
  <w:style w:type="paragraph" w:customStyle="1" w:styleId="DD9424F163724A51963D8D2565FAD6B7">
    <w:name w:val="DD9424F163724A51963D8D2565FAD6B7"/>
  </w:style>
  <w:style w:type="paragraph" w:customStyle="1" w:styleId="FC74D63A0F004576A43BD8F2D30A60CA">
    <w:name w:val="FC74D63A0F004576A43BD8F2D30A60CA"/>
  </w:style>
  <w:style w:type="paragraph" w:customStyle="1" w:styleId="623E30EF940C468084C1A3C7AAEE2FFA">
    <w:name w:val="623E30EF940C468084C1A3C7AAEE2FFA"/>
  </w:style>
  <w:style w:type="paragraph" w:customStyle="1" w:styleId="A0C72E6F0B6946DBA491D658C660A96B">
    <w:name w:val="A0C72E6F0B6946DBA491D658C660A96B"/>
    <w:rsid w:val="00CB2510"/>
  </w:style>
  <w:style w:type="paragraph" w:customStyle="1" w:styleId="F54DBD7560B74FA089DC256BD4C05F61">
    <w:name w:val="F54DBD7560B74FA089DC256BD4C05F61"/>
    <w:rsid w:val="00CB2510"/>
  </w:style>
  <w:style w:type="paragraph" w:customStyle="1" w:styleId="D2173CCEFDDF4C3A89DAF068F011E6E7">
    <w:name w:val="D2173CCEFDDF4C3A89DAF068F011E6E7"/>
    <w:rsid w:val="00CB2510"/>
  </w:style>
  <w:style w:type="paragraph" w:customStyle="1" w:styleId="174321258FFE481D91C00D059FDD6C55">
    <w:name w:val="174321258FFE481D91C00D059FDD6C55"/>
    <w:rsid w:val="00DA5DBB"/>
  </w:style>
  <w:style w:type="paragraph" w:customStyle="1" w:styleId="603FE8D264B643C48F4726CB633879A2">
    <w:name w:val="603FE8D264B643C48F4726CB633879A2"/>
    <w:rsid w:val="00586E11"/>
    <w:pPr>
      <w:spacing w:after="200" w:line="276" w:lineRule="auto"/>
    </w:pPr>
  </w:style>
  <w:style w:type="paragraph" w:customStyle="1" w:styleId="7E2E1F3DF328432198AFD3522A59B3B3">
    <w:name w:val="7E2E1F3DF328432198AFD3522A59B3B3"/>
    <w:rsid w:val="00586E11"/>
    <w:pPr>
      <w:spacing w:after="200" w:line="276" w:lineRule="auto"/>
    </w:pPr>
  </w:style>
  <w:style w:type="paragraph" w:customStyle="1" w:styleId="2FB2C805F29041CF961B5A4082185005">
    <w:name w:val="2FB2C805F29041CF961B5A4082185005"/>
    <w:rsid w:val="00586E11"/>
    <w:pPr>
      <w:spacing w:after="200" w:line="276" w:lineRule="auto"/>
    </w:pPr>
  </w:style>
  <w:style w:type="paragraph" w:customStyle="1" w:styleId="8F3B4E28DD9E4AC29CE7974CEA954606">
    <w:name w:val="8F3B4E28DD9E4AC29CE7974CEA954606"/>
    <w:rsid w:val="00586E11"/>
    <w:pPr>
      <w:spacing w:after="200" w:line="276" w:lineRule="auto"/>
    </w:pPr>
  </w:style>
  <w:style w:type="paragraph" w:customStyle="1" w:styleId="CFAB3D677FA547E78E30F3A5CED82DCD">
    <w:name w:val="CFAB3D677FA547E78E30F3A5CED82DCD"/>
    <w:rsid w:val="00586E1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2021-11-23T19:23:00Z</dcterms:created>
  <dcterms:modified xsi:type="dcterms:W3CDTF">2021-11-23T19:23:00Z</dcterms:modified>
</cp:coreProperties>
</file>