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4AB479E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AE5E4B0" w14:textId="452275FE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B153D22" wp14:editId="08D72AE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D2A98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3082F880" w14:textId="7A38973E" w:rsidR="00A50939" w:rsidRPr="00906BEE" w:rsidRDefault="00AD0962" w:rsidP="007569C1">
            <w:pPr>
              <w:pStyle w:val="Ttulo3"/>
            </w:pPr>
            <w:r>
              <w:t xml:space="preserve">información </w:t>
            </w:r>
          </w:p>
          <w:p w14:paraId="0241D02D" w14:textId="320C5E01" w:rsidR="002C2CDD" w:rsidRDefault="00AD0962" w:rsidP="00AD0962">
            <w:pPr>
              <w:rPr>
                <w:b/>
                <w:bCs/>
                <w:sz w:val="20"/>
                <w:szCs w:val="20"/>
              </w:rPr>
            </w:pPr>
            <w:r w:rsidRPr="00AD0962">
              <w:rPr>
                <w:b/>
                <w:bCs/>
                <w:sz w:val="20"/>
                <w:szCs w:val="20"/>
              </w:rPr>
              <w:t>FECHA DE NACIEMIENTO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F7F26A7" w14:textId="3D8B9C41" w:rsidR="00AD0962" w:rsidRP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09-SEP-1996</w:t>
            </w:r>
          </w:p>
          <w:p w14:paraId="6CD88F9B" w14:textId="2FF63511" w:rsidR="00AD0962" w:rsidRDefault="00AD0962" w:rsidP="00AD09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RUT:</w:t>
            </w:r>
          </w:p>
          <w:p w14:paraId="135EA3A5" w14:textId="02F711F9" w:rsidR="00AD0962" w:rsidRP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26.149.714-K </w:t>
            </w:r>
          </w:p>
          <w:p w14:paraId="62F59737" w14:textId="5B7937C0" w:rsidR="00AD0962" w:rsidRDefault="00AD0962" w:rsidP="00AD09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ESTADO CIVIL:</w:t>
            </w:r>
          </w:p>
          <w:p w14:paraId="545CA6BB" w14:textId="2AB5479A" w:rsidR="00AD0962" w:rsidRP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SOLTERA</w:t>
            </w:r>
          </w:p>
          <w:p w14:paraId="729B7CD2" w14:textId="078896B2" w:rsidR="00AD0962" w:rsidRDefault="00AD0962" w:rsidP="00AD09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RESIDENCIA: </w:t>
            </w:r>
          </w:p>
          <w:p w14:paraId="1E09E389" w14:textId="5A4EC1F6" w:rsid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 MARTIN #733, SANTIAGO. </w:t>
            </w:r>
          </w:p>
          <w:p w14:paraId="678604E9" w14:textId="00CBAEB2" w:rsidR="00AD0962" w:rsidRDefault="00AD0962" w:rsidP="00AD09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TELEFONO: </w:t>
            </w:r>
          </w:p>
          <w:p w14:paraId="20F98210" w14:textId="059BF893" w:rsidR="00AD0962" w:rsidRP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+569-75930501</w:t>
            </w:r>
          </w:p>
          <w:p w14:paraId="644BF1D6" w14:textId="4B9BCF22" w:rsidR="00AD0962" w:rsidRDefault="00AD0962" w:rsidP="00AD09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CORREO ELECTRONICO:</w:t>
            </w:r>
          </w:p>
          <w:p w14:paraId="336619E1" w14:textId="3C0C8B03" w:rsidR="00AD0962" w:rsidRPr="00AD0962" w:rsidRDefault="00AD0962" w:rsidP="00AD0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emily.guerrero09@gmail.com</w:t>
            </w:r>
          </w:p>
          <w:p w14:paraId="2A62F98D" w14:textId="77777777" w:rsidR="00AD0962" w:rsidRPr="00AD0962" w:rsidRDefault="00AD0962" w:rsidP="00AD0962">
            <w:pPr>
              <w:rPr>
                <w:b/>
                <w:bCs/>
                <w:sz w:val="18"/>
                <w:szCs w:val="18"/>
              </w:rPr>
            </w:pPr>
          </w:p>
          <w:p w14:paraId="31DBFEE7" w14:textId="77777777" w:rsidR="002C2CDD" w:rsidRPr="00906BEE" w:rsidRDefault="00DC3783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CBE975681C474F448FAA3873BD13712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5FCEB25E" w14:textId="7692DBEF" w:rsidR="00741125" w:rsidRPr="00906BEE" w:rsidRDefault="002B0CC9" w:rsidP="00741125">
            <w:r>
              <w:t>Trabajo en equipo, constante y puntual</w:t>
            </w:r>
            <w:r w:rsidR="00AD0962">
              <w:t xml:space="preserve">, emprendedora, motivada al logro de metas y objetivos propuestos, responsabilidad, enfocada al crecimiento personal y profesional, facilidad para acatar normas.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017DDE0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8A15D1D" w14:textId="4B5FB57D" w:rsidR="00906BEE" w:rsidRPr="00684D2F" w:rsidRDefault="00DC3783" w:rsidP="00684D2F">
                  <w:pPr>
                    <w:pStyle w:val="Ttulo1"/>
                    <w:outlineLvl w:val="0"/>
                    <w:rPr>
                      <w:sz w:val="32"/>
                      <w:szCs w:val="18"/>
                    </w:rPr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EE5D90F4C0C74ED19F1712BCF578CB45"/>
                      </w:placeholder>
                      <w15:appearance w15:val="hidden"/>
                    </w:sdtPr>
                    <w:sdtEndPr>
                      <w:rPr>
                        <w:sz w:val="32"/>
                        <w:szCs w:val="18"/>
                      </w:rPr>
                    </w:sdtEndPr>
                    <w:sdtContent>
                      <w:r w:rsidR="002B0CC9" w:rsidRPr="002B0CC9">
                        <w:rPr>
                          <w:sz w:val="32"/>
                          <w:szCs w:val="18"/>
                        </w:rPr>
                        <w:t>EMILY ESTEFANIA GUERRERO MORALES</w:t>
                      </w:r>
                    </w:sdtContent>
                  </w:sdt>
                </w:p>
              </w:tc>
            </w:tr>
          </w:tbl>
          <w:p w14:paraId="54BA963E" w14:textId="77777777" w:rsidR="002C2CDD" w:rsidRPr="00906BEE" w:rsidRDefault="00DC3783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A817944CACE546E18303996FA51D8E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6D4B6074" w14:textId="0149FB4D" w:rsidR="002C2CDD" w:rsidRPr="00906BEE" w:rsidRDefault="002A7E64" w:rsidP="00684D2F">
            <w:pPr>
              <w:pStyle w:val="Ttulo4"/>
            </w:pPr>
            <w:r>
              <w:t>cajera y garzona</w:t>
            </w:r>
            <w:r w:rsidR="002C2CDD" w:rsidRPr="00906BEE">
              <w:rPr>
                <w:lang w:bidi="es-ES"/>
              </w:rPr>
              <w:t xml:space="preserve"> • </w:t>
            </w:r>
            <w:r>
              <w:t>piso uno</w:t>
            </w:r>
            <w:r w:rsidR="002C2CDD" w:rsidRPr="00906BEE">
              <w:rPr>
                <w:lang w:bidi="es-ES"/>
              </w:rPr>
              <w:t xml:space="preserve"> • </w:t>
            </w:r>
            <w:r>
              <w:rPr>
                <w:lang w:bidi="es-ES"/>
              </w:rPr>
              <w:t>23/08/2017 – 07/05/2019</w:t>
            </w:r>
          </w:p>
          <w:p w14:paraId="7FC02BA3" w14:textId="6191ED78" w:rsidR="002C2CDD" w:rsidRPr="00906BEE" w:rsidRDefault="002A7E64" w:rsidP="007569C1">
            <w:pPr>
              <w:pStyle w:val="Ttulo4"/>
            </w:pPr>
            <w:r>
              <w:t>garzona</w:t>
            </w:r>
            <w:r w:rsidR="002C2CDD" w:rsidRPr="00906BEE">
              <w:rPr>
                <w:lang w:bidi="es-ES"/>
              </w:rPr>
              <w:t xml:space="preserve"> • </w:t>
            </w:r>
            <w:r>
              <w:t>bao bar</w:t>
            </w:r>
            <w:r w:rsidR="002C2CDD"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 xml:space="preserve"> 10/05/2019 – 17/07/2019</w:t>
            </w:r>
          </w:p>
          <w:p w14:paraId="64C4B536" w14:textId="6B2CE165" w:rsidR="00AD0962" w:rsidRDefault="002A7E64" w:rsidP="00AD0962">
            <w:pPr>
              <w:pStyle w:val="Ttulo4"/>
            </w:pPr>
            <w:r>
              <w:t>cajera</w:t>
            </w:r>
            <w:r w:rsidR="00AD0962" w:rsidRPr="00906BEE">
              <w:rPr>
                <w:lang w:bidi="es-ES"/>
              </w:rPr>
              <w:t xml:space="preserve"> • </w:t>
            </w:r>
            <w:r>
              <w:t>la dicha</w:t>
            </w:r>
            <w:r w:rsidR="00AD0962" w:rsidRPr="00906BEE">
              <w:rPr>
                <w:lang w:bidi="es-ES"/>
              </w:rPr>
              <w:t xml:space="preserve"> • </w:t>
            </w:r>
            <w:r>
              <w:t>18/07/2019 – 25/01/2020</w:t>
            </w:r>
          </w:p>
          <w:p w14:paraId="33CFD10F" w14:textId="3A168446" w:rsidR="00684D2F" w:rsidRDefault="00684D2F" w:rsidP="00AD0962">
            <w:pPr>
              <w:pStyle w:val="Ttulo4"/>
              <w:rPr>
                <w:lang w:bidi="es-ES"/>
              </w:rPr>
            </w:pPr>
            <w:r>
              <w:t>cajera y encargada</w:t>
            </w:r>
            <w:r w:rsidRPr="00906BEE">
              <w:rPr>
                <w:lang w:bidi="es-ES"/>
              </w:rPr>
              <w:t xml:space="preserve"> • </w:t>
            </w:r>
            <w:r>
              <w:t xml:space="preserve">pizzeria zero </w:t>
            </w:r>
            <w:proofErr w:type="spellStart"/>
            <w:r>
              <w:t>zero</w:t>
            </w:r>
            <w:proofErr w:type="spellEnd"/>
            <w:r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 xml:space="preserve"> </w:t>
            </w:r>
            <w:r w:rsidR="006425ED">
              <w:rPr>
                <w:lang w:bidi="es-ES"/>
              </w:rPr>
              <w:t>27</w:t>
            </w:r>
            <w:r w:rsidR="00F9423B">
              <w:rPr>
                <w:lang w:bidi="es-ES"/>
              </w:rPr>
              <w:t>/</w:t>
            </w:r>
            <w:r w:rsidR="006425ED">
              <w:rPr>
                <w:lang w:bidi="es-ES"/>
              </w:rPr>
              <w:t>01/2020</w:t>
            </w:r>
          </w:p>
          <w:p w14:paraId="0CDD3265" w14:textId="64E7D019" w:rsidR="006425ED" w:rsidRPr="00906BEE" w:rsidRDefault="006425ED" w:rsidP="00AD0962">
            <w:pPr>
              <w:pStyle w:val="Ttulo4"/>
            </w:pPr>
          </w:p>
          <w:p w14:paraId="55662AE9" w14:textId="77777777" w:rsidR="00AD0962" w:rsidRPr="00906BEE" w:rsidRDefault="00AD0962" w:rsidP="007569C1"/>
          <w:p w14:paraId="4714472C" w14:textId="77777777" w:rsidR="002C2CDD" w:rsidRPr="00906BEE" w:rsidRDefault="00DC3783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FE9503DFD7214B489923889B3240A1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4C4D4B47" w14:textId="1A51C6A1" w:rsidR="002C2CDD" w:rsidRPr="00906BEE" w:rsidRDefault="00684D2F" w:rsidP="00684D2F">
            <w:pPr>
              <w:pStyle w:val="Ttulo4"/>
            </w:pPr>
            <w:r>
              <w:t>bachiller en ciencias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2013</w:t>
            </w:r>
            <w:r w:rsidR="002C2CDD" w:rsidRPr="00906BEE">
              <w:rPr>
                <w:lang w:bidi="es-ES"/>
              </w:rPr>
              <w:t xml:space="preserve"> • </w:t>
            </w:r>
            <w:r>
              <w:t xml:space="preserve">u.e colegio aplicación </w:t>
            </w:r>
          </w:p>
          <w:p w14:paraId="4C4DC7B9" w14:textId="4BAD0E44" w:rsidR="002C2CDD" w:rsidRPr="00906BEE" w:rsidRDefault="002B0CC9" w:rsidP="007569C1">
            <w:pPr>
              <w:pStyle w:val="Ttulo3"/>
            </w:pPr>
            <w:r>
              <w:t xml:space="preserve">CURSOS </w:t>
            </w:r>
          </w:p>
          <w:p w14:paraId="3181F4B4" w14:textId="77777777" w:rsidR="00741125" w:rsidRDefault="002B0CC9" w:rsidP="00741125">
            <w:r>
              <w:t xml:space="preserve">MICROSOFT OFFICE </w:t>
            </w:r>
          </w:p>
          <w:p w14:paraId="0C85A8B2" w14:textId="77777777" w:rsidR="002B0CC9" w:rsidRDefault="002B0CC9" w:rsidP="00741125">
            <w:r>
              <w:t xml:space="preserve">CURSO DE ASISTENTE DE FARMACIA </w:t>
            </w:r>
          </w:p>
          <w:p w14:paraId="057C9D8F" w14:textId="77777777" w:rsidR="002B0CC9" w:rsidRDefault="002B0CC9" w:rsidP="00741125">
            <w:r>
              <w:t xml:space="preserve">CURSO DE AUXILIAR DE PREESCOLAR </w:t>
            </w:r>
          </w:p>
          <w:p w14:paraId="073511A2" w14:textId="77777777" w:rsidR="00684D2F" w:rsidRDefault="00684D2F" w:rsidP="00741125"/>
          <w:p w14:paraId="77C7CB1C" w14:textId="77777777" w:rsidR="00684D2F" w:rsidRDefault="00684D2F" w:rsidP="00741125"/>
          <w:p w14:paraId="7EB7AABA" w14:textId="77777777" w:rsidR="00684D2F" w:rsidRDefault="00684D2F" w:rsidP="00741125"/>
          <w:p w14:paraId="749DB43A" w14:textId="77777777" w:rsidR="00684D2F" w:rsidRDefault="00684D2F" w:rsidP="00741125"/>
          <w:p w14:paraId="71293073" w14:textId="77777777" w:rsidR="00684D2F" w:rsidRDefault="00684D2F" w:rsidP="00741125"/>
          <w:p w14:paraId="0449276A" w14:textId="77777777" w:rsidR="00684D2F" w:rsidRDefault="00684D2F" w:rsidP="00741125"/>
          <w:p w14:paraId="2A327DA0" w14:textId="77777777" w:rsidR="00684D2F" w:rsidRDefault="00684D2F" w:rsidP="00741125"/>
          <w:p w14:paraId="19A68358" w14:textId="77777777" w:rsidR="00684D2F" w:rsidRDefault="00684D2F" w:rsidP="00741125"/>
          <w:p w14:paraId="1E209142" w14:textId="77777777" w:rsidR="00684D2F" w:rsidRDefault="00684D2F" w:rsidP="00741125"/>
          <w:p w14:paraId="2DCC2E48" w14:textId="77777777" w:rsidR="00684D2F" w:rsidRDefault="00684D2F" w:rsidP="00741125"/>
          <w:p w14:paraId="769287B9" w14:textId="77777777" w:rsidR="00684D2F" w:rsidRDefault="00684D2F" w:rsidP="00741125"/>
          <w:p w14:paraId="055C7327" w14:textId="77777777" w:rsidR="00684D2F" w:rsidRDefault="00684D2F" w:rsidP="00741125"/>
          <w:p w14:paraId="74941A86" w14:textId="77777777" w:rsidR="00684D2F" w:rsidRDefault="00684D2F" w:rsidP="00741125"/>
          <w:p w14:paraId="250CD932" w14:textId="77777777" w:rsidR="00684D2F" w:rsidRDefault="00684D2F" w:rsidP="00741125"/>
          <w:p w14:paraId="5EF3D162" w14:textId="7FDA8AD9" w:rsidR="00684D2F" w:rsidRPr="00684D2F" w:rsidRDefault="00684D2F" w:rsidP="00684D2F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DISPONIBILIDAD INMEDIATA. </w:t>
            </w:r>
          </w:p>
        </w:tc>
      </w:tr>
    </w:tbl>
    <w:p w14:paraId="08B4D8C7" w14:textId="77777777" w:rsidR="00826A10" w:rsidRDefault="00826A10" w:rsidP="00E22E87">
      <w:pPr>
        <w:pStyle w:val="Sinespaciado"/>
      </w:pPr>
    </w:p>
    <w:p w14:paraId="1CECFF92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C5F70" w14:textId="77777777" w:rsidR="00BB0D88" w:rsidRDefault="00BB0D88" w:rsidP="00713050">
      <w:pPr>
        <w:spacing w:line="240" w:lineRule="auto"/>
      </w:pPr>
      <w:r>
        <w:separator/>
      </w:r>
    </w:p>
  </w:endnote>
  <w:endnote w:type="continuationSeparator" w:id="0">
    <w:p w14:paraId="4A1D5D96" w14:textId="77777777" w:rsidR="00BB0D88" w:rsidRDefault="00BB0D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Rockwell">
    <w:altName w:val="Arial"/>
    <w:panose1 w:val="02060603020205020403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Calibr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4C7D0402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F1FB7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41C4FA0" wp14:editId="5D2789CF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4611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A08CEA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0DEBE7D" wp14:editId="0C3E97A8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764651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4ADA40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84CBE21" wp14:editId="1326D760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660891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A3C302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4213A1E" wp14:editId="19BF6C3D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7A765F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61781416" w14:textId="77777777" w:rsidTr="00826A10">
      <w:sdt>
        <w:sdtPr>
          <w:id w:val="2059505472"/>
          <w:placeholder>
            <w:docPart w:val="B144C0263E66429BADD7E1B2D71DA669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30FAA39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>
            <w:docPart w:val="37FD507E11B146BEBB89DBA856CFDC55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3B024352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placeholder>
            <w:docPart w:val="1E2F0AD7C5724FA0A38C8ED134B7674E"/>
          </w:placeholder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60DD68F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placeholder>
            <w:docPart w:val="76F5CB87D3764DEE8EFE991B3D71F361"/>
          </w:placeholder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290FE2AF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778E4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5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1"/>
    </w:tblGrid>
    <w:tr w:rsidR="00AD0962" w14:paraId="0AB86260" w14:textId="77777777" w:rsidTr="00AD0962"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47AB1E5B" w14:textId="77042304" w:rsidR="00AD0962" w:rsidRPr="00C2098A" w:rsidRDefault="00AD0962" w:rsidP="00217980">
          <w:pPr>
            <w:pStyle w:val="Piedepgina"/>
          </w:pPr>
        </w:p>
      </w:tc>
    </w:tr>
  </w:tbl>
  <w:p w14:paraId="531C7034" w14:textId="05095209" w:rsidR="002B0CC9" w:rsidRDefault="002B0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C35AB" w14:textId="77777777" w:rsidR="00BB0D88" w:rsidRDefault="00BB0D88" w:rsidP="00713050">
      <w:pPr>
        <w:spacing w:line="240" w:lineRule="auto"/>
      </w:pPr>
      <w:r>
        <w:separator/>
      </w:r>
    </w:p>
  </w:footnote>
  <w:footnote w:type="continuationSeparator" w:id="0">
    <w:p w14:paraId="3B197A1D" w14:textId="77777777" w:rsidR="00BB0D88" w:rsidRDefault="00BB0D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47DF0F0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690A506" w14:textId="77777777" w:rsidR="00826A10" w:rsidRPr="00906BEE" w:rsidRDefault="00DC3783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placeholder>
                <w:docPart w:val="20DC1574564242BBA90605D6DF0F7AA5"/>
              </w:placeholder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6617996A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6B27E8D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65673A" w14:textId="77777777" w:rsidR="001A5CA9" w:rsidRPr="009B3C40" w:rsidRDefault="00DC3783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66E55C2376A0453690A4CC9983325627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7735EF3D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751BD59E" w14:textId="77777777" w:rsidR="001A5CA9" w:rsidRPr="00F207C0" w:rsidRDefault="001A5CA9" w:rsidP="001A5CA9"/>
      </w:tc>
    </w:tr>
  </w:tbl>
  <w:p w14:paraId="53513AEA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01B2E3" wp14:editId="56389797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CB7A55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9"/>
    <w:rsid w:val="00061DD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5EA1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A7E64"/>
    <w:rsid w:val="002B091C"/>
    <w:rsid w:val="002B0CC9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425ED"/>
    <w:rsid w:val="006566B0"/>
    <w:rsid w:val="00684488"/>
    <w:rsid w:val="00684D2F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D0962"/>
    <w:rsid w:val="00AE4E75"/>
    <w:rsid w:val="00AF0A8E"/>
    <w:rsid w:val="00B27019"/>
    <w:rsid w:val="00B5664D"/>
    <w:rsid w:val="00B56BC2"/>
    <w:rsid w:val="00B76A83"/>
    <w:rsid w:val="00BA5B40"/>
    <w:rsid w:val="00BB0D88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3783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423B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B710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e%20de%20Cocina\AppData\Local\Microsoft\Office\16.0\DTS\es-ES%7bD7FBB226-763F-41F7-A105-CD7E6843DE2F%7d\%7bF1716D00-E3CA-4392-AE34-554C2F030565%7dtf1639271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975681C474F448FAA3873BD13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6E35-C477-425D-AC3B-2EF39A239AB7}"/>
      </w:docPartPr>
      <w:docPartBody>
        <w:p w:rsidR="00430ED2" w:rsidRDefault="009B766D">
          <w:pPr>
            <w:pStyle w:val="CBE975681C474F448FAA3873BD13712A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EE5D90F4C0C74ED19F1712BCF578C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FD77-D62E-4FCB-859C-332AD4B3E68A}"/>
      </w:docPartPr>
      <w:docPartBody>
        <w:p w:rsidR="00430ED2" w:rsidRDefault="009B766D">
          <w:pPr>
            <w:pStyle w:val="EE5D90F4C0C74ED19F1712BCF578CB45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A817944CACE546E18303996FA51D8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B7EE2-479A-4076-93C5-E75DB2122C3E}"/>
      </w:docPartPr>
      <w:docPartBody>
        <w:p w:rsidR="00430ED2" w:rsidRDefault="009B766D">
          <w:pPr>
            <w:pStyle w:val="A817944CACE546E18303996FA51D8EF9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FE9503DFD7214B489923889B3240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E69F-B986-48B8-9C8A-E826FFBA6A8A}"/>
      </w:docPartPr>
      <w:docPartBody>
        <w:p w:rsidR="00430ED2" w:rsidRDefault="009B766D">
          <w:pPr>
            <w:pStyle w:val="FE9503DFD7214B489923889B3240A11B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66E55C2376A0453690A4CC9983325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8993-28D9-4E42-B29F-5993528A39B8}"/>
      </w:docPartPr>
      <w:docPartBody>
        <w:p w:rsidR="00430ED2" w:rsidRDefault="009B766D">
          <w:pPr>
            <w:pStyle w:val="66E55C2376A0453690A4CC9983325627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B144C0263E66429BADD7E1B2D71DA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BD723-45F0-416E-87B8-5B794E73F2CA}"/>
      </w:docPartPr>
      <w:docPartBody>
        <w:p w:rsidR="00430ED2" w:rsidRDefault="00772EA3" w:rsidP="00772EA3">
          <w:pPr>
            <w:pStyle w:val="B144C0263E66429BADD7E1B2D71DA669"/>
          </w:pPr>
          <w:r w:rsidRPr="00906BEE">
            <w:rPr>
              <w:lang w:bidi="es-ES"/>
            </w:rPr>
            <w:t>Fecha de inicio</w:t>
          </w:r>
        </w:p>
      </w:docPartBody>
    </w:docPart>
    <w:docPart>
      <w:docPartPr>
        <w:name w:val="37FD507E11B146BEBB89DBA856C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B94FD-0B6D-4190-AF9C-018BB62BC214}"/>
      </w:docPartPr>
      <w:docPartBody>
        <w:p w:rsidR="00430ED2" w:rsidRDefault="00772EA3" w:rsidP="00772EA3">
          <w:pPr>
            <w:pStyle w:val="37FD507E11B146BEBB89DBA856CFDC55"/>
          </w:pPr>
          <w:r w:rsidRPr="00906BEE">
            <w:rPr>
              <w:lang w:bidi="es-ES"/>
            </w:rPr>
            <w:t>Fecha de finalización</w:t>
          </w:r>
        </w:p>
      </w:docPartBody>
    </w:docPart>
    <w:docPart>
      <w:docPartPr>
        <w:name w:val="1E2F0AD7C5724FA0A38C8ED134B7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FA142-FDD2-4077-AD7E-84D399259EBC}"/>
      </w:docPartPr>
      <w:docPartBody>
        <w:p w:rsidR="00430ED2" w:rsidRDefault="00772EA3" w:rsidP="00772EA3">
          <w:pPr>
            <w:pStyle w:val="1E2F0AD7C5724FA0A38C8ED134B7674E"/>
          </w:pPr>
          <w:r w:rsidRPr="00906BEE">
            <w:rPr>
              <w:lang w:bidi="es-ES"/>
            </w:rPr>
            <w:t>Realice un resumen de sus responsabilidades principales, de sus cargos directivos y de sus logros más destacados. No lo indique todo; incluya solo los datos relevantes que muestren la eficacia de su trabajo.</w:t>
          </w:r>
        </w:p>
      </w:docPartBody>
    </w:docPart>
    <w:docPart>
      <w:docPartPr>
        <w:name w:val="76F5CB87D3764DEE8EFE991B3D71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9D8ED-D4D3-447A-AC02-DE82555970C7}"/>
      </w:docPartPr>
      <w:docPartBody>
        <w:p w:rsidR="00430ED2" w:rsidRDefault="00772EA3" w:rsidP="00772EA3">
          <w:pPr>
            <w:pStyle w:val="76F5CB87D3764DEE8EFE991B3D71F361"/>
          </w:pPr>
          <w:r w:rsidRPr="00906BEE">
            <w:rPr>
              <w:lang w:bidi="es-ES"/>
            </w:rPr>
            <w:t>Puesto</w:t>
          </w:r>
        </w:p>
      </w:docPartBody>
    </w:docPart>
    <w:docPart>
      <w:docPartPr>
        <w:name w:val="20DC1574564242BBA90605D6DF0F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05BB2-F3BF-4401-B288-EBC43017D379}"/>
      </w:docPartPr>
      <w:docPartBody>
        <w:p w:rsidR="00430ED2" w:rsidRDefault="00772EA3" w:rsidP="00772EA3">
          <w:pPr>
            <w:pStyle w:val="20DC1574564242BBA90605D6DF0F7AA5"/>
          </w:pPr>
          <w:r w:rsidRPr="00906BEE">
            <w:rPr>
              <w:lang w:bidi="es-ES"/>
            </w:rPr>
            <w:t>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Rockwell">
    <w:altName w:val="Arial"/>
    <w:panose1 w:val="02060603020205020403"/>
    <w:charset w:val="00"/>
    <w:family w:val="roman"/>
    <w:pitch w:val="variable"/>
    <w:sig w:usb0="00000001" w:usb1="00000000" w:usb2="00000000" w:usb3="00000000" w:csb0="00000003" w:csb1="00000000"/>
  </w:font>
  <w:font w:name="Franklin Gothic Demi">
    <w:altName w:val="Calibr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A3"/>
    <w:rsid w:val="00430ED2"/>
    <w:rsid w:val="00772EA3"/>
    <w:rsid w:val="009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6FB94461C8410CA96A398137512993">
    <w:name w:val="DE6FB94461C8410CA96A398137512993"/>
  </w:style>
  <w:style w:type="paragraph" w:customStyle="1" w:styleId="982ED506333245E39713F6C4C10ACB2B">
    <w:name w:val="982ED506333245E39713F6C4C10ACB2B"/>
  </w:style>
  <w:style w:type="paragraph" w:customStyle="1" w:styleId="779184080C714F438AE11C0C390F18CC">
    <w:name w:val="779184080C714F438AE11C0C390F18CC"/>
  </w:style>
  <w:style w:type="paragraph" w:customStyle="1" w:styleId="CBE975681C474F448FAA3873BD13712A">
    <w:name w:val="CBE975681C474F448FAA3873BD13712A"/>
  </w:style>
  <w:style w:type="paragraph" w:customStyle="1" w:styleId="849C2B5117654EA886DE23AD123F03C2">
    <w:name w:val="849C2B5117654EA886DE23AD123F03C2"/>
  </w:style>
  <w:style w:type="paragraph" w:customStyle="1" w:styleId="EE5D90F4C0C74ED19F1712BCF578CB45">
    <w:name w:val="EE5D90F4C0C74ED19F1712BCF578CB45"/>
  </w:style>
  <w:style w:type="paragraph" w:customStyle="1" w:styleId="08EA69C508924A259694B43ED8A14F8D">
    <w:name w:val="08EA69C508924A259694B43ED8A14F8D"/>
  </w:style>
  <w:style w:type="paragraph" w:customStyle="1" w:styleId="DABAB9AF85A546FFAC528AEC22620113">
    <w:name w:val="DABAB9AF85A546FFAC528AEC22620113"/>
  </w:style>
  <w:style w:type="paragraph" w:customStyle="1" w:styleId="A817944CACE546E18303996FA51D8EF9">
    <w:name w:val="A817944CACE546E18303996FA51D8EF9"/>
  </w:style>
  <w:style w:type="paragraph" w:customStyle="1" w:styleId="888CE37166C94970842A743BC5B39324">
    <w:name w:val="888CE37166C94970842A743BC5B39324"/>
  </w:style>
  <w:style w:type="paragraph" w:customStyle="1" w:styleId="957DB03B3AE7463AB73FDDE1F5525CE9">
    <w:name w:val="957DB03B3AE7463AB73FDDE1F5525CE9"/>
  </w:style>
  <w:style w:type="paragraph" w:customStyle="1" w:styleId="360021B65F1840BDBE7982A2B5DA8411">
    <w:name w:val="360021B65F1840BDBE7982A2B5DA8411"/>
  </w:style>
  <w:style w:type="paragraph" w:customStyle="1" w:styleId="166AD850E0B147CEA011A239BC1E2407">
    <w:name w:val="166AD850E0B147CEA011A239BC1E2407"/>
  </w:style>
  <w:style w:type="paragraph" w:customStyle="1" w:styleId="B1ABF2DDF2E64D01ABCEC2739E9521E1">
    <w:name w:val="B1ABF2DDF2E64D01ABCEC2739E9521E1"/>
  </w:style>
  <w:style w:type="paragraph" w:customStyle="1" w:styleId="5084A543D9FE48BFADDF41F1D291A173">
    <w:name w:val="5084A543D9FE48BFADDF41F1D291A173"/>
  </w:style>
  <w:style w:type="paragraph" w:customStyle="1" w:styleId="5C75E57E94914119BB82BFA4E5DD8550">
    <w:name w:val="5C75E57E94914119BB82BFA4E5DD8550"/>
  </w:style>
  <w:style w:type="paragraph" w:customStyle="1" w:styleId="176778B07D79455A9D6403B818E8425D">
    <w:name w:val="176778B07D79455A9D6403B818E8425D"/>
  </w:style>
  <w:style w:type="paragraph" w:customStyle="1" w:styleId="B467F93973EC4F01B6B6E9B27772AA16">
    <w:name w:val="B467F93973EC4F01B6B6E9B27772AA16"/>
  </w:style>
  <w:style w:type="paragraph" w:customStyle="1" w:styleId="75E6A5F42675404983C21ED1E728306C">
    <w:name w:val="75E6A5F42675404983C21ED1E728306C"/>
  </w:style>
  <w:style w:type="paragraph" w:customStyle="1" w:styleId="FE9503DFD7214B489923889B3240A11B">
    <w:name w:val="FE9503DFD7214B489923889B3240A11B"/>
  </w:style>
  <w:style w:type="paragraph" w:customStyle="1" w:styleId="D1A78500EA9E4630A19B2F2EDC1116FD">
    <w:name w:val="D1A78500EA9E4630A19B2F2EDC1116FD"/>
  </w:style>
  <w:style w:type="paragraph" w:customStyle="1" w:styleId="7F31AAE0B3D64599B795351A89A6AE09">
    <w:name w:val="7F31AAE0B3D64599B795351A89A6AE09"/>
  </w:style>
  <w:style w:type="paragraph" w:customStyle="1" w:styleId="45DF85BE7AD8409F80B2762F7704931B">
    <w:name w:val="45DF85BE7AD8409F80B2762F7704931B"/>
  </w:style>
  <w:style w:type="paragraph" w:customStyle="1" w:styleId="F2BF4CDC63724A7EBA328717D412967A">
    <w:name w:val="F2BF4CDC63724A7EBA328717D412967A"/>
  </w:style>
  <w:style w:type="paragraph" w:customStyle="1" w:styleId="B758923198F44D6780B491D68D5C4C69">
    <w:name w:val="B758923198F44D6780B491D68D5C4C69"/>
  </w:style>
  <w:style w:type="paragraph" w:customStyle="1" w:styleId="FE66606B83174519BBDC12B2738C5B19">
    <w:name w:val="FE66606B83174519BBDC12B2738C5B19"/>
  </w:style>
  <w:style w:type="paragraph" w:customStyle="1" w:styleId="66E55C2376A0453690A4CC9983325627">
    <w:name w:val="66E55C2376A0453690A4CC9983325627"/>
  </w:style>
  <w:style w:type="paragraph" w:customStyle="1" w:styleId="6668D9937D7D4295B9357B6F264C6569">
    <w:name w:val="6668D9937D7D4295B9357B6F264C6569"/>
  </w:style>
  <w:style w:type="paragraph" w:customStyle="1" w:styleId="D4E3548C9A0B45CC83B5BD6AD82BE0DC">
    <w:name w:val="D4E3548C9A0B45CC83B5BD6AD82BE0DC"/>
  </w:style>
  <w:style w:type="paragraph" w:customStyle="1" w:styleId="381027AD888B427BA3A9920C93B18AD5">
    <w:name w:val="381027AD888B427BA3A9920C93B18AD5"/>
  </w:style>
  <w:style w:type="paragraph" w:customStyle="1" w:styleId="FE728544658448A291017E7F4798D6DC">
    <w:name w:val="FE728544658448A291017E7F4798D6DC"/>
    <w:rsid w:val="00772EA3"/>
  </w:style>
  <w:style w:type="paragraph" w:customStyle="1" w:styleId="BC5A2F2F21FB4957902718AC6698717A">
    <w:name w:val="BC5A2F2F21FB4957902718AC6698717A"/>
    <w:rsid w:val="00772EA3"/>
  </w:style>
  <w:style w:type="paragraph" w:customStyle="1" w:styleId="0F0F93DBE3E14CCEAFC07D9777182DDC">
    <w:name w:val="0F0F93DBE3E14CCEAFC07D9777182DDC"/>
    <w:rsid w:val="00772EA3"/>
  </w:style>
  <w:style w:type="paragraph" w:customStyle="1" w:styleId="69CF782E351E40E1AA84747EC0DFCB24">
    <w:name w:val="69CF782E351E40E1AA84747EC0DFCB24"/>
    <w:rsid w:val="00772EA3"/>
  </w:style>
  <w:style w:type="paragraph" w:customStyle="1" w:styleId="08A637BF438C4F959C66221F6D5C6082">
    <w:name w:val="08A637BF438C4F959C66221F6D5C6082"/>
    <w:rsid w:val="00772EA3"/>
  </w:style>
  <w:style w:type="paragraph" w:customStyle="1" w:styleId="B144C0263E66429BADD7E1B2D71DA669">
    <w:name w:val="B144C0263E66429BADD7E1B2D71DA669"/>
    <w:rsid w:val="00772EA3"/>
  </w:style>
  <w:style w:type="paragraph" w:customStyle="1" w:styleId="37FD507E11B146BEBB89DBA856CFDC55">
    <w:name w:val="37FD507E11B146BEBB89DBA856CFDC55"/>
    <w:rsid w:val="00772EA3"/>
  </w:style>
  <w:style w:type="paragraph" w:customStyle="1" w:styleId="1E2F0AD7C5724FA0A38C8ED134B7674E">
    <w:name w:val="1E2F0AD7C5724FA0A38C8ED134B7674E"/>
    <w:rsid w:val="00772EA3"/>
  </w:style>
  <w:style w:type="paragraph" w:customStyle="1" w:styleId="76F5CB87D3764DEE8EFE991B3D71F361">
    <w:name w:val="76F5CB87D3764DEE8EFE991B3D71F361"/>
    <w:rsid w:val="00772EA3"/>
  </w:style>
  <w:style w:type="paragraph" w:customStyle="1" w:styleId="20DC1574564242BBA90605D6DF0F7AA5">
    <w:name w:val="20DC1574564242BBA90605D6DF0F7AA5"/>
    <w:rsid w:val="00772EA3"/>
  </w:style>
  <w:style w:type="paragraph" w:customStyle="1" w:styleId="36231A7B62124D69BC2FAA42EDA2FA7F">
    <w:name w:val="36231A7B62124D69BC2FAA42EDA2FA7F"/>
    <w:rsid w:val="00772EA3"/>
  </w:style>
  <w:style w:type="paragraph" w:customStyle="1" w:styleId="B06C2255115D4B2E8FB7C19DE5E7B39F">
    <w:name w:val="B06C2255115D4B2E8FB7C19DE5E7B39F"/>
    <w:rsid w:val="00772EA3"/>
  </w:style>
  <w:style w:type="paragraph" w:customStyle="1" w:styleId="7B5E3267B2FD4181AB42671B6EAABBCA">
    <w:name w:val="7B5E3267B2FD4181AB42671B6EAABBCA"/>
    <w:rsid w:val="00772EA3"/>
  </w:style>
  <w:style w:type="paragraph" w:customStyle="1" w:styleId="EA3E03061FE94D3091A148E79A78BC48">
    <w:name w:val="EA3E03061FE94D3091A148E79A78BC48"/>
    <w:rsid w:val="00772EA3"/>
  </w:style>
  <w:style w:type="paragraph" w:customStyle="1" w:styleId="31FC2DB776124DCD814336E5AC7079C1">
    <w:name w:val="31FC2DB776124DCD814336E5AC7079C1"/>
    <w:rsid w:val="00772EA3"/>
  </w:style>
  <w:style w:type="paragraph" w:customStyle="1" w:styleId="DE44BF3DCF524C24B4EBB90263C8E1D5">
    <w:name w:val="DE44BF3DCF524C24B4EBB90263C8E1D5"/>
    <w:rsid w:val="00772EA3"/>
  </w:style>
  <w:style w:type="paragraph" w:customStyle="1" w:styleId="4CCF9DC9F5274A13BF24CC629DFE41CF">
    <w:name w:val="4CCF9DC9F5274A13BF24CC629DFE41CF"/>
    <w:rsid w:val="00772EA3"/>
  </w:style>
  <w:style w:type="paragraph" w:customStyle="1" w:styleId="6768D007830846F2BCF1A96F8A671932">
    <w:name w:val="6768D007830846F2BCF1A96F8A671932"/>
    <w:rsid w:val="00772EA3"/>
  </w:style>
  <w:style w:type="paragraph" w:customStyle="1" w:styleId="92F1B8891A1E426C87057C6A0688E9C3">
    <w:name w:val="92F1B8891A1E426C87057C6A0688E9C3"/>
    <w:rsid w:val="00772EA3"/>
  </w:style>
  <w:style w:type="paragraph" w:customStyle="1" w:styleId="7E5143F115704A74995B64E9EB4974D7">
    <w:name w:val="7E5143F115704A74995B64E9EB4974D7"/>
    <w:rsid w:val="00772EA3"/>
  </w:style>
  <w:style w:type="paragraph" w:customStyle="1" w:styleId="BAD71BAE5FAA411A8B4D8A06DFE3D6C0">
    <w:name w:val="BAD71BAE5FAA411A8B4D8A06DFE3D6C0"/>
    <w:rsid w:val="00772EA3"/>
  </w:style>
  <w:style w:type="paragraph" w:customStyle="1" w:styleId="81958B22A16C4BE69639D93EE803AD47">
    <w:name w:val="81958B22A16C4BE69639D93EE803AD47"/>
    <w:rsid w:val="00772EA3"/>
  </w:style>
  <w:style w:type="paragraph" w:customStyle="1" w:styleId="8E47D77D01C14F41B9C0908AE712832C">
    <w:name w:val="8E47D77D01C14F41B9C0908AE712832C"/>
    <w:rsid w:val="00772EA3"/>
  </w:style>
  <w:style w:type="paragraph" w:customStyle="1" w:styleId="9023A98238D64194B83963AF31226A2C">
    <w:name w:val="9023A98238D64194B83963AF31226A2C"/>
    <w:rsid w:val="00772EA3"/>
  </w:style>
  <w:style w:type="paragraph" w:customStyle="1" w:styleId="EAED92E99EED4AEAA8017E0F6879551B">
    <w:name w:val="EAED92E99EED4AEAA8017E0F6879551B"/>
    <w:rsid w:val="00772EA3"/>
  </w:style>
  <w:style w:type="paragraph" w:customStyle="1" w:styleId="D7612536A8824AEB8DAF8253C162BC1C">
    <w:name w:val="D7612536A8824AEB8DAF8253C162BC1C"/>
    <w:rsid w:val="00772EA3"/>
  </w:style>
  <w:style w:type="paragraph" w:customStyle="1" w:styleId="F0BB1210D3A74506BBD59B73950D0310">
    <w:name w:val="F0BB1210D3A74506BBD59B73950D0310"/>
    <w:rsid w:val="00772EA3"/>
  </w:style>
  <w:style w:type="paragraph" w:customStyle="1" w:styleId="3DC5D619F97D408F856FC25B742C910F">
    <w:name w:val="3DC5D619F97D408F856FC25B742C910F"/>
    <w:rsid w:val="00772EA3"/>
  </w:style>
  <w:style w:type="paragraph" w:customStyle="1" w:styleId="A0598F4F20AC413AA30004F7E2E1842B">
    <w:name w:val="A0598F4F20AC413AA30004F7E2E1842B"/>
    <w:rsid w:val="00772EA3"/>
  </w:style>
  <w:style w:type="paragraph" w:customStyle="1" w:styleId="D672DABD58674B7DB405C47718FD6491">
    <w:name w:val="D672DABD58674B7DB405C47718FD6491"/>
    <w:rsid w:val="00772EA3"/>
  </w:style>
  <w:style w:type="paragraph" w:customStyle="1" w:styleId="3C7A3D89E2BE41CB8832897E6E40BF25">
    <w:name w:val="3C7A3D89E2BE41CB8832897E6E40BF25"/>
    <w:rsid w:val="00772EA3"/>
  </w:style>
  <w:style w:type="paragraph" w:customStyle="1" w:styleId="0FF2493F669C4016989815DC14E38005">
    <w:name w:val="0FF2493F669C4016989815DC14E38005"/>
    <w:rsid w:val="00772EA3"/>
  </w:style>
  <w:style w:type="paragraph" w:customStyle="1" w:styleId="3100CFAF847941DE8AACC8A642BC8F8C">
    <w:name w:val="3100CFAF847941DE8AACC8A642BC8F8C"/>
    <w:rsid w:val="00772EA3"/>
  </w:style>
  <w:style w:type="paragraph" w:customStyle="1" w:styleId="46548701C59848FAAE9E8DE013EC7940">
    <w:name w:val="46548701C59848FAAE9E8DE013EC7940"/>
    <w:rsid w:val="00772EA3"/>
  </w:style>
  <w:style w:type="paragraph" w:customStyle="1" w:styleId="A6C5586198524D2499B75308DAD8A10F">
    <w:name w:val="A6C5586198524D2499B75308DAD8A10F"/>
    <w:rsid w:val="00772EA3"/>
  </w:style>
  <w:style w:type="paragraph" w:customStyle="1" w:styleId="AFA91C9C39924E47B44C777667A51E6C">
    <w:name w:val="AFA91C9C39924E47B44C777667A51E6C"/>
    <w:rsid w:val="00772EA3"/>
  </w:style>
  <w:style w:type="paragraph" w:customStyle="1" w:styleId="B2F3B1766C6B40FD8B39BF795400EBBF">
    <w:name w:val="B2F3B1766C6B40FD8B39BF795400EBBF"/>
    <w:rsid w:val="00772EA3"/>
  </w:style>
  <w:style w:type="paragraph" w:customStyle="1" w:styleId="9797C7C1D4EB4EBAB7AF7058E3700515">
    <w:name w:val="9797C7C1D4EB4EBAB7AF7058E3700515"/>
    <w:rsid w:val="00772EA3"/>
  </w:style>
  <w:style w:type="paragraph" w:customStyle="1" w:styleId="B2E8D370217048E6A1A3BD752B3F237B">
    <w:name w:val="B2E8D370217048E6A1A3BD752B3F237B"/>
    <w:rsid w:val="00772EA3"/>
  </w:style>
  <w:style w:type="paragraph" w:customStyle="1" w:styleId="BD1AE9B44B34441FABC54D1A0B94C180">
    <w:name w:val="BD1AE9B44B34441FABC54D1A0B94C180"/>
    <w:rsid w:val="00772EA3"/>
  </w:style>
  <w:style w:type="paragraph" w:customStyle="1" w:styleId="CD90080550BC4D169D0177A5A025AF97">
    <w:name w:val="CD90080550BC4D169D0177A5A025AF97"/>
    <w:rsid w:val="00772EA3"/>
  </w:style>
  <w:style w:type="paragraph" w:customStyle="1" w:styleId="ED5951573A2F4DCAB43772BC568761AE">
    <w:name w:val="ED5951573A2F4DCAB43772BC568761AE"/>
    <w:rsid w:val="00772EA3"/>
  </w:style>
  <w:style w:type="paragraph" w:customStyle="1" w:styleId="A096EED57BD54A89A2DA004059012FF4">
    <w:name w:val="A096EED57BD54A89A2DA004059012FF4"/>
    <w:rsid w:val="00772EA3"/>
  </w:style>
  <w:style w:type="paragraph" w:customStyle="1" w:styleId="B76EB8A18D7C4EE8ACCC921B8E8D6D60">
    <w:name w:val="B76EB8A18D7C4EE8ACCC921B8E8D6D60"/>
    <w:rsid w:val="00772EA3"/>
  </w:style>
  <w:style w:type="paragraph" w:customStyle="1" w:styleId="C30F59C804644B509E45983F632EEC0D">
    <w:name w:val="C30F59C804644B509E45983F632EEC0D"/>
    <w:rsid w:val="00772EA3"/>
  </w:style>
  <w:style w:type="paragraph" w:customStyle="1" w:styleId="3C9116C53F6B4D48AD178C8A185E83D0">
    <w:name w:val="3C9116C53F6B4D48AD178C8A185E83D0"/>
    <w:rsid w:val="00772EA3"/>
  </w:style>
  <w:style w:type="paragraph" w:customStyle="1" w:styleId="A45F1BE3DA3541188E8DDAF5B4CDBDB3">
    <w:name w:val="A45F1BE3DA3541188E8DDAF5B4CDBDB3"/>
    <w:rsid w:val="00772EA3"/>
  </w:style>
  <w:style w:type="paragraph" w:customStyle="1" w:styleId="E26713C460964303826EE59D65213452">
    <w:name w:val="E26713C460964303826EE59D65213452"/>
    <w:rsid w:val="00772EA3"/>
  </w:style>
  <w:style w:type="paragraph" w:customStyle="1" w:styleId="FADC743D1B19430D91112A045F54A580">
    <w:name w:val="FADC743D1B19430D91112A045F54A580"/>
    <w:rsid w:val="00772EA3"/>
  </w:style>
  <w:style w:type="paragraph" w:customStyle="1" w:styleId="FCFBDCD0DEDD45688B6D5124951133B7">
    <w:name w:val="FCFBDCD0DEDD45688B6D5124951133B7"/>
    <w:rsid w:val="00772EA3"/>
  </w:style>
  <w:style w:type="paragraph" w:customStyle="1" w:styleId="7577540252C04E73B16A6F8FFC195E22">
    <w:name w:val="7577540252C04E73B16A6F8FFC195E22"/>
    <w:rsid w:val="00772EA3"/>
  </w:style>
  <w:style w:type="paragraph" w:customStyle="1" w:styleId="0467E4383D42401B98C76FB5B883D87C">
    <w:name w:val="0467E4383D42401B98C76FB5B883D87C"/>
    <w:rsid w:val="00772EA3"/>
  </w:style>
  <w:style w:type="paragraph" w:customStyle="1" w:styleId="F10BC75B41CF4967813CE2B7EA124D3F">
    <w:name w:val="F10BC75B41CF4967813CE2B7EA124D3F"/>
    <w:rsid w:val="00772EA3"/>
  </w:style>
  <w:style w:type="paragraph" w:customStyle="1" w:styleId="05E102312E8949A08BCD9107739D2D7C">
    <w:name w:val="05E102312E8949A08BCD9107739D2D7C"/>
    <w:rsid w:val="00772EA3"/>
  </w:style>
  <w:style w:type="paragraph" w:customStyle="1" w:styleId="3C6020FE70234283BB5A3DC53628564E">
    <w:name w:val="3C6020FE70234283BB5A3DC53628564E"/>
    <w:rsid w:val="00772EA3"/>
  </w:style>
  <w:style w:type="paragraph" w:customStyle="1" w:styleId="403B57E78CD74C0C8C10080BFBDA96CD">
    <w:name w:val="403B57E78CD74C0C8C10080BFBDA96CD"/>
    <w:rsid w:val="00772EA3"/>
  </w:style>
  <w:style w:type="paragraph" w:customStyle="1" w:styleId="D1C98792FC8A492297E4FE6DA4B98462">
    <w:name w:val="D1C98792FC8A492297E4FE6DA4B98462"/>
    <w:rsid w:val="00772EA3"/>
  </w:style>
  <w:style w:type="paragraph" w:customStyle="1" w:styleId="D9D01ED5F7304AD39490A1281BD73D6C">
    <w:name w:val="D9D01ED5F7304AD39490A1281BD73D6C"/>
    <w:rsid w:val="00772EA3"/>
  </w:style>
  <w:style w:type="paragraph" w:customStyle="1" w:styleId="76A9D9342E1540D1860313A77ACE80E7">
    <w:name w:val="76A9D9342E1540D1860313A77ACE80E7"/>
    <w:rsid w:val="00772EA3"/>
  </w:style>
  <w:style w:type="paragraph" w:customStyle="1" w:styleId="805C8DBD2E6346A4ACC757F2D9C5C295">
    <w:name w:val="805C8DBD2E6346A4ACC757F2D9C5C295"/>
    <w:rsid w:val="00772EA3"/>
  </w:style>
  <w:style w:type="paragraph" w:customStyle="1" w:styleId="5C00DE6FB69B4B2F9900D2A8208A142A">
    <w:name w:val="5C00DE6FB69B4B2F9900D2A8208A142A"/>
    <w:rsid w:val="00772EA3"/>
  </w:style>
  <w:style w:type="paragraph" w:customStyle="1" w:styleId="56DAB76672914737B7D631ABED19261D">
    <w:name w:val="56DAB76672914737B7D631ABED19261D"/>
    <w:rsid w:val="00772EA3"/>
  </w:style>
  <w:style w:type="paragraph" w:customStyle="1" w:styleId="69E89B8B37E14367B9173CAD40D3AAD1">
    <w:name w:val="69E89B8B37E14367B9173CAD40D3AAD1"/>
    <w:rsid w:val="00772EA3"/>
  </w:style>
  <w:style w:type="paragraph" w:customStyle="1" w:styleId="3D6837626C4A4BB5A8D7DCD51EA1E976">
    <w:name w:val="3D6837626C4A4BB5A8D7DCD51EA1E976"/>
    <w:rsid w:val="00772EA3"/>
  </w:style>
  <w:style w:type="paragraph" w:customStyle="1" w:styleId="912D9F85F21D45CFADA9E1F574C41ABF">
    <w:name w:val="912D9F85F21D45CFADA9E1F574C41ABF"/>
    <w:rsid w:val="00772EA3"/>
  </w:style>
  <w:style w:type="paragraph" w:customStyle="1" w:styleId="617A747887274F42BBA7DFC136B20F31">
    <w:name w:val="617A747887274F42BBA7DFC136B20F31"/>
    <w:rsid w:val="00772EA3"/>
  </w:style>
  <w:style w:type="paragraph" w:customStyle="1" w:styleId="ACE1ABABA8724C319B2B214735F97F68">
    <w:name w:val="ACE1ABABA8724C319B2B214735F97F68"/>
    <w:rsid w:val="00772EA3"/>
  </w:style>
  <w:style w:type="paragraph" w:customStyle="1" w:styleId="6F931B64480D4D77A68F1A38C8077C58">
    <w:name w:val="6F931B64480D4D77A68F1A38C8077C58"/>
    <w:rsid w:val="00772EA3"/>
  </w:style>
  <w:style w:type="paragraph" w:customStyle="1" w:styleId="D8127B79EF3B408898E631DEBA162513">
    <w:name w:val="D8127B79EF3B408898E631DEBA162513"/>
    <w:rsid w:val="00772EA3"/>
  </w:style>
  <w:style w:type="paragraph" w:customStyle="1" w:styleId="0F750AF4B96C40948A5D0432485E6CB1">
    <w:name w:val="0F750AF4B96C40948A5D0432485E6CB1"/>
    <w:rsid w:val="00772EA3"/>
  </w:style>
  <w:style w:type="paragraph" w:customStyle="1" w:styleId="576AA3AD9D81424C901889136187CEA2">
    <w:name w:val="576AA3AD9D81424C901889136187CEA2"/>
    <w:rsid w:val="00772EA3"/>
  </w:style>
  <w:style w:type="paragraph" w:customStyle="1" w:styleId="23D2C590CE464B54BFAA8E7BF9B2E0CF">
    <w:name w:val="23D2C590CE464B54BFAA8E7BF9B2E0CF"/>
    <w:rsid w:val="00772EA3"/>
  </w:style>
  <w:style w:type="paragraph" w:customStyle="1" w:styleId="2216782D9F864CC69CC36D8C33BC3A42">
    <w:name w:val="2216782D9F864CC69CC36D8C33BC3A42"/>
    <w:rsid w:val="00772EA3"/>
  </w:style>
  <w:style w:type="paragraph" w:customStyle="1" w:styleId="D702A4AB21A04AB78F8B9A84311298BF">
    <w:name w:val="D702A4AB21A04AB78F8B9A84311298BF"/>
    <w:rsid w:val="00772EA3"/>
  </w:style>
  <w:style w:type="paragraph" w:customStyle="1" w:styleId="4F4F730388A1438E8ABF537AE89011A8">
    <w:name w:val="4F4F730388A1438E8ABF537AE89011A8"/>
    <w:rsid w:val="00772EA3"/>
  </w:style>
  <w:style w:type="paragraph" w:customStyle="1" w:styleId="7C0AAAC2E78A47238EE80D89CA43E69C">
    <w:name w:val="7C0AAAC2E78A47238EE80D89CA43E69C"/>
    <w:rsid w:val="00772EA3"/>
  </w:style>
  <w:style w:type="paragraph" w:customStyle="1" w:styleId="3EC240F33C5940D5B6F1BE436B3A4C64">
    <w:name w:val="3EC240F33C5940D5B6F1BE436B3A4C64"/>
    <w:rsid w:val="00772EA3"/>
  </w:style>
  <w:style w:type="paragraph" w:customStyle="1" w:styleId="E9D23E10321145278BCFEA7F20E1D36B">
    <w:name w:val="E9D23E10321145278BCFEA7F20E1D36B"/>
    <w:rsid w:val="00772EA3"/>
  </w:style>
  <w:style w:type="paragraph" w:customStyle="1" w:styleId="24752298AB1A41A79DCE8687222BEDF9">
    <w:name w:val="24752298AB1A41A79DCE8687222BEDF9"/>
    <w:rsid w:val="00772EA3"/>
  </w:style>
  <w:style w:type="paragraph" w:customStyle="1" w:styleId="869DF0FBBBCF476FBA8497129B5EF814">
    <w:name w:val="869DF0FBBBCF476FBA8497129B5EF814"/>
    <w:rsid w:val="00772EA3"/>
  </w:style>
  <w:style w:type="paragraph" w:customStyle="1" w:styleId="26DD5AAE5E7B455790F6C52E5B0B3566">
    <w:name w:val="26DD5AAE5E7B455790F6C52E5B0B3566"/>
    <w:rsid w:val="00772EA3"/>
  </w:style>
  <w:style w:type="paragraph" w:customStyle="1" w:styleId="2DABD71D8F2E4224A748BEE7A1C57B39">
    <w:name w:val="2DABD71D8F2E4224A748BEE7A1C57B39"/>
    <w:rsid w:val="00772EA3"/>
  </w:style>
  <w:style w:type="paragraph" w:customStyle="1" w:styleId="B9FE0551DFEC4642890B87C0B5E51B82">
    <w:name w:val="B9FE0551DFEC4642890B87C0B5E51B82"/>
    <w:rsid w:val="00772EA3"/>
  </w:style>
  <w:style w:type="paragraph" w:customStyle="1" w:styleId="B66F32C2064E43A69B53DEA24A1E5E10">
    <w:name w:val="B66F32C2064E43A69B53DEA24A1E5E10"/>
    <w:rsid w:val="00772EA3"/>
  </w:style>
  <w:style w:type="paragraph" w:customStyle="1" w:styleId="F5BEF2CD3696445FAA06D866064EB29B">
    <w:name w:val="F5BEF2CD3696445FAA06D866064EB29B"/>
    <w:rsid w:val="00772EA3"/>
  </w:style>
  <w:style w:type="paragraph" w:customStyle="1" w:styleId="CA87BF4E68FB4908AAB27232C2A92409">
    <w:name w:val="CA87BF4E68FB4908AAB27232C2A92409"/>
    <w:rsid w:val="00772EA3"/>
  </w:style>
  <w:style w:type="paragraph" w:customStyle="1" w:styleId="D106D787B38B4C8D833BE300206723FA">
    <w:name w:val="D106D787B38B4C8D833BE300206723FA"/>
    <w:rsid w:val="00772EA3"/>
  </w:style>
  <w:style w:type="paragraph" w:customStyle="1" w:styleId="5254887EEC9D4F0A95645905C15B664E">
    <w:name w:val="5254887EEC9D4F0A95645905C15B664E"/>
    <w:rsid w:val="00772EA3"/>
  </w:style>
  <w:style w:type="paragraph" w:customStyle="1" w:styleId="CACDE45AC9D54B10B703A9A326D9A67A">
    <w:name w:val="CACDE45AC9D54B10B703A9A326D9A67A"/>
    <w:rsid w:val="00772EA3"/>
  </w:style>
  <w:style w:type="paragraph" w:customStyle="1" w:styleId="6A5D0C01147D4AD5BB52983284F7938F">
    <w:name w:val="6A5D0C01147D4AD5BB52983284F7938F"/>
    <w:rsid w:val="00772EA3"/>
  </w:style>
  <w:style w:type="paragraph" w:customStyle="1" w:styleId="C67D97E01F3140DFB0B53CCC13BCD48A">
    <w:name w:val="C67D97E01F3140DFB0B53CCC13BCD48A"/>
    <w:rsid w:val="00772EA3"/>
  </w:style>
  <w:style w:type="paragraph" w:customStyle="1" w:styleId="CB8E1606403E468BB19B2E91A650AD65">
    <w:name w:val="CB8E1606403E468BB19B2E91A650AD65"/>
    <w:rsid w:val="00772EA3"/>
  </w:style>
  <w:style w:type="paragraph" w:customStyle="1" w:styleId="F8A877EAAF4C49DEA79F81B0C7242109">
    <w:name w:val="F8A877EAAF4C49DEA79F81B0C7242109"/>
    <w:rsid w:val="00772EA3"/>
  </w:style>
  <w:style w:type="paragraph" w:customStyle="1" w:styleId="F920557836BA454899793A17816A5EAA">
    <w:name w:val="F920557836BA454899793A17816A5EAA"/>
    <w:rsid w:val="00772EA3"/>
  </w:style>
  <w:style w:type="paragraph" w:customStyle="1" w:styleId="700BF46B268A44E391C634E05B679787">
    <w:name w:val="700BF46B268A44E391C634E05B679787"/>
    <w:rsid w:val="00772EA3"/>
  </w:style>
  <w:style w:type="paragraph" w:customStyle="1" w:styleId="AA7D1910DBC240DEA9FD16D306068D37">
    <w:name w:val="AA7D1910DBC240DEA9FD16D306068D37"/>
    <w:rsid w:val="00772EA3"/>
  </w:style>
  <w:style w:type="paragraph" w:customStyle="1" w:styleId="7422D98F952144E8879ED28723AC0327">
    <w:name w:val="7422D98F952144E8879ED28723AC0327"/>
    <w:rsid w:val="00772EA3"/>
  </w:style>
  <w:style w:type="paragraph" w:customStyle="1" w:styleId="B25E7215AAB945B5BB071EBDA0C152B2">
    <w:name w:val="B25E7215AAB945B5BB071EBDA0C152B2"/>
    <w:rsid w:val="00772EA3"/>
  </w:style>
  <w:style w:type="paragraph" w:customStyle="1" w:styleId="F8280D3045134DC68CB920964B2577A7">
    <w:name w:val="F8280D3045134DC68CB920964B2577A7"/>
    <w:rsid w:val="00772EA3"/>
  </w:style>
  <w:style w:type="paragraph" w:customStyle="1" w:styleId="E034A16980064C0FA4663D68FA9619BC">
    <w:name w:val="E034A16980064C0FA4663D68FA9619BC"/>
    <w:rsid w:val="00772EA3"/>
  </w:style>
  <w:style w:type="paragraph" w:customStyle="1" w:styleId="159A7A2156CA4DD5A086F3A14D709716">
    <w:name w:val="159A7A2156CA4DD5A086F3A14D709716"/>
    <w:rsid w:val="00772EA3"/>
  </w:style>
  <w:style w:type="paragraph" w:customStyle="1" w:styleId="1993479665E84D408907EA130A85B04F">
    <w:name w:val="1993479665E84D408907EA130A85B04F"/>
    <w:rsid w:val="00772EA3"/>
  </w:style>
  <w:style w:type="paragraph" w:customStyle="1" w:styleId="E0589F14845F4DFBBA72EC9C06FE6628">
    <w:name w:val="E0589F14845F4DFBBA72EC9C06FE6628"/>
    <w:rsid w:val="00772EA3"/>
  </w:style>
  <w:style w:type="paragraph" w:customStyle="1" w:styleId="E7D75E5A9C534A0D984B1A28123FEF33">
    <w:name w:val="E7D75E5A9C534A0D984B1A28123FEF33"/>
    <w:rsid w:val="00772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%7bF1716D00-E3CA-4392-AE34-554C2F030565%7dtf16392716.dotx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2020-02-06T16:26:00Z</dcterms:created>
  <dcterms:modified xsi:type="dcterms:W3CDTF">2020-06-17T17:08:00Z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