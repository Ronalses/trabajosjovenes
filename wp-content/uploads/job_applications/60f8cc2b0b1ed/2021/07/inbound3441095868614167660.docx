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204"/>
        <w:gridCol w:w="4452"/>
      </w:tblGrid>
      <w:tr w:rsidR="004A7542" w:rsidRPr="00A85B6F" w14:paraId="089BBFA2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CA08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DB44B2" w:rsidRPr="00DB44B2" w14:paraId="7C8C70B8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CA08" w:themeColor="accent1"/>
                  </w:tcBorders>
                  <w:tcMar>
                    <w:top w:w="0" w:type="dxa"/>
                  </w:tcMar>
                </w:tcPr>
                <w:p w14:paraId="0CC82A9D" w14:textId="77777777" w:rsidR="004A7542" w:rsidRPr="00DB44B2" w:rsidRDefault="00265BB9" w:rsidP="000B4FC7">
                  <w:pPr>
                    <w:pStyle w:val="Ttulo1"/>
                    <w:jc w:val="center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Aptitudes:"/>
                      <w:tag w:val="Aptitudes:"/>
                      <w:id w:val="1490835561"/>
                      <w:placeholder>
                        <w:docPart w:val="C64198170B274B1DB2A99A4181418B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B44B2">
                        <w:rPr>
                          <w:color w:val="000000" w:themeColor="text1"/>
                          <w:lang w:bidi="es-ES"/>
                        </w:rPr>
                        <w:t>Aptitudes</w:t>
                      </w:r>
                    </w:sdtContent>
                  </w:sdt>
                </w:p>
                <w:p w14:paraId="76177265" w14:textId="77777777" w:rsidR="004A7542" w:rsidRPr="00DB44B2" w:rsidRDefault="00E2376B" w:rsidP="000B4FC7">
                  <w:pPr>
                    <w:pStyle w:val="Ttulo2"/>
                    <w:jc w:val="center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>Responsable, optimista y creativa.</w:t>
                  </w:r>
                </w:p>
              </w:tc>
            </w:tr>
            <w:tr w:rsidR="00DB44B2" w:rsidRPr="00DB44B2" w14:paraId="6A852E83" w14:textId="77777777" w:rsidTr="00DB44B2">
              <w:trPr>
                <w:trHeight w:val="7341"/>
              </w:trPr>
              <w:tc>
                <w:tcPr>
                  <w:tcW w:w="5000" w:type="pct"/>
                  <w:tcBorders>
                    <w:top w:val="single" w:sz="12" w:space="0" w:color="FFCA08" w:themeColor="accent1"/>
                    <w:left w:val="single" w:sz="12" w:space="0" w:color="FFCA08" w:themeColor="accent1"/>
                    <w:bottom w:val="single" w:sz="12" w:space="0" w:color="FFCA08" w:themeColor="accent1"/>
                    <w:right w:val="nil"/>
                  </w:tcBorders>
                  <w:tcMar>
                    <w:top w:w="0" w:type="dxa"/>
                  </w:tcMar>
                </w:tcPr>
                <w:p w14:paraId="32CD2F91" w14:textId="77777777" w:rsidR="004A7542" w:rsidRPr="00DB44B2" w:rsidRDefault="00265BB9" w:rsidP="00346ED4">
                  <w:pPr>
                    <w:pStyle w:val="Ttulo1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Experiencia:"/>
                      <w:tag w:val="Experiencia:"/>
                      <w:id w:val="1217937480"/>
                      <w:placeholder>
                        <w:docPart w:val="47A7AA4900DA4B21BD77AE588D282B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B44B2">
                        <w:rPr>
                          <w:color w:val="000000" w:themeColor="text1"/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04A696BC" w14:textId="77777777" w:rsidR="004A7542" w:rsidRPr="00DB44B2" w:rsidRDefault="004A7542" w:rsidP="00DB44B2">
                  <w:pPr>
                    <w:pStyle w:val="Ttulo2"/>
                    <w:jc w:val="both"/>
                    <w:rPr>
                      <w:color w:val="000000" w:themeColor="text1"/>
                    </w:rPr>
                  </w:pPr>
                </w:p>
                <w:p w14:paraId="3BC1FB46" w14:textId="77777777" w:rsidR="008463A1" w:rsidRDefault="001D3403" w:rsidP="00DB44B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="006635B1">
                    <w:rPr>
                      <w:color w:val="000000" w:themeColor="text1"/>
                    </w:rPr>
                    <w:t xml:space="preserve"> </w:t>
                  </w:r>
                  <w:r w:rsidR="00DB44B2" w:rsidRPr="00DB44B2">
                    <w:rPr>
                      <w:color w:val="000000" w:themeColor="text1"/>
                    </w:rPr>
                    <w:t>Puesto en empaques,</w:t>
                  </w:r>
                  <w:r w:rsidR="00E2376B" w:rsidRPr="00DB44B2">
                    <w:rPr>
                      <w:color w:val="000000" w:themeColor="text1"/>
                    </w:rPr>
                    <w:t xml:space="preserve"> supermercados Santa Isabe</w:t>
                  </w:r>
                  <w:r w:rsidR="00DB44B2" w:rsidRPr="00DB44B2">
                    <w:rPr>
                      <w:color w:val="000000" w:themeColor="text1"/>
                    </w:rPr>
                    <w:t>l</w:t>
                  </w:r>
                  <w:r w:rsidR="006635B1">
                    <w:rPr>
                      <w:color w:val="000000" w:themeColor="text1"/>
                    </w:rPr>
                    <w:t xml:space="preserve"> </w:t>
                  </w:r>
                  <w:r w:rsidR="00E2376B" w:rsidRPr="00DB44B2">
                    <w:rPr>
                      <w:color w:val="000000" w:themeColor="text1"/>
                    </w:rPr>
                    <w:t xml:space="preserve">Comuna </w:t>
                  </w:r>
                  <w:r w:rsidR="00DB44B2" w:rsidRPr="00DB44B2">
                    <w:rPr>
                      <w:color w:val="000000" w:themeColor="text1"/>
                    </w:rPr>
                    <w:t>R</w:t>
                  </w:r>
                  <w:r w:rsidR="00E2376B" w:rsidRPr="00DB44B2">
                    <w:rPr>
                      <w:color w:val="000000" w:themeColor="text1"/>
                    </w:rPr>
                    <w:t>ecoleta (2019)</w:t>
                  </w:r>
                  <w:r w:rsidR="00DB44B2" w:rsidRPr="00DB44B2">
                    <w:rPr>
                      <w:color w:val="000000" w:themeColor="text1"/>
                    </w:rPr>
                    <w:t>.</w:t>
                  </w:r>
                  <w:r>
                    <w:rPr>
                      <w:color w:val="000000" w:themeColor="text1"/>
                    </w:rPr>
                    <w:br/>
                  </w:r>
                  <w:r w:rsidR="003A04BA">
                    <w:rPr>
                      <w:color w:val="000000" w:themeColor="text1"/>
                    </w:rPr>
                    <w:br/>
                    <w:t>-</w:t>
                  </w:r>
                  <w:r w:rsidR="006635B1">
                    <w:rPr>
                      <w:color w:val="000000" w:themeColor="text1"/>
                    </w:rPr>
                    <w:t xml:space="preserve"> </w:t>
                  </w:r>
                  <w:r w:rsidR="003A04BA">
                    <w:rPr>
                      <w:color w:val="000000" w:themeColor="text1"/>
                    </w:rPr>
                    <w:t xml:space="preserve">Practica de </w:t>
                  </w:r>
                  <w:r w:rsidR="00DB52BA">
                    <w:rPr>
                      <w:color w:val="000000" w:themeColor="text1"/>
                    </w:rPr>
                    <w:t>gastronomía,</w:t>
                  </w:r>
                  <w:r w:rsidR="003A04B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3A04BA">
                    <w:rPr>
                      <w:color w:val="000000" w:themeColor="text1"/>
                    </w:rPr>
                    <w:t>Gelate</w:t>
                  </w:r>
                  <w:proofErr w:type="spellEnd"/>
                </w:p>
                <w:p w14:paraId="1839E002" w14:textId="06197A98" w:rsidR="00E2376B" w:rsidRDefault="00337E3A" w:rsidP="00DB44B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="0091662F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="0091662F">
                    <w:rPr>
                      <w:color w:val="000000" w:themeColor="text1"/>
                    </w:rPr>
                    <w:t>Gelate</w:t>
                  </w:r>
                  <w:r w:rsidR="003A04BA">
                    <w:rPr>
                      <w:color w:val="000000" w:themeColor="text1"/>
                    </w:rPr>
                    <w:t>ria</w:t>
                  </w:r>
                  <w:proofErr w:type="spellEnd"/>
                  <w:r w:rsidR="003A04BA">
                    <w:rPr>
                      <w:color w:val="000000" w:themeColor="text1"/>
                    </w:rPr>
                    <w:t xml:space="preserve"> </w:t>
                  </w:r>
                  <w:r w:rsidR="003A7FDE">
                    <w:rPr>
                      <w:color w:val="000000" w:themeColor="text1"/>
                    </w:rPr>
                    <w:t>Vegana el Barrio, Comuna de providencia</w:t>
                  </w:r>
                  <w:r w:rsidR="009B1270">
                    <w:rPr>
                      <w:color w:val="000000" w:themeColor="text1"/>
                    </w:rPr>
                    <w:t xml:space="preserve"> (2019</w:t>
                  </w:r>
                  <w:r w:rsidR="00B10C26">
                    <w:rPr>
                      <w:color w:val="000000" w:themeColor="text1"/>
                    </w:rPr>
                    <w:t xml:space="preserve">) </w:t>
                  </w:r>
                </w:p>
                <w:p w14:paraId="1A80BE03" w14:textId="4A22E03F" w:rsidR="00B10C26" w:rsidRPr="00DB44B2" w:rsidRDefault="00B10C26" w:rsidP="00DB44B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proofErr w:type="spellStart"/>
                  <w:r w:rsidR="00283472">
                    <w:rPr>
                      <w:color w:val="000000" w:themeColor="text1"/>
                    </w:rPr>
                    <w:t>Bamers</w:t>
                  </w:r>
                  <w:proofErr w:type="spellEnd"/>
                  <w:r w:rsidR="00715175">
                    <w:rPr>
                      <w:color w:val="000000" w:themeColor="text1"/>
                    </w:rPr>
                    <w:t xml:space="preserve">, Vendedora </w:t>
                  </w:r>
                </w:p>
                <w:p w14:paraId="7F5373C1" w14:textId="77777777" w:rsidR="004A7542" w:rsidRPr="00DB44B2" w:rsidRDefault="004A7542" w:rsidP="00346ED4">
                  <w:pPr>
                    <w:rPr>
                      <w:color w:val="000000" w:themeColor="text1"/>
                    </w:rPr>
                  </w:pPr>
                </w:p>
                <w:p w14:paraId="3F8CBACF" w14:textId="77777777" w:rsidR="004A7542" w:rsidRPr="00DB44B2" w:rsidRDefault="00265BB9" w:rsidP="00346ED4">
                  <w:pPr>
                    <w:pStyle w:val="Ttulo1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Educación:"/>
                      <w:tag w:val="Educación:"/>
                      <w:id w:val="1349516922"/>
                      <w:placeholder>
                        <w:docPart w:val="7AACF0E0B02C430C9E3C8D5A98E572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B44B2">
                        <w:rPr>
                          <w:color w:val="000000" w:themeColor="text1"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14E76F3E" w14:textId="77777777" w:rsidR="00E2376B" w:rsidRPr="00DB44B2" w:rsidRDefault="00E2376B" w:rsidP="00DB44B2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DB44B2">
                    <w:rPr>
                      <w:b/>
                      <w:bCs/>
                      <w:color w:val="000000" w:themeColor="text1"/>
                    </w:rPr>
                    <w:t>ENSEÑANZA BÁSICA</w:t>
                  </w:r>
                </w:p>
                <w:p w14:paraId="0DA36169" w14:textId="77777777" w:rsidR="00E2376B" w:rsidRPr="00DB44B2" w:rsidRDefault="00E2376B" w:rsidP="00E2376B">
                  <w:pPr>
                    <w:jc w:val="both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 xml:space="preserve">Colegio Particular María Teresa </w:t>
                  </w:r>
                  <w:proofErr w:type="spellStart"/>
                  <w:r w:rsidRPr="00DB44B2">
                    <w:rPr>
                      <w:color w:val="000000" w:themeColor="text1"/>
                    </w:rPr>
                    <w:t>Cancino</w:t>
                  </w:r>
                  <w:proofErr w:type="spellEnd"/>
                  <w:r w:rsidRPr="00DB44B2">
                    <w:rPr>
                      <w:color w:val="000000" w:themeColor="text1"/>
                    </w:rPr>
                    <w:t xml:space="preserve"> Aguilar (2007-2015).</w:t>
                  </w:r>
                </w:p>
                <w:p w14:paraId="4FDCC259" w14:textId="77777777" w:rsidR="00E2376B" w:rsidRPr="00DB44B2" w:rsidRDefault="00E2376B" w:rsidP="00E2376B">
                  <w:pPr>
                    <w:jc w:val="both"/>
                    <w:rPr>
                      <w:color w:val="000000" w:themeColor="text1"/>
                    </w:rPr>
                  </w:pPr>
                </w:p>
                <w:p w14:paraId="6318BBED" w14:textId="77777777" w:rsidR="00E2376B" w:rsidRPr="00DB44B2" w:rsidRDefault="00E2376B" w:rsidP="00DB44B2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DB44B2">
                    <w:rPr>
                      <w:b/>
                      <w:bCs/>
                      <w:color w:val="000000" w:themeColor="text1"/>
                    </w:rPr>
                    <w:t>ENSEÑANZA MEDIA</w:t>
                  </w:r>
                </w:p>
                <w:p w14:paraId="46EE6D02" w14:textId="77777777" w:rsidR="004A7542" w:rsidRPr="00DB44B2" w:rsidRDefault="00E2376B" w:rsidP="00E2376B">
                  <w:pPr>
                    <w:jc w:val="both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>Centro educacional Profesor Guillermo González Heinrich (2016-2019).</w:t>
                  </w:r>
                </w:p>
                <w:p w14:paraId="43D8AD82" w14:textId="77777777" w:rsidR="004A7542" w:rsidRPr="00DB44B2" w:rsidRDefault="004A7542" w:rsidP="00346ED4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12565313" w14:textId="77777777" w:rsidR="004A7542" w:rsidRPr="00DB44B2" w:rsidRDefault="004A7542" w:rsidP="00346ED4">
            <w:pPr>
              <w:rPr>
                <w:color w:val="000000" w:themeColor="text1"/>
              </w:rPr>
            </w:pPr>
          </w:p>
        </w:tc>
        <w:tc>
          <w:tcPr>
            <w:tcW w:w="4452" w:type="dxa"/>
            <w:tcBorders>
              <w:left w:val="single" w:sz="12" w:space="0" w:color="FFCA08" w:themeColor="accent1"/>
            </w:tcBorders>
          </w:tcPr>
          <w:tbl>
            <w:tblPr>
              <w:tblW w:w="5000" w:type="pct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329"/>
              <w:gridCol w:w="1108"/>
            </w:tblGrid>
            <w:tr w:rsidR="00DB44B2" w:rsidRPr="00DB44B2" w14:paraId="33F24157" w14:textId="77777777" w:rsidTr="00E2376B">
              <w:tc>
                <w:tcPr>
                  <w:tcW w:w="4298" w:type="dxa"/>
                  <w:gridSpan w:val="2"/>
                  <w:tcMar>
                    <w:top w:w="288" w:type="dxa"/>
                    <w:bottom w:w="0" w:type="dxa"/>
                  </w:tcMar>
                </w:tcPr>
                <w:p w14:paraId="14BDC092" w14:textId="2633FD65" w:rsidR="00E2376B" w:rsidRPr="00DB44B2" w:rsidRDefault="00E2376B" w:rsidP="00E2376B">
                  <w:pPr>
                    <w:pStyle w:val="Ttulo1"/>
                    <w:jc w:val="center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br/>
                  </w:r>
                  <w:r w:rsidR="001D3403">
                    <w:rPr>
                      <w:color w:val="000000" w:themeColor="text1"/>
                    </w:rPr>
                    <w:t xml:space="preserve">Contacto </w:t>
                  </w:r>
                </w:p>
                <w:p w14:paraId="36FCCDCB" w14:textId="77777777" w:rsidR="00DB44B2" w:rsidRPr="00DB44B2" w:rsidRDefault="00DB44B2" w:rsidP="00E2376B">
                  <w:pPr>
                    <w:rPr>
                      <w:color w:val="000000" w:themeColor="text1"/>
                    </w:rPr>
                  </w:pPr>
                </w:p>
                <w:p w14:paraId="1B6FA82F" w14:textId="77777777" w:rsidR="00DB44B2" w:rsidRPr="00DB44B2" w:rsidRDefault="00DB44B2" w:rsidP="00E2376B">
                  <w:pPr>
                    <w:rPr>
                      <w:color w:val="000000" w:themeColor="text1"/>
                    </w:rPr>
                  </w:pPr>
                </w:p>
                <w:p w14:paraId="2593D8D6" w14:textId="77777777" w:rsidR="00E2376B" w:rsidRPr="00DB44B2" w:rsidRDefault="00DB44B2" w:rsidP="00E2376B">
                  <w:pPr>
                    <w:pStyle w:val="Grfic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                         </w:t>
                  </w:r>
                  <w:r w:rsidR="00E2376B" w:rsidRPr="00DB44B2">
                    <w:rPr>
                      <w:noProof/>
                      <w:color w:val="000000" w:themeColor="text1"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197AF878" wp14:editId="1D9AE2F2">
                            <wp:extent cx="329184" cy="329184"/>
                            <wp:effectExtent l="0" t="0" r="0" b="0"/>
                            <wp:docPr id="6" name="Grupo 322" title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29184" cy="329184"/>
                                    </a:xfrm>
                                  </wpg:grpSpPr>
                                  <wps:wsp>
                                    <wps:cNvPr id="7" name="Elipse 7"/>
                                    <wps:cNvSpPr/>
                                    <wps:spPr>
                                      <a:xfrm>
                                        <a:off x="0" y="0"/>
                                        <a:ext cx="329184" cy="32918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057" y="87598"/>
                                        <a:ext cx="206375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B142DD" id="Grupo 322" o:spid="_x0000_s1026" alt="Título: 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Id8pEwEMAABnNwAADgAAAAAAAAAAAAAAAAAuAgAA&#10;ZHJzL2Uyb0RvYy54bWxQSwECLQAUAAYACAAAACEAaEcb0NgAAAADAQAADwAAAAAAAAAAAAAAAABb&#10;DgAAZHJzL2Rvd25yZXYueG1sUEsFBgAAAAAEAAQA8wAAAGAPAAAAAA==&#10;">
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ca08 [3204]" stroked="f" strokeweight="1pt">
                              <v:stroke joinstyle="miter"/>
                            </v:oval>
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9302a [3215]" strokecolor="#39302a [3215]" strokeweight="0">
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B44B2" w:rsidRPr="00DB44B2" w14:paraId="644968D8" w14:textId="77777777" w:rsidTr="00E2376B">
              <w:tc>
                <w:tcPr>
                  <w:tcW w:w="4298" w:type="dxa"/>
                  <w:gridSpan w:val="2"/>
                  <w:tcMar>
                    <w:top w:w="0" w:type="dxa"/>
                    <w:bottom w:w="0" w:type="dxa"/>
                  </w:tcMar>
                </w:tcPr>
                <w:p w14:paraId="6FC177E6" w14:textId="77777777" w:rsidR="00E2376B" w:rsidRPr="00DB44B2" w:rsidRDefault="00E2376B" w:rsidP="00E2376B">
                  <w:pPr>
                    <w:pStyle w:val="Ttulo3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>n.v.lucerovillalobos@gmail.com</w:t>
                  </w:r>
                </w:p>
                <w:p w14:paraId="6C21B5D4" w14:textId="77777777" w:rsidR="00E2376B" w:rsidRPr="00DB44B2" w:rsidRDefault="00E2376B" w:rsidP="00E2376B">
                  <w:pPr>
                    <w:rPr>
                      <w:color w:val="000000" w:themeColor="text1"/>
                    </w:rPr>
                  </w:pPr>
                </w:p>
              </w:tc>
            </w:tr>
            <w:tr w:rsidR="00DB44B2" w:rsidRPr="00DB44B2" w14:paraId="3B9F0193" w14:textId="77777777" w:rsidTr="00E2376B">
              <w:trPr>
                <w:gridAfter w:val="1"/>
                <w:wAfter w:w="1073" w:type="dxa"/>
              </w:trPr>
              <w:tc>
                <w:tcPr>
                  <w:tcW w:w="3225" w:type="dxa"/>
                  <w:tcMar>
                    <w:top w:w="288" w:type="dxa"/>
                    <w:bottom w:w="0" w:type="dxa"/>
                  </w:tcMar>
                </w:tcPr>
                <w:p w14:paraId="6F4816C9" w14:textId="77777777" w:rsidR="00E2376B" w:rsidRPr="00DB44B2" w:rsidRDefault="00E2376B" w:rsidP="00E2376B">
                  <w:pPr>
                    <w:pStyle w:val="Grfico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 xml:space="preserve">           </w:t>
                  </w:r>
                  <w:r w:rsidR="00DB44B2">
                    <w:rPr>
                      <w:color w:val="000000" w:themeColor="text1"/>
                    </w:rPr>
                    <w:t xml:space="preserve">              </w:t>
                  </w:r>
                  <w:r w:rsidRPr="00DB44B2">
                    <w:rPr>
                      <w:color w:val="000000" w:themeColor="text1"/>
                    </w:rPr>
                    <w:t xml:space="preserve">   </w:t>
                  </w:r>
                  <w:r w:rsidRPr="00DB44B2">
                    <w:rPr>
                      <w:noProof/>
                      <w:color w:val="000000" w:themeColor="text1"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5A011F1A" wp14:editId="78130355">
                            <wp:extent cx="329184" cy="329184"/>
                            <wp:effectExtent l="0" t="0" r="0" b="0"/>
                            <wp:docPr id="304" name="Grupo 303" title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338328" cy="338328"/>
                                    </a:xfrm>
                                  </wpg:grpSpPr>
                                  <wps:wsp>
                                    <wps:cNvPr id="2" name="Elipse 2"/>
                                    <wps:cNvSpPr/>
                                    <wps:spPr>
                                      <a:xfrm>
                                        <a:off x="0" y="0"/>
                                        <a:ext cx="338328" cy="33832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245" y="92170"/>
                                        <a:ext cx="223838" cy="153988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428D4A2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yx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wU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8hQ0hyxwA&#10;AOejAAAOAAAAAAAAAAAAAAAAAC4CAABkcnMvZTJvRG9jLnhtbFBLAQItABQABgAIAAAAIQBoRxvQ&#10;2AAAAAMBAAAPAAAAAAAAAAAAAAAAACUfAABkcnMvZG93bnJldi54bWxQSwUGAAAAAAQABADzAAAA&#10;KiAAAAAA&#10;">
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ca08 [3204]" stroked="f" strokeweight="1pt">
                              <v:stroke joinstyle="miter"/>
                            </v:oval>
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9302a [3215]" strokecolor="#39302a [3215]" strokeweight="0">
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B44B2" w:rsidRPr="00DB44B2" w14:paraId="665F4A7A" w14:textId="77777777" w:rsidTr="00E2376B">
              <w:trPr>
                <w:gridAfter w:val="1"/>
                <w:wAfter w:w="1073" w:type="dxa"/>
              </w:trPr>
              <w:tc>
                <w:tcPr>
                  <w:tcW w:w="3225" w:type="dxa"/>
                  <w:tcMar>
                    <w:top w:w="0" w:type="dxa"/>
                    <w:bottom w:w="0" w:type="dxa"/>
                  </w:tcMar>
                </w:tcPr>
                <w:p w14:paraId="5E0C3540" w14:textId="77777777" w:rsidR="00E2376B" w:rsidRPr="00DB44B2" w:rsidRDefault="00E2376B" w:rsidP="00E2376B">
                  <w:pPr>
                    <w:pStyle w:val="Ttulo3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 xml:space="preserve">             </w:t>
                  </w:r>
                  <w:r w:rsidR="00DB44B2">
                    <w:rPr>
                      <w:color w:val="000000" w:themeColor="text1"/>
                    </w:rPr>
                    <w:t xml:space="preserve">    </w:t>
                  </w:r>
                  <w:r w:rsidRPr="00DB44B2">
                    <w:rPr>
                      <w:color w:val="000000" w:themeColor="text1"/>
                    </w:rPr>
                    <w:t>945581672</w:t>
                  </w:r>
                </w:p>
                <w:p w14:paraId="1563B1B8" w14:textId="77777777" w:rsidR="00E2376B" w:rsidRPr="00DB44B2" w:rsidRDefault="00E2376B" w:rsidP="00E2376B">
                  <w:pPr>
                    <w:pStyle w:val="Ttulo3"/>
                    <w:rPr>
                      <w:color w:val="000000" w:themeColor="text1"/>
                    </w:rPr>
                  </w:pPr>
                  <w:r w:rsidRPr="00DB44B2">
                    <w:rPr>
                      <w:color w:val="000000" w:themeColor="text1"/>
                    </w:rPr>
                    <w:t xml:space="preserve">               </w:t>
                  </w:r>
                  <w:r w:rsidR="00DB44B2">
                    <w:rPr>
                      <w:color w:val="000000" w:themeColor="text1"/>
                    </w:rPr>
                    <w:t xml:space="preserve">  </w:t>
                  </w:r>
                  <w:r w:rsidRPr="00DB44B2">
                    <w:rPr>
                      <w:color w:val="000000" w:themeColor="text1"/>
                    </w:rPr>
                    <w:t>229205260</w:t>
                  </w:r>
                </w:p>
                <w:p w14:paraId="2CA58EAD" w14:textId="77777777" w:rsidR="00E2376B" w:rsidRPr="00DB44B2" w:rsidRDefault="00E2376B" w:rsidP="00E2376B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14:paraId="70B91D08" w14:textId="77777777" w:rsidR="004A7542" w:rsidRPr="00DB44B2" w:rsidRDefault="004A7542" w:rsidP="00346ED4">
            <w:pPr>
              <w:rPr>
                <w:color w:val="000000" w:themeColor="text1"/>
              </w:rPr>
            </w:pPr>
          </w:p>
        </w:tc>
      </w:tr>
    </w:tbl>
    <w:p w14:paraId="5A1369EA" w14:textId="77777777" w:rsidR="00EC26A6" w:rsidRPr="00EC26A6" w:rsidRDefault="00EC26A6" w:rsidP="00EC26A6">
      <w:pPr>
        <w:pStyle w:val="Sinespaciado"/>
      </w:pPr>
    </w:p>
    <w:sectPr w:rsidR="00EC26A6" w:rsidRPr="00EC26A6" w:rsidSect="00DB44B2">
      <w:footerReference w:type="default" r:id="rId8"/>
      <w:headerReference w:type="first" r:id="rId9"/>
      <w:pgSz w:w="12240" w:h="15840" w:code="1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3EAF1" w14:textId="77777777" w:rsidR="002409E4" w:rsidRDefault="002409E4" w:rsidP="004A7542">
      <w:pPr>
        <w:spacing w:after="0" w:line="240" w:lineRule="auto"/>
      </w:pPr>
      <w:r>
        <w:separator/>
      </w:r>
    </w:p>
  </w:endnote>
  <w:endnote w:type="continuationSeparator" w:id="0">
    <w:p w14:paraId="59C2F95F" w14:textId="77777777" w:rsidR="002409E4" w:rsidRDefault="002409E4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FB8B9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27BD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C99C5" w14:textId="77777777" w:rsidR="002409E4" w:rsidRDefault="002409E4" w:rsidP="004A7542">
      <w:pPr>
        <w:spacing w:after="0" w:line="240" w:lineRule="auto"/>
      </w:pPr>
      <w:r>
        <w:separator/>
      </w:r>
    </w:p>
  </w:footnote>
  <w:footnote w:type="continuationSeparator" w:id="0">
    <w:p w14:paraId="46252FB9" w14:textId="77777777" w:rsidR="002409E4" w:rsidRDefault="002409E4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 w:themeColor="text1"/>
        <w:sz w:val="32"/>
        <w:szCs w:val="32"/>
      </w:rPr>
      <w:alias w:val="Escriba su nombre:"/>
      <w:tag w:val="Escriba su nombre:"/>
      <w:id w:val="1764105439"/>
      <w:placeholder>
        <w:docPart w:val="BFAB3BD8E6B342D497E2219137653023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5C7441D5" w14:textId="77777777" w:rsidR="00BD5EFB" w:rsidRPr="00DB44B2" w:rsidRDefault="00E2376B">
        <w:pPr>
          <w:pStyle w:val="Encabezado"/>
          <w:rPr>
            <w:color w:val="000000" w:themeColor="text1"/>
            <w:sz w:val="32"/>
            <w:szCs w:val="32"/>
          </w:rPr>
        </w:pPr>
        <w:r w:rsidRPr="00DB44B2">
          <w:rPr>
            <w:color w:val="000000" w:themeColor="text1"/>
            <w:sz w:val="32"/>
            <w:szCs w:val="32"/>
          </w:rPr>
          <w:t>Naixsa Valentina lucero villalobos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6B"/>
    <w:rsid w:val="000B4FC7"/>
    <w:rsid w:val="00106AA0"/>
    <w:rsid w:val="0019209E"/>
    <w:rsid w:val="001C292B"/>
    <w:rsid w:val="001D3403"/>
    <w:rsid w:val="002409E4"/>
    <w:rsid w:val="00265BB9"/>
    <w:rsid w:val="00283472"/>
    <w:rsid w:val="002876BB"/>
    <w:rsid w:val="00293B83"/>
    <w:rsid w:val="002D075C"/>
    <w:rsid w:val="00327BD2"/>
    <w:rsid w:val="00337E3A"/>
    <w:rsid w:val="003A04BA"/>
    <w:rsid w:val="003A7FDE"/>
    <w:rsid w:val="00454034"/>
    <w:rsid w:val="004A7542"/>
    <w:rsid w:val="006635B1"/>
    <w:rsid w:val="006A3CE7"/>
    <w:rsid w:val="006C583A"/>
    <w:rsid w:val="006E74BF"/>
    <w:rsid w:val="006F77C5"/>
    <w:rsid w:val="00715175"/>
    <w:rsid w:val="008463A1"/>
    <w:rsid w:val="00857F01"/>
    <w:rsid w:val="0091662F"/>
    <w:rsid w:val="00954905"/>
    <w:rsid w:val="009B1270"/>
    <w:rsid w:val="00A662CA"/>
    <w:rsid w:val="00B10C26"/>
    <w:rsid w:val="00B90950"/>
    <w:rsid w:val="00BE5F21"/>
    <w:rsid w:val="00D60909"/>
    <w:rsid w:val="00DB44B2"/>
    <w:rsid w:val="00DB52BA"/>
    <w:rsid w:val="00E10171"/>
    <w:rsid w:val="00E2376B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D49F7F"/>
  <w15:chartTrackingRefBased/>
  <w15:docId w15:val="{AF33A8A7-8743-4BAB-A157-0D814522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B2"/>
  </w:style>
  <w:style w:type="paragraph" w:styleId="Ttulo1">
    <w:name w:val="heading 1"/>
    <w:basedOn w:val="Normal"/>
    <w:next w:val="Normal"/>
    <w:link w:val="Ttulo1Car"/>
    <w:uiPriority w:val="9"/>
    <w:qFormat/>
    <w:rsid w:val="00DB44B2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4B2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4B2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4B2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4B2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4B2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4B2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4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4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B44B2"/>
    <w:rPr>
      <w:caps/>
      <w:color w:val="826600" w:themeColor="accent1" w:themeShade="7F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B44B2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B44B2"/>
    <w:rPr>
      <w:caps/>
      <w:spacing w:val="15"/>
      <w:shd w:val="clear" w:color="auto" w:fill="FFF4CD" w:themeFill="accent1" w:themeFillTint="33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CA08" w:themeColor="accent1"/>
        <w:left w:val="single" w:sz="12" w:space="4" w:color="FFCA08" w:themeColor="accent1"/>
        <w:bottom w:val="single" w:sz="12" w:space="27" w:color="FFCA08" w:themeColor="accent1"/>
        <w:right w:val="single" w:sz="12" w:space="4" w:color="FFCA08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"/>
    <w:qFormat/>
    <w:rsid w:val="00DB44B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4B2"/>
    <w:rPr>
      <w:caps/>
      <w:color w:val="C49A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4B2"/>
    <w:rPr>
      <w:caps/>
      <w:color w:val="C49A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4B2"/>
    <w:rPr>
      <w:caps/>
      <w:color w:val="C49A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4B2"/>
    <w:rPr>
      <w:caps/>
      <w:color w:val="C49A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4B2"/>
    <w:rPr>
      <w:caps/>
      <w:spacing w:val="10"/>
      <w:sz w:val="18"/>
      <w:szCs w:val="18"/>
    </w:rPr>
  </w:style>
  <w:style w:type="character" w:styleId="nfasisintenso">
    <w:name w:val="Intense Emphasis"/>
    <w:uiPriority w:val="21"/>
    <w:qFormat/>
    <w:rsid w:val="00DB44B2"/>
    <w:rPr>
      <w:b/>
      <w:bCs/>
      <w:caps/>
      <w:color w:val="82660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4B2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4B2"/>
    <w:rPr>
      <w:color w:val="FFCA08" w:themeColor="accent1"/>
      <w:sz w:val="24"/>
      <w:szCs w:val="24"/>
    </w:rPr>
  </w:style>
  <w:style w:type="character" w:styleId="Referenciaintensa">
    <w:name w:val="Intense Reference"/>
    <w:uiPriority w:val="32"/>
    <w:qFormat/>
    <w:rsid w:val="00DB44B2"/>
    <w:rPr>
      <w:b/>
      <w:bCs/>
      <w:i/>
      <w:iCs/>
      <w:caps/>
      <w:color w:val="FFCA08" w:themeColor="accent1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773709" w:themeColor="accent4" w:themeShade="80"/>
        <w:left w:val="single" w:sz="2" w:space="10" w:color="773709" w:themeColor="accent4" w:themeShade="80"/>
        <w:bottom w:val="single" w:sz="2" w:space="10" w:color="773709" w:themeColor="accent4" w:themeShade="80"/>
        <w:right w:val="single" w:sz="2" w:space="10" w:color="773709" w:themeColor="accent4" w:themeShade="80"/>
      </w:pBdr>
      <w:ind w:left="1152" w:right="1152"/>
    </w:pPr>
    <w:rPr>
      <w:i/>
      <w:iCs/>
      <w:color w:val="773709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4B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44B2"/>
    <w:rPr>
      <w:b/>
      <w:bCs/>
      <w:color w:val="C49A00" w:themeColor="accent1" w:themeShade="BF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44B2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A231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2A231F" w:themeColor="text2" w:themeShade="BF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DB44B2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4B2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4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B44B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B44B2"/>
    <w:rPr>
      <w:b/>
      <w:bCs/>
    </w:rPr>
  </w:style>
  <w:style w:type="character" w:styleId="nfasis">
    <w:name w:val="Emphasis"/>
    <w:uiPriority w:val="20"/>
    <w:qFormat/>
    <w:rsid w:val="00DB44B2"/>
    <w:rPr>
      <w:caps/>
      <w:color w:val="8266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B44B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B44B2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DB44B2"/>
    <w:rPr>
      <w:i/>
      <w:iCs/>
      <w:color w:val="826600" w:themeColor="accent1" w:themeShade="7F"/>
    </w:rPr>
  </w:style>
  <w:style w:type="character" w:styleId="Referenciasutil">
    <w:name w:val="Subtle Reference"/>
    <w:uiPriority w:val="31"/>
    <w:qFormat/>
    <w:rsid w:val="00DB44B2"/>
    <w:rPr>
      <w:b/>
      <w:bCs/>
      <w:color w:val="FFCA08" w:themeColor="accent1"/>
    </w:rPr>
  </w:style>
  <w:style w:type="character" w:styleId="Ttulodellibro">
    <w:name w:val="Book Title"/>
    <w:uiPriority w:val="33"/>
    <w:qFormat/>
    <w:rsid w:val="00DB44B2"/>
    <w:rPr>
      <w:b/>
      <w:bCs/>
      <w:i/>
      <w:iCs/>
      <w:spacing w:val="0"/>
    </w:rPr>
  </w:style>
  <w:style w:type="paragraph" w:styleId="Prrafodelista">
    <w:name w:val="List Paragraph"/>
    <w:basedOn w:val="Normal"/>
    <w:uiPriority w:val="34"/>
    <w:qFormat/>
    <w:rsid w:val="0066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N_1\AppData\Roaming\Microsoft\Templates\Curr&#237;culum%20v&#237;tae%20impoluto%20dise&#241;ado%20por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4198170B274B1DB2A99A4181418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38A-CBDF-4392-89FB-D5B7A44976A7}"/>
      </w:docPartPr>
      <w:docPartBody>
        <w:p w:rsidR="002344BE" w:rsidRDefault="00B7334D">
          <w:pPr>
            <w:pStyle w:val="C64198170B274B1DB2A99A4181418BBE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47A7AA4900DA4B21BD77AE588D282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F45A-F504-42EB-9774-2EC7FCD20CE5}"/>
      </w:docPartPr>
      <w:docPartBody>
        <w:p w:rsidR="002344BE" w:rsidRDefault="00B7334D">
          <w:pPr>
            <w:pStyle w:val="47A7AA4900DA4B21BD77AE588D282BC9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7AACF0E0B02C430C9E3C8D5A98E5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F133-B8F6-4318-9972-173148BF0BDD}"/>
      </w:docPartPr>
      <w:docPartBody>
        <w:p w:rsidR="002344BE" w:rsidRDefault="00B7334D">
          <w:pPr>
            <w:pStyle w:val="7AACF0E0B02C430C9E3C8D5A98E57265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BFAB3BD8E6B342D497E2219137653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81F2-AEFE-4066-B119-AD5C88705C8A}"/>
      </w:docPartPr>
      <w:docPartBody>
        <w:p w:rsidR="002344BE" w:rsidRDefault="00B7334D" w:rsidP="00B7334D">
          <w:pPr>
            <w:pStyle w:val="BFAB3BD8E6B342D497E2219137653023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4D"/>
    <w:rsid w:val="002344BE"/>
    <w:rsid w:val="00B7334D"/>
    <w:rsid w:val="00E5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4198170B274B1DB2A99A4181418BBE">
    <w:name w:val="C64198170B274B1DB2A99A4181418BBE"/>
  </w:style>
  <w:style w:type="paragraph" w:customStyle="1" w:styleId="47A7AA4900DA4B21BD77AE588D282BC9">
    <w:name w:val="47A7AA4900DA4B21BD77AE588D282BC9"/>
  </w:style>
  <w:style w:type="paragraph" w:customStyle="1" w:styleId="7AACF0E0B02C430C9E3C8D5A98E57265">
    <w:name w:val="7AACF0E0B02C430C9E3C8D5A98E57265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 w:eastAsia="en-US"/>
    </w:rPr>
  </w:style>
  <w:style w:type="paragraph" w:customStyle="1" w:styleId="BFAB3BD8E6B342D497E2219137653023">
    <w:name w:val="BFAB3BD8E6B342D497E2219137653023"/>
    <w:rsid w:val="00B73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>Naixsa Valentina lucero villalobos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Currículum%20vítae%20impoluto%20diseñado%20por%20MOO.dotx</Template>
  <TotalTime>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LUCERO</dc:creator>
  <cp:keywords/>
  <dc:description/>
  <cp:lastModifiedBy>Naixsa Lucero</cp:lastModifiedBy>
  <cp:revision>2</cp:revision>
  <cp:lastPrinted>2020-02-06T23:22:00Z</cp:lastPrinted>
  <dcterms:created xsi:type="dcterms:W3CDTF">2021-07-14T03:33:00Z</dcterms:created>
  <dcterms:modified xsi:type="dcterms:W3CDTF">2021-07-14T03:33:00Z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