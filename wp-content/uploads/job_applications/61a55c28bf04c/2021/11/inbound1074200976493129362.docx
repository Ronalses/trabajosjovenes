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15E5" w:rsidRDefault="001D1787">
      <w:pPr>
        <w:pStyle w:val="Nom"/>
      </w:pPr>
      <w:r>
        <w:t xml:space="preserve">Carolina Domínguez </w:t>
      </w:r>
    </w:p>
    <w:p w:rsidR="008115E5" w:rsidRDefault="005D7252">
      <w:pPr>
        <w:pStyle w:val="Informacidecontacte"/>
      </w:pPr>
      <w:r>
        <w:t xml:space="preserve"> </w:t>
      </w:r>
      <w:hyperlink r:id="rId8" w:history="1">
        <w:r w:rsidRPr="005617E7">
          <w:rPr>
            <w:rStyle w:val="Hipervnculo"/>
          </w:rPr>
          <w:t>dominguezdiazc58@gmail.com</w:t>
        </w:r>
      </w:hyperlink>
      <w:r>
        <w:t xml:space="preserve"> </w:t>
      </w:r>
      <w:r w:rsidR="00875BBA" w:rsidRPr="00875BBA">
        <w:t>https://www.linkedin.com/in/carolina-domínguez-díaz-1659b3224</w:t>
      </w:r>
    </w:p>
    <w:p w:rsidR="008115E5" w:rsidRPr="00A57FBA" w:rsidRDefault="001F04AD">
      <w:pPr>
        <w:pStyle w:val="Ttulo1"/>
        <w:rPr>
          <w:lang w:val="es-MX"/>
        </w:rPr>
      </w:pPr>
      <w:r>
        <w:t xml:space="preserve">Objetivo </w:t>
      </w:r>
    </w:p>
    <w:p w:rsidR="008115E5" w:rsidRPr="00A57FBA" w:rsidRDefault="0083797A">
      <w:pPr>
        <w:rPr>
          <w:lang w:val="es-MX"/>
        </w:rPr>
      </w:pPr>
      <w:r>
        <w:t>Con la intension de perfeccionar y mejorar mis aptitudes personales, y a la vez desarrollar y pontenciar competencias importantes para mi futuro profesional. Asimismo,  deseos de lograr estabilidad económica y trabajar en un ambiente laboral grato.</w:t>
      </w:r>
    </w:p>
    <w:p w:rsidR="008115E5" w:rsidRPr="00A57FBA" w:rsidRDefault="001F04AD">
      <w:pPr>
        <w:pStyle w:val="Ttulo1"/>
        <w:rPr>
          <w:lang w:val="es-MX"/>
        </w:rPr>
      </w:pPr>
      <w:r>
        <w:t xml:space="preserve">Experiencia laboral </w:t>
      </w:r>
    </w:p>
    <w:p w:rsidR="008115E5" w:rsidRPr="00EB4BA4" w:rsidRDefault="005D7252" w:rsidP="00EB4BA4">
      <w:pPr>
        <w:pStyle w:val="Prrafodelista"/>
        <w:numPr>
          <w:ilvl w:val="0"/>
          <w:numId w:val="16"/>
        </w:numPr>
        <w:rPr>
          <w:lang w:val="es-MX"/>
        </w:rPr>
      </w:pPr>
      <w:r>
        <w:t xml:space="preserve">Amphora </w:t>
      </w:r>
    </w:p>
    <w:p w:rsidR="008115E5" w:rsidRPr="00DB63E7" w:rsidRDefault="005D7252" w:rsidP="00EB4BA4">
      <w:pPr>
        <w:pStyle w:val="Prrafodelista"/>
        <w:numPr>
          <w:ilvl w:val="0"/>
          <w:numId w:val="16"/>
        </w:numPr>
        <w:rPr>
          <w:lang w:val="es-MX"/>
        </w:rPr>
      </w:pPr>
      <w:r>
        <w:t xml:space="preserve">Reponedora </w:t>
      </w:r>
    </w:p>
    <w:p w:rsidR="00DB63E7" w:rsidRPr="00EB4BA4" w:rsidRDefault="00DB63E7" w:rsidP="00EB4BA4">
      <w:pPr>
        <w:pStyle w:val="Prrafodelista"/>
        <w:numPr>
          <w:ilvl w:val="0"/>
          <w:numId w:val="16"/>
        </w:numPr>
        <w:rPr>
          <w:lang w:val="es-MX"/>
        </w:rPr>
      </w:pPr>
      <w:r>
        <w:t xml:space="preserve">Enero a Marzo 2020 </w:t>
      </w:r>
    </w:p>
    <w:p w:rsidR="005941A5" w:rsidRDefault="005D7252" w:rsidP="005941A5">
      <w:pPr>
        <w:pStyle w:val="Listaconvietas"/>
        <w:numPr>
          <w:ilvl w:val="0"/>
          <w:numId w:val="16"/>
        </w:numPr>
      </w:pPr>
      <w:r>
        <w:t xml:space="preserve">Experiencia laboral durante 3 meses en empresa de retail amphora, siendo reponedora y vendedora, ayudando en el area de recursos humanos.. </w:t>
      </w:r>
    </w:p>
    <w:p w:rsidR="005941A5" w:rsidRDefault="005941A5" w:rsidP="005941A5">
      <w:pPr>
        <w:pStyle w:val="Listaconvietas"/>
        <w:numPr>
          <w:ilvl w:val="0"/>
          <w:numId w:val="16"/>
        </w:numPr>
      </w:pPr>
      <w:r>
        <w:t xml:space="preserve">Sky Capacitación </w:t>
      </w:r>
    </w:p>
    <w:p w:rsidR="00DB63E7" w:rsidRDefault="00BB09CC" w:rsidP="005941A5">
      <w:pPr>
        <w:pStyle w:val="Listaconvietas"/>
        <w:numPr>
          <w:ilvl w:val="0"/>
          <w:numId w:val="16"/>
        </w:numPr>
      </w:pPr>
      <w:r>
        <w:t xml:space="preserve">Marzo a Diciembre 2018 </w:t>
      </w:r>
    </w:p>
    <w:p w:rsidR="005941A5" w:rsidRDefault="005941A5" w:rsidP="005941A5">
      <w:pPr>
        <w:pStyle w:val="Listaconvietas"/>
        <w:numPr>
          <w:ilvl w:val="0"/>
          <w:numId w:val="16"/>
        </w:numPr>
      </w:pPr>
      <w:r>
        <w:t xml:space="preserve">Administración </w:t>
      </w:r>
    </w:p>
    <w:p w:rsidR="005941A5" w:rsidRDefault="005941A5" w:rsidP="005941A5">
      <w:pPr>
        <w:pStyle w:val="Listaconvietas"/>
        <w:numPr>
          <w:ilvl w:val="0"/>
          <w:numId w:val="16"/>
        </w:numPr>
      </w:pPr>
      <w:r>
        <w:t xml:space="preserve">Realicé un curso de capacitación en administración de empresas durante 1 año para poder especializarme más y lograr entender sobre Word </w:t>
      </w:r>
      <w:r w:rsidR="007E364C">
        <w:t xml:space="preserve">y partes de Office </w:t>
      </w:r>
    </w:p>
    <w:p w:rsidR="008115E5" w:rsidRDefault="001F04AD">
      <w:pPr>
        <w:pStyle w:val="Ttulo1"/>
      </w:pPr>
      <w:r>
        <w:t xml:space="preserve">Educación </w:t>
      </w:r>
    </w:p>
    <w:p w:rsidR="00EC0711" w:rsidRPr="008F581E" w:rsidRDefault="008F581E" w:rsidP="008F581E">
      <w:pPr>
        <w:pStyle w:val="Listaconvietas"/>
        <w:numPr>
          <w:ilvl w:val="0"/>
          <w:numId w:val="14"/>
        </w:numPr>
      </w:pPr>
      <w:r>
        <w:t>Educación: Cursando carrera técnica en el instituto DUOC UC.</w:t>
      </w:r>
    </w:p>
    <w:p w:rsidR="008115E5" w:rsidRDefault="00127723" w:rsidP="00127723">
      <w:pPr>
        <w:pStyle w:val="Prrafodelista"/>
        <w:numPr>
          <w:ilvl w:val="0"/>
          <w:numId w:val="14"/>
        </w:numPr>
        <w:rPr>
          <w:lang w:val="es-MX"/>
        </w:rPr>
      </w:pPr>
      <w:r>
        <w:rPr>
          <w:lang w:val="es-MX"/>
        </w:rPr>
        <w:t xml:space="preserve">Durante la educación superior en los cursos de 3ro a 4to medio curse la especialidad Técnico en Administración de Empresas en Recursos Humanos. </w:t>
      </w:r>
    </w:p>
    <w:p w:rsidR="00127723" w:rsidRDefault="00E22567" w:rsidP="00127723">
      <w:pPr>
        <w:pStyle w:val="Prrafodelista"/>
        <w:numPr>
          <w:ilvl w:val="0"/>
          <w:numId w:val="14"/>
        </w:numPr>
        <w:rPr>
          <w:lang w:val="es-MX"/>
        </w:rPr>
      </w:pPr>
      <w:r>
        <w:rPr>
          <w:lang w:val="es-MX"/>
        </w:rPr>
        <w:t xml:space="preserve">Cursando 4to medio de educación superior curse un curso de capacitación de administración en el establecimiento. </w:t>
      </w:r>
    </w:p>
    <w:p w:rsidR="00950A64" w:rsidRDefault="00950A64" w:rsidP="00127723">
      <w:pPr>
        <w:pStyle w:val="Prrafodelista"/>
        <w:numPr>
          <w:ilvl w:val="0"/>
          <w:numId w:val="14"/>
        </w:numPr>
        <w:rPr>
          <w:lang w:val="es-MX"/>
        </w:rPr>
      </w:pPr>
      <w:r>
        <w:rPr>
          <w:lang w:val="es-MX"/>
        </w:rPr>
        <w:t xml:space="preserve">En el año 2018 realicé mi práctica relacionada a mi especialidad en la </w:t>
      </w:r>
      <w:r w:rsidR="000B172E">
        <w:rPr>
          <w:lang w:val="es-MX"/>
        </w:rPr>
        <w:t xml:space="preserve">Mutual de seguridad de Santiago en el área de recursos humanos </w:t>
      </w:r>
    </w:p>
    <w:p w:rsidR="0062093E" w:rsidRPr="0062093E" w:rsidRDefault="003D74C5" w:rsidP="0062093E">
      <w:pPr>
        <w:rPr>
          <w:lang w:val="es-MX"/>
        </w:rPr>
      </w:pPr>
      <w:r>
        <w:rPr>
          <w:lang w:val="es-MX"/>
        </w:rPr>
        <w:t xml:space="preserve">Estudiante en Técnico Veterinario y Pecuario con el ideal de aprender y a potenciar más </w:t>
      </w:r>
      <w:r w:rsidR="00922F04">
        <w:rPr>
          <w:lang w:val="es-MX"/>
        </w:rPr>
        <w:t xml:space="preserve">mi cualidades estoy dispuesta a </w:t>
      </w:r>
      <w:r w:rsidR="007E0E52">
        <w:rPr>
          <w:lang w:val="es-MX"/>
        </w:rPr>
        <w:t xml:space="preserve">ayudar y aceptar labores de medicina, decidí estudiar veterinaria para demostrar de lo que soy posible y de lo importante que es un veterinario en esta área de salud, </w:t>
      </w:r>
      <w:r w:rsidR="00A665D8">
        <w:rPr>
          <w:lang w:val="es-MX"/>
        </w:rPr>
        <w:t xml:space="preserve">estoy dispuesta a perfeccionarme en animales de compañía y ayudar al médico veterinario como el me lo indique, </w:t>
      </w:r>
      <w:r w:rsidR="005941A5">
        <w:rPr>
          <w:lang w:val="es-MX"/>
        </w:rPr>
        <w:t xml:space="preserve">tengo alto potencial de poder lograr y aprender mas sobre esta hermosa especialidad.. </w:t>
      </w:r>
    </w:p>
    <w:p w:rsidR="008115E5" w:rsidRDefault="006173C1">
      <w:pPr>
        <w:pStyle w:val="Ttulo1"/>
      </w:pPr>
      <w:r>
        <w:t xml:space="preserve">Antecedentes personales </w:t>
      </w:r>
    </w:p>
    <w:p w:rsidR="00340112" w:rsidRDefault="00EC251F" w:rsidP="008F581E">
      <w:pPr>
        <w:pStyle w:val="Listaconvietas"/>
        <w:numPr>
          <w:ilvl w:val="0"/>
          <w:numId w:val="17"/>
        </w:numPr>
      </w:pPr>
      <w:r>
        <w:t xml:space="preserve">Domicilio: </w:t>
      </w:r>
      <w:r w:rsidR="00340112">
        <w:t>Pasaje Veinticinco B, Casa 1972</w:t>
      </w:r>
      <w:r w:rsidR="00AD49CA">
        <w:t xml:space="preserve"> – Población Santiago </w:t>
      </w:r>
    </w:p>
    <w:p w:rsidR="00340112" w:rsidRDefault="00B9334C" w:rsidP="00EC251F">
      <w:pPr>
        <w:pStyle w:val="Listaconvietas"/>
        <w:numPr>
          <w:ilvl w:val="0"/>
          <w:numId w:val="15"/>
        </w:numPr>
      </w:pPr>
      <w:r>
        <w:t>Comuna</w:t>
      </w:r>
      <w:r w:rsidR="00EB4BA4">
        <w:t>:</w:t>
      </w:r>
      <w:r w:rsidR="00340112">
        <w:t>Estación Central – Santiago</w:t>
      </w:r>
    </w:p>
    <w:p w:rsidR="00601057" w:rsidRDefault="00EC251F" w:rsidP="00EC251F">
      <w:pPr>
        <w:pStyle w:val="Listaconvietas"/>
        <w:numPr>
          <w:ilvl w:val="0"/>
          <w:numId w:val="15"/>
        </w:numPr>
      </w:pPr>
      <w:r>
        <w:t>Rut:</w:t>
      </w:r>
      <w:r w:rsidR="00BA63DE">
        <w:t>20.761.678-8</w:t>
      </w:r>
    </w:p>
    <w:p w:rsidR="00601057" w:rsidRDefault="004D2778" w:rsidP="0038401B">
      <w:pPr>
        <w:pStyle w:val="Listaconvietas"/>
        <w:numPr>
          <w:ilvl w:val="0"/>
          <w:numId w:val="15"/>
        </w:numPr>
      </w:pPr>
      <w:r>
        <w:t xml:space="preserve">993761023 </w:t>
      </w:r>
    </w:p>
    <w:p w:rsidR="004D2778" w:rsidRDefault="004D2778" w:rsidP="0038401B">
      <w:pPr>
        <w:pStyle w:val="Listaconvietas"/>
        <w:numPr>
          <w:ilvl w:val="0"/>
          <w:numId w:val="15"/>
        </w:numPr>
      </w:pPr>
      <w:r>
        <w:t xml:space="preserve">Soltera </w:t>
      </w:r>
    </w:p>
    <w:p w:rsidR="004D2778" w:rsidRDefault="004D2778" w:rsidP="0038401B">
      <w:pPr>
        <w:pStyle w:val="Listaconvietas"/>
        <w:numPr>
          <w:ilvl w:val="0"/>
          <w:numId w:val="15"/>
        </w:numPr>
      </w:pPr>
      <w:r>
        <w:t xml:space="preserve">Chilena </w:t>
      </w:r>
    </w:p>
    <w:p w:rsidR="00BA63DE" w:rsidRDefault="00BA63DE" w:rsidP="0062093E">
      <w:pPr>
        <w:pStyle w:val="Listaconvietas"/>
        <w:numPr>
          <w:ilvl w:val="0"/>
          <w:numId w:val="0"/>
        </w:numPr>
      </w:pPr>
    </w:p>
    <w:sectPr w:rsidR="00BA63DE" w:rsidSect="00691927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42A7" w:rsidRDefault="002D42A7">
      <w:pPr>
        <w:spacing w:after="0" w:line="240" w:lineRule="auto"/>
      </w:pPr>
      <w:r>
        <w:separator/>
      </w:r>
    </w:p>
  </w:endnote>
  <w:endnote w:type="continuationSeparator" w:id="0">
    <w:p w:rsidR="002D42A7" w:rsidRDefault="002D4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15E5" w:rsidRDefault="00195B09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42A7" w:rsidRDefault="002D42A7">
      <w:pPr>
        <w:spacing w:after="0" w:line="240" w:lineRule="auto"/>
      </w:pPr>
      <w:r>
        <w:separator/>
      </w:r>
    </w:p>
  </w:footnote>
  <w:footnote w:type="continuationSeparator" w:id="0">
    <w:p w:rsidR="002D42A7" w:rsidRDefault="002D4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15E5" w:rsidRDefault="00195B09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EA6027" id="Marc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15E5" w:rsidRDefault="0038401B">
    <w:r>
      <w:rPr>
        <w:noProof/>
        <w:lang w:val="es-ES" w:eastAsia="es-ES"/>
      </w:rPr>
    </w:r>
    <w:r w:rsidR="0038401B">
      <w:rPr>
        <w:noProof/>
        <w:lang w:val="es-ES" w:eastAsia="es-ES"/>
      </w:rPr>
      <w:pict w14:anchorId="084969D3">
        <v:group id="Grup 4" o:spid="_x0000_s2050" alt="Title: Marc de pàgina amb tabulació" style="position:absolute;margin-left:0;margin-top:0;width:284.7pt;height:1236.4pt;z-index:-251658240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 5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orma lliure 8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:rsidR="008115E5" w:rsidRDefault="002D42A7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21AE7C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7247A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24A3DE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0327D3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B8AE9A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B84E1D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A7E776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6CA8B1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ADA0D7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9BE483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45E0B8E"/>
    <w:multiLevelType w:val="hybridMultilevel"/>
    <w:tmpl w:val="E5B024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B434E"/>
    <w:multiLevelType w:val="hybridMultilevel"/>
    <w:tmpl w:val="A066E7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D1E6F6F8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329CD4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6018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8C5A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22C8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0866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4C61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183F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2C8F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A10C3"/>
    <w:multiLevelType w:val="hybridMultilevel"/>
    <w:tmpl w:val="A5146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54655"/>
    <w:multiLevelType w:val="hybridMultilevel"/>
    <w:tmpl w:val="7AB01E5C"/>
    <w:lvl w:ilvl="0" w:tplc="8F1C9E86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13E6C5C8" w:tentative="1">
      <w:start w:val="1"/>
      <w:numFmt w:val="lowerLetter"/>
      <w:lvlText w:val="%2."/>
      <w:lvlJc w:val="left"/>
      <w:pPr>
        <w:ind w:left="1440" w:hanging="360"/>
      </w:pPr>
    </w:lvl>
    <w:lvl w:ilvl="2" w:tplc="3710A9BE" w:tentative="1">
      <w:start w:val="1"/>
      <w:numFmt w:val="lowerRoman"/>
      <w:lvlText w:val="%3."/>
      <w:lvlJc w:val="right"/>
      <w:pPr>
        <w:ind w:left="2160" w:hanging="180"/>
      </w:pPr>
    </w:lvl>
    <w:lvl w:ilvl="3" w:tplc="61F803D6" w:tentative="1">
      <w:start w:val="1"/>
      <w:numFmt w:val="decimal"/>
      <w:lvlText w:val="%4."/>
      <w:lvlJc w:val="left"/>
      <w:pPr>
        <w:ind w:left="2880" w:hanging="360"/>
      </w:pPr>
    </w:lvl>
    <w:lvl w:ilvl="4" w:tplc="975894B6" w:tentative="1">
      <w:start w:val="1"/>
      <w:numFmt w:val="lowerLetter"/>
      <w:lvlText w:val="%5."/>
      <w:lvlJc w:val="left"/>
      <w:pPr>
        <w:ind w:left="3600" w:hanging="360"/>
      </w:pPr>
    </w:lvl>
    <w:lvl w:ilvl="5" w:tplc="A67C8DDA" w:tentative="1">
      <w:start w:val="1"/>
      <w:numFmt w:val="lowerRoman"/>
      <w:lvlText w:val="%6."/>
      <w:lvlJc w:val="right"/>
      <w:pPr>
        <w:ind w:left="4320" w:hanging="180"/>
      </w:pPr>
    </w:lvl>
    <w:lvl w:ilvl="6" w:tplc="6D70FD64" w:tentative="1">
      <w:start w:val="1"/>
      <w:numFmt w:val="decimal"/>
      <w:lvlText w:val="%7."/>
      <w:lvlJc w:val="left"/>
      <w:pPr>
        <w:ind w:left="5040" w:hanging="360"/>
      </w:pPr>
    </w:lvl>
    <w:lvl w:ilvl="7" w:tplc="879A970C" w:tentative="1">
      <w:start w:val="1"/>
      <w:numFmt w:val="lowerLetter"/>
      <w:lvlText w:val="%8."/>
      <w:lvlJc w:val="left"/>
      <w:pPr>
        <w:ind w:left="5760" w:hanging="360"/>
      </w:pPr>
    </w:lvl>
    <w:lvl w:ilvl="8" w:tplc="205A97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87306"/>
    <w:multiLevelType w:val="hybridMultilevel"/>
    <w:tmpl w:val="081C9D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1"/>
  </w:num>
  <w:num w:numId="15">
    <w:abstractNumId w:val="14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attachedTemplate r:id="rId1"/>
  <w:defaultTabStop w:val="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87"/>
    <w:rsid w:val="000B172E"/>
    <w:rsid w:val="00127723"/>
    <w:rsid w:val="00195B09"/>
    <w:rsid w:val="001D1787"/>
    <w:rsid w:val="001F04AD"/>
    <w:rsid w:val="002D42A7"/>
    <w:rsid w:val="00340112"/>
    <w:rsid w:val="0038401B"/>
    <w:rsid w:val="003D74C5"/>
    <w:rsid w:val="003F3A73"/>
    <w:rsid w:val="004D2778"/>
    <w:rsid w:val="005941A5"/>
    <w:rsid w:val="005D7252"/>
    <w:rsid w:val="00601057"/>
    <w:rsid w:val="006173C1"/>
    <w:rsid w:val="0062093E"/>
    <w:rsid w:val="00712EC9"/>
    <w:rsid w:val="007E0E52"/>
    <w:rsid w:val="007E364C"/>
    <w:rsid w:val="0080341A"/>
    <w:rsid w:val="0083797A"/>
    <w:rsid w:val="00875BBA"/>
    <w:rsid w:val="008F581E"/>
    <w:rsid w:val="00922F04"/>
    <w:rsid w:val="00950A64"/>
    <w:rsid w:val="009A7CB3"/>
    <w:rsid w:val="00A665D8"/>
    <w:rsid w:val="00AC084E"/>
    <w:rsid w:val="00AD49CA"/>
    <w:rsid w:val="00B9334C"/>
    <w:rsid w:val="00B93DCD"/>
    <w:rsid w:val="00BA63DE"/>
    <w:rsid w:val="00BB09CC"/>
    <w:rsid w:val="00D56D3D"/>
    <w:rsid w:val="00DB11A6"/>
    <w:rsid w:val="00DB63E7"/>
    <w:rsid w:val="00E22567"/>
    <w:rsid w:val="00EB4BA4"/>
    <w:rsid w:val="00EC0711"/>
    <w:rsid w:val="00EC251F"/>
    <w:rsid w:val="00F31CF8"/>
    <w:rsid w:val="00F873E2"/>
    <w:rsid w:val="00FB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EE0CCC"/>
  <w15:docId w15:val="{E27A4D99-1E85-EA4C-B97F-4389360F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905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decontacte">
    <w:name w:val="Informació de contacte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">
    <w:name w:val="Nom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  <w:style w:type="character" w:styleId="Hipervnculo">
    <w:name w:val="Hyperlink"/>
    <w:basedOn w:val="Fuentedeprrafopredeter"/>
    <w:uiPriority w:val="99"/>
    <w:unhideWhenUsed/>
    <w:rsid w:val="005D7252"/>
    <w:rPr>
      <w:color w:val="53C3C7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7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minguezdiazc58@gmail.com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B7907EEF-E135-3B4A-99A1-D1ADD7B2EDA0%7dtf5000201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E73F3-DE04-452F-B4B8-4228EA80E95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%7bB7907EEF-E135-3B4A-99A1-D1ADD7B2EDA0%7dtf50002018.dotx</Template>
  <TotalTime>20</TotalTime>
  <Pages>1</Pages>
  <Words>301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Carolinayjorge2018@outlook.es</dc:creator>
  <cp:keywords/>
  <dc:description/>
  <cp:lastModifiedBy>Usuario invitado</cp:lastModifiedBy>
  <cp:revision>20</cp:revision>
  <dcterms:created xsi:type="dcterms:W3CDTF">2021-08-02T00:18:00Z</dcterms:created>
  <dcterms:modified xsi:type="dcterms:W3CDTF">2021-11-08T22:17:00Z</dcterms:modified>
</cp:coreProperties>
</file>