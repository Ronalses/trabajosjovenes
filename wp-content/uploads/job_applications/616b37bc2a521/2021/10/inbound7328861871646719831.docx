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3F6" w:rsidRDefault="00853F58">
      <w:pPr>
        <w:pStyle w:val="Informacindecontacto"/>
      </w:pPr>
      <w:r>
        <w:t>Pablo Neruda 9400</w:t>
      </w:r>
    </w:p>
    <w:p w:rsidR="00E563F6" w:rsidRDefault="00853F58">
      <w:pPr>
        <w:pStyle w:val="Informacindecontacto"/>
      </w:pPr>
      <w:r>
        <w:t>Lo espejo, Santiago</w:t>
      </w:r>
    </w:p>
    <w:p w:rsidR="00E563F6" w:rsidRDefault="00853F58">
      <w:pPr>
        <w:pStyle w:val="Informacindecontacto"/>
      </w:pPr>
      <w:r>
        <w:t>+569 79028689</w:t>
      </w:r>
      <w:r>
        <w:rPr>
          <w:lang w:bidi="es-ES"/>
        </w:rPr>
        <w:t xml:space="preserve"> </w:t>
      </w:r>
    </w:p>
    <w:p w:rsidR="00E563F6" w:rsidRDefault="00853F58">
      <w:pPr>
        <w:pStyle w:val="Informacindecontacto"/>
        <w:rPr>
          <w:rStyle w:val="nfasis"/>
        </w:rPr>
      </w:pPr>
      <w:r>
        <w:rPr>
          <w:rStyle w:val="nfasis"/>
        </w:rPr>
        <w:t>rspv.30@gmail.com</w:t>
      </w:r>
    </w:p>
    <w:sdt>
      <w:sdtPr>
        <w:alias w:val="Su nombre"/>
        <w:tag w:val=""/>
        <w:id w:val="-574512284"/>
        <w:placeholder>
          <w:docPart w:val="414F80BD6B2A4D7B97452BBF509D483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E563F6" w:rsidRDefault="00853F58">
          <w:pPr>
            <w:pStyle w:val="Nombre"/>
          </w:pPr>
          <w:r>
            <w:rPr>
              <w:lang w:val="es-CL"/>
            </w:rPr>
            <w:t>rodrigo sepulveda rabah</w:t>
          </w:r>
        </w:p>
      </w:sdtContent>
    </w:sdt>
    <w:tbl>
      <w:tblPr>
        <w:tblStyle w:val="Tabladecurrculo"/>
        <w:tblW w:w="5000" w:type="pct"/>
        <w:tblLook w:val="04A0" w:firstRow="1" w:lastRow="0" w:firstColumn="1" w:lastColumn="0" w:noHBand="0" w:noVBand="1"/>
        <w:tblCaption w:val="Texto de currículo"/>
        <w:tblDescription w:val="Currículo"/>
      </w:tblPr>
      <w:tblGrid>
        <w:gridCol w:w="1757"/>
        <w:gridCol w:w="447"/>
        <w:gridCol w:w="7542"/>
      </w:tblGrid>
      <w:tr w:rsidR="00E563F6" w:rsidTr="00913BE6">
        <w:tc>
          <w:tcPr>
            <w:tcW w:w="1757" w:type="dxa"/>
          </w:tcPr>
          <w:p w:rsidR="00E563F6" w:rsidRDefault="00B422FD">
            <w:pPr>
              <w:pStyle w:val="Ttulo1"/>
            </w:pPr>
            <w:r>
              <w:rPr>
                <w:lang w:bidi="es-ES"/>
              </w:rPr>
              <w:t>Objetivo</w:t>
            </w:r>
          </w:p>
        </w:tc>
        <w:tc>
          <w:tcPr>
            <w:tcW w:w="447" w:type="dxa"/>
          </w:tcPr>
          <w:p w:rsidR="00E563F6" w:rsidRDefault="00E563F6"/>
        </w:tc>
        <w:tc>
          <w:tcPr>
            <w:tcW w:w="7542" w:type="dxa"/>
          </w:tcPr>
          <w:p w:rsidR="00E563F6" w:rsidRDefault="00853F58" w:rsidP="00853F58">
            <w:r>
              <w:t>Estudiante de Turismo técnico mención en empresa turística, con 1 año de experiencia como ayudante en ferreterías, con ganas de trabajar y sumar conocimientos de diversas áreas</w:t>
            </w:r>
            <w:r w:rsidR="00913BE6">
              <w:t xml:space="preserve"> que le ayuden a</w:t>
            </w:r>
          </w:p>
        </w:tc>
      </w:tr>
      <w:tr w:rsidR="00E563F6" w:rsidTr="00913BE6">
        <w:tc>
          <w:tcPr>
            <w:tcW w:w="1757" w:type="dxa"/>
          </w:tcPr>
          <w:p w:rsidR="00E563F6" w:rsidRDefault="00B422FD">
            <w:pPr>
              <w:pStyle w:val="Ttulo1"/>
            </w:pPr>
            <w:r>
              <w:rPr>
                <w:lang w:bidi="es-ES"/>
              </w:rPr>
              <w:t>Historial de trabajo</w:t>
            </w:r>
          </w:p>
        </w:tc>
        <w:tc>
          <w:tcPr>
            <w:tcW w:w="447" w:type="dxa"/>
          </w:tcPr>
          <w:p w:rsidR="00E563F6" w:rsidRDefault="00E563F6"/>
        </w:tc>
        <w:tc>
          <w:tcPr>
            <w:tcW w:w="7542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830493898"/>
                  <w:placeholder>
                    <w:docPart w:val="0A42D6F82F49486D9321C4604B19E8EF"/>
                  </w:placeholder>
                </w:sdtPr>
                <w:sdtEndPr/>
                <w:sdtContent>
                  <w:p w:rsidR="00E563F6" w:rsidRDefault="00913BE6">
                    <w:pPr>
                      <w:pStyle w:val="Ttulo2"/>
                    </w:pPr>
                    <w:r>
                      <w:t>Ayudante bodega, ferreteria visol, padre hurtado.</w:t>
                    </w:r>
                  </w:p>
                  <w:p w:rsidR="00E563F6" w:rsidRDefault="00913BE6">
                    <w:pPr>
                      <w:pStyle w:val="Textodecurrculo"/>
                    </w:pPr>
                    <w:r>
                      <w:t>Octubre 2020 a Abril 2021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65197789"/>
                  <w:placeholder>
                    <w:docPart w:val="0A42D6F82F49486D9321C4604B19E8EF"/>
                  </w:placeholder>
                </w:sdtPr>
                <w:sdtEndPr/>
                <w:sdtContent>
                  <w:p w:rsidR="00E563F6" w:rsidRDefault="00913BE6">
                    <w:pPr>
                      <w:pStyle w:val="Ttulo2"/>
                    </w:pPr>
                    <w:r>
                      <w:t>practica de contador, ferreteria caoa, peñaflor.</w:t>
                    </w:r>
                  </w:p>
                  <w:p w:rsidR="00E563F6" w:rsidRDefault="00913BE6">
                    <w:pPr>
                      <w:pStyle w:val="Textodecurrculo"/>
                    </w:pPr>
                    <w:r>
                      <w:t>Noviembre 2019 a Marzo 2020</w:t>
                    </w:r>
                  </w:p>
                </w:sdtContent>
              </w:sdt>
              <w:p w:rsidR="00E563F6" w:rsidRDefault="00B61184" w:rsidP="00913BE6">
                <w:pPr>
                  <w:pStyle w:val="Ttulo2"/>
                </w:pPr>
              </w:p>
            </w:sdtContent>
          </w:sdt>
        </w:tc>
      </w:tr>
      <w:tr w:rsidR="00E563F6" w:rsidTr="00913BE6">
        <w:tc>
          <w:tcPr>
            <w:tcW w:w="1757" w:type="dxa"/>
          </w:tcPr>
          <w:p w:rsidR="00E563F6" w:rsidRDefault="00B422FD">
            <w:pPr>
              <w:pStyle w:val="Ttulo1"/>
            </w:pPr>
            <w:r>
              <w:rPr>
                <w:lang w:bidi="es-ES"/>
              </w:rPr>
              <w:t>Educación</w:t>
            </w:r>
          </w:p>
        </w:tc>
        <w:tc>
          <w:tcPr>
            <w:tcW w:w="447" w:type="dxa"/>
          </w:tcPr>
          <w:p w:rsidR="00E563F6" w:rsidRDefault="00E563F6"/>
        </w:tc>
        <w:tc>
          <w:tcPr>
            <w:tcW w:w="7542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0A42D6F82F49486D9321C4604B19E8EF"/>
                  </w:placeholder>
                </w:sdtPr>
                <w:sdtEndPr/>
                <w:sdtContent>
                  <w:p w:rsidR="00E563F6" w:rsidRDefault="00913BE6">
                    <w:pPr>
                      <w:pStyle w:val="Ttulo2"/>
                    </w:pPr>
                    <w:r>
                      <w:t>Educación básica, complejo educacional particular luis pasteur, padre hurtado, 2015.</w:t>
                    </w:r>
                  </w:p>
                  <w:p w:rsidR="00E563F6" w:rsidRDefault="00B61184"/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23390931"/>
                  <w:placeholder>
                    <w:docPart w:val="0A42D6F82F49486D9321C4604B19E8EF"/>
                  </w:placeholder>
                </w:sdtPr>
                <w:sdtEndPr/>
                <w:sdtContent>
                  <w:p w:rsidR="00E563F6" w:rsidRDefault="00913BE6">
                    <w:pPr>
                      <w:pStyle w:val="Ttulo2"/>
                    </w:pPr>
                    <w:r>
                      <w:t>educacion media completa, contador tecnico, complejo educacional particular luis pasteur, padre hurtado, 2019.</w:t>
                    </w:r>
                  </w:p>
                  <w:p w:rsidR="00E563F6" w:rsidRDefault="00B61184" w:rsidP="00913BE6"/>
                </w:sdtContent>
              </w:sdt>
            </w:sdtContent>
          </w:sdt>
        </w:tc>
      </w:tr>
      <w:tr w:rsidR="00E563F6" w:rsidTr="00913BE6">
        <w:tc>
          <w:tcPr>
            <w:tcW w:w="1757" w:type="dxa"/>
          </w:tcPr>
          <w:p w:rsidR="00E563F6" w:rsidRDefault="00B422FD">
            <w:pPr>
              <w:pStyle w:val="Ttulo1"/>
            </w:pPr>
            <w:r>
              <w:rPr>
                <w:lang w:bidi="es-ES"/>
              </w:rPr>
              <w:t>Referencias</w:t>
            </w:r>
          </w:p>
        </w:tc>
        <w:tc>
          <w:tcPr>
            <w:tcW w:w="447" w:type="dxa"/>
          </w:tcPr>
          <w:p w:rsidR="00E563F6" w:rsidRDefault="00E563F6"/>
        </w:tc>
        <w:tc>
          <w:tcPr>
            <w:tcW w:w="7542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0A42D6F82F49486D9321C4604B19E8EF"/>
                  </w:placeholder>
                </w:sdtPr>
                <w:sdtEndPr/>
                <w:sdtContent>
                  <w:p w:rsidR="00E563F6" w:rsidRDefault="00913BE6">
                    <w:pPr>
                      <w:pStyle w:val="Ttulo2"/>
                    </w:pPr>
                    <w:r>
                      <w:t>viviana castillo</w:t>
                    </w:r>
                  </w:p>
                  <w:p w:rsidR="00E563F6" w:rsidRDefault="00913BE6">
                    <w:pPr>
                      <w:pStyle w:val="Textodecurrculo"/>
                    </w:pPr>
                    <w:r>
                      <w:t>Dueña, ferretería VISOL</w:t>
                    </w:r>
                  </w:p>
                  <w:p w:rsidR="00E563F6" w:rsidRDefault="00913BE6">
                    <w:r>
                      <w:t>+569 73566499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630405729"/>
                  <w:placeholder>
                    <w:docPart w:val="0A42D6F82F49486D9321C4604B19E8EF"/>
                  </w:placeholder>
                </w:sdtPr>
                <w:sdtEndPr/>
                <w:sdtContent>
                  <w:p w:rsidR="00E563F6" w:rsidRDefault="006D37F7">
                    <w:pPr>
                      <w:pStyle w:val="Ttulo2"/>
                    </w:pPr>
                    <w:r>
                      <w:t>CAROLINA VERGARA</w:t>
                    </w:r>
                  </w:p>
                  <w:p w:rsidR="00E563F6" w:rsidRDefault="006D37F7">
                    <w:pPr>
                      <w:pStyle w:val="Textodecurrculo"/>
                    </w:pPr>
                    <w:r>
                      <w:t>Contadora auditora, ferretería CAOA Construcciones Ltda.</w:t>
                    </w:r>
                  </w:p>
                  <w:p w:rsidR="00E563F6" w:rsidRDefault="006D37F7" w:rsidP="006D37F7">
                    <w:r>
                      <w:t>(2) 28125517</w:t>
                    </w:r>
                  </w:p>
                </w:sdtContent>
              </w:sdt>
            </w:sdtContent>
          </w:sdt>
        </w:tc>
      </w:tr>
    </w:tbl>
    <w:p w:rsidR="00E563F6" w:rsidRDefault="00E563F6">
      <w:bookmarkStart w:id="0" w:name="_GoBack"/>
      <w:bookmarkEnd w:id="0"/>
    </w:p>
    <w:sectPr w:rsidR="00E563F6" w:rsidSect="00C132EB">
      <w:footerReference w:type="default" r:id="rId11"/>
      <w:pgSz w:w="11906" w:h="16838" w:code="9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184" w:rsidRDefault="00B61184">
      <w:pPr>
        <w:spacing w:before="0" w:after="0" w:line="240" w:lineRule="auto"/>
      </w:pPr>
      <w:r>
        <w:separator/>
      </w:r>
    </w:p>
  </w:endnote>
  <w:endnote w:type="continuationSeparator" w:id="0">
    <w:p w:rsidR="00B61184" w:rsidRDefault="00B6118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  <w:tblDescription w:val="Tabla de pie de página"/>
    </w:tblPr>
    <w:tblGrid>
      <w:gridCol w:w="4975"/>
      <w:gridCol w:w="4987"/>
    </w:tblGrid>
    <w:tr w:rsidR="00E563F6">
      <w:tc>
        <w:tcPr>
          <w:tcW w:w="5148" w:type="dxa"/>
        </w:tcPr>
        <w:p w:rsidR="00E563F6" w:rsidRDefault="00B422FD">
          <w:pPr>
            <w:pStyle w:val="Piedepgina"/>
          </w:pPr>
          <w:r>
            <w:rPr>
              <w:lang w:bidi="es-ES"/>
            </w:rPr>
            <w:t xml:space="preserve">Página | </w:t>
          </w: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 w:rsidR="00853F58">
            <w:rPr>
              <w:noProof/>
              <w:lang w:bidi="es-ES"/>
            </w:rPr>
            <w:t>2</w:t>
          </w:r>
          <w:r>
            <w:rPr>
              <w:lang w:bidi="es-ES"/>
            </w:rPr>
            <w:fldChar w:fldCharType="end"/>
          </w:r>
        </w:p>
      </w:tc>
      <w:sdt>
        <w:sdtPr>
          <w:alias w:val="Su nombre"/>
          <w:tag w:val=""/>
          <w:id w:val="-1352728942"/>
          <w:placeholder>
            <w:docPart w:val="52353695CBD34976B0C5BDE7938D276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E563F6" w:rsidRDefault="00853F58">
              <w:pPr>
                <w:pStyle w:val="Piedepgina"/>
                <w:jc w:val="right"/>
              </w:pPr>
              <w:proofErr w:type="spellStart"/>
              <w:r>
                <w:rPr>
                  <w:lang w:val="es-CL"/>
                </w:rPr>
                <w:t>rodrigo</w:t>
              </w:r>
              <w:proofErr w:type="spellEnd"/>
              <w:r>
                <w:rPr>
                  <w:lang w:val="es-CL"/>
                </w:rPr>
                <w:t xml:space="preserve"> </w:t>
              </w:r>
              <w:proofErr w:type="spellStart"/>
              <w:r>
                <w:rPr>
                  <w:lang w:val="es-CL"/>
                </w:rPr>
                <w:t>sepulveda</w:t>
              </w:r>
              <w:proofErr w:type="spellEnd"/>
              <w:r>
                <w:rPr>
                  <w:lang w:val="es-CL"/>
                </w:rPr>
                <w:t xml:space="preserve"> </w:t>
              </w:r>
              <w:proofErr w:type="spellStart"/>
              <w:r>
                <w:rPr>
                  <w:lang w:val="es-CL"/>
                </w:rPr>
                <w:t>rabah</w:t>
              </w:r>
              <w:proofErr w:type="spellEnd"/>
            </w:p>
          </w:tc>
        </w:sdtContent>
      </w:sdt>
    </w:tr>
  </w:tbl>
  <w:p w:rsidR="00E563F6" w:rsidRDefault="00E563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184" w:rsidRDefault="00B61184">
      <w:pPr>
        <w:spacing w:before="0" w:after="0" w:line="240" w:lineRule="auto"/>
      </w:pPr>
      <w:r>
        <w:separator/>
      </w:r>
    </w:p>
  </w:footnote>
  <w:footnote w:type="continuationSeparator" w:id="0">
    <w:p w:rsidR="00B61184" w:rsidRDefault="00B6118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F58"/>
    <w:rsid w:val="003D60ED"/>
    <w:rsid w:val="006D37F7"/>
    <w:rsid w:val="00853F58"/>
    <w:rsid w:val="00870A5E"/>
    <w:rsid w:val="008D6876"/>
    <w:rsid w:val="00913BE6"/>
    <w:rsid w:val="009F47C9"/>
    <w:rsid w:val="00B422FD"/>
    <w:rsid w:val="00B61184"/>
    <w:rsid w:val="00B824B7"/>
    <w:rsid w:val="00C132EB"/>
    <w:rsid w:val="00E5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595959" w:themeColor="text1" w:themeTint="A6"/>
        <w:lang w:val="es-E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/>
    <w:lsdException w:name="heading 4" w:uiPriority="18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35" w:qFormat="1"/>
    <w:lsdException w:name="Title" w:uiPriority="10" w:unhideWhenUsed="0" w:qFormat="1"/>
    <w:lsdException w:name="Closing" w:uiPriority="8"/>
    <w:lsdException w:name="Signature" w:uiPriority="8"/>
    <w:lsdException w:name="Default Paragraph Font" w:uiPriority="1"/>
    <w:lsdException w:name="Subtitle" w:uiPriority="11" w:qFormat="1"/>
    <w:lsdException w:name="Salutation" w:uiPriority="8"/>
    <w:lsdException w:name="Date" w:uiPriority="8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Ttulo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1"/>
    <w:unhideWhenUsed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1"/>
    <w:rPr>
      <w:kern w:val="20"/>
    </w:rPr>
  </w:style>
  <w:style w:type="paragraph" w:customStyle="1" w:styleId="Textodecurrculo">
    <w:name w:val="Texto de currículo"/>
    <w:basedOn w:val="Normal"/>
    <w:qFormat/>
    <w:pPr>
      <w:spacing w:after="40"/>
      <w:ind w:right="144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adecurrculo">
    <w:name w:val="Tabla de currículo"/>
    <w:basedOn w:val="Tabla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adecarta">
    <w:name w:val="Tabla de carta"/>
    <w:basedOn w:val="Tab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nfasis">
    <w:name w:val="Emphasis"/>
    <w:basedOn w:val="Fuentedeprrafopredeter"/>
    <w:unhideWhenUsed/>
    <w:qFormat/>
    <w:rPr>
      <w:color w:val="418AB3" w:themeColor="accent1"/>
    </w:rPr>
  </w:style>
  <w:style w:type="paragraph" w:customStyle="1" w:styleId="Informacindecontacto">
    <w:name w:val="Información de contact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ombre">
    <w:name w:val="Nombr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37F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37F7"/>
    <w:rPr>
      <w:rFonts w:ascii="Tahoma" w:hAnsi="Tahoma" w:cs="Tahoma"/>
      <w:kern w:val="2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595959" w:themeColor="text1" w:themeTint="A6"/>
        <w:lang w:val="es-E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/>
    <w:lsdException w:name="heading 4" w:uiPriority="18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35" w:qFormat="1"/>
    <w:lsdException w:name="Title" w:uiPriority="10" w:unhideWhenUsed="0" w:qFormat="1"/>
    <w:lsdException w:name="Closing" w:uiPriority="8"/>
    <w:lsdException w:name="Signature" w:uiPriority="8"/>
    <w:lsdException w:name="Default Paragraph Font" w:uiPriority="1"/>
    <w:lsdException w:name="Subtitle" w:uiPriority="11" w:qFormat="1"/>
    <w:lsdException w:name="Salutation" w:uiPriority="8"/>
    <w:lsdException w:name="Date" w:uiPriority="8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Ttulo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1"/>
    <w:unhideWhenUsed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1"/>
    <w:rPr>
      <w:kern w:val="20"/>
    </w:rPr>
  </w:style>
  <w:style w:type="paragraph" w:customStyle="1" w:styleId="Textodecurrculo">
    <w:name w:val="Texto de currículo"/>
    <w:basedOn w:val="Normal"/>
    <w:qFormat/>
    <w:pPr>
      <w:spacing w:after="40"/>
      <w:ind w:right="144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adecurrculo">
    <w:name w:val="Tabla de currículo"/>
    <w:basedOn w:val="Tabla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adecarta">
    <w:name w:val="Tabla de carta"/>
    <w:basedOn w:val="Tab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nfasis">
    <w:name w:val="Emphasis"/>
    <w:basedOn w:val="Fuentedeprrafopredeter"/>
    <w:unhideWhenUsed/>
    <w:qFormat/>
    <w:rPr>
      <w:color w:val="418AB3" w:themeColor="accent1"/>
    </w:rPr>
  </w:style>
  <w:style w:type="paragraph" w:customStyle="1" w:styleId="Informacindecontacto">
    <w:name w:val="Información de contact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ombre">
    <w:name w:val="Nombr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37F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37F7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Plantillas\Curr&#237;culum%20vitae%20funcional%20(dise&#241;o%20sencill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14F80BD6B2A4D7B97452BBF509D4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87883-C489-41C6-BD16-B1FFEFE3263B}"/>
      </w:docPartPr>
      <w:docPartBody>
        <w:p w:rsidR="00FD3D83" w:rsidRDefault="001331B7">
          <w:pPr>
            <w:pStyle w:val="414F80BD6B2A4D7B97452BBF509D4831"/>
          </w:pPr>
          <w:r>
            <w:rPr>
              <w:rStyle w:val="Textodelmarcadordeposicin"/>
              <w:lang w:bidi="es-ES"/>
            </w:rPr>
            <w:t>[Autor]</w:t>
          </w:r>
        </w:p>
      </w:docPartBody>
    </w:docPart>
    <w:docPart>
      <w:docPartPr>
        <w:name w:val="0A42D6F82F49486D9321C4604B19E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B1098-CE49-4C0C-B945-37CC73AE3100}"/>
      </w:docPartPr>
      <w:docPartBody>
        <w:p w:rsidR="00FD3D83" w:rsidRDefault="001331B7">
          <w:pPr>
            <w:pStyle w:val="0A42D6F82F49486D9321C4604B19E8EF"/>
          </w:pPr>
          <w:r>
            <w:rPr>
              <w:rStyle w:val="Textodelmarcadordeposicin"/>
              <w:lang w:bidi="es-ES"/>
            </w:rPr>
            <w:t>Escriba cualquier contenido que desee repetir, incluidos otros controles de contenido. También puede insertar este control alrededor de las filas de una tabla para repetir partes de la misma.</w:t>
          </w:r>
        </w:p>
      </w:docPartBody>
    </w:docPart>
    <w:docPart>
      <w:docPartPr>
        <w:name w:val="52353695CBD34976B0C5BDE7938D2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CDEAD-2905-44DC-8A0B-8E8D402E5373}"/>
      </w:docPartPr>
      <w:docPartBody>
        <w:p w:rsidR="00FD3D83" w:rsidRDefault="001331B7">
          <w:pPr>
            <w:pStyle w:val="52353695CBD34976B0C5BDE7938D2763"/>
          </w:pPr>
          <w:r>
            <w:rPr>
              <w:lang w:bidi="es-ES"/>
            </w:rPr>
            <w:t>Aquí puede incluir su GPA y un resumen de su trabajo de clase relevante, sus premios y sus condecoraciones.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7"/>
    <w:rsid w:val="000A1EB5"/>
    <w:rsid w:val="001331B7"/>
    <w:rsid w:val="00FD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6A04162CDB04F779375CEACCAE1886D">
    <w:name w:val="66A04162CDB04F779375CEACCAE1886D"/>
  </w:style>
  <w:style w:type="paragraph" w:customStyle="1" w:styleId="9BB67B2F0F814C53A7D846F3E08385D2">
    <w:name w:val="9BB67B2F0F814C53A7D846F3E08385D2"/>
  </w:style>
  <w:style w:type="paragraph" w:customStyle="1" w:styleId="37B4D50DC1A04387AA9645D7A2B97CBB">
    <w:name w:val="37B4D50DC1A04387AA9645D7A2B97CBB"/>
  </w:style>
  <w:style w:type="paragraph" w:customStyle="1" w:styleId="20FEBF0A151E4CA6B005EE21E36498FA">
    <w:name w:val="20FEBF0A151E4CA6B005EE21E36498FA"/>
  </w:style>
  <w:style w:type="character" w:styleId="nfasis">
    <w:name w:val="Emphasis"/>
    <w:basedOn w:val="Fuentedeprrafopredeter"/>
    <w:unhideWhenUsed/>
    <w:qFormat/>
    <w:rPr>
      <w:color w:val="4F81BD" w:themeColor="accent1"/>
    </w:rPr>
  </w:style>
  <w:style w:type="paragraph" w:customStyle="1" w:styleId="33D4957AFF234A079273319A34FB08F0">
    <w:name w:val="33D4957AFF234A079273319A34FB08F0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414F80BD6B2A4D7B97452BBF509D4831">
    <w:name w:val="414F80BD6B2A4D7B97452BBF509D4831"/>
  </w:style>
  <w:style w:type="paragraph" w:customStyle="1" w:styleId="4CBC9BACA27E431EA0A29913BDA922B4">
    <w:name w:val="4CBC9BACA27E431EA0A29913BDA922B4"/>
  </w:style>
  <w:style w:type="paragraph" w:customStyle="1" w:styleId="74987A877CE14777B65EFC3EF9CBD196">
    <w:name w:val="74987A877CE14777B65EFC3EF9CBD196"/>
  </w:style>
  <w:style w:type="paragraph" w:customStyle="1" w:styleId="E4BE1A7556E44A2896BB0DF63F3A6A15">
    <w:name w:val="E4BE1A7556E44A2896BB0DF63F3A6A15"/>
  </w:style>
  <w:style w:type="paragraph" w:customStyle="1" w:styleId="7EE2888CEAD74276910844D1320249E7">
    <w:name w:val="7EE2888CEAD74276910844D1320249E7"/>
  </w:style>
  <w:style w:type="paragraph" w:customStyle="1" w:styleId="5E8703B71FB44331A868B4A7435886DA">
    <w:name w:val="5E8703B71FB44331A868B4A7435886DA"/>
  </w:style>
  <w:style w:type="paragraph" w:customStyle="1" w:styleId="0A42D6F82F49486D9321C4604B19E8EF">
    <w:name w:val="0A42D6F82F49486D9321C4604B19E8EF"/>
  </w:style>
  <w:style w:type="paragraph" w:customStyle="1" w:styleId="33C0A5D09BB54EEA91F2727FDF59CD09">
    <w:name w:val="33C0A5D09BB54EEA91F2727FDF59CD09"/>
  </w:style>
  <w:style w:type="paragraph" w:customStyle="1" w:styleId="D194D8DEB4E04822917D805DF28A371D">
    <w:name w:val="D194D8DEB4E04822917D805DF28A371D"/>
  </w:style>
  <w:style w:type="paragraph" w:customStyle="1" w:styleId="E7D800EB2C7946CD9753B4149424CE7B">
    <w:name w:val="E7D800EB2C7946CD9753B4149424CE7B"/>
  </w:style>
  <w:style w:type="paragraph" w:customStyle="1" w:styleId="52353695CBD34976B0C5BDE7938D2763">
    <w:name w:val="52353695CBD34976B0C5BDE7938D2763"/>
  </w:style>
  <w:style w:type="paragraph" w:customStyle="1" w:styleId="3D88CF1E05EB472BA690B6100A1DEC7F">
    <w:name w:val="3D88CF1E05EB472BA690B6100A1DEC7F"/>
  </w:style>
  <w:style w:type="paragraph" w:customStyle="1" w:styleId="F66F6729715F439685C54F51D2A395AB">
    <w:name w:val="F66F6729715F439685C54F51D2A395AB"/>
  </w:style>
  <w:style w:type="paragraph" w:customStyle="1" w:styleId="61CE6715DDA74A8E851EE04C2DECD62D">
    <w:name w:val="61CE6715DDA74A8E851EE04C2DECD6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6A04162CDB04F779375CEACCAE1886D">
    <w:name w:val="66A04162CDB04F779375CEACCAE1886D"/>
  </w:style>
  <w:style w:type="paragraph" w:customStyle="1" w:styleId="9BB67B2F0F814C53A7D846F3E08385D2">
    <w:name w:val="9BB67B2F0F814C53A7D846F3E08385D2"/>
  </w:style>
  <w:style w:type="paragraph" w:customStyle="1" w:styleId="37B4D50DC1A04387AA9645D7A2B97CBB">
    <w:name w:val="37B4D50DC1A04387AA9645D7A2B97CBB"/>
  </w:style>
  <w:style w:type="paragraph" w:customStyle="1" w:styleId="20FEBF0A151E4CA6B005EE21E36498FA">
    <w:name w:val="20FEBF0A151E4CA6B005EE21E36498FA"/>
  </w:style>
  <w:style w:type="character" w:styleId="nfasis">
    <w:name w:val="Emphasis"/>
    <w:basedOn w:val="Fuentedeprrafopredeter"/>
    <w:unhideWhenUsed/>
    <w:qFormat/>
    <w:rPr>
      <w:color w:val="4F81BD" w:themeColor="accent1"/>
    </w:rPr>
  </w:style>
  <w:style w:type="paragraph" w:customStyle="1" w:styleId="33D4957AFF234A079273319A34FB08F0">
    <w:name w:val="33D4957AFF234A079273319A34FB08F0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414F80BD6B2A4D7B97452BBF509D4831">
    <w:name w:val="414F80BD6B2A4D7B97452BBF509D4831"/>
  </w:style>
  <w:style w:type="paragraph" w:customStyle="1" w:styleId="4CBC9BACA27E431EA0A29913BDA922B4">
    <w:name w:val="4CBC9BACA27E431EA0A29913BDA922B4"/>
  </w:style>
  <w:style w:type="paragraph" w:customStyle="1" w:styleId="74987A877CE14777B65EFC3EF9CBD196">
    <w:name w:val="74987A877CE14777B65EFC3EF9CBD196"/>
  </w:style>
  <w:style w:type="paragraph" w:customStyle="1" w:styleId="E4BE1A7556E44A2896BB0DF63F3A6A15">
    <w:name w:val="E4BE1A7556E44A2896BB0DF63F3A6A15"/>
  </w:style>
  <w:style w:type="paragraph" w:customStyle="1" w:styleId="7EE2888CEAD74276910844D1320249E7">
    <w:name w:val="7EE2888CEAD74276910844D1320249E7"/>
  </w:style>
  <w:style w:type="paragraph" w:customStyle="1" w:styleId="5E8703B71FB44331A868B4A7435886DA">
    <w:name w:val="5E8703B71FB44331A868B4A7435886DA"/>
  </w:style>
  <w:style w:type="paragraph" w:customStyle="1" w:styleId="0A42D6F82F49486D9321C4604B19E8EF">
    <w:name w:val="0A42D6F82F49486D9321C4604B19E8EF"/>
  </w:style>
  <w:style w:type="paragraph" w:customStyle="1" w:styleId="33C0A5D09BB54EEA91F2727FDF59CD09">
    <w:name w:val="33C0A5D09BB54EEA91F2727FDF59CD09"/>
  </w:style>
  <w:style w:type="paragraph" w:customStyle="1" w:styleId="D194D8DEB4E04822917D805DF28A371D">
    <w:name w:val="D194D8DEB4E04822917D805DF28A371D"/>
  </w:style>
  <w:style w:type="paragraph" w:customStyle="1" w:styleId="E7D800EB2C7946CD9753B4149424CE7B">
    <w:name w:val="E7D800EB2C7946CD9753B4149424CE7B"/>
  </w:style>
  <w:style w:type="paragraph" w:customStyle="1" w:styleId="52353695CBD34976B0C5BDE7938D2763">
    <w:name w:val="52353695CBD34976B0C5BDE7938D2763"/>
  </w:style>
  <w:style w:type="paragraph" w:customStyle="1" w:styleId="3D88CF1E05EB472BA690B6100A1DEC7F">
    <w:name w:val="3D88CF1E05EB472BA690B6100A1DEC7F"/>
  </w:style>
  <w:style w:type="paragraph" w:customStyle="1" w:styleId="F66F6729715F439685C54F51D2A395AB">
    <w:name w:val="F66F6729715F439685C54F51D2A395AB"/>
  </w:style>
  <w:style w:type="paragraph" w:customStyle="1" w:styleId="61CE6715DDA74A8E851EE04C2DECD62D">
    <w:name w:val="61CE6715DDA74A8E851EE04C2DECD6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vitae funcional (diseño sencillo)</Template>
  <TotalTime>35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sepulveda rabah</dc:creator>
  <cp:lastModifiedBy>Rodri</cp:lastModifiedBy>
  <cp:revision>2</cp:revision>
  <dcterms:created xsi:type="dcterms:W3CDTF">2021-10-10T01:48:00Z</dcterms:created>
  <dcterms:modified xsi:type="dcterms:W3CDTF">2021-10-16T19:12:00Z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