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Currículum"/>
      </w:tblPr>
      <w:tblGrid>
        <w:gridCol w:w="2070"/>
        <w:gridCol w:w="7650"/>
      </w:tblGrid>
      <w:tr w:rsidR="006A2FDF" w:rsidRPr="009A0ED4" w14:paraId="3C1B8CAA" w14:textId="77777777">
        <w:tc>
          <w:tcPr>
            <w:tcW w:w="2070" w:type="dxa"/>
          </w:tcPr>
          <w:p w14:paraId="5FAB214F" w14:textId="77777777" w:rsidR="006A2FDF" w:rsidRDefault="006A2FDF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4329B807" w14:textId="645A2B69" w:rsidR="006A2FDF" w:rsidRPr="009A0ED4" w:rsidRDefault="0042060F">
            <w:pPr>
              <w:pStyle w:val="Nombre"/>
              <w:rPr>
                <w:noProof/>
                <w:sz w:val="40"/>
                <w:szCs w:val="40"/>
                <w:lang w:val="es-ES"/>
              </w:rPr>
            </w:pPr>
            <w:sdt>
              <w:sdtPr>
                <w:rPr>
                  <w:noProof/>
                  <w:sz w:val="40"/>
                  <w:szCs w:val="40"/>
                  <w:lang w:val="es-ES"/>
                </w:rPr>
                <w:alias w:val="Su Nombre"/>
                <w:tag w:val=""/>
                <w:id w:val="1197042864"/>
                <w:placeholder>
                  <w:docPart w:val="EA8ECBE44F82431A9390DF613397027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65B88">
                  <w:rPr>
                    <w:noProof/>
                    <w:sz w:val="40"/>
                    <w:szCs w:val="40"/>
                    <w:lang w:val="es-ES"/>
                  </w:rPr>
                  <w:t>Andrea canterac villa</w:t>
                </w:r>
              </w:sdtContent>
            </w:sdt>
          </w:p>
          <w:p w14:paraId="3285C6B3" w14:textId="23A265F3" w:rsidR="009A0ED4" w:rsidRDefault="009A0ED4">
            <w:pPr>
              <w:pStyle w:val="Sinespaciad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Rut </w:t>
            </w:r>
            <w:r w:rsidR="00D65B88">
              <w:rPr>
                <w:noProof/>
                <w:lang w:val="es-ES"/>
              </w:rPr>
              <w:t>23</w:t>
            </w:r>
            <w:r>
              <w:rPr>
                <w:noProof/>
                <w:lang w:val="es-ES"/>
              </w:rPr>
              <w:t>.</w:t>
            </w:r>
            <w:r w:rsidR="00D65B88">
              <w:rPr>
                <w:noProof/>
                <w:lang w:val="es-ES"/>
              </w:rPr>
              <w:t>055</w:t>
            </w:r>
            <w:r>
              <w:rPr>
                <w:noProof/>
                <w:lang w:val="es-ES"/>
              </w:rPr>
              <w:t>.</w:t>
            </w:r>
            <w:r w:rsidR="00D65B88">
              <w:rPr>
                <w:noProof/>
                <w:lang w:val="es-ES"/>
              </w:rPr>
              <w:t>068</w:t>
            </w:r>
            <w:r>
              <w:rPr>
                <w:noProof/>
                <w:lang w:val="es-ES"/>
              </w:rPr>
              <w:t>-</w:t>
            </w:r>
            <w:r w:rsidR="00D65B88">
              <w:rPr>
                <w:noProof/>
                <w:lang w:val="es-ES"/>
              </w:rPr>
              <w:t>8</w:t>
            </w:r>
          </w:p>
          <w:p w14:paraId="512498EB" w14:textId="46DFCBFD" w:rsidR="006A2FDF" w:rsidRDefault="009A0ED4">
            <w:pPr>
              <w:pStyle w:val="Sinespaciad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+56 9 </w:t>
            </w:r>
            <w:r w:rsidR="00D65B88">
              <w:rPr>
                <w:noProof/>
                <w:lang w:val="es-ES"/>
              </w:rPr>
              <w:t>9689 0043</w:t>
            </w:r>
          </w:p>
          <w:p w14:paraId="040B4BB0" w14:textId="77777777" w:rsidR="00EA0EDD" w:rsidRDefault="00EA0EDD">
            <w:pPr>
              <w:pStyle w:val="Sinespaciado"/>
              <w:rPr>
                <w:noProof/>
                <w:lang w:val="es-ES"/>
              </w:rPr>
            </w:pPr>
          </w:p>
          <w:p w14:paraId="40634A06" w14:textId="4E999E4C" w:rsidR="00EA0EDD" w:rsidRPr="00B41AEA" w:rsidRDefault="00EA0EDD">
            <w:pPr>
              <w:pStyle w:val="Sinespaciad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Domicilio: </w:t>
            </w:r>
            <w:r w:rsidR="00D65B88">
              <w:rPr>
                <w:noProof/>
                <w:lang w:val="es-ES"/>
              </w:rPr>
              <w:t>Tucapel Jimenez</w:t>
            </w:r>
            <w:r>
              <w:rPr>
                <w:noProof/>
                <w:lang w:val="es-ES"/>
              </w:rPr>
              <w:t xml:space="preserve"> Nº</w:t>
            </w:r>
            <w:r w:rsidR="00D65B88">
              <w:rPr>
                <w:noProof/>
                <w:lang w:val="es-ES"/>
              </w:rPr>
              <w:t>46</w:t>
            </w:r>
            <w:r>
              <w:rPr>
                <w:noProof/>
                <w:lang w:val="es-ES"/>
              </w:rPr>
              <w:t xml:space="preserve">, </w:t>
            </w:r>
            <w:r w:rsidR="00D65B88">
              <w:rPr>
                <w:noProof/>
                <w:lang w:val="es-ES"/>
              </w:rPr>
              <w:t>Santiago</w:t>
            </w:r>
          </w:p>
        </w:tc>
      </w:tr>
      <w:tr w:rsidR="006A2FDF" w:rsidRPr="009A0ED4" w14:paraId="337503E9" w14:textId="77777777">
        <w:tc>
          <w:tcPr>
            <w:tcW w:w="2070" w:type="dxa"/>
          </w:tcPr>
          <w:p w14:paraId="07F0305A" w14:textId="77777777" w:rsidR="006A2FDF" w:rsidRDefault="005725C5">
            <w:pPr>
              <w:pStyle w:val="Ttulo1"/>
            </w:pPr>
            <w:r>
              <w:rPr>
                <w:rFonts w:ascii="Arial" w:hAnsi="Arial"/>
                <w:color w:val="7C9E0E"/>
              </w:rPr>
              <w:t>Objetivo</w:t>
            </w:r>
          </w:p>
        </w:tc>
        <w:tc>
          <w:tcPr>
            <w:tcW w:w="7650" w:type="dxa"/>
          </w:tcPr>
          <w:p w14:paraId="247B90F6" w14:textId="77777777" w:rsidR="006A2FDF" w:rsidRPr="00B41AEA" w:rsidRDefault="009A0ED4" w:rsidP="00ED4B99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Aportar con mi </w:t>
            </w:r>
            <w:r w:rsidR="00ED4B99">
              <w:rPr>
                <w:noProof/>
                <w:lang w:val="es-ES"/>
              </w:rPr>
              <w:t>disposicion</w:t>
            </w:r>
            <w:r>
              <w:rPr>
                <w:noProof/>
                <w:lang w:val="es-ES"/>
              </w:rPr>
              <w:t xml:space="preserve"> y entusiasmo a mejorar mi entorno familiar, economico y social, siendo util y de apoyo a mi empleador.</w:t>
            </w:r>
          </w:p>
        </w:tc>
      </w:tr>
      <w:tr w:rsidR="006A2FDF" w:rsidRPr="009A0ED4" w14:paraId="5B710D30" w14:textId="77777777">
        <w:tc>
          <w:tcPr>
            <w:tcW w:w="2070" w:type="dxa"/>
          </w:tcPr>
          <w:p w14:paraId="2B23D39E" w14:textId="77777777" w:rsidR="006A2FDF" w:rsidRDefault="005725C5">
            <w:pPr>
              <w:pStyle w:val="Ttulo1"/>
            </w:pPr>
            <w:r>
              <w:rPr>
                <w:rFonts w:ascii="Arial" w:hAnsi="Arial"/>
                <w:color w:val="7C9E0E"/>
              </w:rPr>
              <w:t>Habilidades</w:t>
            </w:r>
          </w:p>
        </w:tc>
        <w:tc>
          <w:tcPr>
            <w:tcW w:w="7650" w:type="dxa"/>
          </w:tcPr>
          <w:p w14:paraId="187A234D" w14:textId="77777777" w:rsidR="00EA0EDD" w:rsidRDefault="009A0ED4" w:rsidP="00ED4B99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Fluida y efectiva capacidad de comunicación</w:t>
            </w:r>
            <w:r w:rsidR="00ED4B99">
              <w:rPr>
                <w:noProof/>
                <w:lang w:val="es-ES"/>
              </w:rPr>
              <w:t>.</w:t>
            </w:r>
          </w:p>
          <w:p w14:paraId="20A8FEB7" w14:textId="77777777" w:rsidR="00EA0EDD" w:rsidRDefault="00ED4B99" w:rsidP="00ED4B99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</w:t>
            </w:r>
            <w:r w:rsidR="009A0ED4">
              <w:rPr>
                <w:noProof/>
                <w:lang w:val="es-ES"/>
              </w:rPr>
              <w:t xml:space="preserve">isposicion </w:t>
            </w:r>
            <w:r>
              <w:rPr>
                <w:noProof/>
                <w:lang w:val="es-ES"/>
              </w:rPr>
              <w:t xml:space="preserve">positiva </w:t>
            </w:r>
            <w:r w:rsidR="009A0ED4">
              <w:rPr>
                <w:noProof/>
                <w:lang w:val="es-ES"/>
              </w:rPr>
              <w:t xml:space="preserve">para colaborar </w:t>
            </w:r>
            <w:r>
              <w:rPr>
                <w:noProof/>
                <w:lang w:val="es-ES"/>
              </w:rPr>
              <w:t>en las tareas que se me encomienden.</w:t>
            </w:r>
          </w:p>
          <w:p w14:paraId="0E407FBC" w14:textId="77777777" w:rsidR="006A2FDF" w:rsidRPr="00B41AEA" w:rsidRDefault="00ED4B99" w:rsidP="00ED4B99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Capacidad de adaptacion y mantencion de buenas relaciones laborales</w:t>
            </w:r>
            <w:r w:rsidR="00EA0EDD">
              <w:rPr>
                <w:noProof/>
                <w:lang w:val="es-ES"/>
              </w:rPr>
              <w:t>.</w:t>
            </w:r>
            <w:r>
              <w:rPr>
                <w:noProof/>
                <w:lang w:val="es-ES"/>
              </w:rPr>
              <w:t xml:space="preserve">   </w:t>
            </w:r>
          </w:p>
        </w:tc>
      </w:tr>
      <w:tr w:rsidR="006A2FDF" w:rsidRPr="009A0ED4" w14:paraId="452E85A7" w14:textId="77777777">
        <w:tc>
          <w:tcPr>
            <w:tcW w:w="2070" w:type="dxa"/>
          </w:tcPr>
          <w:p w14:paraId="1B13C5A1" w14:textId="77777777" w:rsidR="006A2FDF" w:rsidRDefault="005725C5">
            <w:pPr>
              <w:pStyle w:val="Ttulo1"/>
            </w:pPr>
            <w:r>
              <w:rPr>
                <w:rFonts w:ascii="Arial" w:hAnsi="Arial"/>
                <w:color w:val="7C9E0E"/>
              </w:rPr>
              <w:t>Experiencia</w:t>
            </w:r>
          </w:p>
        </w:tc>
        <w:tc>
          <w:tcPr>
            <w:tcW w:w="7650" w:type="dxa"/>
          </w:tcPr>
          <w:p w14:paraId="00F9F990" w14:textId="43B0662A" w:rsidR="00D65B88" w:rsidRDefault="007B44F8" w:rsidP="00ED4B99">
            <w:pPr>
              <w:pStyle w:val="Ttulo2"/>
              <w:spacing w:before="60"/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</w:pP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2018 - 2020, v</w:t>
            </w:r>
            <w:r w:rsidR="00D65B88"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endedora y atencion al cliente,</w:t>
            </w: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 xml:space="preserve"> Mall Chino Estacion Central.</w:t>
            </w:r>
          </w:p>
          <w:p w14:paraId="3894FA6A" w14:textId="242D2207" w:rsidR="007B44F8" w:rsidRDefault="007B44F8" w:rsidP="00ED4B99">
            <w:pPr>
              <w:pStyle w:val="Ttulo2"/>
              <w:spacing w:before="60"/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</w:pP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2020, cumple funciones de aseo,</w:t>
            </w:r>
            <w:r w:rsidR="00045804"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 xml:space="preserve"> Juzgado de Familia.</w:t>
            </w: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 xml:space="preserve">  </w:t>
            </w:r>
          </w:p>
          <w:p w14:paraId="3A6FD17A" w14:textId="041EB721" w:rsidR="007B44F8" w:rsidRDefault="007B44F8" w:rsidP="00ED4B99">
            <w:pPr>
              <w:pStyle w:val="Ttulo2"/>
              <w:spacing w:before="60"/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</w:pP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2020 - abril 2021, c</w:t>
            </w:r>
            <w:r w:rsidR="00D65B88"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opera y garzona</w:t>
            </w: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>,</w:t>
            </w:r>
            <w:r w:rsidR="00045804"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 xml:space="preserve"> Gastronomia y Eventos Tatingers Ltda., Las Condes</w:t>
            </w:r>
            <w:r>
              <w:rPr>
                <w:caps w:val="0"/>
                <w:noProof/>
                <w:color w:val="262626" w:themeColor="text1" w:themeTint="D9"/>
                <w:kern w:val="0"/>
                <w:lang w:val="es-ES"/>
              </w:rPr>
              <w:t xml:space="preserve">   </w:t>
            </w:r>
          </w:p>
          <w:p w14:paraId="60916723" w14:textId="2C7A80D5" w:rsidR="006A2FDF" w:rsidRPr="00B41AEA" w:rsidRDefault="006A2FDF" w:rsidP="00ED4B99">
            <w:pPr>
              <w:pStyle w:val="Ttulo2"/>
              <w:spacing w:before="60"/>
              <w:rPr>
                <w:noProof/>
                <w:lang w:val="es-ES"/>
              </w:rPr>
            </w:pPr>
          </w:p>
        </w:tc>
      </w:tr>
      <w:tr w:rsidR="006A2FDF" w:rsidRPr="009A0ED4" w14:paraId="149365F6" w14:textId="77777777">
        <w:tc>
          <w:tcPr>
            <w:tcW w:w="2070" w:type="dxa"/>
          </w:tcPr>
          <w:p w14:paraId="24CA2CA3" w14:textId="77777777" w:rsidR="006A2FDF" w:rsidRDefault="005725C5">
            <w:pPr>
              <w:pStyle w:val="Ttulo1"/>
            </w:pPr>
            <w:r>
              <w:rPr>
                <w:rFonts w:ascii="Arial" w:hAnsi="Arial"/>
                <w:color w:val="7C9E0E"/>
              </w:rPr>
              <w:t>Educación</w:t>
            </w:r>
          </w:p>
        </w:tc>
        <w:tc>
          <w:tcPr>
            <w:tcW w:w="7650" w:type="dxa"/>
          </w:tcPr>
          <w:sdt>
            <w:sdtPr>
              <w:rPr>
                <w:caps w:val="0"/>
                <w:noProof/>
                <w:color w:val="595959" w:themeColor="text1" w:themeTint="A6"/>
                <w:kern w:val="0"/>
                <w:lang w:val="es-ES"/>
              </w:rPr>
              <w:id w:val="-691765356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noProof/>
                    <w:color w:val="595959" w:themeColor="text1" w:themeTint="A6"/>
                    <w:kern w:val="0"/>
                    <w:lang w:val="es-ES"/>
                  </w:rPr>
                  <w:id w:val="-1126388115"/>
                  <w:placeholder>
                    <w:docPart w:val="3CA4CEBFDAB24B4B9504910D533E43D7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14:paraId="617A52B9" w14:textId="61E5BC64" w:rsidR="009D08B4" w:rsidRDefault="009D08B4" w:rsidP="009D08B4">
                    <w:pPr>
                      <w:pStyle w:val="Ttulo2"/>
                      <w:spacing w:before="60"/>
                      <w:rPr>
                        <w:caps w:val="0"/>
                        <w:noProof/>
                        <w:color w:val="595959" w:themeColor="text1" w:themeTint="A6"/>
                        <w:kern w:val="0"/>
                        <w:lang w:val="es-ES"/>
                      </w:rPr>
                    </w:pPr>
                    <w:r w:rsidRPr="009D08B4">
                      <w:rPr>
                        <w:rStyle w:val="Textoennegrita"/>
                      </w:rPr>
                      <w:t>Basica</w:t>
                    </w:r>
                    <w:r>
                      <w:rPr>
                        <w:caps w:val="0"/>
                        <w:noProof/>
                        <w:color w:val="595959" w:themeColor="text1" w:themeTint="A6"/>
                        <w:kern w:val="0"/>
                        <w:lang w:val="es-ES"/>
                      </w:rPr>
                      <w:t xml:space="preserve">, </w:t>
                    </w:r>
                    <w:r w:rsidRPr="009D08B4">
                      <w:rPr>
                        <w:lang w:val="es-ES"/>
                      </w:rPr>
                      <w:t>Colegio Arturo alessandri Palma, Chile</w:t>
                    </w:r>
                  </w:p>
                  <w:p w14:paraId="793F830C" w14:textId="50F326ED" w:rsidR="006A2FDF" w:rsidRPr="00ED4B99" w:rsidRDefault="00ED4B99" w:rsidP="009D08B4">
                    <w:pPr>
                      <w:pStyle w:val="Ttulo2"/>
                      <w:spacing w:before="60"/>
                      <w:rPr>
                        <w:lang w:val="es-ES"/>
                      </w:rPr>
                    </w:pPr>
                    <w:r>
                      <w:rPr>
                        <w:rStyle w:val="Textoennegrita"/>
                        <w:noProof/>
                        <w:lang w:val="es-ES"/>
                      </w:rPr>
                      <w:t>medi</w:t>
                    </w:r>
                    <w:r w:rsidR="005E733B">
                      <w:rPr>
                        <w:rStyle w:val="Textoennegrita"/>
                        <w:noProof/>
                        <w:lang w:val="es-ES"/>
                      </w:rPr>
                      <w:t>A</w:t>
                    </w:r>
                    <w:r w:rsidR="009D08B4">
                      <w:rPr>
                        <w:rStyle w:val="Textoennegrita"/>
                        <w:noProof/>
                        <w:lang w:val="es-ES"/>
                      </w:rPr>
                      <w:t xml:space="preserve">, </w:t>
                    </w:r>
                    <w:r w:rsidR="009D08B4">
                      <w:rPr>
                        <w:lang w:val="es-ES"/>
                      </w:rPr>
                      <w:t>Liceo Miguel Luis Amunategui</w:t>
                    </w:r>
                    <w:r>
                      <w:rPr>
                        <w:lang w:val="es-ES"/>
                      </w:rPr>
                      <w:t>, C</w:t>
                    </w:r>
                    <w:r w:rsidR="009D08B4">
                      <w:rPr>
                        <w:lang w:val="es-ES"/>
                      </w:rPr>
                      <w:t>hile</w:t>
                    </w:r>
                    <w:r>
                      <w:rPr>
                        <w:lang w:val="es-ES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75BB58EB" w14:textId="77777777" w:rsidR="006A2FDF" w:rsidRPr="00B41AEA" w:rsidRDefault="006A2FDF">
      <w:pPr>
        <w:rPr>
          <w:lang w:val="es-ES"/>
        </w:rPr>
      </w:pPr>
    </w:p>
    <w:sectPr w:rsidR="006A2FDF" w:rsidRPr="00B41AEA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29F6" w14:textId="77777777" w:rsidR="0037499D" w:rsidRDefault="0037499D">
      <w:pPr>
        <w:spacing w:after="0" w:line="240" w:lineRule="auto"/>
      </w:pPr>
      <w:r>
        <w:separator/>
      </w:r>
    </w:p>
  </w:endnote>
  <w:endnote w:type="continuationSeparator" w:id="0">
    <w:p w14:paraId="69496494" w14:textId="77777777" w:rsidR="0037499D" w:rsidRDefault="0037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35EB" w14:textId="77777777" w:rsidR="006A2FDF" w:rsidRDefault="005725C5">
    <w:pPr>
      <w:pStyle w:val="Piedepgina"/>
    </w:pPr>
    <w:r>
      <w:rPr>
        <w:rFonts w:ascii="Arial" w:hAnsi="Arial"/>
        <w:color w:val="7C9E0E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D3F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6258" w14:textId="77777777" w:rsidR="0037499D" w:rsidRDefault="0037499D">
      <w:pPr>
        <w:spacing w:after="0" w:line="240" w:lineRule="auto"/>
      </w:pPr>
      <w:r>
        <w:separator/>
      </w:r>
    </w:p>
  </w:footnote>
  <w:footnote w:type="continuationSeparator" w:id="0">
    <w:p w14:paraId="2BBC62F0" w14:textId="77777777" w:rsidR="0037499D" w:rsidRDefault="00374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D4"/>
    <w:rsid w:val="00045804"/>
    <w:rsid w:val="0037499D"/>
    <w:rsid w:val="003F3103"/>
    <w:rsid w:val="0042060F"/>
    <w:rsid w:val="00542015"/>
    <w:rsid w:val="005725C5"/>
    <w:rsid w:val="005B078D"/>
    <w:rsid w:val="005E2628"/>
    <w:rsid w:val="005E733B"/>
    <w:rsid w:val="00694FB0"/>
    <w:rsid w:val="006A2FDF"/>
    <w:rsid w:val="007B44F8"/>
    <w:rsid w:val="007E471D"/>
    <w:rsid w:val="00825A8D"/>
    <w:rsid w:val="008D3FEC"/>
    <w:rsid w:val="009A0ED4"/>
    <w:rsid w:val="009D08B4"/>
    <w:rsid w:val="009D743F"/>
    <w:rsid w:val="00B41AEA"/>
    <w:rsid w:val="00BF5583"/>
    <w:rsid w:val="00C552E4"/>
    <w:rsid w:val="00C910D4"/>
    <w:rsid w:val="00CB7E11"/>
    <w:rsid w:val="00D65B88"/>
    <w:rsid w:val="00EA0EDD"/>
    <w:rsid w:val="00E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6BE9"/>
  <w15:chartTrackingRefBased/>
  <w15:docId w15:val="{F3E618E7-2919-49E2-A9E8-9E153354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ar">
    <w:name w:val="Título 2 Car"/>
    <w:basedOn w:val="Fuentedeprrafopredeter"/>
    <w:link w:val="Ttulo2"/>
    <w:uiPriority w:val="1"/>
    <w:rPr>
      <w:caps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anudartabla">
    <w:name w:val="Reanudar tabla"/>
    <w:basedOn w:val="Tab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3"/>
    <w:qFormat/>
    <w:pPr>
      <w:spacing w:after="0" w:line="240" w:lineRule="auto"/>
    </w:p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is">
    <w:name w:val="Emphasis"/>
    <w:basedOn w:val="Fuentedeprrafopredeter"/>
    <w:uiPriority w:val="2"/>
    <w:unhideWhenUsed/>
    <w:qFormat/>
    <w:rPr>
      <w:i w:val="0"/>
      <w:iCs w:val="0"/>
      <w:color w:val="7C9E0E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bCs/>
      <w:caps/>
      <w:color w:val="7C9E0E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wards.DOMINIO\AppData\Roaming\Microsoft\Templates\Curr&#237;culum%20funcional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8ECBE44F82431A9390DF613397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8B79E-263A-4058-9BA4-1248E75E4E77}"/>
      </w:docPartPr>
      <w:docPartBody>
        <w:p w:rsidR="005B5ED1" w:rsidRDefault="008F2D13">
          <w:pPr>
            <w:pStyle w:val="EA8ECBE44F82431A9390DF613397027A"/>
          </w:pPr>
          <w:r w:rsidRPr="00B41AEA">
            <w:rPr>
              <w:noProof/>
            </w:rPr>
            <w:t>[</w:t>
          </w:r>
          <w:r>
            <w:rPr>
              <w:noProof/>
            </w:rPr>
            <w:t>SU NOMBRE</w:t>
          </w:r>
          <w:r w:rsidRPr="00B41AEA">
            <w:rPr>
              <w:noProof/>
            </w:rPr>
            <w:t>]</w:t>
          </w:r>
        </w:p>
      </w:docPartBody>
    </w:docPart>
    <w:docPart>
      <w:docPartPr>
        <w:name w:val="3CA4CEBFDAB24B4B9504910D533E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842B-5EBF-43BC-8306-E8D6F03B7F31}"/>
      </w:docPartPr>
      <w:docPartBody>
        <w:p w:rsidR="005B5ED1" w:rsidRDefault="008F2D13">
          <w:pPr>
            <w:pStyle w:val="3CA4CEBFDAB24B4B9504910D533E43D7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13"/>
    <w:rsid w:val="005B5ED1"/>
    <w:rsid w:val="008F2D13"/>
    <w:rsid w:val="00A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8ECBE44F82431A9390DF613397027A">
    <w:name w:val="EA8ECBE44F82431A9390DF613397027A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CA4CEBFDAB24B4B9504910D533E43D7">
    <w:name w:val="3CA4CEBFDAB24B4B9504910D533E43D7"/>
  </w:style>
  <w:style w:type="character" w:styleId="Textoennegrita">
    <w:name w:val="Strong"/>
    <w:basedOn w:val="Fuentedeprrafopredeter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B631A-EB5D-4B42-A465-B5E4FC7358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Currículum%20funcional.dotx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canterac villa</dc:creator>
  <cp:keywords/>
  <dc:description/>
  <cp:lastModifiedBy>Usuario invitado</cp:lastModifiedBy>
  <cp:revision>2</cp:revision>
  <dcterms:created xsi:type="dcterms:W3CDTF">2021-07-19T15:06:00Z</dcterms:created>
  <dcterms:modified xsi:type="dcterms:W3CDTF">2021-07-19T15:06:00Z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