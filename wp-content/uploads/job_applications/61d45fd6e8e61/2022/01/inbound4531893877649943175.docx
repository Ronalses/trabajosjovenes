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835"/>
        <w:gridCol w:w="6767"/>
      </w:tblGrid>
      <w:tr w:rsidR="00C420C8" w:rsidRPr="005152F2" w14:paraId="6F9D9275" w14:textId="77777777" w:rsidTr="007A5889">
        <w:tc>
          <w:tcPr>
            <w:tcW w:w="2835" w:type="dxa"/>
          </w:tcPr>
          <w:p w14:paraId="18E4310D" w14:textId="77777777" w:rsidR="00C420C8" w:rsidRPr="005152F2" w:rsidRDefault="007A5889" w:rsidP="003856C9">
            <w:pPr>
              <w:pStyle w:val="Ttulo1"/>
            </w:pPr>
            <w:r>
              <w:t>Benjamin Muñoz</w:t>
            </w:r>
          </w:p>
          <w:p w14:paraId="053A808A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16E5CEE" wp14:editId="61F00B7F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6B3C2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061E62E" w14:textId="77777777" w:rsidR="00C420C8" w:rsidRPr="007A5889" w:rsidRDefault="007A5889" w:rsidP="007A5889">
            <w:pPr>
              <w:pStyle w:val="Ttulo2"/>
            </w:pPr>
            <w:r w:rsidRPr="007A5889">
              <w:t>b.murillo.maximiliano@gmail.com</w:t>
            </w:r>
          </w:p>
          <w:p w14:paraId="36C84775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50F5FCB3" wp14:editId="07EC38A5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1BF6CC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C6A17B0" w14:textId="7989999D" w:rsidR="00C420C8" w:rsidRDefault="007A5889" w:rsidP="00441EB9">
            <w:pPr>
              <w:pStyle w:val="Ttulo3"/>
            </w:pPr>
            <w:r>
              <w:t>981821367</w:t>
            </w:r>
          </w:p>
          <w:p w14:paraId="2ED713FF" w14:textId="0C26F023" w:rsidR="000F4A26" w:rsidRDefault="000F4A26" w:rsidP="00441EB9">
            <w:pPr>
              <w:pStyle w:val="Ttulo3"/>
            </w:pPr>
          </w:p>
          <w:p w14:paraId="4CD721AA" w14:textId="090065ED" w:rsidR="000F4A26" w:rsidRDefault="000F4A26" w:rsidP="00441EB9">
            <w:pPr>
              <w:pStyle w:val="Ttulo3"/>
            </w:pPr>
            <w:r>
              <w:t>Viena 2188 Conchalí</w:t>
            </w:r>
          </w:p>
          <w:p w14:paraId="6F52DF21" w14:textId="0FCCF65A" w:rsidR="000F4A26" w:rsidRPr="00C420C8" w:rsidRDefault="000F4A26" w:rsidP="00441EB9">
            <w:pPr>
              <w:pStyle w:val="Ttulo3"/>
            </w:pPr>
            <w:r>
              <w:t>Santiago</w:t>
            </w:r>
          </w:p>
          <w:tbl>
            <w:tblPr>
              <w:tblW w:w="484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745"/>
            </w:tblGrid>
            <w:tr w:rsidR="00C420C8" w:rsidRPr="005152F2" w14:paraId="46AE99E7" w14:textId="77777777" w:rsidTr="007A5889">
              <w:trPr>
                <w:trHeight w:val="1639"/>
              </w:trPr>
              <w:tc>
                <w:tcPr>
                  <w:tcW w:w="2745" w:type="dxa"/>
                  <w:tcMar>
                    <w:top w:w="288" w:type="dxa"/>
                    <w:bottom w:w="288" w:type="dxa"/>
                  </w:tcMar>
                </w:tcPr>
                <w:p w14:paraId="4D1BA004" w14:textId="77777777" w:rsidR="00C420C8" w:rsidRDefault="007F0D37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2445DD007F64174AEAC97EADFA90F7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37D69491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C45CEB6" wp14:editId="6D17DB81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48C65E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E0E53B8" w14:textId="77777777" w:rsidR="00C420C8" w:rsidRDefault="007A5889" w:rsidP="00D11C4D">
                  <w:r w:rsidRPr="007A5889">
                    <w:t>Estudiante de derecho de la Universidad de Santiago dispuesto a trabajar y desempeñar con esmero el trabajo</w:t>
                  </w:r>
                </w:p>
              </w:tc>
            </w:tr>
          </w:tbl>
          <w:p w14:paraId="13540934" w14:textId="54AC071A" w:rsidR="0026709F" w:rsidRPr="005152F2" w:rsidRDefault="000A3858" w:rsidP="003856C9">
            <w:r>
              <w:rPr>
                <w:noProof/>
              </w:rPr>
              <w:drawing>
                <wp:inline distT="0" distB="0" distL="0" distR="0" wp14:anchorId="30ED305D" wp14:editId="728E359F">
                  <wp:extent cx="1428750" cy="1905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709F">
              <w:t xml:space="preserve"> </w:t>
            </w:r>
          </w:p>
        </w:tc>
        <w:tc>
          <w:tcPr>
            <w:tcW w:w="6767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767"/>
            </w:tblGrid>
            <w:tr w:rsidR="00C420C8" w14:paraId="1DA0E45C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9F1D6DA" w14:textId="77777777" w:rsidR="00C420C8" w:rsidRPr="005152F2" w:rsidRDefault="007F0D37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BB5FD970B71D4D9E8CC5509DF5B8DAD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6DCC1D31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  <w:r>
                    <w:t>-</w:t>
                  </w:r>
                  <w:r w:rsidRPr="007A5889">
                    <w:rPr>
                      <w:b w:val="0"/>
                    </w:rPr>
                    <w:t>Vendedor y productor en pastelería y panderia _</w:t>
                  </w:r>
                </w:p>
                <w:p w14:paraId="4A88E340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  <w:r w:rsidRPr="007A5889">
                    <w:rPr>
                      <w:b w:val="0"/>
                    </w:rPr>
                    <w:t>pastelería Rosas cake's</w:t>
                  </w:r>
                </w:p>
                <w:p w14:paraId="0082F13C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  <w:r w:rsidRPr="007A5889">
                    <w:rPr>
                      <w:b w:val="0"/>
                    </w:rPr>
                    <w:t>Santiago, Chile</w:t>
                  </w:r>
                </w:p>
                <w:p w14:paraId="3A6D3C40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  <w:r w:rsidRPr="007A5889">
                    <w:rPr>
                      <w:b w:val="0"/>
                    </w:rPr>
                    <w:t>Octubre 2017 - Julio 2018</w:t>
                  </w:r>
                </w:p>
                <w:p w14:paraId="0BAD3899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</w:p>
                <w:p w14:paraId="0F610041" w14:textId="77777777" w:rsidR="007A5889" w:rsidRPr="007A5889" w:rsidRDefault="007A5889" w:rsidP="007A5889">
                  <w:pPr>
                    <w:pStyle w:val="Ttulo4"/>
                    <w:rPr>
                      <w:b w:val="0"/>
                    </w:rPr>
                  </w:pPr>
                  <w:r w:rsidRPr="007A5889">
                    <w:rPr>
                      <w:b w:val="0"/>
                    </w:rPr>
                    <w:t>-Creación y elaboración de pasteles y dulces para la venta</w:t>
                  </w:r>
                </w:p>
                <w:p w14:paraId="175379B5" w14:textId="6CF5353F" w:rsidR="00C420C8" w:rsidRDefault="007A5889" w:rsidP="00A952F9">
                  <w:pPr>
                    <w:pStyle w:val="Ttulo4"/>
                    <w:rPr>
                      <w:b w:val="0"/>
                    </w:rPr>
                  </w:pPr>
                  <w:r w:rsidRPr="007A5889">
                    <w:rPr>
                      <w:b w:val="0"/>
                    </w:rPr>
                    <w:t>-Venta de productos comestibles de pastelería pandería</w:t>
                  </w:r>
                </w:p>
                <w:p w14:paraId="16089937" w14:textId="3E5844B1" w:rsidR="00A952F9" w:rsidRDefault="00A952F9" w:rsidP="00A952F9">
                  <w:pPr>
                    <w:pStyle w:val="Ttulo4"/>
                    <w:rPr>
                      <w:b w:val="0"/>
                    </w:rPr>
                  </w:pPr>
                  <w:r>
                    <w:rPr>
                      <w:b w:val="0"/>
                    </w:rPr>
                    <w:t>-Vendedor y trabajador polifuncional Radiadores R.L.</w:t>
                  </w:r>
                </w:p>
                <w:p w14:paraId="5B50053A" w14:textId="45E9FF45" w:rsidR="00A952F9" w:rsidRDefault="00A952F9" w:rsidP="00A952F9">
                  <w:pPr>
                    <w:pStyle w:val="Ttulo4"/>
                    <w:rPr>
                      <w:b w:val="0"/>
                    </w:rPr>
                  </w:pPr>
                  <w:r>
                    <w:rPr>
                      <w:b w:val="0"/>
                    </w:rPr>
                    <w:t>Enero 2019 – enero 2020</w:t>
                  </w:r>
                </w:p>
                <w:p w14:paraId="3CF2D328" w14:textId="53BB1981" w:rsidR="00A952F9" w:rsidRDefault="002512CF" w:rsidP="00A952F9">
                  <w:pPr>
                    <w:pStyle w:val="Ttulo4"/>
                    <w:rPr>
                      <w:b w:val="0"/>
                    </w:rPr>
                  </w:pPr>
                  <w:r>
                    <w:rPr>
                      <w:b w:val="0"/>
                    </w:rPr>
                    <w:t>-</w:t>
                  </w:r>
                  <w:r w:rsidR="00C40C78" w:rsidRPr="00C40C78">
                    <w:rPr>
                      <w:b w:val="0"/>
                    </w:rPr>
                    <w:t>EJECUTIVO COMERCIAL PEAK TIME POSTPAGO</w:t>
                  </w:r>
                  <w:r w:rsidR="00C40C78">
                    <w:rPr>
                      <w:b w:val="0"/>
                    </w:rPr>
                    <w:t xml:space="preserve"> salesland s.p.a</w:t>
                  </w:r>
                </w:p>
                <w:p w14:paraId="7870E227" w14:textId="53FD1816" w:rsidR="00C420C8" w:rsidRPr="00C40C78" w:rsidRDefault="002512CF" w:rsidP="00C40C78">
                  <w:pPr>
                    <w:pStyle w:val="Ttulo4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7 de junio del 2021 </w:t>
                  </w:r>
                  <w:r w:rsidR="00C40C78">
                    <w:rPr>
                      <w:b w:val="0"/>
                    </w:rPr>
                    <w:t>–</w:t>
                  </w:r>
                  <w:r>
                    <w:rPr>
                      <w:b w:val="0"/>
                    </w:rPr>
                    <w:t xml:space="preserve"> </w:t>
                  </w:r>
                  <w:r w:rsidR="00C40C78">
                    <w:rPr>
                      <w:b w:val="0"/>
                    </w:rPr>
                    <w:t>7 de agosto del 2021</w:t>
                  </w:r>
                </w:p>
              </w:tc>
            </w:tr>
            <w:tr w:rsidR="00C420C8" w14:paraId="04FC0FBB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065705E" w14:textId="77777777" w:rsidR="00C420C8" w:rsidRPr="005152F2" w:rsidRDefault="007F0D37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5961CA4F2FF7490B81F73F7130BFA6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0E94A2EA" w14:textId="77777777" w:rsidR="00C420C8" w:rsidRPr="0043426C" w:rsidRDefault="00C420C8" w:rsidP="002B3890">
                  <w:pPr>
                    <w:pStyle w:val="Ttulo4"/>
                  </w:pPr>
                </w:p>
                <w:p w14:paraId="773A9989" w14:textId="0F9F3C03" w:rsidR="007A5889" w:rsidRPr="007A5889" w:rsidRDefault="007A5889" w:rsidP="007A5889">
                  <w:pPr>
                    <w:pStyle w:val="Ttulo5"/>
                    <w:rPr>
                      <w:sz w:val="28"/>
                      <w:szCs w:val="28"/>
                    </w:rPr>
                  </w:pPr>
                  <w:r w:rsidRPr="007A5889">
                    <w:rPr>
                      <w:sz w:val="28"/>
                      <w:szCs w:val="28"/>
                    </w:rPr>
                    <w:t xml:space="preserve">Estudiante de derecho </w:t>
                  </w:r>
                  <w:r w:rsidR="000A3858">
                    <w:rPr>
                      <w:sz w:val="28"/>
                      <w:szCs w:val="28"/>
                    </w:rPr>
                    <w:t>(cuarto año)</w:t>
                  </w:r>
                </w:p>
                <w:p w14:paraId="1E211542" w14:textId="77777777" w:rsidR="007A5889" w:rsidRPr="007A5889" w:rsidRDefault="007A5889" w:rsidP="007A5889">
                  <w:pPr>
                    <w:pStyle w:val="Ttulo5"/>
                    <w:rPr>
                      <w:sz w:val="28"/>
                      <w:szCs w:val="28"/>
                    </w:rPr>
                  </w:pPr>
                  <w:r w:rsidRPr="007A5889">
                    <w:rPr>
                      <w:sz w:val="28"/>
                      <w:szCs w:val="28"/>
                    </w:rPr>
                    <w:t>Universidad de Santiago</w:t>
                  </w:r>
                </w:p>
                <w:p w14:paraId="0CAA86A5" w14:textId="6ACDFD5A" w:rsidR="000A3858" w:rsidRPr="000A3858" w:rsidRDefault="007A5889" w:rsidP="000A3858">
                  <w:pPr>
                    <w:pStyle w:val="Ttulo5"/>
                    <w:rPr>
                      <w:sz w:val="28"/>
                      <w:szCs w:val="28"/>
                    </w:rPr>
                  </w:pPr>
                  <w:r w:rsidRPr="007A5889">
                    <w:rPr>
                      <w:sz w:val="28"/>
                      <w:szCs w:val="28"/>
                    </w:rPr>
                    <w:t xml:space="preserve">Estación central, Santiago </w:t>
                  </w:r>
                </w:p>
              </w:tc>
            </w:tr>
            <w:tr w:rsidR="00C420C8" w14:paraId="00AD6D79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4F43DB8" w14:textId="77777777" w:rsidR="00C420C8" w:rsidRPr="005152F2" w:rsidRDefault="007F0D37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F27C9180D1D04F94BFAEC916AB93D6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 de voluntariado o dirección</w:t>
                      </w:r>
                    </w:sdtContent>
                  </w:sdt>
                </w:p>
                <w:p w14:paraId="38F08BF1" w14:textId="77777777" w:rsidR="00C420C8" w:rsidRDefault="007A5889" w:rsidP="002512CF">
                  <w:pPr>
                    <w:jc w:val="both"/>
                  </w:pPr>
                  <w:r>
                    <w:t>Presidente de centro de alumnos</w:t>
                  </w:r>
                </w:p>
                <w:p w14:paraId="7F357D0E" w14:textId="77777777" w:rsidR="007A5889" w:rsidRDefault="007A5889" w:rsidP="008F6337">
                  <w:r>
                    <w:t>Año 2017</w:t>
                  </w:r>
                </w:p>
                <w:p w14:paraId="420B807D" w14:textId="77777777" w:rsidR="007A5889" w:rsidRDefault="007A5889" w:rsidP="008F6337">
                  <w:r>
                    <w:t>Liceo San francisco de quito</w:t>
                  </w:r>
                </w:p>
                <w:p w14:paraId="4E4D25BC" w14:textId="77777777" w:rsidR="007A5889" w:rsidRDefault="007A5889" w:rsidP="008F6337">
                  <w:r>
                    <w:t>Independencia, Santiago</w:t>
                  </w:r>
                </w:p>
              </w:tc>
            </w:tr>
          </w:tbl>
          <w:p w14:paraId="184D7C13" w14:textId="77777777" w:rsidR="00C420C8" w:rsidRPr="005152F2" w:rsidRDefault="00C420C8" w:rsidP="003856C9"/>
        </w:tc>
      </w:tr>
    </w:tbl>
    <w:p w14:paraId="0B0888A2" w14:textId="77777777" w:rsidR="003F5FDB" w:rsidRDefault="003F5FDB" w:rsidP="00841714">
      <w:pPr>
        <w:pStyle w:val="Sinespaciado"/>
      </w:pPr>
    </w:p>
    <w:sectPr w:rsidR="003F5FDB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844D" w14:textId="77777777" w:rsidR="007F0D37" w:rsidRDefault="007F0D37" w:rsidP="003856C9">
      <w:pPr>
        <w:spacing w:after="0" w:line="240" w:lineRule="auto"/>
      </w:pPr>
      <w:r>
        <w:separator/>
      </w:r>
    </w:p>
  </w:endnote>
  <w:endnote w:type="continuationSeparator" w:id="0">
    <w:p w14:paraId="48342C69" w14:textId="77777777" w:rsidR="007F0D37" w:rsidRDefault="007F0D3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AA3E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C5FA165" wp14:editId="4BBF4F7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898497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76CF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8B91981" wp14:editId="301448B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B63555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1F1D" w14:textId="77777777" w:rsidR="007F0D37" w:rsidRDefault="007F0D37" w:rsidP="003856C9">
      <w:pPr>
        <w:spacing w:after="0" w:line="240" w:lineRule="auto"/>
      </w:pPr>
      <w:r>
        <w:separator/>
      </w:r>
    </w:p>
  </w:footnote>
  <w:footnote w:type="continuationSeparator" w:id="0">
    <w:p w14:paraId="15BDE10F" w14:textId="77777777" w:rsidR="007F0D37" w:rsidRDefault="007F0D3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9E69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946F559" wp14:editId="423F2AF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2785F3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BE9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55990A2" wp14:editId="580E53F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850874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9"/>
    <w:rsid w:val="00052BE1"/>
    <w:rsid w:val="0007412A"/>
    <w:rsid w:val="000A3858"/>
    <w:rsid w:val="000F4A26"/>
    <w:rsid w:val="0010199E"/>
    <w:rsid w:val="0010257B"/>
    <w:rsid w:val="001166C2"/>
    <w:rsid w:val="001503AC"/>
    <w:rsid w:val="001765FE"/>
    <w:rsid w:val="0019561F"/>
    <w:rsid w:val="001B32D2"/>
    <w:rsid w:val="001C5BD0"/>
    <w:rsid w:val="002512CF"/>
    <w:rsid w:val="0026709F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10B48"/>
    <w:rsid w:val="0043426C"/>
    <w:rsid w:val="00441EB9"/>
    <w:rsid w:val="00463463"/>
    <w:rsid w:val="00466E60"/>
    <w:rsid w:val="00473EF8"/>
    <w:rsid w:val="004760E5"/>
    <w:rsid w:val="004D18CA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72CFC"/>
    <w:rsid w:val="007803B7"/>
    <w:rsid w:val="007A5889"/>
    <w:rsid w:val="007A7C08"/>
    <w:rsid w:val="007B2F5C"/>
    <w:rsid w:val="007C5F05"/>
    <w:rsid w:val="007F0D37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952F9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0C78"/>
    <w:rsid w:val="00C420C8"/>
    <w:rsid w:val="00C4403A"/>
    <w:rsid w:val="00CC1132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734FE0"/>
  <w15:chartTrackingRefBased/>
  <w15:docId w15:val="{2DC43B1F-EC78-469C-9611-7F557149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445DD007F64174AEAC97EADFA90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9D26F-1539-4141-BF94-847994AAF184}"/>
      </w:docPartPr>
      <w:docPartBody>
        <w:p w:rsidR="00B61A6B" w:rsidRDefault="00463895">
          <w:pPr>
            <w:pStyle w:val="A2445DD007F64174AEAC97EADFA90F7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BB5FD970B71D4D9E8CC5509DF5B8D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0D1F1-9537-4926-84A9-4F53BE99C2BB}"/>
      </w:docPartPr>
      <w:docPartBody>
        <w:p w:rsidR="00B61A6B" w:rsidRDefault="00463895">
          <w:pPr>
            <w:pStyle w:val="BB5FD970B71D4D9E8CC5509DF5B8DAD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961CA4F2FF7490B81F73F7130BF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3E4DF-F385-46AF-8B4F-DCE0C6863449}"/>
      </w:docPartPr>
      <w:docPartBody>
        <w:p w:rsidR="00B61A6B" w:rsidRDefault="00463895">
          <w:pPr>
            <w:pStyle w:val="5961CA4F2FF7490B81F73F7130BFA69B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F27C9180D1D04F94BFAEC916AB93D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668E-9726-4C2F-B238-E3D2A045AE99}"/>
      </w:docPartPr>
      <w:docPartBody>
        <w:p w:rsidR="00B61A6B" w:rsidRDefault="00463895">
          <w:pPr>
            <w:pStyle w:val="F27C9180D1D04F94BFAEC916AB93D63F"/>
          </w:pPr>
          <w:r w:rsidRPr="005152F2">
            <w:rPr>
              <w:lang w:bidi="es-ES"/>
            </w:rPr>
            <w:t>Experiencia de voluntariado o 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5"/>
    <w:rsid w:val="002819FA"/>
    <w:rsid w:val="00422901"/>
    <w:rsid w:val="00463895"/>
    <w:rsid w:val="00625078"/>
    <w:rsid w:val="00983AAF"/>
    <w:rsid w:val="00B6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445DD007F64174AEAC97EADFA90F7F">
    <w:name w:val="A2445DD007F64174AEAC97EADFA90F7F"/>
  </w:style>
  <w:style w:type="paragraph" w:customStyle="1" w:styleId="BB5FD970B71D4D9E8CC5509DF5B8DAD4">
    <w:name w:val="BB5FD970B71D4D9E8CC5509DF5B8DAD4"/>
  </w:style>
  <w:style w:type="paragraph" w:customStyle="1" w:styleId="5961CA4F2FF7490B81F73F7130BFA69B">
    <w:name w:val="5961CA4F2FF7490B81F73F7130BFA69B"/>
  </w:style>
  <w:style w:type="paragraph" w:customStyle="1" w:styleId="F27C9180D1D04F94BFAEC916AB93D63F">
    <w:name w:val="F27C9180D1D04F94BFAEC916AB93D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Benjamín Muñoz Murillo</cp:lastModifiedBy>
  <cp:revision>4</cp:revision>
  <dcterms:created xsi:type="dcterms:W3CDTF">2021-12-04T18:26:00Z</dcterms:created>
  <dcterms:modified xsi:type="dcterms:W3CDTF">2021-12-23T13:52:00Z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