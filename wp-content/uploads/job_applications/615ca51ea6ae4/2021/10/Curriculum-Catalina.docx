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3B9BC" w14:textId="4FA6032D" w:rsidR="00663111" w:rsidRDefault="00663111" w:rsidP="00141A4C">
      <w:pPr>
        <w:pStyle w:val="Ttulo"/>
      </w:pPr>
      <w:r>
        <w:t>Curriculum Vitae 20</w:t>
      </w:r>
      <w:r w:rsidR="001812E9">
        <w:t>2</w:t>
      </w:r>
      <w:r w:rsidR="00CB54E1">
        <w:t>1</w:t>
      </w:r>
    </w:p>
    <w:p w14:paraId="3F59500B" w14:textId="0F2E63B9" w:rsidR="00816216" w:rsidRDefault="002F01B4" w:rsidP="00141A4C">
      <w:pPr>
        <w:pStyle w:val="Ttulo"/>
      </w:pPr>
      <w:r>
        <w:t>Catalina Valeria Figueroa Ríos</w:t>
      </w:r>
    </w:p>
    <w:p w14:paraId="60607B4E" w14:textId="5ACCEB8D" w:rsidR="00141A4C" w:rsidRDefault="009C3C15" w:rsidP="00141A4C">
      <w:r>
        <w:t xml:space="preserve">Carmen 319, Santiago Centro </w:t>
      </w:r>
      <w:r w:rsidR="00141A4C">
        <w:rPr>
          <w:lang w:bidi="es-ES"/>
        </w:rPr>
        <w:t>| </w:t>
      </w:r>
      <w:r w:rsidR="00F108FD">
        <w:t>9</w:t>
      </w:r>
      <w:r w:rsidR="002B6638">
        <w:t>71284342</w:t>
      </w:r>
      <w:r w:rsidR="00141A4C">
        <w:rPr>
          <w:lang w:bidi="es-ES"/>
        </w:rPr>
        <w:t> |</w:t>
      </w:r>
      <w:r w:rsidR="002F01B4">
        <w:rPr>
          <w:lang w:bidi="es-ES"/>
        </w:rPr>
        <w:t>catalina.1999.figueroa@gmail.com</w:t>
      </w:r>
      <w:r w:rsidR="002F01B4">
        <w:t xml:space="preserve"> </w:t>
      </w:r>
    </w:p>
    <w:p w14:paraId="706739D9" w14:textId="77777777" w:rsidR="006270A9" w:rsidRDefault="006206D4" w:rsidP="00141A4C">
      <w:pPr>
        <w:pStyle w:val="Ttulo1"/>
      </w:pPr>
      <w:sdt>
        <w:sdtPr>
          <w:alias w:val="Objetivo:"/>
          <w:tag w:val="Objetivo:"/>
          <w:id w:val="-731932020"/>
          <w:placeholder>
            <w:docPart w:val="06DB497D3CC24814A607E6F8F74FABB9"/>
          </w:placeholder>
          <w:temporary/>
          <w:showingPlcHdr/>
          <w15:appearance w15:val="hidden"/>
        </w:sdtPr>
        <w:sdtEndPr/>
        <w:sdtContent>
          <w:r w:rsidR="009D5933">
            <w:rPr>
              <w:lang w:bidi="es-ES"/>
            </w:rPr>
            <w:t>Objetivo</w:t>
          </w:r>
        </w:sdtContent>
      </w:sdt>
    </w:p>
    <w:p w14:paraId="432323DB" w14:textId="77777777" w:rsidR="006270A9" w:rsidRPr="008367E5" w:rsidRDefault="00F108FD" w:rsidP="0068118F">
      <w:pPr>
        <w:jc w:val="both"/>
        <w:rPr>
          <w:sz w:val="24"/>
          <w:szCs w:val="24"/>
        </w:rPr>
      </w:pPr>
      <w:r w:rsidRPr="008367E5">
        <w:rPr>
          <w:sz w:val="24"/>
          <w:szCs w:val="24"/>
        </w:rPr>
        <w:t xml:space="preserve">Desarrollarme dentro de un trabajo, aportando </w:t>
      </w:r>
      <w:r w:rsidR="0068118F" w:rsidRPr="008367E5">
        <w:rPr>
          <w:sz w:val="24"/>
          <w:szCs w:val="24"/>
        </w:rPr>
        <w:t xml:space="preserve">de manera optimista y positiva, </w:t>
      </w:r>
      <w:r w:rsidRPr="008367E5">
        <w:rPr>
          <w:sz w:val="24"/>
          <w:szCs w:val="24"/>
        </w:rPr>
        <w:t>en las diferentes tareas a realizar según los trabajos solicitados por la compañía</w:t>
      </w:r>
      <w:r w:rsidR="0068118F" w:rsidRPr="008367E5">
        <w:rPr>
          <w:sz w:val="24"/>
          <w:szCs w:val="24"/>
        </w:rPr>
        <w:t>, para así, superarme día a día, tanto en el área personal como laboral y profesional.</w:t>
      </w:r>
      <w:r w:rsidRPr="008367E5">
        <w:rPr>
          <w:sz w:val="24"/>
          <w:szCs w:val="24"/>
        </w:rPr>
        <w:t xml:space="preserve"> </w:t>
      </w:r>
    </w:p>
    <w:sdt>
      <w:sdtPr>
        <w:alias w:val="Educación:"/>
        <w:tag w:val="Educación:"/>
        <w:id w:val="807127995"/>
        <w:placeholder>
          <w:docPart w:val="29DCD59D5F48451C8D598775A426C435"/>
        </w:placeholder>
        <w:temporary/>
        <w:showingPlcHdr/>
        <w15:appearance w15:val="hidden"/>
      </w:sdtPr>
      <w:sdtEndPr/>
      <w:sdtContent>
        <w:p w14:paraId="3623634C" w14:textId="77777777" w:rsidR="006270A9" w:rsidRDefault="009D5933">
          <w:pPr>
            <w:pStyle w:val="Ttulo1"/>
          </w:pPr>
          <w:r>
            <w:rPr>
              <w:lang w:bidi="es-ES"/>
            </w:rPr>
            <w:t>Educación</w:t>
          </w:r>
        </w:p>
      </w:sdtContent>
    </w:sdt>
    <w:p w14:paraId="7A66F1F4" w14:textId="48897B1F" w:rsidR="002F01B4" w:rsidRPr="002F01B4" w:rsidRDefault="002F01B4" w:rsidP="002F01B4">
      <w:pPr>
        <w:pStyle w:val="Ttulo2"/>
        <w:rPr>
          <w:lang w:val="es-CL"/>
        </w:rPr>
      </w:pPr>
      <w:r>
        <w:rPr>
          <w:lang w:val="es-CL"/>
        </w:rPr>
        <w:t>4to medio|2017| Maria auxiliadora, los andes.</w:t>
      </w:r>
    </w:p>
    <w:p w14:paraId="13639A07" w14:textId="71B7B0FF" w:rsidR="0068118F" w:rsidRPr="0068118F" w:rsidRDefault="0068118F" w:rsidP="002F01B4">
      <w:pPr>
        <w:pStyle w:val="Ttulo2"/>
      </w:pPr>
      <w:r>
        <w:rPr>
          <w:lang w:bidi="es-ES"/>
        </w:rPr>
        <w:t xml:space="preserve">estudiante </w:t>
      </w:r>
      <w:r w:rsidR="009C3C15">
        <w:rPr>
          <w:lang w:bidi="es-ES"/>
        </w:rPr>
        <w:t xml:space="preserve">en pausa </w:t>
      </w:r>
      <w:r>
        <w:rPr>
          <w:lang w:bidi="es-ES"/>
        </w:rPr>
        <w:t xml:space="preserve">de </w:t>
      </w:r>
      <w:r w:rsidR="002F01B4">
        <w:rPr>
          <w:lang w:bidi="es-ES"/>
        </w:rPr>
        <w:t>GASTRONOMIA INTERNACIONAL</w:t>
      </w:r>
      <w:r>
        <w:rPr>
          <w:lang w:bidi="es-ES"/>
        </w:rPr>
        <w:t xml:space="preserve"> </w:t>
      </w:r>
      <w:r w:rsidR="002B6638">
        <w:t>4</w:t>
      </w:r>
      <w:r w:rsidR="00B62349">
        <w:t xml:space="preserve">° </w:t>
      </w:r>
      <w:r w:rsidR="002B6638">
        <w:t>AÑO DUOC</w:t>
      </w:r>
      <w:r w:rsidR="002F01B4">
        <w:t xml:space="preserve"> UC, vALPARAISO.</w:t>
      </w:r>
      <w:r>
        <w:t xml:space="preserve"> </w:t>
      </w:r>
    </w:p>
    <w:sdt>
      <w:sdtPr>
        <w:alias w:val="Aptitudes y habilidades:"/>
        <w:tag w:val="Aptitudes y habilidades:"/>
        <w:id w:val="458624136"/>
        <w:placeholder>
          <w:docPart w:val="5C4F051D1B0A4F42B800FDFBEA21313D"/>
        </w:placeholder>
        <w:temporary/>
        <w:showingPlcHdr/>
        <w15:appearance w15:val="hidden"/>
      </w:sdtPr>
      <w:sdtEndPr/>
      <w:sdtContent>
        <w:p w14:paraId="6F18C666" w14:textId="77777777" w:rsidR="00AC64DE" w:rsidRDefault="009D5933">
          <w:pPr>
            <w:pStyle w:val="Ttulo1"/>
          </w:pPr>
          <w:r>
            <w:rPr>
              <w:lang w:bidi="es-ES"/>
            </w:rPr>
            <w:t>Aptitudes y habilidades</w:t>
          </w:r>
        </w:p>
      </w:sdtContent>
    </w:sdt>
    <w:p w14:paraId="24801850" w14:textId="38708739" w:rsidR="00AC64DE" w:rsidRPr="008367E5" w:rsidRDefault="00AC64DE" w:rsidP="008367E5">
      <w:pPr>
        <w:jc w:val="both"/>
        <w:rPr>
          <w:sz w:val="24"/>
          <w:szCs w:val="24"/>
        </w:rPr>
      </w:pPr>
      <w:r w:rsidRPr="008367E5">
        <w:rPr>
          <w:sz w:val="24"/>
          <w:szCs w:val="24"/>
        </w:rPr>
        <w:t xml:space="preserve">Debido a mi trabajo </w:t>
      </w:r>
      <w:r w:rsidR="008367E5" w:rsidRPr="008367E5">
        <w:rPr>
          <w:sz w:val="24"/>
          <w:szCs w:val="24"/>
        </w:rPr>
        <w:t>tengo grandes dotes comunicativ</w:t>
      </w:r>
      <w:r w:rsidR="00B62349">
        <w:rPr>
          <w:sz w:val="24"/>
          <w:szCs w:val="24"/>
        </w:rPr>
        <w:t>os</w:t>
      </w:r>
      <w:r w:rsidR="008367E5" w:rsidRPr="008367E5">
        <w:rPr>
          <w:sz w:val="24"/>
          <w:szCs w:val="24"/>
        </w:rPr>
        <w:t xml:space="preserve"> para el trato de clientes, compañeros y compañeras de trabajo. También, poseo una capacidad para trabajar en equipo, respetando críticas constructivas. Tengo habilidades para adaptarme a las circunstancias y a los cambios de accionar repentinos que se pueden provocar durante la jornada laboral. </w:t>
      </w:r>
      <w:r w:rsidR="008367E5">
        <w:rPr>
          <w:sz w:val="24"/>
          <w:szCs w:val="24"/>
        </w:rPr>
        <w:t xml:space="preserve">Poseo, igualmente, de una gran capacidad de proactividad, lo que me lleva a tener </w:t>
      </w:r>
      <w:r w:rsidR="002E6898">
        <w:rPr>
          <w:sz w:val="24"/>
          <w:szCs w:val="24"/>
        </w:rPr>
        <w:t xml:space="preserve">iniciativa, compromiso y dedicación con el desempeño a cumplir. </w:t>
      </w:r>
    </w:p>
    <w:p w14:paraId="61318635" w14:textId="77777777" w:rsidR="00AC64DE" w:rsidRDefault="00AC64DE">
      <w:pPr>
        <w:pStyle w:val="Ttulo1"/>
      </w:pPr>
    </w:p>
    <w:sdt>
      <w:sdtPr>
        <w:alias w:val="Experiencia:"/>
        <w:tag w:val="Experiencia:"/>
        <w:id w:val="171684534"/>
        <w:placeholder>
          <w:docPart w:val="A35A579D12F646B5994E0A6613657768"/>
        </w:placeholder>
        <w:temporary/>
        <w:showingPlcHdr/>
        <w15:appearance w15:val="hidden"/>
      </w:sdtPr>
      <w:sdtEndPr/>
      <w:sdtContent>
        <w:p w14:paraId="43F69497" w14:textId="77777777" w:rsidR="006270A9" w:rsidRDefault="009D5933">
          <w:pPr>
            <w:pStyle w:val="Ttulo1"/>
          </w:pPr>
          <w:r>
            <w:rPr>
              <w:lang w:bidi="es-ES"/>
            </w:rPr>
            <w:t>Experiencia</w:t>
          </w:r>
        </w:p>
      </w:sdtContent>
    </w:sdt>
    <w:p w14:paraId="5E74AB93" w14:textId="2C9772F3" w:rsidR="002F01B4" w:rsidRDefault="002F01B4" w:rsidP="002F01B4">
      <w:pPr>
        <w:pStyle w:val="Ttulo2"/>
      </w:pPr>
      <w:r>
        <w:t>pROMOTORA</w:t>
      </w:r>
      <w:r>
        <w:rPr>
          <w:lang w:bidi="es-ES"/>
        </w:rPr>
        <w:t> | </w:t>
      </w:r>
      <w:r>
        <w:t>RESTAURANTES SANTUARIO</w:t>
      </w:r>
      <w:r>
        <w:rPr>
          <w:lang w:bidi="es-ES"/>
        </w:rPr>
        <w:t>| </w:t>
      </w:r>
      <w:r>
        <w:t>2017</w:t>
      </w:r>
    </w:p>
    <w:p w14:paraId="1C4F7795" w14:textId="775E1E05" w:rsidR="002F01B4" w:rsidRPr="002F01B4" w:rsidRDefault="002F01B4">
      <w:pPr>
        <w:pStyle w:val="Ttulo2"/>
        <w:rPr>
          <w:b w:val="0"/>
          <w:bCs/>
          <w:sz w:val="22"/>
          <w:szCs w:val="24"/>
        </w:rPr>
      </w:pPr>
      <w:r w:rsidRPr="002F01B4">
        <w:rPr>
          <w:b w:val="0"/>
          <w:bCs/>
          <w:sz w:val="22"/>
          <w:szCs w:val="24"/>
        </w:rPr>
        <w:t>tRABAJE REPARTENDO VOLANTES PARA VARIOS RESTAURANTES DE EL SANTUARIO, LOS ANDES.</w:t>
      </w:r>
    </w:p>
    <w:p w14:paraId="5BCA5C14" w14:textId="77777777" w:rsidR="002F01B4" w:rsidRDefault="002F01B4">
      <w:pPr>
        <w:pStyle w:val="Ttulo2"/>
      </w:pPr>
    </w:p>
    <w:p w14:paraId="3A0DC6A1" w14:textId="7F629FCB" w:rsidR="002F01B4" w:rsidRDefault="002F01B4">
      <w:pPr>
        <w:pStyle w:val="Ttulo2"/>
      </w:pPr>
      <w:r>
        <w:t>VENDEDORA| AUTOSERVICIO MAIPU|2017-2018</w:t>
      </w:r>
    </w:p>
    <w:p w14:paraId="0211FF21" w14:textId="1381F9D7" w:rsidR="002F01B4" w:rsidRDefault="002F01B4" w:rsidP="002F01B4">
      <w:r>
        <w:t>ME DESEMPEÑE EN LA PARTE DE LIBRERÍA Y VENDEDORA DE ARTICULOS DE CASA</w:t>
      </w:r>
    </w:p>
    <w:p w14:paraId="348B0B08" w14:textId="5671B3F7" w:rsidR="002F01B4" w:rsidRDefault="002F01B4">
      <w:pPr>
        <w:pStyle w:val="Ttulo2"/>
      </w:pPr>
      <w:r>
        <w:t>pROMOTORA| xTREM| 2018</w:t>
      </w:r>
    </w:p>
    <w:p w14:paraId="6311F07B" w14:textId="36A9D512" w:rsidR="002F01B4" w:rsidRPr="002F01B4" w:rsidRDefault="002F01B4" w:rsidP="002F01B4">
      <w:r>
        <w:t>Durante la época escolar me desempeñe como promotora de mochilas y bolsos xtrem.</w:t>
      </w:r>
    </w:p>
    <w:p w14:paraId="65AF4FED" w14:textId="7C5A7017" w:rsidR="006270A9" w:rsidRDefault="002E6898">
      <w:pPr>
        <w:pStyle w:val="Ttulo2"/>
      </w:pPr>
      <w:r>
        <w:t>vendedora</w:t>
      </w:r>
      <w:r w:rsidR="009D5933">
        <w:rPr>
          <w:lang w:bidi="es-ES"/>
        </w:rPr>
        <w:t> | </w:t>
      </w:r>
      <w:r w:rsidR="002F01B4">
        <w:rPr>
          <w:lang w:bidi="es-ES"/>
        </w:rPr>
        <w:t>DON JUAN, ABARROTES Y PRODUCTOS DE ASEO| 2018-2019</w:t>
      </w:r>
    </w:p>
    <w:p w14:paraId="7FC48531" w14:textId="6AC4A0D1" w:rsidR="009E5199" w:rsidRPr="00B62349" w:rsidRDefault="00B62349" w:rsidP="002E6898">
      <w:pPr>
        <w:pStyle w:val="Ttulo2"/>
        <w:rPr>
          <w:b w:val="0"/>
          <w:bCs/>
          <w:sz w:val="22"/>
          <w:szCs w:val="24"/>
        </w:rPr>
      </w:pPr>
      <w:r w:rsidRPr="00B62349">
        <w:rPr>
          <w:b w:val="0"/>
          <w:bCs/>
          <w:sz w:val="22"/>
          <w:szCs w:val="24"/>
        </w:rPr>
        <w:t>durante mas de un año, trabaje en minisupermercado ubicados en distintas ferias de quilpue, limache. mE DESEMPEÑABA COMO VENDEDORA Y REPONEDORA.</w:t>
      </w:r>
    </w:p>
    <w:p w14:paraId="289DCF0D" w14:textId="5F78EA1D" w:rsidR="002F01B4" w:rsidRDefault="002F01B4" w:rsidP="009E5199">
      <w:pPr>
        <w:pStyle w:val="Ttulo2"/>
        <w:jc w:val="right"/>
      </w:pPr>
    </w:p>
    <w:p w14:paraId="1BA2AB01" w14:textId="62CF11D3" w:rsidR="009C3C15" w:rsidRPr="002B6638" w:rsidRDefault="009C3C15" w:rsidP="002B6638">
      <w:pPr>
        <w:rPr>
          <w:b/>
          <w:bCs/>
          <w:color w:val="262626" w:themeColor="text1" w:themeTint="D9"/>
        </w:rPr>
      </w:pPr>
      <w:r>
        <w:rPr>
          <w:b/>
          <w:bCs/>
          <w:color w:val="262626" w:themeColor="text1" w:themeTint="D9"/>
        </w:rPr>
        <w:t>MANIPULADORA DE ALIMENTOS</w:t>
      </w:r>
      <w:r w:rsidRPr="009C3C15">
        <w:rPr>
          <w:b/>
          <w:bCs/>
          <w:color w:val="262626" w:themeColor="text1" w:themeTint="D9"/>
        </w:rPr>
        <w:t xml:space="preserve"> | MULTIMARCA SAN MARTÍN (TOMMY BEANS, MAMMUT, JUAN MAESTRO, LOVDO, DOGGIS) | NOVIEMBRE 2020 – </w:t>
      </w:r>
      <w:r>
        <w:rPr>
          <w:b/>
          <w:bCs/>
          <w:color w:val="262626" w:themeColor="text1" w:themeTint="D9"/>
        </w:rPr>
        <w:t>JUNIO</w:t>
      </w:r>
      <w:r w:rsidRPr="009C3C15">
        <w:rPr>
          <w:b/>
          <w:bCs/>
          <w:color w:val="262626" w:themeColor="text1" w:themeTint="D9"/>
        </w:rPr>
        <w:t xml:space="preserve"> 2021</w:t>
      </w:r>
      <w:r w:rsidR="002B6638">
        <w:rPr>
          <w:b/>
          <w:bCs/>
          <w:color w:val="262626" w:themeColor="text1" w:themeTint="D9"/>
        </w:rPr>
        <w:t xml:space="preserve">                                                                              </w:t>
      </w:r>
      <w:r w:rsidRPr="002B6638">
        <w:rPr>
          <w:color w:val="262626" w:themeColor="text1" w:themeTint="D9"/>
        </w:rPr>
        <w:t>ME DESEMPEÑ</w:t>
      </w:r>
      <w:r w:rsidR="002B6638" w:rsidRPr="002B6638">
        <w:rPr>
          <w:color w:val="262626" w:themeColor="text1" w:themeTint="D9"/>
        </w:rPr>
        <w:t>É</w:t>
      </w:r>
      <w:r w:rsidRPr="002B6638">
        <w:rPr>
          <w:color w:val="262626" w:themeColor="text1" w:themeTint="D9"/>
        </w:rPr>
        <w:t xml:space="preserve"> EN EL ÁREA DE GASTRONOMÍA DE DICHOS LOCALES </w:t>
      </w:r>
      <w:r w:rsidR="002B6638" w:rsidRPr="002B6638">
        <w:rPr>
          <w:color w:val="262626" w:themeColor="text1" w:themeTint="D9"/>
        </w:rPr>
        <w:t>REALIZANDO LAS SIGUENTES OPERACIONES: PIZZERA, PLANCHERA, APOYO DE SERVICIO Y TRABAJO DE PRODUCCIÓN.</w:t>
      </w:r>
    </w:p>
    <w:p w14:paraId="1647313A" w14:textId="77777777" w:rsidR="009C3C15" w:rsidRPr="009C3C15" w:rsidRDefault="009C3C15" w:rsidP="009C3C15">
      <w:pPr>
        <w:rPr>
          <w:b/>
          <w:bCs/>
          <w:color w:val="262626" w:themeColor="text1" w:themeTint="D9"/>
        </w:rPr>
      </w:pPr>
    </w:p>
    <w:p w14:paraId="764902B8" w14:textId="77777777" w:rsidR="002F01B4" w:rsidRDefault="002F01B4" w:rsidP="009E5199">
      <w:pPr>
        <w:pStyle w:val="Ttulo2"/>
        <w:jc w:val="right"/>
      </w:pPr>
    </w:p>
    <w:p w14:paraId="6CD5C0EC" w14:textId="3EC46136" w:rsidR="002E6898" w:rsidRPr="009E5199" w:rsidRDefault="009E5199" w:rsidP="009E5199">
      <w:pPr>
        <w:pStyle w:val="Ttulo2"/>
        <w:jc w:val="right"/>
        <w:rPr>
          <w:lang w:val="es-CL"/>
        </w:rPr>
      </w:pPr>
      <w:r w:rsidRPr="009E5199">
        <w:rPr>
          <w:lang w:val="es-CL"/>
        </w:rPr>
        <w:t>disponibilidad inmediata</w:t>
      </w:r>
      <w:r w:rsidR="002F01B4">
        <w:rPr>
          <w:lang w:val="es-CL"/>
        </w:rPr>
        <w:t>.</w:t>
      </w:r>
    </w:p>
    <w:p w14:paraId="5F56FED7" w14:textId="77777777" w:rsidR="002E6898" w:rsidRPr="009E5199" w:rsidRDefault="002E6898" w:rsidP="009E5199">
      <w:pPr>
        <w:pStyle w:val="Listaconvietas"/>
        <w:numPr>
          <w:ilvl w:val="0"/>
          <w:numId w:val="0"/>
        </w:numPr>
        <w:ind w:left="216"/>
        <w:rPr>
          <w:lang w:val="es-CL"/>
        </w:rPr>
      </w:pPr>
    </w:p>
    <w:p w14:paraId="277B6788" w14:textId="77777777" w:rsidR="002E6898" w:rsidRPr="009E5199" w:rsidRDefault="002E6898" w:rsidP="002E6898">
      <w:pPr>
        <w:pStyle w:val="Ttulo2"/>
        <w:rPr>
          <w:lang w:val="es-CL"/>
        </w:rPr>
      </w:pPr>
    </w:p>
    <w:p w14:paraId="443F95B0" w14:textId="77777777" w:rsidR="002E6898" w:rsidRPr="009E5199" w:rsidRDefault="002E6898" w:rsidP="009E5199">
      <w:pPr>
        <w:pStyle w:val="Listaconvietas"/>
        <w:numPr>
          <w:ilvl w:val="0"/>
          <w:numId w:val="0"/>
        </w:numPr>
        <w:ind w:left="216"/>
        <w:rPr>
          <w:lang w:val="es-CL"/>
        </w:rPr>
      </w:pPr>
    </w:p>
    <w:sectPr w:rsidR="002E6898" w:rsidRPr="009E5199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B9734" w14:textId="77777777" w:rsidR="006206D4" w:rsidRDefault="006206D4">
      <w:pPr>
        <w:spacing w:after="0"/>
      </w:pPr>
      <w:r>
        <w:separator/>
      </w:r>
    </w:p>
  </w:endnote>
  <w:endnote w:type="continuationSeparator" w:id="0">
    <w:p w14:paraId="28AC6FF3" w14:textId="77777777" w:rsidR="006206D4" w:rsidRDefault="006206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3A746" w14:textId="77777777"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E40DD7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E0985" w14:textId="77777777" w:rsidR="006206D4" w:rsidRDefault="006206D4">
      <w:pPr>
        <w:spacing w:after="0"/>
      </w:pPr>
      <w:r>
        <w:separator/>
      </w:r>
    </w:p>
  </w:footnote>
  <w:footnote w:type="continuationSeparator" w:id="0">
    <w:p w14:paraId="0B6FE02C" w14:textId="77777777" w:rsidR="006206D4" w:rsidRDefault="006206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CA3F54"/>
    <w:multiLevelType w:val="hybridMultilevel"/>
    <w:tmpl w:val="61A424BA"/>
    <w:lvl w:ilvl="0" w:tplc="61AEB51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4"/>
  </w:num>
  <w:num w:numId="23">
    <w:abstractNumId w:val="1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FD"/>
    <w:rsid w:val="000A4F59"/>
    <w:rsid w:val="00141A4C"/>
    <w:rsid w:val="001812E9"/>
    <w:rsid w:val="001B29CF"/>
    <w:rsid w:val="00255E27"/>
    <w:rsid w:val="0028220F"/>
    <w:rsid w:val="002B6638"/>
    <w:rsid w:val="002E6898"/>
    <w:rsid w:val="002F01B4"/>
    <w:rsid w:val="00356C14"/>
    <w:rsid w:val="004346B9"/>
    <w:rsid w:val="004F24B9"/>
    <w:rsid w:val="00617B26"/>
    <w:rsid w:val="006206D4"/>
    <w:rsid w:val="006270A9"/>
    <w:rsid w:val="00663111"/>
    <w:rsid w:val="00675956"/>
    <w:rsid w:val="00681034"/>
    <w:rsid w:val="0068118F"/>
    <w:rsid w:val="00816216"/>
    <w:rsid w:val="008367E5"/>
    <w:rsid w:val="0087734B"/>
    <w:rsid w:val="009C3C15"/>
    <w:rsid w:val="009D5933"/>
    <w:rsid w:val="009E5199"/>
    <w:rsid w:val="00AC64DE"/>
    <w:rsid w:val="00B62349"/>
    <w:rsid w:val="00BD768D"/>
    <w:rsid w:val="00C61F8E"/>
    <w:rsid w:val="00CB54E1"/>
    <w:rsid w:val="00DE51BB"/>
    <w:rsid w:val="00E40DD7"/>
    <w:rsid w:val="00E83E4B"/>
    <w:rsid w:val="00F1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079923"/>
  <w15:chartTrackingRefBased/>
  <w15:docId w15:val="{A5483249-5315-497C-B41B-226F5A0E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F10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Cov-Dev-Front-02\AppData\Roaming\Microsoft\Templates\Curr&#237;culum%20v&#237;ta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DB497D3CC24814A607E6F8F74FA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302B5-E964-430E-8771-03F4B5217F91}"/>
      </w:docPartPr>
      <w:docPartBody>
        <w:p w:rsidR="00CD7E0E" w:rsidRDefault="00D64C3E">
          <w:pPr>
            <w:pStyle w:val="06DB497D3CC24814A607E6F8F74FABB9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29DCD59D5F48451C8D598775A426C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E5FEF-382B-4935-BFE5-B757B23C38AD}"/>
      </w:docPartPr>
      <w:docPartBody>
        <w:p w:rsidR="00CD7E0E" w:rsidRDefault="00D64C3E">
          <w:pPr>
            <w:pStyle w:val="29DCD59D5F48451C8D598775A426C435"/>
          </w:pPr>
          <w:r>
            <w:rPr>
              <w:lang w:bidi="es-ES"/>
            </w:rPr>
            <w:t>Educación</w:t>
          </w:r>
        </w:p>
      </w:docPartBody>
    </w:docPart>
    <w:docPart>
      <w:docPartPr>
        <w:name w:val="5C4F051D1B0A4F42B800FDFBEA213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0C7E0-1FE3-4251-A6BC-2178C32E4A27}"/>
      </w:docPartPr>
      <w:docPartBody>
        <w:p w:rsidR="00CD7E0E" w:rsidRDefault="00D64C3E">
          <w:pPr>
            <w:pStyle w:val="5C4F051D1B0A4F42B800FDFBEA21313D"/>
          </w:pPr>
          <w:r>
            <w:rPr>
              <w:lang w:bidi="es-ES"/>
            </w:rPr>
            <w:t>Aptitudes y habilidades</w:t>
          </w:r>
        </w:p>
      </w:docPartBody>
    </w:docPart>
    <w:docPart>
      <w:docPartPr>
        <w:name w:val="A35A579D12F646B5994E0A6613657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5A53B-959D-4B49-80EE-C70DA09423CC}"/>
      </w:docPartPr>
      <w:docPartBody>
        <w:p w:rsidR="00CD7E0E" w:rsidRDefault="00D64C3E">
          <w:pPr>
            <w:pStyle w:val="A35A579D12F646B5994E0A6613657768"/>
          </w:pPr>
          <w:r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0F"/>
    <w:rsid w:val="00211C89"/>
    <w:rsid w:val="004E5936"/>
    <w:rsid w:val="00CD7E0E"/>
    <w:rsid w:val="00D64C3E"/>
    <w:rsid w:val="00F3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6DB497D3CC24814A607E6F8F74FABB9">
    <w:name w:val="06DB497D3CC24814A607E6F8F74FABB9"/>
  </w:style>
  <w:style w:type="paragraph" w:customStyle="1" w:styleId="29DCD59D5F48451C8D598775A426C435">
    <w:name w:val="29DCD59D5F48451C8D598775A426C435"/>
  </w:style>
  <w:style w:type="paragraph" w:customStyle="1" w:styleId="5C4F051D1B0A4F42B800FDFBEA21313D">
    <w:name w:val="5C4F051D1B0A4F42B800FDFBEA21313D"/>
  </w:style>
  <w:style w:type="paragraph" w:customStyle="1" w:styleId="A35A579D12F646B5994E0A6613657768">
    <w:name w:val="A35A579D12F646B5994E0A66136577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3070B-2656-4DF1-ACF2-E2B7F2415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(color)</Template>
  <TotalTime>379</TotalTime>
  <Pages>2</Pages>
  <Words>308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ICov-Dev-Front-02</dc:creator>
  <cp:keywords/>
  <cp:lastModifiedBy>ICov-Dev-Front-02</cp:lastModifiedBy>
  <cp:revision>8</cp:revision>
  <dcterms:created xsi:type="dcterms:W3CDTF">2020-12-02T19:02:00Z</dcterms:created>
  <dcterms:modified xsi:type="dcterms:W3CDTF">2021-10-05T18:20:00Z</dcterms:modified>
  <cp:version/>
</cp:coreProperties>
</file>