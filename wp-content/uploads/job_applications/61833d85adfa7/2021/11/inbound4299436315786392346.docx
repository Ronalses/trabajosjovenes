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C5" w:rsidRPr="00D02C6C" w:rsidRDefault="00B40050" w:rsidP="00D02C6C">
      <w:pPr>
        <w:pStyle w:val="Puesto"/>
        <w:jc w:val="center"/>
        <w:rPr>
          <w:color w:val="auto"/>
        </w:rPr>
      </w:pPr>
      <w:r>
        <w:rPr>
          <w:color w:val="auto"/>
        </w:rPr>
        <w:t>Yeskarlet G. de leon goyo</w:t>
      </w:r>
    </w:p>
    <w:p w:rsidR="00D02C6C" w:rsidRDefault="00D02C6C" w:rsidP="00D02C6C">
      <w:pPr>
        <w:pStyle w:val="Informacindecontacto"/>
        <w:rPr>
          <w:b/>
          <w:color w:val="auto"/>
          <w:lang w:bidi="es-ES"/>
        </w:rPr>
      </w:pPr>
    </w:p>
    <w:p w:rsidR="00D02C6C" w:rsidRDefault="00D02C6C" w:rsidP="00D02C6C">
      <w:pPr>
        <w:pStyle w:val="Informacindecontacto"/>
        <w:jc w:val="center"/>
        <w:rPr>
          <w:b/>
          <w:color w:val="auto"/>
          <w:lang w:bidi="es-ES"/>
        </w:rPr>
      </w:pPr>
      <w:r>
        <w:rPr>
          <w:b/>
          <w:color w:val="auto"/>
          <w:lang w:bidi="es-ES"/>
        </w:rPr>
        <w:t xml:space="preserve">Fecha y Lugar de Nacimiento: </w:t>
      </w:r>
      <w:r w:rsidR="00B40050">
        <w:rPr>
          <w:color w:val="auto"/>
          <w:lang w:bidi="es-ES"/>
        </w:rPr>
        <w:t>01-03-2000</w:t>
      </w:r>
      <w:r w:rsidRPr="00D02C6C">
        <w:rPr>
          <w:color w:val="auto"/>
          <w:lang w:bidi="es-ES"/>
        </w:rPr>
        <w:t xml:space="preserve"> Caracas, Venezuela</w:t>
      </w:r>
    </w:p>
    <w:p w:rsidR="00D02C6C" w:rsidRPr="00D02C6C" w:rsidRDefault="00D02C6C" w:rsidP="00D02C6C">
      <w:pPr>
        <w:pStyle w:val="Informacindecontacto"/>
        <w:jc w:val="center"/>
        <w:rPr>
          <w:color w:val="auto"/>
          <w:lang w:bidi="es-ES"/>
        </w:rPr>
      </w:pPr>
      <w:r w:rsidRPr="00D02C6C">
        <w:rPr>
          <w:b/>
          <w:color w:val="auto"/>
          <w:lang w:bidi="es-ES"/>
        </w:rPr>
        <w:t>Dirección:</w:t>
      </w:r>
      <w:r w:rsidRPr="00D02C6C">
        <w:rPr>
          <w:color w:val="auto"/>
          <w:lang w:bidi="es-ES"/>
        </w:rPr>
        <w:t xml:space="preserve"> Santa Rosa 5741, Comuna San Miguel</w:t>
      </w:r>
    </w:p>
    <w:p w:rsidR="00D02C6C" w:rsidRDefault="00B40050" w:rsidP="00D02C6C">
      <w:pPr>
        <w:pStyle w:val="Informacindecontacto"/>
        <w:jc w:val="center"/>
        <w:rPr>
          <w:color w:val="auto"/>
        </w:rPr>
      </w:pPr>
      <w:proofErr w:type="spellStart"/>
      <w:r>
        <w:rPr>
          <w:b/>
          <w:color w:val="auto"/>
        </w:rPr>
        <w:t>Telf</w:t>
      </w:r>
      <w:proofErr w:type="spellEnd"/>
      <w:r>
        <w:rPr>
          <w:b/>
          <w:color w:val="auto"/>
        </w:rPr>
        <w:t>:</w:t>
      </w:r>
      <w:r w:rsidR="00D02C6C" w:rsidRPr="00D02C6C">
        <w:rPr>
          <w:color w:val="auto"/>
        </w:rPr>
        <w:t xml:space="preserve"> </w:t>
      </w:r>
      <w:r w:rsidRPr="00B40050">
        <w:rPr>
          <w:color w:val="auto"/>
        </w:rPr>
        <w:t>9 2251 1311</w:t>
      </w:r>
    </w:p>
    <w:p w:rsidR="00126049" w:rsidRDefault="00D02C6C" w:rsidP="00D02C6C">
      <w:pPr>
        <w:pStyle w:val="Informacindecontacto"/>
        <w:jc w:val="center"/>
        <w:rPr>
          <w:rFonts w:ascii="Cambria" w:eastAsia="MS Mincho" w:hAnsi="Cambria" w:cs="Cambria"/>
          <w:color w:val="auto"/>
          <w:lang w:val="it-IT" w:eastAsia="es-ES"/>
        </w:rPr>
      </w:pPr>
      <w:r w:rsidRPr="00D02C6C">
        <w:rPr>
          <w:b/>
          <w:color w:val="auto"/>
          <w:lang w:bidi="es-ES"/>
        </w:rPr>
        <w:t>Correo Electrónico:</w:t>
      </w:r>
      <w:r w:rsidRPr="00D02C6C">
        <w:rPr>
          <w:color w:val="auto"/>
          <w:lang w:bidi="es-ES"/>
        </w:rPr>
        <w:t xml:space="preserve"> </w:t>
      </w:r>
      <w:hyperlink r:id="rId11" w:history="1">
        <w:r w:rsidR="00B40050" w:rsidRPr="00F30A84">
          <w:rPr>
            <w:rStyle w:val="Hipervnculo"/>
            <w:rFonts w:ascii="Cambria" w:eastAsia="MS Mincho" w:hAnsi="Cambria" w:cs="Cambria"/>
            <w:lang w:val="it-IT" w:eastAsia="es-ES"/>
          </w:rPr>
          <w:t>yeskarletdeleongoyo@gmail.com</w:t>
        </w:r>
      </w:hyperlink>
    </w:p>
    <w:p w:rsidR="00B40050" w:rsidRDefault="00B40050" w:rsidP="00B40050">
      <w:pPr>
        <w:pStyle w:val="Informacindecontacto"/>
        <w:jc w:val="center"/>
        <w:rPr>
          <w:rFonts w:ascii="Cambria" w:eastAsia="MS Mincho" w:hAnsi="Cambria" w:cs="Cambria"/>
          <w:color w:val="auto"/>
          <w:lang w:val="it-IT" w:eastAsia="es-ES"/>
        </w:rPr>
      </w:pPr>
      <w:r w:rsidRPr="007C5312">
        <w:rPr>
          <w:rFonts w:ascii="Cambria" w:eastAsia="MS Mincho" w:hAnsi="Cambria" w:cs="Cambria"/>
          <w:b/>
          <w:color w:val="auto"/>
          <w:lang w:val="it-IT" w:eastAsia="es-ES"/>
        </w:rPr>
        <w:t>Rut:</w:t>
      </w:r>
      <w:r>
        <w:rPr>
          <w:rFonts w:ascii="Cambria" w:eastAsia="MS Mincho" w:hAnsi="Cambria" w:cs="Cambria"/>
          <w:color w:val="auto"/>
          <w:lang w:val="it-IT" w:eastAsia="es-ES"/>
        </w:rPr>
        <w:t xml:space="preserve">  </w:t>
      </w:r>
      <w:r w:rsidR="00A1094F" w:rsidRPr="00A1094F">
        <w:rPr>
          <w:rFonts w:ascii="Cambria" w:eastAsia="MS Mincho" w:hAnsi="Cambria" w:cs="Cambria"/>
          <w:color w:val="auto"/>
          <w:lang w:val="it-IT" w:eastAsia="es-ES"/>
        </w:rPr>
        <w:t>26.626.224-8</w:t>
      </w:r>
      <w:bookmarkStart w:id="0" w:name="_GoBack"/>
      <w:bookmarkEnd w:id="0"/>
    </w:p>
    <w:p w:rsidR="00B40050" w:rsidRPr="00B40050" w:rsidRDefault="00B40050" w:rsidP="00B40050">
      <w:pPr>
        <w:pStyle w:val="Informacindecontacto"/>
        <w:jc w:val="center"/>
        <w:rPr>
          <w:b/>
          <w:color w:val="auto"/>
          <w:sz w:val="24"/>
          <w:szCs w:val="24"/>
          <w:u w:val="single"/>
        </w:rPr>
      </w:pPr>
      <w:r w:rsidRPr="007C5312">
        <w:rPr>
          <w:b/>
          <w:color w:val="auto"/>
          <w:sz w:val="24"/>
          <w:szCs w:val="24"/>
          <w:u w:val="single"/>
        </w:rPr>
        <w:t>Disponibilidad Inmediata</w:t>
      </w:r>
    </w:p>
    <w:p w:rsidR="0059447C" w:rsidRPr="0059447C" w:rsidRDefault="009A21F2" w:rsidP="0059447C">
      <w:pPr>
        <w:pStyle w:val="Ttulo1"/>
        <w:rPr>
          <w:b/>
          <w:color w:val="auto"/>
        </w:rPr>
      </w:pPr>
      <w:sdt>
        <w:sdtPr>
          <w:rPr>
            <w:b/>
            <w:color w:val="auto"/>
          </w:rPr>
          <w:alias w:val="Encabezado de Educación:"/>
          <w:tag w:val="Encabezado de Educación:"/>
          <w:id w:val="787630967"/>
          <w:placeholder>
            <w:docPart w:val="7CEF47B8F332496B96D8B6663BB65079"/>
          </w:placeholder>
          <w:temporary/>
          <w:showingPlcHdr/>
          <w15:appearance w15:val="hidden"/>
        </w:sdtPr>
        <w:sdtEndPr/>
        <w:sdtContent>
          <w:r w:rsidR="0059447C" w:rsidRPr="0059447C">
            <w:rPr>
              <w:b/>
              <w:color w:val="auto"/>
            </w:rPr>
            <w:t>FORMACIÓN</w:t>
          </w:r>
        </w:sdtContent>
      </w:sdt>
      <w:r w:rsidR="0059447C" w:rsidRPr="0059447C">
        <w:rPr>
          <w:b/>
          <w:color w:val="auto"/>
        </w:rPr>
        <w:t xml:space="preserve"> academica</w:t>
      </w:r>
    </w:p>
    <w:tbl>
      <w:tblPr>
        <w:tblStyle w:val="Tabladecurrculo"/>
        <w:tblW w:w="5000" w:type="pct"/>
        <w:tblLook w:val="0600" w:firstRow="0" w:lastRow="0" w:firstColumn="0" w:lastColumn="0" w:noHBand="1" w:noVBand="1"/>
        <w:tblDescription w:val="Tabla de educación"/>
      </w:tblPr>
      <w:tblGrid>
        <w:gridCol w:w="8958"/>
      </w:tblGrid>
      <w:tr w:rsidR="0059447C" w:rsidRPr="0059447C" w:rsidTr="0059447C">
        <w:trPr>
          <w:trHeight w:val="642"/>
          <w:tblHeader/>
        </w:trPr>
        <w:tc>
          <w:tcPr>
            <w:tcW w:w="5000" w:type="pct"/>
          </w:tcPr>
          <w:p w:rsidR="0059447C" w:rsidRPr="0059447C" w:rsidRDefault="0059447C" w:rsidP="0059447C">
            <w:pPr>
              <w:pStyle w:val="Prrafodelista"/>
              <w:numPr>
                <w:ilvl w:val="0"/>
                <w:numId w:val="16"/>
              </w:numPr>
              <w:rPr>
                <w:b/>
                <w:color w:val="auto"/>
              </w:rPr>
            </w:pPr>
            <w:r w:rsidRPr="0059447C">
              <w:rPr>
                <w:b/>
                <w:color w:val="auto"/>
              </w:rPr>
              <w:t xml:space="preserve">Instituto: </w:t>
            </w:r>
            <w:r w:rsidR="00B40050">
              <w:rPr>
                <w:color w:val="auto"/>
              </w:rPr>
              <w:t xml:space="preserve">Escuela </w:t>
            </w:r>
            <w:r w:rsidR="00302726">
              <w:rPr>
                <w:color w:val="auto"/>
              </w:rPr>
              <w:t>Técnica</w:t>
            </w:r>
            <w:r w:rsidR="00B40050">
              <w:rPr>
                <w:color w:val="auto"/>
              </w:rPr>
              <w:t xml:space="preserve"> de Defensa Civil Jorge Murad </w:t>
            </w:r>
            <w:proofErr w:type="spellStart"/>
            <w:r w:rsidR="00B40050">
              <w:rPr>
                <w:color w:val="auto"/>
              </w:rPr>
              <w:t>Sayeeg</w:t>
            </w:r>
            <w:proofErr w:type="spellEnd"/>
          </w:p>
          <w:p w:rsidR="0059447C" w:rsidRPr="00B40050" w:rsidRDefault="0059447C" w:rsidP="00B40050">
            <w:pPr>
              <w:pStyle w:val="Prrafodelista"/>
              <w:numPr>
                <w:ilvl w:val="0"/>
                <w:numId w:val="16"/>
              </w:numPr>
              <w:rPr>
                <w:color w:val="auto"/>
              </w:rPr>
            </w:pPr>
            <w:r w:rsidRPr="0059447C">
              <w:rPr>
                <w:b/>
                <w:color w:val="auto"/>
              </w:rPr>
              <w:t xml:space="preserve">Título: </w:t>
            </w:r>
            <w:r w:rsidR="00B40050">
              <w:rPr>
                <w:color w:val="auto"/>
              </w:rPr>
              <w:t>Técnico Medio en Seguridad y Defensa, Mención Defensa Civil</w:t>
            </w:r>
          </w:p>
        </w:tc>
      </w:tr>
    </w:tbl>
    <w:p w:rsidR="00F17FE2" w:rsidRPr="0059447C" w:rsidRDefault="00F17FE2" w:rsidP="00302726">
      <w:pPr>
        <w:pStyle w:val="Ttulo1"/>
        <w:spacing w:line="240" w:lineRule="auto"/>
        <w:rPr>
          <w:b/>
          <w:color w:val="auto"/>
        </w:rPr>
      </w:pPr>
      <w:r>
        <w:rPr>
          <w:b/>
          <w:color w:val="auto"/>
        </w:rPr>
        <w:t>Experiencia laboral</w:t>
      </w:r>
    </w:p>
    <w:tbl>
      <w:tblPr>
        <w:tblStyle w:val="Tabladecurrculo"/>
        <w:tblW w:w="5167" w:type="pct"/>
        <w:tblLook w:val="0600" w:firstRow="0" w:lastRow="0" w:firstColumn="0" w:lastColumn="0" w:noHBand="1" w:noVBand="1"/>
        <w:tblDescription w:val="Tabla de educación"/>
      </w:tblPr>
      <w:tblGrid>
        <w:gridCol w:w="9257"/>
      </w:tblGrid>
      <w:tr w:rsidR="00F17FE2" w:rsidRPr="0059447C" w:rsidTr="002B42F3">
        <w:trPr>
          <w:trHeight w:val="494"/>
          <w:tblHeader/>
        </w:trPr>
        <w:tc>
          <w:tcPr>
            <w:tcW w:w="5000" w:type="pct"/>
          </w:tcPr>
          <w:p w:rsidR="00F17FE2" w:rsidRDefault="00F17FE2" w:rsidP="00F17FE2">
            <w:pPr>
              <w:pStyle w:val="Prrafodelista"/>
              <w:numPr>
                <w:ilvl w:val="0"/>
                <w:numId w:val="17"/>
              </w:numPr>
              <w:rPr>
                <w:color w:val="auto"/>
              </w:rPr>
            </w:pPr>
            <w:r w:rsidRPr="00F17FE2">
              <w:rPr>
                <w:b/>
                <w:color w:val="auto"/>
              </w:rPr>
              <w:t xml:space="preserve">PG </w:t>
            </w:r>
            <w:proofErr w:type="spellStart"/>
            <w:r w:rsidRPr="00F17FE2">
              <w:rPr>
                <w:b/>
                <w:color w:val="auto"/>
              </w:rPr>
              <w:t>Corp</w:t>
            </w:r>
            <w:proofErr w:type="spellEnd"/>
            <w:r w:rsidRPr="00F17FE2">
              <w:rPr>
                <w:b/>
                <w:color w:val="auto"/>
              </w:rPr>
              <w:t xml:space="preserve"> Servicios</w:t>
            </w:r>
            <w:r w:rsidRPr="00F17FE2">
              <w:rPr>
                <w:color w:val="auto"/>
              </w:rPr>
              <w:t xml:space="preserve"> </w:t>
            </w:r>
            <w:r w:rsidR="00F7032A">
              <w:rPr>
                <w:color w:val="auto"/>
              </w:rPr>
              <w:t xml:space="preserve">  / </w:t>
            </w:r>
            <w:r w:rsidR="00302726">
              <w:rPr>
                <w:color w:val="auto"/>
              </w:rPr>
              <w:t>08-01-2019 al 28-10-2019</w:t>
            </w:r>
          </w:p>
          <w:p w:rsidR="00F17FE2" w:rsidRDefault="00F17FE2" w:rsidP="00F17FE2">
            <w:pPr>
              <w:pStyle w:val="Prrafodelista"/>
              <w:numPr>
                <w:ilvl w:val="0"/>
                <w:numId w:val="18"/>
              </w:numPr>
              <w:rPr>
                <w:color w:val="auto"/>
              </w:rPr>
            </w:pPr>
            <w:r w:rsidRPr="00F17FE2">
              <w:rPr>
                <w:b/>
                <w:color w:val="auto"/>
              </w:rPr>
              <w:t>Ubicación:</w:t>
            </w:r>
            <w:r>
              <w:rPr>
                <w:color w:val="auto"/>
              </w:rPr>
              <w:t xml:space="preserve"> </w:t>
            </w:r>
            <w:r w:rsidRPr="00F17FE2">
              <w:rPr>
                <w:color w:val="auto"/>
              </w:rPr>
              <w:t xml:space="preserve">Rengo 1315, Ñuñoa, Providencia </w:t>
            </w:r>
          </w:p>
          <w:p w:rsidR="00F17FE2" w:rsidRDefault="00F17FE2" w:rsidP="00B40050">
            <w:pPr>
              <w:pStyle w:val="Prrafodelista"/>
              <w:numPr>
                <w:ilvl w:val="0"/>
                <w:numId w:val="18"/>
              </w:numPr>
              <w:rPr>
                <w:color w:val="auto"/>
              </w:rPr>
            </w:pPr>
            <w:r w:rsidRPr="00F17FE2">
              <w:rPr>
                <w:b/>
                <w:color w:val="auto"/>
              </w:rPr>
              <w:t>Cargo:</w:t>
            </w:r>
            <w:r w:rsidRPr="00F17FE2">
              <w:rPr>
                <w:color w:val="auto"/>
              </w:rPr>
              <w:t xml:space="preserve"> Mantenimiento y Aseo</w:t>
            </w:r>
          </w:p>
          <w:p w:rsidR="0003640F" w:rsidRDefault="0003640F" w:rsidP="0003640F">
            <w:pPr>
              <w:pStyle w:val="Prrafodelista"/>
              <w:ind w:left="1440"/>
              <w:rPr>
                <w:color w:val="auto"/>
              </w:rPr>
            </w:pPr>
          </w:p>
          <w:p w:rsidR="0003640F" w:rsidRDefault="0003640F" w:rsidP="0003640F">
            <w:pPr>
              <w:pStyle w:val="Prrafodelista"/>
              <w:numPr>
                <w:ilvl w:val="0"/>
                <w:numId w:val="17"/>
              </w:numPr>
              <w:rPr>
                <w:color w:val="auto"/>
              </w:rPr>
            </w:pPr>
            <w:r w:rsidRPr="0003640F">
              <w:rPr>
                <w:b/>
                <w:color w:val="auto"/>
              </w:rPr>
              <w:t xml:space="preserve">Geriátrico Nuevo Amanecer </w:t>
            </w:r>
            <w:r w:rsidRPr="0003640F">
              <w:rPr>
                <w:color w:val="auto"/>
              </w:rPr>
              <w:t>/ 01-12-2019 al 3</w:t>
            </w:r>
            <w:r>
              <w:rPr>
                <w:color w:val="auto"/>
              </w:rPr>
              <w:t>0</w:t>
            </w:r>
            <w:r w:rsidRPr="0003640F">
              <w:rPr>
                <w:color w:val="auto"/>
              </w:rPr>
              <w:t>-06-2020</w:t>
            </w:r>
          </w:p>
          <w:p w:rsidR="00875BB1" w:rsidRDefault="00875BB1" w:rsidP="00875BB1">
            <w:pPr>
              <w:pStyle w:val="Prrafodelista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b/>
                <w:color w:val="auto"/>
              </w:rPr>
              <w:t xml:space="preserve">Ubicación: </w:t>
            </w:r>
            <w:r>
              <w:rPr>
                <w:color w:val="auto"/>
              </w:rPr>
              <w:t>Novena Avenida 1368, San Miguel</w:t>
            </w:r>
          </w:p>
          <w:p w:rsidR="00875BB1" w:rsidRPr="00875BB1" w:rsidRDefault="00875BB1" w:rsidP="00875BB1">
            <w:pPr>
              <w:pStyle w:val="Prrafodelista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b/>
                <w:color w:val="auto"/>
              </w:rPr>
              <w:t>Cargo:</w:t>
            </w:r>
            <w:r>
              <w:rPr>
                <w:color w:val="auto"/>
              </w:rPr>
              <w:t xml:space="preserve"> Cuidadora</w:t>
            </w:r>
          </w:p>
          <w:p w:rsidR="002B42F3" w:rsidRPr="002B42F3" w:rsidRDefault="002B42F3" w:rsidP="002B42F3">
            <w:pPr>
              <w:pStyle w:val="Prrafodelista"/>
              <w:ind w:left="1440"/>
              <w:rPr>
                <w:b/>
                <w:color w:val="auto"/>
              </w:rPr>
            </w:pPr>
          </w:p>
          <w:p w:rsidR="002B42F3" w:rsidRDefault="002B42F3" w:rsidP="002B42F3">
            <w:pPr>
              <w:pStyle w:val="Prrafodelista"/>
              <w:numPr>
                <w:ilvl w:val="0"/>
                <w:numId w:val="19"/>
              </w:numPr>
              <w:rPr>
                <w:b/>
                <w:color w:val="auto"/>
              </w:rPr>
            </w:pPr>
            <w:proofErr w:type="spellStart"/>
            <w:r w:rsidRPr="002B42F3">
              <w:rPr>
                <w:b/>
                <w:color w:val="auto"/>
              </w:rPr>
              <w:t>Doron</w:t>
            </w:r>
            <w:proofErr w:type="spellEnd"/>
            <w:r w:rsidRPr="002B42F3">
              <w:rPr>
                <w:b/>
                <w:color w:val="auto"/>
              </w:rPr>
              <w:t xml:space="preserve"> Spa</w:t>
            </w:r>
            <w:r>
              <w:rPr>
                <w:b/>
                <w:color w:val="auto"/>
              </w:rPr>
              <w:t xml:space="preserve"> </w:t>
            </w:r>
            <w:r w:rsidR="00F7032A">
              <w:rPr>
                <w:b/>
                <w:color w:val="auto"/>
              </w:rPr>
              <w:t xml:space="preserve"> </w:t>
            </w:r>
            <w:r w:rsidR="00F7032A">
              <w:rPr>
                <w:color w:val="auto"/>
              </w:rPr>
              <w:t xml:space="preserve">/ </w:t>
            </w:r>
            <w:r w:rsidR="00302726">
              <w:rPr>
                <w:color w:val="auto"/>
              </w:rPr>
              <w:t>01-02-2021</w:t>
            </w:r>
            <w:r w:rsidR="00F7032A">
              <w:rPr>
                <w:color w:val="auto"/>
              </w:rPr>
              <w:t xml:space="preserve"> al 10-09-201</w:t>
            </w:r>
          </w:p>
          <w:p w:rsidR="002B42F3" w:rsidRDefault="002B42F3" w:rsidP="002B42F3">
            <w:pPr>
              <w:pStyle w:val="Prrafodelista"/>
              <w:numPr>
                <w:ilvl w:val="0"/>
                <w:numId w:val="22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Ubicación: </w:t>
            </w:r>
            <w:r w:rsidR="00F7032A" w:rsidRPr="00406906">
              <w:rPr>
                <w:color w:val="auto"/>
              </w:rPr>
              <w:t>Joaquin Vicuña 1080 Santiago Centro</w:t>
            </w:r>
          </w:p>
          <w:p w:rsidR="00406906" w:rsidRPr="00302726" w:rsidRDefault="002B42F3" w:rsidP="00B40050">
            <w:pPr>
              <w:pStyle w:val="Prrafodelista"/>
              <w:numPr>
                <w:ilvl w:val="0"/>
                <w:numId w:val="22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Cargo: </w:t>
            </w:r>
            <w:r w:rsidR="00F7032A" w:rsidRPr="00F7032A">
              <w:rPr>
                <w:color w:val="auto"/>
              </w:rPr>
              <w:t>Empacadora</w:t>
            </w:r>
          </w:p>
          <w:p w:rsidR="00302726" w:rsidRPr="00302726" w:rsidRDefault="00302726" w:rsidP="00302726">
            <w:pPr>
              <w:rPr>
                <w:color w:val="auto"/>
              </w:rPr>
            </w:pPr>
          </w:p>
        </w:tc>
      </w:tr>
    </w:tbl>
    <w:p w:rsidR="002B42F3" w:rsidRPr="0059447C" w:rsidRDefault="002B42F3" w:rsidP="002B42F3">
      <w:pPr>
        <w:pStyle w:val="Ttulo1"/>
        <w:rPr>
          <w:b/>
          <w:color w:val="auto"/>
        </w:rPr>
      </w:pPr>
      <w:r>
        <w:rPr>
          <w:b/>
          <w:color w:val="auto"/>
        </w:rPr>
        <w:t>Cursos Realizados</w:t>
      </w:r>
    </w:p>
    <w:tbl>
      <w:tblPr>
        <w:tblStyle w:val="Tabladecurrculo"/>
        <w:tblW w:w="5000" w:type="pct"/>
        <w:tblLook w:val="0600" w:firstRow="0" w:lastRow="0" w:firstColumn="0" w:lastColumn="0" w:noHBand="1" w:noVBand="1"/>
        <w:tblDescription w:val="Tabla de educación"/>
      </w:tblPr>
      <w:tblGrid>
        <w:gridCol w:w="8958"/>
      </w:tblGrid>
      <w:tr w:rsidR="002B42F3" w:rsidRPr="0059447C" w:rsidTr="00C84C72">
        <w:trPr>
          <w:trHeight w:val="642"/>
          <w:tblHeader/>
        </w:trPr>
        <w:tc>
          <w:tcPr>
            <w:tcW w:w="5000" w:type="pct"/>
          </w:tcPr>
          <w:p w:rsidR="00F7032A" w:rsidRPr="00302726" w:rsidRDefault="00B40050" w:rsidP="002B42F3">
            <w:pPr>
              <w:pStyle w:val="Prrafodelista"/>
              <w:numPr>
                <w:ilvl w:val="0"/>
                <w:numId w:val="17"/>
              </w:numPr>
              <w:rPr>
                <w:color w:val="auto"/>
              </w:rPr>
            </w:pPr>
            <w:r w:rsidRPr="00302726">
              <w:rPr>
                <w:color w:val="auto"/>
              </w:rPr>
              <w:t xml:space="preserve">Operador </w:t>
            </w:r>
            <w:r w:rsidR="00302726" w:rsidRPr="00302726">
              <w:rPr>
                <w:color w:val="auto"/>
              </w:rPr>
              <w:t>Táctico</w:t>
            </w:r>
            <w:r w:rsidRPr="00302726">
              <w:rPr>
                <w:color w:val="auto"/>
              </w:rPr>
              <w:t xml:space="preserve"> Nocturno</w:t>
            </w:r>
            <w:r w:rsidR="00302726" w:rsidRPr="00302726">
              <w:rPr>
                <w:color w:val="auto"/>
              </w:rPr>
              <w:t xml:space="preserve">, Instituto </w:t>
            </w:r>
            <w:r w:rsidRPr="00302726">
              <w:rPr>
                <w:color w:val="auto"/>
              </w:rPr>
              <w:t>INCES</w:t>
            </w:r>
          </w:p>
          <w:p w:rsidR="00302726" w:rsidRPr="00302726" w:rsidRDefault="00302726" w:rsidP="00302726">
            <w:pPr>
              <w:pStyle w:val="Prrafodelista"/>
              <w:numPr>
                <w:ilvl w:val="0"/>
                <w:numId w:val="17"/>
              </w:numPr>
              <w:rPr>
                <w:b/>
                <w:color w:val="auto"/>
              </w:rPr>
            </w:pPr>
            <w:r w:rsidRPr="00302726">
              <w:rPr>
                <w:color w:val="auto"/>
              </w:rPr>
              <w:t>Capacitación y Adiestramiento Respuesta Inicial en el Institu</w:t>
            </w:r>
            <w:r>
              <w:rPr>
                <w:color w:val="auto"/>
              </w:rPr>
              <w:t>to de Protección Civil y Administración de Desastre del Estado Miranda.</w:t>
            </w:r>
          </w:p>
          <w:p w:rsidR="00302726" w:rsidRPr="0059447C" w:rsidRDefault="00302726" w:rsidP="00302726">
            <w:pPr>
              <w:pStyle w:val="Ttulo1"/>
              <w:outlineLvl w:val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Formacion Complementaria</w:t>
            </w:r>
          </w:p>
          <w:tbl>
            <w:tblPr>
              <w:tblStyle w:val="Tabladecurrculo"/>
              <w:tblW w:w="9145" w:type="dxa"/>
              <w:tblLook w:val="0600" w:firstRow="0" w:lastRow="0" w:firstColumn="0" w:lastColumn="0" w:noHBand="1" w:noVBand="1"/>
              <w:tblDescription w:val="Tabla de educación"/>
            </w:tblPr>
            <w:tblGrid>
              <w:gridCol w:w="9145"/>
            </w:tblGrid>
            <w:tr w:rsidR="00302726" w:rsidRPr="0059447C" w:rsidTr="00302726">
              <w:trPr>
                <w:trHeight w:val="439"/>
                <w:tblHeader/>
              </w:trPr>
              <w:tc>
                <w:tcPr>
                  <w:tcW w:w="5000" w:type="pct"/>
                </w:tcPr>
                <w:p w:rsidR="00302726" w:rsidRDefault="00302726" w:rsidP="00302726">
                  <w:p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Crear una cultura preventiva en caso de un movimiento Telúrico en Instituciones Educativas, Empresas y Comunidades.</w:t>
                  </w:r>
                </w:p>
                <w:p w:rsidR="00302726" w:rsidRPr="00302726" w:rsidRDefault="00302726" w:rsidP="00302726">
                  <w:p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Conocimientos en el Área de Pre hospitalaria, Radio y comunicación, Simulacro de evacuación.</w:t>
                  </w:r>
                </w:p>
              </w:tc>
            </w:tr>
          </w:tbl>
          <w:p w:rsidR="00302726" w:rsidRPr="0059447C" w:rsidRDefault="00302726" w:rsidP="00302726">
            <w:pPr>
              <w:pStyle w:val="Ttulo1"/>
              <w:outlineLvl w:val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Destrezas y Habilidades</w:t>
            </w:r>
          </w:p>
          <w:tbl>
            <w:tblPr>
              <w:tblStyle w:val="Tabladecurrculo"/>
              <w:tblW w:w="5000" w:type="pct"/>
              <w:tblLook w:val="0600" w:firstRow="0" w:lastRow="0" w:firstColumn="0" w:lastColumn="0" w:noHBand="1" w:noVBand="1"/>
              <w:tblDescription w:val="Tabla de educación"/>
            </w:tblPr>
            <w:tblGrid>
              <w:gridCol w:w="8958"/>
            </w:tblGrid>
            <w:tr w:rsidR="00302726" w:rsidRPr="0059447C" w:rsidTr="00C84C72">
              <w:trPr>
                <w:trHeight w:val="642"/>
                <w:tblHeader/>
              </w:trPr>
              <w:tc>
                <w:tcPr>
                  <w:tcW w:w="5000" w:type="pct"/>
                </w:tcPr>
                <w:p w:rsidR="00302726" w:rsidRPr="00302726" w:rsidRDefault="00302726" w:rsidP="00302726">
                  <w:p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Sentido de responsabilidad, Confianza, Capacidad de trabajar en equipo, Conocimiento y respeto de las normas, Capacidad de Actualizar los conocimientos.</w:t>
                  </w:r>
                </w:p>
              </w:tc>
            </w:tr>
          </w:tbl>
          <w:p w:rsidR="00302726" w:rsidRPr="00302726" w:rsidRDefault="00302726" w:rsidP="00302726">
            <w:pPr>
              <w:rPr>
                <w:b/>
                <w:color w:val="auto"/>
              </w:rPr>
            </w:pPr>
          </w:p>
        </w:tc>
      </w:tr>
    </w:tbl>
    <w:p w:rsidR="00F7032A" w:rsidRPr="0059447C" w:rsidRDefault="00406906" w:rsidP="00F7032A">
      <w:pPr>
        <w:pStyle w:val="Ttulo1"/>
        <w:rPr>
          <w:b/>
          <w:color w:val="auto"/>
        </w:rPr>
      </w:pPr>
      <w:r>
        <w:rPr>
          <w:b/>
          <w:color w:val="auto"/>
        </w:rPr>
        <w:lastRenderedPageBreak/>
        <w:t>Referencia Personales</w:t>
      </w:r>
    </w:p>
    <w:tbl>
      <w:tblPr>
        <w:tblStyle w:val="Tabladecurrculo"/>
        <w:tblW w:w="5000" w:type="pct"/>
        <w:tblLook w:val="0600" w:firstRow="0" w:lastRow="0" w:firstColumn="0" w:lastColumn="0" w:noHBand="1" w:noVBand="1"/>
        <w:tblDescription w:val="Tabla de educación"/>
      </w:tblPr>
      <w:tblGrid>
        <w:gridCol w:w="8958"/>
      </w:tblGrid>
      <w:tr w:rsidR="00F7032A" w:rsidRPr="0059447C" w:rsidTr="00C84C72">
        <w:trPr>
          <w:trHeight w:val="642"/>
          <w:tblHeader/>
        </w:trPr>
        <w:tc>
          <w:tcPr>
            <w:tcW w:w="5000" w:type="pct"/>
          </w:tcPr>
          <w:p w:rsidR="003C151A" w:rsidRDefault="003C151A" w:rsidP="003C151A">
            <w:pPr>
              <w:pStyle w:val="Prrafodelista"/>
              <w:numPr>
                <w:ilvl w:val="0"/>
                <w:numId w:val="24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Genesis Y. Pino H. </w:t>
            </w:r>
          </w:p>
          <w:p w:rsidR="00F7032A" w:rsidRDefault="003C151A" w:rsidP="003C151A">
            <w:pPr>
              <w:pStyle w:val="Prrafodelista"/>
              <w:ind w:left="1440"/>
              <w:rPr>
                <w:color w:val="auto"/>
              </w:rPr>
            </w:pPr>
            <w:r w:rsidRPr="003C151A">
              <w:rPr>
                <w:color w:val="auto"/>
              </w:rPr>
              <w:t>Prof. Técnico Superior en Administración de Empresas</w:t>
            </w:r>
          </w:p>
          <w:p w:rsidR="003C151A" w:rsidRDefault="003C151A" w:rsidP="003C151A">
            <w:pPr>
              <w:pStyle w:val="Prrafodelista"/>
              <w:ind w:left="14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Telf</w:t>
            </w:r>
            <w:proofErr w:type="spellEnd"/>
            <w:r>
              <w:rPr>
                <w:color w:val="auto"/>
              </w:rPr>
              <w:t>: 9 3580 6235</w:t>
            </w:r>
          </w:p>
          <w:p w:rsidR="003C151A" w:rsidRPr="003C151A" w:rsidRDefault="003C151A" w:rsidP="003C151A">
            <w:pPr>
              <w:pStyle w:val="Prrafodelista"/>
              <w:ind w:left="1440"/>
              <w:rPr>
                <w:color w:val="auto"/>
              </w:rPr>
            </w:pPr>
            <w:r>
              <w:rPr>
                <w:color w:val="auto"/>
              </w:rPr>
              <w:t>Mail: pinogenesis@gmail.com</w:t>
            </w:r>
          </w:p>
        </w:tc>
      </w:tr>
    </w:tbl>
    <w:p w:rsidR="00260D3F" w:rsidRPr="00302726" w:rsidRDefault="00260D3F" w:rsidP="002B42F3">
      <w:pPr>
        <w:pStyle w:val="Ttulo1"/>
        <w:rPr>
          <w:color w:val="auto"/>
          <w:lang w:val="es-CL"/>
        </w:rPr>
      </w:pPr>
    </w:p>
    <w:sectPr w:rsidR="00260D3F" w:rsidRPr="00302726" w:rsidSect="00406906">
      <w:footerReference w:type="default" r:id="rId12"/>
      <w:pgSz w:w="11906" w:h="16838" w:code="9"/>
      <w:pgMar w:top="1077" w:right="1474" w:bottom="851" w:left="147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1F2" w:rsidRDefault="009A21F2">
      <w:pPr>
        <w:spacing w:after="0"/>
      </w:pPr>
      <w:r>
        <w:separator/>
      </w:r>
    </w:p>
    <w:p w:rsidR="009A21F2" w:rsidRDefault="009A21F2"/>
  </w:endnote>
  <w:endnote w:type="continuationSeparator" w:id="0">
    <w:p w:rsidR="009A21F2" w:rsidRDefault="009A21F2">
      <w:pPr>
        <w:spacing w:after="0"/>
      </w:pPr>
      <w:r>
        <w:continuationSeparator/>
      </w:r>
    </w:p>
    <w:p w:rsidR="009A21F2" w:rsidRDefault="009A21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C5" w:rsidRDefault="00F6077F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875BB1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1F2" w:rsidRDefault="009A21F2">
      <w:pPr>
        <w:spacing w:after="0"/>
      </w:pPr>
      <w:r>
        <w:separator/>
      </w:r>
    </w:p>
    <w:p w:rsidR="009A21F2" w:rsidRDefault="009A21F2"/>
  </w:footnote>
  <w:footnote w:type="continuationSeparator" w:id="0">
    <w:p w:rsidR="009A21F2" w:rsidRDefault="009A21F2">
      <w:pPr>
        <w:spacing w:after="0"/>
      </w:pPr>
      <w:r>
        <w:continuationSeparator/>
      </w:r>
    </w:p>
    <w:p w:rsidR="009A21F2" w:rsidRDefault="009A21F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6563"/>
      </v:shape>
    </w:pict>
  </w:numPicBullet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573849"/>
    <w:multiLevelType w:val="hybridMultilevel"/>
    <w:tmpl w:val="96E8D738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0661B"/>
    <w:multiLevelType w:val="hybridMultilevel"/>
    <w:tmpl w:val="CAF009B8"/>
    <w:lvl w:ilvl="0" w:tplc="3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2A5977"/>
    <w:multiLevelType w:val="hybridMultilevel"/>
    <w:tmpl w:val="5CBE6368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5185A"/>
    <w:multiLevelType w:val="hybridMultilevel"/>
    <w:tmpl w:val="FBD25B6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DF26AD"/>
    <w:multiLevelType w:val="hybridMultilevel"/>
    <w:tmpl w:val="E33856A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2A4328"/>
    <w:multiLevelType w:val="hybridMultilevel"/>
    <w:tmpl w:val="2B62B32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0E306C"/>
    <w:multiLevelType w:val="hybridMultilevel"/>
    <w:tmpl w:val="B73291FA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B700E8"/>
    <w:multiLevelType w:val="hybridMultilevel"/>
    <w:tmpl w:val="F330020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C90BE4"/>
    <w:multiLevelType w:val="hybridMultilevel"/>
    <w:tmpl w:val="8044508A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3088E"/>
    <w:multiLevelType w:val="hybridMultilevel"/>
    <w:tmpl w:val="E42270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nvieta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E35E1"/>
    <w:multiLevelType w:val="hybridMultilevel"/>
    <w:tmpl w:val="5CB625F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E34A28"/>
    <w:multiLevelType w:val="hybridMultilevel"/>
    <w:tmpl w:val="2E386DB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8"/>
  </w:num>
  <w:num w:numId="17">
    <w:abstractNumId w:val="12"/>
  </w:num>
  <w:num w:numId="18">
    <w:abstractNumId w:val="14"/>
  </w:num>
  <w:num w:numId="19">
    <w:abstractNumId w:val="10"/>
  </w:num>
  <w:num w:numId="20">
    <w:abstractNumId w:val="19"/>
  </w:num>
  <w:num w:numId="21">
    <w:abstractNumId w:val="21"/>
  </w:num>
  <w:num w:numId="22">
    <w:abstractNumId w:val="17"/>
  </w:num>
  <w:num w:numId="23">
    <w:abstractNumId w:val="13"/>
  </w:num>
  <w:num w:numId="24">
    <w:abstractNumId w:val="11"/>
  </w:num>
  <w:num w:numId="25">
    <w:abstractNumId w:val="1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6C"/>
    <w:rsid w:val="000125CF"/>
    <w:rsid w:val="0003640F"/>
    <w:rsid w:val="00054A55"/>
    <w:rsid w:val="000C0CA7"/>
    <w:rsid w:val="000F2762"/>
    <w:rsid w:val="00126049"/>
    <w:rsid w:val="0014523F"/>
    <w:rsid w:val="00254924"/>
    <w:rsid w:val="002563E8"/>
    <w:rsid w:val="00260D3F"/>
    <w:rsid w:val="002B42F3"/>
    <w:rsid w:val="00302726"/>
    <w:rsid w:val="00375A88"/>
    <w:rsid w:val="003C151A"/>
    <w:rsid w:val="00406906"/>
    <w:rsid w:val="0044203F"/>
    <w:rsid w:val="004827F9"/>
    <w:rsid w:val="005467E1"/>
    <w:rsid w:val="0059447C"/>
    <w:rsid w:val="00647D7D"/>
    <w:rsid w:val="00650306"/>
    <w:rsid w:val="00693B17"/>
    <w:rsid w:val="00701A23"/>
    <w:rsid w:val="00762CE4"/>
    <w:rsid w:val="007772C7"/>
    <w:rsid w:val="007C334A"/>
    <w:rsid w:val="00843164"/>
    <w:rsid w:val="00854E7D"/>
    <w:rsid w:val="008551F7"/>
    <w:rsid w:val="00875BB1"/>
    <w:rsid w:val="008B5DC0"/>
    <w:rsid w:val="0097778B"/>
    <w:rsid w:val="009A21F2"/>
    <w:rsid w:val="00A1094F"/>
    <w:rsid w:val="00A82DCC"/>
    <w:rsid w:val="00A94034"/>
    <w:rsid w:val="00B40050"/>
    <w:rsid w:val="00C02E26"/>
    <w:rsid w:val="00C067C5"/>
    <w:rsid w:val="00CC05D9"/>
    <w:rsid w:val="00CD7582"/>
    <w:rsid w:val="00D0020C"/>
    <w:rsid w:val="00D02C6C"/>
    <w:rsid w:val="00D06E8C"/>
    <w:rsid w:val="00D65641"/>
    <w:rsid w:val="00D81F4E"/>
    <w:rsid w:val="00E00FC1"/>
    <w:rsid w:val="00E76367"/>
    <w:rsid w:val="00F131D5"/>
    <w:rsid w:val="00F17FE2"/>
    <w:rsid w:val="00F25533"/>
    <w:rsid w:val="00F6077F"/>
    <w:rsid w:val="00F63B5F"/>
    <w:rsid w:val="00F7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3532F-AA95-42A6-B92D-58861E0C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</w:style>
  <w:style w:type="paragraph" w:styleId="Ttulo1">
    <w:name w:val="heading 1"/>
    <w:basedOn w:val="Normal"/>
    <w:link w:val="Ttulo1C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PuestoCar">
    <w:name w:val="Puesto Car"/>
    <w:basedOn w:val="Fuentedeprrafopredeter"/>
    <w:link w:val="Puesto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aconvietas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Encabezado">
    <w:name w:val="header"/>
    <w:basedOn w:val="Normal"/>
    <w:link w:val="EncabezadoCar"/>
    <w:uiPriority w:val="99"/>
    <w:unhideWhenUsed/>
    <w:rsid w:val="008B5DC0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5DC0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rrculo">
    <w:name w:val="Tabla de currículo"/>
    <w:basedOn w:val="Tabla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echa">
    <w:name w:val="Date"/>
    <w:basedOn w:val="Normal"/>
    <w:next w:val="Normal"/>
    <w:link w:val="FechaC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FechaCar">
    <w:name w:val="Fecha Car"/>
    <w:basedOn w:val="Fuentedeprrafopredeter"/>
    <w:link w:val="Fecha"/>
    <w:uiPriority w:val="6"/>
    <w:rsid w:val="008B5DC0"/>
    <w:rPr>
      <w:color w:val="auto"/>
    </w:rPr>
  </w:style>
  <w:style w:type="character" w:styleId="nfasis">
    <w:name w:val="Emphasis"/>
    <w:basedOn w:val="Fuentedeprrafopredeter"/>
    <w:uiPriority w:val="7"/>
    <w:unhideWhenUsed/>
    <w:qFormat/>
    <w:rPr>
      <w:i/>
      <w:iCs/>
      <w:color w:val="404040" w:themeColor="text1" w:themeTint="BF"/>
    </w:rPr>
  </w:style>
  <w:style w:type="paragraph" w:customStyle="1" w:styleId="Informacindecontacto">
    <w:name w:val="Información de contacto"/>
    <w:basedOn w:val="Normal"/>
    <w:uiPriority w:val="2"/>
    <w:qFormat/>
    <w:pPr>
      <w:spacing w:after="360"/>
      <w:contextualSpacing/>
    </w:pPr>
  </w:style>
  <w:style w:type="character" w:customStyle="1" w:styleId="Ttulo1Car">
    <w:name w:val="Título 1 Car"/>
    <w:basedOn w:val="Fuentedeprrafopredeter"/>
    <w:link w:val="Ttulo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5D9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CC05D9"/>
  </w:style>
  <w:style w:type="paragraph" w:styleId="Textodebloque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C05D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C05D9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C05D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C05D9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C05D9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CC05D9"/>
    <w:pPr>
      <w:spacing w:after="1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CC05D9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C05D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C05D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CC05D9"/>
    <w:pPr>
      <w:spacing w:after="1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CC05D9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C05D9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C05D9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CC05D9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CC05D9"/>
  </w:style>
  <w:style w:type="table" w:styleId="Cuadrculavistosa">
    <w:name w:val="Colorful Grid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05D9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05D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05D9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05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05D9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5D9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CC05D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CC05D9"/>
  </w:style>
  <w:style w:type="character" w:styleId="Refdenotaalfinal">
    <w:name w:val="endnote reference"/>
    <w:basedOn w:val="Fuentedeprrafopredeter"/>
    <w:uiPriority w:val="99"/>
    <w:semiHidden/>
    <w:unhideWhenUsed/>
    <w:rsid w:val="00CC05D9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5D9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CC05D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05D9"/>
    <w:rPr>
      <w:szCs w:val="20"/>
    </w:rPr>
  </w:style>
  <w:style w:type="table" w:styleId="Tabladecuadrcula1clara">
    <w:name w:val="Grid Table 1 Light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cuadrcula3">
    <w:name w:val="Grid Table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CC05D9"/>
  </w:style>
  <w:style w:type="paragraph" w:styleId="DireccinHTML">
    <w:name w:val="HTML Address"/>
    <w:basedOn w:val="Normal"/>
    <w:link w:val="DireccinHTMLC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CC05D9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CC05D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CC05D9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05D9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CC05D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C05D9"/>
    <w:rPr>
      <w:color w:val="5F5F5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C0CA7"/>
    <w:rPr>
      <w:i/>
      <w:iCs/>
      <w:color w:val="6E6E6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CC05D9"/>
  </w:style>
  <w:style w:type="paragraph" w:styleId="Lista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2">
    <w:name w:val="List Table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3">
    <w:name w:val="List Table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C05D9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CC05D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CC05D9"/>
  </w:style>
  <w:style w:type="character" w:styleId="Nmerodepgina">
    <w:name w:val="page number"/>
    <w:basedOn w:val="Fuentedeprrafopredeter"/>
    <w:uiPriority w:val="99"/>
    <w:semiHidden/>
    <w:unhideWhenUsed/>
    <w:rsid w:val="00CC05D9"/>
  </w:style>
  <w:style w:type="table" w:styleId="Tablanormal1">
    <w:name w:val="Plain Table 1"/>
    <w:basedOn w:val="Tabla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C05D9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CC05D9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CC05D9"/>
  </w:style>
  <w:style w:type="character" w:customStyle="1" w:styleId="SaludoCar">
    <w:name w:val="Saludo Car"/>
    <w:basedOn w:val="Fuentedeprrafopredeter"/>
    <w:link w:val="Saludo"/>
    <w:uiPriority w:val="99"/>
    <w:semiHidden/>
    <w:rsid w:val="00CC05D9"/>
  </w:style>
  <w:style w:type="paragraph" w:styleId="Firma">
    <w:name w:val="Signature"/>
    <w:basedOn w:val="Normal"/>
    <w:link w:val="FirmaCar"/>
    <w:uiPriority w:val="99"/>
    <w:semiHidden/>
    <w:unhideWhenUsed/>
    <w:rsid w:val="00CC05D9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CC05D9"/>
  </w:style>
  <w:style w:type="character" w:styleId="Textoennegrita">
    <w:name w:val="Strong"/>
    <w:basedOn w:val="Fuentedeprrafopredeter"/>
    <w:uiPriority w:val="22"/>
    <w:semiHidden/>
    <w:unhideWhenUsed/>
    <w:qFormat/>
    <w:rsid w:val="00CC05D9"/>
    <w:rPr>
      <w:b/>
      <w:bCs/>
    </w:rPr>
  </w:style>
  <w:style w:type="paragraph" w:styleId="Subttulo">
    <w:name w:val="Subtitle"/>
    <w:basedOn w:val="Normal"/>
    <w:next w:val="Normal"/>
    <w:link w:val="SubttuloC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C05D9"/>
  </w:style>
  <w:style w:type="paragraph" w:styleId="TD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eskarletdeleongoyo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pino\AppData\Roaming\Microsoft\Plantillas\Curr&#237;culum%20v&#237;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EF47B8F332496B96D8B6663BB65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DAC7-E9D2-4CE8-82B0-2B062EF92E23}"/>
      </w:docPartPr>
      <w:docPartBody>
        <w:p w:rsidR="007310E7" w:rsidRDefault="00192595" w:rsidP="00192595">
          <w:pPr>
            <w:pStyle w:val="7CEF47B8F332496B96D8B6663BB65079"/>
          </w:pPr>
          <w:r w:rsidRPr="007C334A"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95"/>
    <w:rsid w:val="00192595"/>
    <w:rsid w:val="006957BE"/>
    <w:rsid w:val="007310E7"/>
    <w:rsid w:val="008959DA"/>
    <w:rsid w:val="00BD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21101E1C654BDD9B12B46DEF896A62">
    <w:name w:val="4721101E1C654BDD9B12B46DEF896A62"/>
  </w:style>
  <w:style w:type="paragraph" w:customStyle="1" w:styleId="8D30DE8582884B3FA5327AC4A250F88A">
    <w:name w:val="8D30DE8582884B3FA5327AC4A250F88A"/>
  </w:style>
  <w:style w:type="paragraph" w:customStyle="1" w:styleId="43F996998B83484291761C11D0FD4636">
    <w:name w:val="43F996998B83484291761C11D0FD4636"/>
  </w:style>
  <w:style w:type="paragraph" w:customStyle="1" w:styleId="FDBFD7BC46484D6EB3E1DA43B5B4BFDC">
    <w:name w:val="FDBFD7BC46484D6EB3E1DA43B5B4BFDC"/>
  </w:style>
  <w:style w:type="paragraph" w:customStyle="1" w:styleId="8AAAB3CA7A844193AEC14D937EBC42EA">
    <w:name w:val="8AAAB3CA7A844193AEC14D937EBC42EA"/>
  </w:style>
  <w:style w:type="paragraph" w:customStyle="1" w:styleId="D5157343F9D24C2085CA8BD4B8780C81">
    <w:name w:val="D5157343F9D24C2085CA8BD4B8780C81"/>
  </w:style>
  <w:style w:type="paragraph" w:customStyle="1" w:styleId="1027937ECC794C6E96120DE7E51F0955">
    <w:name w:val="1027937ECC794C6E96120DE7E51F0955"/>
  </w:style>
  <w:style w:type="paragraph" w:customStyle="1" w:styleId="FC7B3C346CA041FAA7ADB512F9EE5443">
    <w:name w:val="FC7B3C346CA041FAA7ADB512F9EE5443"/>
  </w:style>
  <w:style w:type="paragraph" w:customStyle="1" w:styleId="33ED9CC289844257ABCD5AE9CE147325">
    <w:name w:val="33ED9CC289844257ABCD5AE9CE147325"/>
  </w:style>
  <w:style w:type="paragraph" w:customStyle="1" w:styleId="2783810DC94B4EAA86FEDA33E1031D90">
    <w:name w:val="2783810DC94B4EAA86FEDA33E1031D90"/>
  </w:style>
  <w:style w:type="paragraph" w:customStyle="1" w:styleId="2A47E29A3A814A6096C60328EA394810">
    <w:name w:val="2A47E29A3A814A6096C60328EA394810"/>
  </w:style>
  <w:style w:type="paragraph" w:customStyle="1" w:styleId="3AF86478C28D4C3087B3142AA4CB2680">
    <w:name w:val="3AF86478C28D4C3087B3142AA4CB2680"/>
  </w:style>
  <w:style w:type="paragraph" w:customStyle="1" w:styleId="18B76CF3D904423EA1023AEBBC99C095">
    <w:name w:val="18B76CF3D904423EA1023AEBBC99C095"/>
  </w:style>
  <w:style w:type="paragraph" w:customStyle="1" w:styleId="24E173E1E13242AEBB30A23D46E242DF">
    <w:name w:val="24E173E1E13242AEBB30A23D46E242DF"/>
  </w:style>
  <w:style w:type="paragraph" w:customStyle="1" w:styleId="60F386445B914582AF3B9A88F7701980">
    <w:name w:val="60F386445B914582AF3B9A88F7701980"/>
  </w:style>
  <w:style w:type="paragraph" w:customStyle="1" w:styleId="F6EF32238DC94A80BF85C3CC90487AAC">
    <w:name w:val="F6EF32238DC94A80BF85C3CC90487AAC"/>
  </w:style>
  <w:style w:type="paragraph" w:customStyle="1" w:styleId="BB8785DDC8694A17B85B1CB193FE3236">
    <w:name w:val="BB8785DDC8694A17B85B1CB193FE3236"/>
  </w:style>
  <w:style w:type="paragraph" w:customStyle="1" w:styleId="1CFE8F16F3C54D67BDC0165AAB696665">
    <w:name w:val="1CFE8F16F3C54D67BDC0165AAB696665"/>
  </w:style>
  <w:style w:type="paragraph" w:customStyle="1" w:styleId="A2192C7DAAF14AAEAD4BFFF1A9684228">
    <w:name w:val="A2192C7DAAF14AAEAD4BFFF1A9684228"/>
  </w:style>
  <w:style w:type="paragraph" w:customStyle="1" w:styleId="3ED6A609EB3544E59EB72A0C258E11A3">
    <w:name w:val="3ED6A609EB3544E59EB72A0C258E11A3"/>
  </w:style>
  <w:style w:type="paragraph" w:customStyle="1" w:styleId="601D665BD68A4A86A1E487666ACC11BF">
    <w:name w:val="601D665BD68A4A86A1E487666ACC11BF"/>
  </w:style>
  <w:style w:type="paragraph" w:customStyle="1" w:styleId="5FD08CDD532D40A485080E436E4E6B7B">
    <w:name w:val="5FD08CDD532D40A485080E436E4E6B7B"/>
  </w:style>
  <w:style w:type="paragraph" w:customStyle="1" w:styleId="FFEFF1ECFE23496CA626C1DA5E964216">
    <w:name w:val="FFEFF1ECFE23496CA626C1DA5E964216"/>
  </w:style>
  <w:style w:type="paragraph" w:customStyle="1" w:styleId="91E66CCE14C741A891968CD6BAE672A0">
    <w:name w:val="91E66CCE14C741A891968CD6BAE672A0"/>
  </w:style>
  <w:style w:type="paragraph" w:customStyle="1" w:styleId="6A61CCB8E0014459B294A4C4156D2693">
    <w:name w:val="6A61CCB8E0014459B294A4C4156D2693"/>
  </w:style>
  <w:style w:type="paragraph" w:customStyle="1" w:styleId="974E654DBDAE44E692F8DE3D8D531587">
    <w:name w:val="974E654DBDAE44E692F8DE3D8D531587"/>
  </w:style>
  <w:style w:type="paragraph" w:customStyle="1" w:styleId="70EDFFFA65A541F898855CE45885A52B">
    <w:name w:val="70EDFFFA65A541F898855CE45885A52B"/>
  </w:style>
  <w:style w:type="paragraph" w:customStyle="1" w:styleId="4FC127BDCAD2476DBF274196919FBB9B">
    <w:name w:val="4FC127BDCAD2476DBF274196919FBB9B"/>
  </w:style>
  <w:style w:type="paragraph" w:customStyle="1" w:styleId="CD8402462AFA43828A1B7F11272AA181">
    <w:name w:val="CD8402462AFA43828A1B7F11272AA181"/>
  </w:style>
  <w:style w:type="paragraph" w:customStyle="1" w:styleId="9B9F78982B194A2FAB6E68C3930F6BFF">
    <w:name w:val="9B9F78982B194A2FAB6E68C3930F6BFF"/>
    <w:rsid w:val="00192595"/>
  </w:style>
  <w:style w:type="paragraph" w:customStyle="1" w:styleId="CA1B441F4F58475BB84762BC26888398">
    <w:name w:val="CA1B441F4F58475BB84762BC26888398"/>
    <w:rsid w:val="00192595"/>
  </w:style>
  <w:style w:type="paragraph" w:customStyle="1" w:styleId="D865B6D3E11849EF9F94894AC59D8C01">
    <w:name w:val="D865B6D3E11849EF9F94894AC59D8C01"/>
    <w:rsid w:val="00192595"/>
  </w:style>
  <w:style w:type="paragraph" w:customStyle="1" w:styleId="3B95609CB39848CEAAAABC80ECA97D4D">
    <w:name w:val="3B95609CB39848CEAAAABC80ECA97D4D"/>
    <w:rsid w:val="00192595"/>
  </w:style>
  <w:style w:type="paragraph" w:customStyle="1" w:styleId="A902098CF90A4DA689877FD47EBDBD86">
    <w:name w:val="A902098CF90A4DA689877FD47EBDBD86"/>
    <w:rsid w:val="00192595"/>
  </w:style>
  <w:style w:type="paragraph" w:customStyle="1" w:styleId="1A9C5FA7507D4B1FB85602BADD6FC5AE">
    <w:name w:val="1A9C5FA7507D4B1FB85602BADD6FC5AE"/>
    <w:rsid w:val="00192595"/>
  </w:style>
  <w:style w:type="paragraph" w:customStyle="1" w:styleId="C6BC63B8AC8947C09374C4C429E47668">
    <w:name w:val="C6BC63B8AC8947C09374C4C429E47668"/>
    <w:rsid w:val="00192595"/>
  </w:style>
  <w:style w:type="paragraph" w:customStyle="1" w:styleId="450D18CB5EA9466E8C8181C85719C769">
    <w:name w:val="450D18CB5EA9466E8C8181C85719C769"/>
    <w:rsid w:val="00192595"/>
  </w:style>
  <w:style w:type="paragraph" w:customStyle="1" w:styleId="37DB4A28B255431A9E9A1DA94EFD2B18">
    <w:name w:val="37DB4A28B255431A9E9A1DA94EFD2B18"/>
    <w:rsid w:val="00192595"/>
  </w:style>
  <w:style w:type="paragraph" w:customStyle="1" w:styleId="506FD28799834DA9BE9496267923B4DD">
    <w:name w:val="506FD28799834DA9BE9496267923B4DD"/>
    <w:rsid w:val="00192595"/>
  </w:style>
  <w:style w:type="paragraph" w:customStyle="1" w:styleId="5E3801A7B4704F4098237E48EAAD3875">
    <w:name w:val="5E3801A7B4704F4098237E48EAAD3875"/>
    <w:rsid w:val="00192595"/>
  </w:style>
  <w:style w:type="paragraph" w:customStyle="1" w:styleId="00759E381BF342628C32D1CA46519A2C">
    <w:name w:val="00759E381BF342628C32D1CA46519A2C"/>
    <w:rsid w:val="00192595"/>
  </w:style>
  <w:style w:type="paragraph" w:customStyle="1" w:styleId="7CEF47B8F332496B96D8B6663BB65079">
    <w:name w:val="7CEF47B8F332496B96D8B6663BB65079"/>
    <w:rsid w:val="00192595"/>
  </w:style>
  <w:style w:type="paragraph" w:customStyle="1" w:styleId="CF0AA5FBDB8D4139B6EF8502C5272643">
    <w:name w:val="CF0AA5FBDB8D4139B6EF8502C5272643"/>
    <w:rsid w:val="00192595"/>
  </w:style>
  <w:style w:type="paragraph" w:customStyle="1" w:styleId="C277905DB7054C8D8EFE5B94334AF8B4">
    <w:name w:val="C277905DB7054C8D8EFE5B94334AF8B4"/>
    <w:rsid w:val="00192595"/>
  </w:style>
  <w:style w:type="paragraph" w:customStyle="1" w:styleId="C35191D89DF84693A506E5B468D85CA0">
    <w:name w:val="C35191D89DF84693A506E5B468D85CA0"/>
    <w:rsid w:val="00192595"/>
  </w:style>
  <w:style w:type="paragraph" w:customStyle="1" w:styleId="67B5DACF6B1843FE808E1E0BF6C39AB1">
    <w:name w:val="67B5DACF6B1843FE808E1E0BF6C39AB1"/>
    <w:rsid w:val="00192595"/>
  </w:style>
  <w:style w:type="paragraph" w:customStyle="1" w:styleId="4964EE52367E43718336109ED345C8A5">
    <w:name w:val="4964EE52367E43718336109ED345C8A5"/>
    <w:rsid w:val="00192595"/>
  </w:style>
  <w:style w:type="paragraph" w:customStyle="1" w:styleId="F6D602246B334F26AAEAB1AE1FC416EE">
    <w:name w:val="F6D602246B334F26AAEAB1AE1FC416EE"/>
    <w:rsid w:val="00192595"/>
  </w:style>
  <w:style w:type="paragraph" w:customStyle="1" w:styleId="0ACEEA89AE4F4E84A24D8C0CF75E831F">
    <w:name w:val="0ACEEA89AE4F4E84A24D8C0CF75E831F"/>
    <w:rsid w:val="00731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547F1D-0AE3-43FD-AEAA-3FA339E23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</Template>
  <TotalTime>86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Genesis Pino Herrera</dc:creator>
  <cp:lastModifiedBy>Genesis Pino Herrera</cp:lastModifiedBy>
  <cp:revision>5</cp:revision>
  <dcterms:created xsi:type="dcterms:W3CDTF">2021-09-27T21:42:00Z</dcterms:created>
  <dcterms:modified xsi:type="dcterms:W3CDTF">2021-09-27T23:18:00Z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