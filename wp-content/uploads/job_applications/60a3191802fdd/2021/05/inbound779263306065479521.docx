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/>
      </w:tblPr>
      <w:tblGrid>
        <w:gridCol w:w="890"/>
        <w:gridCol w:w="2671"/>
        <w:gridCol w:w="3472"/>
        <w:gridCol w:w="2571"/>
        <w:gridCol w:w="862"/>
      </w:tblGrid>
      <w:tr w:rsidR="00605A5B" w:rsidRPr="003700D7" w:rsidTr="00803A47">
        <w:trPr>
          <w:trHeight w:val="2285"/>
        </w:trPr>
        <w:tc>
          <w:tcPr>
            <w:tcW w:w="890" w:type="dxa"/>
            <w:tcBorders>
              <w:bottom w:val="single" w:sz="18" w:space="0" w:color="5F5F5F" w:themeColor="accent5"/>
            </w:tcBorders>
          </w:tcPr>
          <w:p w:rsidR="00605A5B" w:rsidRPr="003700D7" w:rsidRDefault="00605A5B">
            <w:pPr>
              <w:rPr>
                <w:noProof/>
              </w:rPr>
            </w:pPr>
          </w:p>
        </w:tc>
        <w:tc>
          <w:tcPr>
            <w:tcW w:w="8714" w:type="dxa"/>
            <w:gridSpan w:val="3"/>
            <w:tcBorders>
              <w:bottom w:val="single" w:sz="18" w:space="0" w:color="5F5F5F" w:themeColor="accent5"/>
            </w:tcBorders>
          </w:tcPr>
          <w:p w:rsidR="002D0C5A" w:rsidRPr="002D0C5A" w:rsidRDefault="003C1F3C" w:rsidP="00624A9D">
            <w:pPr>
              <w:pStyle w:val="Ttulo"/>
              <w:rPr>
                <w:noProof/>
                <w:lang w:bidi="es-ES"/>
              </w:rPr>
            </w:pPr>
            <w:r>
              <w:rPr>
                <w:noProof/>
              </w:rPr>
              <w:t>Fabiana</w:t>
            </w:r>
            <w:r w:rsidR="006E3157">
              <w:rPr>
                <w:noProof/>
              </w:rPr>
              <w:t xml:space="preserve"> Leonor Videla Olivares</w:t>
            </w:r>
          </w:p>
        </w:tc>
        <w:tc>
          <w:tcPr>
            <w:tcW w:w="862" w:type="dxa"/>
            <w:tcBorders>
              <w:bottom w:val="single" w:sz="18" w:space="0" w:color="5F5F5F" w:themeColor="accent5"/>
            </w:tcBorders>
          </w:tcPr>
          <w:p w:rsidR="00605A5B" w:rsidRPr="003700D7" w:rsidRDefault="00605A5B">
            <w:pPr>
              <w:rPr>
                <w:noProof/>
              </w:rPr>
            </w:pPr>
          </w:p>
        </w:tc>
      </w:tr>
      <w:tr w:rsidR="00F4501B" w:rsidRPr="003700D7" w:rsidTr="00803A47">
        <w:tc>
          <w:tcPr>
            <w:tcW w:w="3561" w:type="dxa"/>
            <w:gridSpan w:val="2"/>
            <w:tcBorders>
              <w:top w:val="single" w:sz="18" w:space="0" w:color="5F5F5F" w:themeColor="accent5"/>
              <w:right w:val="single" w:sz="18" w:space="0" w:color="5F5F5F" w:themeColor="accent5"/>
            </w:tcBorders>
          </w:tcPr>
          <w:p w:rsidR="00F4501B" w:rsidRPr="003700D7" w:rsidRDefault="00F4501B">
            <w:pPr>
              <w:rPr>
                <w:noProof/>
              </w:rPr>
            </w:pPr>
          </w:p>
        </w:tc>
        <w:tc>
          <w:tcPr>
            <w:tcW w:w="3472" w:type="dxa"/>
            <w:tcBorders>
              <w:top w:val="single" w:sz="18" w:space="0" w:color="5F5F5F" w:themeColor="accent5"/>
              <w:left w:val="single" w:sz="18" w:space="0" w:color="5F5F5F" w:themeColor="accent5"/>
            </w:tcBorders>
          </w:tcPr>
          <w:p w:rsidR="00F4501B" w:rsidRPr="003700D7" w:rsidRDefault="00F4501B">
            <w:pPr>
              <w:rPr>
                <w:noProof/>
              </w:rPr>
            </w:pPr>
          </w:p>
        </w:tc>
        <w:tc>
          <w:tcPr>
            <w:tcW w:w="3433" w:type="dxa"/>
            <w:gridSpan w:val="2"/>
            <w:tcBorders>
              <w:top w:val="single" w:sz="18" w:space="0" w:color="5F5F5F" w:themeColor="accent5"/>
            </w:tcBorders>
          </w:tcPr>
          <w:p w:rsidR="00F4501B" w:rsidRPr="003700D7" w:rsidRDefault="00F4501B">
            <w:pPr>
              <w:rPr>
                <w:noProof/>
              </w:rPr>
            </w:pPr>
          </w:p>
        </w:tc>
      </w:tr>
      <w:tr w:rsidR="00605A5B" w:rsidRPr="003700D7" w:rsidTr="00803A47">
        <w:trPr>
          <w:trHeight w:val="2057"/>
        </w:trPr>
        <w:tc>
          <w:tcPr>
            <w:tcW w:w="3561" w:type="dxa"/>
            <w:gridSpan w:val="2"/>
            <w:tcBorders>
              <w:right w:val="single" w:sz="18" w:space="0" w:color="5F5F5F" w:themeColor="accent5"/>
            </w:tcBorders>
          </w:tcPr>
          <w:p w:rsidR="00605A5B" w:rsidRPr="003700D7" w:rsidRDefault="001D5084" w:rsidP="00605A5B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1604447469"/>
                <w:placeholder>
                  <w:docPart w:val="25615935270247CC831A5734BAED3BAB"/>
                </w:placeholder>
                <w:temporary/>
                <w:showingPlcHdr/>
                <w:text/>
              </w:sdtPr>
              <w:sdtContent>
                <w:r w:rsidR="00A77921" w:rsidRPr="003700D7">
                  <w:rPr>
                    <w:noProof/>
                    <w:lang w:bidi="es-ES"/>
                  </w:rPr>
                  <w:t>Contacto</w:t>
                </w:r>
              </w:sdtContent>
            </w:sdt>
          </w:p>
          <w:p w:rsidR="00C1095A" w:rsidRDefault="003C1F3C" w:rsidP="003C1F3C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Los arroyuelos 1417, Peñalole.</w:t>
            </w:r>
          </w:p>
          <w:p w:rsidR="003C1F3C" w:rsidRPr="003C1F3C" w:rsidRDefault="003C1F3C" w:rsidP="003C1F3C">
            <w:r>
              <w:t xml:space="preserve">        Santiago de Chile, Chile.</w:t>
            </w:r>
          </w:p>
          <w:p w:rsidR="00C1095A" w:rsidRPr="003700D7" w:rsidRDefault="00916E71" w:rsidP="00C1095A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+56(9)370</w:t>
            </w:r>
            <w:r w:rsidR="003C1F3C">
              <w:rPr>
                <w:noProof/>
              </w:rPr>
              <w:t>32376</w:t>
            </w:r>
          </w:p>
          <w:p w:rsidR="00C1095A" w:rsidRPr="003700D7" w:rsidRDefault="003C1F3C" w:rsidP="00C1095A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f.videlaolivares@gmail.com</w:t>
            </w:r>
          </w:p>
          <w:p w:rsidR="00605A5B" w:rsidRPr="003700D7" w:rsidRDefault="00605A5B" w:rsidP="00605A5B">
            <w:pPr>
              <w:pStyle w:val="Textoalaizquierda"/>
              <w:rPr>
                <w:noProof/>
              </w:rPr>
            </w:pPr>
          </w:p>
        </w:tc>
        <w:tc>
          <w:tcPr>
            <w:tcW w:w="6905" w:type="dxa"/>
            <w:gridSpan w:val="3"/>
            <w:tcBorders>
              <w:left w:val="single" w:sz="18" w:space="0" w:color="5F5F5F" w:themeColor="accent5"/>
              <w:bottom w:val="single" w:sz="8" w:space="0" w:color="5F5F5F" w:themeColor="accent5"/>
            </w:tcBorders>
          </w:tcPr>
          <w:p w:rsidR="00605A5B" w:rsidRPr="003700D7" w:rsidRDefault="006E3157" w:rsidP="00605A5B">
            <w:pPr>
              <w:pStyle w:val="Ttulo2"/>
              <w:rPr>
                <w:noProof/>
              </w:rPr>
            </w:pPr>
            <w:r>
              <w:rPr>
                <w:noProof/>
              </w:rPr>
              <w:t>Datos personales</w:t>
            </w:r>
          </w:p>
          <w:p w:rsidR="00605A5B" w:rsidRDefault="006E3157" w:rsidP="006E3157">
            <w:pPr>
              <w:pStyle w:val="Textoaladerecha"/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Nacionalidad: Chilena.</w:t>
            </w:r>
          </w:p>
          <w:p w:rsidR="006E3157" w:rsidRDefault="006E3157" w:rsidP="006E3157">
            <w:pPr>
              <w:pStyle w:val="Prrafodelista"/>
              <w:numPr>
                <w:ilvl w:val="0"/>
                <w:numId w:val="15"/>
              </w:numPr>
            </w:pPr>
            <w:r>
              <w:t>Edad: 18 años.</w:t>
            </w:r>
          </w:p>
          <w:p w:rsidR="006E3157" w:rsidRPr="006E3157" w:rsidRDefault="006E3157" w:rsidP="006E3157">
            <w:pPr>
              <w:pStyle w:val="Prrafodelista"/>
              <w:numPr>
                <w:ilvl w:val="0"/>
                <w:numId w:val="15"/>
              </w:numPr>
            </w:pPr>
            <w:r>
              <w:t>Fecha de nacimiento: 31 de octubre de 2002</w:t>
            </w:r>
          </w:p>
        </w:tc>
      </w:tr>
      <w:tr w:rsidR="000E1D44" w:rsidRPr="003700D7" w:rsidTr="00624A9D">
        <w:trPr>
          <w:trHeight w:val="2534"/>
        </w:trPr>
        <w:tc>
          <w:tcPr>
            <w:tcW w:w="3561" w:type="dxa"/>
            <w:gridSpan w:val="2"/>
            <w:tcBorders>
              <w:right w:val="single" w:sz="18" w:space="0" w:color="5F5F5F" w:themeColor="accent5"/>
            </w:tcBorders>
          </w:tcPr>
          <w:p w:rsidR="000E1D44" w:rsidRPr="003700D7" w:rsidRDefault="001D5084" w:rsidP="000E1D44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1723097672"/>
                <w:placeholder>
                  <w:docPart w:val="CCF671C985B84EA6A4588499AF12DE97"/>
                </w:placeholder>
                <w:temporary/>
                <w:showingPlcHdr/>
                <w:text/>
              </w:sdtPr>
              <w:sdtContent>
                <w:r w:rsidR="00A77921" w:rsidRPr="003700D7">
                  <w:rPr>
                    <w:noProof/>
                    <w:lang w:bidi="es-ES"/>
                  </w:rPr>
                  <w:t>Formación</w:t>
                </w:r>
              </w:sdtContent>
            </w:sdt>
          </w:p>
          <w:p w:rsidR="00624A9D" w:rsidRPr="00624A9D" w:rsidRDefault="00B72E31" w:rsidP="00624A9D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Liceo industrial chileno aleman de ñuñoa.</w:t>
            </w:r>
          </w:p>
          <w:p w:rsidR="00B72E31" w:rsidRDefault="00B72E31" w:rsidP="00B72E31">
            <w:pPr>
              <w:jc w:val="right"/>
            </w:pPr>
            <w:r>
              <w:t xml:space="preserve">       Santiago de Chile, Ñuñoa</w:t>
            </w:r>
            <w:r w:rsidR="00624A9D" w:rsidRPr="00624A9D">
              <w:t xml:space="preserve"> Calle Dr</w:t>
            </w:r>
            <w:r w:rsidR="006E3157">
              <w:t>.</w:t>
            </w:r>
            <w:r w:rsidR="00624A9D" w:rsidRPr="00624A9D">
              <w:t>Johow 357, Santiago, Región Metropolitana</w:t>
            </w:r>
            <w:r w:rsidR="00624A9D">
              <w:t>,</w:t>
            </w:r>
          </w:p>
          <w:p w:rsidR="00B72E31" w:rsidRDefault="00563E86" w:rsidP="00154AE5">
            <w:pPr>
              <w:jc w:val="right"/>
            </w:pPr>
            <w:r>
              <w:t xml:space="preserve">        F</w:t>
            </w:r>
            <w:r w:rsidR="00B72E31">
              <w:t>inalizado año escolar,</w:t>
            </w:r>
            <w:r w:rsidR="00B7564D">
              <w:t xml:space="preserve"> </w:t>
            </w:r>
            <w:r w:rsidR="00154AE5">
              <w:t xml:space="preserve"> 4</w:t>
            </w:r>
            <w:r w:rsidR="00B72E31">
              <w:t>° medio</w:t>
            </w:r>
            <w:r>
              <w:t xml:space="preserve"> COMPLET</w:t>
            </w:r>
            <w:r w:rsidR="0068701B">
              <w:t>O</w:t>
            </w:r>
            <w:r w:rsidR="002D0C5A">
              <w:t>, especialidad construcciones metálicas.</w:t>
            </w:r>
          </w:p>
          <w:p w:rsidR="00B72E31" w:rsidRPr="00B72E31" w:rsidRDefault="00B72E31" w:rsidP="00B72E31">
            <w:pPr>
              <w:jc w:val="right"/>
            </w:pPr>
          </w:p>
        </w:tc>
        <w:tc>
          <w:tcPr>
            <w:tcW w:w="6905" w:type="dxa"/>
            <w:gridSpan w:val="3"/>
            <w:tcBorders>
              <w:left w:val="single" w:sz="18" w:space="0" w:color="5F5F5F" w:themeColor="accent5"/>
              <w:bottom w:val="single" w:sz="8" w:space="0" w:color="5F5F5F" w:themeColor="accent5"/>
            </w:tcBorders>
          </w:tcPr>
          <w:sdt>
            <w:sdtPr>
              <w:rPr>
                <w:noProof/>
              </w:rPr>
              <w:id w:val="-1767221959"/>
              <w:placeholder>
                <w:docPart w:val="C15D8A64183744098705B5EF7BE5DBA4"/>
              </w:placeholder>
              <w:temporary/>
              <w:showingPlcHdr/>
              <w:text/>
            </w:sdtPr>
            <w:sdtContent>
              <w:p w:rsidR="00A77921" w:rsidRPr="003700D7" w:rsidRDefault="00A77921" w:rsidP="00A77921">
                <w:pPr>
                  <w:pStyle w:val="Ttulo2"/>
                  <w:rPr>
                    <w:noProof/>
                  </w:rPr>
                </w:pPr>
                <w:r w:rsidRPr="003700D7">
                  <w:rPr>
                    <w:noProof/>
                    <w:lang w:bidi="es-ES"/>
                  </w:rPr>
                  <w:t>Experiencia</w:t>
                </w:r>
              </w:p>
            </w:sdtContent>
          </w:sdt>
          <w:p w:rsidR="000E1D44" w:rsidRPr="003700D7" w:rsidRDefault="00217DC4" w:rsidP="000E1D44">
            <w:pPr>
              <w:pStyle w:val="Textopequeo"/>
              <w:rPr>
                <w:noProof/>
              </w:rPr>
            </w:pPr>
            <w:r>
              <w:rPr>
                <w:noProof/>
              </w:rPr>
              <w:t>Lunes 3 de febrero de 2020 – Miercoles 11 de marzo de 2020.</w:t>
            </w:r>
          </w:p>
          <w:p w:rsidR="000E1D44" w:rsidRDefault="00217DC4" w:rsidP="0057534A">
            <w:pPr>
              <w:pStyle w:val="Textoaladerecha"/>
              <w:rPr>
                <w:noProof/>
              </w:rPr>
            </w:pPr>
            <w:r>
              <w:rPr>
                <w:noProof/>
                <w:lang w:bidi="es-ES"/>
              </w:rPr>
              <w:t>Producción de planos</w:t>
            </w:r>
            <w:r w:rsidR="000E1D44" w:rsidRPr="003700D7">
              <w:rPr>
                <w:noProof/>
                <w:lang w:bidi="es-ES"/>
              </w:rPr>
              <w:t xml:space="preserve"> • </w:t>
            </w:r>
            <w:r>
              <w:rPr>
                <w:noProof/>
                <w:lang w:bidi="es-ES"/>
              </w:rPr>
              <w:t>Practica</w:t>
            </w:r>
            <w:r w:rsidR="000E1D44" w:rsidRPr="003700D7">
              <w:rPr>
                <w:noProof/>
                <w:lang w:bidi="es-ES"/>
              </w:rPr>
              <w:t xml:space="preserve"> • </w:t>
            </w:r>
            <w:r>
              <w:rPr>
                <w:noProof/>
              </w:rPr>
              <w:t>Termomin limitada.</w:t>
            </w:r>
          </w:p>
          <w:p w:rsidR="00217DC4" w:rsidRDefault="00217DC4" w:rsidP="00217DC4">
            <w:pPr>
              <w:pStyle w:val="Textoaladerecha"/>
              <w:rPr>
                <w:noProof/>
              </w:rPr>
            </w:pPr>
          </w:p>
          <w:p w:rsidR="00217DC4" w:rsidRDefault="006E3157" w:rsidP="00217DC4">
            <w:pPr>
              <w:pStyle w:val="Textoaladerecha"/>
              <w:rPr>
                <w:noProof/>
              </w:rPr>
            </w:pPr>
            <w:r>
              <w:rPr>
                <w:noProof/>
              </w:rPr>
              <w:t>Á</w:t>
            </w:r>
            <w:r w:rsidR="00217DC4">
              <w:rPr>
                <w:noProof/>
              </w:rPr>
              <w:t xml:space="preserve">rea de producción de planos en programa AutoCAD, </w:t>
            </w:r>
            <w:r>
              <w:rPr>
                <w:noProof/>
              </w:rPr>
              <w:t xml:space="preserve">algunos </w:t>
            </w:r>
            <w:r w:rsidR="00217DC4">
              <w:rPr>
                <w:noProof/>
              </w:rPr>
              <w:t xml:space="preserve">utilizados en maquina CNC corte de plasma. Breve trabajo en control de calidad. </w:t>
            </w:r>
          </w:p>
          <w:p w:rsidR="000E1D44" w:rsidRPr="003700D7" w:rsidRDefault="000E1D44" w:rsidP="0057534A">
            <w:pPr>
              <w:pStyle w:val="Textoaladerecha"/>
              <w:rPr>
                <w:noProof/>
              </w:rPr>
            </w:pPr>
          </w:p>
        </w:tc>
      </w:tr>
      <w:tr w:rsidR="000E1D44" w:rsidRPr="003700D7" w:rsidTr="00803A47">
        <w:trPr>
          <w:trHeight w:val="2375"/>
        </w:trPr>
        <w:tc>
          <w:tcPr>
            <w:tcW w:w="3561" w:type="dxa"/>
            <w:gridSpan w:val="2"/>
            <w:tcBorders>
              <w:right w:val="single" w:sz="18" w:space="0" w:color="5F5F5F" w:themeColor="accent5"/>
            </w:tcBorders>
          </w:tcPr>
          <w:p w:rsidR="00154AE5" w:rsidRPr="00154AE5" w:rsidRDefault="00154AE5" w:rsidP="00154AE5">
            <w:pPr>
              <w:pStyle w:val="Textoalaizquierda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6905" w:type="dxa"/>
            <w:gridSpan w:val="3"/>
            <w:tcBorders>
              <w:top w:val="single" w:sz="8" w:space="0" w:color="5F5F5F" w:themeColor="accent5"/>
              <w:left w:val="single" w:sz="18" w:space="0" w:color="5F5F5F" w:themeColor="accent5"/>
              <w:bottom w:val="single" w:sz="8" w:space="0" w:color="5F5F5F" w:themeColor="accent5"/>
            </w:tcBorders>
          </w:tcPr>
          <w:p w:rsidR="00803A47" w:rsidRPr="00803A47" w:rsidRDefault="00803A47" w:rsidP="00803A47">
            <w:pPr>
              <w:pStyle w:val="Textoaladerecha"/>
              <w:rPr>
                <w:rFonts w:asciiTheme="majorHAnsi" w:hAnsiTheme="majorHAnsi"/>
                <w:b/>
                <w:bCs/>
                <w:noProof/>
                <w:color w:val="5F5F5F" w:themeColor="accent5"/>
                <w:sz w:val="28"/>
                <w:szCs w:val="28"/>
              </w:rPr>
            </w:pPr>
            <w:r w:rsidRPr="00803A47">
              <w:rPr>
                <w:rFonts w:asciiTheme="majorHAnsi" w:hAnsiTheme="majorHAnsi"/>
                <w:b/>
                <w:bCs/>
                <w:noProof/>
                <w:color w:val="5F5F5F" w:themeColor="accent5"/>
                <w:sz w:val="28"/>
                <w:szCs w:val="28"/>
              </w:rPr>
              <w:t>Aptitudes y habilidades</w:t>
            </w:r>
          </w:p>
          <w:p w:rsidR="00803A47" w:rsidRDefault="00803A47" w:rsidP="00803A47">
            <w:pPr>
              <w:pStyle w:val="Textoaladerecha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Disposición para trabajar y aprender.</w:t>
            </w:r>
          </w:p>
          <w:p w:rsidR="00803A47" w:rsidRDefault="00803A47" w:rsidP="00803A47">
            <w:pPr>
              <w:pStyle w:val="Textoaladerecha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Responsabilidad</w:t>
            </w:r>
          </w:p>
          <w:p w:rsidR="00803A47" w:rsidRDefault="00803A47" w:rsidP="00803A47">
            <w:pPr>
              <w:pStyle w:val="Textoaladerecha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Trabajo en equipo.</w:t>
            </w:r>
          </w:p>
          <w:p w:rsidR="00803A47" w:rsidRDefault="00803A47" w:rsidP="00803A47">
            <w:pPr>
              <w:pStyle w:val="Textoaladerecha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Capacidad para solucionar problemas</w:t>
            </w:r>
          </w:p>
          <w:p w:rsidR="00803A47" w:rsidRDefault="00803A47" w:rsidP="00803A47">
            <w:pPr>
              <w:pStyle w:val="Textoaladerecha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Conocimientos básicos de soldadura manual, proceso TIG y  MIG.</w:t>
            </w:r>
          </w:p>
          <w:p w:rsidR="00803A47" w:rsidRDefault="00803A47" w:rsidP="00803A47">
            <w:pPr>
              <w:pStyle w:val="Textoaladerecha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Conocimientos de trazado y armado de piezas.</w:t>
            </w:r>
          </w:p>
          <w:p w:rsidR="002D0C5A" w:rsidRDefault="00803A47" w:rsidP="002D0C5A">
            <w:pPr>
              <w:pStyle w:val="Textoaladerecha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Manejo de programa AutoCAD e Inventor.</w:t>
            </w:r>
          </w:p>
          <w:p w:rsidR="002D0C5A" w:rsidRPr="002D0C5A" w:rsidRDefault="002D0C5A" w:rsidP="002D0C5A">
            <w:pPr>
              <w:pStyle w:val="Prrafodelista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2D0C5A">
              <w:rPr>
                <w:color w:val="404040" w:themeColor="text1" w:themeTint="BF"/>
              </w:rPr>
              <w:t>Manejo de</w:t>
            </w:r>
            <w:r>
              <w:rPr>
                <w:color w:val="404040" w:themeColor="text1" w:themeTint="BF"/>
              </w:rPr>
              <w:t xml:space="preserve"> programas</w:t>
            </w:r>
            <w:r w:rsidRPr="002D0C5A">
              <w:rPr>
                <w:color w:val="404040" w:themeColor="text1" w:themeTint="BF"/>
              </w:rPr>
              <w:t xml:space="preserve"> office</w:t>
            </w:r>
            <w:r>
              <w:rPr>
                <w:color w:val="404040" w:themeColor="text1" w:themeTint="BF"/>
              </w:rPr>
              <w:t xml:space="preserve">, nivel básico. </w:t>
            </w:r>
          </w:p>
          <w:p w:rsidR="0057534A" w:rsidRPr="003700D7" w:rsidRDefault="0057534A" w:rsidP="0057534A">
            <w:pPr>
              <w:pStyle w:val="Textoaladerecha"/>
              <w:rPr>
                <w:noProof/>
              </w:rPr>
            </w:pPr>
          </w:p>
          <w:p w:rsidR="000E1D44" w:rsidRPr="003700D7" w:rsidRDefault="000E1D44" w:rsidP="000E1D44">
            <w:pPr>
              <w:pStyle w:val="Textoaladerecha"/>
              <w:rPr>
                <w:noProof/>
              </w:rPr>
            </w:pPr>
          </w:p>
        </w:tc>
      </w:tr>
      <w:tr w:rsidR="000E1D44" w:rsidRPr="003700D7" w:rsidTr="00624A9D">
        <w:trPr>
          <w:trHeight w:val="1119"/>
        </w:trPr>
        <w:tc>
          <w:tcPr>
            <w:tcW w:w="3561" w:type="dxa"/>
            <w:gridSpan w:val="2"/>
            <w:tcBorders>
              <w:right w:val="single" w:sz="18" w:space="0" w:color="5F5F5F" w:themeColor="accent5"/>
            </w:tcBorders>
          </w:tcPr>
          <w:p w:rsidR="000E1D44" w:rsidRPr="003700D7" w:rsidRDefault="000E1D44">
            <w:pPr>
              <w:rPr>
                <w:noProof/>
              </w:rPr>
            </w:pPr>
          </w:p>
        </w:tc>
        <w:tc>
          <w:tcPr>
            <w:tcW w:w="6905" w:type="dxa"/>
            <w:gridSpan w:val="3"/>
            <w:tcBorders>
              <w:left w:val="single" w:sz="18" w:space="0" w:color="5F5F5F" w:themeColor="accent5"/>
              <w:bottom w:val="single" w:sz="8" w:space="0" w:color="5F5F5F" w:themeColor="accent5"/>
            </w:tcBorders>
          </w:tcPr>
          <w:p w:rsidR="0057534A" w:rsidRPr="003700D7" w:rsidRDefault="00803A47" w:rsidP="0057534A">
            <w:pPr>
              <w:pStyle w:val="Ttulo2"/>
              <w:rPr>
                <w:noProof/>
              </w:rPr>
            </w:pPr>
            <w:r>
              <w:rPr>
                <w:noProof/>
              </w:rPr>
              <w:t>Referencias:</w:t>
            </w:r>
          </w:p>
          <w:p w:rsidR="000E1D44" w:rsidRDefault="00803A47" w:rsidP="00803A47">
            <w:pPr>
              <w:pStyle w:val="Textoaladerecha"/>
              <w:rPr>
                <w:noProof/>
                <w:w w:val="105"/>
              </w:rPr>
            </w:pPr>
            <w:r>
              <w:rPr>
                <w:noProof/>
                <w:w w:val="105"/>
              </w:rPr>
              <w:t xml:space="preserve">Idioma: Inglés </w:t>
            </w:r>
            <w:r w:rsidR="006E3157">
              <w:rPr>
                <w:noProof/>
                <w:w w:val="105"/>
              </w:rPr>
              <w:t>–</w:t>
            </w:r>
            <w:r>
              <w:rPr>
                <w:noProof/>
                <w:w w:val="105"/>
              </w:rPr>
              <w:t xml:space="preserve"> medio</w:t>
            </w:r>
          </w:p>
          <w:p w:rsidR="006E3157" w:rsidRPr="006E3157" w:rsidRDefault="006E3157" w:rsidP="006E3157">
            <w:r>
              <w:t xml:space="preserve">             </w:t>
            </w:r>
          </w:p>
        </w:tc>
      </w:tr>
    </w:tbl>
    <w:p w:rsidR="00C55D85" w:rsidRPr="003700D7" w:rsidRDefault="00C55D85">
      <w:pPr>
        <w:rPr>
          <w:noProof/>
        </w:rPr>
      </w:pPr>
    </w:p>
    <w:sectPr w:rsidR="00C55D85" w:rsidRPr="003700D7" w:rsidSect="0016224E"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0F5" w:rsidRDefault="00E870F5" w:rsidP="00F316AD">
      <w:r>
        <w:separator/>
      </w:r>
    </w:p>
  </w:endnote>
  <w:endnote w:type="continuationSeparator" w:id="1">
    <w:p w:rsidR="00E870F5" w:rsidRDefault="00E870F5" w:rsidP="00F31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D44" w:rsidRPr="00300633" w:rsidRDefault="001D5084">
    <w:pPr>
      <w:pStyle w:val="Piedepgina"/>
    </w:pPr>
    <w:r>
      <w:rPr>
        <w:noProof/>
        <w:lang w:bidi="es-ES"/>
      </w:rPr>
      <w:pict>
        <v:rect id="Rectángulo 2" o:spid="_x0000_s4097" style="position:absolute;margin-left:36.45pt;margin-top:805.1pt;width:522.7pt;height:36.1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" fillcolor="#5f5f5f [3208]" stroked="f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0F5" w:rsidRDefault="00E870F5" w:rsidP="00F316AD">
      <w:r>
        <w:separator/>
      </w:r>
    </w:p>
  </w:footnote>
  <w:footnote w:type="continuationSeparator" w:id="1">
    <w:p w:rsidR="00E870F5" w:rsidRDefault="00E870F5" w:rsidP="00F316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C21FD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D28858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04FB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CA44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289AB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80C13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9EFA0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02E3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9462D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9ACA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64E2F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0CC3CC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DC525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8EA63E1"/>
    <w:multiLevelType w:val="hybridMultilevel"/>
    <w:tmpl w:val="648E071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20247"/>
    <w:multiLevelType w:val="hybridMultilevel"/>
    <w:tmpl w:val="69EE3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C1F3C"/>
    <w:rsid w:val="000B7E54"/>
    <w:rsid w:val="000E1D44"/>
    <w:rsid w:val="000F688F"/>
    <w:rsid w:val="0010542A"/>
    <w:rsid w:val="00154AE5"/>
    <w:rsid w:val="0016224E"/>
    <w:rsid w:val="001D5084"/>
    <w:rsid w:val="0020696E"/>
    <w:rsid w:val="00217DC4"/>
    <w:rsid w:val="002356A2"/>
    <w:rsid w:val="002D0C5A"/>
    <w:rsid w:val="002D12DA"/>
    <w:rsid w:val="00300633"/>
    <w:rsid w:val="003019B2"/>
    <w:rsid w:val="0034688D"/>
    <w:rsid w:val="003700D7"/>
    <w:rsid w:val="003C1F3C"/>
    <w:rsid w:val="0040233B"/>
    <w:rsid w:val="004023A2"/>
    <w:rsid w:val="004254D6"/>
    <w:rsid w:val="00511A6E"/>
    <w:rsid w:val="00563E86"/>
    <w:rsid w:val="0057534A"/>
    <w:rsid w:val="005A3876"/>
    <w:rsid w:val="00605A5B"/>
    <w:rsid w:val="00624A9D"/>
    <w:rsid w:val="00672379"/>
    <w:rsid w:val="0068701B"/>
    <w:rsid w:val="006C60E6"/>
    <w:rsid w:val="006E3157"/>
    <w:rsid w:val="006E70D3"/>
    <w:rsid w:val="007B0F94"/>
    <w:rsid w:val="00803A47"/>
    <w:rsid w:val="009039DE"/>
    <w:rsid w:val="00916E71"/>
    <w:rsid w:val="00A77921"/>
    <w:rsid w:val="00B575FB"/>
    <w:rsid w:val="00B72E31"/>
    <w:rsid w:val="00B7564D"/>
    <w:rsid w:val="00B85A4A"/>
    <w:rsid w:val="00C03786"/>
    <w:rsid w:val="00C1095A"/>
    <w:rsid w:val="00C55D85"/>
    <w:rsid w:val="00CA2273"/>
    <w:rsid w:val="00CD50FD"/>
    <w:rsid w:val="00CD52FA"/>
    <w:rsid w:val="00D47124"/>
    <w:rsid w:val="00DD5D7B"/>
    <w:rsid w:val="00E870F5"/>
    <w:rsid w:val="00E9459B"/>
    <w:rsid w:val="00F00460"/>
    <w:rsid w:val="00F316AD"/>
    <w:rsid w:val="00F4501B"/>
    <w:rsid w:val="00F74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2" w:unhideWhenUsed="0" w:qFormat="1"/>
    <w:lsdException w:name="heading 2" w:uiPriority="3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5A3876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5A3876"/>
    <w:pPr>
      <w:spacing w:before="120" w:after="120"/>
      <w:jc w:val="right"/>
      <w:outlineLvl w:val="0"/>
    </w:pPr>
    <w:rPr>
      <w:rFonts w:ascii="Georgia" w:hAnsi="Georgia" w:cs="Times New Roman (Body CS)"/>
      <w:b/>
      <w:color w:val="5F5F5F" w:themeColor="accent5"/>
      <w:sz w:val="28"/>
    </w:rPr>
  </w:style>
  <w:style w:type="paragraph" w:styleId="Ttulo2">
    <w:name w:val="heading 2"/>
    <w:basedOn w:val="Normal"/>
    <w:next w:val="Normal"/>
    <w:link w:val="Ttulo2Car"/>
    <w:uiPriority w:val="3"/>
    <w:qFormat/>
    <w:rsid w:val="005A3876"/>
    <w:pPr>
      <w:spacing w:before="120" w:after="120"/>
      <w:outlineLvl w:val="1"/>
    </w:pPr>
    <w:rPr>
      <w:rFonts w:ascii="Georgia" w:hAnsi="Georgia"/>
      <w:b/>
      <w:color w:val="5F5F5F" w:themeColor="accent5"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5A3876"/>
    <w:pPr>
      <w:keepNext/>
      <w:keepLines/>
      <w:spacing w:before="40"/>
      <w:outlineLvl w:val="2"/>
    </w:pPr>
    <w:rPr>
      <w:rFonts w:ascii="Georgia" w:eastAsiaTheme="majorEastAsia" w:hAnsi="Georgia" w:cstheme="majorBidi"/>
      <w:color w:val="6E6E6E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5A387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A5A5A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5A3876"/>
    <w:pPr>
      <w:keepNext/>
      <w:keepLines/>
      <w:spacing w:before="40"/>
      <w:outlineLvl w:val="4"/>
    </w:pPr>
    <w:rPr>
      <w:rFonts w:ascii="Georgia" w:eastAsiaTheme="majorEastAsia" w:hAnsi="Georgia" w:cstheme="majorBidi"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5A3876"/>
    <w:pPr>
      <w:keepNext/>
      <w:keepLines/>
      <w:spacing w:before="40"/>
      <w:outlineLvl w:val="5"/>
    </w:pPr>
    <w:rPr>
      <w:rFonts w:ascii="Georgia" w:eastAsiaTheme="majorEastAsia" w:hAnsi="Georgia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5A387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5A3876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5A3876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3876"/>
    <w:rPr>
      <w:rFonts w:ascii="Arial" w:hAnsi="Arial" w:cs="Arial"/>
      <w:color w:val="000000" w:themeColor="text1"/>
    </w:rPr>
  </w:style>
  <w:style w:type="table" w:styleId="Tablaconcuadrcula">
    <w:name w:val="Table Grid"/>
    <w:basedOn w:val="Tablanormal"/>
    <w:uiPriority w:val="39"/>
    <w:rsid w:val="005A3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qFormat/>
    <w:rsid w:val="005A3876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ar">
    <w:name w:val="Título Car"/>
    <w:basedOn w:val="Fuentedeprrafopredeter"/>
    <w:link w:val="Ttulo"/>
    <w:rsid w:val="005A3876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ar"/>
    <w:uiPriority w:val="1"/>
    <w:qFormat/>
    <w:rsid w:val="005A3876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sid w:val="005A3876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ar">
    <w:name w:val="Título 1 Car"/>
    <w:basedOn w:val="Fuentedeprrafopredeter"/>
    <w:link w:val="Ttulo1"/>
    <w:uiPriority w:val="2"/>
    <w:rsid w:val="005A3876"/>
    <w:rPr>
      <w:rFonts w:ascii="Georgia" w:hAnsi="Georgia" w:cs="Times New Roman (Body CS)"/>
      <w:b/>
      <w:color w:val="5F5F5F" w:themeColor="accent5"/>
      <w:sz w:val="28"/>
    </w:rPr>
  </w:style>
  <w:style w:type="paragraph" w:customStyle="1" w:styleId="Textoalaizquierda">
    <w:name w:val="Texto a la izquierda"/>
    <w:basedOn w:val="Normal"/>
    <w:next w:val="Normal"/>
    <w:uiPriority w:val="4"/>
    <w:qFormat/>
    <w:rsid w:val="005A3876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ar">
    <w:name w:val="Título 2 Car"/>
    <w:basedOn w:val="Fuentedeprrafopredeter"/>
    <w:link w:val="Ttulo2"/>
    <w:uiPriority w:val="3"/>
    <w:rsid w:val="005A3876"/>
    <w:rPr>
      <w:rFonts w:ascii="Georgia" w:hAnsi="Georgia" w:cs="Arial"/>
      <w:b/>
      <w:color w:val="5F5F5F" w:themeColor="accent5"/>
      <w:sz w:val="28"/>
    </w:rPr>
  </w:style>
  <w:style w:type="paragraph" w:customStyle="1" w:styleId="Textopequeo">
    <w:name w:val="Texto pequeño"/>
    <w:basedOn w:val="Normal"/>
    <w:next w:val="Normal"/>
    <w:uiPriority w:val="6"/>
    <w:qFormat/>
    <w:rsid w:val="005A3876"/>
    <w:rPr>
      <w:i/>
      <w:color w:val="404040" w:themeColor="text1" w:themeTint="BF"/>
      <w:sz w:val="20"/>
    </w:rPr>
  </w:style>
  <w:style w:type="paragraph" w:customStyle="1" w:styleId="Textoaladerecha">
    <w:name w:val="Texto a la derecha"/>
    <w:basedOn w:val="Normal"/>
    <w:next w:val="Normal"/>
    <w:uiPriority w:val="5"/>
    <w:qFormat/>
    <w:rsid w:val="005A3876"/>
    <w:pPr>
      <w:spacing w:line="288" w:lineRule="auto"/>
    </w:pPr>
    <w:rPr>
      <w:color w:val="404040" w:themeColor="text1" w:themeTint="BF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5A3876"/>
    <w:rPr>
      <w:rFonts w:ascii="Arial" w:hAnsi="Arial" w:cs="Arial"/>
      <w:color w:val="808080"/>
    </w:rPr>
  </w:style>
  <w:style w:type="character" w:styleId="nfasis">
    <w:name w:val="Emphasis"/>
    <w:uiPriority w:val="20"/>
    <w:qFormat/>
    <w:rsid w:val="005A3876"/>
    <w:rPr>
      <w:rFonts w:ascii="Arial" w:hAnsi="Arial" w:cs="Arial"/>
      <w:color w:val="5F5F5F" w:themeColor="accent5"/>
    </w:rPr>
  </w:style>
  <w:style w:type="numbering" w:styleId="111111">
    <w:name w:val="Outline List 2"/>
    <w:basedOn w:val="Sinlista"/>
    <w:uiPriority w:val="99"/>
    <w:semiHidden/>
    <w:unhideWhenUsed/>
    <w:rsid w:val="005A3876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5A3876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A3876"/>
    <w:rPr>
      <w:rFonts w:ascii="Georgia" w:eastAsiaTheme="majorEastAsia" w:hAnsi="Georgia" w:cstheme="majorBidi"/>
      <w:color w:val="6E6E6E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876"/>
    <w:rPr>
      <w:rFonts w:ascii="Georgia" w:eastAsiaTheme="majorEastAsia" w:hAnsi="Georgia" w:cstheme="majorBidi"/>
      <w:i/>
      <w:iCs/>
      <w:color w:val="A5A5A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876"/>
    <w:rPr>
      <w:rFonts w:ascii="Georgia" w:eastAsiaTheme="majorEastAsia" w:hAnsi="Georgia" w:cstheme="majorBidi"/>
      <w:color w:val="A5A5A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876"/>
    <w:rPr>
      <w:rFonts w:ascii="Georgia" w:eastAsiaTheme="majorEastAsia" w:hAnsi="Georgia" w:cstheme="majorBidi"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876"/>
    <w:rPr>
      <w:rFonts w:ascii="Georgia" w:eastAsiaTheme="majorEastAsia" w:hAnsi="Georgia" w:cstheme="majorBidi"/>
      <w:i/>
      <w:iCs/>
      <w:color w:val="6E6E6E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876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876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5A3876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38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876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A3876"/>
  </w:style>
  <w:style w:type="paragraph" w:styleId="Textodebloque">
    <w:name w:val="Block Text"/>
    <w:basedOn w:val="Normal"/>
    <w:uiPriority w:val="99"/>
    <w:semiHidden/>
    <w:unhideWhenUsed/>
    <w:rsid w:val="005A3876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rFonts w:eastAsiaTheme="minorEastAsia"/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A387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A3876"/>
    <w:rPr>
      <w:rFonts w:ascii="Arial" w:hAnsi="Arial" w:cs="Arial"/>
      <w:color w:val="000000" w:themeColor="tex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A387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A387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A387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A387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A3876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A387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A387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5A3876"/>
    <w:rPr>
      <w:rFonts w:ascii="Arial" w:hAnsi="Arial" w:cs="Arial"/>
      <w:b/>
      <w:bCs/>
      <w:i/>
      <w:iC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A3876"/>
    <w:pPr>
      <w:spacing w:after="20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A3876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A3876"/>
    <w:rPr>
      <w:rFonts w:ascii="Arial" w:hAnsi="Arial" w:cs="Arial"/>
      <w:color w:val="000000" w:themeColor="text1"/>
    </w:rPr>
  </w:style>
  <w:style w:type="table" w:styleId="Cuadrculavistosa">
    <w:name w:val="Colorful Grid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3876"/>
    <w:rPr>
      <w:rFonts w:ascii="Arial" w:hAnsi="Arial" w:cs="Aria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387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38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3876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A3876"/>
  </w:style>
  <w:style w:type="character" w:customStyle="1" w:styleId="FechaCar">
    <w:name w:val="Fecha Car"/>
    <w:basedOn w:val="Fuentedeprrafopredeter"/>
    <w:link w:val="Fech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A387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A3876"/>
    <w:rPr>
      <w:rFonts w:ascii="Segoe UI" w:hAnsi="Segoe UI" w:cs="Segoe UI"/>
      <w:color w:val="000000" w:themeColor="text1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A3876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Refdenotaalfinal">
    <w:name w:val="end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87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A387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itedesobre">
    <w:name w:val="envelope return"/>
    <w:basedOn w:val="Normal"/>
    <w:uiPriority w:val="99"/>
    <w:semiHidden/>
    <w:unhideWhenUsed/>
    <w:rsid w:val="005A3876"/>
    <w:rPr>
      <w:rFonts w:ascii="Georgia" w:eastAsiaTheme="majorEastAsia" w:hAnsi="Georg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876"/>
    <w:rPr>
      <w:rFonts w:ascii="Arial" w:hAnsi="Arial" w:cs="Arial"/>
      <w:color w:val="91919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387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table" w:customStyle="1" w:styleId="GridTable1Light">
    <w:name w:val="Grid Table 1 Light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5A3876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5A3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5A3876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5A3876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5A3876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5A3876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5A3876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5A3876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5A3876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5A3876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5A3876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5A3876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5A3876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5A3876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A387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A3876"/>
    <w:rPr>
      <w:rFonts w:ascii="Arial" w:hAnsi="Arial" w:cs="Arial"/>
      <w:i/>
      <w:iCs/>
      <w:color w:val="000000" w:themeColor="text1"/>
    </w:rPr>
  </w:style>
  <w:style w:type="character" w:styleId="CitaHTML">
    <w:name w:val="HTML Cit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A3876"/>
    <w:rPr>
      <w:rFonts w:ascii="Consolas" w:hAnsi="Consolas" w:cs="Arial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A3876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A3876"/>
    <w:rPr>
      <w:rFonts w:ascii="Arial" w:hAnsi="Arial" w:cs="Arial"/>
      <w:color w:val="5F5F5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3876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A3876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A3876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A3876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A3876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A3876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A3876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A3876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A3876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A3876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5A3876"/>
    <w:rPr>
      <w:rFonts w:ascii="Arial" w:hAnsi="Arial" w:cs="Arial"/>
      <w:i/>
      <w:iCs/>
      <w:color w:val="DDDDD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5A3876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A3876"/>
    <w:rPr>
      <w:rFonts w:ascii="Arial" w:hAnsi="Arial" w:cs="Arial"/>
      <w:i/>
      <w:iCs/>
      <w:color w:val="DDDDDD" w:themeColor="accent1"/>
    </w:rPr>
  </w:style>
  <w:style w:type="character" w:styleId="Referenciaintensa">
    <w:name w:val="Intense Reference"/>
    <w:basedOn w:val="Fuentedeprrafopredeter"/>
    <w:uiPriority w:val="32"/>
    <w:semiHidden/>
    <w:qFormat/>
    <w:rsid w:val="005A3876"/>
    <w:rPr>
      <w:rFonts w:ascii="Arial" w:hAnsi="Arial" w:cs="Arial"/>
      <w:b/>
      <w:bCs/>
      <w:smallCaps/>
      <w:color w:val="DDDDDD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A387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A3876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A3876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A3876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A3876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A3876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A3876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5A387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A387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A387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A387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A3876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A3876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A3876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A3876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A3876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A3876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A3876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A3876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A3876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A3876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A3876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A3876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A3876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A3876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A3876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A3876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5A3876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5A3876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5A3876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5A3876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5A3876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5A3876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5A3876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5A3876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5A3876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5A3876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5A3876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5A3876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5A3876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5A3876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5A3876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5A3876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A38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A3876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A387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A3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A3876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inespaciado">
    <w:name w:val="No Spacing"/>
    <w:uiPriority w:val="1"/>
    <w:semiHidden/>
    <w:qFormat/>
    <w:rsid w:val="005A3876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A3876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5A387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A387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Nmerodepgina">
    <w:name w:val="pag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table" w:customStyle="1" w:styleId="PlainTable1">
    <w:name w:val="Plain Table 1"/>
    <w:basedOn w:val="Tablanormal"/>
    <w:uiPriority w:val="41"/>
    <w:rsid w:val="005A387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5A387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A3876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A3876"/>
    <w:rPr>
      <w:rFonts w:ascii="Consolas" w:hAnsi="Consolas" w:cs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A38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A3876"/>
    <w:rPr>
      <w:rFonts w:ascii="Arial" w:hAnsi="Arial" w:cs="Arial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A3876"/>
  </w:style>
  <w:style w:type="character" w:customStyle="1" w:styleId="SaludoCar">
    <w:name w:val="Saludo Car"/>
    <w:basedOn w:val="Fuentedeprrafopredeter"/>
    <w:link w:val="Salu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Firma">
    <w:name w:val="Signature"/>
    <w:basedOn w:val="Normal"/>
    <w:link w:val="FirmaCar"/>
    <w:uiPriority w:val="99"/>
    <w:semiHidden/>
    <w:unhideWhenUsed/>
    <w:rsid w:val="005A3876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A3876"/>
    <w:rPr>
      <w:rFonts w:ascii="Arial" w:hAnsi="Arial" w:cs="Arial"/>
      <w:color w:val="000000" w:themeColor="text1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5A3876"/>
    <w:rPr>
      <w:rFonts w:ascii="Arial" w:hAnsi="Arial" w:cs="Arial"/>
      <w:u w:val="dotted"/>
    </w:rPr>
  </w:style>
  <w:style w:type="character" w:styleId="Textoennegrita">
    <w:name w:val="Strong"/>
    <w:basedOn w:val="Fuentedeprrafopredeter"/>
    <w:uiPriority w:val="22"/>
    <w:semiHidden/>
    <w:qFormat/>
    <w:rsid w:val="005A3876"/>
    <w:rPr>
      <w:rFonts w:ascii="Arial" w:hAnsi="Arial" w:cs="Arial"/>
      <w:b/>
      <w:bCs/>
    </w:rPr>
  </w:style>
  <w:style w:type="character" w:styleId="nfasissutil">
    <w:name w:val="Subtle Emphasis"/>
    <w:basedOn w:val="Fuentedeprrafopredeter"/>
    <w:uiPriority w:val="19"/>
    <w:semiHidden/>
    <w:qFormat/>
    <w:rsid w:val="005A3876"/>
    <w:rPr>
      <w:rFonts w:ascii="Arial" w:hAnsi="Arial" w:cs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5A3876"/>
    <w:rPr>
      <w:rFonts w:ascii="Arial" w:hAnsi="Arial" w:cs="Aria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A38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A387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A38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A387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A387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A387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A387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A387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A387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A387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A387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A387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A387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A387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A387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A387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A387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A387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A387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A387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5A387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5A387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A387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A387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A387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A387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A387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A3876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A3876"/>
  </w:style>
  <w:style w:type="table" w:styleId="Tablaprofesional">
    <w:name w:val="Table Professional"/>
    <w:basedOn w:val="Tablanormal"/>
    <w:uiPriority w:val="99"/>
    <w:semiHidden/>
    <w:unhideWhenUsed/>
    <w:rsid w:val="005A387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A38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A387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A387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A387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A3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5A387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A387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A387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A3876"/>
    <w:pPr>
      <w:spacing w:before="120"/>
    </w:pPr>
    <w:rPr>
      <w:rFonts w:ascii="Georgia" w:eastAsiaTheme="majorEastAsia" w:hAnsi="Georg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A387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A387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A3876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A3876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A3876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A3876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A3876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A3876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A3876"/>
    <w:pPr>
      <w:spacing w:after="100"/>
      <w:ind w:left="19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3876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A5A5A5" w:themeColor="accent1" w:themeShade="BF"/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A3876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22\AppData\Roaming\Microsoft\Templates\Resumen%20moderno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615935270247CC831A5734BAED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05626-7D17-413F-97C6-4E725EE49C0E}"/>
      </w:docPartPr>
      <w:docPartBody>
        <w:p w:rsidR="00BE2202" w:rsidRDefault="007134B8">
          <w:pPr>
            <w:pStyle w:val="25615935270247CC831A5734BAED3BAB"/>
          </w:pPr>
          <w:r w:rsidRPr="00300633">
            <w:rPr>
              <w:noProof/>
              <w:lang w:bidi="es-ES"/>
            </w:rPr>
            <w:t>Contacto</w:t>
          </w:r>
        </w:p>
      </w:docPartBody>
    </w:docPart>
    <w:docPart>
      <w:docPartPr>
        <w:name w:val="CCF671C985B84EA6A4588499AF12D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71AFD-2EB3-4EAA-9B00-F72159C08D23}"/>
      </w:docPartPr>
      <w:docPartBody>
        <w:p w:rsidR="00BE2202" w:rsidRDefault="007134B8">
          <w:pPr>
            <w:pStyle w:val="CCF671C985B84EA6A4588499AF12DE97"/>
          </w:pPr>
          <w:r w:rsidRPr="00300633">
            <w:rPr>
              <w:noProof/>
              <w:lang w:bidi="es-ES"/>
            </w:rPr>
            <w:t>Formación</w:t>
          </w:r>
        </w:p>
      </w:docPartBody>
    </w:docPart>
    <w:docPart>
      <w:docPartPr>
        <w:name w:val="C15D8A64183744098705B5EF7BE5D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07A2-A747-4517-B15E-2ECFDC69C68D}"/>
      </w:docPartPr>
      <w:docPartBody>
        <w:p w:rsidR="00BE2202" w:rsidRDefault="007134B8">
          <w:pPr>
            <w:pStyle w:val="C15D8A64183744098705B5EF7BE5DBA4"/>
          </w:pPr>
          <w:r w:rsidRPr="00300633">
            <w:rPr>
              <w:noProof/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134B8"/>
    <w:rsid w:val="00206C96"/>
    <w:rsid w:val="007134B8"/>
    <w:rsid w:val="00760D83"/>
    <w:rsid w:val="00BE2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FF508265EC4AE597B0C4DC2458836B">
    <w:name w:val="81FF508265EC4AE597B0C4DC2458836B"/>
    <w:rsid w:val="00BE2202"/>
  </w:style>
  <w:style w:type="character" w:styleId="nfasis">
    <w:name w:val="Emphasis"/>
    <w:uiPriority w:val="20"/>
    <w:qFormat/>
    <w:rsid w:val="00BE2202"/>
    <w:rPr>
      <w:rFonts w:ascii="Arial" w:hAnsi="Arial" w:cs="Arial"/>
      <w:color w:val="4BACC6" w:themeColor="accent5"/>
    </w:rPr>
  </w:style>
  <w:style w:type="paragraph" w:customStyle="1" w:styleId="D265CEBC937A4644A91E21034495DDC8">
    <w:name w:val="D265CEBC937A4644A91E21034495DDC8"/>
    <w:rsid w:val="00BE2202"/>
  </w:style>
  <w:style w:type="paragraph" w:customStyle="1" w:styleId="E2F58DDEE21C4FAD9F80B134D550E180">
    <w:name w:val="E2F58DDEE21C4FAD9F80B134D550E180"/>
    <w:rsid w:val="00BE2202"/>
  </w:style>
  <w:style w:type="paragraph" w:customStyle="1" w:styleId="25615935270247CC831A5734BAED3BAB">
    <w:name w:val="25615935270247CC831A5734BAED3BAB"/>
    <w:rsid w:val="00BE2202"/>
  </w:style>
  <w:style w:type="paragraph" w:customStyle="1" w:styleId="Textoalaizquierda">
    <w:name w:val="Texto a la izquierda"/>
    <w:basedOn w:val="Normal"/>
    <w:next w:val="Normal"/>
    <w:uiPriority w:val="4"/>
    <w:qFormat/>
    <w:rsid w:val="00BE2202"/>
    <w:pPr>
      <w:spacing w:after="0" w:line="288" w:lineRule="auto"/>
      <w:jc w:val="right"/>
    </w:pPr>
    <w:rPr>
      <w:rFonts w:ascii="Arial" w:eastAsiaTheme="minorHAnsi" w:hAnsi="Arial" w:cs="Arial"/>
      <w:color w:val="404040" w:themeColor="text1" w:themeTint="BF"/>
      <w:szCs w:val="24"/>
      <w:lang w:val="es-ES" w:eastAsia="en-US"/>
    </w:rPr>
  </w:style>
  <w:style w:type="paragraph" w:customStyle="1" w:styleId="D09217914F41489EBE971D60CD14A35E">
    <w:name w:val="D09217914F41489EBE971D60CD14A35E"/>
    <w:rsid w:val="00BE2202"/>
  </w:style>
  <w:style w:type="paragraph" w:customStyle="1" w:styleId="849EE53310FF4E079DB8B00E56E0F929">
    <w:name w:val="849EE53310FF4E079DB8B00E56E0F929"/>
    <w:rsid w:val="00BE2202"/>
  </w:style>
  <w:style w:type="paragraph" w:customStyle="1" w:styleId="35C17EB062B247709F4A27D2E3A398B4">
    <w:name w:val="35C17EB062B247709F4A27D2E3A398B4"/>
    <w:rsid w:val="00BE2202"/>
  </w:style>
  <w:style w:type="paragraph" w:customStyle="1" w:styleId="76F734CC5CC1475B85EA32743EB5AEDD">
    <w:name w:val="76F734CC5CC1475B85EA32743EB5AEDD"/>
    <w:rsid w:val="00BE2202"/>
  </w:style>
  <w:style w:type="paragraph" w:customStyle="1" w:styleId="922DBB5F06934040A2DCA4F06D98B58A">
    <w:name w:val="922DBB5F06934040A2DCA4F06D98B58A"/>
    <w:rsid w:val="00BE2202"/>
  </w:style>
  <w:style w:type="paragraph" w:customStyle="1" w:styleId="CCF671C985B84EA6A4588499AF12DE97">
    <w:name w:val="CCF671C985B84EA6A4588499AF12DE97"/>
    <w:rsid w:val="00BE2202"/>
  </w:style>
  <w:style w:type="paragraph" w:customStyle="1" w:styleId="63CD104D07B4499A95346DBC619C1808">
    <w:name w:val="63CD104D07B4499A95346DBC619C1808"/>
    <w:rsid w:val="00BE2202"/>
  </w:style>
  <w:style w:type="paragraph" w:customStyle="1" w:styleId="C15D8A64183744098705B5EF7BE5DBA4">
    <w:name w:val="C15D8A64183744098705B5EF7BE5DBA4"/>
    <w:rsid w:val="00BE2202"/>
  </w:style>
  <w:style w:type="paragraph" w:customStyle="1" w:styleId="FB5B30D4B67743FBB7215BF6A9557C95">
    <w:name w:val="FB5B30D4B67743FBB7215BF6A9557C95"/>
    <w:rsid w:val="00BE2202"/>
  </w:style>
  <w:style w:type="paragraph" w:customStyle="1" w:styleId="CAEF7EE406034DD6BF67DC9741CCD052">
    <w:name w:val="CAEF7EE406034DD6BF67DC9741CCD052"/>
    <w:rsid w:val="00BE2202"/>
  </w:style>
  <w:style w:type="paragraph" w:customStyle="1" w:styleId="DA539143EC0F4B51A432042B1C1DBE48">
    <w:name w:val="DA539143EC0F4B51A432042B1C1DBE48"/>
    <w:rsid w:val="00BE2202"/>
  </w:style>
  <w:style w:type="paragraph" w:customStyle="1" w:styleId="06AD55271E1A4E0B808458DDB9548270">
    <w:name w:val="06AD55271E1A4E0B808458DDB9548270"/>
    <w:rsid w:val="00BE2202"/>
  </w:style>
  <w:style w:type="paragraph" w:customStyle="1" w:styleId="55AE8B16DAFC4D0F9B67D0D2F952CCC2">
    <w:name w:val="55AE8B16DAFC4D0F9B67D0D2F952CCC2"/>
    <w:rsid w:val="00BE2202"/>
  </w:style>
  <w:style w:type="paragraph" w:customStyle="1" w:styleId="82B93C2150874C1A95BA7F053D9FD3F5">
    <w:name w:val="82B93C2150874C1A95BA7F053D9FD3F5"/>
    <w:rsid w:val="00BE2202"/>
  </w:style>
  <w:style w:type="paragraph" w:customStyle="1" w:styleId="09A29F96F2874E8E9336565581B7BA89">
    <w:name w:val="09A29F96F2874E8E9336565581B7BA89"/>
    <w:rsid w:val="00BE2202"/>
  </w:style>
  <w:style w:type="paragraph" w:customStyle="1" w:styleId="A4FF6AB33A6F4546A2126080B9877A05">
    <w:name w:val="A4FF6AB33A6F4546A2126080B9877A05"/>
    <w:rsid w:val="00BE2202"/>
  </w:style>
  <w:style w:type="paragraph" w:customStyle="1" w:styleId="F966EAD6C7BF4C3FB13289DC0B1CD8B9">
    <w:name w:val="F966EAD6C7BF4C3FB13289DC0B1CD8B9"/>
    <w:rsid w:val="00BE2202"/>
  </w:style>
  <w:style w:type="paragraph" w:customStyle="1" w:styleId="6FFE62FD39CE41B8BF005DBCF8D1B83E">
    <w:name w:val="6FFE62FD39CE41B8BF005DBCF8D1B83E"/>
    <w:rsid w:val="00BE2202"/>
  </w:style>
  <w:style w:type="paragraph" w:customStyle="1" w:styleId="FE4D346B38BF4BE999965836416BCE24">
    <w:name w:val="FE4D346B38BF4BE999965836416BCE24"/>
    <w:rsid w:val="00BE2202"/>
  </w:style>
  <w:style w:type="paragraph" w:customStyle="1" w:styleId="A16AA8D1A0FC4B7B8269211442FEA8C1">
    <w:name w:val="A16AA8D1A0FC4B7B8269211442FEA8C1"/>
    <w:rsid w:val="00BE2202"/>
  </w:style>
  <w:style w:type="paragraph" w:customStyle="1" w:styleId="CB2878C2203845CF92FD329989F70616">
    <w:name w:val="CB2878C2203845CF92FD329989F70616"/>
    <w:rsid w:val="00BE2202"/>
  </w:style>
  <w:style w:type="paragraph" w:customStyle="1" w:styleId="B40B0B1241B44A2ABD74BCB56A77C73D">
    <w:name w:val="B40B0B1241B44A2ABD74BCB56A77C73D"/>
    <w:rsid w:val="00BE2202"/>
  </w:style>
  <w:style w:type="paragraph" w:customStyle="1" w:styleId="97ED5B36709B4877B5273888473F5631">
    <w:name w:val="97ED5B36709B4877B5273888473F5631"/>
    <w:rsid w:val="00BE2202"/>
  </w:style>
  <w:style w:type="paragraph" w:customStyle="1" w:styleId="11EB49132EF4435AB6A54B505C1CF2BE">
    <w:name w:val="11EB49132EF4435AB6A54B505C1CF2BE"/>
    <w:rsid w:val="00BE2202"/>
  </w:style>
  <w:style w:type="paragraph" w:customStyle="1" w:styleId="Textoaladerecha">
    <w:name w:val="Texto a la derecha"/>
    <w:basedOn w:val="Normal"/>
    <w:next w:val="Normal"/>
    <w:uiPriority w:val="5"/>
    <w:qFormat/>
    <w:rsid w:val="00BE2202"/>
    <w:pPr>
      <w:spacing w:after="0" w:line="288" w:lineRule="auto"/>
    </w:pPr>
    <w:rPr>
      <w:rFonts w:ascii="Arial" w:eastAsiaTheme="minorHAnsi" w:hAnsi="Arial" w:cs="Arial"/>
      <w:color w:val="404040" w:themeColor="text1" w:themeTint="BF"/>
      <w:szCs w:val="24"/>
      <w:lang w:val="es-ES" w:eastAsia="en-US"/>
    </w:rPr>
  </w:style>
  <w:style w:type="paragraph" w:customStyle="1" w:styleId="0FA9AC4DBD544A3B921C4B41D58A8DC9">
    <w:name w:val="0FA9AC4DBD544A3B921C4B41D58A8DC9"/>
    <w:rsid w:val="00BE2202"/>
  </w:style>
  <w:style w:type="paragraph" w:customStyle="1" w:styleId="42ABD8ED4EE24DE1986A89F50E7EDEB8">
    <w:name w:val="42ABD8ED4EE24DE1986A89F50E7EDEB8"/>
    <w:rsid w:val="00BE2202"/>
  </w:style>
  <w:style w:type="paragraph" w:customStyle="1" w:styleId="C6B7AFF4CE724A1CA049A6FEEFE2E51D">
    <w:name w:val="C6B7AFF4CE724A1CA049A6FEEFE2E51D"/>
    <w:rsid w:val="00BE2202"/>
  </w:style>
  <w:style w:type="paragraph" w:customStyle="1" w:styleId="C8D93839248C4A8BB3F2A487AE9C91E5">
    <w:name w:val="C8D93839248C4A8BB3F2A487AE9C91E5"/>
    <w:rsid w:val="00BE2202"/>
  </w:style>
  <w:style w:type="paragraph" w:customStyle="1" w:styleId="F703C24F97084FBFAC52F79C27F060E4">
    <w:name w:val="F703C24F97084FBFAC52F79C27F060E4"/>
    <w:rsid w:val="00BE22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7C3A27-5135-44FD-AD10-48C1BEED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moderno básico</Template>
  <TotalTime>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2021-05-16T19:02:00Z</dcterms:created>
  <dcterms:modified xsi:type="dcterms:W3CDTF">2021-05-16T19:02:00Z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