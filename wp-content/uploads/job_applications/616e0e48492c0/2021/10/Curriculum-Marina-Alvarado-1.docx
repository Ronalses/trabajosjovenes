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6578" w14:textId="3E38C5C5" w:rsidR="004967A7" w:rsidRDefault="00602543">
      <w:pPr>
        <w:pStyle w:val="Ttulo"/>
        <w:rPr>
          <w:noProof/>
        </w:rPr>
      </w:pPr>
      <w:r>
        <w:rPr>
          <w:noProof/>
        </w:rPr>
        <w:t>‍‍</w:t>
      </w:r>
      <w:sdt>
        <w:sdtPr>
          <w:rPr>
            <w:noProof/>
          </w:rPr>
          <w:alias w:val="Su nombre"/>
          <w:tag w:val=""/>
          <w:id w:val="1246310863"/>
          <w:placeholder>
            <w:docPart w:val="D24EB89C2EBF4488B19156513A0C32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B3A7C">
            <w:rPr>
              <w:noProof/>
              <w:lang w:val="es-CL"/>
            </w:rPr>
            <w:t>Marina Fernanda Alvarado Henríquez</w:t>
          </w:r>
        </w:sdtContent>
      </w:sdt>
    </w:p>
    <w:p w14:paraId="4A6185AD" w14:textId="77777777" w:rsidR="00C47A55" w:rsidRDefault="00602543" w:rsidP="00C47A55">
      <w:pPr>
        <w:pStyle w:val="Listaconvietas"/>
        <w:rPr>
          <w:noProof/>
        </w:rPr>
      </w:pPr>
      <w:r>
        <w:rPr>
          <w:noProof/>
        </w:rPr>
        <w:t> | </w:t>
      </w:r>
      <w:sdt>
        <w:sdtPr>
          <w:rPr>
            <w:noProof/>
          </w:rPr>
          <w:alias w:val="Teléfono"/>
          <w:tag w:val=""/>
          <w:id w:val="-1416317146"/>
          <w:placeholder>
            <w:docPart w:val="F364B6B35FBE482387002A9DD9A612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rPr>
              <w:noProof/>
            </w:rPr>
            <w:t>+56</w:t>
          </w:r>
          <w:r w:rsidR="009C63AB">
            <w:rPr>
              <w:noProof/>
            </w:rPr>
            <w:t>988904556</w:t>
          </w:r>
        </w:sdtContent>
      </w:sdt>
      <w:r>
        <w:rPr>
          <w:noProof/>
        </w:rPr>
        <w:t> | </w:t>
      </w:r>
      <w:sdt>
        <w:sdtPr>
          <w:rPr>
            <w:noProof/>
          </w:rPr>
          <w:alias w:val="Correo electrónico"/>
          <w:tag w:val=""/>
          <w:id w:val="-391963670"/>
          <w:placeholder>
            <w:docPart w:val="90AF7A4D946F422F8CBC1841528707B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0F7C25">
            <w:rPr>
              <w:noProof/>
            </w:rPr>
            <w:t xml:space="preserve"> </w:t>
          </w:r>
          <w:r w:rsidR="009C63AB">
            <w:rPr>
              <w:noProof/>
            </w:rPr>
            <w:t>maryna.alvarado2</w:t>
          </w:r>
          <w:r w:rsidRPr="000F7C25">
            <w:rPr>
              <w:noProof/>
            </w:rPr>
            <w:t xml:space="preserve">@gmail.com | </w:t>
          </w:r>
          <w:r>
            <w:rPr>
              <w:noProof/>
            </w:rPr>
            <w:t>20.8</w:t>
          </w:r>
          <w:r w:rsidR="009C63AB">
            <w:rPr>
              <w:noProof/>
            </w:rPr>
            <w:t>37.308</w:t>
          </w:r>
          <w:r>
            <w:rPr>
              <w:noProof/>
            </w:rPr>
            <w:t>-</w:t>
          </w:r>
          <w:r w:rsidR="009C63AB">
            <w:rPr>
              <w:noProof/>
            </w:rPr>
            <w:t>0</w:t>
          </w:r>
          <w:r>
            <w:rPr>
              <w:noProof/>
            </w:rPr>
            <w:t xml:space="preserve"> </w:t>
          </w:r>
          <w:r w:rsidRPr="000F7C25">
            <w:rPr>
              <w:noProof/>
            </w:rPr>
            <w:t xml:space="preserve"> </w:t>
          </w:r>
        </w:sdtContent>
      </w:sdt>
    </w:p>
    <w:p w14:paraId="116B7AFA" w14:textId="5E464F6A" w:rsidR="000F7C25" w:rsidRDefault="00602543" w:rsidP="00C47A55">
      <w:pPr>
        <w:pStyle w:val="Encabezadodelaseccin"/>
        <w:rPr>
          <w:noProof/>
        </w:rPr>
      </w:pPr>
      <w:r w:rsidRPr="00C765AE">
        <w:rPr>
          <w:noProof/>
        </w:rPr>
        <w:t>Objetivo</w:t>
      </w:r>
    </w:p>
    <w:p w14:paraId="63597840" w14:textId="3B4419BD" w:rsidR="00C765AE" w:rsidRPr="000F7C25" w:rsidRDefault="00602543" w:rsidP="00CB0B15">
      <w:pPr>
        <w:pStyle w:val="Listaconvietas"/>
        <w:rPr>
          <w:rFonts w:hAnsiTheme="majorHAnsi" w:cstheme="majorBidi"/>
          <w:b/>
          <w:color w:val="39A5B7"/>
          <w:sz w:val="24"/>
        </w:rPr>
      </w:pPr>
      <w:r w:rsidRPr="00C765AE">
        <w:t>Lograr un mayor desarrollo personal y laboral, actuando con responsabilidad y capacidad de logro, poder ampliar mis capacidade</w:t>
      </w:r>
      <w:r>
        <w:t>s y obtener mayor experiencia</w:t>
      </w:r>
      <w:r w:rsidR="008B3A7C">
        <w:t xml:space="preserve"> en actividades de objetivo social</w:t>
      </w:r>
      <w:r>
        <w:t>.</w:t>
      </w:r>
    </w:p>
    <w:p w14:paraId="7A670843" w14:textId="77777777" w:rsidR="000F7C25" w:rsidRDefault="00602543" w:rsidP="000F7C25">
      <w:pPr>
        <w:pStyle w:val="Encabezadodelaseccin"/>
      </w:pPr>
      <w:r>
        <w:t xml:space="preserve">Datos Personales </w:t>
      </w:r>
    </w:p>
    <w:p w14:paraId="5DB4EA73" w14:textId="41411C61" w:rsidR="000F7C25" w:rsidRDefault="00602543" w:rsidP="000F7C25">
      <w:pPr>
        <w:pStyle w:val="Listaconvietas"/>
      </w:pPr>
      <w:r>
        <w:t xml:space="preserve">Fecha de Nacimiento: </w:t>
      </w:r>
      <w:r w:rsidR="009C63AB">
        <w:t>7 de septiembre de 2001</w:t>
      </w:r>
    </w:p>
    <w:p w14:paraId="00931E37" w14:textId="4F3B5707" w:rsidR="000F7C25" w:rsidRDefault="00602543" w:rsidP="000F7C25">
      <w:pPr>
        <w:pStyle w:val="Listaconvietas"/>
      </w:pPr>
      <w:r>
        <w:t xml:space="preserve">Edad: </w:t>
      </w:r>
      <w:r w:rsidR="009C63AB">
        <w:t>20</w:t>
      </w:r>
      <w:r>
        <w:t xml:space="preserve"> años</w:t>
      </w:r>
    </w:p>
    <w:p w14:paraId="26FACEB1" w14:textId="77777777" w:rsidR="00CB0B15" w:rsidRDefault="00602543" w:rsidP="000F7C25">
      <w:pPr>
        <w:pStyle w:val="Listaconvietas"/>
      </w:pPr>
      <w:r>
        <w:t>Nacionalidad: Chilena</w:t>
      </w:r>
    </w:p>
    <w:p w14:paraId="7ED8244E" w14:textId="77777777" w:rsidR="00CB0B15" w:rsidRPr="000F7C25" w:rsidRDefault="00602543" w:rsidP="000F7C25">
      <w:pPr>
        <w:pStyle w:val="Listaconvietas"/>
      </w:pPr>
      <w:r>
        <w:t>Estado Civil: Soltera</w:t>
      </w:r>
    </w:p>
    <w:p w14:paraId="44F5BF08" w14:textId="77777777" w:rsidR="004967A7" w:rsidRDefault="00602543" w:rsidP="00C51C5F">
      <w:pPr>
        <w:pStyle w:val="Encabezadodelaseccin"/>
        <w:spacing w:before="480"/>
        <w:rPr>
          <w:noProof/>
        </w:rPr>
      </w:pPr>
      <w:r>
        <w:rPr>
          <w:noProof/>
        </w:rPr>
        <w:t>Educación</w:t>
      </w:r>
    </w:p>
    <w:p w14:paraId="22AE6D5A" w14:textId="77777777" w:rsidR="004967A7" w:rsidRDefault="00602543">
      <w:pPr>
        <w:pStyle w:val="Subseccin"/>
        <w:spacing w:before="100"/>
        <w:rPr>
          <w:noProof/>
        </w:rPr>
      </w:pPr>
      <w:r>
        <w:rPr>
          <w:noProof/>
        </w:rPr>
        <w:t>Educación BÁSICA</w:t>
      </w:r>
    </w:p>
    <w:p w14:paraId="18A5C833" w14:textId="77777777" w:rsidR="004967A7" w:rsidRDefault="00602543">
      <w:pPr>
        <w:pStyle w:val="Listaconvietas"/>
        <w:rPr>
          <w:noProof/>
        </w:rPr>
      </w:pPr>
      <w:r>
        <w:rPr>
          <w:noProof/>
        </w:rPr>
        <w:t>2006 - 2015</w:t>
      </w:r>
    </w:p>
    <w:p w14:paraId="2AFE1057" w14:textId="3796E15C" w:rsidR="004967A7" w:rsidRDefault="009C63AB">
      <w:pPr>
        <w:pStyle w:val="Listaconvietas"/>
        <w:rPr>
          <w:noProof/>
        </w:rPr>
      </w:pPr>
      <w:r>
        <w:rPr>
          <w:noProof/>
        </w:rPr>
        <w:t>Colegio María Luisa Villalón</w:t>
      </w:r>
      <w:r w:rsidR="00602543">
        <w:rPr>
          <w:noProof/>
        </w:rPr>
        <w:t xml:space="preserve"> hasta 20</w:t>
      </w:r>
      <w:r>
        <w:rPr>
          <w:noProof/>
        </w:rPr>
        <w:t>09</w:t>
      </w:r>
    </w:p>
    <w:p w14:paraId="32505CBE" w14:textId="1D041B36" w:rsidR="008B3A7C" w:rsidRDefault="008B3A7C">
      <w:pPr>
        <w:pStyle w:val="Listaconvietas"/>
        <w:rPr>
          <w:noProof/>
        </w:rPr>
      </w:pPr>
      <w:r>
        <w:rPr>
          <w:noProof/>
        </w:rPr>
        <w:t>Colegio Los Alpes 2010 hasta 2013</w:t>
      </w:r>
    </w:p>
    <w:p w14:paraId="6FC59BD7" w14:textId="77777777" w:rsidR="00CB0B15" w:rsidRDefault="00602543">
      <w:pPr>
        <w:pStyle w:val="Listaconvietas"/>
        <w:rPr>
          <w:noProof/>
        </w:rPr>
      </w:pPr>
      <w:r>
        <w:rPr>
          <w:noProof/>
        </w:rPr>
        <w:t>Liceo 7 de niñas de Providencia del 2014 hasta 2015</w:t>
      </w:r>
    </w:p>
    <w:p w14:paraId="0AF876D4" w14:textId="77777777" w:rsidR="004967A7" w:rsidRDefault="00602543">
      <w:pPr>
        <w:pStyle w:val="Listaconvietas"/>
        <w:rPr>
          <w:noProof/>
        </w:rPr>
      </w:pPr>
      <w:r>
        <w:rPr>
          <w:noProof/>
        </w:rPr>
        <w:t>Aprobación del ciclo escolar sin repetición.</w:t>
      </w:r>
    </w:p>
    <w:sdt>
      <w:sdtPr>
        <w:rPr>
          <w:b w:val="0"/>
          <w:bCs w:val="0"/>
          <w:caps w:val="0"/>
          <w:noProof/>
          <w:color w:val="404040" w:themeColor="text1" w:themeTint="BF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noProof/>
              <w:color w:val="404040" w:themeColor="text1" w:themeTint="BF"/>
            </w:rPr>
            <w:id w:val="-514004892"/>
          </w:sdtPr>
          <w:sdtEndPr/>
          <w:sdtContent>
            <w:p w14:paraId="78F34FE5" w14:textId="77777777" w:rsidR="004967A7" w:rsidRDefault="00602543">
              <w:pPr>
                <w:pStyle w:val="Subseccin"/>
                <w:rPr>
                  <w:noProof/>
                </w:rPr>
              </w:pPr>
              <w:r>
                <w:rPr>
                  <w:noProof/>
                </w:rPr>
                <w:t>Educación Media</w:t>
              </w:r>
            </w:p>
            <w:p w14:paraId="294CFCD4" w14:textId="77777777" w:rsidR="004967A7" w:rsidRDefault="00602543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>2016 - 2019</w:t>
              </w:r>
            </w:p>
            <w:p w14:paraId="098C1594" w14:textId="590C5F64" w:rsidR="004967A7" w:rsidRDefault="00602543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>Liceo 7 de niñas de Providencia del 2016 hasta 201</w:t>
              </w:r>
              <w:r w:rsidR="009C63AB">
                <w:rPr>
                  <w:noProof/>
                </w:rPr>
                <w:t>8</w:t>
              </w:r>
            </w:p>
            <w:p w14:paraId="4AB45DD0" w14:textId="0656E6BD" w:rsidR="009C63AB" w:rsidRDefault="009C63AB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>Colegio Los Alpes 2019</w:t>
              </w:r>
            </w:p>
            <w:p w14:paraId="23EDF52F" w14:textId="77777777" w:rsidR="00C47A55" w:rsidRDefault="00602543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>Aprobación del ciclo sin repetición</w:t>
              </w:r>
            </w:p>
            <w:p w14:paraId="48F442EF" w14:textId="782E5132" w:rsidR="00C47A55" w:rsidRDefault="00602543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 xml:space="preserve"> </w:t>
              </w:r>
            </w:p>
            <w:p w14:paraId="1196AF1A" w14:textId="77777777" w:rsidR="00C47A55" w:rsidRDefault="00C47A55">
              <w:pPr>
                <w:pStyle w:val="Listaconvietas"/>
                <w:rPr>
                  <w:b/>
                  <w:bCs/>
                  <w:noProof/>
                </w:rPr>
              </w:pPr>
              <w:r w:rsidRPr="00C47A55">
                <w:rPr>
                  <w:b/>
                  <w:bCs/>
                  <w:noProof/>
                </w:rPr>
                <w:t>EDUCACIÓN SUPERIOR</w:t>
              </w:r>
            </w:p>
            <w:p w14:paraId="5E2489F5" w14:textId="0D497D74" w:rsidR="004967A7" w:rsidRDefault="00C47A55">
              <w:pPr>
                <w:pStyle w:val="Listaconvietas"/>
                <w:rPr>
                  <w:noProof/>
                </w:rPr>
              </w:pPr>
              <w:r>
                <w:rPr>
                  <w:noProof/>
                </w:rPr>
                <w:t>Actualmente cursando el cuarto semestre de la carrera Administración Pública de la Universidad de Valparaíso</w:t>
              </w:r>
            </w:p>
          </w:sdtContent>
        </w:sdt>
      </w:sdtContent>
    </w:sdt>
    <w:p w14:paraId="3ACD68E0" w14:textId="77777777" w:rsidR="004967A7" w:rsidRDefault="00602543" w:rsidP="00C51C5F">
      <w:pPr>
        <w:pStyle w:val="Encabezadodelaseccin"/>
        <w:spacing w:before="480"/>
        <w:rPr>
          <w:noProof/>
        </w:rPr>
      </w:pPr>
      <w:r>
        <w:rPr>
          <w:noProof/>
        </w:rPr>
        <w:t>Varios</w:t>
      </w:r>
    </w:p>
    <w:p w14:paraId="753D304A" w14:textId="77777777" w:rsidR="004967A7" w:rsidRDefault="00602543">
      <w:pPr>
        <w:pStyle w:val="Subseccin"/>
        <w:spacing w:before="100"/>
        <w:rPr>
          <w:noProof/>
        </w:rPr>
      </w:pPr>
      <w:r>
        <w:rPr>
          <w:noProof/>
        </w:rPr>
        <w:t>PSU</w:t>
      </w:r>
    </w:p>
    <w:p w14:paraId="47727BB2" w14:textId="6A148EE0" w:rsidR="004967A7" w:rsidRDefault="009C63AB" w:rsidP="000F7C25">
      <w:pPr>
        <w:pStyle w:val="Listaconvietas"/>
        <w:rPr>
          <w:noProof/>
        </w:rPr>
      </w:pPr>
      <w:r>
        <w:rPr>
          <w:noProof/>
        </w:rPr>
        <w:t>Rendida durante el año 2019</w:t>
      </w:r>
    </w:p>
    <w:p w14:paraId="7B7E3F7C" w14:textId="55DD4884" w:rsidR="00C47A55" w:rsidRPr="00C47A55" w:rsidRDefault="00602543" w:rsidP="00C47A55">
      <w:pPr>
        <w:pStyle w:val="Encabezadodelaseccin"/>
        <w:rPr>
          <w:noProof/>
        </w:rPr>
      </w:pPr>
      <w:r>
        <w:rPr>
          <w:noProof/>
        </w:rPr>
        <w:t>Experiencia</w:t>
      </w:r>
      <w:r w:rsidR="00C47A55">
        <w:rPr>
          <w:noProof/>
        </w:rPr>
        <w:t xml:space="preserve"> </w:t>
      </w:r>
    </w:p>
    <w:p w14:paraId="3C6DD1D1" w14:textId="44596326" w:rsidR="00C47A55" w:rsidRDefault="00602543" w:rsidP="00C47A55">
      <w:pPr>
        <w:pStyle w:val="Subseccin"/>
        <w:spacing w:before="100"/>
      </w:pPr>
      <w:r>
        <w:t xml:space="preserve">- </w:t>
      </w:r>
      <w:r w:rsidR="009C63AB">
        <w:t>vendedora tienda manis sport</w:t>
      </w:r>
      <w:r w:rsidR="008B3A7C">
        <w:t xml:space="preserve"> </w:t>
      </w:r>
      <w:r>
        <w:t xml:space="preserve">temporada navidad y </w:t>
      </w:r>
      <w:r w:rsidR="009C63AB">
        <w:t>año nuevo</w:t>
      </w:r>
      <w:r>
        <w:t xml:space="preserve"> 201</w:t>
      </w:r>
      <w:r w:rsidR="009C63AB">
        <w:t>8</w:t>
      </w:r>
      <w:r w:rsidR="00C47A55">
        <w:t>.</w:t>
      </w:r>
    </w:p>
    <w:p w14:paraId="4D1D56A7" w14:textId="2533E5F8" w:rsidR="00C47A55" w:rsidRDefault="00C47A55" w:rsidP="00C47A55">
      <w:pPr>
        <w:pStyle w:val="Subseccin"/>
        <w:spacing w:before="100"/>
      </w:pPr>
      <w:r>
        <w:t>-</w:t>
      </w:r>
      <w:r>
        <w:t>Promotora empresa de transporte city fast 2019.</w:t>
      </w:r>
    </w:p>
    <w:p w14:paraId="1ABAE1C7" w14:textId="246DC6EC" w:rsidR="00CB0B15" w:rsidRDefault="00602543">
      <w:pPr>
        <w:pStyle w:val="Subseccin"/>
        <w:spacing w:before="100"/>
        <w:rPr>
          <w:noProof/>
          <w:sz w:val="24"/>
        </w:rPr>
      </w:pPr>
      <w:r>
        <w:rPr>
          <w:noProof/>
          <w:sz w:val="24"/>
        </w:rPr>
        <w:t xml:space="preserve">Disponibilidad </w:t>
      </w:r>
      <w:r w:rsidR="008B3A7C">
        <w:rPr>
          <w:noProof/>
          <w:sz w:val="24"/>
        </w:rPr>
        <w:t>part time semanal</w:t>
      </w:r>
      <w:r>
        <w:rPr>
          <w:noProof/>
          <w:sz w:val="24"/>
        </w:rPr>
        <w:t>.</w:t>
      </w:r>
    </w:p>
    <w:sectPr w:rsidR="00CB0B15" w:rsidSect="00846DB4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9F91" w14:textId="77777777" w:rsidR="00FB0AE4" w:rsidRDefault="00FB0AE4">
      <w:pPr>
        <w:spacing w:after="0"/>
      </w:pPr>
      <w:r>
        <w:separator/>
      </w:r>
    </w:p>
  </w:endnote>
  <w:endnote w:type="continuationSeparator" w:id="0">
    <w:p w14:paraId="351C01C3" w14:textId="77777777" w:rsidR="00FB0AE4" w:rsidRDefault="00FB0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771D" w14:textId="77777777" w:rsidR="004967A7" w:rsidRDefault="00602543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B78C" w14:textId="77777777" w:rsidR="00FB0AE4" w:rsidRDefault="00FB0AE4">
      <w:pPr>
        <w:spacing w:after="0"/>
      </w:pPr>
      <w:r>
        <w:separator/>
      </w:r>
    </w:p>
  </w:footnote>
  <w:footnote w:type="continuationSeparator" w:id="0">
    <w:p w14:paraId="11E7CE10" w14:textId="77777777" w:rsidR="00FB0AE4" w:rsidRDefault="00FB0A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53122FB"/>
    <w:multiLevelType w:val="hybridMultilevel"/>
    <w:tmpl w:val="7D6657F6"/>
    <w:lvl w:ilvl="0" w:tplc="EF22ACA0">
      <w:start w:val="1"/>
      <w:numFmt w:val="decimal"/>
      <w:lvlText w:val="%1."/>
      <w:lvlJc w:val="left"/>
      <w:pPr>
        <w:ind w:left="720" w:hanging="360"/>
      </w:pPr>
    </w:lvl>
    <w:lvl w:ilvl="1" w:tplc="F2B6C7D0">
      <w:start w:val="1"/>
      <w:numFmt w:val="decimal"/>
      <w:lvlText w:val="%2."/>
      <w:lvlJc w:val="left"/>
      <w:pPr>
        <w:ind w:left="1440" w:hanging="1080"/>
      </w:pPr>
    </w:lvl>
    <w:lvl w:ilvl="2" w:tplc="1ECA8ABA">
      <w:start w:val="1"/>
      <w:numFmt w:val="decimal"/>
      <w:lvlText w:val="%3."/>
      <w:lvlJc w:val="left"/>
      <w:pPr>
        <w:ind w:left="2160" w:hanging="1980"/>
      </w:pPr>
    </w:lvl>
    <w:lvl w:ilvl="3" w:tplc="78886900">
      <w:start w:val="1"/>
      <w:numFmt w:val="decimal"/>
      <w:lvlText w:val="%4."/>
      <w:lvlJc w:val="left"/>
      <w:pPr>
        <w:ind w:left="2880" w:hanging="2520"/>
      </w:pPr>
    </w:lvl>
    <w:lvl w:ilvl="4" w:tplc="C32635A2">
      <w:start w:val="1"/>
      <w:numFmt w:val="decimal"/>
      <w:lvlText w:val="%5."/>
      <w:lvlJc w:val="left"/>
      <w:pPr>
        <w:ind w:left="3600" w:hanging="3240"/>
      </w:pPr>
    </w:lvl>
    <w:lvl w:ilvl="5" w:tplc="15220874">
      <w:start w:val="1"/>
      <w:numFmt w:val="decimal"/>
      <w:lvlText w:val="%6."/>
      <w:lvlJc w:val="left"/>
      <w:pPr>
        <w:ind w:left="4320" w:hanging="4140"/>
      </w:pPr>
    </w:lvl>
    <w:lvl w:ilvl="6" w:tplc="A05C7266">
      <w:start w:val="1"/>
      <w:numFmt w:val="decimal"/>
      <w:lvlText w:val="%7."/>
      <w:lvlJc w:val="left"/>
      <w:pPr>
        <w:ind w:left="5040" w:hanging="4680"/>
      </w:pPr>
    </w:lvl>
    <w:lvl w:ilvl="7" w:tplc="1D767D88">
      <w:start w:val="1"/>
      <w:numFmt w:val="decimal"/>
      <w:lvlText w:val="%8."/>
      <w:lvlJc w:val="left"/>
      <w:pPr>
        <w:ind w:left="5760" w:hanging="5400"/>
      </w:pPr>
    </w:lvl>
    <w:lvl w:ilvl="8" w:tplc="4B3CA2C6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2F6D2B64"/>
    <w:multiLevelType w:val="hybridMultilevel"/>
    <w:tmpl w:val="8B1A0FD6"/>
    <w:lvl w:ilvl="0" w:tplc="CAD61DB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9EB29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1D76B4FA">
      <w:numFmt w:val="bullet"/>
      <w:lvlText w:val=""/>
      <w:lvlJc w:val="left"/>
      <w:pPr>
        <w:ind w:left="2160" w:hanging="1800"/>
      </w:pPr>
      <w:rPr>
        <w:rFonts w:ascii="Wingdings" w:hAnsi="Wingdings"/>
      </w:rPr>
    </w:lvl>
    <w:lvl w:ilvl="3" w:tplc="4B8EEA8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BC661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48429356">
      <w:numFmt w:val="bullet"/>
      <w:lvlText w:val=""/>
      <w:lvlJc w:val="left"/>
      <w:pPr>
        <w:ind w:left="4320" w:hanging="3960"/>
      </w:pPr>
      <w:rPr>
        <w:rFonts w:ascii="Wingdings" w:hAnsi="Wingdings"/>
      </w:rPr>
    </w:lvl>
    <w:lvl w:ilvl="6" w:tplc="D4601B3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640800E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464E903E">
      <w:numFmt w:val="bullet"/>
      <w:lvlText w:val=""/>
      <w:lvlJc w:val="left"/>
      <w:pPr>
        <w:ind w:left="6480" w:hanging="61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91D"/>
    <w:rsid w:val="005B491D"/>
    <w:rsid w:val="00602543"/>
    <w:rsid w:val="008B3A7C"/>
    <w:rsid w:val="009C63AB"/>
    <w:rsid w:val="00A1144E"/>
    <w:rsid w:val="00C47A55"/>
    <w:rsid w:val="00FB0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1A6C"/>
  <w15:docId w15:val="{B58F4CFC-DBDC-49CB-81AC-88E43F7E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Theme="minorHAnsi" w:cstheme="minorBidi"/>
        <w:color w:val="404040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B4"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pPr>
      <w:spacing w:after="300"/>
    </w:pPr>
    <w:rPr>
      <w:color w:val="17365D"/>
      <w:sz w:val="52"/>
    </w:rPr>
  </w:style>
  <w:style w:type="character" w:customStyle="1" w:styleId="TtuloCar">
    <w:name w:val="Título Car"/>
    <w:basedOn w:val="Fuentedeprrafopredeter"/>
    <w:link w:val="Ttulo"/>
    <w:uiPriority w:val="2"/>
    <w:rsid w:val="00846DB4"/>
    <w:rPr>
      <w:rFonts w:ascii="Cambria" w:eastAsiaTheme="majorEastAsia" w:hAnsiTheme="majorHAnsi" w:cstheme="majorBidi"/>
      <w:color w:val="39A5B7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sid w:val="00846DB4"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rsid w:val="00846DB4"/>
    <w:pPr>
      <w:spacing w:before="500" w:after="100"/>
    </w:pPr>
    <w:rPr>
      <w:rFonts w:eastAsiaTheme="majorEastAsia" w:hAnsiTheme="majorHAnsi" w:cstheme="majorBidi"/>
      <w:b/>
      <w:bCs/>
      <w:color w:val="39A5B7"/>
      <w:sz w:val="24"/>
    </w:rPr>
  </w:style>
  <w:style w:type="paragraph" w:styleId="Listaconvietas">
    <w:name w:val="List Bullet"/>
    <w:basedOn w:val="Normal"/>
    <w:uiPriority w:val="1"/>
    <w:unhideWhenUsed/>
    <w:qFormat/>
    <w:rsid w:val="00846DB4"/>
    <w:pPr>
      <w:spacing w:after="80"/>
    </w:pPr>
  </w:style>
  <w:style w:type="paragraph" w:customStyle="1" w:styleId="Subseccin">
    <w:name w:val="Subsección"/>
    <w:basedOn w:val="Normal"/>
    <w:uiPriority w:val="1"/>
    <w:qFormat/>
    <w:rsid w:val="00846DB4"/>
    <w:pPr>
      <w:spacing w:before="280" w:after="120"/>
    </w:pPr>
    <w:rPr>
      <w:b/>
      <w:bCs/>
      <w:caps/>
      <w:color w:val="262626"/>
    </w:rPr>
  </w:style>
  <w:style w:type="paragraph" w:styleId="Encabezado">
    <w:name w:val="header"/>
    <w:basedOn w:val="Normal"/>
    <w:link w:val="EncabezadoCar"/>
    <w:uiPriority w:val="99"/>
    <w:unhideWhenUsed/>
    <w:rsid w:val="00846DB4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46DB4"/>
  </w:style>
  <w:style w:type="paragraph" w:styleId="Piedepgina">
    <w:name w:val="footer"/>
    <w:basedOn w:val="Normal"/>
    <w:link w:val="PiedepginaCar"/>
    <w:uiPriority w:val="99"/>
    <w:unhideWhenUsed/>
    <w:rsid w:val="00846DB4"/>
    <w:pPr>
      <w:spacing w:after="0"/>
      <w:jc w:val="right"/>
    </w:pPr>
    <w:rPr>
      <w:color w:val="39A5B7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46DB4"/>
    <w:rPr>
      <w:color w:val="39A5B7"/>
    </w:rPr>
  </w:style>
  <w:style w:type="paragraph" w:styleId="Fecha">
    <w:name w:val="Date"/>
    <w:basedOn w:val="Normal"/>
    <w:next w:val="Normal"/>
    <w:link w:val="FechaCar"/>
    <w:uiPriority w:val="1"/>
    <w:unhideWhenUsed/>
    <w:qFormat/>
    <w:rsid w:val="00846DB4"/>
    <w:pPr>
      <w:spacing w:before="720"/>
      <w:contextualSpacing/>
    </w:pPr>
    <w:rPr>
      <w:b/>
      <w:bCs/>
      <w:color w:val="0D0D0D"/>
    </w:rPr>
  </w:style>
  <w:style w:type="character" w:customStyle="1" w:styleId="FechaCar">
    <w:name w:val="Fecha Car"/>
    <w:basedOn w:val="Fuentedeprrafopredeter"/>
    <w:link w:val="Fecha"/>
    <w:uiPriority w:val="1"/>
    <w:rsid w:val="00846DB4"/>
    <w:rPr>
      <w:b/>
      <w:bCs/>
      <w:color w:val="0D0D0D"/>
    </w:rPr>
  </w:style>
  <w:style w:type="paragraph" w:customStyle="1" w:styleId="Direccin">
    <w:name w:val="Dirección"/>
    <w:basedOn w:val="Normal"/>
    <w:uiPriority w:val="1"/>
    <w:qFormat/>
    <w:rsid w:val="00846DB4"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rsid w:val="00846DB4"/>
    <w:pPr>
      <w:spacing w:before="800" w:after="180"/>
    </w:pPr>
    <w:rPr>
      <w:b/>
      <w:bCs/>
      <w:color w:val="0D0D0D"/>
    </w:rPr>
  </w:style>
  <w:style w:type="character" w:customStyle="1" w:styleId="SaludoCar">
    <w:name w:val="Saludo Car"/>
    <w:basedOn w:val="Fuentedeprrafopredeter"/>
    <w:link w:val="Saludo"/>
    <w:uiPriority w:val="2"/>
    <w:rsid w:val="00846DB4"/>
    <w:rPr>
      <w:b/>
      <w:bCs/>
      <w:color w:val="0D0D0D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rsid w:val="00846DB4"/>
    <w:pPr>
      <w:spacing w:before="720" w:after="0"/>
    </w:pPr>
    <w:rPr>
      <w:b/>
      <w:bCs/>
      <w:color w:val="0D0D0D"/>
    </w:rPr>
  </w:style>
  <w:style w:type="character" w:customStyle="1" w:styleId="CierreCar">
    <w:name w:val="Cierre Car"/>
    <w:basedOn w:val="Fuentedeprrafopredeter"/>
    <w:link w:val="Cierre"/>
    <w:uiPriority w:val="2"/>
    <w:rsid w:val="00846DB4"/>
    <w:rPr>
      <w:b/>
      <w:bCs/>
      <w:color w:val="0D0D0D"/>
    </w:rPr>
  </w:style>
  <w:style w:type="paragraph" w:styleId="Firma">
    <w:name w:val="Signature"/>
    <w:basedOn w:val="Normal"/>
    <w:link w:val="FirmaCar"/>
    <w:uiPriority w:val="2"/>
    <w:unhideWhenUsed/>
    <w:qFormat/>
    <w:rsid w:val="00846DB4"/>
    <w:pPr>
      <w:spacing w:before="1080"/>
      <w:contextualSpacing/>
    </w:pPr>
    <w:rPr>
      <w:b/>
      <w:bCs/>
      <w:color w:val="0D0D0D"/>
    </w:rPr>
  </w:style>
  <w:style w:type="character" w:customStyle="1" w:styleId="FirmaCar">
    <w:name w:val="Firma Car"/>
    <w:basedOn w:val="Fuentedeprrafopredeter"/>
    <w:link w:val="Firma"/>
    <w:uiPriority w:val="2"/>
    <w:rsid w:val="00846DB4"/>
    <w:rPr>
      <w:b/>
      <w:bCs/>
      <w:color w:val="0D0D0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D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D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unhideWhenUsed/>
    <w:qFormat/>
    <w:rsid w:val="000F7C25"/>
    <w:pPr>
      <w:ind w:left="720"/>
      <w:contextualSpacing/>
    </w:pPr>
  </w:style>
  <w:style w:type="paragraph" w:styleId="Subttulo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4EB89C2EBF4488B19156513A0C3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4CE2F-F350-45C5-BC37-FB859EF91D8F}"/>
      </w:docPartPr>
      <w:docPartBody>
        <w:p w:rsidR="00BC3251" w:rsidRDefault="00FA5AAA">
          <w:pPr>
            <w:pStyle w:val="D24EB89C2EBF4488B19156513A0C326E"/>
          </w:pPr>
          <w:r>
            <w:t>[Su nombre]</w:t>
          </w:r>
        </w:p>
      </w:docPartBody>
    </w:docPart>
    <w:docPart>
      <w:docPartPr>
        <w:name w:val="F364B6B35FBE482387002A9DD9A6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79B22-6417-43E7-B4D1-D64FC64E72FC}"/>
      </w:docPartPr>
      <w:docPartBody>
        <w:p w:rsidR="00BC3251" w:rsidRDefault="00FA5AAA">
          <w:pPr>
            <w:pStyle w:val="F364B6B35FBE482387002A9DD9A6125A"/>
          </w:pPr>
          <w:r>
            <w:t>[Teléfono]</w:t>
          </w:r>
        </w:p>
      </w:docPartBody>
    </w:docPart>
    <w:docPart>
      <w:docPartPr>
        <w:name w:val="90AF7A4D946F422F8CBC184152870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D6D22-92D7-4587-93ED-FB81AA153CD7}"/>
      </w:docPartPr>
      <w:docPartBody>
        <w:p w:rsidR="00BC3251" w:rsidRDefault="00FA5AAA">
          <w:pPr>
            <w:pStyle w:val="90AF7A4D946F422F8CBC1841528707B0"/>
          </w:pPr>
          <w:r>
            <w:t>[Correo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AAA"/>
    <w:rsid w:val="00086B8C"/>
    <w:rsid w:val="007C53D7"/>
    <w:rsid w:val="00BC3251"/>
    <w:rsid w:val="00FA5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4EB89C2EBF4488B19156513A0C326E">
    <w:name w:val="D24EB89C2EBF4488B19156513A0C326E"/>
    <w:rsid w:val="00BC3251"/>
  </w:style>
  <w:style w:type="paragraph" w:customStyle="1" w:styleId="F364B6B35FBE482387002A9DD9A6125A">
    <w:name w:val="F364B6B35FBE482387002A9DD9A6125A"/>
    <w:rsid w:val="00BC3251"/>
  </w:style>
  <w:style w:type="paragraph" w:customStyle="1" w:styleId="90AF7A4D946F422F8CBC1841528707B0">
    <w:name w:val="90AF7A4D946F422F8CBC1841528707B0"/>
    <w:rsid w:val="00BC3251"/>
  </w:style>
  <w:style w:type="character" w:styleId="Textodelmarcadordeposicin">
    <w:name w:val="Placeholder Text"/>
    <w:basedOn w:val="Fuentedeprrafopredeter"/>
    <w:uiPriority w:val="99"/>
    <w:semiHidden/>
    <w:rsid w:val="00BC3251"/>
    <w:rPr>
      <w:color w:val="808080"/>
    </w:rPr>
  </w:style>
  <w:style w:type="paragraph" w:styleId="Listaconvietas">
    <w:name w:val="List Bullet"/>
    <w:basedOn w:val="Normal"/>
    <w:uiPriority w:val="1"/>
    <w:unhideWhenUsed/>
    <w:qFormat/>
    <w:rsid w:val="00BC3251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Calle puerto montt #18754, Maipú</CompanyAddress>
  <CompanyPhone>+56988904556</CompanyPhone>
  <CompanyFax/>
  <CompanyEmail> maryna.alvarado2@gmail.com | 20.837.308-0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34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Fernanda Alvarado Henríquez</dc:creator>
  <cp:lastModifiedBy>Marina Alvarado Henriquez</cp:lastModifiedBy>
  <cp:revision>4</cp:revision>
  <dcterms:created xsi:type="dcterms:W3CDTF">2019-12-03T02:51:00Z</dcterms:created>
  <dcterms:modified xsi:type="dcterms:W3CDTF">2021-10-19T00:10:00Z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