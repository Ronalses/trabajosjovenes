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C7AE" w14:textId="77777777" w:rsidR="00235D8E" w:rsidRDefault="00235D8E"/>
    <w:tbl>
      <w:tblPr>
        <w:tblStyle w:val="Tablaconcuadrcula"/>
        <w:tblW w:w="8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0"/>
        <w:gridCol w:w="2270"/>
        <w:gridCol w:w="423"/>
        <w:gridCol w:w="2945"/>
      </w:tblGrid>
      <w:tr w:rsidR="00F316AD" w:rsidRPr="00485AAE" w14:paraId="3011B21A" w14:textId="77777777" w:rsidTr="00FD4B12">
        <w:trPr>
          <w:trHeight w:val="1040"/>
        </w:trPr>
        <w:tc>
          <w:tcPr>
            <w:tcW w:w="8566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750C13A" w14:textId="587872B7" w:rsidR="00F316AD" w:rsidRPr="00235D8E" w:rsidRDefault="00235D8E" w:rsidP="00235D8E">
            <w:pPr>
              <w:pStyle w:val="Ttulo"/>
              <w:rPr>
                <w:b/>
                <w:bCs/>
              </w:rPr>
            </w:pPr>
            <w:r w:rsidRPr="00235D8E">
              <w:rPr>
                <w:b/>
                <w:bCs/>
              </w:rPr>
              <w:t>Saray Medina</w:t>
            </w:r>
            <w:r w:rsidR="00F316AD" w:rsidRPr="00235D8E">
              <w:rPr>
                <w:b/>
                <w:bCs/>
                <w:lang w:bidi="es-ES"/>
              </w:rPr>
              <w:t xml:space="preserve"> </w:t>
            </w:r>
          </w:p>
        </w:tc>
      </w:tr>
      <w:tr w:rsidR="00304135" w:rsidRPr="00485AAE" w14:paraId="485F8D1B" w14:textId="77777777" w:rsidTr="00FD4B12">
        <w:trPr>
          <w:trHeight w:val="931"/>
        </w:trPr>
        <w:tc>
          <w:tcPr>
            <w:tcW w:w="2947" w:type="dxa"/>
            <w:tcBorders>
              <w:top w:val="single" w:sz="24" w:space="0" w:color="BF9268" w:themeColor="accent2"/>
            </w:tcBorders>
            <w:vAlign w:val="center"/>
          </w:tcPr>
          <w:p w14:paraId="33EC3D1D" w14:textId="77777777" w:rsidR="00235D8E" w:rsidRDefault="00235D8E" w:rsidP="00235D8E">
            <w:pPr>
              <w:jc w:val="center"/>
            </w:pPr>
          </w:p>
          <w:p w14:paraId="4774C072" w14:textId="06D852C6" w:rsidR="00235D8E" w:rsidRPr="00235D8E" w:rsidRDefault="00235D8E" w:rsidP="00235D8E">
            <w:pPr>
              <w:jc w:val="center"/>
              <w:rPr>
                <w:b/>
                <w:bCs/>
              </w:rPr>
            </w:pPr>
            <w:r w:rsidRPr="00235D8E">
              <w:rPr>
                <w:b/>
                <w:bCs/>
              </w:rPr>
              <w:t>Dirección:</w:t>
            </w:r>
          </w:p>
          <w:p w14:paraId="63DBC0FA" w14:textId="77777777" w:rsidR="00235D8E" w:rsidRDefault="00235D8E" w:rsidP="00235D8E">
            <w:r>
              <w:t xml:space="preserve"> La </w:t>
            </w:r>
            <w:proofErr w:type="spellStart"/>
            <w:r>
              <w:t>nalhue</w:t>
            </w:r>
            <w:proofErr w:type="spellEnd"/>
            <w:r>
              <w:t xml:space="preserve"> #1645 –</w:t>
            </w:r>
          </w:p>
          <w:p w14:paraId="31EA55BB" w14:textId="0AD9E2BA" w:rsidR="00F316AD" w:rsidRPr="00485AAE" w:rsidRDefault="00235D8E" w:rsidP="00235D8E">
            <w:r>
              <w:t xml:space="preserve"> La Florida</w:t>
            </w:r>
          </w:p>
        </w:tc>
        <w:tc>
          <w:tcPr>
            <w:tcW w:w="2236" w:type="dxa"/>
            <w:tcBorders>
              <w:top w:val="single" w:sz="24" w:space="0" w:color="BF9268" w:themeColor="accent2"/>
            </w:tcBorders>
            <w:vAlign w:val="center"/>
          </w:tcPr>
          <w:p w14:paraId="592F4E36" w14:textId="77777777" w:rsidR="00235D8E" w:rsidRPr="00235D8E" w:rsidRDefault="00235D8E" w:rsidP="00D20DA9">
            <w:pPr>
              <w:jc w:val="center"/>
              <w:rPr>
                <w:b/>
                <w:bCs/>
              </w:rPr>
            </w:pPr>
            <w:r w:rsidRPr="00235D8E">
              <w:rPr>
                <w:b/>
                <w:bCs/>
              </w:rPr>
              <w:t xml:space="preserve">Teléfono: </w:t>
            </w:r>
          </w:p>
          <w:p w14:paraId="05E7A8F3" w14:textId="008714A2" w:rsidR="00F316AD" w:rsidRPr="00485AAE" w:rsidRDefault="00235D8E" w:rsidP="00D20DA9">
            <w:pPr>
              <w:jc w:val="center"/>
            </w:pPr>
            <w:r>
              <w:t xml:space="preserve">984147766 </w:t>
            </w:r>
          </w:p>
        </w:tc>
        <w:tc>
          <w:tcPr>
            <w:tcW w:w="3383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234926BB" w14:textId="614EF1B6" w:rsidR="00F316AD" w:rsidRPr="00485AAE" w:rsidRDefault="00235D8E" w:rsidP="00D20DA9">
            <w:pPr>
              <w:jc w:val="center"/>
            </w:pPr>
            <w:r w:rsidRPr="00235D8E">
              <w:rPr>
                <w:b/>
                <w:bCs/>
              </w:rPr>
              <w:t>Correo:</w:t>
            </w:r>
            <w:r>
              <w:t xml:space="preserve"> Saraymedina887@gmail.com</w:t>
            </w:r>
            <w:r w:rsidR="00D20DA9" w:rsidRPr="00485AAE">
              <w:rPr>
                <w:lang w:bidi="es-ES"/>
              </w:rPr>
              <w:t xml:space="preserve"> </w:t>
            </w:r>
          </w:p>
        </w:tc>
      </w:tr>
      <w:tr w:rsidR="00304135" w:rsidRPr="00485AAE" w14:paraId="172D0A78" w14:textId="77777777" w:rsidTr="00FD4B12">
        <w:trPr>
          <w:trHeight w:val="264"/>
        </w:trPr>
        <w:tc>
          <w:tcPr>
            <w:tcW w:w="2947" w:type="dxa"/>
            <w:tcBorders>
              <w:bottom w:val="single" w:sz="18" w:space="0" w:color="BF9268" w:themeColor="accent2"/>
            </w:tcBorders>
          </w:tcPr>
          <w:p w14:paraId="14B50EFE" w14:textId="77777777" w:rsidR="00CD50FD" w:rsidRPr="00485AAE" w:rsidRDefault="00CD50FD" w:rsidP="00CD50FD"/>
        </w:tc>
        <w:tc>
          <w:tcPr>
            <w:tcW w:w="2236" w:type="dxa"/>
            <w:vMerge w:val="restart"/>
            <w:shd w:val="clear" w:color="auto" w:fill="303848" w:themeFill="accent1"/>
            <w:vAlign w:val="center"/>
          </w:tcPr>
          <w:p w14:paraId="010CD303" w14:textId="77777777" w:rsidR="00CD50FD" w:rsidRPr="00485AAE" w:rsidRDefault="00C81365" w:rsidP="00D20DA9">
            <w:pPr>
              <w:pStyle w:val="Ttulo1"/>
            </w:pPr>
            <w:sdt>
              <w:sdtPr>
                <w:id w:val="1460613821"/>
                <w:placeholder>
                  <w:docPart w:val="E6771029359A4CA681B9E1762E4DB98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OBJETIVO</w:t>
                </w:r>
              </w:sdtContent>
            </w:sdt>
          </w:p>
        </w:tc>
        <w:tc>
          <w:tcPr>
            <w:tcW w:w="3383" w:type="dxa"/>
            <w:gridSpan w:val="2"/>
            <w:tcBorders>
              <w:bottom w:val="single" w:sz="18" w:space="0" w:color="BF9268" w:themeColor="accent2"/>
            </w:tcBorders>
          </w:tcPr>
          <w:p w14:paraId="6407B80F" w14:textId="77777777" w:rsidR="00CD50FD" w:rsidRPr="00485AAE" w:rsidRDefault="00CD50FD"/>
        </w:tc>
      </w:tr>
      <w:tr w:rsidR="00304135" w:rsidRPr="00485AAE" w14:paraId="0B10AD32" w14:textId="77777777" w:rsidTr="00FD4B12">
        <w:trPr>
          <w:trHeight w:val="264"/>
        </w:trPr>
        <w:tc>
          <w:tcPr>
            <w:tcW w:w="2947" w:type="dxa"/>
            <w:tcBorders>
              <w:top w:val="single" w:sz="18" w:space="0" w:color="BF9268" w:themeColor="accent2"/>
            </w:tcBorders>
          </w:tcPr>
          <w:p w14:paraId="35F75591" w14:textId="77777777" w:rsidR="00CD50FD" w:rsidRPr="00485AAE" w:rsidRDefault="00CD50FD" w:rsidP="00CD50FD"/>
        </w:tc>
        <w:tc>
          <w:tcPr>
            <w:tcW w:w="2236" w:type="dxa"/>
            <w:vMerge/>
            <w:shd w:val="clear" w:color="auto" w:fill="303848" w:themeFill="accent1"/>
            <w:vAlign w:val="center"/>
          </w:tcPr>
          <w:p w14:paraId="6C9A6973" w14:textId="77777777" w:rsidR="00CD50FD" w:rsidRPr="00485AAE" w:rsidRDefault="00CD50FD" w:rsidP="0040233B">
            <w:pPr>
              <w:pStyle w:val="Ttulo1"/>
            </w:pPr>
          </w:p>
        </w:tc>
        <w:tc>
          <w:tcPr>
            <w:tcW w:w="3383" w:type="dxa"/>
            <w:gridSpan w:val="2"/>
            <w:tcBorders>
              <w:top w:val="single" w:sz="18" w:space="0" w:color="BF9268" w:themeColor="accent2"/>
            </w:tcBorders>
          </w:tcPr>
          <w:p w14:paraId="7ACC4F71" w14:textId="77777777" w:rsidR="00CD50FD" w:rsidRPr="00485AAE" w:rsidRDefault="00CD50FD">
            <w:pPr>
              <w:rPr>
                <w:noProof/>
              </w:rPr>
            </w:pPr>
          </w:p>
        </w:tc>
      </w:tr>
      <w:tr w:rsidR="0040233B" w:rsidRPr="00485AAE" w14:paraId="055832D2" w14:textId="77777777" w:rsidTr="00FD4B12">
        <w:trPr>
          <w:trHeight w:val="1830"/>
        </w:trPr>
        <w:tc>
          <w:tcPr>
            <w:tcW w:w="8566" w:type="dxa"/>
            <w:gridSpan w:val="4"/>
            <w:vAlign w:val="center"/>
          </w:tcPr>
          <w:p w14:paraId="15FACEB1" w14:textId="77777777" w:rsidR="00CC4F36" w:rsidRDefault="00CC4F36" w:rsidP="00CC4F36">
            <w:pPr>
              <w:pStyle w:val="Texto"/>
            </w:pPr>
          </w:p>
          <w:p w14:paraId="58EE8173" w14:textId="29E2645D" w:rsidR="00CC4F36" w:rsidRDefault="00235D8E" w:rsidP="00CC4F36">
            <w:pPr>
              <w:pStyle w:val="Texto"/>
            </w:pPr>
            <w:r>
              <w:t xml:space="preserve">Mi objetivo laboral radica en la posibilidad de encontrar una empresa estable en la cual me permita seguir creciendo </w:t>
            </w:r>
            <w:r w:rsidR="00CC4F36">
              <w:t xml:space="preserve">profesionalmente, con el compromiso de formar parte de un equipo </w:t>
            </w:r>
            <w:r w:rsidR="001B3B2C">
              <w:t>labora</w:t>
            </w:r>
            <w:r w:rsidR="00CC4F36">
              <w:t>l, y junto con esto, ser una trabajadora fiel y vinculada para con la empresa en un ambiente óptimo y agradable.</w:t>
            </w:r>
          </w:p>
          <w:p w14:paraId="19D1167B" w14:textId="690AA87C" w:rsidR="00CC4F36" w:rsidRPr="00CC4F36" w:rsidRDefault="00CC4F36" w:rsidP="00CC4F36"/>
        </w:tc>
      </w:tr>
      <w:tr w:rsidR="00304135" w:rsidRPr="00485AAE" w14:paraId="56488A0D" w14:textId="77777777" w:rsidTr="00FD4B12">
        <w:trPr>
          <w:trHeight w:val="274"/>
        </w:trPr>
        <w:tc>
          <w:tcPr>
            <w:tcW w:w="2947" w:type="dxa"/>
            <w:vMerge w:val="restart"/>
            <w:shd w:val="clear" w:color="auto" w:fill="F2F2F2" w:themeFill="background1" w:themeFillShade="F2"/>
            <w:vAlign w:val="center"/>
          </w:tcPr>
          <w:p w14:paraId="23A2565E" w14:textId="77777777" w:rsidR="00CD50FD" w:rsidRPr="00485AAE" w:rsidRDefault="00C81365" w:rsidP="00D20DA9">
            <w:pPr>
              <w:pStyle w:val="Ttulo2"/>
            </w:pPr>
            <w:sdt>
              <w:sdtPr>
                <w:id w:val="-1907296240"/>
                <w:placeholder>
                  <w:docPart w:val="9DB64775EC3344D4B418DDE0052DD5F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CC4F36">
                  <w:rPr>
                    <w:b/>
                    <w:bCs/>
                    <w:lang w:bidi="es-ES"/>
                  </w:rPr>
                  <w:t>FORMACIÓN</w:t>
                </w:r>
              </w:sdtContent>
            </w:sdt>
            <w:r w:rsidR="00D26A79"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908075200"/>
                <w:placeholder>
                  <w:docPart w:val="357B1D43713246B68DC7F54DB3B7CD07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2236" w:type="dxa"/>
            <w:vMerge w:val="restart"/>
            <w:shd w:val="clear" w:color="auto" w:fill="303848" w:themeFill="accent1"/>
            <w:vAlign w:val="center"/>
          </w:tcPr>
          <w:p w14:paraId="25D810D8" w14:textId="77777777" w:rsidR="00CD50FD" w:rsidRPr="00485AAE" w:rsidRDefault="00C81365" w:rsidP="00D20DA9">
            <w:pPr>
              <w:pStyle w:val="Ttulo1"/>
            </w:pPr>
            <w:sdt>
              <w:sdtPr>
                <w:id w:val="-1748876717"/>
                <w:placeholder>
                  <w:docPart w:val="D6B87F2FECD34AB58FA15774FB99CE1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485AAE">
                  <w:rPr>
                    <w:lang w:bidi="es-ES"/>
                  </w:rPr>
                  <w:t>EXPERIENCIA</w:t>
                </w:r>
              </w:sdtContent>
            </w:sdt>
          </w:p>
        </w:tc>
        <w:tc>
          <w:tcPr>
            <w:tcW w:w="3383" w:type="dxa"/>
            <w:gridSpan w:val="2"/>
            <w:tcBorders>
              <w:bottom w:val="single" w:sz="18" w:space="0" w:color="BF9268" w:themeColor="accent2"/>
            </w:tcBorders>
          </w:tcPr>
          <w:p w14:paraId="6D0AE6E3" w14:textId="77777777" w:rsidR="00CD50FD" w:rsidRPr="00485AAE" w:rsidRDefault="00CD50FD"/>
        </w:tc>
      </w:tr>
      <w:tr w:rsidR="00304135" w:rsidRPr="00485AAE" w14:paraId="7D3619DE" w14:textId="77777777" w:rsidTr="00FD4B12">
        <w:trPr>
          <w:trHeight w:val="274"/>
        </w:trPr>
        <w:tc>
          <w:tcPr>
            <w:tcW w:w="2947" w:type="dxa"/>
            <w:vMerge/>
            <w:shd w:val="clear" w:color="auto" w:fill="F2F2F2" w:themeFill="background1" w:themeFillShade="F2"/>
            <w:vAlign w:val="center"/>
          </w:tcPr>
          <w:p w14:paraId="37E4EAAB" w14:textId="77777777" w:rsidR="00CD50FD" w:rsidRPr="00485AAE" w:rsidRDefault="00CD50FD" w:rsidP="0040233B">
            <w:pPr>
              <w:pStyle w:val="Ttulo2"/>
            </w:pPr>
          </w:p>
        </w:tc>
        <w:tc>
          <w:tcPr>
            <w:tcW w:w="2236" w:type="dxa"/>
            <w:vMerge/>
            <w:shd w:val="clear" w:color="auto" w:fill="303848" w:themeFill="accent1"/>
            <w:vAlign w:val="center"/>
          </w:tcPr>
          <w:p w14:paraId="640B62B5" w14:textId="77777777" w:rsidR="00CD50FD" w:rsidRPr="00485AAE" w:rsidRDefault="00CD50FD" w:rsidP="0040233B">
            <w:pPr>
              <w:pStyle w:val="Ttulo1"/>
            </w:pPr>
          </w:p>
        </w:tc>
        <w:tc>
          <w:tcPr>
            <w:tcW w:w="3383" w:type="dxa"/>
            <w:gridSpan w:val="2"/>
          </w:tcPr>
          <w:p w14:paraId="23D6A9A0" w14:textId="77777777" w:rsidR="00CD50FD" w:rsidRPr="00485AAE" w:rsidRDefault="00CD50FD"/>
        </w:tc>
      </w:tr>
      <w:tr w:rsidR="0040233B" w:rsidRPr="00485AAE" w14:paraId="0C318E6C" w14:textId="77777777" w:rsidTr="00FD4B12">
        <w:trPr>
          <w:trHeight w:val="4582"/>
        </w:trPr>
        <w:tc>
          <w:tcPr>
            <w:tcW w:w="2947" w:type="dxa"/>
            <w:shd w:val="clear" w:color="auto" w:fill="F2F2F2" w:themeFill="background1" w:themeFillShade="F2"/>
          </w:tcPr>
          <w:p w14:paraId="7F6F2EE6" w14:textId="68C9B990" w:rsidR="00CC4F36" w:rsidRPr="00FD4B12" w:rsidRDefault="00CC4F36" w:rsidP="00FD4B12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D4B12">
              <w:rPr>
                <w:sz w:val="22"/>
                <w:szCs w:val="22"/>
              </w:rPr>
              <w:t>Educación de Enseñanza Básica:</w:t>
            </w:r>
          </w:p>
          <w:p w14:paraId="5A814BF0" w14:textId="77777777" w:rsidR="00CC4F36" w:rsidRDefault="00CC4F36" w:rsidP="00CC4F36">
            <w:pPr>
              <w:pStyle w:val="Prrafodelista"/>
              <w:ind w:left="495"/>
              <w:rPr>
                <w:sz w:val="22"/>
                <w:szCs w:val="22"/>
              </w:rPr>
            </w:pPr>
          </w:p>
          <w:p w14:paraId="1DE0ADF2" w14:textId="4DC76E3C" w:rsidR="00CC4F36" w:rsidRPr="00304135" w:rsidRDefault="00CC4F36" w:rsidP="00CC4F36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04135">
              <w:rPr>
                <w:sz w:val="20"/>
                <w:szCs w:val="20"/>
              </w:rPr>
              <w:t>Completa</w:t>
            </w:r>
          </w:p>
          <w:p w14:paraId="76DCD99F" w14:textId="77777777" w:rsidR="00CC4F36" w:rsidRPr="00CC4F36" w:rsidRDefault="00CC4F36" w:rsidP="00CC4F36">
            <w:pPr>
              <w:pStyle w:val="Prrafodelista"/>
              <w:ind w:left="855"/>
            </w:pPr>
          </w:p>
          <w:p w14:paraId="659F6EF4" w14:textId="2DA39BFD" w:rsidR="00CC4F36" w:rsidRPr="00CC4F36" w:rsidRDefault="00CC4F36" w:rsidP="00CC4F36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CC4F36">
              <w:rPr>
                <w:sz w:val="22"/>
                <w:szCs w:val="22"/>
              </w:rPr>
              <w:t>Educación de Enseñanza Media:</w:t>
            </w:r>
          </w:p>
          <w:p w14:paraId="78A400EA" w14:textId="46C40034" w:rsidR="00CC4F36" w:rsidRPr="00CC4F36" w:rsidRDefault="00CC4F36" w:rsidP="00CC4F36">
            <w:pPr>
              <w:pStyle w:val="Prrafodelista"/>
              <w:ind w:left="495"/>
              <w:rPr>
                <w:sz w:val="22"/>
                <w:szCs w:val="22"/>
              </w:rPr>
            </w:pPr>
          </w:p>
          <w:p w14:paraId="684893A5" w14:textId="3C41FC19" w:rsidR="00CC4F36" w:rsidRPr="00304135" w:rsidRDefault="00CC4F36" w:rsidP="00CC4F36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04135">
              <w:rPr>
                <w:sz w:val="20"/>
                <w:szCs w:val="20"/>
              </w:rPr>
              <w:t xml:space="preserve">Completa </w:t>
            </w:r>
          </w:p>
          <w:p w14:paraId="34A28783" w14:textId="77777777" w:rsidR="00D20DA9" w:rsidRDefault="00D20DA9" w:rsidP="0040233B">
            <w:pPr>
              <w:pStyle w:val="Texto"/>
            </w:pPr>
          </w:p>
          <w:p w14:paraId="50483498" w14:textId="4ADF3D8F" w:rsidR="00CC4F36" w:rsidRPr="00304135" w:rsidRDefault="00304135" w:rsidP="00304135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04135">
              <w:rPr>
                <w:sz w:val="22"/>
                <w:szCs w:val="22"/>
              </w:rPr>
              <w:t>Enseñanza Superior:</w:t>
            </w:r>
          </w:p>
          <w:p w14:paraId="71496506" w14:textId="27B57B5C" w:rsidR="00304135" w:rsidRPr="00304135" w:rsidRDefault="00304135" w:rsidP="00304135">
            <w:pPr>
              <w:pStyle w:val="Prrafodelista"/>
              <w:ind w:left="495"/>
              <w:rPr>
                <w:sz w:val="22"/>
                <w:szCs w:val="22"/>
              </w:rPr>
            </w:pPr>
          </w:p>
          <w:p w14:paraId="3A2282C0" w14:textId="77777777" w:rsidR="00FD4B12" w:rsidRDefault="00304135" w:rsidP="00FD4B1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04135">
              <w:rPr>
                <w:sz w:val="20"/>
                <w:szCs w:val="20"/>
              </w:rPr>
              <w:t>Estudiante de 4to Año de Auditoria          – Duoc UC</w:t>
            </w:r>
          </w:p>
          <w:p w14:paraId="2ECBEFB4" w14:textId="5FE39D9D" w:rsidR="00FD4B12" w:rsidRPr="00FD4B12" w:rsidRDefault="00FD4B12" w:rsidP="00FD4B12">
            <w:pPr>
              <w:pStyle w:val="Prrafodelista"/>
              <w:ind w:left="855"/>
              <w:rPr>
                <w:sz w:val="20"/>
                <w:szCs w:val="20"/>
              </w:rPr>
            </w:pPr>
          </w:p>
        </w:tc>
        <w:tc>
          <w:tcPr>
            <w:tcW w:w="5619" w:type="dxa"/>
            <w:gridSpan w:val="3"/>
            <w:vAlign w:val="center"/>
          </w:tcPr>
          <w:p w14:paraId="60B79FA2" w14:textId="324B7BFA" w:rsidR="00D20DA9" w:rsidRPr="00485AAE" w:rsidRDefault="00FD4B12" w:rsidP="00D20DA9">
            <w:pPr>
              <w:pStyle w:val="Textopequeo"/>
            </w:pPr>
            <w:r>
              <w:t xml:space="preserve">      </w:t>
            </w:r>
            <w:r w:rsidR="001B3B2C">
              <w:t>Ene 2019 – Mar 2019</w:t>
            </w:r>
          </w:p>
          <w:p w14:paraId="7F74027C" w14:textId="46D79358" w:rsidR="00D20DA9" w:rsidRPr="00485AAE" w:rsidRDefault="001B3B2C" w:rsidP="00FD4B12">
            <w:pPr>
              <w:pStyle w:val="Texto"/>
              <w:numPr>
                <w:ilvl w:val="0"/>
                <w:numId w:val="1"/>
              </w:numPr>
            </w:pPr>
            <w:r>
              <w:t xml:space="preserve">Practica Técnica Profesional </w:t>
            </w:r>
            <w:r w:rsidR="00D20DA9" w:rsidRPr="00485AAE">
              <w:rPr>
                <w:color w:val="BE9268"/>
                <w:lang w:bidi="es-ES"/>
              </w:rPr>
              <w:t xml:space="preserve">• </w:t>
            </w:r>
            <w:r>
              <w:t>Asistente de Analista Contable</w:t>
            </w:r>
            <w:r w:rsidR="00D567B4">
              <w:t xml:space="preserve"> en el área de Tesorería Central</w:t>
            </w:r>
            <w:r w:rsidR="00D20DA9" w:rsidRPr="00485AAE">
              <w:rPr>
                <w:color w:val="BE9268"/>
                <w:lang w:bidi="es-ES"/>
              </w:rPr>
              <w:t xml:space="preserve"> • </w:t>
            </w:r>
            <w:r>
              <w:t>Empresa La Polar</w:t>
            </w:r>
            <w:r w:rsidR="00D567B4">
              <w:t xml:space="preserve"> - </w:t>
            </w:r>
            <w:r>
              <w:t>Casa Central</w:t>
            </w:r>
            <w:r w:rsidR="00D567B4">
              <w:t>.</w:t>
            </w:r>
          </w:p>
          <w:p w14:paraId="209039D2" w14:textId="77777777" w:rsidR="0040233B" w:rsidRPr="00485AAE" w:rsidRDefault="00D20DA9" w:rsidP="00D20DA9">
            <w:pPr>
              <w:pStyle w:val="Texto"/>
              <w:rPr>
                <w:sz w:val="21"/>
              </w:rPr>
            </w:pPr>
            <w:r w:rsidRPr="00485AAE">
              <w:rPr>
                <w:sz w:val="21"/>
                <w:lang w:bidi="es-ES"/>
              </w:rPr>
              <w:t xml:space="preserve"> </w:t>
            </w:r>
          </w:p>
          <w:p w14:paraId="580700FC" w14:textId="0FC50FD5" w:rsidR="00D20DA9" w:rsidRPr="00485AAE" w:rsidRDefault="00FD4B12" w:rsidP="00D20DA9">
            <w:pPr>
              <w:pStyle w:val="Textopequeo"/>
            </w:pPr>
            <w:r>
              <w:t xml:space="preserve">      </w:t>
            </w:r>
            <w:r w:rsidR="001B3B2C">
              <w:t>Abril 2019 – Jun 2019</w:t>
            </w:r>
          </w:p>
          <w:p w14:paraId="1FBD9944" w14:textId="719D0AD6" w:rsidR="00D20DA9" w:rsidRPr="00485AAE" w:rsidRDefault="001B3B2C" w:rsidP="00FD4B12">
            <w:pPr>
              <w:pStyle w:val="Texto"/>
              <w:numPr>
                <w:ilvl w:val="0"/>
                <w:numId w:val="1"/>
              </w:numPr>
            </w:pPr>
            <w:r>
              <w:t>Asistente de Analista Contable</w:t>
            </w:r>
            <w:r w:rsidR="00D567B4">
              <w:t xml:space="preserve"> en Tesorería Central </w:t>
            </w:r>
            <w:r w:rsidR="00FD4B12">
              <w:t xml:space="preserve">             </w:t>
            </w:r>
            <w:r w:rsidR="00D20DA9" w:rsidRPr="00485AAE">
              <w:rPr>
                <w:color w:val="BE9268"/>
                <w:lang w:bidi="es-ES"/>
              </w:rPr>
              <w:t xml:space="preserve">• </w:t>
            </w:r>
            <w:r w:rsidR="00D567B4">
              <w:t>Empresa La Polar – Casa Central.</w:t>
            </w:r>
          </w:p>
          <w:p w14:paraId="47AD97C0" w14:textId="77777777" w:rsidR="0040233B" w:rsidRPr="00485AAE" w:rsidRDefault="00D20DA9" w:rsidP="00D20DA9">
            <w:pPr>
              <w:pStyle w:val="Texto"/>
              <w:rPr>
                <w:sz w:val="21"/>
              </w:rPr>
            </w:pPr>
            <w:r w:rsidRPr="00485AAE">
              <w:rPr>
                <w:sz w:val="21"/>
                <w:lang w:bidi="es-ES"/>
              </w:rPr>
              <w:t xml:space="preserve"> </w:t>
            </w:r>
          </w:p>
          <w:p w14:paraId="69A3769E" w14:textId="7EB99C0A" w:rsidR="0040233B" w:rsidRPr="00485AAE" w:rsidRDefault="00FD4B12" w:rsidP="0040233B">
            <w:pPr>
              <w:pStyle w:val="Textopequeo"/>
            </w:pPr>
            <w:r>
              <w:t xml:space="preserve">      </w:t>
            </w:r>
            <w:r w:rsidR="00D567B4">
              <w:t>Mar 2021 – Agos 2021</w:t>
            </w:r>
          </w:p>
          <w:p w14:paraId="09FECC14" w14:textId="38A14300" w:rsidR="001B3B2C" w:rsidRDefault="00D567B4" w:rsidP="001B3B2C">
            <w:pPr>
              <w:pStyle w:val="Texto"/>
              <w:numPr>
                <w:ilvl w:val="0"/>
                <w:numId w:val="1"/>
              </w:numPr>
            </w:pPr>
            <w:r>
              <w:rPr>
                <w:lang w:bidi="es-ES"/>
              </w:rPr>
              <w:t>Operador de Tienda</w:t>
            </w:r>
            <w:r w:rsidR="0040233B" w:rsidRPr="00485AAE">
              <w:rPr>
                <w:color w:val="BE9268"/>
                <w:lang w:bidi="es-ES"/>
              </w:rPr>
              <w:t xml:space="preserve"> • </w:t>
            </w:r>
            <w:r>
              <w:rPr>
                <w:lang w:bidi="es-ES"/>
              </w:rPr>
              <w:t>Preparación de pedidos en ‘’Pick Up’’</w:t>
            </w:r>
            <w:r w:rsidR="0040233B" w:rsidRPr="00485AAE">
              <w:rPr>
                <w:color w:val="BE9268"/>
                <w:lang w:bidi="es-ES"/>
              </w:rPr>
              <w:t xml:space="preserve"> • </w:t>
            </w:r>
            <w:r>
              <w:t xml:space="preserve">Walmart Líder </w:t>
            </w:r>
          </w:p>
          <w:p w14:paraId="30DB7724" w14:textId="77777777" w:rsidR="001B3B2C" w:rsidRPr="001B3B2C" w:rsidRDefault="001B3B2C" w:rsidP="001B3B2C"/>
          <w:p w14:paraId="0DCCFDCE" w14:textId="1A9B1F20" w:rsidR="0040233B" w:rsidRPr="00485AAE" w:rsidRDefault="0040233B" w:rsidP="00D20DA9">
            <w:pPr>
              <w:pStyle w:val="Texto"/>
            </w:pPr>
          </w:p>
        </w:tc>
      </w:tr>
      <w:tr w:rsidR="00304135" w:rsidRPr="00485AAE" w14:paraId="298DB21B" w14:textId="77777777" w:rsidTr="00FD4B12">
        <w:trPr>
          <w:trHeight w:val="114"/>
        </w:trPr>
        <w:tc>
          <w:tcPr>
            <w:tcW w:w="2947" w:type="dxa"/>
            <w:vMerge w:val="restart"/>
            <w:shd w:val="clear" w:color="auto" w:fill="F2F2F2" w:themeFill="background1" w:themeFillShade="F2"/>
            <w:vAlign w:val="center"/>
          </w:tcPr>
          <w:p w14:paraId="64317CC1" w14:textId="537B07A2" w:rsidR="00CD50FD" w:rsidRPr="00485AAE" w:rsidRDefault="00FD4B12" w:rsidP="00D20DA9">
            <w:pPr>
              <w:pStyle w:val="Ttulo2"/>
            </w:pPr>
            <w:r w:rsidRPr="00FD4B12">
              <w:rPr>
                <w:b/>
                <w:bCs/>
              </w:rPr>
              <w:t>Disponibilidad</w:t>
            </w:r>
            <w:r>
              <w:t xml:space="preserve">  </w:t>
            </w:r>
            <w:r w:rsidR="00D26A79" w:rsidRPr="00485AAE">
              <w:rPr>
                <w:lang w:bidi="es-ES"/>
              </w:rPr>
              <w:t xml:space="preserve"> </w:t>
            </w:r>
            <w:sdt>
              <w:sdtPr>
                <w:rPr>
                  <w:rStyle w:val="Resaltar"/>
                </w:rPr>
                <w:id w:val="-1622227774"/>
                <w:placeholder>
                  <w:docPart w:val="D1FF2D44F52E4F4CA3257A4FE180890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Resaltar"/>
                </w:rPr>
              </w:sdtEndPr>
              <w:sdtContent>
                <w:r w:rsidR="00D26A79" w:rsidRPr="00485AAE">
                  <w:rPr>
                    <w:rStyle w:val="Resaltar"/>
                    <w:lang w:bidi="es-ES"/>
                  </w:rPr>
                  <w:t>—</w:t>
                </w:r>
              </w:sdtContent>
            </w:sdt>
          </w:p>
        </w:tc>
        <w:tc>
          <w:tcPr>
            <w:tcW w:w="2236" w:type="dxa"/>
            <w:vMerge w:val="restart"/>
            <w:shd w:val="clear" w:color="auto" w:fill="303848" w:themeFill="accent1"/>
            <w:vAlign w:val="center"/>
          </w:tcPr>
          <w:p w14:paraId="598BE8CE" w14:textId="23393B58" w:rsidR="00CD50FD" w:rsidRPr="00485AAE" w:rsidRDefault="00FD4B12" w:rsidP="00D20DA9">
            <w:pPr>
              <w:pStyle w:val="Ttulo1"/>
            </w:pPr>
            <w:r>
              <w:rPr>
                <w:lang w:bidi="es-ES"/>
              </w:rPr>
              <w:t>APTITUDES CLAVES</w:t>
            </w:r>
            <w:r w:rsidR="00D20DA9" w:rsidRPr="00485AAE">
              <w:rPr>
                <w:lang w:bidi="es-ES"/>
              </w:rPr>
              <w:t xml:space="preserve"> </w:t>
            </w:r>
          </w:p>
        </w:tc>
        <w:tc>
          <w:tcPr>
            <w:tcW w:w="3383" w:type="dxa"/>
            <w:gridSpan w:val="2"/>
            <w:tcBorders>
              <w:bottom w:val="single" w:sz="18" w:space="0" w:color="BF9268" w:themeColor="accent2"/>
            </w:tcBorders>
          </w:tcPr>
          <w:p w14:paraId="676F07DE" w14:textId="77777777" w:rsidR="00CD50FD" w:rsidRPr="00485AAE" w:rsidRDefault="00CD50FD"/>
        </w:tc>
      </w:tr>
      <w:tr w:rsidR="00304135" w:rsidRPr="00485AAE" w14:paraId="2C8DB842" w14:textId="77777777" w:rsidTr="00FD4B12">
        <w:trPr>
          <w:trHeight w:val="274"/>
        </w:trPr>
        <w:tc>
          <w:tcPr>
            <w:tcW w:w="2947" w:type="dxa"/>
            <w:vMerge/>
            <w:shd w:val="clear" w:color="auto" w:fill="F2F2F2" w:themeFill="background1" w:themeFillShade="F2"/>
            <w:vAlign w:val="center"/>
          </w:tcPr>
          <w:p w14:paraId="3BF68336" w14:textId="77777777" w:rsidR="00CD50FD" w:rsidRPr="00485AAE" w:rsidRDefault="00CD50FD" w:rsidP="00CD50FD">
            <w:pPr>
              <w:pStyle w:val="Ttulo2"/>
              <w:rPr>
                <w:spacing w:val="32"/>
              </w:rPr>
            </w:pPr>
          </w:p>
        </w:tc>
        <w:tc>
          <w:tcPr>
            <w:tcW w:w="2236" w:type="dxa"/>
            <w:vMerge/>
            <w:shd w:val="clear" w:color="auto" w:fill="303848" w:themeFill="accent1"/>
            <w:vAlign w:val="center"/>
          </w:tcPr>
          <w:p w14:paraId="7B147A71" w14:textId="77777777" w:rsidR="00CD50FD" w:rsidRPr="00485AAE" w:rsidRDefault="00CD50FD" w:rsidP="00CD50FD">
            <w:pPr>
              <w:pStyle w:val="Ttulo1"/>
            </w:pPr>
          </w:p>
        </w:tc>
        <w:tc>
          <w:tcPr>
            <w:tcW w:w="3383" w:type="dxa"/>
            <w:gridSpan w:val="2"/>
          </w:tcPr>
          <w:p w14:paraId="5BAA3A5C" w14:textId="77777777" w:rsidR="00CD50FD" w:rsidRPr="00485AAE" w:rsidRDefault="00CD50FD"/>
        </w:tc>
      </w:tr>
      <w:tr w:rsidR="00CD50FD" w:rsidRPr="00485AAE" w14:paraId="54AB9415" w14:textId="77777777" w:rsidTr="00FD4B12">
        <w:trPr>
          <w:trHeight w:val="3006"/>
        </w:trPr>
        <w:tc>
          <w:tcPr>
            <w:tcW w:w="2947" w:type="dxa"/>
            <w:shd w:val="clear" w:color="auto" w:fill="F2F2F2" w:themeFill="background1" w:themeFillShade="F2"/>
            <w:vAlign w:val="center"/>
          </w:tcPr>
          <w:p w14:paraId="5281CB11" w14:textId="2F8D7734" w:rsidR="00CD50FD" w:rsidRDefault="00FD4B12" w:rsidP="00FD4B12">
            <w:pPr>
              <w:pStyle w:val="Texto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Inmediata</w:t>
            </w:r>
          </w:p>
          <w:p w14:paraId="6122C4FB" w14:textId="0DEBA8C7" w:rsidR="00FD4B12" w:rsidRDefault="00FD4B12" w:rsidP="00FD4B12">
            <w:pPr>
              <w:rPr>
                <w:lang w:val="es-CL"/>
              </w:rPr>
            </w:pPr>
          </w:p>
          <w:p w14:paraId="24B69ABC" w14:textId="0C5AD9DE" w:rsidR="00FD4B12" w:rsidRDefault="00FD4B12" w:rsidP="00FD4B12">
            <w:pPr>
              <w:rPr>
                <w:lang w:val="es-CL"/>
              </w:rPr>
            </w:pPr>
          </w:p>
          <w:p w14:paraId="1464DCA3" w14:textId="7C711B86" w:rsidR="00FD4B12" w:rsidRDefault="00FD4B12" w:rsidP="00FD4B12">
            <w:pPr>
              <w:rPr>
                <w:lang w:val="es-CL"/>
              </w:rPr>
            </w:pPr>
          </w:p>
          <w:p w14:paraId="1A39DA5E" w14:textId="77777777" w:rsidR="00FD4B12" w:rsidRPr="00FD4B12" w:rsidRDefault="00FD4B12" w:rsidP="00FD4B12">
            <w:pPr>
              <w:rPr>
                <w:lang w:val="es-CL"/>
              </w:rPr>
            </w:pPr>
          </w:p>
          <w:p w14:paraId="4BBB77A8" w14:textId="77777777" w:rsidR="00FD4B12" w:rsidRDefault="00FD4B12" w:rsidP="00FD4B12">
            <w:pPr>
              <w:rPr>
                <w:lang w:val="es-CL"/>
              </w:rPr>
            </w:pPr>
          </w:p>
          <w:p w14:paraId="412D6DDC" w14:textId="77777777" w:rsidR="00FD4B12" w:rsidRDefault="00FD4B12" w:rsidP="00FD4B12">
            <w:pPr>
              <w:rPr>
                <w:lang w:val="es-CL"/>
              </w:rPr>
            </w:pPr>
          </w:p>
          <w:p w14:paraId="740011D6" w14:textId="71EA362E" w:rsidR="00FD4B12" w:rsidRPr="00FD4B12" w:rsidRDefault="00FD4B12" w:rsidP="00FD4B12">
            <w:pPr>
              <w:rPr>
                <w:lang w:val="es-CL"/>
              </w:rPr>
            </w:pPr>
          </w:p>
        </w:tc>
        <w:tc>
          <w:tcPr>
            <w:tcW w:w="5619" w:type="dxa"/>
            <w:gridSpan w:val="3"/>
            <w:vAlign w:val="center"/>
          </w:tcPr>
          <w:p w14:paraId="3CC42C11" w14:textId="77777777" w:rsidR="00FD4B12" w:rsidRDefault="00FD4B12" w:rsidP="00FD4B12">
            <w:pPr>
              <w:pStyle w:val="Texto"/>
              <w:numPr>
                <w:ilvl w:val="0"/>
                <w:numId w:val="1"/>
              </w:numPr>
              <w:rPr>
                <w:lang w:val="es-CL"/>
              </w:rPr>
            </w:pPr>
            <w:r w:rsidRPr="00FD4B12">
              <w:rPr>
                <w:lang w:val="es-CL"/>
              </w:rPr>
              <w:t>Manejo de Excel, Word, Power Point y programas de</w:t>
            </w:r>
            <w:r>
              <w:rPr>
                <w:lang w:val="es-CL"/>
              </w:rPr>
              <w:t xml:space="preserve"> Microsoft </w:t>
            </w:r>
          </w:p>
          <w:p w14:paraId="773583C0" w14:textId="3C94821A" w:rsidR="00D20DA9" w:rsidRDefault="00FD4B12" w:rsidP="00FD4B12">
            <w:pPr>
              <w:pStyle w:val="Texto"/>
              <w:numPr>
                <w:ilvl w:val="0"/>
                <w:numId w:val="1"/>
              </w:numPr>
            </w:pPr>
            <w:r>
              <w:t>Manejo de Idiomas</w:t>
            </w:r>
            <w:r w:rsidR="00F90346">
              <w:t>:</w:t>
            </w:r>
          </w:p>
          <w:p w14:paraId="284FE548" w14:textId="25B994E2" w:rsidR="00F90346" w:rsidRDefault="00F90346" w:rsidP="00F90346">
            <w:pPr>
              <w:pStyle w:val="Texto"/>
              <w:numPr>
                <w:ilvl w:val="0"/>
                <w:numId w:val="2"/>
              </w:numPr>
            </w:pPr>
            <w:r>
              <w:t xml:space="preserve">Español </w:t>
            </w:r>
          </w:p>
          <w:p w14:paraId="5B917A5E" w14:textId="6D083472" w:rsidR="00F90346" w:rsidRPr="00F90346" w:rsidRDefault="00F90346" w:rsidP="00F90346">
            <w:pPr>
              <w:pStyle w:val="Prrafodelista"/>
              <w:numPr>
                <w:ilvl w:val="0"/>
                <w:numId w:val="2"/>
              </w:numPr>
              <w:rPr>
                <w:color w:val="404040" w:themeColor="text1" w:themeTint="BF"/>
                <w:sz w:val="20"/>
              </w:rPr>
            </w:pPr>
            <w:r w:rsidRPr="00F90346">
              <w:rPr>
                <w:color w:val="404040" w:themeColor="text1" w:themeTint="BF"/>
                <w:sz w:val="20"/>
              </w:rPr>
              <w:t xml:space="preserve">Inglés – Nivel intermedio </w:t>
            </w:r>
          </w:p>
          <w:p w14:paraId="5B0C48A5" w14:textId="77777777" w:rsidR="00D20DA9" w:rsidRPr="00485AAE" w:rsidRDefault="00D20DA9" w:rsidP="00D20DA9">
            <w:pPr>
              <w:pStyle w:val="Texto"/>
            </w:pPr>
            <w:r w:rsidRPr="00485AAE">
              <w:t xml:space="preserve"> </w:t>
            </w:r>
          </w:p>
          <w:p w14:paraId="014BD15D" w14:textId="77777777" w:rsidR="00CD50FD" w:rsidRPr="00485AAE" w:rsidRDefault="00CD50FD" w:rsidP="00CD50FD">
            <w:pPr>
              <w:pStyle w:val="Texto"/>
            </w:pPr>
          </w:p>
        </w:tc>
      </w:tr>
      <w:tr w:rsidR="00CD50FD" w:rsidRPr="00485AAE" w14:paraId="6F784349" w14:textId="77777777" w:rsidTr="00FD4B12">
        <w:trPr>
          <w:trHeight w:val="124"/>
        </w:trPr>
        <w:tc>
          <w:tcPr>
            <w:tcW w:w="2947" w:type="dxa"/>
          </w:tcPr>
          <w:p w14:paraId="3F79F84B" w14:textId="77777777" w:rsidR="00CD50FD" w:rsidRPr="00485AAE" w:rsidRDefault="00CD50FD" w:rsidP="00CD50FD"/>
        </w:tc>
        <w:tc>
          <w:tcPr>
            <w:tcW w:w="5619" w:type="dxa"/>
            <w:gridSpan w:val="3"/>
          </w:tcPr>
          <w:p w14:paraId="4537244C" w14:textId="77777777" w:rsidR="00CD50FD" w:rsidRPr="00485AAE" w:rsidRDefault="00CD50FD" w:rsidP="00CD50FD"/>
        </w:tc>
      </w:tr>
      <w:tr w:rsidR="00CC4F36" w:rsidRPr="00485AAE" w14:paraId="43BE5B9B" w14:textId="77777777" w:rsidTr="00FD4B12">
        <w:trPr>
          <w:gridAfter w:val="1"/>
          <w:wAfter w:w="2960" w:type="dxa"/>
          <w:trHeight w:val="77"/>
        </w:trPr>
        <w:tc>
          <w:tcPr>
            <w:tcW w:w="2947" w:type="dxa"/>
            <w:tcBorders>
              <w:bottom w:val="single" w:sz="18" w:space="0" w:color="BF9268" w:themeColor="accent2"/>
            </w:tcBorders>
          </w:tcPr>
          <w:p w14:paraId="73BA32E4" w14:textId="77777777" w:rsidR="00CC4F36" w:rsidRPr="00485AAE" w:rsidRDefault="00CC4F36"/>
        </w:tc>
        <w:tc>
          <w:tcPr>
            <w:tcW w:w="2659" w:type="dxa"/>
            <w:gridSpan w:val="2"/>
            <w:tcBorders>
              <w:bottom w:val="single" w:sz="18" w:space="0" w:color="BF9268" w:themeColor="accent2"/>
            </w:tcBorders>
          </w:tcPr>
          <w:p w14:paraId="199D5479" w14:textId="77777777" w:rsidR="00CC4F36" w:rsidRPr="00485AAE" w:rsidRDefault="00CC4F36"/>
        </w:tc>
      </w:tr>
    </w:tbl>
    <w:p w14:paraId="35FB5A39" w14:textId="092DB204" w:rsidR="00C55D85" w:rsidRPr="00485AAE" w:rsidRDefault="00C55D85"/>
    <w:sectPr w:rsidR="00C55D85" w:rsidRPr="00485AAE" w:rsidSect="00485AAE">
      <w:headerReference w:type="default" r:id="rId10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0D3D" w14:textId="77777777" w:rsidR="00C81365" w:rsidRDefault="00C81365" w:rsidP="00F316AD">
      <w:r>
        <w:separator/>
      </w:r>
    </w:p>
  </w:endnote>
  <w:endnote w:type="continuationSeparator" w:id="0">
    <w:p w14:paraId="26A13CFC" w14:textId="77777777" w:rsidR="00C81365" w:rsidRDefault="00C8136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B4F46" w14:textId="77777777" w:rsidR="00C81365" w:rsidRDefault="00C81365" w:rsidP="00F316AD">
      <w:r>
        <w:separator/>
      </w:r>
    </w:p>
  </w:footnote>
  <w:footnote w:type="continuationSeparator" w:id="0">
    <w:p w14:paraId="5708E6BA" w14:textId="77777777" w:rsidR="00C81365" w:rsidRDefault="00C81365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FCBD" w14:textId="77777777" w:rsidR="00F316AD" w:rsidRPr="001700F2" w:rsidRDefault="00F316AD">
    <w:pPr>
      <w:pStyle w:val="Encabezado"/>
    </w:pPr>
    <w:r w:rsidRPr="001700F2">
      <w:rPr>
        <w:rFonts w:ascii="Times New Roman" w:eastAsia="Times New Roman" w:hAnsi="Times New Roman" w:cs="Times New Roman"/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3C5344" wp14:editId="55533D61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7C8753" id="Rectá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07B8"/>
    <w:multiLevelType w:val="hybridMultilevel"/>
    <w:tmpl w:val="8F66C6F4"/>
    <w:lvl w:ilvl="0" w:tplc="3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DEA1F63"/>
    <w:multiLevelType w:val="hybridMultilevel"/>
    <w:tmpl w:val="B448D556"/>
    <w:lvl w:ilvl="0" w:tplc="101676B0">
      <w:numFmt w:val="bullet"/>
      <w:lvlText w:val="-"/>
      <w:lvlJc w:val="left"/>
      <w:pPr>
        <w:ind w:left="855" w:hanging="360"/>
      </w:pPr>
      <w:rPr>
        <w:rFonts w:ascii="Arial" w:eastAsiaTheme="minorHAnsi" w:hAnsi="Arial" w:cs="Arial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BB0199C"/>
    <w:multiLevelType w:val="hybridMultilevel"/>
    <w:tmpl w:val="5A68D21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963AE"/>
    <w:multiLevelType w:val="hybridMultilevel"/>
    <w:tmpl w:val="616A8270"/>
    <w:lvl w:ilvl="0" w:tplc="340A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6F7D65C2"/>
    <w:multiLevelType w:val="hybridMultilevel"/>
    <w:tmpl w:val="1CBCAA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8E"/>
    <w:rsid w:val="001700F2"/>
    <w:rsid w:val="001871FF"/>
    <w:rsid w:val="001B3B2C"/>
    <w:rsid w:val="001F4150"/>
    <w:rsid w:val="00235D8E"/>
    <w:rsid w:val="0029715D"/>
    <w:rsid w:val="00304135"/>
    <w:rsid w:val="003E3062"/>
    <w:rsid w:val="0040233B"/>
    <w:rsid w:val="00485AAE"/>
    <w:rsid w:val="004D0355"/>
    <w:rsid w:val="004E6224"/>
    <w:rsid w:val="005D2581"/>
    <w:rsid w:val="00617740"/>
    <w:rsid w:val="006C60E6"/>
    <w:rsid w:val="00727A66"/>
    <w:rsid w:val="00795A36"/>
    <w:rsid w:val="0089710E"/>
    <w:rsid w:val="00A74E15"/>
    <w:rsid w:val="00BC0C34"/>
    <w:rsid w:val="00C55D85"/>
    <w:rsid w:val="00C81365"/>
    <w:rsid w:val="00CC4F36"/>
    <w:rsid w:val="00CD50FD"/>
    <w:rsid w:val="00D20DA9"/>
    <w:rsid w:val="00D26A79"/>
    <w:rsid w:val="00D567B4"/>
    <w:rsid w:val="00DD5C35"/>
    <w:rsid w:val="00E40B2D"/>
    <w:rsid w:val="00EA03EF"/>
    <w:rsid w:val="00F316AD"/>
    <w:rsid w:val="00F90346"/>
    <w:rsid w:val="00FD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74C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0DA9"/>
    <w:rPr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0DA9"/>
    <w:rPr>
      <w:color w:val="000000" w:themeColor="text1"/>
    </w:rPr>
  </w:style>
  <w:style w:type="table" w:styleId="Tablaconcuadrcula">
    <w:name w:val="Table Grid"/>
    <w:basedOn w:val="Tab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D20DA9"/>
    <w:rPr>
      <w:color w:val="808080"/>
    </w:rPr>
  </w:style>
  <w:style w:type="character" w:customStyle="1" w:styleId="Resaltar">
    <w:name w:val="Resaltar"/>
    <w:basedOn w:val="Fuentedeprrafopredeter"/>
    <w:uiPriority w:val="1"/>
    <w:qFormat/>
    <w:rsid w:val="00D26A79"/>
    <w:rPr>
      <w:color w:val="BF9268" w:themeColor="accent2"/>
    </w:rPr>
  </w:style>
  <w:style w:type="paragraph" w:styleId="Prrafodelista">
    <w:name w:val="List Paragraph"/>
    <w:basedOn w:val="Normal"/>
    <w:uiPriority w:val="34"/>
    <w:semiHidden/>
    <w:qFormat/>
    <w:rsid w:val="00CC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y\AppData\Roaming\Microsoft\Templates\Curr&#237;culum%20v&#237;tae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771029359A4CA681B9E1762E4DB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5AE4-4864-4B8F-B1FA-44ADFDFAA4AC}"/>
      </w:docPartPr>
      <w:docPartBody>
        <w:p w:rsidR="007B2C0B" w:rsidRDefault="00AA2450">
          <w:pPr>
            <w:pStyle w:val="E6771029359A4CA681B9E1762E4DB984"/>
          </w:pPr>
          <w:r w:rsidRPr="00485AAE">
            <w:rPr>
              <w:lang w:bidi="es-ES"/>
            </w:rPr>
            <w:t>OBJETIVO</w:t>
          </w:r>
        </w:p>
      </w:docPartBody>
    </w:docPart>
    <w:docPart>
      <w:docPartPr>
        <w:name w:val="9DB64775EC3344D4B418DDE0052D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76B72-6647-4D6D-9607-D723139619B1}"/>
      </w:docPartPr>
      <w:docPartBody>
        <w:p w:rsidR="007B2C0B" w:rsidRDefault="00AA2450">
          <w:pPr>
            <w:pStyle w:val="9DB64775EC3344D4B418DDE0052DD5FD"/>
          </w:pPr>
          <w:r w:rsidRPr="00485AAE">
            <w:rPr>
              <w:lang w:bidi="es-ES"/>
            </w:rPr>
            <w:t>FORMACIÓN</w:t>
          </w:r>
        </w:p>
      </w:docPartBody>
    </w:docPart>
    <w:docPart>
      <w:docPartPr>
        <w:name w:val="357B1D43713246B68DC7F54DB3B7C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F7FA-30CE-46DB-97E8-24602EB12884}"/>
      </w:docPartPr>
      <w:docPartBody>
        <w:p w:rsidR="007B2C0B" w:rsidRDefault="00AA2450">
          <w:pPr>
            <w:pStyle w:val="357B1D43713246B68DC7F54DB3B7CD07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  <w:docPart>
      <w:docPartPr>
        <w:name w:val="D6B87F2FECD34AB58FA15774FB99C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74AD8-21B4-452D-B93D-B4F49AD0B0F9}"/>
      </w:docPartPr>
      <w:docPartBody>
        <w:p w:rsidR="007B2C0B" w:rsidRDefault="00AA2450">
          <w:pPr>
            <w:pStyle w:val="D6B87F2FECD34AB58FA15774FB99CE1A"/>
          </w:pPr>
          <w:r w:rsidRPr="00485AAE">
            <w:rPr>
              <w:lang w:bidi="es-ES"/>
            </w:rPr>
            <w:t>EXPERIENCIA</w:t>
          </w:r>
        </w:p>
      </w:docPartBody>
    </w:docPart>
    <w:docPart>
      <w:docPartPr>
        <w:name w:val="D1FF2D44F52E4F4CA3257A4FE1808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8C683-6375-4BC1-869A-3B6C86A4BC7D}"/>
      </w:docPartPr>
      <w:docPartBody>
        <w:p w:rsidR="007B2C0B" w:rsidRDefault="00AA2450">
          <w:pPr>
            <w:pStyle w:val="D1FF2D44F52E4F4CA3257A4FE1808904"/>
          </w:pPr>
          <w:r w:rsidRPr="00485AAE">
            <w:rPr>
              <w:rStyle w:val="Resaltar"/>
              <w:lang w:bidi="es-ES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FB"/>
    <w:rsid w:val="007B2C0B"/>
    <w:rsid w:val="00AA2450"/>
    <w:rsid w:val="00AD1FF5"/>
    <w:rsid w:val="00E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771029359A4CA681B9E1762E4DB984">
    <w:name w:val="E6771029359A4CA681B9E1762E4DB984"/>
  </w:style>
  <w:style w:type="paragraph" w:customStyle="1" w:styleId="9DB64775EC3344D4B418DDE0052DD5FD">
    <w:name w:val="9DB64775EC3344D4B418DDE0052DD5FD"/>
  </w:style>
  <w:style w:type="character" w:customStyle="1" w:styleId="Resaltar">
    <w:name w:val="Resaltar"/>
    <w:basedOn w:val="Fuentedeprrafopredeter"/>
    <w:uiPriority w:val="1"/>
    <w:qFormat/>
    <w:rsid w:val="00EB26FB"/>
    <w:rPr>
      <w:color w:val="ED7D31" w:themeColor="accent2"/>
    </w:rPr>
  </w:style>
  <w:style w:type="paragraph" w:customStyle="1" w:styleId="357B1D43713246B68DC7F54DB3B7CD07">
    <w:name w:val="357B1D43713246B68DC7F54DB3B7CD07"/>
  </w:style>
  <w:style w:type="paragraph" w:customStyle="1" w:styleId="D6B87F2FECD34AB58FA15774FB99CE1A">
    <w:name w:val="D6B87F2FECD34AB58FA15774FB99CE1A"/>
  </w:style>
  <w:style w:type="paragraph" w:customStyle="1" w:styleId="Texto">
    <w:name w:val="Texto"/>
    <w:basedOn w:val="Normal"/>
    <w:next w:val="Normal"/>
    <w:uiPriority w:val="3"/>
    <w:qFormat/>
    <w:rsid w:val="00EB26FB"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s-ES" w:eastAsia="en-US"/>
    </w:rPr>
  </w:style>
  <w:style w:type="paragraph" w:customStyle="1" w:styleId="65FE3FD531BA48078F9A41179BFEF253">
    <w:name w:val="65FE3FD531BA48078F9A41179BFEF253"/>
  </w:style>
  <w:style w:type="paragraph" w:customStyle="1" w:styleId="E218582D4577479FB2DE08F297C3FCFE">
    <w:name w:val="E218582D4577479FB2DE08F297C3FCFE"/>
  </w:style>
  <w:style w:type="paragraph" w:customStyle="1" w:styleId="BA5CCDFD3CE84F41AAE0F176E40215E5">
    <w:name w:val="BA5CCDFD3CE84F41AAE0F176E40215E5"/>
  </w:style>
  <w:style w:type="paragraph" w:customStyle="1" w:styleId="C2929FCD8A034FE68583D4CEC9E5D84E">
    <w:name w:val="C2929FCD8A034FE68583D4CEC9E5D84E"/>
  </w:style>
  <w:style w:type="paragraph" w:customStyle="1" w:styleId="C4F80369EF1D47F98D72A039DE39F181">
    <w:name w:val="C4F80369EF1D47F98D72A039DE39F181"/>
  </w:style>
  <w:style w:type="paragraph" w:customStyle="1" w:styleId="7EAB4203630C4D66A25D1C0C5607D9FE">
    <w:name w:val="7EAB4203630C4D66A25D1C0C5607D9FE"/>
  </w:style>
  <w:style w:type="paragraph" w:customStyle="1" w:styleId="4831A316FCD3494482D0B8D111081E56">
    <w:name w:val="4831A316FCD3494482D0B8D111081E56"/>
  </w:style>
  <w:style w:type="paragraph" w:customStyle="1" w:styleId="728AE4B34C804580B326B4C05FFE5CBC">
    <w:name w:val="728AE4B34C804580B326B4C05FFE5CBC"/>
  </w:style>
  <w:style w:type="paragraph" w:customStyle="1" w:styleId="F7A36D0758F44095B31CEC5347413969">
    <w:name w:val="F7A36D0758F44095B31CEC5347413969"/>
  </w:style>
  <w:style w:type="paragraph" w:customStyle="1" w:styleId="56DB5BBA9BDE4F8186DE1E88B4128548">
    <w:name w:val="56DB5BBA9BDE4F8186DE1E88B4128548"/>
  </w:style>
  <w:style w:type="paragraph" w:customStyle="1" w:styleId="11DF23E8C3C24A55B1482D05900C5E29">
    <w:name w:val="11DF23E8C3C24A55B1482D05900C5E29"/>
  </w:style>
  <w:style w:type="paragraph" w:customStyle="1" w:styleId="14DB573EDCDD48ADB049F799FD715301">
    <w:name w:val="14DB573EDCDD48ADB049F799FD715301"/>
  </w:style>
  <w:style w:type="paragraph" w:customStyle="1" w:styleId="D46AF1967EB3417DA532E78CB7282648">
    <w:name w:val="D46AF1967EB3417DA532E78CB7282648"/>
  </w:style>
  <w:style w:type="paragraph" w:customStyle="1" w:styleId="82A62F7ABF9D46AF8E7028FC7FAEAD5C">
    <w:name w:val="82A62F7ABF9D46AF8E7028FC7FAEAD5C"/>
  </w:style>
  <w:style w:type="paragraph" w:customStyle="1" w:styleId="D1FF2D44F52E4F4CA3257A4FE1808904">
    <w:name w:val="D1FF2D44F52E4F4CA3257A4FE1808904"/>
  </w:style>
  <w:style w:type="paragraph" w:customStyle="1" w:styleId="C9154846031A4983B54CA58C7A6B9B8A">
    <w:name w:val="C9154846031A4983B54CA58C7A6B9B8A"/>
  </w:style>
  <w:style w:type="paragraph" w:customStyle="1" w:styleId="2C968EBDCE15462CAB75DB64769D04CE">
    <w:name w:val="2C968EBDCE15462CAB75DB64769D04CE"/>
  </w:style>
  <w:style w:type="paragraph" w:customStyle="1" w:styleId="0010AF9BA7D84C78A15D456306F25E0B">
    <w:name w:val="0010AF9BA7D84C78A15D456306F25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minimalista</Template>
  <TotalTime>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2021-09-01T03:36:00Z</dcterms:created>
  <dcterms:modified xsi:type="dcterms:W3CDTF">2021-09-01T20:18:00Z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