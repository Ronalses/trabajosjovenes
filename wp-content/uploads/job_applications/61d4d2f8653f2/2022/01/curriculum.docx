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rincipal"/>
      </w:tblPr>
      <w:tblGrid>
        <w:gridCol w:w="6009"/>
        <w:gridCol w:w="4313"/>
      </w:tblGrid>
      <w:tr w:rsidR="00184664" w:rsidRPr="00A85B6F" w14:paraId="7F01AC51" w14:textId="77777777" w:rsidTr="00984A27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5994"/>
            </w:tblGrid>
            <w:tr w:rsidR="00184664" w:rsidRPr="00A85B6F" w14:paraId="0CF602CF" w14:textId="77777777" w:rsidTr="00792967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p w14:paraId="56FD6D28" w14:textId="77777777" w:rsidR="00184664" w:rsidRPr="00A85B6F" w:rsidRDefault="002B2360" w:rsidP="00CC7AD0">
                  <w:pPr>
                    <w:pStyle w:val="Ttulo2"/>
                  </w:pPr>
                  <w:sdt>
                    <w:sdtPr>
                      <w:alias w:val="Aptitudes:"/>
                      <w:tag w:val="Aptitudes:"/>
                      <w:id w:val="1490835561"/>
                      <w:placeholder>
                        <w:docPart w:val="27A67C7CB6E846F29B0173952F18971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es-ES"/>
                        </w:rPr>
                        <w:t>Aptitudes</w:t>
                      </w:r>
                    </w:sdtContent>
                  </w:sdt>
                </w:p>
                <w:p w14:paraId="53518048" w14:textId="77777777" w:rsidR="00184664" w:rsidRDefault="00152866" w:rsidP="00A765C3">
                  <w:pPr>
                    <w:pStyle w:val="Ttulo3"/>
                    <w:numPr>
                      <w:ilvl w:val="0"/>
                      <w:numId w:val="1"/>
                    </w:numPr>
                    <w:jc w:val="left"/>
                  </w:pPr>
                  <w:r>
                    <w:t>Facilidad para trabajar en equipo</w:t>
                  </w:r>
                </w:p>
                <w:p w14:paraId="78B32172" w14:textId="77777777" w:rsidR="00152866" w:rsidRDefault="00152866" w:rsidP="00A765C3">
                  <w:pPr>
                    <w:pStyle w:val="Ttulo3"/>
                    <w:numPr>
                      <w:ilvl w:val="0"/>
                      <w:numId w:val="1"/>
                    </w:numPr>
                    <w:jc w:val="left"/>
                  </w:pPr>
                  <w:r>
                    <w:t>Sentido de responsabilidad y puntualidad</w:t>
                  </w:r>
                </w:p>
                <w:p w14:paraId="0B1703B6" w14:textId="77777777" w:rsidR="00152866" w:rsidRPr="00A85B6F" w:rsidRDefault="00152866" w:rsidP="00A765C3">
                  <w:pPr>
                    <w:pStyle w:val="Ttulo3"/>
                    <w:numPr>
                      <w:ilvl w:val="0"/>
                      <w:numId w:val="1"/>
                    </w:numPr>
                    <w:jc w:val="left"/>
                  </w:pPr>
                  <w:r>
                    <w:t>Capacidad de iniciativa</w:t>
                  </w:r>
                </w:p>
              </w:tc>
            </w:tr>
            <w:tr w:rsidR="00184664" w:rsidRPr="00A85B6F" w14:paraId="1BAC8EF2" w14:textId="77777777" w:rsidTr="00C35148">
              <w:trPr>
                <w:trHeight w:val="836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14:paraId="54D680B0" w14:textId="77777777" w:rsidR="00184664" w:rsidRPr="00A85B6F" w:rsidRDefault="002B2360" w:rsidP="00CC7AD0">
                  <w:pPr>
                    <w:pStyle w:val="Ttulo2"/>
                  </w:pPr>
                  <w:sdt>
                    <w:sdtPr>
                      <w:alias w:val="Experiencia:"/>
                      <w:tag w:val="Experiencia:"/>
                      <w:id w:val="1217937480"/>
                      <w:placeholder>
                        <w:docPart w:val="71132933C3A34D1E8C4D18B674B5316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es-ES"/>
                        </w:rPr>
                        <w:t>Experiencia</w:t>
                      </w:r>
                    </w:sdtContent>
                  </w:sdt>
                </w:p>
                <w:p w14:paraId="4413B056" w14:textId="77777777" w:rsidR="00184664" w:rsidRDefault="007A5F79" w:rsidP="007A5F79">
                  <w:pPr>
                    <w:pStyle w:val="Ttulo3"/>
                    <w:jc w:val="both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                    </w:t>
                  </w:r>
                  <w:r w:rsidR="00B5551B">
                    <w:rPr>
                      <w:b w:val="0"/>
                    </w:rPr>
                    <w:t>-</w:t>
                  </w:r>
                  <w:r w:rsidR="00011F30">
                    <w:rPr>
                      <w:b w:val="0"/>
                    </w:rPr>
                    <w:t xml:space="preserve">Operador en </w:t>
                  </w:r>
                  <w:proofErr w:type="spellStart"/>
                  <w:r w:rsidR="00011F30">
                    <w:rPr>
                      <w:b w:val="0"/>
                    </w:rPr>
                    <w:t>Happyland</w:t>
                  </w:r>
                  <w:proofErr w:type="spellEnd"/>
                  <w:r w:rsidR="00011F30">
                    <w:rPr>
                      <w:b w:val="0"/>
                    </w:rPr>
                    <w:t xml:space="preserve"> </w:t>
                  </w:r>
                </w:p>
                <w:p w14:paraId="4260A943" w14:textId="49311917" w:rsidR="00B5551B" w:rsidRDefault="00B5551B" w:rsidP="007A5F79">
                  <w:pPr>
                    <w:pStyle w:val="Ttulo3"/>
                    <w:jc w:val="both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                   -Cajero y staff en </w:t>
                  </w:r>
                  <w:proofErr w:type="spellStart"/>
                  <w:r>
                    <w:rPr>
                      <w:b w:val="0"/>
                    </w:rPr>
                    <w:t>cineplanet</w:t>
                  </w:r>
                  <w:proofErr w:type="spellEnd"/>
                  <w:r>
                    <w:rPr>
                      <w:b w:val="0"/>
                    </w:rPr>
                    <w:t xml:space="preserve"> (</w:t>
                  </w:r>
                  <w:r w:rsidR="0085608A">
                    <w:rPr>
                      <w:b w:val="0"/>
                    </w:rPr>
                    <w:t xml:space="preserve"> </w:t>
                  </w:r>
                  <w:r w:rsidR="00AE19BB">
                    <w:rPr>
                      <w:b w:val="0"/>
                    </w:rPr>
                    <w:t xml:space="preserve">1 año </w:t>
                  </w:r>
                  <w:r>
                    <w:rPr>
                      <w:b w:val="0"/>
                    </w:rPr>
                    <w:t>)</w:t>
                  </w:r>
                </w:p>
                <w:p w14:paraId="09635216" w14:textId="28B32DBF" w:rsidR="0085608A" w:rsidRDefault="0085608A" w:rsidP="007A5F79">
                  <w:pPr>
                    <w:pStyle w:val="Ttulo3"/>
                    <w:jc w:val="both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                   - Experiencia en atención a clientes.</w:t>
                  </w:r>
                </w:p>
                <w:p w14:paraId="7CEEB779" w14:textId="3032B0F0" w:rsidR="00D7589F" w:rsidRDefault="00D7589F" w:rsidP="007A5F79">
                  <w:pPr>
                    <w:pStyle w:val="Ttulo3"/>
                    <w:jc w:val="both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                    - Cajero boletería metro.</w:t>
                  </w:r>
                </w:p>
                <w:p w14:paraId="23BAB796" w14:textId="35385D23" w:rsidR="00FA76B5" w:rsidRPr="00A765C3" w:rsidRDefault="00EA5BDE" w:rsidP="007A5F79">
                  <w:pPr>
                    <w:pStyle w:val="Ttulo3"/>
                    <w:jc w:val="both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                     </w:t>
                  </w:r>
                  <w:r w:rsidR="00FA76B5">
                    <w:rPr>
                      <w:b w:val="0"/>
                    </w:rPr>
                    <w:t xml:space="preserve">- maestro </w:t>
                  </w:r>
                  <w:proofErr w:type="spellStart"/>
                  <w:r w:rsidR="00FA76B5">
                    <w:rPr>
                      <w:b w:val="0"/>
                    </w:rPr>
                    <w:t>pizzero</w:t>
                  </w:r>
                  <w:proofErr w:type="spellEnd"/>
                  <w:r w:rsidR="00FA76B5">
                    <w:rPr>
                      <w:b w:val="0"/>
                    </w:rPr>
                    <w:t xml:space="preserve"> </w:t>
                  </w:r>
                  <w:r w:rsidR="001D6113">
                    <w:rPr>
                      <w:b w:val="0"/>
                    </w:rPr>
                    <w:t xml:space="preserve"> (</w:t>
                  </w:r>
                  <w:proofErr w:type="spellStart"/>
                  <w:r w:rsidR="001D6113">
                    <w:rPr>
                      <w:b w:val="0"/>
                    </w:rPr>
                    <w:t>little</w:t>
                  </w:r>
                  <w:proofErr w:type="spellEnd"/>
                  <w:r w:rsidR="001D6113">
                    <w:rPr>
                      <w:b w:val="0"/>
                    </w:rPr>
                    <w:t xml:space="preserve"> </w:t>
                  </w:r>
                  <w:proofErr w:type="spellStart"/>
                  <w:r w:rsidR="001D6113">
                    <w:rPr>
                      <w:b w:val="0"/>
                    </w:rPr>
                    <w:t>caesars</w:t>
                  </w:r>
                  <w:proofErr w:type="spellEnd"/>
                  <w:r w:rsidR="001D6113">
                    <w:rPr>
                      <w:b w:val="0"/>
                    </w:rPr>
                    <w:t>)</w:t>
                  </w:r>
                </w:p>
                <w:p w14:paraId="114A36E6" w14:textId="77777777" w:rsidR="00184664" w:rsidRPr="00A85B6F" w:rsidRDefault="002B2360" w:rsidP="00CC7AD0">
                  <w:pPr>
                    <w:pStyle w:val="Ttulo2"/>
                  </w:pPr>
                  <w:sdt>
                    <w:sdtPr>
                      <w:alias w:val="Educación:"/>
                      <w:tag w:val="Educación:"/>
                      <w:id w:val="1349516922"/>
                      <w:placeholder>
                        <w:docPart w:val="1E5CBAE9EE514021911C3DE08EAA0D8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es-ES"/>
                        </w:rPr>
                        <w:t>Educación</w:t>
                      </w:r>
                    </w:sdtContent>
                  </w:sdt>
                </w:p>
                <w:p w14:paraId="6728DAF0" w14:textId="77777777" w:rsidR="004670DD" w:rsidRDefault="00294BF5" w:rsidP="00294BF5">
                  <w:r>
                    <w:t xml:space="preserve">Liceo polivalente Abdón Cifuentes </w:t>
                  </w:r>
                  <w:r w:rsidR="009A3829">
                    <w:t>2009-2015</w:t>
                  </w:r>
                </w:p>
                <w:p w14:paraId="25640AAC" w14:textId="77777777" w:rsidR="00294BF5" w:rsidRDefault="00294BF5" w:rsidP="00294BF5">
                  <w:r>
                    <w:t>Enseñanza básica completa</w:t>
                  </w:r>
                  <w:r w:rsidR="00011F30">
                    <w:t>.</w:t>
                  </w:r>
                </w:p>
                <w:p w14:paraId="09FA2807" w14:textId="77777777" w:rsidR="00294BF5" w:rsidRDefault="00294BF5" w:rsidP="00294BF5"/>
                <w:p w14:paraId="5CDE4937" w14:textId="77777777" w:rsidR="00294BF5" w:rsidRDefault="00294BF5" w:rsidP="00294BF5">
                  <w:r>
                    <w:t xml:space="preserve">Liceo Miguel Luis </w:t>
                  </w:r>
                  <w:proofErr w:type="spellStart"/>
                  <w:r>
                    <w:t>Amunategui</w:t>
                  </w:r>
                  <w:proofErr w:type="spellEnd"/>
                  <w:r>
                    <w:t xml:space="preserve"> </w:t>
                  </w:r>
                  <w:r w:rsidR="00011F30">
                    <w:t>2016-2019</w:t>
                  </w:r>
                </w:p>
                <w:p w14:paraId="56ABB76B" w14:textId="77777777" w:rsidR="00294BF5" w:rsidRDefault="00294BF5" w:rsidP="00294BF5">
                  <w:r>
                    <w:t>Científico Humanista</w:t>
                  </w:r>
                </w:p>
                <w:p w14:paraId="58B3C498" w14:textId="77777777" w:rsidR="00294BF5" w:rsidRDefault="00294BF5" w:rsidP="00294BF5">
                  <w:r>
                    <w:t>Enseñanza media</w:t>
                  </w:r>
                  <w:r w:rsidR="00E11350">
                    <w:t xml:space="preserve"> </w:t>
                  </w:r>
                  <w:r w:rsidR="009A3829">
                    <w:t>completa</w:t>
                  </w:r>
                  <w:r w:rsidR="00011F30">
                    <w:t>.</w:t>
                  </w:r>
                </w:p>
                <w:p w14:paraId="5A496BEA" w14:textId="77777777" w:rsidR="00506EF1" w:rsidRDefault="00506EF1" w:rsidP="00294BF5"/>
                <w:p w14:paraId="7522F60C" w14:textId="77777777" w:rsidR="00506EF1" w:rsidRDefault="00506EF1" w:rsidP="00294BF5">
                  <w:r>
                    <w:t xml:space="preserve">Cursando carrera universitaria </w:t>
                  </w:r>
                </w:p>
                <w:p w14:paraId="5C9FC945" w14:textId="77777777" w:rsidR="00506EF1" w:rsidRDefault="00506EF1" w:rsidP="00294BF5">
                  <w:r>
                    <w:t xml:space="preserve">Licenciatura en Historia </w:t>
                  </w:r>
                </w:p>
                <w:p w14:paraId="01AB58D9" w14:textId="77777777" w:rsidR="00506EF1" w:rsidRDefault="00506EF1" w:rsidP="00294BF5">
                  <w:r>
                    <w:t xml:space="preserve">Universidad Alberto Hurtado </w:t>
                  </w:r>
                </w:p>
                <w:p w14:paraId="14A8680E" w14:textId="02E6E1DC" w:rsidR="001D6113" w:rsidRPr="00A85B6F" w:rsidRDefault="001D6113" w:rsidP="00294BF5">
                  <w:r>
                    <w:t>2021-</w:t>
                  </w:r>
                </w:p>
              </w:tc>
            </w:tr>
          </w:tbl>
          <w:p w14:paraId="45F493AF" w14:textId="77777777" w:rsidR="00184664" w:rsidRPr="00A85B6F" w:rsidRDefault="00184664" w:rsidP="00CC7AD0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274"/>
            </w:tblGrid>
            <w:tr w:rsidR="00184664" w:rsidRPr="00A85B6F" w14:paraId="0D25A456" w14:textId="77777777" w:rsidTr="002D00BE">
              <w:trPr>
                <w:trHeight w:val="2850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14:paraId="52D27C23" w14:textId="77777777" w:rsidR="00184664" w:rsidRPr="00A85B6F" w:rsidRDefault="002B2360" w:rsidP="00CC7AD0">
                  <w:pPr>
                    <w:pStyle w:val="Ttulo2"/>
                  </w:pPr>
                  <w:sdt>
                    <w:sdtPr>
                      <w:alias w:val="Objetivo:"/>
                      <w:tag w:val="Objetivo:"/>
                      <w:id w:val="319159961"/>
                      <w:placeholder>
                        <w:docPart w:val="2771F55146AA441EB1C7F5B3516195F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17626">
                        <w:rPr>
                          <w:lang w:bidi="es-ES"/>
                        </w:rPr>
                        <w:t>Objetivo</w:t>
                      </w:r>
                    </w:sdtContent>
                  </w:sdt>
                </w:p>
                <w:p w14:paraId="6FF12334" w14:textId="77777777" w:rsidR="00294BF5" w:rsidRDefault="00294BF5" w:rsidP="00294BF5">
                  <w:pPr>
                    <w:pStyle w:val="Ttulo3"/>
                  </w:pPr>
                </w:p>
                <w:p w14:paraId="10E06F97" w14:textId="77777777" w:rsidR="00184664" w:rsidRPr="00A85B6F" w:rsidRDefault="00A765C3" w:rsidP="00A765C3">
                  <w:pPr>
                    <w:pStyle w:val="Ttulo3"/>
                  </w:pPr>
                  <w:r>
                    <w:t xml:space="preserve">Desarrollar mis habilidades personales de compañerismo y responsabilidad. </w:t>
                  </w:r>
                </w:p>
              </w:tc>
            </w:tr>
            <w:tr w:rsidR="00184664" w:rsidRPr="00A85B6F" w14:paraId="7618EF24" w14:textId="77777777" w:rsidTr="002D00BE">
              <w:trPr>
                <w:trHeight w:hRule="exact" w:val="4170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3816" w:type="dxa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Tabla de diseño de contacto"/>
                  </w:tblPr>
                  <w:tblGrid>
                    <w:gridCol w:w="1867"/>
                    <w:gridCol w:w="1949"/>
                  </w:tblGrid>
                  <w:tr w:rsidR="00184664" w:rsidRPr="00A85B6F" w14:paraId="65C66039" w14:textId="77777777" w:rsidTr="00403393">
                    <w:trPr>
                      <w:trHeight w:val="553"/>
                    </w:trPr>
                    <w:tc>
                      <w:tcPr>
                        <w:tcW w:w="1867" w:type="dxa"/>
                        <w:tcMar>
                          <w:top w:w="432" w:type="dxa"/>
                          <w:bottom w:w="0" w:type="dxa"/>
                        </w:tcMar>
                      </w:tcPr>
                      <w:p w14:paraId="781E3EB8" w14:textId="77777777" w:rsidR="00184664" w:rsidRPr="00A85B6F" w:rsidRDefault="00184664" w:rsidP="00CC7AD0">
                        <w:pPr>
                          <w:pStyle w:val="Ttulo3"/>
                        </w:pPr>
                      </w:p>
                    </w:tc>
                    <w:tc>
                      <w:tcPr>
                        <w:tcW w:w="1949" w:type="dxa"/>
                        <w:tcMar>
                          <w:top w:w="432" w:type="dxa"/>
                          <w:bottom w:w="0" w:type="dxa"/>
                        </w:tcMar>
                      </w:tcPr>
                      <w:p w14:paraId="3B5923FC" w14:textId="77777777" w:rsidR="00184664" w:rsidRPr="00A85B6F" w:rsidRDefault="004D2AFA" w:rsidP="004D2AFA">
                        <w:pPr>
                          <w:pStyle w:val="Ttulo3"/>
                          <w:jc w:val="both"/>
                        </w:pPr>
                        <w:r w:rsidRPr="00A85B6F">
                          <w:rPr>
                            <w:noProof/>
                            <w:lang w:val="es-CL" w:eastAsia="es-CL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58240" behindDoc="0" locked="0" layoutInCell="1" allowOverlap="1" wp14:anchorId="76ADB644" wp14:editId="0136501C">
                                  <wp:simplePos x="0" y="0"/>
                                  <wp:positionH relativeFrom="column">
                                    <wp:posOffset>-177800</wp:posOffset>
                                  </wp:positionH>
                                  <wp:positionV relativeFrom="paragraph">
                                    <wp:posOffset>34925</wp:posOffset>
                                  </wp:positionV>
                                  <wp:extent cx="329184" cy="329184"/>
                                  <wp:effectExtent l="0" t="0" r="0" b="0"/>
                                  <wp:wrapNone/>
                                  <wp:docPr id="6" name="Grupo 322" descr="Icono de correo electrónico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Elipse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orma libre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group w14:anchorId="29D7C98C" id="Grupo 322" o:spid="_x0000_s1026" alt="Icono de correo electrónico" style="position:absolute;margin-left:-14pt;margin-top:2.75pt;width:25.9pt;height:25.9pt;z-index:251658240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">
                                  <v:oval id="Elipse 7" o:spid="_x0000_s1027" style="position:absolute;width:329184;height:329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3JnsIA&#10;AADaAAAADwAAAGRycy9kb3ducmV2LnhtbESPQWsCMRSE7wX/Q3iCl1KzCrZlNcoiCB5EWxXPj83r&#10;bujmZU2irv/eCIUeh5n5hpktOtuIK/lgHCsYDTMQxKXThisFx8Pq7RNEiMgaG8ek4E4BFvPeywxz&#10;7W78Tdd9rESCcMhRQR1jm0sZyposhqFriZP347zFmKSvpPZ4S3DbyHGWvUuLhtNCjS0tayp/9xer&#10;4NXLovPbiTyzrcxus7am+DopNeh3xRREpC7+h//aa63gA55X0g2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XcmewgAAANoAAAAPAAAAAAAAAAAAAAAAAJgCAABkcnMvZG93&#10;bnJldi54bWxQSwUGAAAAAAQABAD1AAAAhwMAAAAA&#10;" fillcolor="#ffd556 [3204]" stroked="f" strokeweight="1pt">
                                    <v:stroke joinstyle="miter"/>
                                  </v:oval>
                                  <v:shape id="Forma libre 8" o:spid="_x0000_s1028" style="position:absolute;left:57057;top:87598;width:206375;height:153988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F8N78A&#10;AADaAAAADwAAAGRycy9kb3ducmV2LnhtbERPTWvCMBi+D/YfwjvYbU3sQV01igwLu4kfDI8vzWtb&#10;bN50SdS6X78cBI8Pz/d8OdhOXMmH1rGGUaZAEFfOtFxrOOzLjymIEJENdo5Jw50CLBevL3MsjLvx&#10;lq67WIsUwqFADU2MfSFlqBqyGDLXEyfu5LzFmKCvpfF4S+G2k7lSY2mx5dTQYE9fDVXn3cVqOH12&#10;5d9aHdXPhvwqn4yR8/JX6/e3YTUDEWmIT/HD/W00pK3pSroBcvE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QXw3vwAAANoAAAAPAAAAAAAAAAAAAAAAAJgCAABkcnMvZG93bnJl&#10;di54bWxQSwUGAAAAAAQABAD1AAAAhA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D2AFA" w:rsidRPr="00A85B6F" w14:paraId="7FACB991" w14:textId="77777777" w:rsidTr="00403393">
                    <w:trPr>
                      <w:trHeight w:val="539"/>
                    </w:trPr>
                    <w:tc>
                      <w:tcPr>
                        <w:tcW w:w="1867" w:type="dxa"/>
                        <w:tcMar>
                          <w:top w:w="0" w:type="dxa"/>
                          <w:bottom w:w="0" w:type="dxa"/>
                        </w:tcMar>
                      </w:tcPr>
                      <w:p w14:paraId="06665735" w14:textId="77777777" w:rsidR="004D2AFA" w:rsidRPr="00A85B6F" w:rsidRDefault="004D2AFA" w:rsidP="004D2AFA"/>
                    </w:tc>
                    <w:tc>
                      <w:tcPr>
                        <w:tcW w:w="1949" w:type="dxa"/>
                        <w:tcMar>
                          <w:top w:w="0" w:type="dxa"/>
                          <w:bottom w:w="0" w:type="dxa"/>
                        </w:tcMar>
                      </w:tcPr>
                      <w:p w14:paraId="1F2C4055" w14:textId="77777777" w:rsidR="004D2AFA" w:rsidRPr="00A85B6F" w:rsidRDefault="004D2AFA" w:rsidP="004D2AFA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45720" distB="45720" distL="114300" distR="114300" simplePos="0" relativeHeight="251661312" behindDoc="0" locked="0" layoutInCell="1" allowOverlap="1" wp14:anchorId="1BABE9F6" wp14:editId="2D3B4727">
                                  <wp:simplePos x="0" y="0"/>
                                  <wp:positionH relativeFrom="column">
                                    <wp:posOffset>-1349375</wp:posOffset>
                                  </wp:positionH>
                                  <wp:positionV relativeFrom="paragraph">
                                    <wp:posOffset>78105</wp:posOffset>
                                  </wp:positionV>
                                  <wp:extent cx="2360930" cy="1404620"/>
                                  <wp:effectExtent l="0" t="0" r="6985" b="0"/>
                                  <wp:wrapNone/>
                                  <wp:docPr id="217" name="Cuadro de texto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2360930" cy="1404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27F249B3" w14:textId="77777777" w:rsidR="004D2AFA" w:rsidRPr="00152866" w:rsidRDefault="004D2AFA">
                                              <w:pPr>
                                                <w:rPr>
                                                  <w:sz w:val="24"/>
                                                </w:rPr>
                                              </w:pPr>
                                              <w:r w:rsidRPr="00152866">
                                                <w:rPr>
                                                  <w:sz w:val="24"/>
                                                </w:rPr>
                                                <w:t>Josue.salinasf@gmail.com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40000</wp14:pctWidth>
                                  </wp14:sizeRelH>
                                  <wp14:sizeRelV relativeFrom="margin">
                                    <wp14:pctHeight>20000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type w14:anchorId="1BABE9F6" id="_x0000_t202" coordsize="21600,21600" o:spt="202" path="m,l,21600r21600,l21600,xe">
                                  <v:stroke joinstyle="miter"/>
                                  <v:path gradientshapeok="t" o:connecttype="rect"/>
                                </v:shapetype>
                                <v:shape id="Cuadro de texto 2" o:spid="_x0000_s1026" type="#_x0000_t202" style="position:absolute;left:0;text-align:left;margin-left:-106.25pt;margin-top:6.1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" stroked="f">
                                  <v:textbox style="mso-fit-shape-to-text:t">
                                    <w:txbxContent>
                                      <w:p w14:paraId="27F249B3" w14:textId="77777777" w:rsidR="004D2AFA" w:rsidRPr="00152866" w:rsidRDefault="004D2AFA">
                                        <w:pPr>
                                          <w:rPr>
                                            <w:sz w:val="24"/>
                                          </w:rPr>
                                        </w:pPr>
                                        <w:r w:rsidRPr="00152866">
                                          <w:rPr>
                                            <w:sz w:val="24"/>
                                          </w:rPr>
                                          <w:t>Josue.salinasf@gmail.com</w:t>
                                        </w:r>
                                      </w:p>
                                    </w:txbxContent>
                                  </v:textbox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D2AFA" w:rsidRPr="00A85B6F" w14:paraId="73022E30" w14:textId="77777777" w:rsidTr="00403393">
                    <w:trPr>
                      <w:trHeight w:val="567"/>
                    </w:trPr>
                    <w:tc>
                      <w:tcPr>
                        <w:tcW w:w="1867" w:type="dxa"/>
                        <w:tcMar>
                          <w:top w:w="288" w:type="dxa"/>
                          <w:bottom w:w="0" w:type="dxa"/>
                        </w:tcMar>
                      </w:tcPr>
                      <w:p w14:paraId="2057F4D3" w14:textId="77777777" w:rsidR="004D2AFA" w:rsidRPr="00A85B6F" w:rsidRDefault="004D2AFA" w:rsidP="004D2AFA">
                        <w:pPr>
                          <w:pStyle w:val="Ttulo3"/>
                          <w:jc w:val="both"/>
                        </w:pPr>
                      </w:p>
                    </w:tc>
                    <w:tc>
                      <w:tcPr>
                        <w:tcW w:w="1949" w:type="dxa"/>
                        <w:tcMar>
                          <w:top w:w="288" w:type="dxa"/>
                          <w:bottom w:w="0" w:type="dxa"/>
                        </w:tcMar>
                      </w:tcPr>
                      <w:p w14:paraId="695813F3" w14:textId="77777777" w:rsidR="004D2AFA" w:rsidRPr="00A85B6F" w:rsidRDefault="004D2AFA" w:rsidP="004D2AFA">
                        <w:pPr>
                          <w:pStyle w:val="Ttulo3"/>
                          <w:jc w:val="both"/>
                        </w:pPr>
                        <w:r w:rsidRPr="00A85B6F">
                          <w:rPr>
                            <w:noProof/>
                            <w:lang w:val="es-CL" w:eastAsia="es-CL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59264" behindDoc="0" locked="0" layoutInCell="1" allowOverlap="1" wp14:anchorId="56257EC4" wp14:editId="777D145B">
                                  <wp:simplePos x="0" y="0"/>
                                  <wp:positionH relativeFrom="column">
                                    <wp:posOffset>-168275</wp:posOffset>
                                  </wp:positionH>
                                  <wp:positionV relativeFrom="paragraph">
                                    <wp:posOffset>206375</wp:posOffset>
                                  </wp:positionV>
                                  <wp:extent cx="329184" cy="329184"/>
                                  <wp:effectExtent l="0" t="0" r="0" b="0"/>
                                  <wp:wrapNone/>
                                  <wp:docPr id="304" name="Grupo 303" descr="Icono de teléfono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Elipse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orma libre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group w14:anchorId="6557F72A" id="Grupo 303" o:spid="_x0000_s1026" alt="Icono de teléfono" style="position:absolute;margin-left:-13.25pt;margin-top:16.25pt;width:25.9pt;height:25.9pt;z-index:251659264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">
                                  <v:oval id="Elipse 2" o:spid="_x0000_s1027" style="position:absolute;width:338328;height:338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pqBsIA&#10;AADaAAAADwAAAGRycy9kb3ducmV2LnhtbESPT2sCMRTE7wW/Q3hCL6VmFZSyNcoiCB6k/ql4fmye&#10;u8HNy5pE3X77RhA8DjPzG2Y672wjbuSDcaxgOMhAEJdOG64UHH6Xn18gQkTW2DgmBX8UYD7rvU0x&#10;1+7OO7rtYyUShEOOCuoY21zKUNZkMQxcS5y8k/MWY5K+ktrjPcFtI0dZNpEWDaeFGlta1FSe91er&#10;4MPLovM/Y3lhW5nNemVNsT0q9d7vim8Qkbr4Cj/bK61gBI8r6QbI2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KmoGwgAAANoAAAAPAAAAAAAAAAAAAAAAAJgCAABkcnMvZG93&#10;bnJldi54bWxQSwUGAAAAAAQABAD1AAAAhwMAAAAA&#10;" fillcolor="#ffd556 [3204]" stroked="f" strokeweight="1pt">
                                    <v:stroke joinstyle="miter"/>
                                  </v:oval>
                                  <v:shape id="Forma libre 3" o:spid="_x0000_s1028" style="position:absolute;left:57245;top:92170;width:223838;height:153988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BwC8IA&#10;AADaAAAADwAAAGRycy9kb3ducmV2LnhtbESPwWrDMBBE74X+g9hCb43clobgRAlpwZCr7eSQ22Jt&#10;LCfWSlhqYufrq0Khx2HmzTCrzWh7caUhdI4VvM4yEMSN0x23CvZ18bIAESKyxt4xKZgowGb9+LDC&#10;XLsbl3StYitSCYccFZgYfS5laAxZDDPniZN3coPFmOTQSj3gLZXbXr5l2Vxa7DgtGPT0Zai5VN9W&#10;wbvviul094edKc7urhfHuvz8UOr5adwuQUQa43/4j97pxMHvlXQD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0HALwgAAANoAAAAPAAAAAAAAAAAAAAAAAJgCAABkcnMvZG93&#10;bnJldi54bWxQSwUGAAAAAAQABAD1AAAAhwM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D2AFA" w:rsidRPr="00A85B6F" w14:paraId="3FDD3B5F" w14:textId="77777777" w:rsidTr="00403393">
                    <w:trPr>
                      <w:trHeight w:val="802"/>
                    </w:trPr>
                    <w:tc>
                      <w:tcPr>
                        <w:tcW w:w="1867" w:type="dxa"/>
                        <w:tcMar>
                          <w:top w:w="0" w:type="dxa"/>
                          <w:bottom w:w="288" w:type="dxa"/>
                        </w:tcMar>
                      </w:tcPr>
                      <w:p w14:paraId="35B2CA45" w14:textId="77777777" w:rsidR="004D2AFA" w:rsidRPr="00A85B6F" w:rsidRDefault="004D2AFA" w:rsidP="004D2AFA">
                        <w:pPr>
                          <w:jc w:val="both"/>
                        </w:pPr>
                      </w:p>
                    </w:tc>
                    <w:tc>
                      <w:tcPr>
                        <w:tcW w:w="1949" w:type="dxa"/>
                        <w:tcMar>
                          <w:top w:w="0" w:type="dxa"/>
                          <w:bottom w:w="288" w:type="dxa"/>
                        </w:tcMar>
                      </w:tcPr>
                      <w:p w14:paraId="27068306" w14:textId="77777777" w:rsidR="004D2AFA" w:rsidRPr="00A85B6F" w:rsidRDefault="004D2AFA" w:rsidP="004D2AFA">
                        <w:pPr>
                          <w:jc w:val="both"/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45720" distB="45720" distL="114300" distR="114300" simplePos="0" relativeHeight="251663360" behindDoc="0" locked="0" layoutInCell="1" allowOverlap="1" wp14:anchorId="1482E5D7" wp14:editId="7CB82977">
                                  <wp:simplePos x="0" y="0"/>
                                  <wp:positionH relativeFrom="column">
                                    <wp:posOffset>-1349375</wp:posOffset>
                                  </wp:positionH>
                                  <wp:positionV relativeFrom="paragraph">
                                    <wp:posOffset>465455</wp:posOffset>
                                  </wp:positionV>
                                  <wp:extent cx="2360930" cy="1404620"/>
                                  <wp:effectExtent l="0" t="0" r="6985" b="0"/>
                                  <wp:wrapNone/>
                                  <wp:docPr id="12" name="Cuadro de texto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2360930" cy="1404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0E7F7780" w14:textId="77777777" w:rsidR="004D2AFA" w:rsidRPr="00152866" w:rsidRDefault="00152866">
                                              <w:pPr>
                                                <w:rPr>
                                                  <w:sz w:val="24"/>
                                                </w:rPr>
                                              </w:pPr>
                                              <w:r w:rsidRPr="00152866">
                                                <w:rPr>
                                                  <w:sz w:val="24"/>
                                                </w:rPr>
                                                <w:t>+56964403819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40000</wp14:pctWidth>
                                  </wp14:sizeRelH>
                                  <wp14:sizeRelV relativeFrom="margin">
                                    <wp14:pctHeight>20000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1482E5D7" id="_x0000_s1027" type="#_x0000_t202" style="position:absolute;left:0;text-align:left;margin-left:-106.25pt;margin-top:36.6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" stroked="f">
                                  <v:textbox style="mso-fit-shape-to-text:t">
                                    <w:txbxContent>
                                      <w:p w14:paraId="0E7F7780" w14:textId="77777777" w:rsidR="004D2AFA" w:rsidRPr="00152866" w:rsidRDefault="00152866">
                                        <w:pPr>
                                          <w:rPr>
                                            <w:sz w:val="24"/>
                                          </w:rPr>
                                        </w:pPr>
                                        <w:r w:rsidRPr="00152866">
                                          <w:rPr>
                                            <w:sz w:val="24"/>
                                          </w:rPr>
                                          <w:t>+56964403819</w:t>
                                        </w:r>
                                      </w:p>
                                    </w:txbxContent>
                                  </v:textbox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253B7C36" w14:textId="77777777" w:rsidR="00184664" w:rsidRPr="00A85B6F" w:rsidRDefault="00184664" w:rsidP="004D2AFA"/>
              </w:tc>
            </w:tr>
            <w:tr w:rsidR="00184664" w:rsidRPr="00A85B6F" w14:paraId="600F2FC6" w14:textId="77777777" w:rsidTr="00016EFC">
              <w:trPr>
                <w:trHeight w:val="3395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14:paraId="359B3BE1" w14:textId="77777777" w:rsidR="00184664" w:rsidRDefault="00152866" w:rsidP="00152866">
                  <w:pPr>
                    <w:pStyle w:val="Ttulo2"/>
                  </w:pPr>
                  <w:r>
                    <w:t>C.I</w:t>
                  </w:r>
                </w:p>
                <w:p w14:paraId="1F54EDB3" w14:textId="77777777" w:rsidR="00152866" w:rsidRDefault="00152866" w:rsidP="00152866">
                  <w:pPr>
                    <w:pStyle w:val="Ttulo2"/>
                  </w:pPr>
                  <w:r>
                    <w:t>20.556.893-k</w:t>
                  </w:r>
                </w:p>
                <w:p w14:paraId="182FA008" w14:textId="77777777" w:rsidR="00152866" w:rsidRDefault="00152866" w:rsidP="00152866">
                  <w:pPr>
                    <w:pStyle w:val="Ttulo2"/>
                  </w:pPr>
                </w:p>
                <w:p w14:paraId="761B08A0" w14:textId="77777777" w:rsidR="00152866" w:rsidRDefault="00152866" w:rsidP="00152866">
                  <w:pPr>
                    <w:pStyle w:val="Ttulo2"/>
                  </w:pPr>
                </w:p>
                <w:p w14:paraId="1E21528B" w14:textId="7C38465D" w:rsidR="00152866" w:rsidRPr="00865CA1" w:rsidRDefault="00152866" w:rsidP="00865CA1">
                  <w:pPr>
                    <w:pStyle w:val="Ttulo2"/>
                  </w:pPr>
                </w:p>
                <w:p w14:paraId="7F685198" w14:textId="77777777" w:rsidR="004670DD" w:rsidRPr="00A85B6F" w:rsidRDefault="004670DD" w:rsidP="00152866">
                  <w:pPr>
                    <w:pStyle w:val="Ttulo3"/>
                  </w:pPr>
                </w:p>
              </w:tc>
            </w:tr>
          </w:tbl>
          <w:p w14:paraId="41A8AD00" w14:textId="77777777" w:rsidR="00184664" w:rsidRPr="00A85B6F" w:rsidRDefault="00184664" w:rsidP="00CC7AD0"/>
        </w:tc>
      </w:tr>
    </w:tbl>
    <w:p w14:paraId="7E3C9F06" w14:textId="77777777" w:rsidR="00BA68C1" w:rsidRPr="00A85B6F" w:rsidRDefault="00BA68C1" w:rsidP="004670DD">
      <w:pPr>
        <w:pStyle w:val="Sinespaciado"/>
      </w:pPr>
    </w:p>
    <w:sectPr w:rsidR="00BA68C1" w:rsidRPr="00A85B6F" w:rsidSect="004470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25289" w14:textId="77777777" w:rsidR="00B23248" w:rsidRDefault="00B23248" w:rsidP="008B2920">
      <w:pPr>
        <w:spacing w:after="0" w:line="240" w:lineRule="auto"/>
      </w:pPr>
      <w:r>
        <w:separator/>
      </w:r>
    </w:p>
  </w:endnote>
  <w:endnote w:type="continuationSeparator" w:id="0">
    <w:p w14:paraId="0FE41295" w14:textId="77777777" w:rsidR="00B23248" w:rsidRDefault="00B23248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812AE" w14:textId="77777777" w:rsidR="00865CA1" w:rsidRDefault="00865CA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34E85D" w14:textId="77777777" w:rsidR="00853CE2" w:rsidRDefault="00853CE2" w:rsidP="00853CE2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152866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F906A" w14:textId="77777777" w:rsidR="00865CA1" w:rsidRDefault="00865C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2FA8B" w14:textId="77777777" w:rsidR="00B23248" w:rsidRDefault="00B23248" w:rsidP="008B2920">
      <w:pPr>
        <w:spacing w:after="0" w:line="240" w:lineRule="auto"/>
      </w:pPr>
      <w:r>
        <w:separator/>
      </w:r>
    </w:p>
  </w:footnote>
  <w:footnote w:type="continuationSeparator" w:id="0">
    <w:p w14:paraId="3219DBC5" w14:textId="77777777" w:rsidR="00B23248" w:rsidRDefault="00B23248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7FDEF" w14:textId="77777777" w:rsidR="00865CA1" w:rsidRDefault="00865CA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A6DF9" w14:textId="77777777" w:rsidR="00865CA1" w:rsidRDefault="00865CA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Tabla de diseño de encabezado"/>
    </w:tblPr>
    <w:tblGrid>
      <w:gridCol w:w="10292"/>
    </w:tblGrid>
    <w:tr w:rsidR="00A85B6F" w14:paraId="2186BA50" w14:textId="77777777" w:rsidTr="00142F58">
      <w:sdt>
        <w:sdtPr>
          <w:alias w:val="Su nombre:"/>
          <w:tag w:val="Su nombre:"/>
          <w:id w:val="-1536030456"/>
          <w:placeholder>
            <w:docPart w:val="C195A732C9C64C79947E8CE3256AF6F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bottom w:val="single" w:sz="12" w:space="0" w:color="FFD556" w:themeColor="accent1"/>
              </w:tcBorders>
            </w:tcPr>
            <w:p w14:paraId="341B9743" w14:textId="77D0ACAF" w:rsidR="00A85B6F" w:rsidRDefault="00DC40E1" w:rsidP="004D2AFA">
              <w:pPr>
                <w:pStyle w:val="Ttulo1"/>
              </w:pPr>
              <w:r>
                <w:t>JOSUE EDUARDO SALINAS FUENZALIDA</w:t>
              </w:r>
            </w:p>
          </w:tc>
        </w:sdtContent>
      </w:sdt>
    </w:tr>
    <w:tr w:rsidR="00142F58" w14:paraId="2D36BB19" w14:textId="77777777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48A641CA" w14:textId="77777777" w:rsidR="00142F58" w:rsidRDefault="00142F58" w:rsidP="00142F58"/>
      </w:tc>
    </w:tr>
  </w:tbl>
  <w:p w14:paraId="27B48A52" w14:textId="77777777" w:rsidR="00BD5EFB" w:rsidRDefault="00BD5EF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2890"/>
    <w:multiLevelType w:val="hybridMultilevel"/>
    <w:tmpl w:val="D1ECCD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AFA"/>
    <w:rsid w:val="00011F30"/>
    <w:rsid w:val="00016EFC"/>
    <w:rsid w:val="000243D1"/>
    <w:rsid w:val="00057F04"/>
    <w:rsid w:val="000A378C"/>
    <w:rsid w:val="000C2D37"/>
    <w:rsid w:val="0010042F"/>
    <w:rsid w:val="001077DF"/>
    <w:rsid w:val="00135C2C"/>
    <w:rsid w:val="00142F58"/>
    <w:rsid w:val="00152866"/>
    <w:rsid w:val="00153ED4"/>
    <w:rsid w:val="00184664"/>
    <w:rsid w:val="001C7765"/>
    <w:rsid w:val="001D6113"/>
    <w:rsid w:val="001F60D3"/>
    <w:rsid w:val="0020741F"/>
    <w:rsid w:val="0027115C"/>
    <w:rsid w:val="00293B83"/>
    <w:rsid w:val="00294BF5"/>
    <w:rsid w:val="002B2360"/>
    <w:rsid w:val="002D00BE"/>
    <w:rsid w:val="00301557"/>
    <w:rsid w:val="00331BD1"/>
    <w:rsid w:val="00346CAB"/>
    <w:rsid w:val="00381BB6"/>
    <w:rsid w:val="00390414"/>
    <w:rsid w:val="00397A1B"/>
    <w:rsid w:val="003B74D9"/>
    <w:rsid w:val="003E1711"/>
    <w:rsid w:val="00403393"/>
    <w:rsid w:val="0044707F"/>
    <w:rsid w:val="0045425A"/>
    <w:rsid w:val="00463A38"/>
    <w:rsid w:val="004670DD"/>
    <w:rsid w:val="0048346B"/>
    <w:rsid w:val="004B6EC6"/>
    <w:rsid w:val="004D2AFA"/>
    <w:rsid w:val="004D37CC"/>
    <w:rsid w:val="004E4CA5"/>
    <w:rsid w:val="00502D70"/>
    <w:rsid w:val="00506EF1"/>
    <w:rsid w:val="00510920"/>
    <w:rsid w:val="00517626"/>
    <w:rsid w:val="00525702"/>
    <w:rsid w:val="00542C73"/>
    <w:rsid w:val="00561CA5"/>
    <w:rsid w:val="005B0E81"/>
    <w:rsid w:val="00626F1A"/>
    <w:rsid w:val="00630D36"/>
    <w:rsid w:val="00671A69"/>
    <w:rsid w:val="00680681"/>
    <w:rsid w:val="006A3CE7"/>
    <w:rsid w:val="006E5531"/>
    <w:rsid w:val="006E5FD2"/>
    <w:rsid w:val="006F1734"/>
    <w:rsid w:val="00711C76"/>
    <w:rsid w:val="00717522"/>
    <w:rsid w:val="00781D13"/>
    <w:rsid w:val="00783C41"/>
    <w:rsid w:val="00787503"/>
    <w:rsid w:val="00792967"/>
    <w:rsid w:val="007A5F79"/>
    <w:rsid w:val="007A6606"/>
    <w:rsid w:val="007E7032"/>
    <w:rsid w:val="00833359"/>
    <w:rsid w:val="00853CE2"/>
    <w:rsid w:val="0085608A"/>
    <w:rsid w:val="00860491"/>
    <w:rsid w:val="00865CA1"/>
    <w:rsid w:val="008769CF"/>
    <w:rsid w:val="00887A77"/>
    <w:rsid w:val="008B2920"/>
    <w:rsid w:val="008B2DF7"/>
    <w:rsid w:val="008E75EC"/>
    <w:rsid w:val="00905520"/>
    <w:rsid w:val="009244EC"/>
    <w:rsid w:val="009814C0"/>
    <w:rsid w:val="00984A27"/>
    <w:rsid w:val="009A3829"/>
    <w:rsid w:val="00A213B1"/>
    <w:rsid w:val="00A765C3"/>
    <w:rsid w:val="00A85B6F"/>
    <w:rsid w:val="00A915C8"/>
    <w:rsid w:val="00AA1274"/>
    <w:rsid w:val="00AA3476"/>
    <w:rsid w:val="00AA6B7B"/>
    <w:rsid w:val="00AB540C"/>
    <w:rsid w:val="00AC5D83"/>
    <w:rsid w:val="00AE19BB"/>
    <w:rsid w:val="00B15938"/>
    <w:rsid w:val="00B23248"/>
    <w:rsid w:val="00B5551B"/>
    <w:rsid w:val="00B67DB0"/>
    <w:rsid w:val="00BA68C1"/>
    <w:rsid w:val="00BD34A5"/>
    <w:rsid w:val="00BD5EFB"/>
    <w:rsid w:val="00BE2D6E"/>
    <w:rsid w:val="00C35148"/>
    <w:rsid w:val="00C35EFB"/>
    <w:rsid w:val="00C40790"/>
    <w:rsid w:val="00C73037"/>
    <w:rsid w:val="00D2689C"/>
    <w:rsid w:val="00D7589F"/>
    <w:rsid w:val="00D97FFA"/>
    <w:rsid w:val="00DC40E1"/>
    <w:rsid w:val="00DF6A6F"/>
    <w:rsid w:val="00E11350"/>
    <w:rsid w:val="00E20402"/>
    <w:rsid w:val="00E27B07"/>
    <w:rsid w:val="00E928A3"/>
    <w:rsid w:val="00EA5BDE"/>
    <w:rsid w:val="00EA6DB9"/>
    <w:rsid w:val="00EE6DA5"/>
    <w:rsid w:val="00F67FBA"/>
    <w:rsid w:val="00F879CE"/>
    <w:rsid w:val="00FA76B5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966234"/>
  <w15:chartTrackingRefBased/>
  <w15:docId w15:val="{2BFED747-64A2-4390-98FA-EED827364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36A6B" w:themeColor="text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626"/>
  </w:style>
  <w:style w:type="paragraph" w:styleId="Ttulo1">
    <w:name w:val="heading 1"/>
    <w:basedOn w:val="Normal"/>
    <w:link w:val="Ttulo1C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85B6F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5B6F"/>
  </w:style>
  <w:style w:type="paragraph" w:styleId="Piedepgina">
    <w:name w:val="footer"/>
    <w:basedOn w:val="Normal"/>
    <w:link w:val="PiedepginaCar"/>
    <w:uiPriority w:val="99"/>
    <w:unhideWhenUsed/>
    <w:rsid w:val="00510920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0920"/>
  </w:style>
  <w:style w:type="character" w:customStyle="1" w:styleId="Ttulo4Car">
    <w:name w:val="Título 4 Car"/>
    <w:basedOn w:val="Fuentedeprrafopredeter"/>
    <w:link w:val="Ttulo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Textodelmarcadordeposicin">
    <w:name w:val="Placeholder Text"/>
    <w:basedOn w:val="Fuentedeprrafopredeter"/>
    <w:uiPriority w:val="99"/>
    <w:semiHidden/>
    <w:rsid w:val="004E4CA5"/>
    <w:rPr>
      <w:color w:val="808080"/>
    </w:rPr>
  </w:style>
  <w:style w:type="paragraph" w:styleId="Sinespaciado">
    <w:name w:val="No Spacing"/>
    <w:uiPriority w:val="11"/>
    <w:qFormat/>
    <w:rsid w:val="00F879CE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28A3"/>
    <w:rPr>
      <w:rFonts w:ascii="Segoe UI" w:hAnsi="Segoe UI" w:cs="Segoe UI"/>
    </w:rPr>
  </w:style>
  <w:style w:type="character" w:styleId="Refdecomentario">
    <w:name w:val="annotation reference"/>
    <w:basedOn w:val="Fuentedeprrafopredeter"/>
    <w:uiPriority w:val="99"/>
    <w:semiHidden/>
    <w:unhideWhenUsed/>
    <w:rsid w:val="003904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90414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9041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904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90414"/>
    <w:rPr>
      <w:b/>
      <w:bCs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glossaryDocument" Target="glossary/document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la\AppData\Roaming\Microsoft\Plantillas\Curr&#237;culum%20v&#237;tae%20impoluto%20dise&#241;ado%20por%20MOO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A67C7CB6E846F29B0173952F189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D6E8C-4E5B-421C-BB0A-EC4633ECB849}"/>
      </w:docPartPr>
      <w:docPartBody>
        <w:p w:rsidR="0073506F" w:rsidRDefault="00337B23">
          <w:pPr>
            <w:pStyle w:val="27A67C7CB6E846F29B0173952F189712"/>
          </w:pPr>
          <w:r w:rsidRPr="00A85B6F">
            <w:rPr>
              <w:lang w:bidi="es-ES"/>
            </w:rPr>
            <w:t>Aptitudes</w:t>
          </w:r>
        </w:p>
      </w:docPartBody>
    </w:docPart>
    <w:docPart>
      <w:docPartPr>
        <w:name w:val="71132933C3A34D1E8C4D18B674B53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9C55A-F6BC-45C3-BA57-96C29B30C96E}"/>
      </w:docPartPr>
      <w:docPartBody>
        <w:p w:rsidR="0073506F" w:rsidRDefault="00337B23">
          <w:pPr>
            <w:pStyle w:val="71132933C3A34D1E8C4D18B674B5316D"/>
          </w:pPr>
          <w:r w:rsidRPr="00A85B6F">
            <w:rPr>
              <w:lang w:bidi="es-ES"/>
            </w:rPr>
            <w:t>Experiencia</w:t>
          </w:r>
        </w:p>
      </w:docPartBody>
    </w:docPart>
    <w:docPart>
      <w:docPartPr>
        <w:name w:val="1E5CBAE9EE514021911C3DE08EAA0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1C013-A67B-4B2C-870E-8005CB1907C7}"/>
      </w:docPartPr>
      <w:docPartBody>
        <w:p w:rsidR="0073506F" w:rsidRDefault="00337B23">
          <w:pPr>
            <w:pStyle w:val="1E5CBAE9EE514021911C3DE08EAA0D89"/>
          </w:pPr>
          <w:r w:rsidRPr="00A85B6F">
            <w:rPr>
              <w:lang w:bidi="es-ES"/>
            </w:rPr>
            <w:t>Educación</w:t>
          </w:r>
        </w:p>
      </w:docPartBody>
    </w:docPart>
    <w:docPart>
      <w:docPartPr>
        <w:name w:val="2771F55146AA441EB1C7F5B351619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CE108-AB94-4DFE-98A9-619669421544}"/>
      </w:docPartPr>
      <w:docPartBody>
        <w:p w:rsidR="0073506F" w:rsidRDefault="00337B23">
          <w:pPr>
            <w:pStyle w:val="2771F55146AA441EB1C7F5B3516195FA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C195A732C9C64C79947E8CE3256AF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154D6-D7D5-4C16-BC3C-655C11F9D85A}"/>
      </w:docPartPr>
      <w:docPartBody>
        <w:p w:rsidR="0073506F" w:rsidRDefault="00BF0B08" w:rsidP="00BF0B08">
          <w:pPr>
            <w:pStyle w:val="C195A732C9C64C79947E8CE3256AF6FD"/>
          </w:pPr>
          <w:r w:rsidRPr="00A85B6F">
            <w:rPr>
              <w:lang w:bidi="es-ES"/>
            </w:rPr>
            <w:t>Teléfono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B08"/>
    <w:rsid w:val="00337B23"/>
    <w:rsid w:val="0073506F"/>
    <w:rsid w:val="00940A7D"/>
    <w:rsid w:val="00A96FCE"/>
    <w:rsid w:val="00AF69FF"/>
    <w:rsid w:val="00BF0B08"/>
    <w:rsid w:val="00CA1413"/>
    <w:rsid w:val="00F52476"/>
    <w:rsid w:val="00FC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7A67C7CB6E846F29B0173952F189712">
    <w:name w:val="27A67C7CB6E846F29B0173952F189712"/>
  </w:style>
  <w:style w:type="paragraph" w:customStyle="1" w:styleId="71132933C3A34D1E8C4D18B674B5316D">
    <w:name w:val="71132933C3A34D1E8C4D18B674B5316D"/>
  </w:style>
  <w:style w:type="paragraph" w:customStyle="1" w:styleId="1E5CBAE9EE514021911C3DE08EAA0D89">
    <w:name w:val="1E5CBAE9EE514021911C3DE08EAA0D89"/>
  </w:style>
  <w:style w:type="paragraph" w:customStyle="1" w:styleId="2771F55146AA441EB1C7F5B3516195FA">
    <w:name w:val="2771F55146AA441EB1C7F5B3516195FA"/>
  </w:style>
  <w:style w:type="paragraph" w:customStyle="1" w:styleId="C195A732C9C64C79947E8CE3256AF6FD">
    <w:name w:val="C195A732C9C64C79947E8CE3256AF6FD"/>
    <w:rsid w:val="00BF0B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Currículum%20vítae%20impoluto%20diseñado%20por%20MOO.dotx</Template>
  <TotalTime>1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EDUARDO SALINAS FUENZALIDA</dc:creator>
  <cp:keywords/>
  <dc:description/>
  <cp:lastModifiedBy>Josué Salinas Fuenzalida</cp:lastModifiedBy>
  <cp:revision>2</cp:revision>
  <cp:lastPrinted>2016-06-29T01:32:00Z</cp:lastPrinted>
  <dcterms:created xsi:type="dcterms:W3CDTF">2021-11-10T06:44:00Z</dcterms:created>
  <dcterms:modified xsi:type="dcterms:W3CDTF">2021-11-10T06:44:00Z</dcterms:modified>
</cp:coreProperties>
</file>