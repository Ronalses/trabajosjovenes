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8115" w14:textId="0797B6BC" w:rsidR="0059120E" w:rsidRDefault="00B64BCF" w:rsidP="00BC0326">
      <w:pPr>
        <w:pStyle w:val="Nombre"/>
        <w:jc w:val="center"/>
      </w:pPr>
      <w:r>
        <w:t>Currículum vitae</w:t>
      </w:r>
    </w:p>
    <w:p w14:paraId="7E1C6B08" w14:textId="207FC434" w:rsidR="00B64BCF" w:rsidRPr="00BC0326" w:rsidRDefault="00B64BCF" w:rsidP="00077F73">
      <w:pPr>
        <w:pStyle w:val="Nombre"/>
        <w:rPr>
          <w:b w:val="0"/>
          <w:bCs/>
          <w:sz w:val="24"/>
          <w:szCs w:val="24"/>
        </w:rPr>
      </w:pPr>
      <w:r w:rsidRPr="00BC0326">
        <w:rPr>
          <w:b w:val="0"/>
          <w:bCs/>
          <w:sz w:val="24"/>
          <w:szCs w:val="24"/>
        </w:rPr>
        <w:t xml:space="preserve">Catalina </w:t>
      </w:r>
      <w:r w:rsidR="00855222">
        <w:rPr>
          <w:b w:val="0"/>
          <w:bCs/>
          <w:sz w:val="24"/>
          <w:szCs w:val="24"/>
        </w:rPr>
        <w:t xml:space="preserve">andrea </w:t>
      </w:r>
      <w:r w:rsidRPr="00BC0326">
        <w:rPr>
          <w:b w:val="0"/>
          <w:bCs/>
          <w:sz w:val="24"/>
          <w:szCs w:val="24"/>
        </w:rPr>
        <w:t>quilaman</w:t>
      </w:r>
      <w:r w:rsidR="00855222">
        <w:rPr>
          <w:b w:val="0"/>
          <w:bCs/>
          <w:sz w:val="24"/>
          <w:szCs w:val="24"/>
        </w:rPr>
        <w:t xml:space="preserve"> sepulveda </w:t>
      </w:r>
    </w:p>
    <w:p w14:paraId="1705F5F1" w14:textId="353D4AA2" w:rsidR="00D4505D" w:rsidRDefault="00705002" w:rsidP="00077F73">
      <w:pPr>
        <w:pStyle w:val="Informacindecontacto"/>
        <w:jc w:val="both"/>
      </w:pPr>
      <w:r>
        <w:t>Cerro yanteles 1 sur #68</w:t>
      </w:r>
      <w:r w:rsidR="00D4505D">
        <w:t>2</w:t>
      </w:r>
    </w:p>
    <w:p w14:paraId="4A099601" w14:textId="0B64F282" w:rsidR="00D4505D" w:rsidRDefault="00F97B0E" w:rsidP="00077F73">
      <w:pPr>
        <w:pStyle w:val="Informacindecontacto"/>
        <w:jc w:val="both"/>
      </w:pPr>
      <w:r>
        <w:t>Puente alto, Santiago de chile</w:t>
      </w:r>
    </w:p>
    <w:p w14:paraId="738F6005" w14:textId="77777777" w:rsidR="00294152" w:rsidRDefault="00D4505D" w:rsidP="00077F73">
      <w:pPr>
        <w:pStyle w:val="Informacindecontacto"/>
        <w:jc w:val="both"/>
      </w:pPr>
      <w:r>
        <w:t>Teléfono</w:t>
      </w:r>
      <w:r w:rsidR="008D6A10">
        <w:t>:</w:t>
      </w:r>
      <w:r w:rsidR="00F97B0E">
        <w:t xml:space="preserve"> </w:t>
      </w:r>
      <w:r w:rsidR="00294152">
        <w:t xml:space="preserve">(+56) </w:t>
      </w:r>
      <w:r w:rsidR="00705002">
        <w:t>984398288</w:t>
      </w:r>
    </w:p>
    <w:p w14:paraId="5094A675" w14:textId="3AB82DE8" w:rsidR="00D3287D" w:rsidRDefault="00294152" w:rsidP="00077F73">
      <w:pPr>
        <w:pStyle w:val="Informacindecontacto"/>
        <w:jc w:val="both"/>
      </w:pPr>
      <w:r>
        <w:t>Correo:</w:t>
      </w:r>
      <w:r w:rsidR="00705002">
        <w:t xml:space="preserve"> </w:t>
      </w:r>
      <w:hyperlink r:id="rId7" w:history="1">
        <w:r w:rsidR="00D3287D" w:rsidRPr="00EF642E">
          <w:rPr>
            <w:rStyle w:val="Hipervnculo"/>
          </w:rPr>
          <w:t>catalinaquilamansepulveda@gmail.com</w:t>
        </w:r>
      </w:hyperlink>
    </w:p>
    <w:p w14:paraId="6D69E675" w14:textId="0B4364C3" w:rsidR="0059120E" w:rsidRDefault="00F97B0E" w:rsidP="00077F73">
      <w:pPr>
        <w:pStyle w:val="Informacindecontacto"/>
        <w:jc w:val="both"/>
      </w:pPr>
      <w:r>
        <w:t>Nacionalidad</w:t>
      </w:r>
      <w:r w:rsidR="00D3287D">
        <w:t>: C</w:t>
      </w:r>
      <w:r w:rsidR="001C3E14">
        <w:t>hilena</w:t>
      </w:r>
    </w:p>
    <w:p w14:paraId="337D3B72" w14:textId="468006BF" w:rsidR="00D3287D" w:rsidRPr="002C1884" w:rsidRDefault="008C2E66" w:rsidP="00077F73">
      <w:pPr>
        <w:pStyle w:val="Informacindecontacto"/>
        <w:jc w:val="both"/>
      </w:pPr>
      <w:r>
        <w:t>Fecha de nacimiento: 20/</w:t>
      </w:r>
      <w:r w:rsidR="00C33616">
        <w:t>03/2002</w:t>
      </w:r>
    </w:p>
    <w:p w14:paraId="2BEA8BF4" w14:textId="72496664" w:rsidR="0059120E" w:rsidRPr="00C42FA8" w:rsidRDefault="00075B34" w:rsidP="00C42FA8">
      <w:pPr>
        <w:pStyle w:val="Ttulo1"/>
      </w:pPr>
      <w:sdt>
        <w:sdtPr>
          <w:id w:val="-1150367223"/>
          <w:placeholder>
            <w:docPart w:val="5EBE4A816242BA41826E16846F04EFAB"/>
          </w:placeholder>
          <w:temporary/>
          <w:showingPlcHdr/>
        </w:sdtPr>
        <w:sdtEndPr/>
        <w:sdtContent>
          <w:r w:rsidRPr="002C1884">
            <w:t>Educación</w:t>
          </w:r>
        </w:sdtContent>
      </w:sdt>
    </w:p>
    <w:p w14:paraId="6D9387E2" w14:textId="3C90F329" w:rsidR="00C42FA8" w:rsidRDefault="00C42FA8" w:rsidP="007D1F1F">
      <w:r>
        <w:t>Colegio Elisa Valdés 4to de educación media terminado.</w:t>
      </w:r>
    </w:p>
    <w:p w14:paraId="43ED6024" w14:textId="04E9EC6A" w:rsidR="007D1F1F" w:rsidRDefault="00A76B81" w:rsidP="007D1F1F">
      <w:r>
        <w:t xml:space="preserve">Colegio Elisa Valdés </w:t>
      </w:r>
      <w:r w:rsidR="00314BB6">
        <w:t xml:space="preserve">técnico medio </w:t>
      </w:r>
      <w:r w:rsidR="0055768D">
        <w:t xml:space="preserve">en </w:t>
      </w:r>
      <w:r w:rsidR="00805854">
        <w:t>Gastronomía</w:t>
      </w:r>
      <w:r w:rsidR="0055768D">
        <w:t xml:space="preserve"> mención </w:t>
      </w:r>
      <w:r w:rsidR="00805854">
        <w:t>c</w:t>
      </w:r>
      <w:r w:rsidR="0055768D">
        <w:t xml:space="preserve">ocina </w:t>
      </w:r>
      <w:r w:rsidR="00805854">
        <w:t>terminado</w:t>
      </w:r>
      <w:r w:rsidR="00C42FA8">
        <w:t>.</w:t>
      </w:r>
    </w:p>
    <w:p w14:paraId="6007E1E9" w14:textId="158228A3" w:rsidR="0059120E" w:rsidRPr="002C1884" w:rsidRDefault="00E414CA">
      <w:r>
        <w:t xml:space="preserve">Curso </w:t>
      </w:r>
      <w:r w:rsidR="00C8676E">
        <w:t>de m</w:t>
      </w:r>
      <w:r>
        <w:t>utual</w:t>
      </w:r>
      <w:r w:rsidR="00C8676E">
        <w:t xml:space="preserve"> de seguridad</w:t>
      </w:r>
      <w:r w:rsidR="00C94401">
        <w:t xml:space="preserve"> CCHC </w:t>
      </w:r>
      <w:r w:rsidR="001C3E14">
        <w:t>terminado.</w:t>
      </w:r>
    </w:p>
    <w:p w14:paraId="0D2570DA" w14:textId="647A91B0" w:rsidR="0059120E" w:rsidRDefault="00075B34" w:rsidP="001C3E14">
      <w:pPr>
        <w:pStyle w:val="Ttulo1"/>
      </w:pPr>
      <w:sdt>
        <w:sdtPr>
          <w:id w:val="617349259"/>
          <w:placeholder>
            <w:docPart w:val="FD2E933364BA7C4FB47CD76D35BEBE52"/>
          </w:placeholder>
          <w:temporary/>
          <w:showingPlcHdr/>
        </w:sdtPr>
        <w:sdtEndPr/>
        <w:sdtContent>
          <w:r w:rsidRPr="002C1884">
            <w:t>Experiencia</w:t>
          </w:r>
        </w:sdtContent>
      </w:sdt>
    </w:p>
    <w:p w14:paraId="4D33F829" w14:textId="706C339E" w:rsidR="001C3E14" w:rsidRDefault="00046D5D" w:rsidP="001C3E14">
      <w:r>
        <w:t xml:space="preserve">Casino Elisa Valdés, </w:t>
      </w:r>
      <w:r w:rsidR="003F0548">
        <w:t>villa Chiloé 1152</w:t>
      </w:r>
    </w:p>
    <w:p w14:paraId="02051AE8" w14:textId="07D912AF" w:rsidR="00AF2134" w:rsidRDefault="00AF2134" w:rsidP="001C3E14">
      <w:r>
        <w:t>Puente alto, Región metropolitana</w:t>
      </w:r>
      <w:r w:rsidR="00283222">
        <w:t xml:space="preserve">, </w:t>
      </w:r>
      <w:r w:rsidR="00181B2C">
        <w:t>Octubre</w:t>
      </w:r>
      <w:r w:rsidR="00283222">
        <w:t xml:space="preserve"> 2018- Octubre 2019</w:t>
      </w:r>
    </w:p>
    <w:p w14:paraId="2DAE8510" w14:textId="7CAF2842" w:rsidR="00181B2C" w:rsidRDefault="00714C53" w:rsidP="001C3E14">
      <w:r>
        <w:t>Cargo: Ayudante de cocina</w:t>
      </w:r>
    </w:p>
    <w:p w14:paraId="66A866DB" w14:textId="179CBCE1" w:rsidR="00714C53" w:rsidRPr="00356264" w:rsidRDefault="004B6300" w:rsidP="001C3E14">
      <w:pPr>
        <w:rPr>
          <w:u w:val="single"/>
        </w:rPr>
      </w:pPr>
      <w:r w:rsidRPr="00356264">
        <w:rPr>
          <w:u w:val="single"/>
        </w:rPr>
        <w:t>Tareas realizadas:</w:t>
      </w:r>
    </w:p>
    <w:p w14:paraId="199BCBB2" w14:textId="77777777" w:rsidR="008628B2" w:rsidRDefault="00CF1130" w:rsidP="00D57401">
      <w:r>
        <w:t>Ayudar a los maestros de cocina a preparar los alimentos, lavar, limpiar</w:t>
      </w:r>
      <w:r w:rsidR="0077608E">
        <w:t>, cortar y picar verduras</w:t>
      </w:r>
      <w:r w:rsidR="0098215C">
        <w:t>, vegetales, frutas, carnes y pescados. Preparar comida como salsas,</w:t>
      </w:r>
      <w:r w:rsidR="00071EDF">
        <w:t xml:space="preserve"> sopas, ensaladas, carne al jugo, pollo al jugo. </w:t>
      </w:r>
      <w:r w:rsidR="00D741F4">
        <w:t xml:space="preserve">Elaborar postres </w:t>
      </w:r>
      <w:r w:rsidR="00666F90">
        <w:t>a partir de masas, gelatina, helados, frutas</w:t>
      </w:r>
      <w:r w:rsidR="00986600">
        <w:t xml:space="preserve">, etc. Elaborar masa </w:t>
      </w:r>
      <w:r w:rsidR="002552CF">
        <w:t xml:space="preserve">para pan, pizza, </w:t>
      </w:r>
      <w:r w:rsidR="004613FE">
        <w:t xml:space="preserve">pastas. </w:t>
      </w:r>
      <w:r w:rsidR="00703618">
        <w:t xml:space="preserve">Recibir mercadería </w:t>
      </w:r>
      <w:r w:rsidR="00A12BEF">
        <w:t xml:space="preserve">y distribuirlos convenientemente en el refrigerador, </w:t>
      </w:r>
      <w:r w:rsidR="00025D2A">
        <w:t xml:space="preserve">congelador y despensa. </w:t>
      </w:r>
      <w:r w:rsidR="000D3875">
        <w:t>Mantener</w:t>
      </w:r>
      <w:r w:rsidR="00573FDD">
        <w:t xml:space="preserve"> limpia la zona de trabajo</w:t>
      </w:r>
      <w:r w:rsidR="00567597">
        <w:t xml:space="preserve">, limpiando los utensilios, </w:t>
      </w:r>
      <w:r w:rsidR="006C0FCD">
        <w:t>superficie de trabajo</w:t>
      </w:r>
      <w:r w:rsidR="007B6FD9">
        <w:t xml:space="preserve">. Aplicar procedimiento de </w:t>
      </w:r>
      <w:r w:rsidR="006E1849">
        <w:t>higiene , s</w:t>
      </w:r>
      <w:r w:rsidR="007B6FD9">
        <w:t xml:space="preserve">alud </w:t>
      </w:r>
      <w:r w:rsidR="006E1849">
        <w:t xml:space="preserve">y seguridad </w:t>
      </w:r>
      <w:r w:rsidR="000D3875">
        <w:t>en l</w:t>
      </w:r>
      <w:r w:rsidR="006E1849">
        <w:t>a cocina.</w:t>
      </w:r>
    </w:p>
    <w:p w14:paraId="70670A53" w14:textId="6475E33F" w:rsidR="0059120E" w:rsidRPr="00D57401" w:rsidRDefault="00193654" w:rsidP="00D57401">
      <w:r>
        <w:rPr>
          <w:b/>
          <w:bCs/>
        </w:rPr>
        <w:t xml:space="preserve">    </w:t>
      </w:r>
    </w:p>
    <w:p w14:paraId="3C03F5A8" w14:textId="3CD99E50" w:rsidR="0059120E" w:rsidRDefault="00501A2A" w:rsidP="00DA2FA8">
      <w:r>
        <w:t xml:space="preserve">Casino </w:t>
      </w:r>
      <w:r w:rsidR="00DA2FA8">
        <w:t xml:space="preserve">hospital vicuña </w:t>
      </w:r>
      <w:r w:rsidR="00431DAB">
        <w:t>Mackenna</w:t>
      </w:r>
    </w:p>
    <w:p w14:paraId="72C1BB03" w14:textId="34311F5A" w:rsidR="00431DAB" w:rsidRDefault="00EB433D" w:rsidP="00DA2FA8">
      <w:r>
        <w:t xml:space="preserve">La florida, </w:t>
      </w:r>
      <w:r w:rsidR="0043535D">
        <w:t>Región</w:t>
      </w:r>
      <w:r w:rsidR="00DA2FA8">
        <w:t xml:space="preserve"> metropolitana</w:t>
      </w:r>
      <w:r w:rsidR="0043535D">
        <w:t>, Enero 1- febrero 2</w:t>
      </w:r>
      <w:r w:rsidR="00431DAB">
        <w:t>2</w:t>
      </w:r>
    </w:p>
    <w:p w14:paraId="129E851B" w14:textId="151FF4FE" w:rsidR="00431DAB" w:rsidRDefault="00431DAB" w:rsidP="00DA2FA8">
      <w:r>
        <w:t xml:space="preserve">Cargo: </w:t>
      </w:r>
      <w:r w:rsidR="006E6365">
        <w:t>Dietética</w:t>
      </w:r>
    </w:p>
    <w:p w14:paraId="06068187" w14:textId="08E21D0C" w:rsidR="00D57401" w:rsidRDefault="00D57401" w:rsidP="00DA2FA8">
      <w:pPr>
        <w:rPr>
          <w:u w:val="single"/>
        </w:rPr>
      </w:pPr>
      <w:r w:rsidRPr="00D57401">
        <w:rPr>
          <w:u w:val="single"/>
        </w:rPr>
        <w:t>Tareas realizadas:</w:t>
      </w:r>
    </w:p>
    <w:p w14:paraId="6580FD5E" w14:textId="34C1DB56" w:rsidR="008628B2" w:rsidRPr="008628B2" w:rsidRDefault="008628B2" w:rsidP="00DA2FA8">
      <w:r>
        <w:t>Armar bandejas de comida para los pacientes</w:t>
      </w:r>
      <w:r w:rsidR="00E5682B">
        <w:t xml:space="preserve"> para el desayuno, almuerzo, once y cena</w:t>
      </w:r>
      <w:r w:rsidR="00C73904">
        <w:t>. Ordenar las bandejas en los carros correspondiente al piso</w:t>
      </w:r>
      <w:r w:rsidR="00CA2651">
        <w:t>. Entregar los alimentos a cada paciente, luego retirar</w:t>
      </w:r>
      <w:r w:rsidR="00EF128F">
        <w:t xml:space="preserve"> la bandeja y </w:t>
      </w:r>
      <w:r w:rsidR="004B42CF">
        <w:t>posteriormente</w:t>
      </w:r>
      <w:r w:rsidR="00EF128F">
        <w:t xml:space="preserve"> </w:t>
      </w:r>
      <w:r w:rsidR="005214A5">
        <w:t xml:space="preserve">desconchar y lavar. </w:t>
      </w:r>
    </w:p>
    <w:p w14:paraId="766E7CA0" w14:textId="77777777" w:rsidR="00D57401" w:rsidRPr="00D57401" w:rsidRDefault="00D57401" w:rsidP="00DA2FA8"/>
    <w:p w14:paraId="7EF41042" w14:textId="5F6D881E" w:rsidR="0059120E" w:rsidRDefault="00075B34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A0D44" w14:textId="77777777" w:rsidR="00D74221" w:rsidRDefault="00D74221">
      <w:pPr>
        <w:spacing w:after="0" w:line="240" w:lineRule="auto"/>
      </w:pPr>
      <w:r>
        <w:separator/>
      </w:r>
    </w:p>
  </w:endnote>
  <w:endnote w:type="continuationSeparator" w:id="0">
    <w:p w14:paraId="50E32C3E" w14:textId="77777777" w:rsidR="00D74221" w:rsidRDefault="00D7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CEEBF" w14:textId="77777777" w:rsidR="0059120E" w:rsidRDefault="00075B3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B1DF" w14:textId="77777777" w:rsidR="00D74221" w:rsidRDefault="00D74221">
      <w:pPr>
        <w:spacing w:after="0" w:line="240" w:lineRule="auto"/>
      </w:pPr>
      <w:r>
        <w:separator/>
      </w:r>
    </w:p>
  </w:footnote>
  <w:footnote w:type="continuationSeparator" w:id="0">
    <w:p w14:paraId="0B0761BD" w14:textId="77777777" w:rsidR="00D74221" w:rsidRDefault="00D7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9B82" w14:textId="77777777" w:rsidR="0059120E" w:rsidRDefault="00075B3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B8E19D" wp14:editId="79B417F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9818BE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3CCC" w14:textId="77777777" w:rsidR="0059120E" w:rsidRDefault="00075B3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07D644" wp14:editId="00B3B47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4D5F6A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21"/>
    <w:rsid w:val="00025D2A"/>
    <w:rsid w:val="00046D5D"/>
    <w:rsid w:val="00071EDF"/>
    <w:rsid w:val="00077F73"/>
    <w:rsid w:val="00091562"/>
    <w:rsid w:val="000D3875"/>
    <w:rsid w:val="000E6660"/>
    <w:rsid w:val="000F148F"/>
    <w:rsid w:val="00181B2C"/>
    <w:rsid w:val="00193654"/>
    <w:rsid w:val="001C3E14"/>
    <w:rsid w:val="002552CF"/>
    <w:rsid w:val="00271200"/>
    <w:rsid w:val="00283222"/>
    <w:rsid w:val="00294152"/>
    <w:rsid w:val="00314BB6"/>
    <w:rsid w:val="00356264"/>
    <w:rsid w:val="003F0548"/>
    <w:rsid w:val="00417579"/>
    <w:rsid w:val="00431DAB"/>
    <w:rsid w:val="0043535D"/>
    <w:rsid w:val="004613FE"/>
    <w:rsid w:val="004B42CF"/>
    <w:rsid w:val="004B6300"/>
    <w:rsid w:val="00501A2A"/>
    <w:rsid w:val="005214A5"/>
    <w:rsid w:val="0055768D"/>
    <w:rsid w:val="00567597"/>
    <w:rsid w:val="00573FDD"/>
    <w:rsid w:val="00666F90"/>
    <w:rsid w:val="006C0FCD"/>
    <w:rsid w:val="006E1849"/>
    <w:rsid w:val="006E6365"/>
    <w:rsid w:val="00703618"/>
    <w:rsid w:val="00705002"/>
    <w:rsid w:val="00714C53"/>
    <w:rsid w:val="0077608E"/>
    <w:rsid w:val="007B6FD9"/>
    <w:rsid w:val="007D1F1F"/>
    <w:rsid w:val="00805854"/>
    <w:rsid w:val="00855222"/>
    <w:rsid w:val="008628B2"/>
    <w:rsid w:val="008C2E66"/>
    <w:rsid w:val="008D6A10"/>
    <w:rsid w:val="0098215C"/>
    <w:rsid w:val="00986600"/>
    <w:rsid w:val="009A1B0F"/>
    <w:rsid w:val="00A12BEF"/>
    <w:rsid w:val="00A6169A"/>
    <w:rsid w:val="00A76B81"/>
    <w:rsid w:val="00AF2134"/>
    <w:rsid w:val="00B64BCF"/>
    <w:rsid w:val="00BA40D7"/>
    <w:rsid w:val="00BA5C74"/>
    <w:rsid w:val="00BC0326"/>
    <w:rsid w:val="00C33616"/>
    <w:rsid w:val="00C42FA8"/>
    <w:rsid w:val="00C73904"/>
    <w:rsid w:val="00C8676E"/>
    <w:rsid w:val="00C94401"/>
    <w:rsid w:val="00CA2651"/>
    <w:rsid w:val="00CF1130"/>
    <w:rsid w:val="00D3287D"/>
    <w:rsid w:val="00D4505D"/>
    <w:rsid w:val="00D57401"/>
    <w:rsid w:val="00D741F4"/>
    <w:rsid w:val="00D74221"/>
    <w:rsid w:val="00DA2FA8"/>
    <w:rsid w:val="00E414CA"/>
    <w:rsid w:val="00E5682B"/>
    <w:rsid w:val="00EB433D"/>
    <w:rsid w:val="00EF128F"/>
    <w:rsid w:val="00F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9C651"/>
  <w15:docId w15:val="{89A4F1EB-06EB-BC4B-B29E-901FDEF7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091562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catalinaquilamansepulveda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7D60F58-601F-BF42-8BCA-536F015915B5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E4A816242BA41826E16846F04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CD549-E402-1145-9AED-B55C39F26E66}"/>
      </w:docPartPr>
      <w:docPartBody>
        <w:p w:rsidR="00000000" w:rsidRDefault="00000000">
          <w:pPr>
            <w:pStyle w:val="5EBE4A816242BA41826E16846F04EFAB"/>
          </w:pPr>
          <w:r>
            <w:t>Education</w:t>
          </w:r>
        </w:p>
      </w:docPartBody>
    </w:docPart>
    <w:docPart>
      <w:docPartPr>
        <w:name w:val="FD2E933364BA7C4FB47CD76D35BEB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B992F-44F2-F94B-869A-359FF91EFC08}"/>
      </w:docPartPr>
      <w:docPartBody>
        <w:p w:rsidR="00000000" w:rsidRDefault="00000000">
          <w:pPr>
            <w:pStyle w:val="FD2E933364BA7C4FB47CD76D35BEBE5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C64C000676024B8035A6E8151BB47E">
    <w:name w:val="4DC64C000676024B8035A6E8151BB47E"/>
  </w:style>
  <w:style w:type="paragraph" w:customStyle="1" w:styleId="E09DB663784CDD41A8119E57533FDB0F">
    <w:name w:val="E09DB663784CDD41A8119E57533FDB0F"/>
  </w:style>
  <w:style w:type="paragraph" w:customStyle="1" w:styleId="B59AE2965C99874286B99F6115D17716">
    <w:name w:val="B59AE2965C99874286B99F6115D17716"/>
  </w:style>
  <w:style w:type="paragraph" w:customStyle="1" w:styleId="649731B1A5F50D4AAFC5D7C3694D2ECF">
    <w:name w:val="649731B1A5F50D4AAFC5D7C3694D2ECF"/>
  </w:style>
  <w:style w:type="paragraph" w:customStyle="1" w:styleId="5EBE4A816242BA41826E16846F04EFAB">
    <w:name w:val="5EBE4A816242BA41826E16846F04EFAB"/>
  </w:style>
  <w:style w:type="paragraph" w:customStyle="1" w:styleId="A97492E6217FC14E9E9ABD1A93FAC912">
    <w:name w:val="A97492E6217FC14E9E9ABD1A93FAC912"/>
  </w:style>
  <w:style w:type="paragraph" w:customStyle="1" w:styleId="F56135453230F648BC5352331BBFFEAA">
    <w:name w:val="F56135453230F648BC5352331BBFFEAA"/>
  </w:style>
  <w:style w:type="paragraph" w:customStyle="1" w:styleId="FD2E933364BA7C4FB47CD76D35BEBE52">
    <w:name w:val="FD2E933364BA7C4FB47CD76D35BEBE52"/>
  </w:style>
  <w:style w:type="paragraph" w:customStyle="1" w:styleId="D01F6B1AAA07164D88E1947537D3EFAB">
    <w:name w:val="D01F6B1AAA07164D88E1947537D3EFAB"/>
  </w:style>
  <w:style w:type="paragraph" w:customStyle="1" w:styleId="8479B348CFC5344998C0A94B2AE60141">
    <w:name w:val="8479B348CFC5344998C0A94B2AE60141"/>
  </w:style>
  <w:style w:type="paragraph" w:customStyle="1" w:styleId="775C21926287B041BCB843131A1D47A2">
    <w:name w:val="775C21926287B041BCB843131A1D47A2"/>
  </w:style>
  <w:style w:type="paragraph" w:customStyle="1" w:styleId="9FBF249F91DC6B4FBB5F432B66D25DEB">
    <w:name w:val="9FBF249F91DC6B4FBB5F432B66D25DEB"/>
  </w:style>
  <w:style w:type="paragraph" w:customStyle="1" w:styleId="21F601D6B50BA14BA3E0DF2266254114">
    <w:name w:val="21F601D6B50BA14BA3E0DF2266254114"/>
  </w:style>
  <w:style w:type="paragraph" w:customStyle="1" w:styleId="E32C127611CBD64CB52425720EDC9433">
    <w:name w:val="E32C127611CBD64CB52425720EDC9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{97D60F58-601F-BF42-8BCA-536F015915B5}tf50002038.dotx</Template>
  <TotalTime>0</TotalTime>
  <Pages>1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catalinaquilamansepulveda@gmail.com</dc:creator>
  <cp:keywords/>
  <dc:description/>
  <cp:lastModifiedBy>catalinaquilamansepulveda@gmail.com</cp:lastModifiedBy>
  <cp:revision>2</cp:revision>
  <dcterms:created xsi:type="dcterms:W3CDTF">2021-06-02T02:19:00Z</dcterms:created>
  <dcterms:modified xsi:type="dcterms:W3CDTF">2021-06-02T02:19:00Z</dcterms:modified>
</cp:coreProperties>
</file>