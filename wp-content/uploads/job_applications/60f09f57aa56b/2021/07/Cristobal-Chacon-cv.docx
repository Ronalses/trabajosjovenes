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margin" w:tblpY="-564"/>
        <w:tblW w:w="486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8784"/>
      </w:tblGrid>
      <w:tr w:rsidR="00692703" w:rsidRPr="00FD7C80" w14:paraId="158FC0D8" w14:textId="77777777" w:rsidTr="00DB1685">
        <w:trPr>
          <w:trHeight w:hRule="exact" w:val="1418"/>
        </w:trPr>
        <w:tc>
          <w:tcPr>
            <w:tcW w:w="8784" w:type="dxa"/>
            <w:tcMar>
              <w:top w:w="0" w:type="dxa"/>
              <w:bottom w:w="0" w:type="dxa"/>
            </w:tcMar>
          </w:tcPr>
          <w:p w14:paraId="7AD76986" w14:textId="48BA7B91" w:rsidR="00692703" w:rsidRPr="00FD7C80" w:rsidRDefault="00B57285" w:rsidP="00DB1685">
            <w:pPr>
              <w:pStyle w:val="Ttulo"/>
            </w:pPr>
            <w:r>
              <w:t>Cristobal Chacon</w:t>
            </w:r>
          </w:p>
          <w:p w14:paraId="34F8468C" w14:textId="710891F5" w:rsidR="00692703" w:rsidRPr="00FD7C80" w:rsidRDefault="00B57285" w:rsidP="00DB1685">
            <w:pPr>
              <w:pStyle w:val="Informacindecontacto"/>
              <w:contextualSpacing w:val="0"/>
            </w:pPr>
            <w:r>
              <w:rPr>
                <w:lang w:bidi="es-ES"/>
              </w:rPr>
              <w:t>La Florida</w:t>
            </w:r>
            <w:r w:rsidR="00692703" w:rsidRPr="00FD7C80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459182552"/>
                <w:placeholder>
                  <w:docPart w:val="DC22F67C5F564BFA9D702F8853F98A5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D7C80">
                  <w:rPr>
                    <w:lang w:bidi="es-ES"/>
                  </w:rPr>
                  <w:t>·</w:t>
                </w:r>
              </w:sdtContent>
            </w:sdt>
            <w:r w:rsidR="00692703" w:rsidRPr="00FD7C80">
              <w:rPr>
                <w:lang w:bidi="es-ES"/>
              </w:rPr>
              <w:t xml:space="preserve"> </w:t>
            </w:r>
            <w:r>
              <w:t>+569 56430316</w:t>
            </w:r>
          </w:p>
          <w:p w14:paraId="33B72EEB" w14:textId="65F64E1C" w:rsidR="00692703" w:rsidRPr="00FD7C80" w:rsidRDefault="00330864" w:rsidP="00DB1685">
            <w:pPr>
              <w:pStyle w:val="nfasisenlainformacindecontacto"/>
              <w:contextualSpacing w:val="0"/>
            </w:pPr>
            <w:r>
              <w:t xml:space="preserve">Gmail: </w:t>
            </w:r>
            <w:hyperlink r:id="rId8" w:history="1">
              <w:r w:rsidRPr="00F56A3E">
                <w:rPr>
                  <w:rStyle w:val="Hipervnculo"/>
                </w:rPr>
                <w:t>Donlucero271828</w:t>
              </w:r>
              <w:r w:rsidRPr="00F56A3E">
                <w:rPr>
                  <w:rStyle w:val="Hipervnculo"/>
                  <w:lang w:bidi="es-ES"/>
                </w:rPr>
                <w:t>@</w:t>
              </w:r>
              <w:r w:rsidRPr="00F56A3E">
                <w:rPr>
                  <w:rStyle w:val="Hipervnculo"/>
                </w:rPr>
                <w:t>gmail.com</w:t>
              </w:r>
            </w:hyperlink>
            <w:r w:rsidR="00B57285">
              <w:t xml:space="preserve"> </w:t>
            </w:r>
          </w:p>
        </w:tc>
      </w:tr>
      <w:tr w:rsidR="009571D8" w:rsidRPr="00FD7C80" w14:paraId="7BB3AB90" w14:textId="77777777" w:rsidTr="00DB1685">
        <w:trPr>
          <w:trHeight w:val="19"/>
        </w:trPr>
        <w:tc>
          <w:tcPr>
            <w:tcW w:w="8784" w:type="dxa"/>
            <w:tcMar>
              <w:top w:w="432" w:type="dxa"/>
            </w:tcMar>
          </w:tcPr>
          <w:p w14:paraId="46E5DF48" w14:textId="70823C6E" w:rsidR="001755A8" w:rsidRPr="00FD7C80" w:rsidRDefault="001755A8" w:rsidP="00DB1685">
            <w:pPr>
              <w:contextualSpacing w:val="0"/>
            </w:pPr>
          </w:p>
        </w:tc>
      </w:tr>
    </w:tbl>
    <w:p w14:paraId="36C9AE6C" w14:textId="3D4B5D98" w:rsidR="004E01EB" w:rsidRPr="00FD7C80" w:rsidRDefault="00330864" w:rsidP="004E01EB">
      <w:pPr>
        <w:pStyle w:val="Ttulo1"/>
      </w:pPr>
      <w:r>
        <w:t>Habilidades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958"/>
      </w:tblGrid>
      <w:tr w:rsidR="001D0BF1" w:rsidRPr="00FD7C80" w14:paraId="5552D464" w14:textId="77777777" w:rsidTr="00A7796F">
        <w:trPr>
          <w:trHeight w:val="982"/>
        </w:trPr>
        <w:tc>
          <w:tcPr>
            <w:tcW w:w="9355" w:type="dxa"/>
          </w:tcPr>
          <w:p w14:paraId="7C85B2D1" w14:textId="1974DB6F" w:rsidR="001D0BF1" w:rsidRDefault="00330864" w:rsidP="00330864">
            <w:pPr>
              <w:pStyle w:val="Ttulo3"/>
              <w:contextualSpacing w:val="0"/>
              <w:outlineLvl w:val="2"/>
            </w:pPr>
            <w:r>
              <w:t xml:space="preserve">trabajos en </w:t>
            </w:r>
            <w:r w:rsidR="00A7796F">
              <w:t>equipo</w:t>
            </w:r>
          </w:p>
          <w:p w14:paraId="3029F96F" w14:textId="77F8A9C3" w:rsidR="001E3120" w:rsidRPr="00FD7C80" w:rsidRDefault="00A7796F" w:rsidP="001D0BF1">
            <w:r w:rsidRPr="00A7796F">
              <w:t>D</w:t>
            </w:r>
            <w:r>
              <w:t>urante los años de colegio y carrera universitaria he aprendido a realizar actividades en equipo donde la responsabilidad, el aporte de ideas, la tolerancia entre compañeros y la labor bajo presión me han servido mucho formarme como persona.</w:t>
            </w:r>
          </w:p>
        </w:tc>
      </w:tr>
      <w:tr w:rsidR="00F61DF9" w:rsidRPr="00FD7C80" w14:paraId="61100A4A" w14:textId="77777777" w:rsidTr="00F61DF9">
        <w:tc>
          <w:tcPr>
            <w:tcW w:w="9355" w:type="dxa"/>
            <w:tcMar>
              <w:top w:w="216" w:type="dxa"/>
            </w:tcMar>
          </w:tcPr>
          <w:p w14:paraId="0681E538" w14:textId="12DCC94D" w:rsidR="00F61DF9" w:rsidRDefault="001336CF" w:rsidP="001336CF">
            <w:pPr>
              <w:pStyle w:val="Ttulo3"/>
              <w:outlineLvl w:val="2"/>
            </w:pPr>
            <w:r>
              <w:t>Programación</w:t>
            </w:r>
          </w:p>
          <w:p w14:paraId="2A765006" w14:textId="77777777" w:rsidR="001336CF" w:rsidRDefault="001336CF" w:rsidP="001336CF">
            <w:r>
              <w:t xml:space="preserve">Durante mi carrera y en mi tiempo libre me he dedicado a aprender distintos lenguajes de programación y programas en general puedo ocupar Python, Excel, </w:t>
            </w:r>
            <w:proofErr w:type="spellStart"/>
            <w:r>
              <w:t>Autocad</w:t>
            </w:r>
            <w:proofErr w:type="spellEnd"/>
            <w:r>
              <w:t>, Matlab, java, entre otros. Creo que la habilidad de programar puede ser útil a la hora de trabajar en cualquier parte, puesto que se aplica a la resolución de problemas.</w:t>
            </w:r>
          </w:p>
          <w:p w14:paraId="5567F0B1" w14:textId="77777777" w:rsidR="002A1A93" w:rsidRDefault="002A1A93" w:rsidP="001336CF"/>
          <w:p w14:paraId="36CF74B5" w14:textId="5A2B2EF6" w:rsidR="002A1A93" w:rsidRDefault="0086057C" w:rsidP="00DE6F5E">
            <w:pPr>
              <w:pStyle w:val="Ttulo3"/>
              <w:outlineLvl w:val="2"/>
            </w:pPr>
            <w:r>
              <w:t>Ingles</w:t>
            </w:r>
          </w:p>
          <w:p w14:paraId="185A7390" w14:textId="27E02595" w:rsidR="002A1A93" w:rsidRPr="00FD7C80" w:rsidRDefault="002A1A93" w:rsidP="001336CF">
            <w:r>
              <w:t xml:space="preserve">Puedo </w:t>
            </w:r>
            <w:r w:rsidR="00FE5C29">
              <w:t xml:space="preserve">entender bastante </w:t>
            </w:r>
            <w:r w:rsidR="00C22D57">
              <w:t>inglés</w:t>
            </w:r>
            <w:r w:rsidR="003E32F5">
              <w:t xml:space="preserve"> (</w:t>
            </w:r>
            <w:r w:rsidR="00C22D57">
              <w:t>más</w:t>
            </w:r>
            <w:r w:rsidR="00FE5C29">
              <w:t xml:space="preserve"> de lo que hablo </w:t>
            </w:r>
            <w:r w:rsidR="00C22D57">
              <w:t>para ser sincero</w:t>
            </w:r>
            <w:r w:rsidR="003E32F5">
              <w:t xml:space="preserve">). Pero no tengo ningún problema a la hora de entablar comunicación </w:t>
            </w:r>
            <w:r w:rsidR="0044148A">
              <w:t xml:space="preserve">con personas </w:t>
            </w:r>
            <w:r w:rsidR="00A91E03">
              <w:t xml:space="preserve">con </w:t>
            </w:r>
            <w:r w:rsidR="00DB1685">
              <w:t xml:space="preserve">lengua </w:t>
            </w:r>
            <w:r w:rsidR="0086057C">
              <w:t xml:space="preserve">nativa del </w:t>
            </w:r>
            <w:r w:rsidR="00DB1685">
              <w:t>inglés</w:t>
            </w:r>
            <w:r w:rsidR="00DE6F5E">
              <w:t>.</w:t>
            </w:r>
          </w:p>
        </w:tc>
      </w:tr>
    </w:tbl>
    <w:sdt>
      <w:sdtPr>
        <w:alias w:val="Educación:"/>
        <w:tag w:val="Formación:"/>
        <w:id w:val="-1908763273"/>
        <w:placeholder>
          <w:docPart w:val="6969781151844D67A1A7AC8455912F03"/>
        </w:placeholder>
        <w:temporary/>
        <w:showingPlcHdr/>
        <w15:appearance w15:val="hidden"/>
      </w:sdtPr>
      <w:sdtEndPr/>
      <w:sdtContent>
        <w:p w14:paraId="025674B3" w14:textId="6F938AA1" w:rsidR="00DB1685" w:rsidRPr="006F3F48" w:rsidRDefault="00DA59AA" w:rsidP="006F3F48">
          <w:pPr>
            <w:pStyle w:val="Ttulo1"/>
          </w:pPr>
          <w:r w:rsidRPr="00FD7C80">
            <w:rPr>
              <w:lang w:bidi="es-ES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1D0BF1" w:rsidRPr="00FD7C80" w14:paraId="636A4FA0" w14:textId="77777777" w:rsidTr="00D66A52">
        <w:tc>
          <w:tcPr>
            <w:tcW w:w="9355" w:type="dxa"/>
          </w:tcPr>
          <w:p w14:paraId="08907A0A" w14:textId="1CB56428" w:rsidR="001D0BF1" w:rsidRPr="00FD7C80" w:rsidRDefault="001336CF" w:rsidP="001D0BF1">
            <w:pPr>
              <w:pStyle w:val="Ttulo3"/>
              <w:contextualSpacing w:val="0"/>
              <w:outlineLvl w:val="2"/>
            </w:pPr>
            <w:r>
              <w:t>Jardin – 8° basico</w:t>
            </w:r>
          </w:p>
          <w:p w14:paraId="74F12D78" w14:textId="53D0A40D" w:rsidR="007538DC" w:rsidRPr="00FD7C80" w:rsidRDefault="001336CF" w:rsidP="001336CF">
            <w:pPr>
              <w:pStyle w:val="Ttulo2"/>
              <w:contextualSpacing w:val="0"/>
              <w:outlineLvl w:val="1"/>
            </w:pPr>
            <w:r>
              <w:t>Colegio corazon de maria</w:t>
            </w:r>
          </w:p>
        </w:tc>
      </w:tr>
      <w:tr w:rsidR="00F61DF9" w:rsidRPr="00FD7C80" w14:paraId="6F003CCD" w14:textId="77777777" w:rsidTr="00F61DF9">
        <w:tc>
          <w:tcPr>
            <w:tcW w:w="9355" w:type="dxa"/>
            <w:tcMar>
              <w:top w:w="216" w:type="dxa"/>
            </w:tcMar>
          </w:tcPr>
          <w:p w14:paraId="007D90DC" w14:textId="5FAC9F51" w:rsidR="00F61DF9" w:rsidRPr="00FD7C80" w:rsidRDefault="001336CF" w:rsidP="00F61DF9">
            <w:pPr>
              <w:pStyle w:val="Ttulo3"/>
              <w:contextualSpacing w:val="0"/>
              <w:outlineLvl w:val="2"/>
            </w:pPr>
            <w:r>
              <w:t>1°medio-4°medio</w:t>
            </w:r>
          </w:p>
          <w:p w14:paraId="6C2AF254" w14:textId="1D2FAF7C" w:rsidR="00F61DF9" w:rsidRDefault="001336CF" w:rsidP="00F61DF9">
            <w:pPr>
              <w:pStyle w:val="Ttulo2"/>
              <w:contextualSpacing w:val="0"/>
              <w:outlineLvl w:val="1"/>
              <w:rPr>
                <w:rStyle w:val="Referenciasutil"/>
              </w:rPr>
            </w:pPr>
            <w:r>
              <w:t>Electivo fisico</w:t>
            </w:r>
            <w:r w:rsidR="00F61DF9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Colegio santa cecilia</w:t>
            </w:r>
          </w:p>
          <w:p w14:paraId="157F79E9" w14:textId="77777777" w:rsidR="001336CF" w:rsidRPr="00FD7C80" w:rsidRDefault="001336CF" w:rsidP="00F61DF9">
            <w:pPr>
              <w:pStyle w:val="Ttulo2"/>
              <w:contextualSpacing w:val="0"/>
              <w:outlineLvl w:val="1"/>
            </w:pPr>
          </w:p>
          <w:p w14:paraId="7DE00286" w14:textId="6C0631B8" w:rsidR="001336CF" w:rsidRPr="00FD7C80" w:rsidRDefault="001336CF" w:rsidP="001336CF">
            <w:pPr>
              <w:pStyle w:val="Ttulo3"/>
              <w:contextualSpacing w:val="0"/>
              <w:outlineLvl w:val="2"/>
            </w:pPr>
            <w:r>
              <w:t>2019-actualidad</w:t>
            </w:r>
          </w:p>
          <w:p w14:paraId="15CDB8A2" w14:textId="0655969E" w:rsidR="001336CF" w:rsidRPr="00FD7C80" w:rsidRDefault="0035059D" w:rsidP="001336CF">
            <w:pPr>
              <w:pStyle w:val="Ttulo2"/>
              <w:contextualSpacing w:val="0"/>
              <w:outlineLvl w:val="1"/>
            </w:pPr>
            <w:r>
              <w:t>Ingenieria en ejecucion electrica</w:t>
            </w:r>
            <w:r w:rsidR="001336CF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Universidad de santiago de chile</w:t>
            </w:r>
          </w:p>
          <w:p w14:paraId="469F7960" w14:textId="5DFB216F" w:rsidR="00DB1685" w:rsidRPr="00FD7C80" w:rsidRDefault="0035059D" w:rsidP="001336CF">
            <w:r>
              <w:t xml:space="preserve">Actualmente cursando Ingles II, análisis estadístico, señales y sistemas, métodos gráficos y circuitos eléctricos II. </w:t>
            </w:r>
          </w:p>
        </w:tc>
      </w:tr>
    </w:tbl>
    <w:p w14:paraId="77297802" w14:textId="04D011E0" w:rsidR="00486277" w:rsidRDefault="00F57521" w:rsidP="00486277">
      <w:pPr>
        <w:pStyle w:val="Ttulo1"/>
      </w:pPr>
      <w:r>
        <w:t>Experiencia laboral</w:t>
      </w:r>
    </w:p>
    <w:p w14:paraId="57AB1593" w14:textId="66C4E73D" w:rsidR="00F57521" w:rsidRPr="00F57521" w:rsidRDefault="00F57521" w:rsidP="00F57521">
      <w:pPr>
        <w:numPr>
          <w:ilvl w:val="0"/>
          <w:numId w:val="17"/>
        </w:numPr>
        <w:rPr>
          <w:lang w:val="es-ES_tradnl"/>
        </w:rPr>
      </w:pPr>
      <w:r w:rsidRPr="00F57521">
        <w:rPr>
          <w:lang w:val="es-ES_tradnl"/>
        </w:rPr>
        <w:t xml:space="preserve">Trabajo fines de semana eventos </w:t>
      </w:r>
      <w:proofErr w:type="spellStart"/>
      <w:r w:rsidRPr="00F57521">
        <w:rPr>
          <w:lang w:val="es-ES_tradnl"/>
        </w:rPr>
        <w:t>lucchetti</w:t>
      </w:r>
      <w:proofErr w:type="spellEnd"/>
      <w:r w:rsidRPr="00F57521">
        <w:rPr>
          <w:lang w:val="es-ES_tradnl"/>
        </w:rPr>
        <w:t xml:space="preserve"> (</w:t>
      </w:r>
      <w:proofErr w:type="spellStart"/>
      <w:r w:rsidRPr="00F57521">
        <w:rPr>
          <w:lang w:val="es-ES_tradnl"/>
        </w:rPr>
        <w:t>tallarinatas</w:t>
      </w:r>
      <w:proofErr w:type="spellEnd"/>
      <w:r w:rsidRPr="00F57521">
        <w:rPr>
          <w:lang w:val="es-ES_tradnl"/>
        </w:rPr>
        <w:t xml:space="preserve"> en colegios e instituciones)</w:t>
      </w:r>
      <w:r w:rsidR="008E328A">
        <w:rPr>
          <w:lang w:val="es-ES_tradnl"/>
        </w:rPr>
        <w:t xml:space="preserve"> (2018)</w:t>
      </w:r>
      <w:r w:rsidRPr="00F57521">
        <w:rPr>
          <w:lang w:val="es-ES_tradnl"/>
        </w:rPr>
        <w:t>.</w:t>
      </w:r>
    </w:p>
    <w:p w14:paraId="59679A4B" w14:textId="77777777" w:rsidR="00F57521" w:rsidRPr="00F57521" w:rsidRDefault="00F57521" w:rsidP="00F57521">
      <w:pPr>
        <w:rPr>
          <w:lang w:val="es-ES_tradnl"/>
        </w:rPr>
      </w:pPr>
    </w:p>
    <w:p w14:paraId="76970CAE" w14:textId="22972AC9" w:rsidR="00F57521" w:rsidRPr="00F57521" w:rsidRDefault="00F57521" w:rsidP="00F57521">
      <w:pPr>
        <w:numPr>
          <w:ilvl w:val="0"/>
          <w:numId w:val="17"/>
        </w:numPr>
        <w:rPr>
          <w:lang w:val="es-ES_tradnl"/>
        </w:rPr>
      </w:pPr>
      <w:bookmarkStart w:id="0" w:name="_Hlk77155659"/>
      <w:bookmarkStart w:id="1" w:name="_Hlk77155670"/>
      <w:r w:rsidRPr="00F57521">
        <w:rPr>
          <w:lang w:val="es-ES_tradnl"/>
        </w:rPr>
        <w:t>Reemplazo junior, durante un mes (2019).</w:t>
      </w:r>
      <w:bookmarkEnd w:id="1"/>
    </w:p>
    <w:bookmarkEnd w:id="0"/>
    <w:p w14:paraId="1BCE5C75" w14:textId="77777777" w:rsidR="00F57521" w:rsidRPr="00F57521" w:rsidRDefault="00F57521" w:rsidP="00F57521">
      <w:pPr>
        <w:rPr>
          <w:lang w:val="es-ES_tradnl"/>
        </w:rPr>
      </w:pPr>
    </w:p>
    <w:p w14:paraId="56BDC80C" w14:textId="066E0E2E" w:rsidR="00F57521" w:rsidRDefault="00F57521" w:rsidP="00F57521">
      <w:pPr>
        <w:numPr>
          <w:ilvl w:val="0"/>
          <w:numId w:val="17"/>
        </w:numPr>
        <w:rPr>
          <w:lang w:val="es-ES_tradnl"/>
        </w:rPr>
      </w:pPr>
      <w:r w:rsidRPr="00F57521">
        <w:rPr>
          <w:lang w:val="es-ES_tradnl"/>
        </w:rPr>
        <w:t xml:space="preserve">Venta de zapatos en zapatería </w:t>
      </w:r>
      <w:proofErr w:type="spellStart"/>
      <w:r w:rsidRPr="00F57521">
        <w:rPr>
          <w:lang w:val="es-ES_tradnl"/>
        </w:rPr>
        <w:t>msUrbano</w:t>
      </w:r>
      <w:proofErr w:type="spellEnd"/>
      <w:r>
        <w:rPr>
          <w:lang w:val="es-ES_tradnl"/>
        </w:rPr>
        <w:t xml:space="preserve"> (2019)</w:t>
      </w:r>
      <w:r w:rsidRPr="00F57521">
        <w:rPr>
          <w:lang w:val="es-ES_tradnl"/>
        </w:rPr>
        <w:t>.</w:t>
      </w:r>
    </w:p>
    <w:p w14:paraId="7B66C27B" w14:textId="77777777" w:rsidR="00F57521" w:rsidRDefault="00F57521" w:rsidP="00F57521">
      <w:pPr>
        <w:pStyle w:val="Prrafodelista"/>
        <w:rPr>
          <w:lang w:val="es-ES_tradnl"/>
        </w:rPr>
      </w:pPr>
    </w:p>
    <w:p w14:paraId="76189E53" w14:textId="70D7747D" w:rsidR="00F57521" w:rsidRDefault="00F57521" w:rsidP="00F57521">
      <w:pPr>
        <w:pStyle w:val="Ttulo2"/>
        <w:rPr>
          <w:lang w:val="es-ES_tradnl" w:eastAsia="es-ES"/>
        </w:rPr>
      </w:pPr>
      <w:r>
        <w:rPr>
          <w:lang w:val="es-ES_tradnl"/>
        </w:rPr>
        <w:t xml:space="preserve">      </w:t>
      </w:r>
      <w:r w:rsidRPr="00F57521">
        <w:rPr>
          <w:lang w:val="es-ES_tradnl" w:eastAsia="es-ES"/>
        </w:rPr>
        <w:t>REFERENCIA LABORAL</w:t>
      </w:r>
    </w:p>
    <w:p w14:paraId="1C5DEF22" w14:textId="34CEC5C9" w:rsidR="00F57521" w:rsidRPr="00F57521" w:rsidRDefault="00F57521" w:rsidP="00F57521">
      <w:pPr>
        <w:rPr>
          <w:rFonts w:eastAsiaTheme="majorEastAsia"/>
          <w:b/>
          <w:bCs/>
          <w:color w:val="1D824C" w:themeColor="accent1"/>
          <w:sz w:val="26"/>
          <w:szCs w:val="26"/>
          <w:lang w:val="es-ES_tradnl" w:eastAsia="es-ES"/>
        </w:rPr>
      </w:pPr>
      <w:r>
        <w:rPr>
          <w:lang w:val="es-ES_tradnl" w:eastAsia="es-ES"/>
        </w:rPr>
        <w:t xml:space="preserve">             </w:t>
      </w:r>
      <w:r w:rsidRPr="00F57521">
        <w:rPr>
          <w:b/>
          <w:bCs/>
          <w:lang w:val="es-ES_tradnl" w:eastAsia="es-ES"/>
        </w:rPr>
        <w:t>Claudia Gutiérrez</w:t>
      </w:r>
    </w:p>
    <w:p w14:paraId="5AABA558" w14:textId="516300BA" w:rsidR="00F57521" w:rsidRPr="00F57521" w:rsidRDefault="00F57521" w:rsidP="00F57521">
      <w:pPr>
        <w:rPr>
          <w:lang w:val="es-ES_tradnl" w:eastAsia="es-ES"/>
        </w:rPr>
      </w:pPr>
      <w:r>
        <w:rPr>
          <w:lang w:val="es-ES_tradnl" w:eastAsia="es-ES"/>
        </w:rPr>
        <w:t xml:space="preserve">             </w:t>
      </w:r>
      <w:r w:rsidRPr="00F57521">
        <w:rPr>
          <w:lang w:val="es-ES_tradnl" w:eastAsia="es-ES"/>
        </w:rPr>
        <w:t>Rossi Administraciones</w:t>
      </w:r>
      <w:r>
        <w:rPr>
          <w:lang w:val="es-ES_tradnl" w:eastAsia="es-ES"/>
        </w:rPr>
        <w:t xml:space="preserve"> </w:t>
      </w:r>
      <w:proofErr w:type="spellStart"/>
      <w:r w:rsidRPr="00F57521">
        <w:rPr>
          <w:lang w:val="es-ES_tradnl" w:eastAsia="es-ES"/>
        </w:rPr>
        <w:t>tel</w:t>
      </w:r>
      <w:proofErr w:type="spellEnd"/>
      <w:r w:rsidRPr="00F57521">
        <w:rPr>
          <w:lang w:val="es-ES_tradnl" w:eastAsia="es-ES"/>
        </w:rPr>
        <w:t>: +562 22319860</w:t>
      </w:r>
    </w:p>
    <w:p w14:paraId="05F31171" w14:textId="5887D9F4" w:rsidR="00F57521" w:rsidRPr="00F57521" w:rsidRDefault="00F57521" w:rsidP="00F57521">
      <w:pPr>
        <w:rPr>
          <w:b/>
          <w:bCs/>
          <w:lang w:val="es-ES_tradnl" w:eastAsia="es-ES"/>
        </w:rPr>
      </w:pPr>
      <w:r>
        <w:rPr>
          <w:lang w:val="es-ES_tradnl" w:eastAsia="es-ES"/>
        </w:rPr>
        <w:t xml:space="preserve">             </w:t>
      </w:r>
      <w:r w:rsidRPr="00F57521">
        <w:rPr>
          <w:b/>
          <w:bCs/>
          <w:lang w:val="es-ES_tradnl" w:eastAsia="es-ES"/>
        </w:rPr>
        <w:t>Cargo</w:t>
      </w:r>
    </w:p>
    <w:p w14:paraId="58F0C1D0" w14:textId="4F45834B" w:rsidR="00F57521" w:rsidRPr="00F57521" w:rsidRDefault="00F57521" w:rsidP="00F57521">
      <w:pPr>
        <w:rPr>
          <w:lang w:val="es-ES_tradnl" w:eastAsia="es-ES"/>
        </w:rPr>
      </w:pPr>
      <w:r>
        <w:rPr>
          <w:lang w:val="es-ES_tradnl" w:eastAsia="es-ES"/>
        </w:rPr>
        <w:t xml:space="preserve">             </w:t>
      </w:r>
      <w:r w:rsidRPr="00F57521">
        <w:rPr>
          <w:lang w:val="es-ES_tradnl" w:eastAsia="es-ES"/>
        </w:rPr>
        <w:t>Secretaria</w:t>
      </w:r>
    </w:p>
    <w:p w14:paraId="479006EE" w14:textId="27483762" w:rsidR="00F57521" w:rsidRPr="00F57521" w:rsidRDefault="00F57521" w:rsidP="00F57521">
      <w:pPr>
        <w:rPr>
          <w:lang w:val="es-ES_tradnl"/>
        </w:rPr>
      </w:pPr>
    </w:p>
    <w:p w14:paraId="49B06281" w14:textId="77777777" w:rsidR="00F57521" w:rsidRPr="00F57521" w:rsidRDefault="00F57521" w:rsidP="00F57521">
      <w:pPr>
        <w:rPr>
          <w:lang w:val="es-ES_tradnl"/>
        </w:rPr>
      </w:pPr>
    </w:p>
    <w:p w14:paraId="0EBFC928" w14:textId="77777777" w:rsidR="00F57521" w:rsidRPr="00F57521" w:rsidRDefault="00F57521" w:rsidP="00F57521">
      <w:pPr>
        <w:rPr>
          <w:lang w:val="es-ES_tradnl"/>
        </w:rPr>
      </w:pPr>
    </w:p>
    <w:p w14:paraId="2D000DCF" w14:textId="6EA32BB1" w:rsidR="00AD782D" w:rsidRPr="00FD7C80" w:rsidRDefault="00F57521" w:rsidP="0062312F">
      <w:pPr>
        <w:pStyle w:val="Ttulo1"/>
      </w:pPr>
      <w:r>
        <w:t>Aptitudes</w:t>
      </w:r>
    </w:p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0"/>
        <w:gridCol w:w="4616"/>
      </w:tblGrid>
      <w:tr w:rsidR="00F57521" w:rsidRPr="00F57521" w14:paraId="6E0C5419" w14:textId="77777777" w:rsidTr="006F1846">
        <w:trPr>
          <w:trHeight w:val="733"/>
        </w:trPr>
        <w:tc>
          <w:tcPr>
            <w:tcW w:w="4410" w:type="dxa"/>
          </w:tcPr>
          <w:p w14:paraId="22953529" w14:textId="77777777" w:rsidR="00F57521" w:rsidRPr="00F57521" w:rsidRDefault="00F57521" w:rsidP="00F57521">
            <w:pPr>
              <w:numPr>
                <w:ilvl w:val="0"/>
                <w:numId w:val="5"/>
              </w:numPr>
              <w:contextualSpacing w:val="0"/>
            </w:pPr>
            <w:r w:rsidRPr="00F57521">
              <w:t>Responsabilidad</w:t>
            </w:r>
          </w:p>
          <w:p w14:paraId="51253667" w14:textId="77777777" w:rsidR="00F57521" w:rsidRPr="00F57521" w:rsidRDefault="00F57521" w:rsidP="00F57521">
            <w:pPr>
              <w:numPr>
                <w:ilvl w:val="0"/>
                <w:numId w:val="5"/>
              </w:numPr>
              <w:contextualSpacing w:val="0"/>
            </w:pPr>
            <w:r w:rsidRPr="00F57521">
              <w:t xml:space="preserve">Capacidad de adaptación </w:t>
            </w:r>
          </w:p>
        </w:tc>
        <w:tc>
          <w:tcPr>
            <w:tcW w:w="4616" w:type="dxa"/>
            <w:tcMar>
              <w:left w:w="360" w:type="dxa"/>
            </w:tcMar>
          </w:tcPr>
          <w:p w14:paraId="1BA50113" w14:textId="77777777" w:rsidR="00F57521" w:rsidRPr="00F57521" w:rsidRDefault="00F57521" w:rsidP="00F57521">
            <w:pPr>
              <w:numPr>
                <w:ilvl w:val="0"/>
                <w:numId w:val="5"/>
              </w:numPr>
              <w:contextualSpacing w:val="0"/>
            </w:pPr>
            <w:r w:rsidRPr="00F57521">
              <w:t>Trabajo en equipo</w:t>
            </w:r>
          </w:p>
          <w:p w14:paraId="2426E40F" w14:textId="77777777" w:rsidR="00F57521" w:rsidRPr="00F57521" w:rsidRDefault="00F57521" w:rsidP="00F57521">
            <w:pPr>
              <w:numPr>
                <w:ilvl w:val="0"/>
                <w:numId w:val="5"/>
              </w:numPr>
              <w:contextualSpacing w:val="0"/>
            </w:pPr>
            <w:r w:rsidRPr="00F57521">
              <w:t xml:space="preserve">Dedicación </w:t>
            </w:r>
          </w:p>
          <w:p w14:paraId="0307E919" w14:textId="77777777" w:rsidR="00F57521" w:rsidRPr="00F57521" w:rsidRDefault="00F57521" w:rsidP="00F57521">
            <w:pPr>
              <w:numPr>
                <w:ilvl w:val="0"/>
                <w:numId w:val="5"/>
              </w:numPr>
              <w:contextualSpacing w:val="0"/>
            </w:pPr>
            <w:r w:rsidRPr="00F57521">
              <w:t>Sinceridad</w:t>
            </w:r>
          </w:p>
          <w:p w14:paraId="618608CC" w14:textId="77777777" w:rsidR="00F57521" w:rsidRPr="00F57521" w:rsidRDefault="00F57521" w:rsidP="00F57521">
            <w:pPr>
              <w:contextualSpacing w:val="0"/>
            </w:pPr>
          </w:p>
        </w:tc>
      </w:tr>
    </w:tbl>
    <w:p w14:paraId="4810967E" w14:textId="2112D1F2" w:rsidR="006F3F48" w:rsidRDefault="006F3F48" w:rsidP="008E328A"/>
    <w:p w14:paraId="36EAD131" w14:textId="140A7ACA" w:rsidR="006F3F48" w:rsidRDefault="006F3F48" w:rsidP="006F3F48">
      <w:pPr>
        <w:pStyle w:val="Ttulo1"/>
      </w:pPr>
      <w:r>
        <w:t xml:space="preserve">Sobre mi </w:t>
      </w:r>
    </w:p>
    <w:p w14:paraId="46F8B910" w14:textId="7C444B51" w:rsidR="00F57521" w:rsidRPr="00F57521" w:rsidRDefault="00F57521" w:rsidP="00F57521">
      <w:r w:rsidRPr="00F57521">
        <w:t xml:space="preserve">Tengo muchas ganas de empezar a trabajar, por supuesto que para ganar algo de dinero, pero más aun para ganar experiencia en el mundo laboral, conocer personas, probarme a </w:t>
      </w:r>
      <w:r w:rsidRPr="00F57521">
        <w:t>mí</w:t>
      </w:r>
      <w:r w:rsidRPr="00F57521">
        <w:t xml:space="preserve"> mismo y en general aprender. Siento que puedo ser bastante competente.</w:t>
      </w:r>
    </w:p>
    <w:p w14:paraId="1E936F32" w14:textId="77777777" w:rsidR="006F3F48" w:rsidRPr="00FD7C80" w:rsidRDefault="006F3F48" w:rsidP="00F57521"/>
    <w:sectPr w:rsidR="006F3F48" w:rsidRPr="00FD7C80" w:rsidSect="002B4751">
      <w:footerReference w:type="default" r:id="rId9"/>
      <w:headerReference w:type="first" r:id="rId10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8B8C1" w14:textId="77777777" w:rsidR="000B5A71" w:rsidRDefault="000B5A71" w:rsidP="0068194B">
      <w:r>
        <w:separator/>
      </w:r>
    </w:p>
    <w:p w14:paraId="78D4CA4F" w14:textId="77777777" w:rsidR="000B5A71" w:rsidRDefault="000B5A71"/>
    <w:p w14:paraId="16621ED4" w14:textId="77777777" w:rsidR="000B5A71" w:rsidRDefault="000B5A71"/>
  </w:endnote>
  <w:endnote w:type="continuationSeparator" w:id="0">
    <w:p w14:paraId="7C99B329" w14:textId="77777777" w:rsidR="000B5A71" w:rsidRDefault="000B5A71" w:rsidP="0068194B">
      <w:r>
        <w:continuationSeparator/>
      </w:r>
    </w:p>
    <w:p w14:paraId="2F7B3371" w14:textId="77777777" w:rsidR="000B5A71" w:rsidRDefault="000B5A71"/>
    <w:p w14:paraId="24714028" w14:textId="77777777" w:rsidR="000B5A71" w:rsidRDefault="000B5A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784AB" w14:textId="77777777"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E2EA9"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D4C67" w14:textId="77777777" w:rsidR="000B5A71" w:rsidRDefault="000B5A71" w:rsidP="0068194B">
      <w:r>
        <w:separator/>
      </w:r>
    </w:p>
    <w:p w14:paraId="08D90F5F" w14:textId="77777777" w:rsidR="000B5A71" w:rsidRDefault="000B5A71"/>
    <w:p w14:paraId="0A2F5E0C" w14:textId="77777777" w:rsidR="000B5A71" w:rsidRDefault="000B5A71"/>
  </w:footnote>
  <w:footnote w:type="continuationSeparator" w:id="0">
    <w:p w14:paraId="2EB9C1BC" w14:textId="77777777" w:rsidR="000B5A71" w:rsidRDefault="000B5A71" w:rsidP="0068194B">
      <w:r>
        <w:continuationSeparator/>
      </w:r>
    </w:p>
    <w:p w14:paraId="274A2529" w14:textId="77777777" w:rsidR="000B5A71" w:rsidRDefault="000B5A71"/>
    <w:p w14:paraId="628063E5" w14:textId="77777777" w:rsidR="000B5A71" w:rsidRDefault="000B5A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C3DA2" w14:textId="77777777"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F0E4FA7" wp14:editId="5312982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sdtdh="http://schemas.microsoft.com/office/word/2020/wordml/sdtdatahash">
          <w:pict>
            <v:line w14:anchorId="2629333F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BC0382A"/>
    <w:multiLevelType w:val="hybridMultilevel"/>
    <w:tmpl w:val="877C1F1C"/>
    <w:lvl w:ilvl="0" w:tplc="6E2E44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0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85"/>
    <w:rsid w:val="000001EF"/>
    <w:rsid w:val="00007322"/>
    <w:rsid w:val="00007728"/>
    <w:rsid w:val="00024584"/>
    <w:rsid w:val="00024730"/>
    <w:rsid w:val="00055E95"/>
    <w:rsid w:val="0007021F"/>
    <w:rsid w:val="000B2BA5"/>
    <w:rsid w:val="000B5A71"/>
    <w:rsid w:val="000F2F8C"/>
    <w:rsid w:val="000F7E76"/>
    <w:rsid w:val="0010006E"/>
    <w:rsid w:val="001045A8"/>
    <w:rsid w:val="00114A91"/>
    <w:rsid w:val="001336CF"/>
    <w:rsid w:val="001427E1"/>
    <w:rsid w:val="001454D7"/>
    <w:rsid w:val="00163668"/>
    <w:rsid w:val="00171566"/>
    <w:rsid w:val="00174676"/>
    <w:rsid w:val="001755A8"/>
    <w:rsid w:val="00184014"/>
    <w:rsid w:val="00192008"/>
    <w:rsid w:val="001A69F7"/>
    <w:rsid w:val="001C0E68"/>
    <w:rsid w:val="001C4B6F"/>
    <w:rsid w:val="001D0BF1"/>
    <w:rsid w:val="001E3120"/>
    <w:rsid w:val="001E7E0C"/>
    <w:rsid w:val="001F0BB0"/>
    <w:rsid w:val="001F4E6D"/>
    <w:rsid w:val="001F6140"/>
    <w:rsid w:val="00201C8F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1A93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0864"/>
    <w:rsid w:val="00336056"/>
    <w:rsid w:val="0035059D"/>
    <w:rsid w:val="003540D8"/>
    <w:rsid w:val="003544E1"/>
    <w:rsid w:val="00366398"/>
    <w:rsid w:val="003A0632"/>
    <w:rsid w:val="003A30E5"/>
    <w:rsid w:val="003A6ADF"/>
    <w:rsid w:val="003B5928"/>
    <w:rsid w:val="003D380F"/>
    <w:rsid w:val="003E160D"/>
    <w:rsid w:val="003E32F5"/>
    <w:rsid w:val="003F1D5F"/>
    <w:rsid w:val="00405128"/>
    <w:rsid w:val="00406CFF"/>
    <w:rsid w:val="00416B25"/>
    <w:rsid w:val="00420592"/>
    <w:rsid w:val="004319E0"/>
    <w:rsid w:val="00437E8C"/>
    <w:rsid w:val="00440225"/>
    <w:rsid w:val="0044148A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427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18E9"/>
    <w:rsid w:val="0068194B"/>
    <w:rsid w:val="00692703"/>
    <w:rsid w:val="006A1962"/>
    <w:rsid w:val="006B5D48"/>
    <w:rsid w:val="006B7D7B"/>
    <w:rsid w:val="006C1A5E"/>
    <w:rsid w:val="006E1507"/>
    <w:rsid w:val="006F3F48"/>
    <w:rsid w:val="007108B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5D28"/>
    <w:rsid w:val="00801140"/>
    <w:rsid w:val="00803404"/>
    <w:rsid w:val="00834955"/>
    <w:rsid w:val="00855B59"/>
    <w:rsid w:val="00860461"/>
    <w:rsid w:val="0086057C"/>
    <w:rsid w:val="0086487C"/>
    <w:rsid w:val="00870B20"/>
    <w:rsid w:val="008829F8"/>
    <w:rsid w:val="00885897"/>
    <w:rsid w:val="008A6538"/>
    <w:rsid w:val="008B5C5E"/>
    <w:rsid w:val="008C7056"/>
    <w:rsid w:val="008E328A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7796F"/>
    <w:rsid w:val="00A91E03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57285"/>
    <w:rsid w:val="00B60FD0"/>
    <w:rsid w:val="00B622DF"/>
    <w:rsid w:val="00B6332A"/>
    <w:rsid w:val="00B63909"/>
    <w:rsid w:val="00B81760"/>
    <w:rsid w:val="00B8494C"/>
    <w:rsid w:val="00BA1546"/>
    <w:rsid w:val="00BA615A"/>
    <w:rsid w:val="00BB4E51"/>
    <w:rsid w:val="00BD431F"/>
    <w:rsid w:val="00BE423E"/>
    <w:rsid w:val="00BF61AC"/>
    <w:rsid w:val="00C22D57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2FCF"/>
    <w:rsid w:val="00D243A9"/>
    <w:rsid w:val="00D305E5"/>
    <w:rsid w:val="00D37CD3"/>
    <w:rsid w:val="00D66A52"/>
    <w:rsid w:val="00D66EFA"/>
    <w:rsid w:val="00D72A2D"/>
    <w:rsid w:val="00D917FC"/>
    <w:rsid w:val="00D9521A"/>
    <w:rsid w:val="00DA1CC1"/>
    <w:rsid w:val="00DA3914"/>
    <w:rsid w:val="00DA59AA"/>
    <w:rsid w:val="00DB1685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E6F5E"/>
    <w:rsid w:val="00DF4D6C"/>
    <w:rsid w:val="00DF59F0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02F3D"/>
    <w:rsid w:val="00F130DD"/>
    <w:rsid w:val="00F24884"/>
    <w:rsid w:val="00F42AB8"/>
    <w:rsid w:val="00F476C4"/>
    <w:rsid w:val="00F57521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E55A2"/>
    <w:rsid w:val="00FE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5CFD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styleId="Mencionar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nlucero271828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lu\AppData\Local\Microsoft\Office\16.0\DTS\es-ES%7b522AF28A-A49A-43BD-842A-A75B2492E7E7%7d\%7bC0D23405-59D5-489D-9042-D52C6D077D9A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C22F67C5F564BFA9D702F8853F98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10BA3-C97E-4B37-AADD-5B240AAC279E}"/>
      </w:docPartPr>
      <w:docPartBody>
        <w:p w:rsidR="00C46F4E" w:rsidRDefault="00A367F2">
          <w:pPr>
            <w:pStyle w:val="DC22F67C5F564BFA9D702F8853F98A58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6969781151844D67A1A7AC8455912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1E42B-47F9-491B-BFFB-988B2E92C14E}"/>
      </w:docPartPr>
      <w:docPartBody>
        <w:p w:rsidR="00C46F4E" w:rsidRDefault="00A367F2">
          <w:pPr>
            <w:pStyle w:val="6969781151844D67A1A7AC8455912F03"/>
          </w:pPr>
          <w:r w:rsidRPr="00FD7C80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F2"/>
    <w:rsid w:val="00A367F2"/>
    <w:rsid w:val="00B63420"/>
    <w:rsid w:val="00C4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E9FAC70B6B549F2BF65DE5B0FC962EC">
    <w:name w:val="BE9FAC70B6B549F2BF65DE5B0FC962EC"/>
    <w:rsid w:val="00C46F4E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DC22F67C5F564BFA9D702F8853F98A58">
    <w:name w:val="DC22F67C5F564BFA9D702F8853F98A58"/>
  </w:style>
  <w:style w:type="character" w:styleId="Referenciasutil">
    <w:name w:val="Subtle Reference"/>
    <w:basedOn w:val="Fuentedeprrafopredeter"/>
    <w:uiPriority w:val="10"/>
    <w:qFormat/>
    <w:rsid w:val="00A367F2"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6969781151844D67A1A7AC8455912F03">
    <w:name w:val="6969781151844D67A1A7AC8455912F03"/>
  </w:style>
  <w:style w:type="paragraph" w:customStyle="1" w:styleId="DCD683BFC6874BAB81CCDDB7DD5D98F3">
    <w:name w:val="DCD683BFC6874BAB81CCDDB7DD5D98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F8148-934D-4A73-B361-428FB1869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{C0D23405-59D5-489D-9042-D52C6D077D9A}tf16402488_win32.dotx</Template>
  <TotalTime>0</TotalTime>
  <Pages>2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2021-05-03T21:23:00Z</dcterms:created>
  <dcterms:modified xsi:type="dcterms:W3CDTF">2021-07-14T15:50:00Z</dcterms:modified>
  <cp:category/>
</cp:coreProperties>
</file>