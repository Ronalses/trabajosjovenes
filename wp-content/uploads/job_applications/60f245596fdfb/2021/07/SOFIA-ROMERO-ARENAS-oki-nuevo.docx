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142"/>
        <w:gridCol w:w="492"/>
        <w:gridCol w:w="6879"/>
        <w:gridCol w:w="141"/>
      </w:tblGrid>
      <w:tr w:rsidR="001B2ABD" w:rsidRPr="0059649E" w14:paraId="508655CC" w14:textId="77777777" w:rsidTr="00740641">
        <w:trPr>
          <w:trHeight w:val="4410"/>
        </w:trPr>
        <w:tc>
          <w:tcPr>
            <w:tcW w:w="3686" w:type="dxa"/>
            <w:vAlign w:val="bottom"/>
          </w:tcPr>
          <w:p w14:paraId="4CD71D01" w14:textId="07E2E1C0" w:rsidR="001B2ABD" w:rsidRPr="000204FD" w:rsidRDefault="000204FD" w:rsidP="000204FD">
            <w:pPr>
              <w:tabs>
                <w:tab w:val="left" w:pos="990"/>
              </w:tabs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PERFIL</w:t>
            </w:r>
          </w:p>
        </w:tc>
        <w:tc>
          <w:tcPr>
            <w:tcW w:w="634" w:type="dxa"/>
            <w:gridSpan w:val="2"/>
          </w:tcPr>
          <w:p w14:paraId="73809377" w14:textId="77777777" w:rsidR="001B2ABD" w:rsidRPr="000748CE" w:rsidRDefault="001B2ABD" w:rsidP="000C45FF">
            <w:pPr>
              <w:tabs>
                <w:tab w:val="left" w:pos="990"/>
              </w:tabs>
              <w:rPr>
                <w:rFonts w:ascii="Arabic Typesetting" w:hAnsi="Arabic Typesetting" w:cs="Arabic Typesetting"/>
                <w:sz w:val="96"/>
                <w:szCs w:val="96"/>
              </w:rPr>
            </w:pPr>
          </w:p>
        </w:tc>
        <w:tc>
          <w:tcPr>
            <w:tcW w:w="7020" w:type="dxa"/>
            <w:gridSpan w:val="2"/>
            <w:vAlign w:val="bottom"/>
          </w:tcPr>
          <w:p w14:paraId="26A62FD9" w14:textId="77777777" w:rsidR="001B2ABD" w:rsidRPr="000748CE" w:rsidRDefault="0078588C" w:rsidP="0078588C">
            <w:pPr>
              <w:pStyle w:val="Ttulo"/>
              <w:rPr>
                <w:rFonts w:ascii="Arabic Typesetting" w:hAnsi="Arabic Typesetting" w:cs="Arabic Typesetting"/>
                <w:b/>
                <w:bCs/>
                <w:szCs w:val="96"/>
              </w:rPr>
            </w:pPr>
            <w:r w:rsidRPr="000748CE">
              <w:rPr>
                <w:rFonts w:ascii="Arabic Typesetting" w:hAnsi="Arabic Typesetting" w:cs="Arabic Typesetting"/>
                <w:b/>
                <w:bCs/>
                <w:szCs w:val="96"/>
              </w:rPr>
              <w:t>SOFIA ROMERO ARENAS</w:t>
            </w:r>
          </w:p>
        </w:tc>
      </w:tr>
      <w:tr w:rsidR="001B2ABD" w:rsidRPr="0078588C" w14:paraId="3AEC54F8" w14:textId="77777777" w:rsidTr="00FD0D95">
        <w:trPr>
          <w:gridAfter w:val="1"/>
          <w:wAfter w:w="141" w:type="dxa"/>
        </w:trPr>
        <w:tc>
          <w:tcPr>
            <w:tcW w:w="3828" w:type="dxa"/>
            <w:gridSpan w:val="2"/>
          </w:tcPr>
          <w:p w14:paraId="3E51E998" w14:textId="77777777" w:rsidR="00A05BA3" w:rsidRDefault="00BF19E1" w:rsidP="00866B3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RUT: 21.043.748</w:t>
            </w:r>
            <w:r w:rsidR="00A05BA3">
              <w:rPr>
                <w:rFonts w:ascii="Arabic Typesetting" w:hAnsi="Arabic Typesetting" w:cs="Arabic Typesetting"/>
                <w:sz w:val="36"/>
                <w:szCs w:val="36"/>
              </w:rPr>
              <w:t>-7</w:t>
            </w:r>
          </w:p>
          <w:p w14:paraId="0984A8BD" w14:textId="7FBBD407" w:rsidR="00036450" w:rsidRDefault="00866B33" w:rsidP="0003645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8588C">
              <w:rPr>
                <w:rFonts w:ascii="Arabic Typesetting" w:hAnsi="Arabic Typesetting" w:cs="Arabic Typesetting" w:hint="cs"/>
                <w:sz w:val="36"/>
                <w:szCs w:val="36"/>
              </w:rPr>
              <w:t>FECHA DE NACIMIENTO: 20 de Junio del 2002</w:t>
            </w:r>
          </w:p>
          <w:p w14:paraId="414A0CDD" w14:textId="0BA36FCF" w:rsidR="00036450" w:rsidRDefault="00605588" w:rsidP="000204F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EDAD: 1</w:t>
            </w:r>
            <w:r w:rsidR="00532BEE">
              <w:rPr>
                <w:rFonts w:ascii="Arabic Typesetting" w:hAnsi="Arabic Typesetting" w:cs="Arabic Typesetting"/>
                <w:sz w:val="36"/>
                <w:szCs w:val="36"/>
              </w:rPr>
              <w:t>9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años (cumplidos)</w:t>
            </w:r>
          </w:p>
          <w:p w14:paraId="2C4C12ED" w14:textId="476FC5BD" w:rsidR="000204FD" w:rsidRPr="000204FD" w:rsidRDefault="000204FD" w:rsidP="000204FD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CONTACTO</w:t>
            </w:r>
          </w:p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1111563247"/>
              <w:placeholder>
                <w:docPart w:val="58293BE568834DE7B8BE2BB2F291CA9C"/>
              </w:placeholder>
              <w:temporary/>
              <w:showingPlcHdr/>
              <w15:appearance w15:val="hidden"/>
            </w:sdtPr>
            <w:sdtEndPr/>
            <w:sdtContent>
              <w:p w14:paraId="50DC4896" w14:textId="77777777" w:rsidR="004D3011" w:rsidRPr="0078588C" w:rsidRDefault="004D3011" w:rsidP="004D3011">
                <w:pPr>
                  <w:rPr>
                    <w:rFonts w:ascii="Arabic Typesetting" w:hAnsi="Arabic Typesetting" w:cs="Arabic Typesetting"/>
                    <w:sz w:val="36"/>
                    <w:szCs w:val="36"/>
                  </w:rPr>
                </w:pPr>
                <w:r w:rsidRPr="0078588C">
                  <w:rPr>
                    <w:rFonts w:ascii="Arabic Typesetting" w:hAnsi="Arabic Typesetting" w:cs="Arabic Typesetting" w:hint="cs"/>
                    <w:sz w:val="36"/>
                    <w:szCs w:val="36"/>
                    <w:lang w:bidi="es-ES"/>
                  </w:rPr>
                  <w:t>TELÉFONO:</w:t>
                </w:r>
              </w:p>
            </w:sdtContent>
          </w:sdt>
          <w:p w14:paraId="2DD97537" w14:textId="77777777" w:rsidR="004D3011" w:rsidRPr="0078588C" w:rsidRDefault="0078588C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+56</w:t>
            </w:r>
            <w:r w:rsidR="00A27F23" w:rsidRPr="0078588C">
              <w:rPr>
                <w:rFonts w:ascii="Arabic Typesetting" w:hAnsi="Arabic Typesetting" w:cs="Arabic Typesetting" w:hint="cs"/>
                <w:sz w:val="36"/>
                <w:szCs w:val="36"/>
              </w:rPr>
              <w:t>958450909</w:t>
            </w:r>
          </w:p>
          <w:p w14:paraId="0A7286D7" w14:textId="77777777" w:rsidR="004D3011" w:rsidRPr="0078588C" w:rsidRDefault="004D3011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-240260293"/>
              <w:placeholder>
                <w:docPart w:val="6D50C8773F98402AB799858F7C15F1A0"/>
              </w:placeholder>
              <w:temporary/>
              <w:showingPlcHdr/>
              <w15:appearance w15:val="hidden"/>
            </w:sdtPr>
            <w:sdtEndPr/>
            <w:sdtContent>
              <w:p w14:paraId="66ABA0FF" w14:textId="77777777" w:rsidR="004D3011" w:rsidRPr="0078588C" w:rsidRDefault="004D3011" w:rsidP="004D3011">
                <w:pPr>
                  <w:rPr>
                    <w:rFonts w:ascii="Arabic Typesetting" w:hAnsi="Arabic Typesetting" w:cs="Arabic Typesetting"/>
                    <w:sz w:val="36"/>
                    <w:szCs w:val="36"/>
                  </w:rPr>
                </w:pPr>
                <w:r w:rsidRPr="00C719AE">
                  <w:rPr>
                    <w:rFonts w:ascii="Arabic Typesetting" w:hAnsi="Arabic Typesetting" w:cs="Arabic Typesetting" w:hint="cs"/>
                    <w:b/>
                    <w:bCs/>
                    <w:sz w:val="36"/>
                    <w:szCs w:val="36"/>
                    <w:lang w:bidi="es-ES"/>
                  </w:rPr>
                  <w:t>CORREO ELECTRÓNICO:</w:t>
                </w:r>
              </w:p>
            </w:sdtContent>
          </w:sdt>
          <w:p w14:paraId="614C4DFF" w14:textId="229FB49E" w:rsidR="004142CD" w:rsidRDefault="00CC041B" w:rsidP="004142C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r</w:t>
            </w:r>
            <w:r w:rsidR="00A27F23" w:rsidRPr="0078588C">
              <w:rPr>
                <w:rFonts w:ascii="Arabic Typesetting" w:hAnsi="Arabic Typesetting" w:cs="Arabic Typesetting" w:hint="cs"/>
                <w:sz w:val="36"/>
                <w:szCs w:val="36"/>
              </w:rPr>
              <w:t>omeroarenas2002@gmail.com</w:t>
            </w:r>
          </w:p>
          <w:p w14:paraId="4759170A" w14:textId="77777777" w:rsidR="00E03057" w:rsidRPr="0078588C" w:rsidRDefault="00E03057" w:rsidP="004142C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14:paraId="3FD5A796" w14:textId="77777777" w:rsidR="00E24E5B" w:rsidRDefault="0072121C" w:rsidP="004D3011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72121C"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NOTA:</w:t>
            </w:r>
          </w:p>
          <w:p w14:paraId="028AEDE1" w14:textId="77777777" w:rsidR="006311DD" w:rsidRPr="00815A02" w:rsidRDefault="00F15490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Dispuesta </w:t>
            </w:r>
            <w:r w:rsidR="004A0D7F">
              <w:rPr>
                <w:rFonts w:ascii="Arabic Typesetting" w:hAnsi="Arabic Typesetting" w:cs="Arabic Typesetting"/>
                <w:sz w:val="36"/>
                <w:szCs w:val="36"/>
              </w:rPr>
              <w:t>siempre a aprender</w:t>
            </w:r>
            <w:r w:rsidR="00864D50"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  <w:p w14:paraId="26D46FAF" w14:textId="77777777" w:rsidR="004D3011" w:rsidRPr="0078588C" w:rsidRDefault="004D3011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492" w:type="dxa"/>
          </w:tcPr>
          <w:p w14:paraId="3ECD6717" w14:textId="77777777" w:rsidR="001B2ABD" w:rsidRPr="0078588C" w:rsidRDefault="001B2ABD" w:rsidP="000C45FF">
            <w:pPr>
              <w:tabs>
                <w:tab w:val="left" w:pos="990"/>
              </w:tabs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6879" w:type="dxa"/>
          </w:tcPr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1049110328"/>
              <w:placeholder>
                <w:docPart w:val="806DD9362A73401DB272CB95279F2D81"/>
              </w:placeholder>
              <w:temporary/>
              <w:showingPlcHdr/>
              <w15:appearance w15:val="hidden"/>
            </w:sdtPr>
            <w:sdtEndPr/>
            <w:sdtContent>
              <w:p w14:paraId="68F8B804" w14:textId="77777777" w:rsidR="001B2ABD" w:rsidRPr="0078588C" w:rsidRDefault="00E25A26" w:rsidP="00036450">
                <w:pPr>
                  <w:pStyle w:val="Ttulo2"/>
                  <w:rPr>
                    <w:rFonts w:ascii="Arabic Typesetting" w:hAnsi="Arabic Typesetting" w:cs="Arabic Typesetting"/>
                    <w:sz w:val="36"/>
                    <w:szCs w:val="36"/>
                  </w:rPr>
                </w:pPr>
                <w:r w:rsidRPr="0078588C">
                  <w:rPr>
                    <w:rFonts w:ascii="Arabic Typesetting" w:hAnsi="Arabic Typesetting" w:cs="Arabic Typesetting" w:hint="cs"/>
                    <w:sz w:val="36"/>
                    <w:szCs w:val="36"/>
                    <w:lang w:bidi="es-ES"/>
                  </w:rPr>
                  <w:t>EDUCACIÓN</w:t>
                </w:r>
              </w:p>
            </w:sdtContent>
          </w:sdt>
          <w:p w14:paraId="2CA551CF" w14:textId="77777777" w:rsidR="00036450" w:rsidRPr="00BC55C3" w:rsidRDefault="00A27F23" w:rsidP="00A148D6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BC55C3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</w:rPr>
              <w:t>Colegio Hispanoamericano</w:t>
            </w:r>
          </w:p>
          <w:p w14:paraId="5D403D93" w14:textId="77777777" w:rsidR="00036450" w:rsidRPr="00BC55C3" w:rsidRDefault="00A27F23" w:rsidP="00B359E4">
            <w:pPr>
              <w:pStyle w:val="Fecha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2016</w:t>
            </w:r>
            <w:r w:rsidR="00036450"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 - 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2019</w:t>
            </w:r>
          </w:p>
          <w:p w14:paraId="04872645" w14:textId="6A0F6DC9" w:rsidR="001424E5" w:rsidRPr="00BC55C3" w:rsidRDefault="00A27F23" w:rsidP="001424E5">
            <w:pPr>
              <w:rPr>
                <w:rFonts w:ascii="Arabic Typesetting" w:hAnsi="Arabic Typesetting" w:cs="Arabic Typesetting"/>
                <w:sz w:val="32"/>
                <w:szCs w:val="32"/>
                <w:lang w:bidi="es-ES"/>
              </w:rPr>
            </w:pP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Egrese e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</w:rPr>
              <w:t>l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 año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</w:rPr>
              <w:t xml:space="preserve"> pasado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 de la educación media con un promedio final de nota N.E.M 6.</w:t>
            </w:r>
            <w:r w:rsidR="00CC041B">
              <w:rPr>
                <w:rFonts w:ascii="Arabic Typesetting" w:hAnsi="Arabic Typesetting" w:cs="Arabic Typesetting"/>
                <w:sz w:val="32"/>
                <w:szCs w:val="32"/>
              </w:rPr>
              <w:t xml:space="preserve">3 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destacándome por ser una alumna empática</w:t>
            </w:r>
            <w:r w:rsidR="005C6A87"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, responsable y esforzada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>.</w:t>
            </w:r>
          </w:p>
          <w:p w14:paraId="4FD3CDD4" w14:textId="77777777" w:rsidR="00A27F23" w:rsidRPr="00BC55C3" w:rsidRDefault="00A27F23" w:rsidP="001424E5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>Actualmente rendi la prueba de selección universitaria</w:t>
            </w:r>
            <w:r w:rsidR="005C6A87"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>,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 </w:t>
            </w:r>
            <w:r w:rsidR="005C6A87"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preparándome 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>en</w:t>
            </w:r>
            <w:r w:rsidR="005C6A87"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 un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 preuniversitario. </w:t>
            </w:r>
          </w:p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1001553383"/>
              <w:placeholder>
                <w:docPart w:val="B2BD2663F8004423A5F27879C163B56D"/>
              </w:placeholder>
              <w:temporary/>
              <w:showingPlcHdr/>
              <w15:appearance w15:val="hidden"/>
            </w:sdtPr>
            <w:sdtEndPr/>
            <w:sdtContent>
              <w:p w14:paraId="0B8C10AA" w14:textId="59AACF53" w:rsidR="00BC55C3" w:rsidRDefault="00BC55C3" w:rsidP="00BC55C3">
                <w:pPr>
                  <w:pStyle w:val="Ttulo2"/>
                  <w:rPr>
                    <w:rFonts w:ascii="Arabic Typesetting" w:hAnsi="Arabic Typesetting" w:cs="Arabic Typesetting"/>
                    <w:sz w:val="36"/>
                    <w:szCs w:val="36"/>
                  </w:rPr>
                </w:pPr>
                <w:r w:rsidRPr="0078588C">
                  <w:rPr>
                    <w:rFonts w:ascii="Arabic Typesetting" w:hAnsi="Arabic Typesetting" w:cs="Arabic Typesetting" w:hint="cs"/>
                    <w:sz w:val="36"/>
                    <w:szCs w:val="36"/>
                    <w:lang w:bidi="es-ES"/>
                  </w:rPr>
                  <w:t>EXPERIENCIA LABORAL</w:t>
                </w:r>
              </w:p>
            </w:sdtContent>
          </w:sdt>
          <w:p w14:paraId="08E08DA1" w14:textId="29A6113D" w:rsidR="00D764CF" w:rsidRDefault="00D764CF" w:rsidP="00D764CF"/>
          <w:p w14:paraId="62F00A07" w14:textId="77777777" w:rsidR="00D764CF" w:rsidRPr="00D764CF" w:rsidRDefault="00D764CF" w:rsidP="00D764CF"/>
          <w:p w14:paraId="17680AA6" w14:textId="16762240" w:rsidR="00036450" w:rsidRPr="00BC55C3" w:rsidRDefault="005C6A87" w:rsidP="00B359E4">
            <w:pPr>
              <w:pStyle w:val="Ttulo4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>Cosecha de Guindos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- Seleccionadora y 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  <w:lang w:bidi="es-ES"/>
              </w:rPr>
              <w:t>Contadora</w:t>
            </w:r>
          </w:p>
          <w:p w14:paraId="336FB76A" w14:textId="581D0305" w:rsidR="00036450" w:rsidRDefault="005C6A87" w:rsidP="00036450">
            <w:pPr>
              <w:rPr>
                <w:rFonts w:ascii="Arabic Typesetting" w:hAnsi="Arabic Typesetting" w:cs="Arabic Typesetting"/>
                <w:sz w:val="32"/>
                <w:szCs w:val="32"/>
                <w:lang w:bidi="es-ES"/>
              </w:rPr>
            </w:pP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Trabaje como temporera en huertos 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</w:rPr>
              <w:t>grande</w:t>
            </w:r>
            <w:r w:rsidR="00D73D9C">
              <w:rPr>
                <w:rFonts w:ascii="Arabic Typesetting" w:hAnsi="Arabic Typesetting" w:cs="Arabic Typesetting"/>
                <w:sz w:val="32"/>
                <w:szCs w:val="32"/>
              </w:rPr>
              <w:t xml:space="preserve">s 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donde me requirieron como seleccionadora de la fruta y como </w:t>
            </w:r>
            <w:r w:rsidR="00CC041B">
              <w:rPr>
                <w:rFonts w:ascii="Arabic Typesetting" w:hAnsi="Arabic Typesetting" w:cs="Arabic Typesetting"/>
                <w:sz w:val="32"/>
                <w:szCs w:val="32"/>
              </w:rPr>
              <w:t xml:space="preserve">contadora </w:t>
            </w:r>
            <w:r w:rsidRPr="00BC55C3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respecto de cuentas y trabajadores. </w:t>
            </w:r>
            <w:r w:rsidR="00036450" w:rsidRPr="00BC55C3">
              <w:rPr>
                <w:rFonts w:ascii="Arabic Typesetting" w:hAnsi="Arabic Typesetting" w:cs="Arabic Typesetting" w:hint="cs"/>
                <w:sz w:val="32"/>
                <w:szCs w:val="32"/>
                <w:lang w:bidi="es-ES"/>
              </w:rPr>
              <w:t xml:space="preserve"> </w:t>
            </w:r>
          </w:p>
          <w:p w14:paraId="1B13C7BC" w14:textId="7353FEEC" w:rsidR="00367AA8" w:rsidRPr="00CC041B" w:rsidRDefault="00367AA8" w:rsidP="00367AA8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367AA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Empaque- Líder y Unimarc</w:t>
            </w:r>
          </w:p>
          <w:p w14:paraId="5C51CE06" w14:textId="7867A44F" w:rsidR="00CC041B" w:rsidRDefault="00367AA8" w:rsidP="00367AA8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367AA8">
              <w:rPr>
                <w:rFonts w:ascii="Arabic Typesetting" w:hAnsi="Arabic Typesetting" w:cs="Arabic Typesetting"/>
                <w:sz w:val="32"/>
                <w:szCs w:val="32"/>
              </w:rPr>
              <w:t>Trabaj</w:t>
            </w:r>
            <w:r w:rsidR="00CC041B">
              <w:rPr>
                <w:rFonts w:ascii="Arabic Typesetting" w:hAnsi="Arabic Typesetting" w:cs="Arabic Typesetting"/>
                <w:sz w:val="32"/>
                <w:szCs w:val="32"/>
              </w:rPr>
              <w:t xml:space="preserve">e </w:t>
            </w:r>
            <w:r w:rsidRPr="00367AA8">
              <w:rPr>
                <w:rFonts w:ascii="Arabic Typesetting" w:hAnsi="Arabic Typesetting" w:cs="Arabic Typesetting"/>
                <w:sz w:val="32"/>
                <w:szCs w:val="32"/>
              </w:rPr>
              <w:t xml:space="preserve">como comodín </w:t>
            </w:r>
            <w:r w:rsidR="00CC041B">
              <w:rPr>
                <w:rFonts w:ascii="Arabic Typesetting" w:hAnsi="Arabic Typesetting" w:cs="Arabic Typesetting"/>
                <w:sz w:val="32"/>
                <w:szCs w:val="32"/>
              </w:rPr>
              <w:t xml:space="preserve">en empaque </w:t>
            </w:r>
            <w:r w:rsidRPr="00367AA8">
              <w:rPr>
                <w:rFonts w:ascii="Arabic Typesetting" w:hAnsi="Arabic Typesetting" w:cs="Arabic Typesetting"/>
                <w:sz w:val="32"/>
                <w:szCs w:val="32"/>
              </w:rPr>
              <w:t>durante la semana en el líder y los fines de semanas en el Unimarc.</w:t>
            </w:r>
          </w:p>
          <w:p w14:paraId="74B317CB" w14:textId="5212C2F0" w:rsidR="006A13D4" w:rsidRDefault="006A13D4" w:rsidP="00367AA8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Curso de Cajera Bancaria</w:t>
            </w:r>
            <w:r w:rsidR="007D52E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-Recientemente</w:t>
            </w:r>
          </w:p>
          <w:p w14:paraId="38D047E6" w14:textId="1F707267" w:rsidR="00B41C01" w:rsidRDefault="006A13D4" w:rsidP="00367AA8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Hice el curso de cajera 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</w:rPr>
              <w:t xml:space="preserve">Bancaria 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>en el Instituto Subercasoux vía Streaming</w:t>
            </w:r>
            <w:r w:rsidR="00D82313">
              <w:rPr>
                <w:rFonts w:ascii="Arabic Typesetting" w:hAnsi="Arabic Typesetting" w:cs="Arabic Typesetting"/>
                <w:sz w:val="32"/>
                <w:szCs w:val="32"/>
              </w:rPr>
              <w:t xml:space="preserve"> de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duración de </w:t>
            </w:r>
            <w:r w:rsidR="00CC2D67">
              <w:rPr>
                <w:rFonts w:ascii="Arabic Typesetting" w:hAnsi="Arabic Typesetting" w:cs="Arabic Typesetting"/>
                <w:sz w:val="32"/>
                <w:szCs w:val="32"/>
              </w:rPr>
              <w:t xml:space="preserve">dos 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>mes</w:t>
            </w:r>
            <w:r w:rsidR="00CC2D67">
              <w:rPr>
                <w:rFonts w:ascii="Arabic Typesetting" w:hAnsi="Arabic Typesetting" w:cs="Arabic Typesetting"/>
                <w:sz w:val="32"/>
                <w:szCs w:val="32"/>
              </w:rPr>
              <w:t>es</w:t>
            </w:r>
            <w:r w:rsidR="007D52E9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14:paraId="1A7E97DB" w14:textId="79114EDD" w:rsidR="00D63B96" w:rsidRDefault="00D63B96" w:rsidP="00367AA8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Minimarket</w:t>
            </w:r>
            <w:proofErr w:type="spellEnd"/>
          </w:p>
          <w:p w14:paraId="280B6461" w14:textId="2E9396B0" w:rsidR="00046413" w:rsidRDefault="00046413" w:rsidP="00367AA8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Traba</w:t>
            </w:r>
            <w:r w:rsidR="000F5D9A">
              <w:rPr>
                <w:rFonts w:ascii="Arabic Typesetting" w:hAnsi="Arabic Typesetting" w:cs="Arabic Typesetting"/>
                <w:sz w:val="32"/>
                <w:szCs w:val="32"/>
              </w:rPr>
              <w:t>je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3 meses en la caja de </w:t>
            </w:r>
            <w:r w:rsidR="00C9274F">
              <w:rPr>
                <w:rFonts w:ascii="Arabic Typesetting" w:hAnsi="Arabic Typesetting" w:cs="Arabic Typesetting"/>
                <w:sz w:val="32"/>
                <w:szCs w:val="32"/>
              </w:rPr>
              <w:t>u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n </w:t>
            </w:r>
            <w:proofErr w:type="spellStart"/>
            <w:r>
              <w:rPr>
                <w:rFonts w:ascii="Arabic Typesetting" w:hAnsi="Arabic Typesetting" w:cs="Arabic Typesetting"/>
                <w:sz w:val="32"/>
                <w:szCs w:val="32"/>
              </w:rPr>
              <w:t>minimarket</w:t>
            </w:r>
            <w:proofErr w:type="spellEnd"/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pequeño</w:t>
            </w:r>
            <w:r w:rsidR="003727C3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14:paraId="122E6FEF" w14:textId="7655B4FF" w:rsidR="000748CE" w:rsidRDefault="00637C25" w:rsidP="00367AA8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Asistente De </w:t>
            </w:r>
            <w:proofErr w:type="spellStart"/>
            <w:r w:rsidR="000748CE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Call</w:t>
            </w:r>
            <w:proofErr w:type="spellEnd"/>
            <w:r w:rsidR="000748CE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0748CE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Centell</w:t>
            </w:r>
            <w:proofErr w:type="spellEnd"/>
          </w:p>
          <w:p w14:paraId="24F78768" w14:textId="1D010741" w:rsidR="000748CE" w:rsidRDefault="00637C25" w:rsidP="00367AA8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Trabaje un año de asistente de </w:t>
            </w:r>
            <w:proofErr w:type="spellStart"/>
            <w:r>
              <w:rPr>
                <w:rFonts w:ascii="Arabic Typesetting" w:hAnsi="Arabic Typesetting" w:cs="Arabic Typesetting"/>
                <w:sz w:val="32"/>
                <w:szCs w:val="32"/>
              </w:rPr>
              <w:t>call</w:t>
            </w:r>
            <w:proofErr w:type="spellEnd"/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center</w:t>
            </w:r>
            <w:r w:rsidR="006A6B46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  <w:p w14:paraId="28649B5E" w14:textId="77777777" w:rsidR="002E6972" w:rsidRPr="000748CE" w:rsidRDefault="002E6972" w:rsidP="00367AA8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14:paraId="70B7476C" w14:textId="42664661" w:rsidR="00CC2D67" w:rsidRDefault="002E6972" w:rsidP="000F5D9A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lastRenderedPageBreak/>
              <w:t>Atención al cliente</w:t>
            </w:r>
          </w:p>
          <w:p w14:paraId="3A415FBE" w14:textId="18E11B3C" w:rsidR="00036450" w:rsidRDefault="00532BEE" w:rsidP="000F5D9A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Trabaje en una </w:t>
            </w:r>
            <w:r w:rsidR="00CC2D67">
              <w:rPr>
                <w:rFonts w:ascii="Arabic Typesetting" w:hAnsi="Arabic Typesetting" w:cs="Arabic Typesetting"/>
                <w:sz w:val="32"/>
                <w:szCs w:val="32"/>
              </w:rPr>
              <w:t>pizzería</w:t>
            </w:r>
            <w:r w:rsidR="000F5D9A">
              <w:rPr>
                <w:rFonts w:ascii="Arabic Typesetting" w:hAnsi="Arabic Typesetting" w:cs="Arabic Typesetting"/>
                <w:sz w:val="32"/>
                <w:szCs w:val="32"/>
              </w:rPr>
              <w:t xml:space="preserve"> llamada “Bendita” en atención </w:t>
            </w:r>
            <w:r w:rsidR="006F69B6">
              <w:rPr>
                <w:rFonts w:ascii="Arabic Typesetting" w:hAnsi="Arabic Typesetting" w:cs="Arabic Typesetting"/>
                <w:sz w:val="32"/>
                <w:szCs w:val="32"/>
              </w:rPr>
              <w:t xml:space="preserve">al </w:t>
            </w:r>
            <w:r w:rsidR="00DE09D5">
              <w:rPr>
                <w:rFonts w:ascii="Arabic Typesetting" w:hAnsi="Arabic Typesetting" w:cs="Arabic Typesetting"/>
                <w:sz w:val="32"/>
                <w:szCs w:val="32"/>
              </w:rPr>
              <w:t>cliente, ubicada</w:t>
            </w:r>
            <w:r w:rsidR="00C2100D">
              <w:rPr>
                <w:rFonts w:ascii="Arabic Typesetting" w:hAnsi="Arabic Typesetting" w:cs="Arabic Typesetting"/>
                <w:sz w:val="32"/>
                <w:szCs w:val="32"/>
              </w:rPr>
              <w:t xml:space="preserve"> en Santiago Centro</w:t>
            </w:r>
            <w:r w:rsidR="00CC2D67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  <w:p w14:paraId="23C9ABD7" w14:textId="7F2C8B79" w:rsidR="002E6972" w:rsidRDefault="00071F31" w:rsidP="000F5D9A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Ripley Costanera Center</w:t>
            </w:r>
          </w:p>
          <w:p w14:paraId="12936091" w14:textId="23011BD7" w:rsidR="002E6972" w:rsidRPr="002E6972" w:rsidRDefault="00122849" w:rsidP="000F5D9A">
            <w:pPr>
              <w:rPr>
                <w:rFonts w:ascii="Arabic Typesetting" w:hAnsi="Arabic Typesetting" w:cs="Arabic Typesetting"/>
                <w:color w:val="FFFFFF" w:themeColor="background1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Últimamente me desempeñé </w:t>
            </w:r>
            <w:r w:rsidR="00865489">
              <w:rPr>
                <w:rFonts w:ascii="Arabic Typesetting" w:hAnsi="Arabic Typesetting" w:cs="Arabic Typesetting"/>
                <w:sz w:val="32"/>
                <w:szCs w:val="32"/>
              </w:rPr>
              <w:t xml:space="preserve">como </w:t>
            </w:r>
            <w:r w:rsidR="00243DB5">
              <w:rPr>
                <w:rFonts w:ascii="Arabic Typesetting" w:hAnsi="Arabic Typesetting" w:cs="Arabic Typesetting"/>
                <w:sz w:val="32"/>
                <w:szCs w:val="32"/>
              </w:rPr>
              <w:t xml:space="preserve">apoyo de </w:t>
            </w:r>
            <w:proofErr w:type="spellStart"/>
            <w:r w:rsidR="00243DB5">
              <w:rPr>
                <w:rFonts w:ascii="Arabic Typesetting" w:hAnsi="Arabic Typesetting" w:cs="Arabic Typesetting"/>
                <w:sz w:val="32"/>
                <w:szCs w:val="32"/>
              </w:rPr>
              <w:t>picking</w:t>
            </w:r>
            <w:proofErr w:type="spellEnd"/>
            <w:r w:rsidR="002E6972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E727E6">
              <w:rPr>
                <w:rFonts w:ascii="Arabic Typesetting" w:hAnsi="Arabic Typesetting" w:cs="Arabic Typesetting"/>
                <w:sz w:val="32"/>
                <w:szCs w:val="32"/>
              </w:rPr>
              <w:t xml:space="preserve">en la tienda de regalo Ripley ubicada en el </w:t>
            </w:r>
            <w:proofErr w:type="spellStart"/>
            <w:r w:rsidR="00E727E6">
              <w:rPr>
                <w:rFonts w:ascii="Arabic Typesetting" w:hAnsi="Arabic Typesetting" w:cs="Arabic Typesetting"/>
                <w:sz w:val="32"/>
                <w:szCs w:val="32"/>
              </w:rPr>
              <w:t>mall</w:t>
            </w:r>
            <w:proofErr w:type="spellEnd"/>
            <w:r w:rsidR="00E727E6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6205B1">
              <w:rPr>
                <w:rFonts w:ascii="Arabic Typesetting" w:hAnsi="Arabic Typesetting" w:cs="Arabic Typesetting"/>
                <w:sz w:val="32"/>
                <w:szCs w:val="32"/>
              </w:rPr>
              <w:t xml:space="preserve">Costanera </w:t>
            </w:r>
            <w:r w:rsidR="00E727E6">
              <w:rPr>
                <w:rFonts w:ascii="Arabic Typesetting" w:hAnsi="Arabic Typesetting" w:cs="Arabic Typesetting"/>
                <w:sz w:val="32"/>
                <w:szCs w:val="32"/>
              </w:rPr>
              <w:t>Ce</w:t>
            </w:r>
            <w:r w:rsidR="006205B1">
              <w:rPr>
                <w:rFonts w:ascii="Arabic Typesetting" w:hAnsi="Arabic Typesetting" w:cs="Arabic Typesetting"/>
                <w:sz w:val="32"/>
                <w:szCs w:val="32"/>
              </w:rPr>
              <w:t>nter</w:t>
            </w:r>
            <w:r w:rsidR="00540CD3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</w:tc>
      </w:tr>
    </w:tbl>
    <w:p w14:paraId="17849413" w14:textId="4FD4882E" w:rsidR="0043117B" w:rsidRPr="0059649E" w:rsidRDefault="00CC041B" w:rsidP="000C45FF">
      <w:pPr>
        <w:tabs>
          <w:tab w:val="left" w:pos="990"/>
        </w:tabs>
      </w:pPr>
      <w:r>
        <w:lastRenderedPageBreak/>
        <w:t xml:space="preserve"> </w:t>
      </w:r>
    </w:p>
    <w:sectPr w:rsidR="0043117B" w:rsidRPr="0059649E" w:rsidSect="00B52EBF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C28E9" w14:textId="77777777" w:rsidR="00977239" w:rsidRDefault="00977239" w:rsidP="000C45FF">
      <w:r>
        <w:separator/>
      </w:r>
    </w:p>
  </w:endnote>
  <w:endnote w:type="continuationSeparator" w:id="0">
    <w:p w14:paraId="4761450C" w14:textId="77777777" w:rsidR="00977239" w:rsidRDefault="009772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abic Typesetting">
    <w:altName w:val="Arial"/>
    <w:panose1 w:val="03020402040406030203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26F52" w14:textId="77777777" w:rsidR="00977239" w:rsidRDefault="00977239" w:rsidP="000C45FF">
      <w:r>
        <w:separator/>
      </w:r>
    </w:p>
  </w:footnote>
  <w:footnote w:type="continuationSeparator" w:id="0">
    <w:p w14:paraId="4441C087" w14:textId="77777777" w:rsidR="00977239" w:rsidRDefault="009772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4A52E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1393B84" wp14:editId="2BACF91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23"/>
    <w:rsid w:val="000204FD"/>
    <w:rsid w:val="00035C27"/>
    <w:rsid w:val="00036450"/>
    <w:rsid w:val="000462A6"/>
    <w:rsid w:val="00046413"/>
    <w:rsid w:val="00071F31"/>
    <w:rsid w:val="000748CE"/>
    <w:rsid w:val="00075675"/>
    <w:rsid w:val="00094499"/>
    <w:rsid w:val="000C45FF"/>
    <w:rsid w:val="000E3FD1"/>
    <w:rsid w:val="000E7AFE"/>
    <w:rsid w:val="000F5D9A"/>
    <w:rsid w:val="00107DE4"/>
    <w:rsid w:val="00112054"/>
    <w:rsid w:val="00122849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3DB5"/>
    <w:rsid w:val="002559EC"/>
    <w:rsid w:val="00256CF7"/>
    <w:rsid w:val="00281FD5"/>
    <w:rsid w:val="002B6911"/>
    <w:rsid w:val="002D3CA3"/>
    <w:rsid w:val="002E6972"/>
    <w:rsid w:val="0030481B"/>
    <w:rsid w:val="003156FC"/>
    <w:rsid w:val="003254B5"/>
    <w:rsid w:val="00367AA8"/>
    <w:rsid w:val="0037121F"/>
    <w:rsid w:val="003727C3"/>
    <w:rsid w:val="003A2B2E"/>
    <w:rsid w:val="003A6B7D"/>
    <w:rsid w:val="003B06CA"/>
    <w:rsid w:val="003B5CE9"/>
    <w:rsid w:val="003F6CA1"/>
    <w:rsid w:val="004071FC"/>
    <w:rsid w:val="004142CD"/>
    <w:rsid w:val="00445947"/>
    <w:rsid w:val="004469EC"/>
    <w:rsid w:val="004561E8"/>
    <w:rsid w:val="004813B3"/>
    <w:rsid w:val="00496591"/>
    <w:rsid w:val="004A0D7F"/>
    <w:rsid w:val="004C63E4"/>
    <w:rsid w:val="004D3011"/>
    <w:rsid w:val="005262AC"/>
    <w:rsid w:val="00532BEE"/>
    <w:rsid w:val="00540CD3"/>
    <w:rsid w:val="0059649E"/>
    <w:rsid w:val="005C6A87"/>
    <w:rsid w:val="005E39D5"/>
    <w:rsid w:val="00600670"/>
    <w:rsid w:val="00605588"/>
    <w:rsid w:val="006205B1"/>
    <w:rsid w:val="0062123A"/>
    <w:rsid w:val="006311DD"/>
    <w:rsid w:val="00637C25"/>
    <w:rsid w:val="00646E75"/>
    <w:rsid w:val="006771D0"/>
    <w:rsid w:val="006A13D4"/>
    <w:rsid w:val="006A6B46"/>
    <w:rsid w:val="006F132A"/>
    <w:rsid w:val="006F69B6"/>
    <w:rsid w:val="00715FCB"/>
    <w:rsid w:val="0072121C"/>
    <w:rsid w:val="00740641"/>
    <w:rsid w:val="00743101"/>
    <w:rsid w:val="007775E1"/>
    <w:rsid w:val="0078588C"/>
    <w:rsid w:val="007867A0"/>
    <w:rsid w:val="007927F5"/>
    <w:rsid w:val="007D52E9"/>
    <w:rsid w:val="007F30D6"/>
    <w:rsid w:val="00802CA0"/>
    <w:rsid w:val="00815A02"/>
    <w:rsid w:val="00864D50"/>
    <w:rsid w:val="00865489"/>
    <w:rsid w:val="00866B33"/>
    <w:rsid w:val="00874C6E"/>
    <w:rsid w:val="008B5E5A"/>
    <w:rsid w:val="009260CD"/>
    <w:rsid w:val="00952C25"/>
    <w:rsid w:val="00977239"/>
    <w:rsid w:val="009A09AC"/>
    <w:rsid w:val="009E267E"/>
    <w:rsid w:val="00A05BA3"/>
    <w:rsid w:val="00A148D6"/>
    <w:rsid w:val="00A2118D"/>
    <w:rsid w:val="00A27F23"/>
    <w:rsid w:val="00AD76E2"/>
    <w:rsid w:val="00B20152"/>
    <w:rsid w:val="00B359E4"/>
    <w:rsid w:val="00B41C01"/>
    <w:rsid w:val="00B52EBF"/>
    <w:rsid w:val="00B57D98"/>
    <w:rsid w:val="00B62A38"/>
    <w:rsid w:val="00B70850"/>
    <w:rsid w:val="00BC55C3"/>
    <w:rsid w:val="00BE4D20"/>
    <w:rsid w:val="00BF19E1"/>
    <w:rsid w:val="00C066B6"/>
    <w:rsid w:val="00C20B04"/>
    <w:rsid w:val="00C2100D"/>
    <w:rsid w:val="00C36D2A"/>
    <w:rsid w:val="00C37BA1"/>
    <w:rsid w:val="00C4674C"/>
    <w:rsid w:val="00C506CF"/>
    <w:rsid w:val="00C63F98"/>
    <w:rsid w:val="00C719AE"/>
    <w:rsid w:val="00C72BED"/>
    <w:rsid w:val="00C9274F"/>
    <w:rsid w:val="00C9578B"/>
    <w:rsid w:val="00CB0055"/>
    <w:rsid w:val="00CC041B"/>
    <w:rsid w:val="00CC0C6D"/>
    <w:rsid w:val="00CC2D67"/>
    <w:rsid w:val="00D04BFE"/>
    <w:rsid w:val="00D2522B"/>
    <w:rsid w:val="00D32207"/>
    <w:rsid w:val="00D422DE"/>
    <w:rsid w:val="00D5459D"/>
    <w:rsid w:val="00D63B96"/>
    <w:rsid w:val="00D6695A"/>
    <w:rsid w:val="00D73D9C"/>
    <w:rsid w:val="00D764CF"/>
    <w:rsid w:val="00D82313"/>
    <w:rsid w:val="00DA1F4D"/>
    <w:rsid w:val="00DC4955"/>
    <w:rsid w:val="00DD172A"/>
    <w:rsid w:val="00DE09D5"/>
    <w:rsid w:val="00E03057"/>
    <w:rsid w:val="00E24E5B"/>
    <w:rsid w:val="00E25A26"/>
    <w:rsid w:val="00E4381A"/>
    <w:rsid w:val="00E55D74"/>
    <w:rsid w:val="00E727E6"/>
    <w:rsid w:val="00EE4C8D"/>
    <w:rsid w:val="00F15490"/>
    <w:rsid w:val="00F60274"/>
    <w:rsid w:val="00F77FB9"/>
    <w:rsid w:val="00F94526"/>
    <w:rsid w:val="00FB068F"/>
    <w:rsid w:val="00FB52FB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8FE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03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%20Romero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293BE568834DE7B8BE2BB2F291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6F7D-35B9-4DCF-8E4D-33D8EC169F34}"/>
      </w:docPartPr>
      <w:docPartBody>
        <w:p w:rsidR="00B82894" w:rsidRDefault="00B82894">
          <w:pPr>
            <w:pStyle w:val="58293BE568834DE7B8BE2BB2F291CA9C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D50C8773F98402AB799858F7C15F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07FFC-B61D-4041-AB96-DA65D153CD8D}"/>
      </w:docPartPr>
      <w:docPartBody>
        <w:p w:rsidR="00B82894" w:rsidRDefault="00B82894">
          <w:pPr>
            <w:pStyle w:val="6D50C8773F98402AB799858F7C15F1A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06DD9362A73401DB272CB95279F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0F12-2880-4F03-8141-1BDEBA9AC9F3}"/>
      </w:docPartPr>
      <w:docPartBody>
        <w:p w:rsidR="00B82894" w:rsidRDefault="00B82894">
          <w:pPr>
            <w:pStyle w:val="806DD9362A73401DB272CB95279F2D8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2BD2663F8004423A5F27879C163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FF193-4052-4470-BE13-3980A774DF9E}"/>
      </w:docPartPr>
      <w:docPartBody>
        <w:p w:rsidR="00DF58BF" w:rsidRDefault="00F26A99" w:rsidP="00F26A99">
          <w:pPr>
            <w:pStyle w:val="B2BD2663F8004423A5F27879C163B56D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abic Typesetting">
    <w:altName w:val="Arial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94"/>
    <w:rsid w:val="00254A66"/>
    <w:rsid w:val="006000D2"/>
    <w:rsid w:val="00985C2E"/>
    <w:rsid w:val="00A171E7"/>
    <w:rsid w:val="00A90010"/>
    <w:rsid w:val="00B82894"/>
    <w:rsid w:val="00DB018D"/>
    <w:rsid w:val="00DF58BF"/>
    <w:rsid w:val="00E15EE6"/>
    <w:rsid w:val="00F26A99"/>
    <w:rsid w:val="00F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293BE568834DE7B8BE2BB2F291CA9C">
    <w:name w:val="58293BE568834DE7B8BE2BB2F291CA9C"/>
  </w:style>
  <w:style w:type="paragraph" w:customStyle="1" w:styleId="6D50C8773F98402AB799858F7C15F1A0">
    <w:name w:val="6D50C8773F98402AB799858F7C15F1A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06DD9362A73401DB272CB95279F2D81">
    <w:name w:val="806DD9362A73401DB272CB95279F2D8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2BD2663F8004423A5F27879C163B56D">
    <w:name w:val="B2BD2663F8004423A5F27879C163B56D"/>
    <w:rsid w:val="00F26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2021-01-24T00:25:00Z</dcterms:created>
  <dcterms:modified xsi:type="dcterms:W3CDTF">2021-06-30T19:55:00Z</dcterms:modified>
</cp:coreProperties>
</file>