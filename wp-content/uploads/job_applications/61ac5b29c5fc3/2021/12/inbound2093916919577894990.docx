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DC2D" w14:textId="77777777" w:rsidR="005A168E" w:rsidRDefault="005A168E">
      <w:pPr>
        <w:pStyle w:val="Nombre"/>
      </w:pPr>
      <w:r>
        <w:t>Francisco DROGUETT VARELA</w:t>
      </w:r>
    </w:p>
    <w:p w14:paraId="5F036816" w14:textId="77777777" w:rsidR="005A168E" w:rsidRDefault="005A168E">
      <w:pPr>
        <w:pStyle w:val="Nombre"/>
      </w:pPr>
    </w:p>
    <w:p w14:paraId="021C7046" w14:textId="4F440505" w:rsidR="0059120E" w:rsidRDefault="00EB3522">
      <w:pPr>
        <w:pStyle w:val="Informacindecontacto"/>
      </w:pPr>
      <w:r>
        <w:t>Dirección: La fuente 0457, Quilicura</w:t>
      </w:r>
    </w:p>
    <w:p w14:paraId="180BD0F3" w14:textId="337151F6" w:rsidR="00EB3522" w:rsidRDefault="00857D48">
      <w:pPr>
        <w:pStyle w:val="Informacindecontacto"/>
      </w:pPr>
      <w:r>
        <w:t>Número: +56991260115</w:t>
      </w:r>
    </w:p>
    <w:p w14:paraId="1D620D0E" w14:textId="2DA811E5" w:rsidR="00857D48" w:rsidRDefault="00857D48">
      <w:pPr>
        <w:pStyle w:val="Informacindecontacto"/>
      </w:pPr>
      <w:r>
        <w:t>Correo electrónico: franciscodrooo@gmail.com</w:t>
      </w:r>
    </w:p>
    <w:p w14:paraId="185BB181" w14:textId="77777777" w:rsidR="0059120E" w:rsidRDefault="00377470">
      <w:pPr>
        <w:pStyle w:val="Ttulo1"/>
      </w:pPr>
      <w:sdt>
        <w:sdtPr>
          <w:id w:val="-819804518"/>
          <w:placeholder>
            <w:docPart w:val="537A52C72EA8924E812400466ED6E22B"/>
          </w:placeholder>
          <w:temporary/>
          <w:showingPlcHdr/>
        </w:sdtPr>
        <w:sdtEndPr/>
        <w:sdtContent>
          <w:r w:rsidR="00FB044A">
            <w:t>Resumen de aptitudes</w:t>
          </w:r>
        </w:sdtContent>
      </w:sdt>
    </w:p>
    <w:p w14:paraId="10B56753" w14:textId="5B0675B8" w:rsidR="0059120E" w:rsidRDefault="0084736E">
      <w:pPr>
        <w:spacing w:after="180"/>
      </w:pPr>
      <w:r>
        <w:rPr>
          <w:rFonts w:ascii="Microsoft YaHei" w:eastAsia="Microsoft YaHei" w:hAnsi="Microsoft YaHei" w:hint="eastAsia"/>
          <w:color w:val="000000"/>
        </w:rPr>
        <w:t>Buena comunicación,</w:t>
      </w:r>
      <w:r>
        <w:rPr>
          <w:rFonts w:ascii="Microsoft YaHei" w:eastAsia="Microsoft YaHei" w:hAnsi="Microsoft YaHei"/>
          <w:color w:val="000000"/>
        </w:rPr>
        <w:t xml:space="preserve"> </w:t>
      </w:r>
      <w:r w:rsidR="004048C5">
        <w:rPr>
          <w:rFonts w:ascii="Microsoft YaHei" w:eastAsia="Microsoft YaHei" w:hAnsi="Microsoft YaHei"/>
          <w:color w:val="000000"/>
        </w:rPr>
        <w:t>creatividad, responsabilidad</w:t>
      </w:r>
      <w:r w:rsidR="004B5BED">
        <w:rPr>
          <w:rFonts w:ascii="Microsoft YaHei" w:eastAsia="Microsoft YaHei" w:hAnsi="Microsoft YaHei"/>
          <w:color w:val="000000"/>
        </w:rPr>
        <w:t>,</w:t>
      </w:r>
      <w:r w:rsidR="00AA396A">
        <w:rPr>
          <w:rFonts w:ascii="Microsoft YaHei" w:eastAsia="Microsoft YaHei" w:hAnsi="Microsoft YaHei"/>
          <w:color w:val="000000"/>
        </w:rPr>
        <w:t xml:space="preserve"> </w:t>
      </w:r>
      <w:r>
        <w:rPr>
          <w:rFonts w:ascii="Microsoft YaHei" w:eastAsia="Microsoft YaHei" w:hAnsi="Microsoft YaHei" w:hint="eastAsia"/>
          <w:color w:val="000000"/>
        </w:rPr>
        <w:t xml:space="preserve">rapidez </w:t>
      </w:r>
      <w:r w:rsidR="00AA396A">
        <w:rPr>
          <w:rFonts w:ascii="Microsoft YaHei" w:eastAsia="Microsoft YaHei" w:hAnsi="Microsoft YaHei"/>
          <w:color w:val="000000"/>
        </w:rPr>
        <w:t>para encontrar soluciones,</w:t>
      </w:r>
      <w:r w:rsidR="002405EC">
        <w:rPr>
          <w:rFonts w:ascii="Microsoft YaHei" w:eastAsia="Microsoft YaHei" w:hAnsi="Microsoft YaHei"/>
          <w:color w:val="000000"/>
        </w:rPr>
        <w:t xml:space="preserve"> buen desempeño en</w:t>
      </w:r>
      <w:r>
        <w:rPr>
          <w:rFonts w:ascii="Microsoft YaHei" w:eastAsia="Microsoft YaHei" w:hAnsi="Microsoft YaHei"/>
          <w:color w:val="000000"/>
        </w:rPr>
        <w:t xml:space="preserve"> </w:t>
      </w:r>
      <w:r>
        <w:rPr>
          <w:rFonts w:ascii="Microsoft YaHei" w:eastAsia="Microsoft YaHei" w:hAnsi="Microsoft YaHei" w:hint="eastAsia"/>
          <w:color w:val="000000"/>
        </w:rPr>
        <w:t xml:space="preserve">el trabajo </w:t>
      </w:r>
      <w:r w:rsidR="007001FF">
        <w:rPr>
          <w:rFonts w:ascii="Microsoft YaHei" w:eastAsia="Microsoft YaHei" w:hAnsi="Microsoft YaHei"/>
          <w:color w:val="000000"/>
        </w:rPr>
        <w:t xml:space="preserve">físico y </w:t>
      </w:r>
      <w:r w:rsidR="00E864A9">
        <w:rPr>
          <w:rFonts w:ascii="Microsoft YaHei" w:eastAsia="Microsoft YaHei" w:hAnsi="Microsoft YaHei"/>
          <w:color w:val="000000"/>
        </w:rPr>
        <w:t>mental.</w:t>
      </w:r>
    </w:p>
    <w:p w14:paraId="1A499D3E" w14:textId="77777777" w:rsidR="0059120E" w:rsidRDefault="00377470">
      <w:pPr>
        <w:pStyle w:val="Ttulo1"/>
      </w:pPr>
      <w:sdt>
        <w:sdtPr>
          <w:id w:val="-1150367223"/>
          <w:placeholder>
            <w:docPart w:val="8F75EBE2628577409B175053FEF002F6"/>
          </w:placeholder>
          <w:temporary/>
          <w:showingPlcHdr/>
        </w:sdtPr>
        <w:sdtEndPr/>
        <w:sdtContent>
          <w:r w:rsidR="00FB044A">
            <w:t>Formación</w:t>
          </w:r>
        </w:sdtContent>
      </w:sdt>
    </w:p>
    <w:p w14:paraId="11697CDA" w14:textId="70088D03" w:rsidR="009017B2" w:rsidRPr="009017B2" w:rsidRDefault="00B57FC1" w:rsidP="009017B2">
      <w:pPr>
        <w:pStyle w:val="Ttulo2"/>
      </w:pPr>
      <w:r>
        <w:t>Enseñanza media completa</w:t>
      </w:r>
    </w:p>
    <w:p w14:paraId="6EDEE448" w14:textId="77777777" w:rsidR="0059120E" w:rsidRDefault="00377470">
      <w:pPr>
        <w:pStyle w:val="Ttulo1"/>
      </w:pPr>
      <w:sdt>
        <w:sdtPr>
          <w:id w:val="617349259"/>
          <w:placeholder>
            <w:docPart w:val="925BA19547B9FB488FE9BE74BA3E8A11"/>
          </w:placeholder>
          <w:temporary/>
          <w:showingPlcHdr/>
        </w:sdtPr>
        <w:sdtEndPr/>
        <w:sdtContent>
          <w:r w:rsidR="00FB044A">
            <w:t>Experiencia</w:t>
          </w:r>
        </w:sdtContent>
      </w:sdt>
    </w:p>
    <w:p w14:paraId="77E89417" w14:textId="2F927FA2" w:rsidR="0059120E" w:rsidRDefault="00261B22">
      <w:pPr>
        <w:pStyle w:val="Ttulo2"/>
      </w:pPr>
      <w:proofErr w:type="spellStart"/>
      <w:r>
        <w:t>Picker</w:t>
      </w:r>
      <w:proofErr w:type="spellEnd"/>
      <w:r w:rsidR="002E2AE7">
        <w:t xml:space="preserve">, Reponedor, </w:t>
      </w:r>
      <w:r w:rsidR="00B45D94">
        <w:t xml:space="preserve">Cocinero y </w:t>
      </w:r>
      <w:proofErr w:type="spellStart"/>
      <w:r w:rsidR="00B45D94">
        <w:t>Bartender</w:t>
      </w:r>
      <w:proofErr w:type="spellEnd"/>
    </w:p>
    <w:p w14:paraId="308632F6" w14:textId="6A5BF568" w:rsidR="0059120E" w:rsidRDefault="00377470">
      <w:pPr>
        <w:pStyle w:val="Ttulo3"/>
      </w:pPr>
    </w:p>
    <w:p w14:paraId="275DE3E8" w14:textId="4526ACCA" w:rsidR="0059120E" w:rsidRDefault="001C50D5">
      <w:r>
        <w:t xml:space="preserve">Durante mi enseñanza media me he dedicado también a crear y formar mi carrera como </w:t>
      </w:r>
      <w:r w:rsidR="006D3DF8">
        <w:t>artista</w:t>
      </w:r>
      <w:r>
        <w:t xml:space="preserve">, </w:t>
      </w:r>
      <w:r w:rsidR="006422F6">
        <w:t xml:space="preserve">trabajando de diseñador </w:t>
      </w:r>
      <w:r w:rsidR="00B076BB">
        <w:t xml:space="preserve">gráfico </w:t>
      </w:r>
      <w:r w:rsidR="006422F6">
        <w:t xml:space="preserve">para </w:t>
      </w:r>
      <w:r w:rsidR="006D3DF8">
        <w:t>cantantes</w:t>
      </w:r>
      <w:r w:rsidR="006422F6">
        <w:t xml:space="preserve"> y </w:t>
      </w:r>
      <w:r w:rsidR="00C05F40">
        <w:t>también componiendo y</w:t>
      </w:r>
      <w:r w:rsidR="00BE42DA">
        <w:t xml:space="preserve"> </w:t>
      </w:r>
      <w:r w:rsidR="006422F6">
        <w:t xml:space="preserve">produciendo </w:t>
      </w:r>
      <w:r w:rsidR="005503E8">
        <w:t>canciones.</w:t>
      </w:r>
      <w:r w:rsidR="005C1961">
        <w:t xml:space="preserve"> Te</w:t>
      </w:r>
      <w:r w:rsidR="001E0BAE">
        <w:t xml:space="preserve">ngo experiencia </w:t>
      </w:r>
      <w:r w:rsidR="00C03B69">
        <w:t>de Pick-Up</w:t>
      </w:r>
      <w:r w:rsidR="005C1961">
        <w:t xml:space="preserve"> en líder </w:t>
      </w:r>
      <w:r w:rsidR="00C05F40">
        <w:t xml:space="preserve">de </w:t>
      </w:r>
      <w:r w:rsidR="005C1961">
        <w:t xml:space="preserve">Quilicura y he trabajado en un </w:t>
      </w:r>
      <w:proofErr w:type="spellStart"/>
      <w:r w:rsidR="005C1961">
        <w:t>restobar</w:t>
      </w:r>
      <w:proofErr w:type="spellEnd"/>
      <w:r w:rsidR="005C1961">
        <w:t xml:space="preserve"> club “Mándala”</w:t>
      </w:r>
      <w:r w:rsidR="004F1D91">
        <w:t xml:space="preserve"> de cocinero, runner y </w:t>
      </w:r>
      <w:proofErr w:type="spellStart"/>
      <w:r w:rsidR="004F1D91">
        <w:t>Bartender</w:t>
      </w:r>
      <w:proofErr w:type="spellEnd"/>
      <w:r w:rsidR="005C1961">
        <w:t xml:space="preserve">, </w:t>
      </w:r>
      <w:r w:rsidR="00C05206">
        <w:t xml:space="preserve">tengo buen trato hacia el cliente, paciencia y compañerismo, </w:t>
      </w:r>
      <w:r w:rsidR="00C17606">
        <w:t>sobretodo buena voluntad y eficacia, me gustaría explorar distint</w:t>
      </w:r>
      <w:r w:rsidR="00824793">
        <w:t>os t</w:t>
      </w:r>
      <w:r w:rsidR="00C17606">
        <w:t>rabajo</w:t>
      </w:r>
      <w:r w:rsidR="00824793">
        <w:t xml:space="preserve">s </w:t>
      </w:r>
      <w:r w:rsidR="00C17606">
        <w:t xml:space="preserve">con el fin de ganar </w:t>
      </w:r>
      <w:r w:rsidR="00824793">
        <w:t xml:space="preserve">experiencia en múltiples </w:t>
      </w:r>
      <w:r w:rsidR="00C05F40">
        <w:t>áreas.</w:t>
      </w:r>
    </w:p>
    <w:p w14:paraId="045E50F0" w14:textId="57622B7C" w:rsidR="0059120E" w:rsidRDefault="00377470" w:rsidP="00493043">
      <w:pPr>
        <w:pStyle w:val="Ttulo1"/>
      </w:pPr>
    </w:p>
    <w:p w14:paraId="141202B8" w14:textId="30944772" w:rsidR="00493043" w:rsidRPr="00493043" w:rsidRDefault="00493043" w:rsidP="00493043"/>
    <w:sectPr w:rsidR="00493043" w:rsidRPr="00493043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22F98" w14:textId="77777777" w:rsidR="000E3B64" w:rsidRDefault="000E3B64">
      <w:pPr>
        <w:spacing w:after="0" w:line="240" w:lineRule="auto"/>
      </w:pPr>
      <w:r>
        <w:separator/>
      </w:r>
    </w:p>
  </w:endnote>
  <w:endnote w:type="continuationSeparator" w:id="0">
    <w:p w14:paraId="1AAA2433" w14:textId="77777777" w:rsidR="000E3B64" w:rsidRDefault="000E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29638" w14:textId="77777777" w:rsidR="0059120E" w:rsidRDefault="00FB044A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CB9B5" w14:textId="77777777" w:rsidR="000E3B64" w:rsidRDefault="000E3B64">
      <w:pPr>
        <w:spacing w:after="0" w:line="240" w:lineRule="auto"/>
      </w:pPr>
      <w:r>
        <w:separator/>
      </w:r>
    </w:p>
  </w:footnote>
  <w:footnote w:type="continuationSeparator" w:id="0">
    <w:p w14:paraId="49A5F084" w14:textId="77777777" w:rsidR="000E3B64" w:rsidRDefault="000E3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4EEEC" w14:textId="77777777" w:rsidR="0059120E" w:rsidRDefault="00FB044A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00CFF3" wp14:editId="43364EE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BE2ADA6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48D2A" w14:textId="77777777" w:rsidR="0059120E" w:rsidRDefault="00FB044A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57CF105" wp14:editId="75371A2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2ACF41F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attachedTemplate r:id="rId1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22"/>
    <w:rsid w:val="000166C6"/>
    <w:rsid w:val="000675E6"/>
    <w:rsid w:val="000A4638"/>
    <w:rsid w:val="000B2395"/>
    <w:rsid w:val="000E3B64"/>
    <w:rsid w:val="00163155"/>
    <w:rsid w:val="001C50D5"/>
    <w:rsid w:val="001E0BAE"/>
    <w:rsid w:val="002405EC"/>
    <w:rsid w:val="00261B22"/>
    <w:rsid w:val="002E2AE7"/>
    <w:rsid w:val="00377470"/>
    <w:rsid w:val="004048C5"/>
    <w:rsid w:val="00415E58"/>
    <w:rsid w:val="00477DD5"/>
    <w:rsid w:val="00480547"/>
    <w:rsid w:val="00493043"/>
    <w:rsid w:val="004B5BED"/>
    <w:rsid w:val="004F1D91"/>
    <w:rsid w:val="0052705A"/>
    <w:rsid w:val="005302B6"/>
    <w:rsid w:val="00546C58"/>
    <w:rsid w:val="005503E8"/>
    <w:rsid w:val="005674E1"/>
    <w:rsid w:val="00581204"/>
    <w:rsid w:val="005A168E"/>
    <w:rsid w:val="005B1549"/>
    <w:rsid w:val="005B279E"/>
    <w:rsid w:val="005C1961"/>
    <w:rsid w:val="005E01DF"/>
    <w:rsid w:val="006422F6"/>
    <w:rsid w:val="00664DD4"/>
    <w:rsid w:val="006D3DF8"/>
    <w:rsid w:val="007001FF"/>
    <w:rsid w:val="00715341"/>
    <w:rsid w:val="0074602F"/>
    <w:rsid w:val="00824793"/>
    <w:rsid w:val="0084736E"/>
    <w:rsid w:val="00857D48"/>
    <w:rsid w:val="008847AE"/>
    <w:rsid w:val="008F05F3"/>
    <w:rsid w:val="009017B2"/>
    <w:rsid w:val="00957CF9"/>
    <w:rsid w:val="00972036"/>
    <w:rsid w:val="00995C0B"/>
    <w:rsid w:val="00AA396A"/>
    <w:rsid w:val="00B076BB"/>
    <w:rsid w:val="00B45D94"/>
    <w:rsid w:val="00B574D0"/>
    <w:rsid w:val="00B57FC1"/>
    <w:rsid w:val="00BB2575"/>
    <w:rsid w:val="00BE42DA"/>
    <w:rsid w:val="00C03B69"/>
    <w:rsid w:val="00C05206"/>
    <w:rsid w:val="00C05F40"/>
    <w:rsid w:val="00C17606"/>
    <w:rsid w:val="00D9149B"/>
    <w:rsid w:val="00D94223"/>
    <w:rsid w:val="00E2771F"/>
    <w:rsid w:val="00E420E6"/>
    <w:rsid w:val="00E56432"/>
    <w:rsid w:val="00E864A9"/>
    <w:rsid w:val="00EB3522"/>
    <w:rsid w:val="00F23BCF"/>
    <w:rsid w:val="00FA6C76"/>
    <w:rsid w:val="00FB044A"/>
    <w:rsid w:val="00FD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14DB1D"/>
  <w15:docId w15:val="{4A4C3216-D83B-5845-A414-C523E8D9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6C8DCAF-3465-FF4A-AE0E-2F28C8C7A023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7A52C72EA8924E812400466ED6E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0B955-E0F2-2F48-9785-770D41E6B912}"/>
      </w:docPartPr>
      <w:docPartBody>
        <w:p w:rsidR="003B4E8E" w:rsidRDefault="006D0CB8">
          <w:pPr>
            <w:pStyle w:val="537A52C72EA8924E812400466ED6E22B"/>
          </w:pPr>
          <w:r>
            <w:t>Resumen de aptitudes</w:t>
          </w:r>
        </w:p>
      </w:docPartBody>
    </w:docPart>
    <w:docPart>
      <w:docPartPr>
        <w:name w:val="8F75EBE2628577409B175053FEF00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4D1FA-1F52-1244-B5D8-1F82238F5EC9}"/>
      </w:docPartPr>
      <w:docPartBody>
        <w:p w:rsidR="003B4E8E" w:rsidRDefault="006D0CB8">
          <w:pPr>
            <w:pStyle w:val="8F75EBE2628577409B175053FEF002F6"/>
          </w:pPr>
          <w:r>
            <w:t>Formación</w:t>
          </w:r>
        </w:p>
      </w:docPartBody>
    </w:docPart>
    <w:docPart>
      <w:docPartPr>
        <w:name w:val="925BA19547B9FB488FE9BE74BA3E8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0F4CC-5B45-6B4D-B212-1BD04914BDF8}"/>
      </w:docPartPr>
      <w:docPartBody>
        <w:p w:rsidR="003B4E8E" w:rsidRDefault="006D0CB8">
          <w:pPr>
            <w:pStyle w:val="925BA19547B9FB488FE9BE74BA3E8A11"/>
          </w:pPr>
          <w: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B8"/>
    <w:rsid w:val="000207A5"/>
    <w:rsid w:val="003B4E8E"/>
    <w:rsid w:val="003B5F2E"/>
    <w:rsid w:val="006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7A52C72EA8924E812400466ED6E22B">
    <w:name w:val="537A52C72EA8924E812400466ED6E22B"/>
  </w:style>
  <w:style w:type="paragraph" w:customStyle="1" w:styleId="8F75EBE2628577409B175053FEF002F6">
    <w:name w:val="8F75EBE2628577409B175053FEF002F6"/>
  </w:style>
  <w:style w:type="paragraph" w:customStyle="1" w:styleId="925BA19547B9FB488FE9BE74BA3E8A11">
    <w:name w:val="925BA19547B9FB488FE9BE74BA3E8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%7b06C8DCAF-3465-FF4A-AE0E-2F28C8C7A023%7dtf50002038.dotx</Template>
  <TotalTime>0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Droguett</dc:creator>
  <cp:keywords/>
  <dc:description/>
  <cp:lastModifiedBy>Francisco Droguett</cp:lastModifiedBy>
  <cp:revision>2</cp:revision>
  <dcterms:created xsi:type="dcterms:W3CDTF">2021-12-05T06:24:00Z</dcterms:created>
  <dcterms:modified xsi:type="dcterms:W3CDTF">2021-12-05T06:24:00Z</dcterms:modified>
</cp:coreProperties>
</file>