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216" w:rsidRPr="007972B9" w:rsidRDefault="007972B9" w:rsidP="00864D4F">
      <w:pPr>
        <w:pStyle w:val="Ttulo"/>
        <w:rPr>
          <w:sz w:val="52"/>
          <w:szCs w:val="52"/>
        </w:rPr>
      </w:pPr>
      <w:r w:rsidRPr="007972B9">
        <w:rPr>
          <w:sz w:val="52"/>
          <w:szCs w:val="52"/>
        </w:rPr>
        <w:t>Valentina Javiera Santander Ramírez</w:t>
      </w:r>
    </w:p>
    <w:p w:rsidR="00F26938" w:rsidRDefault="00F03CF0" w:rsidP="00AE2C9E">
      <w:pPr>
        <w:jc w:val="both"/>
        <w:rPr>
          <w:sz w:val="24"/>
          <w:lang w:bidi="es-ES"/>
        </w:rPr>
      </w:pPr>
      <w:r>
        <w:rPr>
          <w:sz w:val="24"/>
          <w:lang w:bidi="es-ES"/>
        </w:rPr>
        <w:t xml:space="preserve">Rut </w:t>
      </w:r>
      <w:r>
        <w:rPr>
          <w:sz w:val="24"/>
          <w:lang w:bidi="es-ES"/>
        </w:rPr>
        <w:tab/>
      </w:r>
      <w:r>
        <w:rPr>
          <w:sz w:val="24"/>
          <w:lang w:bidi="es-ES"/>
        </w:rPr>
        <w:tab/>
      </w:r>
      <w:r>
        <w:rPr>
          <w:sz w:val="24"/>
          <w:lang w:bidi="es-ES"/>
        </w:rPr>
        <w:tab/>
        <w:t xml:space="preserve">: </w:t>
      </w:r>
      <w:r w:rsidR="00DD1A49">
        <w:rPr>
          <w:sz w:val="24"/>
          <w:lang w:bidi="es-ES"/>
        </w:rPr>
        <w:t>20.</w:t>
      </w:r>
      <w:r w:rsidR="007972B9">
        <w:rPr>
          <w:sz w:val="24"/>
          <w:lang w:bidi="es-ES"/>
        </w:rPr>
        <w:t>478.333-0</w:t>
      </w:r>
    </w:p>
    <w:p w:rsidR="00F26938" w:rsidRDefault="00F26938" w:rsidP="00AE2C9E">
      <w:pPr>
        <w:jc w:val="both"/>
        <w:rPr>
          <w:sz w:val="24"/>
          <w:lang w:bidi="es-ES"/>
        </w:rPr>
      </w:pPr>
      <w:r>
        <w:rPr>
          <w:sz w:val="24"/>
          <w:lang w:bidi="es-ES"/>
        </w:rPr>
        <w:t>Fecha d</w:t>
      </w:r>
      <w:r w:rsidR="00F03CF0">
        <w:rPr>
          <w:sz w:val="24"/>
          <w:lang w:bidi="es-ES"/>
        </w:rPr>
        <w:t>e nacimiento</w:t>
      </w:r>
      <w:r w:rsidR="00F03CF0">
        <w:rPr>
          <w:sz w:val="24"/>
          <w:lang w:bidi="es-ES"/>
        </w:rPr>
        <w:tab/>
        <w:t xml:space="preserve">: </w:t>
      </w:r>
      <w:r w:rsidR="007972B9">
        <w:rPr>
          <w:sz w:val="24"/>
          <w:lang w:bidi="es-ES"/>
        </w:rPr>
        <w:t>06/06/2000</w:t>
      </w:r>
      <w:r>
        <w:rPr>
          <w:sz w:val="24"/>
          <w:lang w:bidi="es-ES"/>
        </w:rPr>
        <w:tab/>
      </w:r>
    </w:p>
    <w:p w:rsidR="00F26938" w:rsidRPr="00AE2C9E" w:rsidRDefault="001E6E28" w:rsidP="00AE2C9E">
      <w:pPr>
        <w:jc w:val="both"/>
        <w:rPr>
          <w:sz w:val="24"/>
          <w:lang w:bidi="es-ES"/>
        </w:rPr>
      </w:pPr>
      <w:r w:rsidRPr="00AE2C9E">
        <w:rPr>
          <w:sz w:val="24"/>
          <w:lang w:bidi="es-ES"/>
        </w:rPr>
        <w:t>Dirección</w:t>
      </w:r>
      <w:r w:rsidRPr="00AE2C9E">
        <w:rPr>
          <w:sz w:val="24"/>
          <w:lang w:bidi="es-ES"/>
        </w:rPr>
        <w:tab/>
      </w:r>
      <w:r w:rsidR="00F26938">
        <w:rPr>
          <w:sz w:val="24"/>
          <w:lang w:bidi="es-ES"/>
        </w:rPr>
        <w:tab/>
      </w:r>
      <w:r w:rsidRPr="00AE2C9E">
        <w:rPr>
          <w:sz w:val="24"/>
          <w:lang w:bidi="es-ES"/>
        </w:rPr>
        <w:t>:</w:t>
      </w:r>
      <w:r w:rsidR="007972B9">
        <w:rPr>
          <w:sz w:val="24"/>
          <w:lang w:bidi="es-ES"/>
        </w:rPr>
        <w:t xml:space="preserve"> calle padre hurtado 1198 villa las torres, Pte. alto </w:t>
      </w:r>
    </w:p>
    <w:p w:rsidR="001E6E28" w:rsidRPr="00AE2C9E" w:rsidRDefault="001E6E28" w:rsidP="00AE2C9E">
      <w:pPr>
        <w:jc w:val="both"/>
        <w:rPr>
          <w:sz w:val="24"/>
          <w:lang w:bidi="es-ES"/>
        </w:rPr>
      </w:pPr>
      <w:r w:rsidRPr="00AE2C9E">
        <w:rPr>
          <w:sz w:val="24"/>
          <w:lang w:bidi="es-ES"/>
        </w:rPr>
        <w:t>Comuna</w:t>
      </w:r>
      <w:r w:rsidRPr="00AE2C9E">
        <w:rPr>
          <w:sz w:val="24"/>
          <w:lang w:bidi="es-ES"/>
        </w:rPr>
        <w:tab/>
      </w:r>
      <w:r w:rsidR="00F26938">
        <w:rPr>
          <w:sz w:val="24"/>
          <w:lang w:bidi="es-ES"/>
        </w:rPr>
        <w:tab/>
      </w:r>
      <w:r w:rsidRPr="00AE2C9E">
        <w:rPr>
          <w:sz w:val="24"/>
          <w:lang w:bidi="es-ES"/>
        </w:rPr>
        <w:t xml:space="preserve">: </w:t>
      </w:r>
      <w:r w:rsidR="007972B9">
        <w:rPr>
          <w:sz w:val="24"/>
          <w:lang w:bidi="es-ES"/>
        </w:rPr>
        <w:t xml:space="preserve">puente alto </w:t>
      </w:r>
      <w:r w:rsidRPr="00AE2C9E">
        <w:rPr>
          <w:sz w:val="24"/>
          <w:lang w:bidi="es-ES"/>
        </w:rPr>
        <w:tab/>
      </w:r>
    </w:p>
    <w:p w:rsidR="001E6E28" w:rsidRDefault="001E6E28" w:rsidP="00AE2C9E">
      <w:pPr>
        <w:jc w:val="both"/>
        <w:rPr>
          <w:sz w:val="24"/>
          <w:lang w:bidi="es-ES"/>
        </w:rPr>
      </w:pPr>
      <w:r w:rsidRPr="00AE2C9E">
        <w:rPr>
          <w:sz w:val="24"/>
          <w:lang w:bidi="es-ES"/>
        </w:rPr>
        <w:t xml:space="preserve"> Teléfono</w:t>
      </w:r>
      <w:r w:rsidRPr="00AE2C9E">
        <w:rPr>
          <w:sz w:val="24"/>
          <w:lang w:bidi="es-ES"/>
        </w:rPr>
        <w:tab/>
      </w:r>
      <w:r w:rsidR="00F26938">
        <w:rPr>
          <w:sz w:val="24"/>
          <w:lang w:bidi="es-ES"/>
        </w:rPr>
        <w:tab/>
        <w:t xml:space="preserve">: </w:t>
      </w:r>
      <w:r w:rsidR="00BA0BA9">
        <w:rPr>
          <w:sz w:val="24"/>
          <w:lang w:bidi="es-ES"/>
        </w:rPr>
        <w:t>9</w:t>
      </w:r>
      <w:r w:rsidR="007972B9">
        <w:rPr>
          <w:sz w:val="24"/>
          <w:lang w:bidi="es-ES"/>
        </w:rPr>
        <w:t xml:space="preserve">37154735 </w:t>
      </w:r>
    </w:p>
    <w:p w:rsidR="00FF75E3" w:rsidRPr="00AE2C9E" w:rsidRDefault="00F03CF0" w:rsidP="00AE2C9E">
      <w:pPr>
        <w:jc w:val="both"/>
        <w:rPr>
          <w:sz w:val="24"/>
          <w:lang w:bidi="es-ES"/>
        </w:rPr>
      </w:pPr>
      <w:r>
        <w:rPr>
          <w:sz w:val="24"/>
          <w:lang w:bidi="es-ES"/>
        </w:rPr>
        <w:t xml:space="preserve">Nacionalidad </w:t>
      </w:r>
      <w:r>
        <w:rPr>
          <w:sz w:val="24"/>
          <w:lang w:bidi="es-ES"/>
        </w:rPr>
        <w:tab/>
      </w:r>
      <w:r>
        <w:rPr>
          <w:sz w:val="24"/>
          <w:lang w:bidi="es-ES"/>
        </w:rPr>
        <w:tab/>
        <w:t xml:space="preserve">: </w:t>
      </w:r>
      <w:r w:rsidR="007972B9">
        <w:rPr>
          <w:sz w:val="24"/>
          <w:lang w:bidi="es-ES"/>
        </w:rPr>
        <w:t>chilena</w:t>
      </w:r>
    </w:p>
    <w:p w:rsidR="00141A4C" w:rsidRPr="00AE2C9E" w:rsidRDefault="001E6E28" w:rsidP="00AE2C9E">
      <w:pPr>
        <w:jc w:val="both"/>
        <w:rPr>
          <w:sz w:val="24"/>
        </w:rPr>
      </w:pPr>
      <w:r w:rsidRPr="00AE2C9E">
        <w:rPr>
          <w:sz w:val="24"/>
          <w:lang w:bidi="es-ES"/>
        </w:rPr>
        <w:t>Correo electrónico</w:t>
      </w:r>
      <w:r w:rsidR="00F03CF0">
        <w:rPr>
          <w:sz w:val="24"/>
          <w:lang w:bidi="es-ES"/>
        </w:rPr>
        <w:tab/>
        <w:t xml:space="preserve">: </w:t>
      </w:r>
      <w:r w:rsidR="007972B9">
        <w:rPr>
          <w:sz w:val="24"/>
          <w:lang w:bidi="es-ES"/>
        </w:rPr>
        <w:t>javierasramirez@hotmail.com</w:t>
      </w:r>
    </w:p>
    <w:p w:rsidR="006270A9" w:rsidRDefault="005A14EA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712036F1C65D4ED6A069A1C5F342D6CD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:rsidR="006270A9" w:rsidRPr="00AE2C9E" w:rsidRDefault="00C83A0B" w:rsidP="00AE2C9E">
      <w:pPr>
        <w:jc w:val="both"/>
        <w:rPr>
          <w:sz w:val="24"/>
        </w:rPr>
      </w:pPr>
      <w:r>
        <w:rPr>
          <w:sz w:val="24"/>
        </w:rPr>
        <w:t xml:space="preserve">Formar parte de una empresa para poder desarrollarme, tener </w:t>
      </w:r>
      <w:r w:rsidR="001E6E28" w:rsidRPr="00AE2C9E">
        <w:rPr>
          <w:sz w:val="24"/>
        </w:rPr>
        <w:t xml:space="preserve">la oportunidad de alcanzar metas,  que me ofrezca la oportunidad de crecer en el área laboral. </w:t>
      </w:r>
      <w:r w:rsidR="00B91442" w:rsidRPr="00AE2C9E">
        <w:rPr>
          <w:sz w:val="24"/>
        </w:rPr>
        <w:t>Formar parte</w:t>
      </w:r>
      <w:r w:rsidR="001E6E28" w:rsidRPr="00AE2C9E">
        <w:rPr>
          <w:sz w:val="24"/>
        </w:rPr>
        <w:t xml:space="preserve"> de un equipo de trabajo y consolidarme tanto en lo profesional como en lo personal</w:t>
      </w:r>
      <w:r>
        <w:rPr>
          <w:sz w:val="24"/>
        </w:rPr>
        <w:t xml:space="preserve"> y </w:t>
      </w:r>
      <w:r w:rsidR="00912FA8">
        <w:rPr>
          <w:sz w:val="24"/>
        </w:rPr>
        <w:t>a</w:t>
      </w:r>
      <w:r w:rsidR="00912FA8" w:rsidRPr="00AE2C9E">
        <w:rPr>
          <w:sz w:val="24"/>
        </w:rPr>
        <w:t>sí</w:t>
      </w:r>
      <w:r w:rsidR="00B91442" w:rsidRPr="00AE2C9E">
        <w:rPr>
          <w:sz w:val="24"/>
        </w:rPr>
        <w:t xml:space="preserve"> superarme e</w:t>
      </w:r>
      <w:r w:rsidR="00F03CF0">
        <w:rPr>
          <w:sz w:val="24"/>
        </w:rPr>
        <w:t>n todos</w:t>
      </w:r>
      <w:r>
        <w:rPr>
          <w:sz w:val="24"/>
        </w:rPr>
        <w:t xml:space="preserve"> los aspectos de mi vida, y </w:t>
      </w:r>
      <w:r w:rsidR="00F03CF0">
        <w:rPr>
          <w:sz w:val="24"/>
        </w:rPr>
        <w:t>poder obtener más conocimientos y experiencias en cualquier ámbito.</w:t>
      </w:r>
    </w:p>
    <w:sdt>
      <w:sdtPr>
        <w:alias w:val="Educación:"/>
        <w:tag w:val="Educación:"/>
        <w:id w:val="807127995"/>
        <w:placeholder>
          <w:docPart w:val="4911B6F87B044770B3BE0A386468E0C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:rsidR="00E152F2" w:rsidRDefault="00344864" w:rsidP="005A2DF3">
      <w:pPr>
        <w:pStyle w:val="Ttulo2"/>
        <w:jc w:val="both"/>
      </w:pPr>
      <w:r>
        <w:t xml:space="preserve">Estudios medios </w:t>
      </w:r>
      <w:r w:rsidR="00912FA8">
        <w:t>(</w:t>
      </w:r>
      <w:r w:rsidR="00912FA8" w:rsidRPr="00912FA8">
        <w:t>COMPLETA</w:t>
      </w:r>
      <w:r>
        <w:t>)</w:t>
      </w:r>
    </w:p>
    <w:p w:rsidR="007972B9" w:rsidRPr="007972B9" w:rsidRDefault="007972B9" w:rsidP="007972B9">
      <w:r>
        <w:t xml:space="preserve">CENTRO EDUCACIONAL DE ADULTOS ISABEL LA CATOLICA </w:t>
      </w:r>
    </w:p>
    <w:sdt>
      <w:sdtPr>
        <w:alias w:val="Aptitudes y habilidades:"/>
        <w:tag w:val="Aptitudes y habilidades:"/>
        <w:id w:val="458624136"/>
        <w:placeholder>
          <w:docPart w:val="6E4F4C67670B4E09A3BF250DEA8A7E1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p w:rsidR="006270A9" w:rsidRDefault="006270A9" w:rsidP="00AE2C9E">
      <w:pPr>
        <w:pStyle w:val="Ttulo2"/>
        <w:jc w:val="both"/>
        <w:rPr>
          <w:b w:val="0"/>
        </w:rPr>
      </w:pPr>
    </w:p>
    <w:p w:rsidR="00AE2C9E" w:rsidRPr="00775C8B" w:rsidRDefault="00AE2C9E" w:rsidP="00775C8B">
      <w:pPr>
        <w:pStyle w:val="Prrafodelista"/>
        <w:numPr>
          <w:ilvl w:val="0"/>
          <w:numId w:val="25"/>
        </w:numPr>
        <w:rPr>
          <w:sz w:val="24"/>
        </w:rPr>
      </w:pPr>
      <w:r w:rsidRPr="00775C8B">
        <w:rPr>
          <w:sz w:val="24"/>
        </w:rPr>
        <w:t>Facilidad para trabajo en equipo</w:t>
      </w:r>
    </w:p>
    <w:p w:rsidR="00AE2C9E" w:rsidRPr="00775C8B" w:rsidRDefault="00C83A0B" w:rsidP="00775C8B">
      <w:pPr>
        <w:pStyle w:val="Prrafodelista"/>
        <w:numPr>
          <w:ilvl w:val="0"/>
          <w:numId w:val="25"/>
        </w:numPr>
        <w:rPr>
          <w:sz w:val="24"/>
        </w:rPr>
      </w:pPr>
      <w:r w:rsidRPr="00775C8B">
        <w:rPr>
          <w:sz w:val="24"/>
        </w:rPr>
        <w:t>Pro actividad</w:t>
      </w:r>
      <w:r w:rsidR="00775C8B" w:rsidRPr="00775C8B">
        <w:rPr>
          <w:sz w:val="24"/>
        </w:rPr>
        <w:t>.</w:t>
      </w:r>
    </w:p>
    <w:p w:rsidR="00775C8B" w:rsidRPr="00C83A0B" w:rsidRDefault="00775C8B" w:rsidP="00C83A0B">
      <w:pPr>
        <w:pStyle w:val="Prrafodelista"/>
        <w:numPr>
          <w:ilvl w:val="0"/>
          <w:numId w:val="25"/>
        </w:numPr>
        <w:rPr>
          <w:sz w:val="24"/>
        </w:rPr>
      </w:pPr>
      <w:r w:rsidRPr="00775C8B">
        <w:rPr>
          <w:sz w:val="24"/>
        </w:rPr>
        <w:t>Capacidad de adaptación</w:t>
      </w:r>
      <w:r w:rsidR="00C83A0B">
        <w:rPr>
          <w:sz w:val="24"/>
        </w:rPr>
        <w:t xml:space="preserve"> y rápido aprendizaje </w:t>
      </w:r>
    </w:p>
    <w:p w:rsidR="00316616" w:rsidRPr="00C83A0B" w:rsidRDefault="00775C8B" w:rsidP="00C83A0B">
      <w:pPr>
        <w:pStyle w:val="Prrafodelista"/>
        <w:numPr>
          <w:ilvl w:val="0"/>
          <w:numId w:val="25"/>
        </w:numPr>
        <w:rPr>
          <w:sz w:val="24"/>
        </w:rPr>
      </w:pPr>
      <w:r w:rsidRPr="00775C8B">
        <w:rPr>
          <w:sz w:val="24"/>
        </w:rPr>
        <w:t>Positividad.</w:t>
      </w:r>
    </w:p>
    <w:p w:rsidR="00316616" w:rsidRDefault="00316616">
      <w:pPr>
        <w:pStyle w:val="Ttulo1"/>
      </w:pPr>
    </w:p>
    <w:p w:rsidR="00316616" w:rsidRDefault="00316616">
      <w:pPr>
        <w:pStyle w:val="Ttulo1"/>
      </w:pPr>
      <w:r>
        <w:t>EXPERIENCIA</w:t>
      </w:r>
    </w:p>
    <w:p w:rsidR="00CF0F31" w:rsidRDefault="007972B9" w:rsidP="00754F4B">
      <w:pPr>
        <w:pStyle w:val="Listaconvietas"/>
        <w:numPr>
          <w:ilvl w:val="0"/>
          <w:numId w:val="0"/>
        </w:numPr>
      </w:pPr>
      <w:r>
        <w:t xml:space="preserve">atención integral en </w:t>
      </w:r>
      <w:proofErr w:type="spellStart"/>
      <w:r w:rsidR="00597F12">
        <w:t>minimarket</w:t>
      </w:r>
      <w:proofErr w:type="spellEnd"/>
    </w:p>
    <w:p w:rsidR="00436760" w:rsidRDefault="007972B9" w:rsidP="00754F4B">
      <w:pPr>
        <w:pStyle w:val="Listaconvietas"/>
        <w:numPr>
          <w:ilvl w:val="0"/>
          <w:numId w:val="0"/>
        </w:numPr>
      </w:pPr>
      <w:r>
        <w:t>operador</w:t>
      </w:r>
      <w:r w:rsidR="00BD1619">
        <w:t>a</w:t>
      </w:r>
      <w:r>
        <w:t xml:space="preserve"> de </w:t>
      </w:r>
      <w:r w:rsidR="00597F12">
        <w:t>inventarios</w:t>
      </w:r>
      <w:r w:rsidR="002B7AAA">
        <w:t xml:space="preserve"> </w:t>
      </w:r>
    </w:p>
    <w:p w:rsidR="00BD1619" w:rsidRDefault="0013319A" w:rsidP="00754F4B">
      <w:pPr>
        <w:pStyle w:val="Listaconvietas"/>
        <w:numPr>
          <w:ilvl w:val="0"/>
          <w:numId w:val="0"/>
        </w:numPr>
      </w:pPr>
      <w:r>
        <w:t xml:space="preserve">auxiliar de </w:t>
      </w:r>
      <w:r w:rsidR="002B7AAA">
        <w:t>cocina</w:t>
      </w:r>
    </w:p>
    <w:p w:rsidR="0094385E" w:rsidRDefault="0094385E" w:rsidP="00754F4B">
      <w:pPr>
        <w:pStyle w:val="Listaconvietas"/>
        <w:numPr>
          <w:ilvl w:val="0"/>
          <w:numId w:val="0"/>
        </w:numPr>
      </w:pPr>
      <w:r>
        <w:t>reponedora en ruta de supermercados</w:t>
      </w:r>
    </w:p>
    <w:p w:rsidR="00E45A96" w:rsidRDefault="00AC1D90" w:rsidP="00754F4B">
      <w:pPr>
        <w:pStyle w:val="Listaconvietas"/>
        <w:numPr>
          <w:ilvl w:val="0"/>
          <w:numId w:val="0"/>
        </w:numPr>
      </w:pPr>
      <w:r>
        <w:t xml:space="preserve">asistente de ventas y </w:t>
      </w:r>
      <w:r w:rsidR="005A14EA">
        <w:t>captación</w:t>
      </w:r>
      <w:r>
        <w:t xml:space="preserve"> de clientes</w:t>
      </w:r>
    </w:p>
    <w:p w:rsidR="00754F4B" w:rsidRPr="001B29CF" w:rsidRDefault="00754F4B" w:rsidP="00754F4B">
      <w:pPr>
        <w:pStyle w:val="Listaconvietas"/>
        <w:numPr>
          <w:ilvl w:val="0"/>
          <w:numId w:val="0"/>
        </w:numPr>
      </w:pPr>
      <w:r>
        <w:t xml:space="preserve">                                                                                                                                                                                       </w:t>
      </w:r>
    </w:p>
    <w:sectPr w:rsidR="00754F4B" w:rsidRPr="001B29CF" w:rsidSect="00AE2C9E">
      <w:footerReference w:type="default" r:id="rId8"/>
      <w:pgSz w:w="11907" w:h="16839" w:code="9"/>
      <w:pgMar w:top="1417" w:right="1701" w:bottom="1417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884" w:rsidRDefault="009C2884">
      <w:pPr>
        <w:spacing w:after="0"/>
      </w:pPr>
      <w:r>
        <w:separator/>
      </w:r>
    </w:p>
  </w:endnote>
  <w:endnote w:type="continuationSeparator" w:id="0">
    <w:p w:rsidR="009C2884" w:rsidRDefault="009C2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3D6" w:rsidRDefault="00D243D6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C83A0B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884" w:rsidRDefault="009C2884">
      <w:pPr>
        <w:spacing w:after="0"/>
      </w:pPr>
      <w:r>
        <w:separator/>
      </w:r>
    </w:p>
  </w:footnote>
  <w:footnote w:type="continuationSeparator" w:id="0">
    <w:p w:rsidR="009C2884" w:rsidRDefault="009C2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4ABB8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C75D92"/>
    <w:multiLevelType w:val="hybridMultilevel"/>
    <w:tmpl w:val="CA689C14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A2A5E"/>
    <w:multiLevelType w:val="hybridMultilevel"/>
    <w:tmpl w:val="3B187CD0"/>
    <w:lvl w:ilvl="0" w:tplc="879E5B4C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34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B7376D2"/>
    <w:multiLevelType w:val="hybridMultilevel"/>
    <w:tmpl w:val="546063D6"/>
    <w:lvl w:ilvl="0" w:tplc="879E5B4C">
      <w:start w:val="1"/>
      <w:numFmt w:val="bullet"/>
      <w:lvlText w:val="·"/>
      <w:lvlJc w:val="left"/>
      <w:pPr>
        <w:ind w:left="766" w:hanging="360"/>
      </w:pPr>
      <w:rPr>
        <w:rFonts w:ascii="Cambria" w:hAnsi="Cambria" w:hint="default"/>
      </w:rPr>
    </w:lvl>
    <w:lvl w:ilvl="1" w:tplc="3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582442"/>
    <w:multiLevelType w:val="hybridMultilevel"/>
    <w:tmpl w:val="49268754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B7756"/>
    <w:multiLevelType w:val="hybridMultilevel"/>
    <w:tmpl w:val="C7E409BE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6870BC"/>
    <w:multiLevelType w:val="hybridMultilevel"/>
    <w:tmpl w:val="83D061E2"/>
    <w:lvl w:ilvl="0" w:tplc="879E5B4C">
      <w:start w:val="1"/>
      <w:numFmt w:val="bullet"/>
      <w:lvlText w:val="·"/>
      <w:lvlJc w:val="left"/>
      <w:pPr>
        <w:ind w:left="1068" w:hanging="360"/>
      </w:pPr>
      <w:rPr>
        <w:rFonts w:ascii="Cambria" w:hAnsi="Cambria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E31D2B"/>
    <w:multiLevelType w:val="hybridMultilevel"/>
    <w:tmpl w:val="5BD8C720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74281"/>
    <w:multiLevelType w:val="hybridMultilevel"/>
    <w:tmpl w:val="40D82750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0414E08"/>
    <w:multiLevelType w:val="hybridMultilevel"/>
    <w:tmpl w:val="9138B020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2"/>
  </w:num>
  <w:num w:numId="16">
    <w:abstractNumId w:val="15"/>
  </w:num>
  <w:num w:numId="17">
    <w:abstractNumId w:val="20"/>
  </w:num>
  <w:num w:numId="18">
    <w:abstractNumId w:val="12"/>
  </w:num>
  <w:num w:numId="19">
    <w:abstractNumId w:val="28"/>
  </w:num>
  <w:num w:numId="20">
    <w:abstractNumId w:val="23"/>
  </w:num>
  <w:num w:numId="21">
    <w:abstractNumId w:val="13"/>
  </w:num>
  <w:num w:numId="22">
    <w:abstractNumId w:val="19"/>
  </w:num>
  <w:num w:numId="23">
    <w:abstractNumId w:val="26"/>
  </w:num>
  <w:num w:numId="24">
    <w:abstractNumId w:val="11"/>
  </w:num>
  <w:num w:numId="25">
    <w:abstractNumId w:val="16"/>
  </w:num>
  <w:num w:numId="26">
    <w:abstractNumId w:val="25"/>
  </w:num>
  <w:num w:numId="27">
    <w:abstractNumId w:val="21"/>
  </w:num>
  <w:num w:numId="28">
    <w:abstractNumId w:val="27"/>
  </w:num>
  <w:num w:numId="29">
    <w:abstractNumId w:val="10"/>
  </w:num>
  <w:num w:numId="30">
    <w:abstractNumId w:val="17"/>
  </w:num>
  <w:num w:numId="31">
    <w:abstractNumId w:val="24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E28"/>
    <w:rsid w:val="0002262B"/>
    <w:rsid w:val="00080589"/>
    <w:rsid w:val="000A4F59"/>
    <w:rsid w:val="0013319A"/>
    <w:rsid w:val="00141A4C"/>
    <w:rsid w:val="00167587"/>
    <w:rsid w:val="001B29CF"/>
    <w:rsid w:val="001E6E28"/>
    <w:rsid w:val="001F25CD"/>
    <w:rsid w:val="002172EB"/>
    <w:rsid w:val="00255E27"/>
    <w:rsid w:val="0028220F"/>
    <w:rsid w:val="002B7AAA"/>
    <w:rsid w:val="00314CE9"/>
    <w:rsid w:val="00316616"/>
    <w:rsid w:val="00344864"/>
    <w:rsid w:val="00351BEC"/>
    <w:rsid w:val="00356C14"/>
    <w:rsid w:val="00436760"/>
    <w:rsid w:val="00490C7E"/>
    <w:rsid w:val="00597F12"/>
    <w:rsid w:val="005A14EA"/>
    <w:rsid w:val="005A2DF3"/>
    <w:rsid w:val="00605446"/>
    <w:rsid w:val="00617B26"/>
    <w:rsid w:val="006267C5"/>
    <w:rsid w:val="006270A9"/>
    <w:rsid w:val="00675956"/>
    <w:rsid w:val="00681034"/>
    <w:rsid w:val="006B2567"/>
    <w:rsid w:val="00754F4B"/>
    <w:rsid w:val="00775C8B"/>
    <w:rsid w:val="007972B9"/>
    <w:rsid w:val="007D551A"/>
    <w:rsid w:val="007E4DB2"/>
    <w:rsid w:val="00816216"/>
    <w:rsid w:val="00864D4F"/>
    <w:rsid w:val="0087734B"/>
    <w:rsid w:val="008D41E1"/>
    <w:rsid w:val="00912FA8"/>
    <w:rsid w:val="009360A1"/>
    <w:rsid w:val="0094385E"/>
    <w:rsid w:val="009C2884"/>
    <w:rsid w:val="009C4A50"/>
    <w:rsid w:val="009D5933"/>
    <w:rsid w:val="009E4CA0"/>
    <w:rsid w:val="00A373F9"/>
    <w:rsid w:val="00AC1D90"/>
    <w:rsid w:val="00AC52F3"/>
    <w:rsid w:val="00AE2C9E"/>
    <w:rsid w:val="00B91442"/>
    <w:rsid w:val="00BA07C9"/>
    <w:rsid w:val="00BA0BA9"/>
    <w:rsid w:val="00BD1619"/>
    <w:rsid w:val="00BD768D"/>
    <w:rsid w:val="00C03C15"/>
    <w:rsid w:val="00C04F79"/>
    <w:rsid w:val="00C14847"/>
    <w:rsid w:val="00C34FA4"/>
    <w:rsid w:val="00C61F8E"/>
    <w:rsid w:val="00C7222B"/>
    <w:rsid w:val="00C76C4D"/>
    <w:rsid w:val="00C83A0B"/>
    <w:rsid w:val="00CF0F31"/>
    <w:rsid w:val="00CF2CC1"/>
    <w:rsid w:val="00D243D6"/>
    <w:rsid w:val="00DD1A49"/>
    <w:rsid w:val="00E06EED"/>
    <w:rsid w:val="00E119B8"/>
    <w:rsid w:val="00E152F2"/>
    <w:rsid w:val="00E40DD7"/>
    <w:rsid w:val="00E45A96"/>
    <w:rsid w:val="00E75E49"/>
    <w:rsid w:val="00E83E4B"/>
    <w:rsid w:val="00F03CF0"/>
    <w:rsid w:val="00F26938"/>
    <w:rsid w:val="00F35C9D"/>
    <w:rsid w:val="00FB1E21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F435C7"/>
  <w15:chartTrackingRefBased/>
  <w15:docId w15:val="{98EC9020-024D-4F4E-A442-BDA4A33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77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Templates\Curr&#237;culum%20v&#237;tae%20(col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2036F1C65D4ED6A069A1C5F342D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2B6AC-4A08-41F6-A4FC-1924A120A664}"/>
      </w:docPartPr>
      <w:docPartBody>
        <w:p w:rsidR="00F93623" w:rsidRDefault="000E37C7">
          <w:pPr>
            <w:pStyle w:val="712036F1C65D4ED6A069A1C5F342D6CD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4911B6F87B044770B3BE0A386468E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2A029-FB07-4E3C-B581-2D4B4F3C5F04}"/>
      </w:docPartPr>
      <w:docPartBody>
        <w:p w:rsidR="00F93623" w:rsidRDefault="000E37C7">
          <w:pPr>
            <w:pStyle w:val="4911B6F87B044770B3BE0A386468E0CB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6E4F4C67670B4E09A3BF250DEA8A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2440D-7545-425A-9DF3-EBCFBD6319AE}"/>
      </w:docPartPr>
      <w:docPartBody>
        <w:p w:rsidR="00F93623" w:rsidRDefault="000E37C7">
          <w:pPr>
            <w:pStyle w:val="6E4F4C67670B4E09A3BF250DEA8A7E1E"/>
          </w:pPr>
          <w:r>
            <w:rPr>
              <w:lang w:bidi="es-ES"/>
            </w:rPr>
            <w:t>Aptitudes y 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7C7"/>
    <w:rsid w:val="0009092B"/>
    <w:rsid w:val="000E37C7"/>
    <w:rsid w:val="001A0496"/>
    <w:rsid w:val="002E1940"/>
    <w:rsid w:val="004229BC"/>
    <w:rsid w:val="004770C9"/>
    <w:rsid w:val="009F2230"/>
    <w:rsid w:val="00D438E8"/>
    <w:rsid w:val="00E30265"/>
    <w:rsid w:val="00ED753C"/>
    <w:rsid w:val="00F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2036F1C65D4ED6A069A1C5F342D6CD">
    <w:name w:val="712036F1C65D4ED6A069A1C5F342D6CD"/>
  </w:style>
  <w:style w:type="paragraph" w:customStyle="1" w:styleId="4911B6F87B044770B3BE0A386468E0CB">
    <w:name w:val="4911B6F87B044770B3BE0A386468E0CB"/>
  </w:style>
  <w:style w:type="paragraph" w:customStyle="1" w:styleId="6E4F4C67670B4E09A3BF250DEA8A7E1E">
    <w:name w:val="6E4F4C67670B4E09A3BF250DEA8A7E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EDABA-206F-49CC-80E3-26029957AE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Currículum%20vítae%20(color).dotx</Template>
  <TotalTime>14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keywords/>
  <cp:lastModifiedBy>Valentina Santander</cp:lastModifiedBy>
  <cp:revision>13</cp:revision>
  <dcterms:created xsi:type="dcterms:W3CDTF">2020-11-07T18:37:00Z</dcterms:created>
  <dcterms:modified xsi:type="dcterms:W3CDTF">2021-09-27T10:40:00Z</dcterms:modified>
  <cp:version/>
</cp:coreProperties>
</file>