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7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5252"/>
        <w:gridCol w:w="5084"/>
      </w:tblGrid>
      <w:tr w:rsidR="004A7542" w:rsidRPr="00A85B6F" w14:paraId="157B17BB" w14:textId="77777777" w:rsidTr="005546A9">
        <w:trPr>
          <w:trHeight w:val="12169"/>
          <w:jc w:val="center"/>
        </w:trPr>
        <w:tc>
          <w:tcPr>
            <w:tcW w:w="5252" w:type="dxa"/>
            <w:tcBorders>
              <w:right w:val="single" w:sz="12" w:space="0" w:color="0F6FC6" w:themeColor="accent1"/>
            </w:tcBorders>
            <w:tcMar>
              <w:right w:w="0" w:type="dxa"/>
            </w:tcMar>
          </w:tcPr>
          <w:tbl>
            <w:tblPr>
              <w:tblpPr w:leftFromText="141" w:rightFromText="141" w:vertAnchor="page" w:horzAnchor="margin" w:tblpY="1"/>
              <w:tblOverlap w:val="never"/>
              <w:tblW w:w="5252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252"/>
            </w:tblGrid>
            <w:tr w:rsidR="00CC066F" w:rsidRPr="00A85B6F" w14:paraId="577710B9" w14:textId="77777777" w:rsidTr="005546A9">
              <w:trPr>
                <w:trHeight w:hRule="exact" w:val="3508"/>
              </w:trPr>
              <w:tc>
                <w:tcPr>
                  <w:tcW w:w="5000" w:type="pct"/>
                  <w:tcBorders>
                    <w:bottom w:val="single" w:sz="12" w:space="0" w:color="0F6FC6" w:themeColor="accent1"/>
                  </w:tcBorders>
                  <w:tcMar>
                    <w:top w:w="0" w:type="dxa"/>
                  </w:tcMar>
                </w:tcPr>
                <w:p w14:paraId="5C824E15" w14:textId="77777777" w:rsidR="00CC066F" w:rsidRPr="008C6A71" w:rsidRDefault="00CC066F" w:rsidP="00CC066F">
                  <w:pPr>
                    <w:pStyle w:val="Ttulo1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</w:t>
                  </w:r>
                  <w:bookmarkStart w:id="0" w:name="_Hlk84665604"/>
                  <w:sdt>
                    <w:sdtPr>
                      <w:rPr>
                        <w:b/>
                        <w:bCs/>
                      </w:rPr>
                      <w:alias w:val="Aptitudes:"/>
                      <w:tag w:val="Aptitudes:"/>
                      <w:id w:val="1490835561"/>
                      <w:placeholder>
                        <w:docPart w:val="C314D98D6ED0410EAB817BA8475B09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Pr="008C6A71">
                        <w:rPr>
                          <w:b/>
                          <w:bCs/>
                          <w:lang w:bidi="es-ES"/>
                        </w:rPr>
                        <w:t>Aptitudes</w:t>
                      </w:r>
                    </w:sdtContent>
                  </w:sdt>
                </w:p>
                <w:bookmarkEnd w:id="0"/>
                <w:p w14:paraId="0DFA540C" w14:textId="2A28A7EB" w:rsidR="00CC066F" w:rsidRPr="008C6A71" w:rsidRDefault="00040551" w:rsidP="005546A9">
                  <w:pPr>
                    <w:pStyle w:val="Ttulo2"/>
                    <w:rPr>
                      <w:bCs/>
                    </w:rPr>
                  </w:pPr>
                  <w:r w:rsidRPr="00040551">
                    <w:rPr>
                      <w:bCs/>
                    </w:rPr>
                    <w:t>Algunas de mis aptitudes son ser una persona responsable y autocritica, buen trabajo en equipo y liderazgo además de adaptarme a las situaciones que me enfrento</w:t>
                  </w:r>
                </w:p>
              </w:tc>
            </w:tr>
            <w:tr w:rsidR="00CC066F" w:rsidRPr="00A85B6F" w14:paraId="33D6DEBE" w14:textId="77777777" w:rsidTr="005546A9">
              <w:trPr>
                <w:trHeight w:val="8126"/>
              </w:trPr>
              <w:tc>
                <w:tcPr>
                  <w:tcW w:w="5000" w:type="pct"/>
                  <w:tcBorders>
                    <w:top w:val="single" w:sz="12" w:space="0" w:color="0F6FC6" w:themeColor="accent1"/>
                    <w:left w:val="single" w:sz="12" w:space="0" w:color="0F6FC6" w:themeColor="accent1"/>
                    <w:bottom w:val="single" w:sz="12" w:space="0" w:color="0F6FC6" w:themeColor="accent1"/>
                    <w:right w:val="nil"/>
                  </w:tcBorders>
                  <w:tcMar>
                    <w:top w:w="0" w:type="dxa"/>
                  </w:tcMar>
                </w:tcPr>
                <w:p w14:paraId="0DC9642C" w14:textId="77777777" w:rsidR="00CC066F" w:rsidRPr="008C6A71" w:rsidRDefault="00333A72" w:rsidP="00CC066F">
                  <w:pPr>
                    <w:pStyle w:val="Ttulo1"/>
                    <w:rPr>
                      <w:b/>
                      <w:bCs/>
                    </w:rPr>
                  </w:pPr>
                  <w:sdt>
                    <w:sdtPr>
                      <w:rPr>
                        <w:b/>
                        <w:bCs/>
                      </w:rPr>
                      <w:alias w:val="Experiencia:"/>
                      <w:tag w:val="Experiencia:"/>
                      <w:id w:val="1217937480"/>
                      <w:placeholder>
                        <w:docPart w:val="057CCED525734C2FA3D1473FEAC441C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C066F" w:rsidRPr="008C6A71">
                        <w:rPr>
                          <w:b/>
                          <w:bCs/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0214B318" w14:textId="77777777" w:rsidR="00CC066F" w:rsidRPr="008C6A71" w:rsidRDefault="00CC066F" w:rsidP="00CC066F">
                  <w:pPr>
                    <w:pStyle w:val="Ttulo2"/>
                    <w:rPr>
                      <w:bCs/>
                    </w:rPr>
                  </w:pPr>
                  <w:r w:rsidRPr="008C6A71">
                    <w:rPr>
                      <w:bCs/>
                    </w:rPr>
                    <w:t>Finanzas</w:t>
                  </w:r>
                  <w:r w:rsidRPr="008C6A71">
                    <w:rPr>
                      <w:bCs/>
                      <w:lang w:bidi="es-ES"/>
                    </w:rPr>
                    <w:t> | </w:t>
                  </w:r>
                  <w:proofErr w:type="spellStart"/>
                  <w:r w:rsidRPr="008C6A71">
                    <w:rPr>
                      <w:bCs/>
                    </w:rPr>
                    <w:t>Tycoon</w:t>
                  </w:r>
                  <w:proofErr w:type="spellEnd"/>
                  <w:r w:rsidRPr="008C6A71">
                    <w:rPr>
                      <w:bCs/>
                      <w:lang w:bidi="es-ES"/>
                    </w:rPr>
                    <w:t> | </w:t>
                  </w:r>
                  <w:r w:rsidRPr="008C6A71">
                    <w:rPr>
                      <w:bCs/>
                    </w:rPr>
                    <w:t>20/11/2016</w:t>
                  </w:r>
                  <w:r w:rsidRPr="008C6A71">
                    <w:rPr>
                      <w:bCs/>
                      <w:lang w:bidi="es-ES"/>
                    </w:rPr>
                    <w:t xml:space="preserve"> – </w:t>
                  </w:r>
                  <w:r w:rsidRPr="008C6A71">
                    <w:rPr>
                      <w:bCs/>
                    </w:rPr>
                    <w:t>31/03/2017</w:t>
                  </w:r>
                </w:p>
                <w:p w14:paraId="6F2761A7" w14:textId="77777777" w:rsidR="00CC066F" w:rsidRPr="008C6A71" w:rsidRDefault="00CC066F" w:rsidP="00CC066F">
                  <w:pPr>
                    <w:rPr>
                      <w:b/>
                      <w:bCs/>
                    </w:rPr>
                  </w:pPr>
                  <w:r w:rsidRPr="008C6A71">
                    <w:rPr>
                      <w:b/>
                      <w:bCs/>
                    </w:rPr>
                    <w:t xml:space="preserve">Realice la práctica de Técnico en administración de empresa en </w:t>
                  </w:r>
                  <w:proofErr w:type="spellStart"/>
                  <w:r w:rsidRPr="008C6A71">
                    <w:rPr>
                      <w:b/>
                      <w:bCs/>
                    </w:rPr>
                    <w:t>Tycoon</w:t>
                  </w:r>
                  <w:proofErr w:type="spellEnd"/>
                  <w:r w:rsidRPr="008C6A71">
                    <w:rPr>
                      <w:b/>
                      <w:bCs/>
                    </w:rPr>
                    <w:t xml:space="preserve"> Chile, ahí me desempeñe en el área de finanzas, puntualmente en cobranzas.</w:t>
                  </w:r>
                </w:p>
                <w:p w14:paraId="54DA3DE1" w14:textId="77777777" w:rsidR="00CC066F" w:rsidRPr="008C6A71" w:rsidRDefault="00333A72" w:rsidP="00CC066F">
                  <w:pPr>
                    <w:pStyle w:val="Ttulo1"/>
                    <w:rPr>
                      <w:b/>
                      <w:bCs/>
                    </w:rPr>
                  </w:pPr>
                  <w:sdt>
                    <w:sdtPr>
                      <w:rPr>
                        <w:b/>
                        <w:bCs/>
                      </w:rPr>
                      <w:alias w:val="Educación:"/>
                      <w:tag w:val="Educación:"/>
                      <w:id w:val="1349516922"/>
                      <w:placeholder>
                        <w:docPart w:val="0BFFD30D08914449BFB23DA3D1A4509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C066F" w:rsidRPr="008C6A71">
                        <w:rPr>
                          <w:b/>
                          <w:bCs/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5384B508" w14:textId="77777777" w:rsidR="00CC066F" w:rsidRPr="008C6A71" w:rsidRDefault="00CC066F" w:rsidP="00CC066F">
                  <w:pPr>
                    <w:pStyle w:val="Ttulo2"/>
                    <w:rPr>
                      <w:bCs/>
                    </w:rPr>
                  </w:pPr>
                  <w:r w:rsidRPr="008C6A71">
                    <w:rPr>
                      <w:bCs/>
                    </w:rPr>
                    <w:t>Técnico en administración de empresa</w:t>
                  </w:r>
                  <w:r w:rsidRPr="008C6A71">
                    <w:rPr>
                      <w:bCs/>
                      <w:lang w:bidi="es-ES"/>
                    </w:rPr>
                    <w:t xml:space="preserve"> | </w:t>
                  </w:r>
                  <w:r w:rsidRPr="008C6A71">
                    <w:rPr>
                      <w:bCs/>
                    </w:rPr>
                    <w:t>15/04/2017</w:t>
                  </w:r>
                  <w:r w:rsidRPr="008C6A71">
                    <w:rPr>
                      <w:bCs/>
                      <w:lang w:bidi="es-ES"/>
                    </w:rPr>
                    <w:t xml:space="preserve"> | </w:t>
                  </w:r>
                  <w:r w:rsidRPr="008C6A71">
                    <w:rPr>
                      <w:bCs/>
                    </w:rPr>
                    <w:t>INACAP</w:t>
                  </w:r>
                </w:p>
                <w:p w14:paraId="2521DB02" w14:textId="77777777" w:rsidR="00CC066F" w:rsidRPr="008C6A71" w:rsidRDefault="00CC066F" w:rsidP="00CC066F">
                  <w:pPr>
                    <w:jc w:val="both"/>
                    <w:rPr>
                      <w:b/>
                      <w:bCs/>
                    </w:rPr>
                  </w:pPr>
                </w:p>
                <w:p w14:paraId="1EDBB32C" w14:textId="77777777" w:rsidR="00CC066F" w:rsidRPr="008C6A71" w:rsidRDefault="00CC066F" w:rsidP="00CC066F">
                  <w:pPr>
                    <w:pStyle w:val="Ttulo2"/>
                    <w:rPr>
                      <w:bCs/>
                    </w:rPr>
                  </w:pPr>
                  <w:r w:rsidRPr="008C6A71">
                    <w:rPr>
                      <w:bCs/>
                    </w:rPr>
                    <w:t>Técnico en Energías renovable (En formación)</w:t>
                  </w:r>
                  <w:r w:rsidRPr="008C6A71">
                    <w:rPr>
                      <w:bCs/>
                      <w:lang w:bidi="es-ES"/>
                    </w:rPr>
                    <w:t xml:space="preserve"> | Marzo</w:t>
                  </w:r>
                  <w:r w:rsidRPr="008C6A71">
                    <w:rPr>
                      <w:bCs/>
                    </w:rPr>
                    <w:t>/2020</w:t>
                  </w:r>
                  <w:r w:rsidRPr="008C6A71">
                    <w:rPr>
                      <w:bCs/>
                      <w:lang w:bidi="es-ES"/>
                    </w:rPr>
                    <w:t xml:space="preserve"> | </w:t>
                  </w:r>
                  <w:r w:rsidRPr="008C6A71">
                    <w:rPr>
                      <w:bCs/>
                    </w:rPr>
                    <w:t>Duoc U</w:t>
                  </w:r>
                  <w:r>
                    <w:rPr>
                      <w:bCs/>
                    </w:rPr>
                    <w:t>C</w:t>
                  </w:r>
                </w:p>
                <w:p w14:paraId="6D75517C" w14:textId="77777777" w:rsidR="00CC066F" w:rsidRPr="008C6A71" w:rsidRDefault="00CC066F" w:rsidP="00CC066F">
                  <w:pPr>
                    <w:jc w:val="both"/>
                    <w:rPr>
                      <w:b/>
                      <w:bCs/>
                    </w:rPr>
                  </w:pPr>
                </w:p>
                <w:p w14:paraId="48C3EC38" w14:textId="77777777" w:rsidR="00CC066F" w:rsidRPr="008C6A71" w:rsidRDefault="00CC066F" w:rsidP="00CC066F">
                  <w:pPr>
                    <w:pStyle w:val="Ttulo2"/>
                    <w:rPr>
                      <w:bCs/>
                    </w:rPr>
                  </w:pPr>
                  <w:r w:rsidRPr="008C6A71">
                    <w:rPr>
                      <w:bCs/>
                    </w:rPr>
                    <w:t>Licencia de enseñanza media</w:t>
                  </w:r>
                  <w:r w:rsidRPr="008C6A71">
                    <w:rPr>
                      <w:bCs/>
                      <w:lang w:bidi="es-ES"/>
                    </w:rPr>
                    <w:t xml:space="preserve"> | </w:t>
                  </w:r>
                  <w:proofErr w:type="gramStart"/>
                  <w:r w:rsidRPr="008C6A71">
                    <w:rPr>
                      <w:bCs/>
                    </w:rPr>
                    <w:t>Diciembre</w:t>
                  </w:r>
                  <w:proofErr w:type="gramEnd"/>
                  <w:r w:rsidRPr="008C6A71">
                    <w:rPr>
                      <w:bCs/>
                    </w:rPr>
                    <w:t xml:space="preserve"> 2014</w:t>
                  </w:r>
                  <w:r w:rsidRPr="008C6A71">
                    <w:rPr>
                      <w:bCs/>
                      <w:lang w:bidi="es-ES"/>
                    </w:rPr>
                    <w:t xml:space="preserve"> | </w:t>
                  </w:r>
                  <w:r w:rsidRPr="008C6A71">
                    <w:rPr>
                      <w:bCs/>
                    </w:rPr>
                    <w:t>Colegio Santiago la florida</w:t>
                  </w:r>
                </w:p>
                <w:p w14:paraId="1F4A0905" w14:textId="77777777" w:rsidR="00CC066F" w:rsidRPr="008C6A71" w:rsidRDefault="00CC066F" w:rsidP="00CC066F">
                  <w:pPr>
                    <w:rPr>
                      <w:b/>
                      <w:bCs/>
                    </w:rPr>
                  </w:pPr>
                  <w:r w:rsidRPr="008C6A71">
                    <w:rPr>
                      <w:b/>
                      <w:bCs/>
                    </w:rPr>
                    <w:t>Obtención de titulación de cuarto medio.</w:t>
                  </w:r>
                </w:p>
                <w:p w14:paraId="7648D523" w14:textId="77777777" w:rsidR="00CC066F" w:rsidRPr="008C6A71" w:rsidRDefault="00CC066F" w:rsidP="00CC066F">
                  <w:pPr>
                    <w:rPr>
                      <w:b/>
                      <w:bCs/>
                    </w:rPr>
                  </w:pPr>
                </w:p>
                <w:p w14:paraId="63259520" w14:textId="77777777" w:rsidR="00CC066F" w:rsidRPr="008C6A71" w:rsidRDefault="00CC066F" w:rsidP="00CC066F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76F631AD" w14:textId="77777777" w:rsidR="004A7542" w:rsidRPr="00A85B6F" w:rsidRDefault="004A7542" w:rsidP="00346ED4"/>
        </w:tc>
        <w:tc>
          <w:tcPr>
            <w:tcW w:w="5084" w:type="dxa"/>
            <w:tcBorders>
              <w:left w:val="single" w:sz="12" w:space="0" w:color="0F6FC6" w:themeColor="accent1"/>
            </w:tcBorders>
          </w:tcPr>
          <w:tbl>
            <w:tblPr>
              <w:tblpPr w:leftFromText="141" w:rightFromText="141" w:vertAnchor="text" w:horzAnchor="margin" w:tblpY="-247"/>
              <w:tblOverlap w:val="never"/>
              <w:tblW w:w="4655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705"/>
            </w:tblGrid>
            <w:tr w:rsidR="00CC066F" w:rsidRPr="00A85B6F" w14:paraId="46DE7F2A" w14:textId="77777777" w:rsidTr="005546A9">
              <w:trPr>
                <w:trHeight w:hRule="exact" w:val="3522"/>
              </w:trPr>
              <w:tc>
                <w:tcPr>
                  <w:tcW w:w="5000" w:type="pct"/>
                  <w:tcBorders>
                    <w:top w:val="single" w:sz="12" w:space="0" w:color="0F6FC6" w:themeColor="accent1"/>
                    <w:bottom w:val="single" w:sz="12" w:space="0" w:color="0F6FC6" w:themeColor="accent1"/>
                    <w:right w:val="single" w:sz="12" w:space="0" w:color="0F6FC6" w:themeColor="accent1"/>
                  </w:tcBorders>
                  <w:shd w:val="clear" w:color="auto" w:fill="0F6FC6" w:themeFill="accent1"/>
                  <w:tcMar>
                    <w:top w:w="0" w:type="dxa"/>
                  </w:tcMar>
                </w:tcPr>
                <w:p w14:paraId="65CC6B4E" w14:textId="77777777" w:rsidR="00CC066F" w:rsidRPr="00434016" w:rsidRDefault="00CC066F" w:rsidP="00CC066F">
                  <w:pPr>
                    <w:pStyle w:val="Ttulo2"/>
                    <w:rPr>
                      <w:color w:val="F2F2F2" w:themeColor="background1" w:themeShade="F2"/>
                      <w:sz w:val="28"/>
                      <w:szCs w:val="28"/>
                    </w:rPr>
                  </w:pPr>
                  <w:r w:rsidRPr="00434016">
                    <w:rPr>
                      <w:color w:val="F2F2F2" w:themeColor="background1" w:themeShade="F2"/>
                      <w:sz w:val="28"/>
                      <w:szCs w:val="28"/>
                    </w:rPr>
                    <w:t>OBJETIVO</w:t>
                  </w:r>
                </w:p>
                <w:p w14:paraId="6E3D75D6" w14:textId="3953C096" w:rsidR="00CC066F" w:rsidRPr="00CC066F" w:rsidRDefault="00CC066F" w:rsidP="005546A9">
                  <w:pPr>
                    <w:pStyle w:val="Ttulo2"/>
                    <w:rPr>
                      <w:color w:val="F2F2F2" w:themeColor="background1" w:themeShade="F2"/>
                    </w:rPr>
                  </w:pPr>
                  <w:r w:rsidRPr="00434016">
                    <w:rPr>
                      <w:color w:val="F2F2F2" w:themeColor="background1" w:themeShade="F2"/>
                    </w:rPr>
                    <w:t>Entregar mi conocimiento en montaje,</w:t>
                  </w:r>
                  <w:r w:rsidR="005546A9">
                    <w:rPr>
                      <w:color w:val="F2F2F2" w:themeColor="background1" w:themeShade="F2"/>
                    </w:rPr>
                    <w:t xml:space="preserve"> </w:t>
                  </w:r>
                  <w:r w:rsidRPr="00434016">
                    <w:rPr>
                      <w:color w:val="F2F2F2" w:themeColor="background1" w:themeShade="F2"/>
                    </w:rPr>
                    <w:t>instalación, mantenimiento, diseño e inspección en el área de fotovoltaica, termo solar y eólica además de contar con conocimiento en administración de empresa</w:t>
                  </w:r>
                  <w:r w:rsidRPr="00434016">
                    <w:rPr>
                      <w:b w:val="0"/>
                      <w:caps/>
                      <w:color w:val="F2F2F2" w:themeColor="background1" w:themeShade="F2"/>
                      <w:spacing w:val="50"/>
                      <w:szCs w:val="22"/>
                    </w:rPr>
                    <w:t>.</w:t>
                  </w:r>
                </w:p>
              </w:tc>
            </w:tr>
            <w:tr w:rsidR="00CC066F" w:rsidRPr="00A85B6F" w14:paraId="4249F5D0" w14:textId="77777777" w:rsidTr="005546A9">
              <w:trPr>
                <w:trHeight w:val="3473"/>
              </w:trPr>
              <w:tc>
                <w:tcPr>
                  <w:tcW w:w="5000" w:type="pct"/>
                  <w:tcBorders>
                    <w:top w:val="single" w:sz="12" w:space="0" w:color="0F6FC6" w:themeColor="accent1"/>
                    <w:bottom w:val="single" w:sz="12" w:space="0" w:color="0F6FC6" w:themeColor="accent1"/>
                  </w:tcBorders>
                </w:tcPr>
                <w:tbl>
                  <w:tblPr>
                    <w:tblpPr w:leftFromText="141" w:rightFromText="141" w:vertAnchor="text" w:tblpY="1"/>
                    <w:tblOverlap w:val="never"/>
                    <w:tblW w:w="8106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2555"/>
                    <w:gridCol w:w="2414"/>
                    <w:gridCol w:w="1111"/>
                    <w:gridCol w:w="2026"/>
                  </w:tblGrid>
                  <w:tr w:rsidR="00CC066F" w:rsidRPr="00A85B6F" w14:paraId="1CFE6EFC" w14:textId="77777777" w:rsidTr="005546A9">
                    <w:trPr>
                      <w:trHeight w:val="289"/>
                    </w:trPr>
                    <w:tc>
                      <w:tcPr>
                        <w:tcW w:w="2555" w:type="dxa"/>
                        <w:tcMar>
                          <w:top w:w="288" w:type="dxa"/>
                          <w:bottom w:w="0" w:type="dxa"/>
                        </w:tcMar>
                        <w:vAlign w:val="center"/>
                      </w:tcPr>
                      <w:p w14:paraId="60C141CD" w14:textId="77777777" w:rsidR="00CC066F" w:rsidRPr="00A85B6F" w:rsidRDefault="00CC066F" w:rsidP="00CC066F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eastAsia="es-E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5ED287A" wp14:editId="46369CD2">
                                  <wp:extent cx="329184" cy="329184"/>
                                  <wp:effectExtent l="0" t="0" r="13970" b="13970"/>
                                  <wp:docPr id="6" name="Grupo 322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ln>
                                              <a:headEnd/>
                                              <a:tailEnd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2843749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NP+vrwLAABoNwAADgAAAAAAAAAAAAAAAAAuAgAAZHJzL2Uyb0RvYy54&#10;bWxQSwECLQAUAAYACAAAACEAaEcb0NgAAAADAQAADwAAAAAAAAAAAAAAAAAWDgAAZHJzL2Rvd25y&#10;ZXYueG1sUEsFBgAAAAAEAAQA8wAAABsPAAAAAA==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" fillcolor="white [3201]" strokecolor="#009dd9 [3205]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white [3201]" strokecolor="#009dd9 [3205]" strokeweight="1pt">
                                    <v:stroke joinstyle="miter"/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413" w:type="dxa"/>
                        <w:tcMar>
                          <w:top w:w="288" w:type="dxa"/>
                          <w:bottom w:w="0" w:type="dxa"/>
                        </w:tcMar>
                        <w:vAlign w:val="center"/>
                      </w:tcPr>
                      <w:p w14:paraId="7106439D" w14:textId="77777777" w:rsidR="00CC066F" w:rsidRPr="00A85B6F" w:rsidRDefault="00CC066F" w:rsidP="00CC066F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eastAsia="es-E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82B0F96" wp14:editId="6701CB86">
                                  <wp:extent cx="329184" cy="329184"/>
                                  <wp:effectExtent l="0" t="0" r="13970" b="13970"/>
                                  <wp:docPr id="304" name="Grupo 303" title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ln>
                                              <a:headEnd/>
                                              <a:tailEnd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FB6B986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CT9&#10;SQPQHAAA6KMAAA4AAAAAAAAAAAAAAAAALgIAAGRycy9lMm9Eb2MueG1sUEsBAi0AFAAGAAgAAAAh&#10;AGhHG9DYAAAAAwEAAA8AAAAAAAAAAAAAAAAAKh8AAGRycy9kb3ducmV2LnhtbFBLBQYAAAAABAAE&#10;APMAAAAvIAAAAAA=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" fillcolor="white [3201]" strokecolor="#009dd9 [3205]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white [3201]" strokecolor="#009dd9 [3205]" strokeweight="1pt">
                                    <v:stroke joinstyle="miter"/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111" w:type="dxa"/>
                      </w:tcPr>
                      <w:p w14:paraId="185CDEB1" w14:textId="77777777" w:rsidR="00CC066F" w:rsidRPr="00A85B6F" w:rsidRDefault="00CC066F" w:rsidP="00CC066F">
                        <w:pPr>
                          <w:pStyle w:val="Grfico"/>
                          <w:rPr>
                            <w:noProof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026" w:type="dxa"/>
                      </w:tcPr>
                      <w:p w14:paraId="3DD7DB22" w14:textId="77777777" w:rsidR="00CC066F" w:rsidRPr="00A85B6F" w:rsidRDefault="00CC066F" w:rsidP="00CC066F">
                        <w:pPr>
                          <w:pStyle w:val="Grfico"/>
                          <w:rPr>
                            <w:noProof/>
                            <w:lang w:eastAsia="es-ES"/>
                          </w:rPr>
                        </w:pPr>
                      </w:p>
                    </w:tc>
                  </w:tr>
                  <w:tr w:rsidR="00CC066F" w:rsidRPr="00A85B6F" w14:paraId="2316091B" w14:textId="77777777" w:rsidTr="005546A9">
                    <w:trPr>
                      <w:trHeight w:val="658"/>
                    </w:trPr>
                    <w:tc>
                      <w:tcPr>
                        <w:tcW w:w="2555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67F485E6" w14:textId="77777777" w:rsidR="00CC066F" w:rsidRPr="00A85B6F" w:rsidRDefault="00CC066F" w:rsidP="00CC066F">
                        <w:r>
                          <w:t>Giguerrerocastillo@gmail.com</w:t>
                        </w:r>
                      </w:p>
                    </w:tc>
                    <w:tc>
                      <w:tcPr>
                        <w:tcW w:w="2413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2AC1A5EB" w14:textId="77777777" w:rsidR="00CC066F" w:rsidRPr="00A85B6F" w:rsidRDefault="00CC066F" w:rsidP="00CC066F">
                        <w:r>
                          <w:t xml:space="preserve"> +569 5398 3635</w:t>
                        </w:r>
                      </w:p>
                    </w:tc>
                    <w:tc>
                      <w:tcPr>
                        <w:tcW w:w="1111" w:type="dxa"/>
                      </w:tcPr>
                      <w:p w14:paraId="6206E848" w14:textId="77777777" w:rsidR="00CC066F" w:rsidRDefault="00CC066F" w:rsidP="00CC066F"/>
                    </w:tc>
                    <w:tc>
                      <w:tcPr>
                        <w:tcW w:w="2026" w:type="dxa"/>
                      </w:tcPr>
                      <w:p w14:paraId="3E0A1009" w14:textId="77777777" w:rsidR="00CC066F" w:rsidRDefault="00CC066F" w:rsidP="00CC066F"/>
                    </w:tc>
                  </w:tr>
                  <w:tr w:rsidR="00CC066F" w:rsidRPr="00A85B6F" w14:paraId="44506A14" w14:textId="77777777" w:rsidTr="005546A9">
                    <w:trPr>
                      <w:trHeight w:val="282"/>
                    </w:trPr>
                    <w:tc>
                      <w:tcPr>
                        <w:tcW w:w="4969" w:type="dxa"/>
                        <w:gridSpan w:val="2"/>
                        <w:tcMar>
                          <w:top w:w="288" w:type="dxa"/>
                          <w:bottom w:w="0" w:type="dxa"/>
                        </w:tcMar>
                        <w:vAlign w:val="center"/>
                      </w:tcPr>
                      <w:p w14:paraId="1F681080" w14:textId="77777777" w:rsidR="00CC066F" w:rsidRPr="00A85B6F" w:rsidRDefault="00CC066F" w:rsidP="00CC066F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eastAsia="es-E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AE9D24F" wp14:editId="0735F97E">
                                  <wp:extent cx="328930" cy="328930"/>
                                  <wp:effectExtent l="0" t="0" r="13970" b="13970"/>
                                  <wp:docPr id="9" name="Grupo 321" title="Icono de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8930" cy="328930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Elipse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orma libre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ln>
                                              <a:headEnd/>
                                              <a:tailEnd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A3A7823" id="Grupo 321" o:spid="_x0000_s1026" alt="Título: Icono de LinkedI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">
                                  <v:oval id="Elipse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" fillcolor="white [3201]" strokecolor="#009dd9 [3205]" strokeweight="1pt">
                                    <v:stroke joinstyle="miter"/>
                                  </v:oval>
                                  <v:shape id="Forma libre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white [3201]" strokecolor="#009dd9 [3205]" strokeweight="1pt">
                                    <v:stroke joinstyle="miter"/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111" w:type="dxa"/>
                      </w:tcPr>
                      <w:p w14:paraId="764DC11C" w14:textId="77777777" w:rsidR="00CC066F" w:rsidRPr="00A85B6F" w:rsidRDefault="00CC066F" w:rsidP="00CC066F">
                        <w:pPr>
                          <w:pStyle w:val="Grfico"/>
                          <w:rPr>
                            <w:noProof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026" w:type="dxa"/>
                      </w:tcPr>
                      <w:p w14:paraId="1FF63B5F" w14:textId="77777777" w:rsidR="00CC066F" w:rsidRPr="00A85B6F" w:rsidRDefault="00CC066F" w:rsidP="00CC066F">
                        <w:pPr>
                          <w:pStyle w:val="Grfico"/>
                          <w:rPr>
                            <w:noProof/>
                            <w:lang w:eastAsia="es-ES"/>
                          </w:rPr>
                        </w:pPr>
                      </w:p>
                    </w:tc>
                  </w:tr>
                  <w:tr w:rsidR="00CC066F" w:rsidRPr="00A85B6F" w14:paraId="274628DD" w14:textId="77777777" w:rsidTr="005546A9">
                    <w:trPr>
                      <w:trHeight w:val="663"/>
                    </w:trPr>
                    <w:tc>
                      <w:tcPr>
                        <w:tcW w:w="4969" w:type="dxa"/>
                        <w:gridSpan w:val="2"/>
                        <w:tcMar>
                          <w:top w:w="0" w:type="dxa"/>
                          <w:bottom w:w="288" w:type="dxa"/>
                        </w:tcMar>
                        <w:vAlign w:val="bottom"/>
                      </w:tcPr>
                      <w:p w14:paraId="5C024E71" w14:textId="77777777" w:rsidR="00CC066F" w:rsidRPr="00A85B6F" w:rsidRDefault="00CC066F" w:rsidP="00CC066F">
                        <w:r w:rsidRPr="00CA4DF0">
                          <w:t>linkedin.com/in/guillermo-guerrero-castillo-9399a61b9</w:t>
                        </w:r>
                      </w:p>
                    </w:tc>
                    <w:tc>
                      <w:tcPr>
                        <w:tcW w:w="1111" w:type="dxa"/>
                      </w:tcPr>
                      <w:p w14:paraId="5F882256" w14:textId="77777777" w:rsidR="00CC066F" w:rsidRPr="00CA4DF0" w:rsidRDefault="00CC066F" w:rsidP="00CC066F"/>
                    </w:tc>
                    <w:tc>
                      <w:tcPr>
                        <w:tcW w:w="2026" w:type="dxa"/>
                      </w:tcPr>
                      <w:p w14:paraId="049A1C8E" w14:textId="77777777" w:rsidR="00CC066F" w:rsidRPr="00CA4DF0" w:rsidRDefault="00CC066F" w:rsidP="00CC066F"/>
                    </w:tc>
                  </w:tr>
                </w:tbl>
                <w:p w14:paraId="499A5F61" w14:textId="77777777" w:rsidR="00CC066F" w:rsidRPr="00A85B6F" w:rsidRDefault="00CC066F" w:rsidP="00CC066F"/>
              </w:tc>
            </w:tr>
            <w:tr w:rsidR="00CC066F" w:rsidRPr="00A85B6F" w14:paraId="38830896" w14:textId="77777777" w:rsidTr="005546A9">
              <w:trPr>
                <w:trHeight w:val="4322"/>
              </w:trPr>
              <w:tc>
                <w:tcPr>
                  <w:tcW w:w="5000" w:type="pct"/>
                  <w:tcBorders>
                    <w:top w:val="single" w:sz="12" w:space="0" w:color="0F6FC6" w:themeColor="accent1"/>
                    <w:bottom w:val="single" w:sz="12" w:space="0" w:color="0F6FC6" w:themeColor="accent1"/>
                    <w:right w:val="single" w:sz="12" w:space="0" w:color="0F6FC6" w:themeColor="accent1"/>
                  </w:tcBorders>
                </w:tcPr>
                <w:p w14:paraId="2A6803C8" w14:textId="5040A859" w:rsidR="00CC066F" w:rsidRDefault="00CC066F" w:rsidP="00CC066F">
                  <w:pPr>
                    <w:pStyle w:val="Ttulo1"/>
                  </w:pPr>
                  <w:r>
                    <w:t>Conocimiento informatico</w:t>
                  </w:r>
                </w:p>
                <w:p w14:paraId="5B8751B8" w14:textId="77777777" w:rsidR="005546A9" w:rsidRPr="005546A9" w:rsidRDefault="005546A9" w:rsidP="005546A9"/>
                <w:p w14:paraId="7365D39D" w14:textId="77777777" w:rsidR="00CC066F" w:rsidRDefault="00CC066F" w:rsidP="00CC066F">
                  <w:r>
                    <w:t>Microsoft Excel nivel medio</w:t>
                  </w:r>
                </w:p>
                <w:p w14:paraId="24742493" w14:textId="77777777" w:rsidR="00CC066F" w:rsidRDefault="00CC066F" w:rsidP="00CC066F">
                  <w:r>
                    <w:t>Microsoft Word nivel medio</w:t>
                  </w:r>
                </w:p>
                <w:p w14:paraId="16ABDCAB" w14:textId="77777777" w:rsidR="00CC066F" w:rsidRDefault="00CC066F" w:rsidP="00CC066F">
                  <w:r>
                    <w:t>Microsoft PowerPoint nivel medio</w:t>
                  </w:r>
                </w:p>
                <w:p w14:paraId="5A3D479D" w14:textId="77777777" w:rsidR="00CC066F" w:rsidRDefault="00CC066F" w:rsidP="00CC066F">
                  <w:r>
                    <w:t>SAP</w:t>
                  </w:r>
                </w:p>
                <w:p w14:paraId="7BF1346A" w14:textId="77777777" w:rsidR="00CC066F" w:rsidRDefault="00CC066F" w:rsidP="00CC066F">
                  <w:r>
                    <w:t>ERP</w:t>
                  </w:r>
                </w:p>
                <w:p w14:paraId="6F74B34D" w14:textId="77777777" w:rsidR="00CC066F" w:rsidRDefault="00CC066F" w:rsidP="00CC066F">
                  <w:r>
                    <w:t>AutoCAD</w:t>
                  </w:r>
                </w:p>
                <w:p w14:paraId="6B0F8748" w14:textId="77777777" w:rsidR="00CC066F" w:rsidRDefault="00CC066F" w:rsidP="00CC066F"/>
                <w:p w14:paraId="4DC5CE2A" w14:textId="77777777" w:rsidR="00CC066F" w:rsidRPr="00734F37" w:rsidRDefault="00CC066F" w:rsidP="00CC066F"/>
              </w:tc>
            </w:tr>
          </w:tbl>
          <w:p w14:paraId="356F9A31" w14:textId="77777777" w:rsidR="004A7542" w:rsidRPr="00A85B6F" w:rsidRDefault="004A7542" w:rsidP="00CC066F">
            <w:pPr>
              <w:jc w:val="both"/>
            </w:pPr>
          </w:p>
        </w:tc>
      </w:tr>
    </w:tbl>
    <w:p w14:paraId="2E4A10D0" w14:textId="77777777" w:rsidR="00EC26A6" w:rsidRPr="00EC26A6" w:rsidRDefault="00EC26A6" w:rsidP="00EC26A6">
      <w:pPr>
        <w:pStyle w:val="Sinespaciado"/>
      </w:pPr>
    </w:p>
    <w:sectPr w:rsidR="00EC26A6" w:rsidRPr="00EC26A6" w:rsidSect="001920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E1C06" w14:textId="77777777" w:rsidR="00333A72" w:rsidRDefault="00333A72" w:rsidP="004A7542">
      <w:pPr>
        <w:spacing w:after="0" w:line="240" w:lineRule="auto"/>
      </w:pPr>
      <w:r>
        <w:separator/>
      </w:r>
    </w:p>
  </w:endnote>
  <w:endnote w:type="continuationSeparator" w:id="0">
    <w:p w14:paraId="69BF8460" w14:textId="77777777" w:rsidR="00333A72" w:rsidRDefault="00333A72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0E314" w14:textId="77777777" w:rsidR="00C00316" w:rsidRDefault="00C003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E8BEF" w14:textId="77777777" w:rsidR="00853CE2" w:rsidRDefault="002D075C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27BD2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C725" w14:textId="77777777" w:rsidR="00C00316" w:rsidRDefault="00C003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49D27" w14:textId="77777777" w:rsidR="00333A72" w:rsidRDefault="00333A72" w:rsidP="004A7542">
      <w:pPr>
        <w:spacing w:after="0" w:line="240" w:lineRule="auto"/>
      </w:pPr>
      <w:r>
        <w:separator/>
      </w:r>
    </w:p>
  </w:footnote>
  <w:footnote w:type="continuationSeparator" w:id="0">
    <w:p w14:paraId="1DE988CD" w14:textId="77777777" w:rsidR="00333A72" w:rsidRDefault="00333A72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49BAD" w14:textId="77777777" w:rsidR="00C00316" w:rsidRDefault="00C003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68CC" w14:textId="77777777" w:rsidR="00C00316" w:rsidRDefault="00C0031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DC75" w14:textId="3A6AA5B7" w:rsidR="00BD5EFB" w:rsidRDefault="00333A72" w:rsidP="005546A9">
    <w:pPr>
      <w:pStyle w:val="Encabezado"/>
      <w:pBdr>
        <w:right w:val="single" w:sz="12" w:space="31" w:color="0F6FC6" w:themeColor="accent1"/>
      </w:pBdr>
      <w:jc w:val="both"/>
    </w:pPr>
    <w:sdt>
      <w:sdtPr>
        <w:alias w:val="Escriba su nombre:"/>
        <w:tag w:val="Escriba su nombre:"/>
        <w:id w:val="1764105439"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 w:multiLine="1"/>
      </w:sdtPr>
      <w:sdtEndPr/>
      <w:sdtContent>
        <w:r w:rsidR="00C00316">
          <w:t>Guillermo IGNACIO guerrero castillo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E0"/>
    <w:rsid w:val="00040551"/>
    <w:rsid w:val="00106AA0"/>
    <w:rsid w:val="0019209E"/>
    <w:rsid w:val="001B42B5"/>
    <w:rsid w:val="001C292B"/>
    <w:rsid w:val="002876BB"/>
    <w:rsid w:val="00293B83"/>
    <w:rsid w:val="002D075C"/>
    <w:rsid w:val="002F2756"/>
    <w:rsid w:val="00327BD2"/>
    <w:rsid w:val="00331EE0"/>
    <w:rsid w:val="003328AE"/>
    <w:rsid w:val="00333A72"/>
    <w:rsid w:val="00434016"/>
    <w:rsid w:val="00454034"/>
    <w:rsid w:val="004A7542"/>
    <w:rsid w:val="004B2B88"/>
    <w:rsid w:val="005546A9"/>
    <w:rsid w:val="006A3CE7"/>
    <w:rsid w:val="006C583A"/>
    <w:rsid w:val="006F77C5"/>
    <w:rsid w:val="00734F37"/>
    <w:rsid w:val="0084674B"/>
    <w:rsid w:val="00857F01"/>
    <w:rsid w:val="008C6A71"/>
    <w:rsid w:val="00954905"/>
    <w:rsid w:val="009D1167"/>
    <w:rsid w:val="00B90950"/>
    <w:rsid w:val="00BE5F21"/>
    <w:rsid w:val="00C00316"/>
    <w:rsid w:val="00CA4DF0"/>
    <w:rsid w:val="00CC066F"/>
    <w:rsid w:val="00D60909"/>
    <w:rsid w:val="00E10171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01117"/>
  <w15:chartTrackingRefBased/>
  <w15:docId w15:val="{FF587391-2A84-4376-8B06-2205BE8D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7406D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8674D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8674D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08674D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08674D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08674D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2D075C"/>
    <w:rPr>
      <w:rFonts w:asciiTheme="majorHAnsi" w:eastAsiaTheme="majorEastAsia" w:hAnsiTheme="majorHAnsi" w:cstheme="majorBidi"/>
      <w:color w:val="08674D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0F6FC6" w:themeColor="accent1"/>
        <w:left w:val="single" w:sz="12" w:space="4" w:color="0F6FC6" w:themeColor="accent1"/>
        <w:bottom w:val="single" w:sz="12" w:space="27" w:color="0F6FC6" w:themeColor="accent1"/>
        <w:right w:val="single" w:sz="12" w:space="4" w:color="0F6FC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08674D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08674D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08674D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08674D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08674D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08674D" w:themeColor="accent4" w:themeShade="80"/>
        <w:bottom w:val="single" w:sz="4" w:space="10" w:color="08674D" w:themeColor="accent4" w:themeShade="80"/>
      </w:pBdr>
      <w:spacing w:before="360" w:after="360"/>
      <w:ind w:left="864" w:right="864"/>
    </w:pPr>
    <w:rPr>
      <w:i/>
      <w:iCs/>
      <w:color w:val="08674D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08674D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08674D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08674D" w:themeColor="accent4" w:themeShade="80"/>
        <w:left w:val="single" w:sz="2" w:space="10" w:color="08674D" w:themeColor="accent4" w:themeShade="80"/>
        <w:bottom w:val="single" w:sz="2" w:space="10" w:color="08674D" w:themeColor="accent4" w:themeShade="80"/>
        <w:right w:val="single" w:sz="2" w:space="10" w:color="08674D" w:themeColor="accent4" w:themeShade="80"/>
      </w:pBdr>
      <w:ind w:left="1152" w:right="1152"/>
    </w:pPr>
    <w:rPr>
      <w:rFonts w:eastAsiaTheme="minorEastAsia"/>
      <w:i/>
      <w:iCs/>
      <w:color w:val="08674D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112F51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112F51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usda\AppData\Roaming\Microsoft\Template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14D98D6ED0410EAB817BA8475B0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D6324-9CEF-4960-851F-5DCDD23C31ED}"/>
      </w:docPartPr>
      <w:docPartBody>
        <w:p w:rsidR="00414627" w:rsidRDefault="00251A6D" w:rsidP="00251A6D">
          <w:pPr>
            <w:pStyle w:val="C314D98D6ED0410EAB817BA8475B097B"/>
          </w:pPr>
          <w:r w:rsidRPr="002D589D">
            <w:rPr>
              <w:lang w:bidi="es-ES"/>
            </w:rPr>
            <w:t>Aptitudes</w:t>
          </w:r>
        </w:p>
      </w:docPartBody>
    </w:docPart>
    <w:docPart>
      <w:docPartPr>
        <w:name w:val="057CCED525734C2FA3D1473FEAC44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46C60-6D47-475B-8E2B-92AEF3BE0F84}"/>
      </w:docPartPr>
      <w:docPartBody>
        <w:p w:rsidR="00414627" w:rsidRDefault="00251A6D" w:rsidP="00251A6D">
          <w:pPr>
            <w:pStyle w:val="057CCED525734C2FA3D1473FEAC441C9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0BFFD30D08914449BFB23DA3D1A45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7EF39-5028-406A-9315-9D6136077290}"/>
      </w:docPartPr>
      <w:docPartBody>
        <w:p w:rsidR="00414627" w:rsidRDefault="00251A6D" w:rsidP="00251A6D">
          <w:pPr>
            <w:pStyle w:val="0BFFD30D08914449BFB23DA3D1A4509F"/>
          </w:pPr>
          <w:r w:rsidRPr="00A85B6F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34"/>
    <w:rsid w:val="00100AB6"/>
    <w:rsid w:val="00251A6D"/>
    <w:rsid w:val="00414627"/>
    <w:rsid w:val="00456C89"/>
    <w:rsid w:val="005416AD"/>
    <w:rsid w:val="00885734"/>
    <w:rsid w:val="00B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14D98D6ED0410EAB817BA8475B097B">
    <w:name w:val="C314D98D6ED0410EAB817BA8475B097B"/>
    <w:rsid w:val="00251A6D"/>
  </w:style>
  <w:style w:type="paragraph" w:customStyle="1" w:styleId="057CCED525734C2FA3D1473FEAC441C9">
    <w:name w:val="057CCED525734C2FA3D1473FEAC441C9"/>
    <w:rsid w:val="00251A6D"/>
  </w:style>
  <w:style w:type="paragraph" w:customStyle="1" w:styleId="0BFFD30D08914449BFB23DA3D1A4509F">
    <w:name w:val="0BFFD30D08914449BFB23DA3D1A4509F"/>
    <w:rsid w:val="00251A6D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Guillermo IGNACIO guerrero castillo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</Template>
  <TotalTime>13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Ryusda</dc:creator>
  <cp:keywords/>
  <dc:description/>
  <cp:lastModifiedBy>guillermo guerrero</cp:lastModifiedBy>
  <cp:revision>3</cp:revision>
  <dcterms:created xsi:type="dcterms:W3CDTF">2021-10-09T13:08:00Z</dcterms:created>
  <dcterms:modified xsi:type="dcterms:W3CDTF">2021-11-09T17:36:00Z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