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9F11D0">
      <w:pPr>
        <w:pStyle w:val="Nombre"/>
      </w:pPr>
      <w:r>
        <w:t>José Espinosa Salazar</w:t>
      </w:r>
    </w:p>
    <w:p w:rsidR="0059120E" w:rsidRDefault="00190DD0">
      <w:pPr>
        <w:pStyle w:val="Informacindecontacto"/>
      </w:pPr>
      <w:r>
        <w:t>Vicuña rozas 6488</w:t>
      </w:r>
      <w:r w:rsidR="00932CD3">
        <w:t xml:space="preserve"> cerró Navia </w:t>
      </w:r>
      <w:r w:rsidR="00B35FD2">
        <w:t>+56 940907029</w:t>
      </w:r>
      <w:r w:rsidR="003D4B11">
        <w:t xml:space="preserve"> joseale.espinosasalazar@gmail.com</w:t>
      </w:r>
    </w:p>
    <w:p w:rsidR="0059120E" w:rsidRDefault="005C5D39">
      <w:pPr>
        <w:pStyle w:val="Ttulo1"/>
      </w:pPr>
      <w:r>
        <w:t>Desempeño profesional</w:t>
      </w:r>
    </w:p>
    <w:p w:rsidR="0059120E" w:rsidRDefault="007452D0">
      <w:pPr>
        <w:spacing w:after="180"/>
      </w:pPr>
      <w:r>
        <w:t>Responsable, atento</w:t>
      </w:r>
      <w:r w:rsidR="00250D1C">
        <w:t xml:space="preserve">, con motivación para trabajar en </w:t>
      </w:r>
      <w:r w:rsidR="00D37DC0">
        <w:t>equipo</w:t>
      </w:r>
      <w:r w:rsidR="00F81ED5">
        <w:t>,</w:t>
      </w:r>
      <w:r w:rsidR="00D37DC0">
        <w:t xml:space="preserve"> sociable </w:t>
      </w:r>
      <w:r w:rsidR="00F81ED5">
        <w:t>puntual y con ganas de aprender</w:t>
      </w:r>
    </w:p>
    <w:p w:rsidR="0059120E" w:rsidRDefault="00F55BB4">
      <w:pPr>
        <w:pStyle w:val="Ttulo1"/>
      </w:pPr>
      <w:r>
        <w:t>Formación académica</w:t>
      </w:r>
    </w:p>
    <w:p w:rsidR="0059120E" w:rsidRDefault="004D4BED">
      <w:pPr>
        <w:pStyle w:val="Ttulo2"/>
      </w:pPr>
      <w:r>
        <w:t>Básica,</w:t>
      </w:r>
      <w:r w:rsidR="00964B49">
        <w:t xml:space="preserve"> </w:t>
      </w:r>
      <w:r w:rsidR="006A3303">
        <w:t xml:space="preserve">media y certificaciones </w:t>
      </w:r>
    </w:p>
    <w:p w:rsidR="0059120E" w:rsidRDefault="00000E2E">
      <w:r>
        <w:t>Básica completa</w:t>
      </w:r>
      <w:r w:rsidR="003F290C">
        <w:t xml:space="preserve"> </w:t>
      </w:r>
      <w:r w:rsidR="00266A02">
        <w:t>y media : liceo industrial Benjamín Franklin</w:t>
      </w:r>
      <w:r w:rsidR="0099720B">
        <w:t xml:space="preserve"> quinta normal técnico de nivel medio en telecomunicaciones</w:t>
      </w:r>
      <w:r w:rsidR="009D762D">
        <w:t xml:space="preserve"> con certificación Cisco y </w:t>
      </w:r>
      <w:r w:rsidR="00F20556">
        <w:t>Dahua</w:t>
      </w:r>
      <w:bookmarkStart w:id="0" w:name="_GoBack"/>
      <w:bookmarkEnd w:id="0"/>
    </w:p>
    <w:p w:rsidR="00F20556" w:rsidRDefault="001B6722">
      <w:r>
        <w:t>Capacitación en atención multicanal en atención al cliente</w:t>
      </w:r>
    </w:p>
    <w:p w:rsidR="0059120E" w:rsidRDefault="003402B5" w:rsidP="003402B5">
      <w:pPr>
        <w:pStyle w:val="Ttulo1"/>
      </w:pPr>
      <w:r>
        <w:t>Tienda Easy Cencosud</w:t>
      </w:r>
    </w:p>
    <w:p w:rsidR="0059120E" w:rsidRDefault="00243D21">
      <w:pPr>
        <w:pStyle w:val="Ttulo3"/>
      </w:pPr>
      <w:r>
        <w:t>Vendedor reponedor</w:t>
      </w:r>
      <w:r w:rsidR="007834AB">
        <w:t xml:space="preserve"> 2019-2020</w:t>
      </w:r>
    </w:p>
    <w:p w:rsidR="0059120E" w:rsidRDefault="00BE2EE0">
      <w:r>
        <w:t xml:space="preserve">Reposición de productos para el stock </w:t>
      </w:r>
      <w:r w:rsidR="0002658A">
        <w:t>del área jardín</w:t>
      </w:r>
      <w:r w:rsidR="005E1686">
        <w:t xml:space="preserve"> y atención </w:t>
      </w:r>
      <w:r w:rsidR="002019B2">
        <w:t>al público general</w:t>
      </w:r>
    </w:p>
    <w:p w:rsidR="0059120E" w:rsidRDefault="00555764" w:rsidP="00555764">
      <w:pPr>
        <w:pStyle w:val="Ttulo1"/>
      </w:pPr>
      <w:r>
        <w:t>Reconocimientos</w:t>
      </w:r>
    </w:p>
    <w:p w:rsidR="0059120E" w:rsidRDefault="00555764">
      <w:r>
        <w:t xml:space="preserve">Trabajador </w:t>
      </w:r>
      <w:r w:rsidR="00B434EF">
        <w:t xml:space="preserve">joven del mes en dos </w:t>
      </w:r>
      <w:r w:rsidR="00BE2BBF">
        <w:t xml:space="preserve">oportunidades y empleado </w:t>
      </w:r>
      <w:r w:rsidR="00427EAE">
        <w:t>Cencosud</w:t>
      </w:r>
      <w:r w:rsidR="00414DA8">
        <w:t xml:space="preserve"> en una oportunidad por la atención prestada a los clientes</w:t>
      </w:r>
      <w:r w:rsidR="006013F5">
        <w:t xml:space="preserve"> en la cuáles </w:t>
      </w:r>
      <w:r w:rsidR="00477015">
        <w:t xml:space="preserve">se destacó la solución a </w:t>
      </w:r>
      <w:r w:rsidR="005A3729">
        <w:t>problemas y resolución de conflictos</w:t>
      </w:r>
      <w:r w:rsidR="00C20261">
        <w:t xml:space="preserve"> logísticos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1D0" w:rsidRDefault="009F11D0">
      <w:pPr>
        <w:spacing w:after="0" w:line="240" w:lineRule="auto"/>
      </w:pPr>
      <w:r>
        <w:separator/>
      </w:r>
    </w:p>
  </w:endnote>
  <w:endnote w:type="continuationSeparator" w:id="0">
    <w:p w:rsidR="009F11D0" w:rsidRDefault="009F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957D3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1D0" w:rsidRDefault="009F11D0">
      <w:pPr>
        <w:spacing w:after="0" w:line="240" w:lineRule="auto"/>
      </w:pPr>
      <w:r>
        <w:separator/>
      </w:r>
    </w:p>
  </w:footnote>
  <w:footnote w:type="continuationSeparator" w:id="0">
    <w:p w:rsidR="009F11D0" w:rsidRDefault="009F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957D3D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63F9A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957D3D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E440FB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0"/>
    <w:rsid w:val="00000E2E"/>
    <w:rsid w:val="0002658A"/>
    <w:rsid w:val="00190DD0"/>
    <w:rsid w:val="001B6722"/>
    <w:rsid w:val="002019B2"/>
    <w:rsid w:val="00242CAE"/>
    <w:rsid w:val="00243D21"/>
    <w:rsid w:val="00250D1C"/>
    <w:rsid w:val="00266A02"/>
    <w:rsid w:val="003402B5"/>
    <w:rsid w:val="003D4B11"/>
    <w:rsid w:val="003F290C"/>
    <w:rsid w:val="00402121"/>
    <w:rsid w:val="00414DA8"/>
    <w:rsid w:val="00427EAE"/>
    <w:rsid w:val="00477015"/>
    <w:rsid w:val="004D4BED"/>
    <w:rsid w:val="00555764"/>
    <w:rsid w:val="005A3729"/>
    <w:rsid w:val="005C5D39"/>
    <w:rsid w:val="005D3F95"/>
    <w:rsid w:val="005E1686"/>
    <w:rsid w:val="006013F5"/>
    <w:rsid w:val="00680AAC"/>
    <w:rsid w:val="006A3303"/>
    <w:rsid w:val="007452D0"/>
    <w:rsid w:val="007834AB"/>
    <w:rsid w:val="007F4D0E"/>
    <w:rsid w:val="008A0EA1"/>
    <w:rsid w:val="00932CD3"/>
    <w:rsid w:val="00964B49"/>
    <w:rsid w:val="0099720B"/>
    <w:rsid w:val="009D762D"/>
    <w:rsid w:val="009F11D0"/>
    <w:rsid w:val="00B35FD2"/>
    <w:rsid w:val="00B434EF"/>
    <w:rsid w:val="00BE2BBF"/>
    <w:rsid w:val="00BE2EE0"/>
    <w:rsid w:val="00C20261"/>
    <w:rsid w:val="00D37DC0"/>
    <w:rsid w:val="00DB2D37"/>
    <w:rsid w:val="00EA5AF9"/>
    <w:rsid w:val="00F20556"/>
    <w:rsid w:val="00F55BB4"/>
    <w:rsid w:val="00F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A5BA2"/>
  <w15:docId w15:val="{BA90A72A-E2F7-B144-A777-23FE3D0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178D893-D5AA-374F-A2C7-6AEA0C5A38AD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{8178D893-D5AA-374F-A2C7-6AEA0C5A38AD}tf50002038.dotx</Template>
  <TotalTime>1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2021-03-31T22:35:00Z</dcterms:created>
  <dcterms:modified xsi:type="dcterms:W3CDTF">2021-03-31T22:35:00Z</dcterms:modified>
</cp:coreProperties>
</file>