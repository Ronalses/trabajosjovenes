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4"/>
        <w:gridCol w:w="6738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813654" w:rsidP="00813654">
            <w:pPr>
              <w:pStyle w:val="Iniciales"/>
              <w:tabs>
                <w:tab w:val="center" w:pos="1424"/>
                <w:tab w:val="right" w:pos="2704"/>
              </w:tabs>
              <w:jc w:val="left"/>
            </w:pPr>
            <w:r>
              <w:tab/>
            </w:r>
            <w:r w:rsidR="00FB0EC9">
              <w:rPr>
                <w:noProof/>
                <w:lang w:val="es-CL" w:eastAsia="es-CL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AE94760" wp14:editId="469ED1D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4D72A5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922C9B">
              <w:t>ss</w:t>
            </w:r>
            <w:r>
              <w:tab/>
            </w:r>
          </w:p>
          <w:p w:rsidR="00A50939" w:rsidRPr="00906BEE" w:rsidRDefault="00E7246B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DF30C9B856C94EBAB82C62872E07DA60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es-ES"/>
                  </w:rPr>
                  <w:t>Objetivo</w:t>
                </w:r>
              </w:sdtContent>
            </w:sdt>
          </w:p>
          <w:p w:rsidR="002C2CDD" w:rsidRPr="00906BEE" w:rsidRDefault="00D70529" w:rsidP="00D70529">
            <w:r>
              <w:t xml:space="preserve">Cursar mi totalidad de estudios mientras desarrollo mis habilidades y aprovecho de mis conocimientos </w:t>
            </w:r>
          </w:p>
          <w:p w:rsidR="002C2CDD" w:rsidRPr="00906BEE" w:rsidRDefault="00E7246B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61367E81F8C347C989D465DBB35B14F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Aptitudes</w:t>
                </w:r>
              </w:sdtContent>
            </w:sdt>
          </w:p>
          <w:p w:rsidR="00741125" w:rsidRDefault="00D70529" w:rsidP="00D70529">
            <w:pPr>
              <w:pStyle w:val="Prrafodelista"/>
              <w:numPr>
                <w:ilvl w:val="0"/>
                <w:numId w:val="11"/>
              </w:numPr>
            </w:pPr>
            <w:r>
              <w:t>Responsabilidad</w:t>
            </w:r>
          </w:p>
          <w:p w:rsidR="00D70529" w:rsidRDefault="00D70529" w:rsidP="00D70529">
            <w:pPr>
              <w:pStyle w:val="Prrafodelista"/>
              <w:numPr>
                <w:ilvl w:val="0"/>
                <w:numId w:val="11"/>
              </w:numPr>
            </w:pPr>
            <w:r>
              <w:t>Puntualidad</w:t>
            </w:r>
          </w:p>
          <w:p w:rsidR="00D70529" w:rsidRDefault="00D70529" w:rsidP="00D70529">
            <w:pPr>
              <w:pStyle w:val="Prrafodelista"/>
              <w:numPr>
                <w:ilvl w:val="0"/>
                <w:numId w:val="11"/>
              </w:numPr>
            </w:pPr>
            <w:r>
              <w:t>Trabajo en equito</w:t>
            </w:r>
          </w:p>
          <w:p w:rsidR="00D70529" w:rsidRPr="00906BEE" w:rsidRDefault="00D70529" w:rsidP="00D70529">
            <w:pPr>
              <w:pStyle w:val="Prrafodelista"/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8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E7246B" w:rsidP="00C612DA">
                  <w:pPr>
                    <w:pStyle w:val="Ttulo1"/>
                    <w:outlineLvl w:val="0"/>
                  </w:pPr>
                  <w:sdt>
                    <w:sdtPr>
                      <w:alias w:val="Escriba su nombre:"/>
                      <w:tag w:val="Escriba su nombre:"/>
                      <w:id w:val="-296147368"/>
                      <w:placeholder>
                        <w:docPart w:val="D9E4204062DB4C5D80EE80D9BBAC3311"/>
                      </w:placeholder>
                      <w15:appearance w15:val="hidden"/>
                    </w:sdtPr>
                    <w:sdtEndPr/>
                    <w:sdtContent>
                      <w:r w:rsidR="00D70529">
                        <w:t>Sara sanchez espinosa</w:t>
                      </w:r>
                    </w:sdtContent>
                  </w:sdt>
                </w:p>
                <w:p w:rsidR="00906BEE" w:rsidRPr="00906BEE" w:rsidRDefault="00906BEE" w:rsidP="00906BEE">
                  <w:pPr>
                    <w:pStyle w:val="Ttulo2"/>
                    <w:outlineLvl w:val="1"/>
                  </w:pPr>
                </w:p>
              </w:tc>
            </w:tr>
          </w:tbl>
          <w:p w:rsidR="002C2CDD" w:rsidRPr="00906BEE" w:rsidRDefault="00E7246B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1E17C56E4407438586080324D3160AE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Experiencia</w:t>
                </w:r>
              </w:sdtContent>
            </w:sdt>
          </w:p>
          <w:p w:rsidR="002C2CDD" w:rsidRPr="00906BEE" w:rsidRDefault="00D70529" w:rsidP="007569C1">
            <w:pPr>
              <w:pStyle w:val="Ttulo4"/>
            </w:pPr>
            <w:r>
              <w:t>Vendedora</w:t>
            </w:r>
            <w:r w:rsidR="002C2CDD" w:rsidRPr="00906BEE">
              <w:rPr>
                <w:lang w:bidi="es-ES"/>
              </w:rPr>
              <w:t xml:space="preserve"> • </w:t>
            </w:r>
            <w:r>
              <w:t>falabella</w:t>
            </w:r>
            <w:r w:rsidR="002C2CDD" w:rsidRPr="00906BEE">
              <w:rPr>
                <w:lang w:bidi="es-ES"/>
              </w:rPr>
              <w:t xml:space="preserve"> • </w:t>
            </w:r>
            <w:r>
              <w:t>mayo del 2019</w:t>
            </w:r>
            <w:r w:rsidR="002C2CDD" w:rsidRPr="00906BEE">
              <w:rPr>
                <w:lang w:bidi="es-ES"/>
              </w:rPr>
              <w:t xml:space="preserve"> – </w:t>
            </w:r>
            <w:r>
              <w:t>octubre del 2019</w:t>
            </w:r>
          </w:p>
          <w:p w:rsidR="002C2CDD" w:rsidRPr="00906BEE" w:rsidRDefault="00D70529" w:rsidP="007569C1">
            <w:r>
              <w:t xml:space="preserve">Atención de clientes y orden de productos de ropa </w:t>
            </w:r>
          </w:p>
          <w:p w:rsidR="002C2CDD" w:rsidRPr="00906BEE" w:rsidRDefault="00D70529" w:rsidP="007569C1">
            <w:pPr>
              <w:pStyle w:val="Ttulo4"/>
            </w:pPr>
            <w:r>
              <w:t>vendedora</w:t>
            </w:r>
            <w:r w:rsidR="002C2CDD" w:rsidRPr="00906BEE">
              <w:rPr>
                <w:lang w:bidi="es-ES"/>
              </w:rPr>
              <w:t xml:space="preserve"> • </w:t>
            </w:r>
            <w:r w:rsidR="00913A69">
              <w:t>marib</w:t>
            </w:r>
            <w:r>
              <w:t>erico</w:t>
            </w:r>
            <w:r w:rsidR="002C2CDD" w:rsidRPr="00906BEE">
              <w:rPr>
                <w:lang w:bidi="es-ES"/>
              </w:rPr>
              <w:t xml:space="preserve"> • </w:t>
            </w:r>
            <w:r>
              <w:t>17 de diciembre 2021</w:t>
            </w:r>
            <w:r w:rsidR="002C2CDD" w:rsidRPr="00906BEE">
              <w:rPr>
                <w:lang w:bidi="es-ES"/>
              </w:rPr>
              <w:t xml:space="preserve"> – </w:t>
            </w:r>
            <w:r>
              <w:t>31 de diciembre 2021</w:t>
            </w:r>
          </w:p>
          <w:p w:rsidR="002C2CDD" w:rsidRPr="00906BEE" w:rsidRDefault="00D70529" w:rsidP="007569C1">
            <w:r>
              <w:t>Vendedora por festividad de año nuevo y navidad en local de marisco.</w:t>
            </w:r>
          </w:p>
          <w:p w:rsidR="002C2CDD" w:rsidRPr="00906BEE" w:rsidRDefault="00E7246B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6BEDFCBF050D47B2A9851CE4E453253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:rsidR="002C2CDD" w:rsidRPr="00906BEE" w:rsidRDefault="00507187" w:rsidP="007569C1">
            <w:pPr>
              <w:pStyle w:val="Ttulo4"/>
            </w:pPr>
            <w:r>
              <w:t>Tecnico en nivel medio en administracion mencion Recurso humanos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2019</w:t>
            </w:r>
            <w:r w:rsidR="002C2CDD" w:rsidRPr="00906BEE">
              <w:rPr>
                <w:lang w:bidi="es-ES"/>
              </w:rPr>
              <w:t xml:space="preserve"> • </w:t>
            </w:r>
            <w:r>
              <w:t>liceo gabriel conzalez videla</w:t>
            </w:r>
          </w:p>
          <w:p w:rsidR="002C2CDD" w:rsidRPr="00906BEE" w:rsidRDefault="00507187" w:rsidP="007569C1">
            <w:r>
              <w:t>Positivo resumen de notas obteniendo premios por el mejor promedio del curso</w:t>
            </w:r>
          </w:p>
          <w:p w:rsidR="002C2CDD" w:rsidRPr="00906BEE" w:rsidRDefault="00507187" w:rsidP="007569C1">
            <w:pPr>
              <w:pStyle w:val="Ttulo4"/>
            </w:pPr>
            <w:r>
              <w:t>INGENIERO DE EJECUCION EN ADMINISTRACION DE EMPRESAS MENCION RECURSOS HUMANOS</w:t>
            </w:r>
            <w:r w:rsidR="002C2CDD" w:rsidRPr="00906BEE">
              <w:rPr>
                <w:lang w:bidi="es-ES"/>
              </w:rPr>
              <w:t xml:space="preserve"> • </w:t>
            </w:r>
            <w:r>
              <w:t>CURSANDO</w:t>
            </w:r>
            <w:r w:rsidR="002C2CDD" w:rsidRPr="00906BEE">
              <w:rPr>
                <w:lang w:bidi="es-ES"/>
              </w:rPr>
              <w:t xml:space="preserve"> • </w:t>
            </w:r>
            <w:r>
              <w:t xml:space="preserve">aiep </w:t>
            </w:r>
          </w:p>
          <w:p w:rsidR="002C2CDD" w:rsidRPr="00906BEE" w:rsidRDefault="00507187" w:rsidP="007569C1">
            <w:r>
              <w:t xml:space="preserve">Curando actualmente e integrándome a mi segundo año </w:t>
            </w:r>
          </w:p>
          <w:p w:rsidR="002C2CDD" w:rsidRPr="00906BEE" w:rsidRDefault="002C2CDD" w:rsidP="007569C1">
            <w:pPr>
              <w:pStyle w:val="Ttulo3"/>
            </w:pPr>
          </w:p>
          <w:p w:rsidR="00741125" w:rsidRPr="00906BEE" w:rsidRDefault="00741125" w:rsidP="00507187"/>
        </w:tc>
      </w:tr>
    </w:tbl>
    <w:p w:rsidR="00826A10" w:rsidRDefault="00826A10" w:rsidP="00E22E87">
      <w:pPr>
        <w:pStyle w:val="Sinespaciado"/>
      </w:pPr>
    </w:p>
    <w:p w:rsidR="00C62C50" w:rsidRDefault="00C62C50" w:rsidP="00826A10">
      <w:bookmarkStart w:id="0" w:name="_GoBack"/>
      <w:bookmarkEnd w:id="0"/>
    </w:p>
    <w:sectPr w:rsidR="00C62C50" w:rsidSect="00B56BC2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46B" w:rsidRDefault="00E7246B" w:rsidP="00713050">
      <w:pPr>
        <w:spacing w:line="240" w:lineRule="auto"/>
      </w:pPr>
      <w:r>
        <w:separator/>
      </w:r>
    </w:p>
  </w:endnote>
  <w:endnote w:type="continuationSeparator" w:id="0">
    <w:p w:rsidR="00E7246B" w:rsidRDefault="00E7246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epgina"/>
          </w:pPr>
          <w:r w:rsidRPr="00CA3DF1">
            <w:rPr>
              <w:noProof/>
              <w:lang w:val="es-CL" w:eastAsia="es-CL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1D90AA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CL" w:eastAsia="es-CL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FD70F3F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x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g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CUJv80txIAACxlAAAOAAAAAAAAAAAA&#10;AAAAAC4CAABkcnMvZTJvRG9jLnhtbFBLAQItABQABgAIAAAAIQBoRxvQ2AAAAAMBAAAPAAAAAAAA&#10;AAAAAAAAABEVAABkcnMvZG93bnJldi54bWxQSwUGAAAAAAQABADzAAAAFh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CL" w:eastAsia="es-CL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C81550D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QB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Q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3xp4p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CL" w:eastAsia="es-CL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822056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h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rAA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O/9uZyhEAAP1jAAAOAAAAAAAAAAAAAAAAAC4CAABk&#10;cnMvZTJvRG9jLnhtbFBLAQItABQABgAIAAAAIQBoRxvQ2AAAAAMBAAAPAAAAAAAAAAAAAAAAACQU&#10;AABkcnMvZG93bnJldi54bWxQSwUGAAAAAAQABADzAAAAKR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Tr="00826A10">
      <w:sdt>
        <w:sdtPr>
          <w:id w:val="205950547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A3DF1" w:rsidRDefault="00826A10" w:rsidP="00826A10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A3DF1">
            <w:rPr>
              <w:noProof/>
              <w:lang w:val="es-CL" w:eastAsia="es-CL"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 descr="icono de correo electrónico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37AA58" id="Grupo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Ss+tN24IAACMOQAADgAAAAAAAAAAAAAAAAAuAgAAZHJz&#10;L2Uyb0RvYy54bWxQSwECLQAUAAYACAAAACEAaEcb0NgAAAADAQAADwAAAAAAAAAAAAAAAADICgAA&#10;ZHJzL2Rvd25yZXYueG1sUEsFBgAAAAAEAAQA8wAAAM0LAAAAAA=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alt="icono de correo electrónico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A617BA" w:rsidP="00217980">
          <w:pPr>
            <w:pStyle w:val="Piedepgina"/>
          </w:pPr>
          <w:r w:rsidRPr="00C2098A">
            <w:rPr>
              <w:noProof/>
              <w:lang w:val="es-CL" w:eastAsia="es-CL"/>
            </w:rPr>
            <mc:AlternateContent>
              <mc:Choice Requires="wpg">
                <w:drawing>
                  <wp:inline distT="0" distB="0" distL="0" distR="0" wp14:anchorId="56B52BCB" wp14:editId="7F5DE795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 descr="Icon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3A892A" id="Grupo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LuHrbX0RAAAeXgAADgAAAAAAAAAAAAAAAAAuAgAAZHJzL2Uyb0RvYy54bWxQSwECLQAU&#10;AAYACAAAACEAaEcb0NgAAAADAQAADwAAAAAAAAAAAAAAAADXEwAAZHJzL2Rvd25yZXYueG1sUEsF&#10;BgAAAAAEAAQA8wAAANwUAAAAAA=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alt="Icono de telé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Default="00E7246B" w:rsidP="00820862">
          <w:pPr>
            <w:pStyle w:val="Piedepgina"/>
          </w:pPr>
          <w:hyperlink r:id="rId1" w:history="1">
            <w:r w:rsidR="006137A8" w:rsidRPr="005C5C8E">
              <w:rPr>
                <w:rStyle w:val="Hipervnculo"/>
              </w:rPr>
              <w:t>Sara.sanchez211119@gmail.com</w:t>
            </w:r>
          </w:hyperlink>
        </w:p>
        <w:p w:rsidR="006137A8" w:rsidRPr="00CA3DF1" w:rsidRDefault="006137A8" w:rsidP="00820862">
          <w:pPr>
            <w:pStyle w:val="Piedepgina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A617BA" w:rsidP="00A617BA">
          <w:pPr>
            <w:pStyle w:val="Piedepgina"/>
          </w:pPr>
          <w:r>
            <w:t>9862173985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A617BA">
          <w:pPr>
            <w:pStyle w:val="Piedepgina"/>
            <w:jc w:val="left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A617BA" w:rsidRPr="00C2098A" w:rsidRDefault="00A617BA" w:rsidP="00A617BA">
          <w:pPr>
            <w:pStyle w:val="Piedepgina"/>
          </w:pPr>
          <w:r>
            <w:t>Peñalolen, 10 de enero</w:t>
          </w:r>
        </w:p>
      </w:tc>
    </w:tr>
  </w:tbl>
  <w:p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46B" w:rsidRDefault="00E7246B" w:rsidP="00713050">
      <w:pPr>
        <w:spacing w:line="240" w:lineRule="auto"/>
      </w:pPr>
      <w:r>
        <w:separator/>
      </w:r>
    </w:p>
  </w:footnote>
  <w:footnote w:type="continuationSeparator" w:id="0">
    <w:p w:rsidR="00E7246B" w:rsidRDefault="00E7246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7"/>
      <w:gridCol w:w="6735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826A10" w:rsidRPr="00906BEE" w:rsidRDefault="00E7246B" w:rsidP="00826A10">
          <w:pPr>
            <w:pStyle w:val="Iniciales"/>
          </w:pPr>
          <w:sdt>
            <w:sdtPr>
              <w:alias w:val="Escriba las iniciales:"/>
              <w:tag w:val="Escriba las iniciales:"/>
              <w:id w:val="1185324316"/>
              <w:temporary/>
              <w:showingPlcHdr/>
              <w15:appearance w15:val="hidden"/>
            </w:sdtPr>
            <w:sdtEndPr/>
            <w:sdtContent>
              <w:r w:rsidR="001A27BC">
                <w:rPr>
                  <w:lang w:bidi="es-ES"/>
                </w:rPr>
                <w:t>SN</w:t>
              </w:r>
            </w:sdtContent>
          </w:sdt>
        </w:p>
        <w:p w:rsidR="001A5CA9" w:rsidRPr="00F207C0" w:rsidRDefault="001A5CA9" w:rsidP="001A5CA9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5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E7246B" w:rsidP="001A5CA9">
                <w:pPr>
                  <w:pStyle w:val="Ttulo1"/>
                  <w:outlineLvl w:val="0"/>
                </w:pPr>
                <w:sdt>
                  <w:sdtPr>
                    <w:alias w:val="Escriba su nombre:"/>
                    <w:tag w:val="Escriba su nombre:"/>
                    <w:id w:val="185027472"/>
                    <w:placeholder>
                      <w:docPart w:val="A6F7747DD5864DA1A74BD19AF1BC1C6E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es-ES"/>
                      </w:rPr>
                      <w:t>Su nombre</w:t>
                    </w:r>
                  </w:sdtContent>
                </w:sdt>
              </w:p>
              <w:p w:rsidR="001A5CA9" w:rsidRDefault="001A5CA9" w:rsidP="001A5CA9">
                <w:pPr>
                  <w:pStyle w:val="Ttulo2"/>
                  <w:outlineLvl w:val="1"/>
                </w:pP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FB0EC9" w:rsidP="001A5CA9">
    <w:pPr>
      <w:pStyle w:val="Encabezado"/>
    </w:pPr>
    <w:r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57064F" wp14:editId="03DF518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73B038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082DCB"/>
    <w:multiLevelType w:val="hybridMultilevel"/>
    <w:tmpl w:val="13EA63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529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27BC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07187"/>
    <w:rsid w:val="00523479"/>
    <w:rsid w:val="00543DB7"/>
    <w:rsid w:val="005729B0"/>
    <w:rsid w:val="00583E4F"/>
    <w:rsid w:val="006137A8"/>
    <w:rsid w:val="00641630"/>
    <w:rsid w:val="00684488"/>
    <w:rsid w:val="006A2B14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13654"/>
    <w:rsid w:val="00820862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13A69"/>
    <w:rsid w:val="00922C9B"/>
    <w:rsid w:val="009243E7"/>
    <w:rsid w:val="00985D58"/>
    <w:rsid w:val="009B3C40"/>
    <w:rsid w:val="009F7AD9"/>
    <w:rsid w:val="00A42540"/>
    <w:rsid w:val="00A50939"/>
    <w:rsid w:val="00A617BA"/>
    <w:rsid w:val="00A83413"/>
    <w:rsid w:val="00AA6A40"/>
    <w:rsid w:val="00AA75F6"/>
    <w:rsid w:val="00AD00FD"/>
    <w:rsid w:val="00AE4E75"/>
    <w:rsid w:val="00AF0A8E"/>
    <w:rsid w:val="00AF6CAB"/>
    <w:rsid w:val="00B27019"/>
    <w:rsid w:val="00B5664D"/>
    <w:rsid w:val="00B56BC2"/>
    <w:rsid w:val="00B76A83"/>
    <w:rsid w:val="00BA5B40"/>
    <w:rsid w:val="00BD0206"/>
    <w:rsid w:val="00BE5C40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70529"/>
    <w:rsid w:val="00D97A41"/>
    <w:rsid w:val="00DD3CF6"/>
    <w:rsid w:val="00DD6416"/>
    <w:rsid w:val="00DF4E0A"/>
    <w:rsid w:val="00E02DCD"/>
    <w:rsid w:val="00E12C60"/>
    <w:rsid w:val="00E22E87"/>
    <w:rsid w:val="00E57630"/>
    <w:rsid w:val="00E7246B"/>
    <w:rsid w:val="00E86C2B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E79F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de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ara.sanchez211119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s\AppData\Roaming\Microsoft\Templates\Curr&#237;culum%20v&#237;tae%20elegant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30C9B856C94EBAB82C62872E07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97833-CBA0-47F8-854D-30A29373AC46}"/>
      </w:docPartPr>
      <w:docPartBody>
        <w:p w:rsidR="00A67AE8" w:rsidRDefault="009970A6">
          <w:pPr>
            <w:pStyle w:val="DF30C9B856C94EBAB82C62872E07DA60"/>
          </w:pPr>
          <w:r w:rsidRPr="00906BEE">
            <w:rPr>
              <w:lang w:bidi="es-ES"/>
            </w:rPr>
            <w:t>Objetivo</w:t>
          </w:r>
        </w:p>
      </w:docPartBody>
    </w:docPart>
    <w:docPart>
      <w:docPartPr>
        <w:name w:val="61367E81F8C347C989D465DBB35B1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B4906-4C5D-43DC-B3A9-35DEBB2CF5F5}"/>
      </w:docPartPr>
      <w:docPartBody>
        <w:p w:rsidR="00A67AE8" w:rsidRDefault="009970A6">
          <w:pPr>
            <w:pStyle w:val="61367E81F8C347C989D465DBB35B14FD"/>
          </w:pPr>
          <w:r w:rsidRPr="00906BEE">
            <w:rPr>
              <w:lang w:bidi="es-ES"/>
            </w:rPr>
            <w:t>Aptitudes</w:t>
          </w:r>
        </w:p>
      </w:docPartBody>
    </w:docPart>
    <w:docPart>
      <w:docPartPr>
        <w:name w:val="D9E4204062DB4C5D80EE80D9BBAC3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0B15E-17A5-417F-885A-851F51ED21A7}"/>
      </w:docPartPr>
      <w:docPartBody>
        <w:p w:rsidR="00A67AE8" w:rsidRDefault="009970A6">
          <w:pPr>
            <w:pStyle w:val="D9E4204062DB4C5D80EE80D9BBAC3311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1E17C56E4407438586080324D3160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FD264-FA11-464D-A8F0-7CD0C1198C9A}"/>
      </w:docPartPr>
      <w:docPartBody>
        <w:p w:rsidR="00A67AE8" w:rsidRDefault="009970A6">
          <w:pPr>
            <w:pStyle w:val="1E17C56E4407438586080324D3160AE4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6BEDFCBF050D47B2A9851CE4E4532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E5D4-D0A8-4C04-94F0-4EFA496E755D}"/>
      </w:docPartPr>
      <w:docPartBody>
        <w:p w:rsidR="00A67AE8" w:rsidRDefault="009970A6">
          <w:pPr>
            <w:pStyle w:val="6BEDFCBF050D47B2A9851CE4E4532532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A6F7747DD5864DA1A74BD19AF1BC1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349AE-C33F-4C08-B630-83D0C8AE6021}"/>
      </w:docPartPr>
      <w:docPartBody>
        <w:p w:rsidR="00A67AE8" w:rsidRDefault="009970A6">
          <w:pPr>
            <w:pStyle w:val="A6F7747DD5864DA1A74BD19AF1BC1C6E"/>
          </w:pPr>
          <w:r w:rsidRPr="00906BEE">
            <w:rPr>
              <w:lang w:bidi="es-ES"/>
            </w:rPr>
            <w:t>Centro educativo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A6"/>
    <w:rsid w:val="00044681"/>
    <w:rsid w:val="00720B63"/>
    <w:rsid w:val="009970A6"/>
    <w:rsid w:val="00A6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59AA473DB4441D0813491A3927DA556">
    <w:name w:val="559AA473DB4441D0813491A3927DA556"/>
  </w:style>
  <w:style w:type="paragraph" w:customStyle="1" w:styleId="DF30C9B856C94EBAB82C62872E07DA60">
    <w:name w:val="DF30C9B856C94EBAB82C62872E07DA60"/>
  </w:style>
  <w:style w:type="paragraph" w:customStyle="1" w:styleId="EBB67976A93B4A82A0B61F221D394CE4">
    <w:name w:val="EBB67976A93B4A82A0B61F221D394CE4"/>
  </w:style>
  <w:style w:type="paragraph" w:customStyle="1" w:styleId="61367E81F8C347C989D465DBB35B14FD">
    <w:name w:val="61367E81F8C347C989D465DBB35B14FD"/>
  </w:style>
  <w:style w:type="paragraph" w:customStyle="1" w:styleId="B47B92971CFF45E1837B365CC7649D00">
    <w:name w:val="B47B92971CFF45E1837B365CC7649D00"/>
  </w:style>
  <w:style w:type="paragraph" w:customStyle="1" w:styleId="D9E4204062DB4C5D80EE80D9BBAC3311">
    <w:name w:val="D9E4204062DB4C5D80EE80D9BBAC3311"/>
  </w:style>
  <w:style w:type="paragraph" w:customStyle="1" w:styleId="B86201156B1E4E4BA3031D83D303C89C">
    <w:name w:val="B86201156B1E4E4BA3031D83D303C89C"/>
  </w:style>
  <w:style w:type="paragraph" w:customStyle="1" w:styleId="B6DF916190124EF1A1054005A30A7D50">
    <w:name w:val="B6DF916190124EF1A1054005A30A7D50"/>
  </w:style>
  <w:style w:type="paragraph" w:customStyle="1" w:styleId="1E17C56E4407438586080324D3160AE4">
    <w:name w:val="1E17C56E4407438586080324D3160AE4"/>
  </w:style>
  <w:style w:type="paragraph" w:customStyle="1" w:styleId="6BF18D1652BD4F50ABF5DFC1276EE18B">
    <w:name w:val="6BF18D1652BD4F50ABF5DFC1276EE18B"/>
  </w:style>
  <w:style w:type="paragraph" w:customStyle="1" w:styleId="7D329F30146B4EE48E8D168419C0E64A">
    <w:name w:val="7D329F30146B4EE48E8D168419C0E64A"/>
  </w:style>
  <w:style w:type="paragraph" w:customStyle="1" w:styleId="986F32168D1C4C4AB2170230A53BFC4F">
    <w:name w:val="986F32168D1C4C4AB2170230A53BFC4F"/>
  </w:style>
  <w:style w:type="paragraph" w:customStyle="1" w:styleId="F28B5618CBAE496AA5EC22D8396F3E5B">
    <w:name w:val="F28B5618CBAE496AA5EC22D8396F3E5B"/>
  </w:style>
  <w:style w:type="paragraph" w:customStyle="1" w:styleId="16E6896A02414297888DCB5498595A49">
    <w:name w:val="16E6896A02414297888DCB5498595A49"/>
  </w:style>
  <w:style w:type="paragraph" w:customStyle="1" w:styleId="E1818204284A4FC49F346A55CFEE9802">
    <w:name w:val="E1818204284A4FC49F346A55CFEE9802"/>
  </w:style>
  <w:style w:type="paragraph" w:customStyle="1" w:styleId="532BCA439E9840328CA1C69A4C152DEC">
    <w:name w:val="532BCA439E9840328CA1C69A4C152DEC"/>
  </w:style>
  <w:style w:type="paragraph" w:customStyle="1" w:styleId="996153DCF2894C2C832A06B998C3A060">
    <w:name w:val="996153DCF2894C2C832A06B998C3A060"/>
  </w:style>
  <w:style w:type="paragraph" w:customStyle="1" w:styleId="1D1290FBCD654CE8BAF5F195895639B8">
    <w:name w:val="1D1290FBCD654CE8BAF5F195895639B8"/>
  </w:style>
  <w:style w:type="paragraph" w:customStyle="1" w:styleId="E518A1AEA0774938A1F3D1B8AED2E17B">
    <w:name w:val="E518A1AEA0774938A1F3D1B8AED2E17B"/>
  </w:style>
  <w:style w:type="paragraph" w:customStyle="1" w:styleId="6BEDFCBF050D47B2A9851CE4E4532532">
    <w:name w:val="6BEDFCBF050D47B2A9851CE4E4532532"/>
  </w:style>
  <w:style w:type="paragraph" w:customStyle="1" w:styleId="8C0342999D274D28986FEB1653F34E6D">
    <w:name w:val="8C0342999D274D28986FEB1653F34E6D"/>
  </w:style>
  <w:style w:type="paragraph" w:customStyle="1" w:styleId="38AFF5679580409E8651BABD2A0977A6">
    <w:name w:val="38AFF5679580409E8651BABD2A0977A6"/>
  </w:style>
  <w:style w:type="paragraph" w:customStyle="1" w:styleId="C8BE6D6814034264BC5BB7C9F6DB75FF">
    <w:name w:val="C8BE6D6814034264BC5BB7C9F6DB75FF"/>
  </w:style>
  <w:style w:type="paragraph" w:customStyle="1" w:styleId="67EE017D23544FACB6C1F54BB6BE836C">
    <w:name w:val="67EE017D23544FACB6C1F54BB6BE836C"/>
  </w:style>
  <w:style w:type="paragraph" w:customStyle="1" w:styleId="C648F8AA48C54C7C940FBD43AE9A4068">
    <w:name w:val="C648F8AA48C54C7C940FBD43AE9A4068"/>
  </w:style>
  <w:style w:type="paragraph" w:customStyle="1" w:styleId="BB5C43D1046144D0A9BAF67F9F1940D1">
    <w:name w:val="BB5C43D1046144D0A9BAF67F9F1940D1"/>
  </w:style>
  <w:style w:type="paragraph" w:customStyle="1" w:styleId="A6F7747DD5864DA1A74BD19AF1BC1C6E">
    <w:name w:val="A6F7747DD5864DA1A74BD19AF1BC1C6E"/>
  </w:style>
  <w:style w:type="paragraph" w:customStyle="1" w:styleId="A537FF7B72234415BDEC5FD592983D51">
    <w:name w:val="A537FF7B72234415BDEC5FD592983D51"/>
  </w:style>
  <w:style w:type="paragraph" w:customStyle="1" w:styleId="1585F971558149128F714F135439E9AB">
    <w:name w:val="1585F971558149128F714F135439E9AB"/>
  </w:style>
  <w:style w:type="paragraph" w:customStyle="1" w:styleId="C01FD524571C4AE295872D8D9C77D2CB">
    <w:name w:val="C01FD524571C4AE295872D8D9C77D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elegante diseñado por MOO</Template>
  <TotalTime>0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2022-01-10T18:25:00Z</dcterms:created>
  <dcterms:modified xsi:type="dcterms:W3CDTF">2022-01-11T03:21:00Z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