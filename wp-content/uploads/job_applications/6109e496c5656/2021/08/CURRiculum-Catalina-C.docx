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14:paraId="60ED5807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A85B6F" w14:paraId="190F9EF8" w14:textId="77777777" w:rsidTr="00010A2C">
              <w:trPr>
                <w:trHeight w:hRule="exact" w:val="2599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3D190973" w14:textId="20B1FC01" w:rsidR="004A7542" w:rsidRPr="002D589D" w:rsidRDefault="001D5D81" w:rsidP="00346ED4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824854766C9436697A2FB58C7740A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048C651C" w14:textId="6248D894" w:rsidR="00447808" w:rsidRPr="00447808" w:rsidRDefault="00C20BCB" w:rsidP="00447808">
                  <w:pPr>
                    <w:pStyle w:val="Ttulo2"/>
                    <w:rPr>
                      <w:b w:val="0"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DFBB2F6" wp14:editId="3401DE0B">
                            <wp:simplePos x="0" y="0"/>
                            <wp:positionH relativeFrom="column">
                              <wp:posOffset>3574415</wp:posOffset>
                            </wp:positionH>
                            <wp:positionV relativeFrom="paragraph">
                              <wp:posOffset>1266190</wp:posOffset>
                            </wp:positionV>
                            <wp:extent cx="2790825" cy="3152775"/>
                            <wp:effectExtent l="0" t="0" r="28575" b="28575"/>
                            <wp:wrapNone/>
                            <wp:docPr id="1" name="Cuadro de text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90825" cy="31527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308DA30" w14:textId="3708DD46" w:rsidR="0046034F" w:rsidRDefault="0046034F" w:rsidP="0046034F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</w:pP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U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  <w:r w:rsidRPr="0046034F">
                                          <w:rPr>
                                            <w:sz w:val="28"/>
                                            <w:szCs w:val="28"/>
                                            <w:lang w:val="es-MX"/>
                                          </w:rPr>
                                          <w:t>N</w:t>
                                        </w:r>
                                      </w:p>
                                      <w:p w14:paraId="3F71017F" w14:textId="77777777" w:rsidR="00C20BCB" w:rsidRDefault="00C20BCB" w:rsidP="0046034F">
                                        <w:pPr>
                                          <w:rPr>
                                            <w:lang w:val="es-MX"/>
                                          </w:rPr>
                                        </w:pPr>
                                      </w:p>
                                      <w:p w14:paraId="1C16D521" w14:textId="77777777" w:rsidR="00C20BCB" w:rsidRDefault="00C20BCB" w:rsidP="0046034F">
                                        <w:pPr>
                                          <w:rPr>
                                            <w:lang w:val="es-MX"/>
                                          </w:rPr>
                                        </w:pPr>
                                      </w:p>
                                      <w:p w14:paraId="6A1D8E6F" w14:textId="2FD0804D" w:rsidR="0046034F" w:rsidRPr="0046034F" w:rsidRDefault="0046034F" w:rsidP="0046034F">
                                        <w:pPr>
                                          <w:rPr>
                                            <w:lang w:val="es-MX"/>
                                          </w:rPr>
                                        </w:pPr>
                                        <w:r w:rsidRPr="0046034F">
                                          <w:rPr>
                                            <w:lang w:val="es-MX"/>
                                          </w:rPr>
                                          <w:t xml:space="preserve">Estudiante </w:t>
                                        </w:r>
                                        <w:r>
                                          <w:rPr>
                                            <w:lang w:val="es-MX"/>
                                          </w:rPr>
                                          <w:t>de 4to medio</w:t>
                                        </w:r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 xml:space="preserve"> con permiso notarial</w:t>
                                        </w:r>
                                        <w:r>
                                          <w:rPr>
                                            <w:lang w:val="es-MX"/>
                                          </w:rPr>
                                          <w:t xml:space="preserve">. Enfocada en terminar estudios y adquirir experiencia en terreno, dispuesta a aprender y </w:t>
                                        </w:r>
                                        <w:r w:rsidR="004115C7">
                                          <w:rPr>
                                            <w:lang w:val="es-MX"/>
                                          </w:rPr>
                                          <w:t>trabajar en equipo, responsable</w:t>
                                        </w:r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>,</w:t>
                                        </w:r>
                                        <w:r w:rsidR="004115C7">
                                          <w:rPr>
                                            <w:lang w:val="es-MX"/>
                                          </w:rPr>
                                          <w:t xml:space="preserve"> proactiva</w:t>
                                        </w:r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 xml:space="preserve"> y fácil aprendizaje</w:t>
                                        </w:r>
                                        <w:r w:rsidR="004115C7">
                                          <w:rPr>
                                            <w:lang w:val="es-MX"/>
                                          </w:rPr>
                                          <w:t>.</w:t>
                                        </w:r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 xml:space="preserve"> Manejo de redes sociales y plataformas digitales como Word, </w:t>
                                        </w:r>
                                        <w:proofErr w:type="spellStart"/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>Power</w:t>
                                        </w:r>
                                        <w:proofErr w:type="spellEnd"/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 xml:space="preserve"> Point y </w:t>
                                        </w:r>
                                        <w:proofErr w:type="spellStart"/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>Canva</w:t>
                                        </w:r>
                                        <w:proofErr w:type="spellEnd"/>
                                        <w:r w:rsidR="00C20BCB">
                                          <w:rPr>
                                            <w:lang w:val="es-MX"/>
                                          </w:rPr>
                                          <w:t xml:space="preserve">. </w:t>
                                        </w:r>
                                      </w:p>
                                      <w:p w14:paraId="5E8E9FC6" w14:textId="77777777" w:rsidR="0046034F" w:rsidRPr="0046034F" w:rsidRDefault="0046034F" w:rsidP="0046034F">
                                        <w:pPr>
                                          <w:rPr>
                                            <w:lang w:val="es-MX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FBB2F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1" o:spid="_x0000_s1026" type="#_x0000_t202" style="position:absolute;left:0;text-align:left;margin-left:281.45pt;margin-top:99.7pt;width:219.75pt;height:2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" fillcolor="#ffd556 [3204]" strokecolor="#a97f00 [1604]" strokeweight="1pt">
                            <v:textbox>
                              <w:txbxContent>
                                <w:p w14:paraId="1308DA30" w14:textId="3708DD46" w:rsidR="0046034F" w:rsidRDefault="0046034F" w:rsidP="0046034F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R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U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M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</w:t>
                                  </w:r>
                                  <w:r w:rsidRPr="0046034F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N</w:t>
                                  </w:r>
                                </w:p>
                                <w:p w14:paraId="3F71017F" w14:textId="77777777" w:rsidR="00C20BCB" w:rsidRDefault="00C20BCB" w:rsidP="0046034F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1C16D521" w14:textId="77777777" w:rsidR="00C20BCB" w:rsidRDefault="00C20BCB" w:rsidP="0046034F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6A1D8E6F" w14:textId="2FD0804D" w:rsidR="0046034F" w:rsidRPr="0046034F" w:rsidRDefault="0046034F" w:rsidP="0046034F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46034F">
                                    <w:rPr>
                                      <w:lang w:val="es-MX"/>
                                    </w:rPr>
                                    <w:t xml:space="preserve">Estudiante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de 4to medio</w:t>
                                  </w:r>
                                  <w:r w:rsidR="00C20BCB">
                                    <w:rPr>
                                      <w:lang w:val="es-MX"/>
                                    </w:rPr>
                                    <w:t xml:space="preserve"> con permiso notarial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. Enfocada en terminar estudios y adquirir experiencia en terreno, dispuesta a aprender y </w:t>
                                  </w:r>
                                  <w:r w:rsidR="004115C7">
                                    <w:rPr>
                                      <w:lang w:val="es-MX"/>
                                    </w:rPr>
                                    <w:t>trabajar en equipo, responsable</w:t>
                                  </w:r>
                                  <w:r w:rsidR="00C20BCB">
                                    <w:rPr>
                                      <w:lang w:val="es-MX"/>
                                    </w:rPr>
                                    <w:t>,</w:t>
                                  </w:r>
                                  <w:r w:rsidR="004115C7">
                                    <w:rPr>
                                      <w:lang w:val="es-MX"/>
                                    </w:rPr>
                                    <w:t xml:space="preserve"> proactiva</w:t>
                                  </w:r>
                                  <w:r w:rsidR="00C20BCB">
                                    <w:rPr>
                                      <w:lang w:val="es-MX"/>
                                    </w:rPr>
                                    <w:t xml:space="preserve"> y fácil aprendizaje</w:t>
                                  </w:r>
                                  <w:r w:rsidR="004115C7">
                                    <w:rPr>
                                      <w:lang w:val="es-MX"/>
                                    </w:rPr>
                                    <w:t>.</w:t>
                                  </w:r>
                                  <w:r w:rsidR="00C20BCB">
                                    <w:rPr>
                                      <w:lang w:val="es-MX"/>
                                    </w:rPr>
                                    <w:t xml:space="preserve"> Manejo de redes sociales y plataformas digitales como Word, </w:t>
                                  </w:r>
                                  <w:proofErr w:type="spellStart"/>
                                  <w:r w:rsidR="00C20BCB">
                                    <w:rPr>
                                      <w:lang w:val="es-MX"/>
                                    </w:rPr>
                                    <w:t>Power</w:t>
                                  </w:r>
                                  <w:proofErr w:type="spellEnd"/>
                                  <w:r w:rsidR="00C20BCB">
                                    <w:rPr>
                                      <w:lang w:val="es-MX"/>
                                    </w:rPr>
                                    <w:t xml:space="preserve"> Point y </w:t>
                                  </w:r>
                                  <w:proofErr w:type="spellStart"/>
                                  <w:r w:rsidR="00C20BCB">
                                    <w:rPr>
                                      <w:lang w:val="es-MX"/>
                                    </w:rPr>
                                    <w:t>Canva</w:t>
                                  </w:r>
                                  <w:proofErr w:type="spellEnd"/>
                                  <w:r w:rsidR="00C20BCB">
                                    <w:rPr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5E8E9FC6" w14:textId="77777777" w:rsidR="0046034F" w:rsidRPr="0046034F" w:rsidRDefault="0046034F" w:rsidP="0046034F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7CE1426" wp14:editId="296426B7">
                            <wp:simplePos x="0" y="0"/>
                            <wp:positionH relativeFrom="column">
                              <wp:posOffset>3574415</wp:posOffset>
                            </wp:positionH>
                            <wp:positionV relativeFrom="paragraph">
                              <wp:posOffset>1618615</wp:posOffset>
                            </wp:positionV>
                            <wp:extent cx="2790825" cy="2447925"/>
                            <wp:effectExtent l="0" t="0" r="28575" b="28575"/>
                            <wp:wrapNone/>
                            <wp:docPr id="25" name="Rectángul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90825" cy="24479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D6055B" w14:textId="1746F2BE" w:rsidR="0046034F" w:rsidRPr="0046034F" w:rsidRDefault="0046034F" w:rsidP="0046034F">
                                        <w:pPr>
                                          <w:jc w:val="both"/>
                                          <w:rPr>
                                            <w:lang w:val="es-MX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CE1426" id="Rectángulo 25" o:spid="_x0000_s1027" style="position:absolute;left:0;text-align:left;margin-left:281.45pt;margin-top:127.45pt;width:219.75pt;height:19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" fillcolor="#ffd556 [3204]" strokecolor="#a97f00 [1604]" strokeweight="1pt">
                            <v:textbox>
                              <w:txbxContent>
                                <w:p w14:paraId="2CD6055B" w14:textId="1746F2BE" w:rsidR="0046034F" w:rsidRPr="0046034F" w:rsidRDefault="0046034F" w:rsidP="0046034F">
                                  <w:pPr>
                                    <w:jc w:val="both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93DF5">
                    <w:t>Compromiso</w:t>
                  </w:r>
                  <w:r w:rsidR="00010A2C">
                    <w:t>,</w:t>
                  </w:r>
                  <w:r w:rsidR="00493DF5">
                    <w:t xml:space="preserve"> actitud mediadora y diplomática</w:t>
                  </w:r>
                  <w:r w:rsidR="00010A2C">
                    <w:t xml:space="preserve">, </w:t>
                  </w:r>
                  <w:r w:rsidR="00493DF5">
                    <w:t>adaptabilidad al cambio, trabajo bajo presión, trabajo en equipo, paciente, capacidad de organización, aprendizaje constante y fácil.</w:t>
                  </w:r>
                </w:p>
              </w:tc>
            </w:tr>
            <w:tr w:rsidR="004A7542" w:rsidRPr="00A85B6F" w14:paraId="577A97AA" w14:textId="77777777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075241A0" w14:textId="77777777" w:rsidR="004A7542" w:rsidRPr="00A85B6F" w:rsidRDefault="001D5D81" w:rsidP="00346ED4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DE0E4CC4884343968B3CA3D4A516E4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411532AB" w14:textId="77777777" w:rsidR="001E127E" w:rsidRDefault="001E127E" w:rsidP="00346ED4">
                  <w:pPr>
                    <w:rPr>
                      <w:b/>
                      <w:bCs/>
                    </w:rPr>
                  </w:pPr>
                </w:p>
                <w:p w14:paraId="4598F9FB" w14:textId="782F13BD" w:rsidR="00B34CAF" w:rsidRPr="00B34CAF" w:rsidRDefault="00B34CAF" w:rsidP="00346ED4">
                  <w:pPr>
                    <w:rPr>
                      <w:b/>
                      <w:bCs/>
                    </w:rPr>
                  </w:pPr>
                  <w:r w:rsidRPr="00B34CAF">
                    <w:rPr>
                      <w:b/>
                      <w:bCs/>
                    </w:rPr>
                    <w:t>Trabajo envolviendo regalos</w:t>
                  </w:r>
                </w:p>
                <w:p w14:paraId="39EE193D" w14:textId="0EFF0EDC" w:rsidR="00B34CAF" w:rsidRDefault="00B34CAF" w:rsidP="00346ED4">
                  <w:r>
                    <w:t>Como beneficiaria de grupo Scout trabaje envolviendo regalos en épocas festivas en tienda La Polar, siendo capaz de manejar un gran numero de publico dada la fecha y posteriormente contabilizar ganancias.</w:t>
                  </w:r>
                </w:p>
                <w:p w14:paraId="69E9BDA6" w14:textId="77777777" w:rsidR="001E127E" w:rsidRDefault="001E127E" w:rsidP="00346ED4"/>
                <w:p w14:paraId="50824ADA" w14:textId="47626786" w:rsidR="00B34CAF" w:rsidRPr="00B34CAF" w:rsidRDefault="00B34CAF" w:rsidP="00346ED4">
                  <w:pPr>
                    <w:rPr>
                      <w:b/>
                      <w:bCs/>
                    </w:rPr>
                  </w:pPr>
                  <w:r w:rsidRPr="00B34CAF">
                    <w:rPr>
                      <w:b/>
                      <w:bCs/>
                    </w:rPr>
                    <w:t>Tesorera Directiva 2020</w:t>
                  </w:r>
                </w:p>
                <w:p w14:paraId="252A4FA1" w14:textId="471D7E31" w:rsidR="00B34CAF" w:rsidRDefault="00B34CAF" w:rsidP="00346ED4">
                  <w:r>
                    <w:t>miembro de la directiva con la función de tesorera en el penúltimo año de mi educación media, encargada de organizar, liderar y ejecutar actividades para la recaudación de fondos</w:t>
                  </w:r>
                  <w:r w:rsidR="000A7DDD">
                    <w:t>.</w:t>
                  </w:r>
                </w:p>
                <w:p w14:paraId="517F056D" w14:textId="77777777" w:rsidR="001E127E" w:rsidRDefault="001E127E" w:rsidP="00346ED4"/>
                <w:p w14:paraId="40771C0F" w14:textId="075962D4" w:rsidR="000A7DDD" w:rsidRDefault="000A7DDD" w:rsidP="00346ED4">
                  <w:pPr>
                    <w:rPr>
                      <w:b/>
                      <w:bCs/>
                    </w:rPr>
                  </w:pPr>
                  <w:r w:rsidRPr="000A7DDD">
                    <w:rPr>
                      <w:b/>
                      <w:bCs/>
                    </w:rPr>
                    <w:t>Atención al público y manejo de caja vecina en negocio de barrio</w:t>
                  </w:r>
                </w:p>
                <w:p w14:paraId="0B310336" w14:textId="1FA9A3B9" w:rsidR="000A7DDD" w:rsidRDefault="000A7DDD" w:rsidP="00346ED4">
                  <w:r>
                    <w:t>Ocasionalmente asistí el negocio familiar manejando maquinaria de caja vecina.</w:t>
                  </w:r>
                </w:p>
                <w:p w14:paraId="49FAB0A5" w14:textId="0DE0E469" w:rsidR="00C20BCB" w:rsidRDefault="00C20BCB" w:rsidP="00346ED4"/>
                <w:p w14:paraId="07A738D6" w14:textId="77777777" w:rsidR="00C20BCB" w:rsidRPr="000A7DDD" w:rsidRDefault="00C20BCB" w:rsidP="00346ED4"/>
                <w:p w14:paraId="214359A5" w14:textId="77777777" w:rsidR="004A7542" w:rsidRPr="00A85B6F" w:rsidRDefault="001D5D81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15D2F3509FDD46BAB76D8CF50F7E97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FD2CD82" w14:textId="7A64DBFD" w:rsidR="004A7542" w:rsidRDefault="000A7DDD" w:rsidP="00346ED4">
                  <w:pPr>
                    <w:pStyle w:val="Ttulo2"/>
                  </w:pPr>
                  <w:r>
                    <w:t>Cursando 4to medio</w:t>
                  </w:r>
                  <w:r w:rsidR="004A7542" w:rsidRPr="005B0E81">
                    <w:rPr>
                      <w:lang w:bidi="es-ES"/>
                    </w:rPr>
                    <w:t xml:space="preserve"> | </w:t>
                  </w:r>
                  <w:r>
                    <w:t>Colegio Obispo Alvear Puente Alto</w:t>
                  </w:r>
                </w:p>
                <w:p w14:paraId="177DFDB4" w14:textId="6A5FBA6B" w:rsidR="004A7542" w:rsidRPr="00A85B6F" w:rsidRDefault="004A7542" w:rsidP="00346ED4"/>
              </w:tc>
            </w:tr>
          </w:tbl>
          <w:p w14:paraId="15193438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2776"/>
              <w:tblOverlap w:val="never"/>
              <w:tblW w:w="4678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678"/>
            </w:tblGrid>
            <w:tr w:rsidR="004A7542" w:rsidRPr="00A85B6F" w14:paraId="64621849" w14:textId="77777777" w:rsidTr="00010A2C">
              <w:trPr>
                <w:trHeight w:hRule="exact" w:val="400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77892BCC" w14:textId="0849B012" w:rsidR="00E10171" w:rsidRPr="00E10171" w:rsidRDefault="00E10171" w:rsidP="00493DF5">
                  <w:pPr>
                    <w:pStyle w:val="Ttulo1"/>
                  </w:pPr>
                </w:p>
              </w:tc>
            </w:tr>
            <w:tr w:rsidR="004A7542" w:rsidRPr="00A85B6F" w14:paraId="0E24FD1E" w14:textId="77777777" w:rsidTr="00010A2C">
              <w:trPr>
                <w:trHeight w:val="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14:paraId="377B3ECD" w14:textId="6230BFAF" w:rsidR="004A7542" w:rsidRPr="00A85B6F" w:rsidRDefault="004A7542" w:rsidP="00346ED4"/>
              </w:tc>
            </w:tr>
            <w:tr w:rsidR="004A7542" w:rsidRPr="00A85B6F" w14:paraId="349F7B8F" w14:textId="77777777" w:rsidTr="001E127E">
              <w:trPr>
                <w:trHeight w:val="280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C0F15AE" w14:textId="063DD923" w:rsidR="004A7542" w:rsidRDefault="00C20BCB" w:rsidP="004A7542">
                  <w:pPr>
                    <w:pStyle w:val="Ttulo1"/>
                  </w:pPr>
                  <w:r>
                    <w:t>INFORMACIÓN PERSONAL</w:t>
                  </w:r>
                </w:p>
                <w:p w14:paraId="0DBFB7E9" w14:textId="77777777" w:rsidR="001E127E" w:rsidRPr="001E127E" w:rsidRDefault="001E127E" w:rsidP="001E127E"/>
                <w:p w14:paraId="367EDCEC" w14:textId="07FEE737" w:rsidR="00C20BCB" w:rsidRDefault="00C20BCB" w:rsidP="00C20BCB">
                  <w:r>
                    <w:t>Edad: 17 años</w:t>
                  </w:r>
                </w:p>
                <w:p w14:paraId="58F8CE72" w14:textId="2A309546" w:rsidR="00C20BCB" w:rsidRDefault="00C20BCB" w:rsidP="00C20BCB">
                  <w:r>
                    <w:t>Estado Civil: Soltera</w:t>
                  </w:r>
                </w:p>
                <w:p w14:paraId="24DB7439" w14:textId="74B82F3C" w:rsidR="00C20BCB" w:rsidRDefault="00C20BCB" w:rsidP="00C20BCB">
                  <w:r>
                    <w:t>Nacionalidad: chilena</w:t>
                  </w:r>
                </w:p>
                <w:p w14:paraId="524A5EAB" w14:textId="175205C9" w:rsidR="00C20BCB" w:rsidRDefault="00C20BCB" w:rsidP="00C20BCB">
                  <w:r>
                    <w:t>Dirección: Padre Hurtado 541</w:t>
                  </w:r>
                </w:p>
                <w:p w14:paraId="40B4AF69" w14:textId="3B62448F" w:rsidR="00C20BCB" w:rsidRPr="00C20BCB" w:rsidRDefault="00C20BCB" w:rsidP="00C20BCB">
                  <w:r>
                    <w:t>Comuna: Puente Alto</w:t>
                  </w:r>
                </w:p>
                <w:p w14:paraId="36B59EEE" w14:textId="77777777" w:rsidR="00C20BCB" w:rsidRPr="00C20BCB" w:rsidRDefault="00C20BCB" w:rsidP="00C20BCB"/>
                <w:p w14:paraId="29BF8D61" w14:textId="646AB0C0" w:rsidR="004A7542" w:rsidRPr="00A85B6F" w:rsidRDefault="004A7542" w:rsidP="00346ED4">
                  <w:pPr>
                    <w:pStyle w:val="Ttulo2"/>
                  </w:pPr>
                </w:p>
              </w:tc>
            </w:tr>
          </w:tbl>
          <w:tbl>
            <w:tblPr>
              <w:tblpPr w:leftFromText="141" w:rightFromText="141" w:vertAnchor="page" w:horzAnchor="page" w:tblpX="520" w:tblpY="1"/>
              <w:tblOverlap w:val="never"/>
              <w:tblW w:w="4576" w:type="dxa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Diseño de tabla de contacto"/>
            </w:tblPr>
            <w:tblGrid>
              <w:gridCol w:w="2288"/>
              <w:gridCol w:w="2288"/>
            </w:tblGrid>
            <w:tr w:rsidR="009D627A" w:rsidRPr="00A85B6F" w14:paraId="63F98E0E" w14:textId="77777777" w:rsidTr="009D627A">
              <w:trPr>
                <w:trHeight w:val="358"/>
              </w:trPr>
              <w:tc>
                <w:tcPr>
                  <w:tcW w:w="2288" w:type="dxa"/>
                  <w:tcMar>
                    <w:top w:w="288" w:type="dxa"/>
                    <w:bottom w:w="0" w:type="dxa"/>
                  </w:tcMar>
                </w:tcPr>
                <w:p w14:paraId="1E142141" w14:textId="77777777" w:rsidR="009D627A" w:rsidRPr="00A85B6F" w:rsidRDefault="009D627A" w:rsidP="009D627A">
                  <w:pPr>
                    <w:pStyle w:val="Grfico"/>
                    <w:spacing w:after="0"/>
                  </w:pPr>
                  <w:r w:rsidRPr="00A85B6F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6EC6FF0" wp14:editId="378EEFF4">
                            <wp:extent cx="329184" cy="329184"/>
                            <wp:effectExtent l="0" t="0" r="0" b="0"/>
                            <wp:docPr id="6" name="Grupo 322" title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7" name="Elipse 7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8D5FAF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<v:stroke joinstyle="miter"/>
                            </v:oval>
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288" w:type="dxa"/>
                  <w:tcMar>
                    <w:top w:w="288" w:type="dxa"/>
                    <w:bottom w:w="0" w:type="dxa"/>
                  </w:tcMar>
                </w:tcPr>
                <w:p w14:paraId="054C8792" w14:textId="264DC6C4" w:rsidR="009D627A" w:rsidRPr="00A85B6F" w:rsidRDefault="00010A2C" w:rsidP="009D627A">
                  <w:pPr>
                    <w:pStyle w:val="Grfico"/>
                    <w:spacing w:after="0"/>
                  </w:pPr>
                  <w:r>
                    <w:t xml:space="preserve">  </w:t>
                  </w:r>
                  <w:r w:rsidR="009D627A" w:rsidRPr="00A85B6F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96BE8AF" wp14:editId="0BCA30EF">
                            <wp:extent cx="329184" cy="329184"/>
                            <wp:effectExtent l="0" t="0" r="0" b="0"/>
                            <wp:docPr id="304" name="Grupo 303" title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38328" cy="338328"/>
                                    </a:xfrm>
                                  </wpg:grpSpPr>
                                  <wps:wsp>
                                    <wps:cNvPr id="2" name="Elipse 2"/>
                                    <wps:cNvSpPr/>
                                    <wps:spPr>
                                      <a:xfrm>
                                        <a:off x="0" y="0"/>
                                        <a:ext cx="338328" cy="3383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245" y="92170"/>
                                        <a:ext cx="223838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AABBA6F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yx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wU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8hQ0hyxwA&#10;AOejAAAOAAAAAAAAAAAAAAAAAC4CAABkcnMvZTJvRG9jLnhtbFBLAQItABQABgAIAAAAIQBoRxvQ&#10;2AAAAAMBAAAPAAAAAAAAAAAAAAAAACUfAABkcnMvZG93bnJldi54bWxQSwUGAAAAAAQABADzAAAA&#10;KiAAAAAA&#10;">
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<v:stroke joinstyle="miter"/>
                            </v:oval>
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D627A" w:rsidRPr="00A85B6F" w14:paraId="780379EE" w14:textId="77777777" w:rsidTr="009D627A">
              <w:trPr>
                <w:trHeight w:val="555"/>
              </w:trPr>
              <w:tc>
                <w:tcPr>
                  <w:tcW w:w="2288" w:type="dxa"/>
                  <w:tcMar>
                    <w:top w:w="0" w:type="dxa"/>
                    <w:bottom w:w="0" w:type="dxa"/>
                  </w:tcMar>
                </w:tcPr>
                <w:p w14:paraId="77CB9AC1" w14:textId="23D92166" w:rsidR="009D627A" w:rsidRPr="001E127E" w:rsidRDefault="009D627A" w:rsidP="009D627A">
                  <w:pPr>
                    <w:spacing w:after="0"/>
                    <w:rPr>
                      <w:sz w:val="20"/>
                      <w:szCs w:val="20"/>
                    </w:rPr>
                  </w:pPr>
                  <w:r w:rsidRPr="001E127E">
                    <w:rPr>
                      <w:sz w:val="20"/>
                      <w:szCs w:val="20"/>
                    </w:rPr>
                    <w:t>catalinaisidoracuevaslara@gmail.com</w:t>
                  </w:r>
                </w:p>
              </w:tc>
              <w:tc>
                <w:tcPr>
                  <w:tcW w:w="2288" w:type="dxa"/>
                  <w:tcMar>
                    <w:top w:w="0" w:type="dxa"/>
                    <w:bottom w:w="0" w:type="dxa"/>
                  </w:tcMar>
                </w:tcPr>
                <w:p w14:paraId="58FCDEFD" w14:textId="7E32A2B0" w:rsidR="009D627A" w:rsidRPr="001E127E" w:rsidRDefault="00010A2C" w:rsidP="009D627A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t xml:space="preserve">   </w:t>
                  </w:r>
                  <w:r w:rsidR="009D627A" w:rsidRPr="001E127E">
                    <w:rPr>
                      <w:sz w:val="20"/>
                      <w:szCs w:val="20"/>
                    </w:rPr>
                    <w:t>+56957947121</w:t>
                  </w:r>
                </w:p>
              </w:tc>
            </w:tr>
            <w:tr w:rsidR="009D627A" w:rsidRPr="00A85B6F" w14:paraId="4A85B7E4" w14:textId="77777777" w:rsidTr="009D627A">
              <w:trPr>
                <w:trHeight w:val="214"/>
              </w:trPr>
              <w:tc>
                <w:tcPr>
                  <w:tcW w:w="2288" w:type="dxa"/>
                  <w:tcMar>
                    <w:top w:w="288" w:type="dxa"/>
                    <w:bottom w:w="0" w:type="dxa"/>
                  </w:tcMar>
                </w:tcPr>
                <w:p w14:paraId="3869A07D" w14:textId="48E0F284" w:rsidR="009D627A" w:rsidRPr="00A85B6F" w:rsidRDefault="009D627A" w:rsidP="009D627A">
                  <w:pPr>
                    <w:pStyle w:val="Grfico"/>
                  </w:pPr>
                </w:p>
              </w:tc>
              <w:tc>
                <w:tcPr>
                  <w:tcW w:w="2288" w:type="dxa"/>
                  <w:tcMar>
                    <w:top w:w="288" w:type="dxa"/>
                    <w:bottom w:w="0" w:type="dxa"/>
                  </w:tcMar>
                </w:tcPr>
                <w:p w14:paraId="473EAD28" w14:textId="77777777" w:rsidR="009D627A" w:rsidRPr="00A85B6F" w:rsidRDefault="009D627A" w:rsidP="009D627A">
                  <w:pPr>
                    <w:pStyle w:val="Grfico"/>
                  </w:pPr>
                </w:p>
              </w:tc>
            </w:tr>
          </w:tbl>
          <w:p w14:paraId="6553F510" w14:textId="4166E36D" w:rsidR="004A7542" w:rsidRPr="00A85B6F" w:rsidRDefault="004A7542" w:rsidP="00346ED4"/>
        </w:tc>
      </w:tr>
    </w:tbl>
    <w:p w14:paraId="0C56EFFE" w14:textId="77777777"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848D" w14:textId="77777777" w:rsidR="001D5D81" w:rsidRDefault="001D5D81" w:rsidP="004A7542">
      <w:pPr>
        <w:spacing w:after="0" w:line="240" w:lineRule="auto"/>
      </w:pPr>
      <w:r>
        <w:separator/>
      </w:r>
    </w:p>
  </w:endnote>
  <w:endnote w:type="continuationSeparator" w:id="0">
    <w:p w14:paraId="7A81751A" w14:textId="77777777" w:rsidR="001D5D81" w:rsidRDefault="001D5D8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D1854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27BD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CDA1" w14:textId="77777777" w:rsidR="001D5D81" w:rsidRDefault="001D5D81" w:rsidP="004A7542">
      <w:pPr>
        <w:spacing w:after="0" w:line="240" w:lineRule="auto"/>
      </w:pPr>
      <w:r>
        <w:separator/>
      </w:r>
    </w:p>
  </w:footnote>
  <w:footnote w:type="continuationSeparator" w:id="0">
    <w:p w14:paraId="74595BDC" w14:textId="77777777" w:rsidR="001D5D81" w:rsidRDefault="001D5D8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6CE6" w14:textId="63790550" w:rsidR="00BD5EFB" w:rsidRDefault="001D5D81">
    <w:pPr>
      <w:pStyle w:val="Encabezado"/>
    </w:pPr>
    <w:sdt>
      <w:sdtPr>
        <w:alias w:val="Escriba su nombre:"/>
        <w:tag w:val="Escriba su nombre:"/>
        <w:id w:val="1764105439"/>
        <w:placeholder>
          <w:docPart w:val="8894504ED34A45879DC0563D3F8B365F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>
        <w:r w:rsidR="005766D3">
          <w:t>Catalina isidora cuevas</w:t>
        </w:r>
      </w:sdtContent>
    </w:sdt>
    <w:r w:rsidR="005766D3">
      <w:t xml:space="preserve"> lara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D3"/>
    <w:rsid w:val="00010A2C"/>
    <w:rsid w:val="000A7DDD"/>
    <w:rsid w:val="00106AA0"/>
    <w:rsid w:val="0019209E"/>
    <w:rsid w:val="001C292B"/>
    <w:rsid w:val="001D5D81"/>
    <w:rsid w:val="001E127E"/>
    <w:rsid w:val="002876BB"/>
    <w:rsid w:val="00293B83"/>
    <w:rsid w:val="002D075C"/>
    <w:rsid w:val="00327BD2"/>
    <w:rsid w:val="004115C7"/>
    <w:rsid w:val="00447808"/>
    <w:rsid w:val="00451D0D"/>
    <w:rsid w:val="00454034"/>
    <w:rsid w:val="0046034F"/>
    <w:rsid w:val="00493DF5"/>
    <w:rsid w:val="004A7542"/>
    <w:rsid w:val="005766D3"/>
    <w:rsid w:val="006A3CE7"/>
    <w:rsid w:val="006C583A"/>
    <w:rsid w:val="006F77C5"/>
    <w:rsid w:val="00857F01"/>
    <w:rsid w:val="00954905"/>
    <w:rsid w:val="009D627A"/>
    <w:rsid w:val="00A9557F"/>
    <w:rsid w:val="00B34CAF"/>
    <w:rsid w:val="00B90950"/>
    <w:rsid w:val="00BE5F21"/>
    <w:rsid w:val="00C20BCB"/>
    <w:rsid w:val="00D60909"/>
    <w:rsid w:val="00E10171"/>
    <w:rsid w:val="00EC26A6"/>
    <w:rsid w:val="00EC7733"/>
    <w:rsid w:val="00ED1C71"/>
    <w:rsid w:val="00F24C1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11262"/>
  <w15:chartTrackingRefBased/>
  <w15:docId w15:val="{78336690-FF55-4F22-9FE8-097F7C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24854766C9436697A2FB58C7740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0B0D8-4018-4FC7-A9E9-FBAFF92F2CFE}"/>
      </w:docPartPr>
      <w:docPartBody>
        <w:p w:rsidR="00000000" w:rsidRDefault="00241396">
          <w:pPr>
            <w:pStyle w:val="E824854766C9436697A2FB58C7740A2E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DE0E4CC4884343968B3CA3D4A516E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58A6-9FB8-4452-96E2-132ACF1EC401}"/>
      </w:docPartPr>
      <w:docPartBody>
        <w:p w:rsidR="00000000" w:rsidRDefault="00241396">
          <w:pPr>
            <w:pStyle w:val="DE0E4CC4884343968B3CA3D4A516E4ED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5D2F3509FDD46BAB76D8CF50F7E9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64DF6-9944-4A03-93F9-72D1063C525F}"/>
      </w:docPartPr>
      <w:docPartBody>
        <w:p w:rsidR="00000000" w:rsidRDefault="00241396">
          <w:pPr>
            <w:pStyle w:val="15D2F3509FDD46BAB76D8CF50F7E9763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8894504ED34A45879DC0563D3F8B3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2275-383F-47BC-AA44-FFADBDA44A86}"/>
      </w:docPartPr>
      <w:docPartBody>
        <w:p w:rsidR="00000000" w:rsidRDefault="00C935E3" w:rsidP="00C935E3">
          <w:pPr>
            <w:pStyle w:val="8894504ED34A45879DC0563D3F8B365F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E3"/>
    <w:rsid w:val="00241396"/>
    <w:rsid w:val="00C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5E3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24854766C9436697A2FB58C7740A2E">
    <w:name w:val="E824854766C9436697A2FB58C7740A2E"/>
  </w:style>
  <w:style w:type="paragraph" w:customStyle="1" w:styleId="151E56CF6C894C65A7CDE329B6B04BDD">
    <w:name w:val="151E56CF6C894C65A7CDE329B6B04BDD"/>
  </w:style>
  <w:style w:type="paragraph" w:customStyle="1" w:styleId="DE0E4CC4884343968B3CA3D4A516E4ED">
    <w:name w:val="DE0E4CC4884343968B3CA3D4A516E4ED"/>
  </w:style>
  <w:style w:type="paragraph" w:customStyle="1" w:styleId="B4757F775C7B4B779F0CF2F4CC862624">
    <w:name w:val="B4757F775C7B4B779F0CF2F4CC862624"/>
  </w:style>
  <w:style w:type="paragraph" w:customStyle="1" w:styleId="4A0D83983BB94B0AB15D7EEFFA1DD226">
    <w:name w:val="4A0D83983BB94B0AB15D7EEFFA1DD226"/>
  </w:style>
  <w:style w:type="paragraph" w:customStyle="1" w:styleId="57A33EB2733B41E38C7C794818AECD4C">
    <w:name w:val="57A33EB2733B41E38C7C794818AECD4C"/>
  </w:style>
  <w:style w:type="paragraph" w:customStyle="1" w:styleId="61F2B5A05C274FFEBD8033F4CDBA0F81">
    <w:name w:val="61F2B5A05C274FFEBD8033F4CDBA0F81"/>
  </w:style>
  <w:style w:type="paragraph" w:customStyle="1" w:styleId="91157EF7547549E38C36FD2D74235788">
    <w:name w:val="91157EF7547549E38C36FD2D74235788"/>
  </w:style>
  <w:style w:type="paragraph" w:customStyle="1" w:styleId="973A5B0F07DA4013B45981E37B38FE40">
    <w:name w:val="973A5B0F07DA4013B45981E37B38FE40"/>
  </w:style>
  <w:style w:type="paragraph" w:customStyle="1" w:styleId="19DCC7A26B7849EF8EE6F80418EC399C">
    <w:name w:val="19DCC7A26B7849EF8EE6F80418EC399C"/>
  </w:style>
  <w:style w:type="paragraph" w:customStyle="1" w:styleId="B6757B7299A743F5B874F2AA31F8DD76">
    <w:name w:val="B6757B7299A743F5B874F2AA31F8DD76"/>
  </w:style>
  <w:style w:type="paragraph" w:customStyle="1" w:styleId="85B5AAE539CE48F2925A72F358FFB38B">
    <w:name w:val="85B5AAE539CE48F2925A72F358FFB38B"/>
  </w:style>
  <w:style w:type="paragraph" w:customStyle="1" w:styleId="D3973BF308BA453C98F2745542665774">
    <w:name w:val="D3973BF308BA453C98F2745542665774"/>
  </w:style>
  <w:style w:type="paragraph" w:customStyle="1" w:styleId="15D2F3509FDD46BAB76D8CF50F7E9763">
    <w:name w:val="15D2F3509FDD46BAB76D8CF50F7E9763"/>
  </w:style>
  <w:style w:type="paragraph" w:customStyle="1" w:styleId="CD2C6CC6648A4440B34586E039DA302C">
    <w:name w:val="CD2C6CC6648A4440B34586E039DA302C"/>
  </w:style>
  <w:style w:type="paragraph" w:customStyle="1" w:styleId="0DC941DF56A844E480F7B9F6DA938739">
    <w:name w:val="0DC941DF56A844E480F7B9F6DA938739"/>
  </w:style>
  <w:style w:type="paragraph" w:customStyle="1" w:styleId="B942A80E900E404597250AAAA4106FB1">
    <w:name w:val="B942A80E900E404597250AAAA4106FB1"/>
  </w:style>
  <w:style w:type="paragraph" w:customStyle="1" w:styleId="4D0418DB0F5047AFAD643CCD5D09212C">
    <w:name w:val="4D0418DB0F5047AFAD643CCD5D09212C"/>
  </w:style>
  <w:style w:type="paragraph" w:customStyle="1" w:styleId="927C2FC50C7D4AA28E70792F60E75253">
    <w:name w:val="927C2FC50C7D4AA28E70792F60E75253"/>
  </w:style>
  <w:style w:type="paragraph" w:customStyle="1" w:styleId="2B0EC95BCBD44758B944C270F8E24236">
    <w:name w:val="2B0EC95BCBD44758B944C270F8E24236"/>
  </w:style>
  <w:style w:type="paragraph" w:customStyle="1" w:styleId="71B0C9C29CF24D49851E6861C08C59CC">
    <w:name w:val="71B0C9C29CF24D49851E6861C08C59CC"/>
  </w:style>
  <w:style w:type="paragraph" w:customStyle="1" w:styleId="631FC607195E48A58754D30EAC8C359A">
    <w:name w:val="631FC607195E48A58754D30EAC8C359A"/>
  </w:style>
  <w:style w:type="paragraph" w:customStyle="1" w:styleId="F8A9510C9FB240229223335F25697B83">
    <w:name w:val="F8A9510C9FB240229223335F25697B83"/>
  </w:style>
  <w:style w:type="character" w:customStyle="1" w:styleId="Ttulo2Car">
    <w:name w:val="Título 2 Car"/>
    <w:basedOn w:val="Fuentedeprrafopredeter"/>
    <w:link w:val="Ttulo2"/>
    <w:uiPriority w:val="9"/>
    <w:rsid w:val="00C935E3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E6D532DE60444843A3A706D29B56ADEF">
    <w:name w:val="E6D532DE60444843A3A706D29B56ADEF"/>
  </w:style>
  <w:style w:type="paragraph" w:customStyle="1" w:styleId="C3E0BE6650F742EAB1532D93743A8934">
    <w:name w:val="C3E0BE6650F742EAB1532D93743A8934"/>
  </w:style>
  <w:style w:type="paragraph" w:customStyle="1" w:styleId="1F5B9E7331324ADBB502FE222AE7D34E">
    <w:name w:val="1F5B9E7331324ADBB502FE222AE7D34E"/>
  </w:style>
  <w:style w:type="paragraph" w:customStyle="1" w:styleId="4BF47FEB800E4F209D569C9FE06E1CBA">
    <w:name w:val="4BF47FEB800E4F209D569C9FE06E1CBA"/>
  </w:style>
  <w:style w:type="paragraph" w:customStyle="1" w:styleId="D85B789D1CC0437A80411715023E1031">
    <w:name w:val="D85B789D1CC0437A80411715023E1031"/>
  </w:style>
  <w:style w:type="paragraph" w:customStyle="1" w:styleId="D49613CCC5CF4F0DB5929FE977C9E8BF">
    <w:name w:val="D49613CCC5CF4F0DB5929FE977C9E8BF"/>
  </w:style>
  <w:style w:type="paragraph" w:customStyle="1" w:styleId="306074AA89284FDD897679C02E15C9E5">
    <w:name w:val="306074AA89284FDD897679C02E15C9E5"/>
  </w:style>
  <w:style w:type="paragraph" w:customStyle="1" w:styleId="FD1B6471CC184F2AAC086F57A89AF528">
    <w:name w:val="FD1B6471CC184F2AAC086F57A89AF528"/>
  </w:style>
  <w:style w:type="paragraph" w:customStyle="1" w:styleId="8894504ED34A45879DC0563D3F8B365F">
    <w:name w:val="8894504ED34A45879DC0563D3F8B365F"/>
    <w:rsid w:val="00C935E3"/>
  </w:style>
  <w:style w:type="paragraph" w:customStyle="1" w:styleId="85B8555CCA484B9B8EA9BCE09B5E739B">
    <w:name w:val="85B8555CCA484B9B8EA9BCE09B5E739B"/>
    <w:rsid w:val="00C935E3"/>
  </w:style>
  <w:style w:type="paragraph" w:customStyle="1" w:styleId="0626FE0AACC642C6A7AF03ABDC9D9731">
    <w:name w:val="0626FE0AACC642C6A7AF03ABDC9D9731"/>
    <w:rsid w:val="00C935E3"/>
  </w:style>
  <w:style w:type="paragraph" w:customStyle="1" w:styleId="C2224BD6BE4E44F5AE494D87B1AAAF7F">
    <w:name w:val="C2224BD6BE4E44F5AE494D87B1AAAF7F"/>
    <w:rsid w:val="00C935E3"/>
  </w:style>
  <w:style w:type="paragraph" w:customStyle="1" w:styleId="BCD5C9F5F2424C5A8F6FF0AA1B9A36F4">
    <w:name w:val="BCD5C9F5F2424C5A8F6FF0AA1B9A36F4"/>
    <w:rsid w:val="00C93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Catalina isidora cuevas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184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catalina cuevas</cp:lastModifiedBy>
  <cp:revision>1</cp:revision>
  <dcterms:created xsi:type="dcterms:W3CDTF">2021-07-28T22:58:00Z</dcterms:created>
  <dcterms:modified xsi:type="dcterms:W3CDTF">2021-07-29T02:03:00Z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