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564E" w14:textId="77777777" w:rsidR="0059120E" w:rsidRDefault="00AB2D39" w:rsidP="005269FA">
      <w:pPr>
        <w:pStyle w:val="Nombre"/>
        <w:jc w:val="center"/>
      </w:pPr>
      <w:r>
        <w:t>José Espinosa Salazar</w:t>
      </w:r>
    </w:p>
    <w:p w14:paraId="6416E266" w14:textId="4446B70F" w:rsidR="0059120E" w:rsidRDefault="00AB2D39" w:rsidP="005269FA">
      <w:pPr>
        <w:pStyle w:val="Informacindecontacto"/>
        <w:jc w:val="center"/>
      </w:pPr>
      <w:r>
        <w:t>Vicuña rozas</w:t>
      </w:r>
      <w:r w:rsidR="00F85C7E">
        <w:t xml:space="preserve"> 6488 /</w:t>
      </w:r>
      <w:r w:rsidR="005269FA">
        <w:t xml:space="preserve">+56 </w:t>
      </w:r>
      <w:r w:rsidR="00F85C7E">
        <w:t>940907029</w:t>
      </w:r>
      <w:r w:rsidR="007445A0">
        <w:t>/</w:t>
      </w:r>
      <w:r w:rsidR="007A6D49">
        <w:t>joseale.espinosasalazar@gmail.com</w:t>
      </w:r>
    </w:p>
    <w:p w14:paraId="5CF84AC1" w14:textId="77777777" w:rsidR="0059120E" w:rsidRDefault="007D2DE7">
      <w:pPr>
        <w:pStyle w:val="Ttulo1"/>
      </w:pPr>
      <w:sdt>
        <w:sdtPr>
          <w:id w:val="-819804518"/>
          <w:placeholder>
            <w:docPart w:val="CDB4160FBF90D94EA68D285101E93648"/>
          </w:placeholder>
          <w:temporary/>
          <w:showingPlcHdr/>
        </w:sdtPr>
        <w:sdtEndPr/>
        <w:sdtContent>
          <w:r w:rsidR="005E7B04">
            <w:t>Resumen de aptitudes</w:t>
          </w:r>
        </w:sdtContent>
      </w:sdt>
    </w:p>
    <w:p w14:paraId="326EF373" w14:textId="7A740732" w:rsidR="0059120E" w:rsidRDefault="005269FA" w:rsidP="005269FA">
      <w:pPr>
        <w:spacing w:after="180"/>
      </w:pPr>
      <w:r>
        <w:t>Trabajador,</w:t>
      </w:r>
      <w:r w:rsidR="00EE6092">
        <w:t xml:space="preserve"> con mucho </w:t>
      </w:r>
      <w:r>
        <w:t>compromiso,</w:t>
      </w:r>
      <w:r w:rsidR="00EE6092">
        <w:t xml:space="preserve"> </w:t>
      </w:r>
      <w:r>
        <w:t>responsable,</w:t>
      </w:r>
      <w:r w:rsidR="00F07293">
        <w:t xml:space="preserve"> sociable y con ganas de aprender y trabajar</w:t>
      </w:r>
      <w:r>
        <w:t>.</w:t>
      </w:r>
    </w:p>
    <w:p w14:paraId="657E4995" w14:textId="731FFD04" w:rsidR="0059120E" w:rsidRDefault="005269FA">
      <w:pPr>
        <w:pStyle w:val="Ttulo2"/>
      </w:pPr>
      <w:r>
        <w:t xml:space="preserve">Formación Académica </w:t>
      </w:r>
    </w:p>
    <w:p w14:paraId="68CEB170" w14:textId="22B2ED0A" w:rsidR="005269FA" w:rsidRDefault="005269FA">
      <w:r>
        <w:t xml:space="preserve">Enseñanza Básica completa: </w:t>
      </w:r>
      <w:r w:rsidR="008F5E4D">
        <w:t>Escuela básica Membrillar</w:t>
      </w:r>
    </w:p>
    <w:p w14:paraId="3EF6CB66" w14:textId="6E137940" w:rsidR="005269FA" w:rsidRDefault="005269FA">
      <w:r>
        <w:t>Enseñanza media completa: L</w:t>
      </w:r>
      <w:r w:rsidR="008F5E4D">
        <w:t>iceo industrial Benjamín Franklin</w:t>
      </w:r>
      <w:r>
        <w:t xml:space="preserve">, </w:t>
      </w:r>
      <w:r w:rsidR="00636008">
        <w:t>graduado como técnico de nivel medio en telecomunicaciones</w:t>
      </w:r>
      <w:r>
        <w:t xml:space="preserve">, </w:t>
      </w:r>
      <w:r>
        <w:t>Quinta normal</w:t>
      </w:r>
      <w:r>
        <w:t>.</w:t>
      </w:r>
      <w:r w:rsidR="006D7309">
        <w:t xml:space="preserve"> </w:t>
      </w:r>
    </w:p>
    <w:p w14:paraId="7C1F7599" w14:textId="5DEF5768" w:rsidR="005269FA" w:rsidRPr="005269FA" w:rsidRDefault="005269FA">
      <w:pPr>
        <w:rPr>
          <w:b/>
          <w:bCs/>
          <w:i/>
          <w:iCs/>
        </w:rPr>
      </w:pPr>
    </w:p>
    <w:p w14:paraId="41F90F1E" w14:textId="6096260C" w:rsidR="005269FA" w:rsidRPr="005269FA" w:rsidRDefault="005269FA">
      <w:pPr>
        <w:rPr>
          <w:b/>
          <w:bCs/>
          <w:i/>
          <w:iCs/>
          <w:sz w:val="26"/>
          <w:szCs w:val="26"/>
        </w:rPr>
      </w:pPr>
      <w:r w:rsidRPr="005269FA">
        <w:rPr>
          <w:b/>
          <w:bCs/>
          <w:i/>
          <w:iCs/>
          <w:sz w:val="26"/>
          <w:szCs w:val="26"/>
        </w:rPr>
        <w:t>Formación Complementaria</w:t>
      </w:r>
    </w:p>
    <w:p w14:paraId="68A753CE" w14:textId="5B55D2C3" w:rsidR="005269FA" w:rsidRDefault="005269FA" w:rsidP="005269FA">
      <w:pPr>
        <w:pStyle w:val="Prrafodelista"/>
        <w:numPr>
          <w:ilvl w:val="0"/>
          <w:numId w:val="11"/>
        </w:numPr>
      </w:pPr>
      <w:r>
        <w:t>Curso de capacitación en Control de Cámaras de Televigilancia (CCTV) e instalación de equipos de seguridad domiciliaria en empresa Dagua</w:t>
      </w:r>
      <w:r w:rsidR="006D7309">
        <w:t xml:space="preserve"> </w:t>
      </w:r>
      <w:proofErr w:type="spellStart"/>
      <w:r>
        <w:t>Te</w:t>
      </w:r>
      <w:r w:rsidR="006D7309">
        <w:t>cnology</w:t>
      </w:r>
      <w:proofErr w:type="spellEnd"/>
      <w:r>
        <w:t>.</w:t>
      </w:r>
      <w:r w:rsidR="00620294">
        <w:t xml:space="preserve"> </w:t>
      </w:r>
    </w:p>
    <w:p w14:paraId="43481789" w14:textId="1E2A2B91" w:rsidR="005269FA" w:rsidRDefault="005269FA" w:rsidP="005269FA">
      <w:pPr>
        <w:pStyle w:val="Prrafodelista"/>
        <w:numPr>
          <w:ilvl w:val="0"/>
          <w:numId w:val="11"/>
        </w:numPr>
      </w:pPr>
      <w:r>
        <w:t xml:space="preserve">Con certificación de </w:t>
      </w:r>
      <w:r w:rsidR="00620294">
        <w:t xml:space="preserve">empalme de fibra óptica </w:t>
      </w:r>
      <w:r>
        <w:t xml:space="preserve">por empresa </w:t>
      </w:r>
      <w:r w:rsidR="00620294">
        <w:t>Cisco</w:t>
      </w:r>
      <w:r>
        <w:t>.</w:t>
      </w:r>
    </w:p>
    <w:p w14:paraId="38D9CBEB" w14:textId="2888637F" w:rsidR="0059120E" w:rsidRDefault="005269FA" w:rsidP="005269FA">
      <w:pPr>
        <w:pStyle w:val="Prrafodelista"/>
        <w:numPr>
          <w:ilvl w:val="0"/>
          <w:numId w:val="11"/>
        </w:numPr>
      </w:pPr>
      <w:r>
        <w:t>Curso de capacitación con certificación</w:t>
      </w:r>
      <w:r w:rsidR="00B12A3C">
        <w:t xml:space="preserve"> </w:t>
      </w:r>
      <w:proofErr w:type="spellStart"/>
      <w:r w:rsidR="00B12A3C">
        <w:t>Sence</w:t>
      </w:r>
      <w:proofErr w:type="spellEnd"/>
      <w:r w:rsidR="00B12A3C">
        <w:t xml:space="preserve"> en </w:t>
      </w:r>
      <w:r>
        <w:t>A</w:t>
      </w:r>
      <w:r w:rsidR="00B12A3C">
        <w:t xml:space="preserve">tención </w:t>
      </w:r>
      <w:r>
        <w:t xml:space="preserve">multicanal </w:t>
      </w:r>
      <w:r w:rsidR="00B12A3C">
        <w:t>al cliente</w:t>
      </w:r>
      <w:r>
        <w:t>.</w:t>
      </w:r>
    </w:p>
    <w:p w14:paraId="1670DAB4" w14:textId="77777777" w:rsidR="0059120E" w:rsidRDefault="007D2DE7">
      <w:pPr>
        <w:pStyle w:val="Ttulo1"/>
      </w:pPr>
      <w:sdt>
        <w:sdtPr>
          <w:id w:val="617349259"/>
          <w:placeholder>
            <w:docPart w:val="5AAA00DD225E5841BE89957E000D07D8"/>
          </w:placeholder>
          <w:temporary/>
          <w:showingPlcHdr/>
        </w:sdtPr>
        <w:sdtEndPr/>
        <w:sdtContent>
          <w:r w:rsidR="005E7B04">
            <w:t>Experiencia</w:t>
          </w:r>
        </w:sdtContent>
      </w:sdt>
    </w:p>
    <w:p w14:paraId="0282E730" w14:textId="77777777" w:rsidR="0059120E" w:rsidRDefault="007D2DE7">
      <w:pPr>
        <w:pStyle w:val="Ttulo2"/>
      </w:pPr>
    </w:p>
    <w:p w14:paraId="72EBCDF6" w14:textId="77777777" w:rsidR="0059120E" w:rsidRDefault="00FB54E7">
      <w:pPr>
        <w:pStyle w:val="Ttulo3"/>
      </w:pPr>
      <w:r w:rsidRPr="005269FA">
        <w:rPr>
          <w:b/>
          <w:bCs/>
        </w:rPr>
        <w:t xml:space="preserve">Easy </w:t>
      </w:r>
      <w:proofErr w:type="gramStart"/>
      <w:r w:rsidRPr="005269FA">
        <w:rPr>
          <w:b/>
          <w:bCs/>
        </w:rPr>
        <w:t>Maipú :</w:t>
      </w:r>
      <w:proofErr w:type="gramEnd"/>
      <w:r w:rsidRPr="005269FA">
        <w:rPr>
          <w:b/>
          <w:bCs/>
        </w:rPr>
        <w:t xml:space="preserve"> 2019-2020 </w:t>
      </w:r>
      <w:r w:rsidR="007E5D1C" w:rsidRPr="005269FA">
        <w:rPr>
          <w:b/>
          <w:bCs/>
        </w:rPr>
        <w:t>:</w:t>
      </w:r>
      <w:r w:rsidR="007E5D1C">
        <w:t xml:space="preserve"> </w:t>
      </w:r>
      <w:r w:rsidR="0043469D">
        <w:t>Vendedor reponedor área jardín</w:t>
      </w:r>
    </w:p>
    <w:p w14:paraId="5B49590B" w14:textId="77777777" w:rsidR="0059120E" w:rsidRDefault="00507582">
      <w:r w:rsidRPr="005269FA">
        <w:rPr>
          <w:b/>
          <w:bCs/>
        </w:rPr>
        <w:t xml:space="preserve">Dagua </w:t>
      </w:r>
      <w:proofErr w:type="spellStart"/>
      <w:r w:rsidRPr="005269FA">
        <w:rPr>
          <w:b/>
          <w:bCs/>
        </w:rPr>
        <w:t>tecnology</w:t>
      </w:r>
      <w:proofErr w:type="spellEnd"/>
      <w:r w:rsidRPr="005269FA">
        <w:rPr>
          <w:b/>
          <w:bCs/>
        </w:rPr>
        <w:t xml:space="preserve"> :2020-</w:t>
      </w:r>
      <w:proofErr w:type="gramStart"/>
      <w:r w:rsidR="00C678B4" w:rsidRPr="005269FA">
        <w:rPr>
          <w:b/>
          <w:bCs/>
        </w:rPr>
        <w:t xml:space="preserve">2021 </w:t>
      </w:r>
      <w:r w:rsidR="007E5D1C" w:rsidRPr="005269FA">
        <w:rPr>
          <w:b/>
          <w:bCs/>
        </w:rPr>
        <w:t>:</w:t>
      </w:r>
      <w:proofErr w:type="gramEnd"/>
      <w:r w:rsidR="007E5D1C">
        <w:t xml:space="preserve"> técnico instalador </w:t>
      </w:r>
      <w:proofErr w:type="spellStart"/>
      <w:r w:rsidR="007E5D1C">
        <w:t>part</w:t>
      </w:r>
      <w:proofErr w:type="spellEnd"/>
      <w:r w:rsidR="007E5D1C">
        <w:t>-time</w:t>
      </w:r>
    </w:p>
    <w:p w14:paraId="27E9E386" w14:textId="77777777" w:rsidR="0059120E" w:rsidRDefault="007D2DE7">
      <w:pPr>
        <w:pStyle w:val="Ttulo1"/>
      </w:pPr>
      <w:sdt>
        <w:sdtPr>
          <w:id w:val="250401295"/>
          <w:placeholder>
            <w:docPart w:val="C85D4D5BD0A11142B41BDC1BDF39BA8D"/>
          </w:placeholder>
          <w:temporary/>
          <w:showingPlcHdr/>
        </w:sdtPr>
        <w:sdtEndPr/>
        <w:sdtContent>
          <w:r w:rsidR="005E7B04">
            <w:t>Premios y reconocimientos</w:t>
          </w:r>
        </w:sdtContent>
      </w:sdt>
    </w:p>
    <w:p w14:paraId="52CA4E11" w14:textId="77777777" w:rsidR="0059120E" w:rsidRDefault="00985367">
      <w:pPr>
        <w:pStyle w:val="Ttulo2"/>
      </w:pPr>
      <w:r>
        <w:t>Reconocimiento Easy</w:t>
      </w:r>
    </w:p>
    <w:p w14:paraId="3621B978" w14:textId="77777777" w:rsidR="0059120E" w:rsidRDefault="00985367">
      <w:r>
        <w:t xml:space="preserve">Resolución de problema </w:t>
      </w:r>
      <w:r w:rsidR="00CE5661">
        <w:t xml:space="preserve">para la mejor calidad de la atención y </w:t>
      </w:r>
      <w:r w:rsidR="00543ADF">
        <w:t>vendedor del mes de la sucursal mayo-julio</w:t>
      </w: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2016" w14:textId="77777777" w:rsidR="007D2DE7" w:rsidRDefault="007D2DE7">
      <w:pPr>
        <w:spacing w:after="0" w:line="240" w:lineRule="auto"/>
      </w:pPr>
      <w:r>
        <w:separator/>
      </w:r>
    </w:p>
  </w:endnote>
  <w:endnote w:type="continuationSeparator" w:id="0">
    <w:p w14:paraId="42060999" w14:textId="77777777" w:rsidR="007D2DE7" w:rsidRDefault="007D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F87E1" w14:textId="77777777" w:rsidR="0059120E" w:rsidRDefault="005E7B0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3883" w14:textId="77777777" w:rsidR="007D2DE7" w:rsidRDefault="007D2DE7">
      <w:pPr>
        <w:spacing w:after="0" w:line="240" w:lineRule="auto"/>
      </w:pPr>
      <w:r>
        <w:separator/>
      </w:r>
    </w:p>
  </w:footnote>
  <w:footnote w:type="continuationSeparator" w:id="0">
    <w:p w14:paraId="49154FBC" w14:textId="77777777" w:rsidR="007D2DE7" w:rsidRDefault="007D2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8B6D" w14:textId="77777777" w:rsidR="0059120E" w:rsidRDefault="005E7B04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7D0187" wp14:editId="08B079A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46149D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5HLkUB0DAADQCgAADgAA&#10;AAAAAAAAAAAAAAAwAgAAZHJzL2Uyb0RvYy54bWxQSwECLQAUAAYACAAAACEAnsbbquEAAAAMAQAA&#10;DwAAAAAAAAAAAAAAAAB5BQAAZHJzL2Rvd25yZXYueG1sUEsFBgAAAAAEAAQA8wAAAIcGAAAAAA==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342" w14:textId="77777777" w:rsidR="0059120E" w:rsidRDefault="005E7B04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38AF52" wp14:editId="1AAAD5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361896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YStwJx0DAADUCgAADgAA&#10;AAAAAAAAAAAAAAAwAgAAZHJzL2Uyb0RvYy54bWxQSwECLQAUAAYACAAAACEAnsbbquEAAAAMAQAA&#10;DwAAAAAAAAAAAAAAAAB5BQAAZHJzL2Rvd25yZXYueG1sUEsFBgAAAAAEAAQA8wAAAIcGAAAAAA==&#10;">
              <v:rect id="Rectángulo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7C26F3"/>
    <w:multiLevelType w:val="hybridMultilevel"/>
    <w:tmpl w:val="1D1050E4"/>
    <w:lvl w:ilvl="0" w:tplc="FC7EFC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9"/>
    <w:rsid w:val="002B4A78"/>
    <w:rsid w:val="0043469D"/>
    <w:rsid w:val="00507582"/>
    <w:rsid w:val="005269FA"/>
    <w:rsid w:val="00543ADF"/>
    <w:rsid w:val="005E7B04"/>
    <w:rsid w:val="00620294"/>
    <w:rsid w:val="00636008"/>
    <w:rsid w:val="006D7309"/>
    <w:rsid w:val="007445A0"/>
    <w:rsid w:val="007A6D49"/>
    <w:rsid w:val="007D2DE7"/>
    <w:rsid w:val="007D62D4"/>
    <w:rsid w:val="007E5D1C"/>
    <w:rsid w:val="008F5E4D"/>
    <w:rsid w:val="00985367"/>
    <w:rsid w:val="00AB2D39"/>
    <w:rsid w:val="00AF70AC"/>
    <w:rsid w:val="00B12A3C"/>
    <w:rsid w:val="00C678B4"/>
    <w:rsid w:val="00CE5661"/>
    <w:rsid w:val="00DA1D45"/>
    <w:rsid w:val="00DC051C"/>
    <w:rsid w:val="00E06E6B"/>
    <w:rsid w:val="00EE6092"/>
    <w:rsid w:val="00F07293"/>
    <w:rsid w:val="00F85C7E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9474"/>
  <w15:docId w15:val="{1563A230-2B4B-9B41-B458-FA7E2F00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a.riveros.CERRONAVIA\Documents\%7bFDC8A449-1698-F647-AB07-53AD071853A7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B4160FBF90D94EA68D285101E93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E2C8F-0797-7649-A20B-505C0DEB2B45}"/>
      </w:docPartPr>
      <w:docPartBody>
        <w:p w:rsidR="00E60843" w:rsidRDefault="008048BF">
          <w:pPr>
            <w:pStyle w:val="CDB4160FBF90D94EA68D285101E93648"/>
          </w:pPr>
          <w:r>
            <w:t>Resumen de aptitudes</w:t>
          </w:r>
        </w:p>
      </w:docPartBody>
    </w:docPart>
    <w:docPart>
      <w:docPartPr>
        <w:name w:val="5AAA00DD225E5841BE89957E000D0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3A5CE-1F1E-1544-A867-ED3F22D5E7F9}"/>
      </w:docPartPr>
      <w:docPartBody>
        <w:p w:rsidR="00E60843" w:rsidRDefault="008048BF">
          <w:pPr>
            <w:pStyle w:val="5AAA00DD225E5841BE89957E000D07D8"/>
          </w:pPr>
          <w:r>
            <w:t>Experiencia</w:t>
          </w:r>
        </w:p>
      </w:docPartBody>
    </w:docPart>
    <w:docPart>
      <w:docPartPr>
        <w:name w:val="C85D4D5BD0A11142B41BDC1BDF39B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816D-0CD6-DA4E-9EC1-439695927AB4}"/>
      </w:docPartPr>
      <w:docPartBody>
        <w:p w:rsidR="00E60843" w:rsidRDefault="008048BF">
          <w:pPr>
            <w:pStyle w:val="C85D4D5BD0A11142B41BDC1BDF39BA8D"/>
          </w:pPr>
          <w:r>
            <w:t>Premios y reconocimientos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BF"/>
    <w:rsid w:val="008048BF"/>
    <w:rsid w:val="00AA4847"/>
    <w:rsid w:val="00E6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B4160FBF90D94EA68D285101E93648">
    <w:name w:val="CDB4160FBF90D94EA68D285101E93648"/>
  </w:style>
  <w:style w:type="paragraph" w:customStyle="1" w:styleId="50CED3A365F62D408B5C3A9A8AA822EC">
    <w:name w:val="50CED3A365F62D408B5C3A9A8AA822EC"/>
  </w:style>
  <w:style w:type="paragraph" w:customStyle="1" w:styleId="5AAA00DD225E5841BE89957E000D07D8">
    <w:name w:val="5AAA00DD225E5841BE89957E000D07D8"/>
  </w:style>
  <w:style w:type="paragraph" w:customStyle="1" w:styleId="C85D4D5BD0A11142B41BDC1BDF39BA8D">
    <w:name w:val="C85D4D5BD0A11142B41BDC1BDF39B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{FDC8A449-1698-F647-AB07-53AD071853A7}tf50002038</Template>
  <TotalTime>18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joseale.espinosasalazar@gmail.com</dc:creator>
  <cp:keywords/>
  <dc:description/>
  <cp:lastModifiedBy>Francisca Riveros</cp:lastModifiedBy>
  <cp:revision>27</cp:revision>
  <cp:lastPrinted>2021-07-01T15:10:00Z</cp:lastPrinted>
  <dcterms:created xsi:type="dcterms:W3CDTF">2021-06-09T19:22:00Z</dcterms:created>
  <dcterms:modified xsi:type="dcterms:W3CDTF">2021-07-01T15:11:00Z</dcterms:modified>
</cp:coreProperties>
</file>