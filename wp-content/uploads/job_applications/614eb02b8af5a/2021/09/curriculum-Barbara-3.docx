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:rsidTr="00C420C8">
        <w:tc>
          <w:tcPr>
            <w:tcW w:w="3023" w:type="dxa"/>
          </w:tcPr>
          <w:p w:rsidR="00C420C8" w:rsidRPr="005152F2" w:rsidRDefault="00750A60" w:rsidP="003856C9">
            <w:pPr>
              <w:pStyle w:val="Ttulo1"/>
            </w:pPr>
            <w:r>
              <w:t>Bárbara Pizarro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0ACE7F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750A60" w:rsidRDefault="001C33F7" w:rsidP="00750A60">
            <w:pPr>
              <w:pStyle w:val="Ttulo3"/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bnpizarro20</w:t>
            </w:r>
            <w:r w:rsidR="00750A60" w:rsidRPr="00750A60">
              <w:rPr>
                <w:sz w:val="18"/>
                <w:szCs w:val="18"/>
              </w:rPr>
              <w:t>@gmail.com</w:t>
            </w:r>
          </w:p>
          <w:p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D21307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750A60" w:rsidP="00441EB9">
            <w:pPr>
              <w:pStyle w:val="Ttulo3"/>
            </w:pPr>
            <w:r>
              <w:t>+56</w:t>
            </w:r>
            <w:r w:rsidR="00B3269E">
              <w:t xml:space="preserve"> </w:t>
            </w:r>
            <w:r>
              <w:t>9</w:t>
            </w:r>
            <w:r w:rsidR="00B3269E">
              <w:t xml:space="preserve"> </w:t>
            </w:r>
            <w:r>
              <w:t>6630</w:t>
            </w:r>
            <w:r w:rsidR="00B3269E">
              <w:t xml:space="preserve"> </w:t>
            </w:r>
            <w:r>
              <w:t>1051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2"/>
            </w:tblGrid>
            <w:tr w:rsidR="00C420C8" w:rsidRPr="005152F2" w:rsidTr="00B3269E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:rsidR="00C420C8" w:rsidRDefault="00C735BE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DD7E3EAA9AAD43BCBE50FDC376DCAE3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C420C8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21005CF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Default="00B3269E" w:rsidP="00D11C4D">
                  <w:pPr>
                    <w:rPr>
                      <w:rFonts w:ascii="Open Sans" w:hAnsi="Open Sans" w:cs="Open Sans"/>
                      <w:i/>
                      <w:iCs/>
                      <w:color w:val="333333"/>
                      <w:sz w:val="25"/>
                      <w:szCs w:val="25"/>
                      <w:shd w:val="clear" w:color="auto" w:fill="FFFFFF"/>
                    </w:rPr>
                  </w:pPr>
                  <w:r>
                    <w:t>Formar parte de un equipo de trabajo y además permitir oportunidades de desarrollo personal</w:t>
                  </w:r>
                  <w:r w:rsidR="005449FC">
                    <w:t>.</w:t>
                  </w:r>
                </w:p>
                <w:p w:rsidR="00B3269E" w:rsidRDefault="00B3269E" w:rsidP="00D11C4D"/>
              </w:tc>
            </w:tr>
            <w:tr w:rsidR="00C420C8" w:rsidRPr="005152F2" w:rsidTr="00B3269E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:rsidR="00C420C8" w:rsidRDefault="00C735BE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7BEE8C9186224681AEA2DE2A2184CD5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5449FC" w:rsidRDefault="00C420C8" w:rsidP="005449FC">
                  <w:pPr>
                    <w:pStyle w:val="Lneadegrfico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4CF156C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449FC" w:rsidRDefault="005449FC" w:rsidP="005449FC">
                  <w:pPr>
                    <w:pStyle w:val="Prrafodelista"/>
                    <w:numPr>
                      <w:ilvl w:val="0"/>
                      <w:numId w:val="12"/>
                    </w:numPr>
                    <w:jc w:val="left"/>
                  </w:pPr>
                  <w:r>
                    <w:t>Capacidad para resolver problemas</w:t>
                  </w:r>
                </w:p>
                <w:p w:rsidR="005449FC" w:rsidRDefault="005449FC" w:rsidP="005449FC">
                  <w:pPr>
                    <w:pStyle w:val="Prrafodelista"/>
                    <w:numPr>
                      <w:ilvl w:val="0"/>
                      <w:numId w:val="12"/>
                    </w:numPr>
                    <w:jc w:val="left"/>
                  </w:pPr>
                  <w:r>
                    <w:t>Trabajo en equipo</w:t>
                  </w:r>
                </w:p>
                <w:p w:rsidR="005449FC" w:rsidRDefault="005449FC" w:rsidP="005449FC">
                  <w:pPr>
                    <w:pStyle w:val="Prrafodelista"/>
                    <w:numPr>
                      <w:ilvl w:val="0"/>
                      <w:numId w:val="12"/>
                    </w:numPr>
                    <w:jc w:val="left"/>
                  </w:pPr>
                  <w:r>
                    <w:t>Creatividad</w:t>
                  </w:r>
                </w:p>
                <w:p w:rsidR="005449FC" w:rsidRPr="005449FC" w:rsidRDefault="005449FC" w:rsidP="005449FC">
                  <w:pPr>
                    <w:pStyle w:val="Prrafodelista"/>
                    <w:numPr>
                      <w:ilvl w:val="0"/>
                      <w:numId w:val="12"/>
                    </w:numPr>
                    <w:jc w:val="left"/>
                  </w:pPr>
                  <w:r>
                    <w:t>Liderazgo</w:t>
                  </w:r>
                </w:p>
                <w:p w:rsidR="00C420C8" w:rsidRPr="005152F2" w:rsidRDefault="00C420C8" w:rsidP="00463463"/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C735BE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D218A40EEEE140C3BC47C03375516CD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C420C8" w:rsidRPr="0043426C" w:rsidRDefault="00750A60" w:rsidP="002B3890">
                  <w:pPr>
                    <w:pStyle w:val="Ttulo4"/>
                  </w:pPr>
                  <w:r>
                    <w:t>Promotora</w:t>
                  </w:r>
                  <w:r w:rsidR="00B3269E">
                    <w:t xml:space="preserve"> –</w:t>
                  </w:r>
                  <w:r>
                    <w:t xml:space="preserve"> Agencia Pro-Student</w:t>
                  </w:r>
                </w:p>
                <w:p w:rsidR="00C420C8" w:rsidRPr="005152F2" w:rsidRDefault="00750A60" w:rsidP="008F6337">
                  <w:pPr>
                    <w:pStyle w:val="Ttulo5"/>
                  </w:pPr>
                  <w:r>
                    <w:t>2016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2017</w:t>
                  </w:r>
                </w:p>
                <w:p w:rsidR="00C420C8" w:rsidRDefault="00B3269E" w:rsidP="008F6337">
                  <w:r>
                    <w:t>P</w:t>
                  </w:r>
                  <w:r w:rsidR="00750A60">
                    <w:t>romotora</w:t>
                  </w:r>
                  <w:r>
                    <w:t xml:space="preserve"> / vendedora</w:t>
                  </w:r>
                  <w:r w:rsidR="00750A60">
                    <w:t xml:space="preserve"> de perfumes durante la </w:t>
                  </w:r>
                  <w:r>
                    <w:t>temporada</w:t>
                  </w:r>
                  <w:r w:rsidR="00750A60">
                    <w:t xml:space="preserve"> de verano</w:t>
                  </w:r>
                  <w:r>
                    <w:t>.</w:t>
                  </w:r>
                </w:p>
                <w:p w:rsidR="00C420C8" w:rsidRPr="0043426C" w:rsidRDefault="00750A60" w:rsidP="0043426C">
                  <w:pPr>
                    <w:pStyle w:val="Ttulo4"/>
                  </w:pPr>
                  <w:r>
                    <w:t>Garzona – Restaurant “Los cuernos del Toro”</w:t>
                  </w:r>
                </w:p>
                <w:p w:rsidR="00C420C8" w:rsidRDefault="00750A60" w:rsidP="00F91A9C">
                  <w:pPr>
                    <w:pStyle w:val="Ttulo5"/>
                  </w:pPr>
                  <w:r>
                    <w:t>2018</w:t>
                  </w:r>
                  <w:r w:rsidR="00C420C8">
                    <w:rPr>
                      <w:lang w:bidi="es-ES"/>
                    </w:rPr>
                    <w:t xml:space="preserve"> – </w:t>
                  </w:r>
                  <w:r>
                    <w:t>2019</w:t>
                  </w:r>
                </w:p>
                <w:p w:rsidR="00C420C8" w:rsidRDefault="00750A60" w:rsidP="00832F81">
                  <w:r>
                    <w:t>Encargada de tomar pedidos con atención directa a p</w:t>
                  </w:r>
                  <w:r w:rsidR="00B3269E">
                    <w:t>ú</w:t>
                  </w:r>
                  <w:r>
                    <w:t>blico</w:t>
                  </w:r>
                  <w:r w:rsidR="00B3269E">
                    <w:t>.</w:t>
                  </w:r>
                </w:p>
                <w:p w:rsidR="00D661BD" w:rsidRDefault="00F7106B" w:rsidP="00832F8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PICKEADOR </w:t>
                  </w:r>
                  <w:r w:rsidR="00B079CD">
                    <w:rPr>
                      <w:b/>
                      <w:bCs/>
                    </w:rPr>
                    <w:t>FULL – FALABELLA RETAIL</w:t>
                  </w:r>
                </w:p>
                <w:p w:rsidR="00B079CD" w:rsidRDefault="00C37577" w:rsidP="00832F81">
                  <w:r>
                    <w:t xml:space="preserve">Encargada de armar pedidos como apoyo </w:t>
                  </w:r>
                  <w:proofErr w:type="spellStart"/>
                  <w:r>
                    <w:t>cyber</w:t>
                  </w:r>
                  <w:proofErr w:type="spellEnd"/>
                </w:p>
                <w:p w:rsidR="00C81215" w:rsidRPr="00657686" w:rsidRDefault="003749C8" w:rsidP="00832F81">
                  <w:pPr>
                    <w:rPr>
                      <w:b/>
                      <w:bCs/>
                    </w:rPr>
                  </w:pPr>
                  <w:r w:rsidRPr="00657686">
                    <w:rPr>
                      <w:b/>
                      <w:bCs/>
                    </w:rPr>
                    <w:t>VENDEDORA – THE LINE</w:t>
                  </w:r>
                </w:p>
                <w:p w:rsidR="003749C8" w:rsidRDefault="00C56759" w:rsidP="00832F81">
                  <w:r>
                    <w:t>Vendedora como apoyo navidad</w:t>
                  </w:r>
                </w:p>
                <w:p w:rsidR="008A04D1" w:rsidRDefault="00651F71" w:rsidP="00832F8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PICKEADOR PART TIME </w:t>
                  </w:r>
                  <w:r w:rsidR="00DE5AE4">
                    <w:rPr>
                      <w:b/>
                      <w:bCs/>
                    </w:rPr>
                    <w:t>– LIDER</w:t>
                  </w:r>
                </w:p>
                <w:p w:rsidR="00DE5AE4" w:rsidRPr="00DE5AE4" w:rsidRDefault="00DE5AE4" w:rsidP="00832F81">
                  <w:r w:rsidRPr="00DE5AE4">
                    <w:t>Encargada</w:t>
                  </w:r>
                  <w:r>
                    <w:t xml:space="preserve"> de armar pedidos a través de la app </w:t>
                  </w:r>
                </w:p>
              </w:tc>
            </w:tr>
            <w:tr w:rsidR="00C420C8" w:rsidTr="00B3269E">
              <w:trPr>
                <w:trHeight w:val="1985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C735BE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1241C216FCB34F37AF801073809D3D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C420C8" w:rsidRPr="0043426C" w:rsidRDefault="00750A60" w:rsidP="002B3890">
                  <w:pPr>
                    <w:pStyle w:val="Ttulo4"/>
                  </w:pPr>
                  <w:r>
                    <w:t>4 año de enseñanza media</w:t>
                  </w:r>
                  <w:r w:rsidR="00B3269E">
                    <w:br/>
                  </w:r>
                  <w:r w:rsidR="00891795">
                    <w:t>Tecnico en Contabilidad</w:t>
                  </w:r>
                </w:p>
                <w:p w:rsidR="00C420C8" w:rsidRDefault="00B3269E" w:rsidP="007B2F5C">
                  <w:pPr>
                    <w:pStyle w:val="Ttulo5"/>
                  </w:pPr>
                  <w:r>
                    <w:t xml:space="preserve"> </w:t>
                  </w:r>
                  <w:r w:rsidR="00750A60">
                    <w:t>Colegio San Mateo</w:t>
                  </w:r>
                  <w:r>
                    <w:t>, Puente Alto</w:t>
                  </w:r>
                </w:p>
                <w:p w:rsidR="00C420C8" w:rsidRDefault="00B3269E" w:rsidP="00B3269E">
                  <w:pPr>
                    <w:tabs>
                      <w:tab w:val="left" w:pos="2344"/>
                    </w:tabs>
                    <w:jc w:val="both"/>
                  </w:pPr>
                  <w:r>
                    <w:tab/>
                  </w: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152F2" w:rsidRDefault="00C735BE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74F7D409D38D40E8AC8A327047BCC9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 de voluntariado o dirección</w:t>
                      </w:r>
                    </w:sdtContent>
                  </w:sdt>
                </w:p>
                <w:p w:rsidR="00C420C8" w:rsidRDefault="00891795" w:rsidP="008F6337">
                  <w:r>
                    <w:t>En el año 2017- 2018 hi</w:t>
                  </w:r>
                  <w:r w:rsidR="00B3269E">
                    <w:t>c</w:t>
                  </w:r>
                  <w:r>
                    <w:t>e un voluntariado en Puente Alto en la Defe</w:t>
                  </w:r>
                  <w:r w:rsidR="00B3269E">
                    <w:t>nsa Civil</w:t>
                  </w:r>
                  <w:r w:rsidR="005449FC">
                    <w:t xml:space="preserve"> donde ayudábamos a la comunidad </w:t>
                  </w:r>
                  <w:r w:rsidR="00E769CB">
                    <w:t xml:space="preserve">en ciertos actos y eventos con el orden y la seguridad. </w:t>
                  </w: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841714">
      <w:pPr>
        <w:pStyle w:val="Sinespaciado"/>
      </w:pPr>
    </w:p>
    <w:sectPr w:rsidR="003F5FDB" w:rsidSect="00466E6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295D" w:rsidRDefault="001C295D" w:rsidP="003856C9">
      <w:pPr>
        <w:spacing w:after="0" w:line="240" w:lineRule="auto"/>
      </w:pPr>
      <w:r>
        <w:separator/>
      </w:r>
    </w:p>
  </w:endnote>
  <w:endnote w:type="continuationSeparator" w:id="0">
    <w:p w:rsidR="001C295D" w:rsidRDefault="001C295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E63CF55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36AD9F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295D" w:rsidRDefault="001C295D" w:rsidP="003856C9">
      <w:pPr>
        <w:spacing w:after="0" w:line="240" w:lineRule="auto"/>
      </w:pPr>
      <w:r>
        <w:separator/>
      </w:r>
    </w:p>
  </w:footnote>
  <w:footnote w:type="continuationSeparator" w:id="0">
    <w:p w:rsidR="001C295D" w:rsidRDefault="001C295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6932EA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99D932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E4vhYAANy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mY6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BTHyE4vhYAANysAAAO&#10;AAAAAAAAAAAAAAAAAC4CAABkcnMvZTJvRG9jLnhtbFBLAQItABQABgAIAAAAIQBM8Qrl3AAAAAUB&#10;AAAPAAAAAAAAAAAAAAAAABgZAABkcnMvZG93bnJldi54bWxQSwUGAAAAAAQABADzAAAAIRoAAAAA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573EB"/>
    <w:multiLevelType w:val="hybridMultilevel"/>
    <w:tmpl w:val="88106F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A6209"/>
    <w:multiLevelType w:val="multilevel"/>
    <w:tmpl w:val="8AC0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60"/>
    <w:rsid w:val="00052BE1"/>
    <w:rsid w:val="000533E4"/>
    <w:rsid w:val="0007412A"/>
    <w:rsid w:val="000B6716"/>
    <w:rsid w:val="0010199E"/>
    <w:rsid w:val="0010257B"/>
    <w:rsid w:val="001166C2"/>
    <w:rsid w:val="001503AC"/>
    <w:rsid w:val="001765FE"/>
    <w:rsid w:val="0019561F"/>
    <w:rsid w:val="001B32D2"/>
    <w:rsid w:val="001C295D"/>
    <w:rsid w:val="001C33F7"/>
    <w:rsid w:val="001C5BD0"/>
    <w:rsid w:val="00283B81"/>
    <w:rsid w:val="00293B83"/>
    <w:rsid w:val="00295687"/>
    <w:rsid w:val="002A3621"/>
    <w:rsid w:val="002A4C3B"/>
    <w:rsid w:val="002B3890"/>
    <w:rsid w:val="002B7747"/>
    <w:rsid w:val="002C77B9"/>
    <w:rsid w:val="002F485A"/>
    <w:rsid w:val="003053D9"/>
    <w:rsid w:val="003749C8"/>
    <w:rsid w:val="003856C9"/>
    <w:rsid w:val="00396369"/>
    <w:rsid w:val="003F4D31"/>
    <w:rsid w:val="003F5FDB"/>
    <w:rsid w:val="004161C1"/>
    <w:rsid w:val="0043426C"/>
    <w:rsid w:val="00441EB9"/>
    <w:rsid w:val="004471DA"/>
    <w:rsid w:val="00463463"/>
    <w:rsid w:val="00466E60"/>
    <w:rsid w:val="004733E4"/>
    <w:rsid w:val="00473EF8"/>
    <w:rsid w:val="004760E5"/>
    <w:rsid w:val="004D22BB"/>
    <w:rsid w:val="005152F2"/>
    <w:rsid w:val="005246B9"/>
    <w:rsid w:val="00534E4E"/>
    <w:rsid w:val="005449FC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51F71"/>
    <w:rsid w:val="00657686"/>
    <w:rsid w:val="0068147A"/>
    <w:rsid w:val="006A3CE7"/>
    <w:rsid w:val="00743379"/>
    <w:rsid w:val="00747550"/>
    <w:rsid w:val="00750A60"/>
    <w:rsid w:val="00752999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91795"/>
    <w:rsid w:val="008A04D1"/>
    <w:rsid w:val="008C7CA2"/>
    <w:rsid w:val="008F6337"/>
    <w:rsid w:val="00914DAF"/>
    <w:rsid w:val="0093286E"/>
    <w:rsid w:val="00986149"/>
    <w:rsid w:val="009D1627"/>
    <w:rsid w:val="009F241A"/>
    <w:rsid w:val="00A42F91"/>
    <w:rsid w:val="00AF1258"/>
    <w:rsid w:val="00B01E52"/>
    <w:rsid w:val="00B079CD"/>
    <w:rsid w:val="00B3269E"/>
    <w:rsid w:val="00B550FC"/>
    <w:rsid w:val="00B85871"/>
    <w:rsid w:val="00B93310"/>
    <w:rsid w:val="00B96528"/>
    <w:rsid w:val="00BB3B21"/>
    <w:rsid w:val="00BC1F18"/>
    <w:rsid w:val="00BC27E5"/>
    <w:rsid w:val="00BD2E58"/>
    <w:rsid w:val="00BF6BAB"/>
    <w:rsid w:val="00C007A5"/>
    <w:rsid w:val="00C37577"/>
    <w:rsid w:val="00C420C8"/>
    <w:rsid w:val="00C4403A"/>
    <w:rsid w:val="00C56759"/>
    <w:rsid w:val="00C81215"/>
    <w:rsid w:val="00CD37F8"/>
    <w:rsid w:val="00CE6306"/>
    <w:rsid w:val="00D11C4D"/>
    <w:rsid w:val="00D5067A"/>
    <w:rsid w:val="00D661BD"/>
    <w:rsid w:val="00DC0F74"/>
    <w:rsid w:val="00DC79BB"/>
    <w:rsid w:val="00DE5AE4"/>
    <w:rsid w:val="00DF0A0F"/>
    <w:rsid w:val="00E34D58"/>
    <w:rsid w:val="00E769CB"/>
    <w:rsid w:val="00E941EF"/>
    <w:rsid w:val="00EB1C1B"/>
    <w:rsid w:val="00F077AE"/>
    <w:rsid w:val="00F130C0"/>
    <w:rsid w:val="00F14687"/>
    <w:rsid w:val="00F56435"/>
    <w:rsid w:val="00F7106B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C67B290"/>
  <w15:chartTrackingRefBased/>
  <w15:docId w15:val="{76E92729-334C-4993-9379-78A8F54F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  <w:style w:type="paragraph" w:customStyle="1" w:styleId="trt0xe">
    <w:name w:val="trt0xe"/>
    <w:basedOn w:val="Normal"/>
    <w:rsid w:val="005449F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arrollo%20Adapt\AppData\Roaming\Microsoft\Templates\Curr&#237;culum%20v&#237;tae%20creativo%20dise&#241;ado%20por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7E3EAA9AAD43BCBE50FDC376DCA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EA9AB-6741-4679-8927-F074F0BEE609}"/>
      </w:docPartPr>
      <w:docPartBody>
        <w:p w:rsidR="00ED6817" w:rsidRDefault="00530EB7">
          <w:pPr>
            <w:pStyle w:val="DD7E3EAA9AAD43BCBE50FDC376DCAE39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7BEE8C9186224681AEA2DE2A2184C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C3DB6-4B7B-4041-A14B-842E41F7EBEF}"/>
      </w:docPartPr>
      <w:docPartBody>
        <w:p w:rsidR="00ED6817" w:rsidRDefault="00530EB7">
          <w:pPr>
            <w:pStyle w:val="7BEE8C9186224681AEA2DE2A2184CD58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D218A40EEEE140C3BC47C03375516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C3EA3-F0E3-4F3B-ACFA-BAEFBF53FDF1}"/>
      </w:docPartPr>
      <w:docPartBody>
        <w:p w:rsidR="00ED6817" w:rsidRDefault="00530EB7">
          <w:pPr>
            <w:pStyle w:val="D218A40EEEE140C3BC47C03375516CDF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1241C216FCB34F37AF801073809D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6C241-9D67-4F73-8303-A16B5D7F6B87}"/>
      </w:docPartPr>
      <w:docPartBody>
        <w:p w:rsidR="00ED6817" w:rsidRDefault="00530EB7">
          <w:pPr>
            <w:pStyle w:val="1241C216FCB34F37AF801073809D3D32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74F7D409D38D40E8AC8A327047BCC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0C517-7F47-4D45-962A-1E834E6CB360}"/>
      </w:docPartPr>
      <w:docPartBody>
        <w:p w:rsidR="00ED6817" w:rsidRDefault="00530EB7">
          <w:pPr>
            <w:pStyle w:val="74F7D409D38D40E8AC8A327047BCC9F1"/>
          </w:pPr>
          <w:r w:rsidRPr="005152F2">
            <w:rPr>
              <w:lang w:bidi="es-ES"/>
            </w:rPr>
            <w:t>Experiencia de voluntariado o dirección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altName w:val="Calibr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B7"/>
    <w:rsid w:val="001C090D"/>
    <w:rsid w:val="004576DA"/>
    <w:rsid w:val="00530EB7"/>
    <w:rsid w:val="008E323C"/>
    <w:rsid w:val="00ED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A9F566EB5B44BAB9D33DAF622BB024">
    <w:name w:val="C4A9F566EB5B44BAB9D33DAF622BB024"/>
  </w:style>
  <w:style w:type="paragraph" w:customStyle="1" w:styleId="731BDB0C4D814B8D9484CD5833E09C8F">
    <w:name w:val="731BDB0C4D814B8D9484CD5833E09C8F"/>
  </w:style>
  <w:style w:type="paragraph" w:customStyle="1" w:styleId="4C9F77B4026C416DAFAE298B9FAD53D4">
    <w:name w:val="4C9F77B4026C416DAFAE298B9FAD53D4"/>
  </w:style>
  <w:style w:type="paragraph" w:customStyle="1" w:styleId="92ABEE09EF9C4A81A44CD715265F7E26">
    <w:name w:val="92ABEE09EF9C4A81A44CD715265F7E26"/>
  </w:style>
  <w:style w:type="paragraph" w:customStyle="1" w:styleId="34D1BED7478F4FE086B1947007D10D05">
    <w:name w:val="34D1BED7478F4FE086B1947007D10D05"/>
  </w:style>
  <w:style w:type="paragraph" w:customStyle="1" w:styleId="DD7E3EAA9AAD43BCBE50FDC376DCAE39">
    <w:name w:val="DD7E3EAA9AAD43BCBE50FDC376DCAE39"/>
  </w:style>
  <w:style w:type="paragraph" w:customStyle="1" w:styleId="1A68DB102D6140CEA6534F8F962713C3">
    <w:name w:val="1A68DB102D6140CEA6534F8F962713C3"/>
  </w:style>
  <w:style w:type="paragraph" w:customStyle="1" w:styleId="7BEE8C9186224681AEA2DE2A2184CD58">
    <w:name w:val="7BEE8C9186224681AEA2DE2A2184CD58"/>
  </w:style>
  <w:style w:type="paragraph" w:customStyle="1" w:styleId="572701B37EE447B5885CDA005ACB71BE">
    <w:name w:val="572701B37EE447B5885CDA005ACB71BE"/>
  </w:style>
  <w:style w:type="paragraph" w:customStyle="1" w:styleId="D218A40EEEE140C3BC47C03375516CDF">
    <w:name w:val="D218A40EEEE140C3BC47C03375516CDF"/>
  </w:style>
  <w:style w:type="paragraph" w:customStyle="1" w:styleId="FBB7DC5B34CC4AC1AB70E83BDAEA4CE2">
    <w:name w:val="FBB7DC5B34CC4AC1AB70E83BDAEA4CE2"/>
  </w:style>
  <w:style w:type="paragraph" w:customStyle="1" w:styleId="1733DF17E21B4B8EB3E446F08CDC3534">
    <w:name w:val="1733DF17E21B4B8EB3E446F08CDC3534"/>
  </w:style>
  <w:style w:type="paragraph" w:customStyle="1" w:styleId="2D2B9BEB748447B3858B55C029135F39">
    <w:name w:val="2D2B9BEB748447B3858B55C029135F39"/>
  </w:style>
  <w:style w:type="paragraph" w:customStyle="1" w:styleId="B179FBA421664A06A2F09A3099A7FD00">
    <w:name w:val="B179FBA421664A06A2F09A3099A7FD00"/>
  </w:style>
  <w:style w:type="paragraph" w:customStyle="1" w:styleId="AD024D06FD0143ABB681E04E31A37AAA">
    <w:name w:val="AD024D06FD0143ABB681E04E31A37AAA"/>
  </w:style>
  <w:style w:type="paragraph" w:customStyle="1" w:styleId="475D5E36FF6440EAB5F345896FCF9434">
    <w:name w:val="475D5E36FF6440EAB5F345896FCF9434"/>
  </w:style>
  <w:style w:type="paragraph" w:customStyle="1" w:styleId="C22F61C4757F40A59932E24009B1C9D6">
    <w:name w:val="C22F61C4757F40A59932E24009B1C9D6"/>
  </w:style>
  <w:style w:type="paragraph" w:customStyle="1" w:styleId="F2B4765429E048C8BFD4885CACE81C30">
    <w:name w:val="F2B4765429E048C8BFD4885CACE81C30"/>
  </w:style>
  <w:style w:type="paragraph" w:customStyle="1" w:styleId="1241C216FCB34F37AF801073809D3D32">
    <w:name w:val="1241C216FCB34F37AF801073809D3D32"/>
  </w:style>
  <w:style w:type="paragraph" w:customStyle="1" w:styleId="47D9785C8EAD4FFF81A670C8534DD2D0">
    <w:name w:val="47D9785C8EAD4FFF81A670C8534DD2D0"/>
  </w:style>
  <w:style w:type="paragraph" w:customStyle="1" w:styleId="F494425B435942C686F46849FAA3E835">
    <w:name w:val="F494425B435942C686F46849FAA3E835"/>
  </w:style>
  <w:style w:type="paragraph" w:customStyle="1" w:styleId="458F20B0795A4B8983D1220ADB071D14">
    <w:name w:val="458F20B0795A4B8983D1220ADB071D14"/>
  </w:style>
  <w:style w:type="paragraph" w:customStyle="1" w:styleId="74F7D409D38D40E8AC8A327047BCC9F1">
    <w:name w:val="74F7D409D38D40E8AC8A327047BCC9F1"/>
  </w:style>
  <w:style w:type="paragraph" w:customStyle="1" w:styleId="92A7908523234976BC9552F3E21BB8A0">
    <w:name w:val="92A7908523234976BC9552F3E21BB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Currículum%20vítae%20creativo%20diseñado%20por%20MOO.dotx</Template>
  <TotalTime>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Adapt</dc:creator>
  <cp:keywords/>
  <dc:description/>
  <cp:lastModifiedBy>Bárbara Pizarro Hernández</cp:lastModifiedBy>
  <cp:revision>3</cp:revision>
  <dcterms:created xsi:type="dcterms:W3CDTF">2021-07-12T02:26:00Z</dcterms:created>
  <dcterms:modified xsi:type="dcterms:W3CDTF">2021-07-12T02:27:00Z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