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488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8815"/>
      </w:tblGrid>
      <w:tr w:rsidR="00692703" w:rsidRPr="00FD7C80" w14:paraId="1DE6AE71" w14:textId="77777777" w:rsidTr="002654FE">
        <w:trPr>
          <w:trHeight w:hRule="exact" w:val="1123"/>
        </w:trPr>
        <w:tc>
          <w:tcPr>
            <w:tcW w:w="8815" w:type="dxa"/>
            <w:tcMar>
              <w:top w:w="0" w:type="dxa"/>
              <w:bottom w:w="0" w:type="dxa"/>
            </w:tcMar>
          </w:tcPr>
          <w:p w14:paraId="182E96C1" w14:textId="1E249FFF" w:rsidR="00692703" w:rsidRPr="0018283A" w:rsidRDefault="00FA475D" w:rsidP="00913946">
            <w:pPr>
              <w:pStyle w:val="Ttulo"/>
              <w:rPr>
                <w:sz w:val="44"/>
                <w:szCs w:val="40"/>
              </w:rPr>
            </w:pPr>
            <w:r w:rsidRPr="0018283A">
              <w:rPr>
                <w:sz w:val="44"/>
                <w:szCs w:val="40"/>
              </w:rPr>
              <w:t>Amanda Gabriela</w:t>
            </w:r>
            <w:r w:rsidR="00692703" w:rsidRPr="0018283A">
              <w:rPr>
                <w:sz w:val="44"/>
                <w:szCs w:val="40"/>
                <w:lang w:bidi="es-ES"/>
              </w:rPr>
              <w:t xml:space="preserve"> </w:t>
            </w:r>
            <w:r w:rsidRPr="0018283A">
              <w:rPr>
                <w:rStyle w:val="nfasisintenso"/>
                <w:sz w:val="44"/>
                <w:szCs w:val="40"/>
              </w:rPr>
              <w:t>urrutia alfaro</w:t>
            </w:r>
          </w:p>
          <w:p w14:paraId="4E5A2BFA" w14:textId="29FD7B6E" w:rsidR="00692703" w:rsidRPr="00FD7C80" w:rsidRDefault="00FA475D" w:rsidP="00913946">
            <w:pPr>
              <w:pStyle w:val="Informacindecontacto"/>
              <w:contextualSpacing w:val="0"/>
            </w:pPr>
            <w:r>
              <w:t>San José #01068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D31F81EA0C4E4A3CBBEE7E8EF1CC8D6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t>9 4212 0884</w:t>
            </w:r>
          </w:p>
          <w:p w14:paraId="618F79B1" w14:textId="523E568F" w:rsidR="002654FE" w:rsidRDefault="00A35F76" w:rsidP="002654FE">
            <w:pPr>
              <w:pStyle w:val="nfasisenlainformacindecontacto"/>
              <w:contextualSpacing w:val="0"/>
            </w:pPr>
            <w:hyperlink r:id="rId7" w:history="1">
              <w:r w:rsidR="002654FE" w:rsidRPr="00D419E6">
                <w:rPr>
                  <w:rStyle w:val="Hipervnculo"/>
                </w:rPr>
                <w:t>Amandaurrutia96@gmail.com</w:t>
              </w:r>
            </w:hyperlink>
            <w:r w:rsidR="002654FE">
              <w:t xml:space="preserve"> </w:t>
            </w:r>
          </w:p>
          <w:p w14:paraId="2834A3C4" w14:textId="73ECE163" w:rsidR="00692703" w:rsidRDefault="00692703" w:rsidP="00913946">
            <w:pPr>
              <w:pStyle w:val="nfasisenlainformacindecontacto"/>
              <w:contextualSpacing w:val="0"/>
              <w:rPr>
                <w:lang w:bidi="es-ES"/>
              </w:rPr>
            </w:pPr>
            <w:r w:rsidRPr="00FD7C80">
              <w:rPr>
                <w:lang w:bidi="es-ES"/>
              </w:rPr>
              <w:t xml:space="preserve"> </w:t>
            </w:r>
          </w:p>
          <w:p w14:paraId="7455E2B2" w14:textId="5BA3710B" w:rsidR="002654FE" w:rsidRPr="00FD7C80" w:rsidRDefault="002654FE" w:rsidP="00913946">
            <w:pPr>
              <w:pStyle w:val="nfasisenlainformacindecontacto"/>
              <w:contextualSpacing w:val="0"/>
            </w:pPr>
          </w:p>
        </w:tc>
      </w:tr>
      <w:tr w:rsidR="009571D8" w:rsidRPr="00FD7C80" w14:paraId="78D29EB1" w14:textId="77777777" w:rsidTr="002654FE">
        <w:trPr>
          <w:trHeight w:val="23"/>
        </w:trPr>
        <w:tc>
          <w:tcPr>
            <w:tcW w:w="8815" w:type="dxa"/>
            <w:tcMar>
              <w:top w:w="432" w:type="dxa"/>
            </w:tcMar>
          </w:tcPr>
          <w:p w14:paraId="35BEEE8E" w14:textId="57320D03" w:rsidR="001755A8" w:rsidRPr="00FD7C80" w:rsidRDefault="001755A8" w:rsidP="00913946">
            <w:pPr>
              <w:contextualSpacing w:val="0"/>
            </w:pPr>
          </w:p>
        </w:tc>
      </w:tr>
    </w:tbl>
    <w:p w14:paraId="431ED5BA" w14:textId="77777777" w:rsidR="004E01EB" w:rsidRPr="00FD7C80" w:rsidRDefault="00A35F76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FA3C8927CFD84DF0BE69F676FA0C6698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6AA7DB0A" w14:textId="77777777" w:rsidTr="00D66A52">
        <w:tc>
          <w:tcPr>
            <w:tcW w:w="9355" w:type="dxa"/>
          </w:tcPr>
          <w:p w14:paraId="10FA09EE" w14:textId="2EB6DE6E" w:rsidR="001D0BF1" w:rsidRPr="00FD7C80" w:rsidRDefault="001D41A0" w:rsidP="00143C71">
            <w:pPr>
              <w:pStyle w:val="Ttulo3"/>
              <w:outlineLvl w:val="2"/>
            </w:pPr>
            <w:r>
              <w:t xml:space="preserve">enero </w:t>
            </w:r>
            <w:r w:rsidRPr="00143C71">
              <w:t>2017</w:t>
            </w:r>
            <w:r>
              <w:t xml:space="preserve"> – mayo 2017</w:t>
            </w:r>
          </w:p>
          <w:p w14:paraId="635B9C44" w14:textId="74343F19" w:rsidR="001D0BF1" w:rsidRPr="00FD7C80" w:rsidRDefault="001D41A0" w:rsidP="001D0BF1">
            <w:pPr>
              <w:pStyle w:val="Ttulo2"/>
              <w:contextualSpacing w:val="0"/>
              <w:outlineLvl w:val="1"/>
            </w:pPr>
            <w:r>
              <w:t>Promotora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SusHi Bambú</w:t>
            </w:r>
          </w:p>
          <w:p w14:paraId="4C86CE5E" w14:textId="2D49BECA" w:rsidR="001E3120" w:rsidRPr="00FD7C80" w:rsidRDefault="001D41A0" w:rsidP="001D0BF1">
            <w:pPr>
              <w:contextualSpacing w:val="0"/>
            </w:pPr>
            <w:r>
              <w:t>Repartidora de volantes y promotora.</w:t>
            </w:r>
            <w:r w:rsidR="00963D91">
              <w:t xml:space="preserve"> Part time</w:t>
            </w:r>
          </w:p>
        </w:tc>
      </w:tr>
      <w:tr w:rsidR="00F61DF9" w:rsidRPr="00FD7C80" w14:paraId="70A223EF" w14:textId="77777777" w:rsidTr="00F61DF9">
        <w:tc>
          <w:tcPr>
            <w:tcW w:w="9355" w:type="dxa"/>
            <w:tcMar>
              <w:top w:w="216" w:type="dxa"/>
            </w:tcMar>
          </w:tcPr>
          <w:p w14:paraId="448B083E" w14:textId="6DE0095A" w:rsidR="00F61DF9" w:rsidRPr="00FD7C80" w:rsidRDefault="001D41A0" w:rsidP="00F61DF9">
            <w:pPr>
              <w:pStyle w:val="Ttulo3"/>
              <w:contextualSpacing w:val="0"/>
              <w:outlineLvl w:val="2"/>
            </w:pPr>
            <w:r>
              <w:rPr>
                <w:lang w:bidi="es-ES"/>
              </w:rPr>
              <w:t>febrero 2017</w:t>
            </w:r>
            <w:r w:rsidR="00F61DF9" w:rsidRPr="00FD7C80">
              <w:rPr>
                <w:lang w:bidi="es-ES"/>
              </w:rPr>
              <w:t xml:space="preserve"> – </w:t>
            </w:r>
            <w:r>
              <w:t>noviembre 2019</w:t>
            </w:r>
          </w:p>
          <w:p w14:paraId="24C804CC" w14:textId="38B221A9" w:rsidR="00F61DF9" w:rsidRPr="00FD7C80" w:rsidRDefault="001D41A0" w:rsidP="00F61DF9">
            <w:pPr>
              <w:pStyle w:val="Ttulo2"/>
              <w:contextualSpacing w:val="0"/>
              <w:outlineLvl w:val="1"/>
            </w:pPr>
            <w:r>
              <w:t>garzona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banqueteria Pablo y nicolás pinto</w:t>
            </w:r>
          </w:p>
          <w:p w14:paraId="28DCF526" w14:textId="47F009AF" w:rsidR="00F61DF9" w:rsidRDefault="001D41A0" w:rsidP="00143C71">
            <w:r>
              <w:t>Trabajo ocasional atendiendo público, ayudando en cocina y todo lo que implica preparación de eventos.</w:t>
            </w:r>
            <w:r w:rsidR="00963D91">
              <w:t xml:space="preserve"> Part time</w:t>
            </w:r>
          </w:p>
          <w:p w14:paraId="28CF0760" w14:textId="295AB2BC" w:rsidR="00143C71" w:rsidRDefault="00143C71" w:rsidP="00F61DF9"/>
          <w:p w14:paraId="1787AD5E" w14:textId="41D4EA45" w:rsidR="00143C71" w:rsidRDefault="00143C71" w:rsidP="00143C71">
            <w:pPr>
              <w:pStyle w:val="Ttulo3"/>
              <w:outlineLvl w:val="2"/>
            </w:pPr>
            <w:r w:rsidRPr="00143C71">
              <w:t xml:space="preserve">diciembre 2018 </w:t>
            </w:r>
            <w:r>
              <w:t>–</w:t>
            </w:r>
            <w:r w:rsidRPr="00143C71">
              <w:t xml:space="preserve"> </w:t>
            </w:r>
            <w:r>
              <w:t>marzo 2019</w:t>
            </w:r>
          </w:p>
          <w:p w14:paraId="202C395A" w14:textId="4093314F" w:rsidR="00143C71" w:rsidRDefault="00143C71" w:rsidP="00143C71">
            <w:pPr>
              <w:pStyle w:val="Ttulo2"/>
              <w:outlineLvl w:val="1"/>
              <w:rPr>
                <w:rStyle w:val="Referenciasutil"/>
              </w:rPr>
            </w:pPr>
            <w:r>
              <w:t xml:space="preserve">Operario multifuncional, </w:t>
            </w:r>
            <w:r>
              <w:rPr>
                <w:rStyle w:val="Referenciasutil"/>
              </w:rPr>
              <w:t xml:space="preserve">Mc donald´s </w:t>
            </w:r>
          </w:p>
          <w:p w14:paraId="1B6C9F49" w14:textId="23180BC9" w:rsidR="00143C71" w:rsidRDefault="00143C71" w:rsidP="00143C71">
            <w:r>
              <w:t>Experiencia en cocina en general, atención al cliente y caja.</w:t>
            </w:r>
            <w:r w:rsidR="00963D91">
              <w:t xml:space="preserve"> Full time</w:t>
            </w:r>
          </w:p>
          <w:p w14:paraId="52CBF219" w14:textId="77777777" w:rsidR="00963D91" w:rsidRDefault="00963D91" w:rsidP="00143C71"/>
          <w:p w14:paraId="4621FE17" w14:textId="77777777" w:rsidR="00963D91" w:rsidRDefault="00963D91" w:rsidP="00963D91">
            <w:pPr>
              <w:pStyle w:val="Ttulo3"/>
              <w:outlineLvl w:val="2"/>
            </w:pPr>
            <w:r>
              <w:t xml:space="preserve">abril 2020 – </w:t>
            </w:r>
            <w:r w:rsidRPr="00963D91">
              <w:t>noviembre</w:t>
            </w:r>
            <w:r>
              <w:t xml:space="preserve"> 2020</w:t>
            </w:r>
          </w:p>
          <w:p w14:paraId="71A02A7D" w14:textId="0C5F1473" w:rsidR="00963D91" w:rsidRDefault="00963D91" w:rsidP="009A161F">
            <w:pPr>
              <w:rPr>
                <w:rStyle w:val="Referenciasutil"/>
              </w:rPr>
            </w:pPr>
            <w:r>
              <w:t xml:space="preserve">vendedora, </w:t>
            </w:r>
            <w:r>
              <w:rPr>
                <w:rStyle w:val="Referenciasutil"/>
              </w:rPr>
              <w:t>minimarket la paloma.</w:t>
            </w:r>
          </w:p>
          <w:p w14:paraId="36A03D4B" w14:textId="111E0806" w:rsidR="00963D91" w:rsidRDefault="00963D91" w:rsidP="00963D91">
            <w:pPr>
              <w:pStyle w:val="Informacindecontacto"/>
              <w:jc w:val="left"/>
            </w:pPr>
            <w:r>
              <w:rPr>
                <w:rStyle w:val="Referenciasutil"/>
                <w:b w:val="0"/>
                <w:smallCaps w:val="0"/>
              </w:rPr>
              <w:t>Encargada de atención al público, reponedora y</w:t>
            </w:r>
            <w:r>
              <w:rPr>
                <w:rStyle w:val="Referenciasutil"/>
              </w:rPr>
              <w:t xml:space="preserve"> </w:t>
            </w:r>
            <w:r w:rsidRPr="00963D91">
              <w:t>aseo</w:t>
            </w:r>
            <w:r>
              <w:t>. Full time</w:t>
            </w:r>
          </w:p>
          <w:p w14:paraId="44F9895F" w14:textId="42390877" w:rsidR="00963D91" w:rsidRDefault="00963D91" w:rsidP="00963D91">
            <w:pPr>
              <w:pStyle w:val="Ttulo3"/>
              <w:outlineLvl w:val="2"/>
              <w:rPr>
                <w:rStyle w:val="Referenciasutil"/>
              </w:rPr>
            </w:pPr>
          </w:p>
          <w:p w14:paraId="2106A7DB" w14:textId="0563142B" w:rsidR="00963D91" w:rsidRDefault="00963D91" w:rsidP="00963D91">
            <w:pPr>
              <w:pStyle w:val="Ttulo3"/>
              <w:outlineLvl w:val="2"/>
              <w:rPr>
                <w:rStyle w:val="Referenciasutil"/>
                <w:b/>
                <w:smallCaps w:val="0"/>
              </w:rPr>
            </w:pPr>
            <w:r>
              <w:rPr>
                <w:rStyle w:val="Referenciasutil"/>
                <w:b/>
                <w:smallCaps w:val="0"/>
              </w:rPr>
              <w:t xml:space="preserve">noviembre 2020 – junio 2021 </w:t>
            </w:r>
          </w:p>
          <w:p w14:paraId="6CEC77F8" w14:textId="77777777" w:rsidR="00963D91" w:rsidRDefault="0018283A" w:rsidP="0018283A">
            <w:pPr>
              <w:pStyle w:val="Ttulo2"/>
              <w:outlineLvl w:val="1"/>
              <w:rPr>
                <w:rStyle w:val="Referenciasutil"/>
              </w:rPr>
            </w:pPr>
            <w:r>
              <w:rPr>
                <w:rStyle w:val="Referenciasutil"/>
                <w:b/>
                <w:smallCaps w:val="0"/>
                <w:color w:val="1D824C" w:themeColor="accent1"/>
              </w:rPr>
              <w:t xml:space="preserve">operario multifuncional, </w:t>
            </w:r>
            <w:r>
              <w:rPr>
                <w:rStyle w:val="Referenciasutil"/>
              </w:rPr>
              <w:t>mc donald´s</w:t>
            </w:r>
          </w:p>
          <w:p w14:paraId="286CCA85" w14:textId="7068CC2A" w:rsidR="0018283A" w:rsidRPr="0018283A" w:rsidRDefault="0018283A" w:rsidP="0018283A">
            <w:pPr>
              <w:pStyle w:val="Informacindecontacto"/>
              <w:jc w:val="left"/>
            </w:pPr>
            <w:r>
              <w:t>Cocina general y experiencia en la caja.</w:t>
            </w:r>
          </w:p>
        </w:tc>
      </w:tr>
    </w:tbl>
    <w:sdt>
      <w:sdtPr>
        <w:alias w:val="Educación:"/>
        <w:tag w:val="Formación:"/>
        <w:id w:val="-1908763273"/>
        <w:placeholder>
          <w:docPart w:val="0C034413B11C4B3792BD2DEF160086E7"/>
        </w:placeholder>
        <w:temporary/>
        <w:showingPlcHdr/>
        <w15:appearance w15:val="hidden"/>
      </w:sdtPr>
      <w:sdtEndPr/>
      <w:sdtContent>
        <w:p w14:paraId="17497CF1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13CCBAC0" w14:textId="77777777" w:rsidTr="00D66A52">
        <w:tc>
          <w:tcPr>
            <w:tcW w:w="9355" w:type="dxa"/>
          </w:tcPr>
          <w:p w14:paraId="794AD96D" w14:textId="1AFDDA2A" w:rsidR="001D0BF1" w:rsidRPr="00FD7C80" w:rsidRDefault="0018283A" w:rsidP="001D0BF1">
            <w:pPr>
              <w:pStyle w:val="Ttulo3"/>
              <w:contextualSpacing w:val="0"/>
              <w:outlineLvl w:val="2"/>
            </w:pPr>
            <w:r>
              <w:t>diciembre</w:t>
            </w:r>
            <w:r w:rsidR="001D0BF1" w:rsidRPr="00FD7C80">
              <w:rPr>
                <w:lang w:bidi="es-ES"/>
              </w:rPr>
              <w:t xml:space="preserve"> </w:t>
            </w:r>
            <w:r>
              <w:t>2015</w:t>
            </w:r>
          </w:p>
          <w:p w14:paraId="47842D6C" w14:textId="6130AFE9" w:rsidR="001D0BF1" w:rsidRPr="00FD7C80" w:rsidRDefault="0018283A" w:rsidP="001D0BF1">
            <w:pPr>
              <w:pStyle w:val="Ttulo2"/>
              <w:contextualSpacing w:val="0"/>
              <w:outlineLvl w:val="1"/>
            </w:pPr>
            <w:r>
              <w:t>basíca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escuela pilar moliner de nuez</w:t>
            </w:r>
          </w:p>
          <w:p w14:paraId="34CF67C5" w14:textId="1CBEBDFC" w:rsidR="007538DC" w:rsidRPr="00FD7C80" w:rsidRDefault="0018283A" w:rsidP="007538DC">
            <w:pPr>
              <w:contextualSpacing w:val="0"/>
            </w:pPr>
            <w:r>
              <w:t xml:space="preserve"> Estudios Básicos completos</w:t>
            </w:r>
            <w:r w:rsidR="009A161F">
              <w:t>.</w:t>
            </w:r>
          </w:p>
        </w:tc>
      </w:tr>
      <w:tr w:rsidR="00F61DF9" w:rsidRPr="00FD7C80" w14:paraId="07A5917D" w14:textId="77777777" w:rsidTr="00F61DF9">
        <w:tc>
          <w:tcPr>
            <w:tcW w:w="9355" w:type="dxa"/>
            <w:tcMar>
              <w:top w:w="216" w:type="dxa"/>
            </w:tcMar>
          </w:tcPr>
          <w:p w14:paraId="3025047C" w14:textId="186859DE" w:rsidR="00F61DF9" w:rsidRPr="00FD7C80" w:rsidRDefault="009A161F" w:rsidP="00F61DF9">
            <w:pPr>
              <w:pStyle w:val="Ttulo3"/>
              <w:contextualSpacing w:val="0"/>
              <w:outlineLvl w:val="2"/>
            </w:pPr>
            <w:r>
              <w:t>noviembre</w:t>
            </w:r>
            <w:r w:rsidR="00F61DF9" w:rsidRPr="00FD7C80">
              <w:rPr>
                <w:lang w:bidi="es-ES"/>
              </w:rPr>
              <w:t xml:space="preserve"> </w:t>
            </w:r>
            <w:r>
              <w:t>2019</w:t>
            </w:r>
          </w:p>
          <w:p w14:paraId="1729CD62" w14:textId="44F6423B" w:rsidR="00F61DF9" w:rsidRPr="00FD7C80" w:rsidRDefault="009A161F" w:rsidP="00F61DF9">
            <w:pPr>
              <w:pStyle w:val="Ttulo2"/>
              <w:contextualSpacing w:val="0"/>
              <w:outlineLvl w:val="1"/>
            </w:pPr>
            <w:r>
              <w:t>media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 xml:space="preserve">liceo san luis </w:t>
            </w:r>
          </w:p>
          <w:p w14:paraId="507CD1E0" w14:textId="77777777" w:rsidR="00F61DF9" w:rsidRDefault="009A161F" w:rsidP="00F61DF9">
            <w:r>
              <w:t>Enseñanza media completada. Con carreta Técnico en Enfermería. (practica pendiente)</w:t>
            </w:r>
          </w:p>
          <w:p w14:paraId="285A2E0C" w14:textId="77777777" w:rsidR="009A161F" w:rsidRDefault="009A161F" w:rsidP="00F61DF9"/>
          <w:p w14:paraId="23F7314D" w14:textId="77777777" w:rsidR="009A161F" w:rsidRDefault="009A161F" w:rsidP="00F61DF9">
            <w:pPr>
              <w:rPr>
                <w:rStyle w:val="Referenciasutil"/>
              </w:rPr>
            </w:pPr>
            <w:r>
              <w:rPr>
                <w:rStyle w:val="Referenciasutil"/>
              </w:rPr>
              <w:t>2021</w:t>
            </w:r>
          </w:p>
          <w:p w14:paraId="06CD4D5E" w14:textId="77777777" w:rsidR="009A161F" w:rsidRDefault="009A161F" w:rsidP="009A161F">
            <w:pPr>
              <w:pStyle w:val="Ttulo2"/>
              <w:outlineLvl w:val="1"/>
              <w:rPr>
                <w:rStyle w:val="Referenciasutil"/>
              </w:rPr>
            </w:pPr>
            <w:r>
              <w:rPr>
                <w:rStyle w:val="Referenciasutil"/>
                <w:b/>
                <w:smallCaps w:val="0"/>
                <w:color w:val="1D824C" w:themeColor="accent1"/>
              </w:rPr>
              <w:t xml:space="preserve">estudios superiores, </w:t>
            </w:r>
            <w:r>
              <w:rPr>
                <w:rStyle w:val="Referenciasutil"/>
              </w:rPr>
              <w:t>duoc uc</w:t>
            </w:r>
          </w:p>
          <w:p w14:paraId="39B8F541" w14:textId="12F84CE6" w:rsidR="009A161F" w:rsidRPr="009A161F" w:rsidRDefault="009A161F" w:rsidP="009A161F">
            <w:pPr>
              <w:rPr>
                <w:rStyle w:val="Referenciasutil"/>
                <w:b w:val="0"/>
                <w:smallCaps w:val="0"/>
              </w:rPr>
            </w:pPr>
            <w:r>
              <w:rPr>
                <w:rStyle w:val="Referenciasutil"/>
                <w:b w:val="0"/>
                <w:smallCaps w:val="0"/>
              </w:rPr>
              <w:t>Cursando carrera Técnico en Enfermería nivel superior en 1° Año.</w:t>
            </w:r>
          </w:p>
        </w:tc>
      </w:tr>
    </w:tbl>
    <w:p w14:paraId="75CB17D6" w14:textId="1D898ACE" w:rsidR="00486277" w:rsidRPr="009A161F" w:rsidRDefault="009A161F" w:rsidP="00486277">
      <w:pPr>
        <w:pStyle w:val="Ttulo1"/>
        <w:rPr>
          <w:sz w:val="24"/>
          <w:szCs w:val="28"/>
        </w:rPr>
      </w:pPr>
      <w:r w:rsidRPr="009A161F">
        <w:rPr>
          <w:sz w:val="24"/>
          <w:szCs w:val="28"/>
        </w:rPr>
        <w:t>disponibilidad inmediata</w:t>
      </w:r>
      <w:r>
        <w:rPr>
          <w:sz w:val="24"/>
          <w:szCs w:val="28"/>
        </w:rPr>
        <w:t xml:space="preserve">            </w:t>
      </w:r>
      <w:r w:rsidR="002654FE">
        <w:rPr>
          <w:sz w:val="24"/>
          <w:szCs w:val="28"/>
        </w:rPr>
        <w:t xml:space="preserve"> </w:t>
      </w:r>
    </w:p>
    <w:p w14:paraId="358332B2" w14:textId="77777777" w:rsidR="00EA059B" w:rsidRDefault="00EA059B" w:rsidP="00EA059B">
      <w:r>
        <w:t>•</w:t>
      </w:r>
      <w:r>
        <w:tab/>
        <w:t xml:space="preserve">Full time, 45 horas a la semana. </w:t>
      </w:r>
    </w:p>
    <w:p w14:paraId="053CA352" w14:textId="77777777" w:rsidR="00EA059B" w:rsidRDefault="00EA059B" w:rsidP="00EA059B">
      <w:r>
        <w:t>•</w:t>
      </w:r>
      <w:r>
        <w:tab/>
        <w:t xml:space="preserve">Part time, 20 horas a la semana.                           </w:t>
      </w:r>
    </w:p>
    <w:p w14:paraId="6DA15D1A" w14:textId="02522D4D" w:rsidR="00B51D1B" w:rsidRPr="00FD7C80" w:rsidRDefault="00EA059B" w:rsidP="00EA059B">
      <w:r>
        <w:t>•</w:t>
      </w:r>
      <w:r>
        <w:tab/>
        <w:t>Disponibilidad para horas extra.</w:t>
      </w:r>
    </w:p>
    <w:sectPr w:rsidR="00B51D1B" w:rsidRPr="00FD7C80" w:rsidSect="002B4751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4AB34" w14:textId="77777777" w:rsidR="00A35F76" w:rsidRDefault="00A35F76" w:rsidP="0068194B">
      <w:r>
        <w:separator/>
      </w:r>
    </w:p>
    <w:p w14:paraId="3C68CEAB" w14:textId="77777777" w:rsidR="00A35F76" w:rsidRDefault="00A35F76"/>
    <w:p w14:paraId="1BCD5BBA" w14:textId="77777777" w:rsidR="00A35F76" w:rsidRDefault="00A35F76"/>
  </w:endnote>
  <w:endnote w:type="continuationSeparator" w:id="0">
    <w:p w14:paraId="55C9E3DB" w14:textId="77777777" w:rsidR="00A35F76" w:rsidRDefault="00A35F76" w:rsidP="0068194B">
      <w:r>
        <w:continuationSeparator/>
      </w:r>
    </w:p>
    <w:p w14:paraId="3D372B3D" w14:textId="77777777" w:rsidR="00A35F76" w:rsidRDefault="00A35F76"/>
    <w:p w14:paraId="0882A578" w14:textId="77777777" w:rsidR="00A35F76" w:rsidRDefault="00A35F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D3469E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61B07" w14:textId="77777777" w:rsidR="00A35F76" w:rsidRDefault="00A35F76" w:rsidP="0068194B">
      <w:r>
        <w:separator/>
      </w:r>
    </w:p>
    <w:p w14:paraId="7F27995B" w14:textId="77777777" w:rsidR="00A35F76" w:rsidRDefault="00A35F76"/>
    <w:p w14:paraId="2D3332A5" w14:textId="77777777" w:rsidR="00A35F76" w:rsidRDefault="00A35F76"/>
  </w:footnote>
  <w:footnote w:type="continuationSeparator" w:id="0">
    <w:p w14:paraId="1DF12AAF" w14:textId="77777777" w:rsidR="00A35F76" w:rsidRDefault="00A35F76" w:rsidP="0068194B">
      <w:r>
        <w:continuationSeparator/>
      </w:r>
    </w:p>
    <w:p w14:paraId="47FF2DB3" w14:textId="77777777" w:rsidR="00A35F76" w:rsidRDefault="00A35F76"/>
    <w:p w14:paraId="238919B9" w14:textId="77777777" w:rsidR="00A35F76" w:rsidRDefault="00A35F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89F9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4061AB" wp14:editId="24EFBCB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B2D671A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78E81C6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CD3727A"/>
    <w:multiLevelType w:val="hybridMultilevel"/>
    <w:tmpl w:val="01E030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300535"/>
    <w:multiLevelType w:val="hybridMultilevel"/>
    <w:tmpl w:val="D8F243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0"/>
  </w:num>
  <w:num w:numId="16">
    <w:abstractNumId w:val="13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5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213B9"/>
    <w:rsid w:val="001427E1"/>
    <w:rsid w:val="00143C71"/>
    <w:rsid w:val="00163668"/>
    <w:rsid w:val="00171566"/>
    <w:rsid w:val="00174676"/>
    <w:rsid w:val="001755A8"/>
    <w:rsid w:val="0018283A"/>
    <w:rsid w:val="00184014"/>
    <w:rsid w:val="00192008"/>
    <w:rsid w:val="001C0E68"/>
    <w:rsid w:val="001C4B6F"/>
    <w:rsid w:val="001D0BF1"/>
    <w:rsid w:val="001D41A0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54FE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5113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3D91"/>
    <w:rsid w:val="009650EA"/>
    <w:rsid w:val="0097790C"/>
    <w:rsid w:val="0098506E"/>
    <w:rsid w:val="009A161F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5F76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059B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3119"/>
    <w:rsid w:val="00F8769D"/>
    <w:rsid w:val="00F9350C"/>
    <w:rsid w:val="00F94EB5"/>
    <w:rsid w:val="00F9624D"/>
    <w:rsid w:val="00FA475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6AB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mandaurrutia9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da%20Gabriela\AppData\Local\Microsoft\Office\16.0\DTS\es-ES%7b9200972F-793C-4207-AA03-C8FDC093A4C6%7d\%7b41A16111-685C-4EC8-9633-71CDE99C6091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1F81EA0C4E4A3CBBEE7E8EF1CC8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82B04-83A9-4D22-9A2D-0DD2F8AF6535}"/>
      </w:docPartPr>
      <w:docPartBody>
        <w:p w:rsidR="00821278" w:rsidRDefault="001A5E7A">
          <w:pPr>
            <w:pStyle w:val="D31F81EA0C4E4A3CBBEE7E8EF1CC8D6F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FA3C8927CFD84DF0BE69F676FA0C6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ED001-C328-43C5-99BF-0524843CC103}"/>
      </w:docPartPr>
      <w:docPartBody>
        <w:p w:rsidR="00821278" w:rsidRDefault="001A5E7A">
          <w:pPr>
            <w:pStyle w:val="FA3C8927CFD84DF0BE69F676FA0C6698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0C034413B11C4B3792BD2DEF16008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E9AA6-6507-428A-BC38-E43ED77EAF45}"/>
      </w:docPartPr>
      <w:docPartBody>
        <w:p w:rsidR="00821278" w:rsidRDefault="001A5E7A">
          <w:pPr>
            <w:pStyle w:val="0C034413B11C4B3792BD2DEF160086E7"/>
          </w:pPr>
          <w:r w:rsidRPr="00FD7C80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7A"/>
    <w:rsid w:val="0012425F"/>
    <w:rsid w:val="001A5E7A"/>
    <w:rsid w:val="0082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D31F81EA0C4E4A3CBBEE7E8EF1CC8D6F">
    <w:name w:val="D31F81EA0C4E4A3CBBEE7E8EF1CC8D6F"/>
  </w:style>
  <w:style w:type="paragraph" w:customStyle="1" w:styleId="FA3C8927CFD84DF0BE69F676FA0C6698">
    <w:name w:val="FA3C8927CFD84DF0BE69F676FA0C6698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0C034413B11C4B3792BD2DEF160086E7">
    <w:name w:val="0C034413B11C4B3792BD2DEF16008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{41A16111-685C-4EC8-9633-71CDE99C6091}tf16402488_win32</Template>
  <TotalTime>0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2021-06-23T03:23:00Z</dcterms:created>
  <dcterms:modified xsi:type="dcterms:W3CDTF">2021-06-23T04:34:00Z</dcterms:modified>
  <cp:category/>
</cp:coreProperties>
</file>