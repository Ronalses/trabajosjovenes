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BAE8" w14:textId="77777777" w:rsidR="00243287" w:rsidRDefault="00243287">
      <w:pPr>
        <w:pStyle w:val="Nombre"/>
      </w:pPr>
      <w:r>
        <w:t xml:space="preserve">CARLOS Andrés </w:t>
      </w:r>
    </w:p>
    <w:p w14:paraId="794B2879" w14:textId="77777777" w:rsidR="00C16F01" w:rsidRDefault="00243287">
      <w:pPr>
        <w:pStyle w:val="Nombre"/>
      </w:pPr>
      <w:r>
        <w:t xml:space="preserve">Becerra </w:t>
      </w:r>
      <w:r w:rsidR="00C16F01">
        <w:t>SALDIVIA</w:t>
      </w:r>
    </w:p>
    <w:p w14:paraId="535CB420" w14:textId="77777777" w:rsidR="00C16F01" w:rsidRDefault="00AF1915">
      <w:pPr>
        <w:pStyle w:val="Informacindecontacto"/>
      </w:pPr>
      <w:r>
        <w:t>26 de diciembre 1995.</w:t>
      </w:r>
    </w:p>
    <w:p w14:paraId="2677075E" w14:textId="77777777" w:rsidR="00AF1915" w:rsidRDefault="00E46455">
      <w:pPr>
        <w:pStyle w:val="Informacindecontacto"/>
      </w:pPr>
      <w:r>
        <w:t>19.312.339-2</w:t>
      </w:r>
    </w:p>
    <w:p w14:paraId="3F626F86" w14:textId="77777777" w:rsidR="00E46455" w:rsidRDefault="00E46455">
      <w:pPr>
        <w:pStyle w:val="Informacindecontacto"/>
      </w:pPr>
      <w:r>
        <w:t>Chileno.</w:t>
      </w:r>
    </w:p>
    <w:p w14:paraId="3E5D415F" w14:textId="77777777" w:rsidR="00B8460D" w:rsidRDefault="00B8460D">
      <w:pPr>
        <w:pStyle w:val="Informacindecontacto"/>
      </w:pPr>
      <w:r>
        <w:t>Número telefónico 9 56330488.</w:t>
      </w:r>
    </w:p>
    <w:p w14:paraId="1AA19D40" w14:textId="144DE520" w:rsidR="0059120E" w:rsidRDefault="00297FE3" w:rsidP="004F4145">
      <w:pPr>
        <w:pStyle w:val="Informacindecontacto"/>
      </w:pPr>
      <w:r>
        <w:t>Los atacameños #2746, Renca.</w:t>
      </w:r>
    </w:p>
    <w:p w14:paraId="0B5BC5C2" w14:textId="285DDEAE" w:rsidR="00C31F79" w:rsidRDefault="00534292" w:rsidP="004F4145">
      <w:pPr>
        <w:pStyle w:val="Informacindecontacto"/>
      </w:pPr>
      <w:r>
        <w:t>Correo: carlosbecerras195@gmail.com.</w:t>
      </w:r>
    </w:p>
    <w:p w14:paraId="451A5B85" w14:textId="77777777" w:rsidR="0059120E" w:rsidRDefault="007C032E">
      <w:pPr>
        <w:pStyle w:val="Ttulo1"/>
      </w:pPr>
      <w:sdt>
        <w:sdtPr>
          <w:id w:val="-1150367223"/>
          <w:placeholder>
            <w:docPart w:val="FA4B4C3DD6EA8B43ACD718A9B20729D8"/>
          </w:placeholder>
          <w:temporary/>
          <w:showingPlcHdr/>
        </w:sdtPr>
        <w:sdtEndPr/>
        <w:sdtContent>
          <w:r w:rsidR="006B3EC5">
            <w:t>Formación</w:t>
          </w:r>
        </w:sdtContent>
      </w:sdt>
    </w:p>
    <w:p w14:paraId="1F35CACB" w14:textId="77777777" w:rsidR="0059120E" w:rsidRDefault="007C032E">
      <w:pPr>
        <w:pStyle w:val="Ttulo2"/>
      </w:pPr>
      <w:sdt>
        <w:sdtPr>
          <w:id w:val="-1529011685"/>
          <w:placeholder>
            <w:docPart w:val="DAB1EE311686BA43932C626122E9725C"/>
          </w:placeholder>
          <w:temporary/>
          <w:showingPlcHdr/>
        </w:sdtPr>
        <w:sdtEndPr/>
        <w:sdtContent>
          <w:r w:rsidR="006B3EC5">
            <w:t>Grado/Fecha de graduación</w:t>
          </w:r>
        </w:sdtContent>
      </w:sdt>
    </w:p>
    <w:p w14:paraId="6DB1A08A" w14:textId="77777777" w:rsidR="0059120E" w:rsidRDefault="002443E3">
      <w:r>
        <w:t xml:space="preserve">Enseñanza básica: </w:t>
      </w:r>
      <w:r w:rsidR="005056AD">
        <w:t>E</w:t>
      </w:r>
      <w:r>
        <w:t xml:space="preserve">scuela </w:t>
      </w:r>
      <w:proofErr w:type="spellStart"/>
      <w:r>
        <w:t>Sun’s</w:t>
      </w:r>
      <w:proofErr w:type="spellEnd"/>
      <w:r>
        <w:t xml:space="preserve"> </w:t>
      </w:r>
      <w:proofErr w:type="spellStart"/>
      <w:r w:rsidR="002B7C89">
        <w:t>school</w:t>
      </w:r>
      <w:proofErr w:type="spellEnd"/>
      <w:r w:rsidR="002B7C89">
        <w:t xml:space="preserve"> </w:t>
      </w:r>
      <w:r w:rsidR="00795430">
        <w:t>2001</w:t>
      </w:r>
      <w:r w:rsidR="005056AD">
        <w:t>- 2009.</w:t>
      </w:r>
    </w:p>
    <w:p w14:paraId="5268C352" w14:textId="1B6D3689" w:rsidR="005056AD" w:rsidRDefault="005056AD">
      <w:r>
        <w:t xml:space="preserve">Enseñanza media: instituto tecnológico San </w:t>
      </w:r>
      <w:r w:rsidR="00C0020E">
        <w:t>Mateo, servicios de turismo, 2010-2013.</w:t>
      </w:r>
    </w:p>
    <w:p w14:paraId="47D1DF17" w14:textId="78AC94C9" w:rsidR="00220A48" w:rsidRDefault="003A2661">
      <w:r>
        <w:t>Estilista profesional, Escuela particular Sa</w:t>
      </w:r>
      <w:r w:rsidR="006B3EC5">
        <w:t xml:space="preserve">n </w:t>
      </w:r>
      <w:r>
        <w:t>Sebastián, Osorno.</w:t>
      </w:r>
    </w:p>
    <w:p w14:paraId="1819FDED" w14:textId="77777777" w:rsidR="0059120E" w:rsidRDefault="007C032E">
      <w:pPr>
        <w:pStyle w:val="Ttulo1"/>
      </w:pPr>
      <w:sdt>
        <w:sdtPr>
          <w:id w:val="617349259"/>
          <w:placeholder>
            <w:docPart w:val="EF3314B9E013A44E997A28271AA40910"/>
          </w:placeholder>
          <w:temporary/>
          <w:showingPlcHdr/>
        </w:sdtPr>
        <w:sdtEndPr/>
        <w:sdtContent>
          <w:r w:rsidR="006B3EC5">
            <w:t>Experiencia</w:t>
          </w:r>
        </w:sdtContent>
      </w:sdt>
    </w:p>
    <w:p w14:paraId="382F3E78" w14:textId="77777777" w:rsidR="0059120E" w:rsidRDefault="007C032E">
      <w:pPr>
        <w:pStyle w:val="Ttulo2"/>
      </w:pPr>
      <w:sdt>
        <w:sdtPr>
          <w:id w:val="692349886"/>
          <w:placeholder>
            <w:docPart w:val="6512879B4DF85445BC6BABFB3BB935A1"/>
          </w:placeholder>
          <w:temporary/>
          <w:showingPlcHdr/>
        </w:sdtPr>
        <w:sdtEndPr/>
        <w:sdtContent>
          <w:r w:rsidR="006B3EC5" w:rsidRPr="009E7BE7">
            <w:t>Nombre de la empresa</w:t>
          </w:r>
        </w:sdtContent>
      </w:sdt>
    </w:p>
    <w:p w14:paraId="077C657A" w14:textId="77777777" w:rsidR="0059120E" w:rsidRDefault="007C032E">
      <w:pPr>
        <w:pStyle w:val="Ttulo3"/>
      </w:pPr>
    </w:p>
    <w:p w14:paraId="4A4DB1AB" w14:textId="5BC66E5F" w:rsidR="009D2AB0" w:rsidRDefault="009D2AB0">
      <w:r>
        <w:t xml:space="preserve">Cajero local de comida rápida </w:t>
      </w:r>
      <w:r w:rsidR="00351E2F">
        <w:t>FRITZ.</w:t>
      </w:r>
    </w:p>
    <w:p w14:paraId="21A5B761" w14:textId="77777777" w:rsidR="009D2AB0" w:rsidRDefault="009D2AB0"/>
    <w:p w14:paraId="6D78B7F0" w14:textId="6128B38D" w:rsidR="009D2AB0" w:rsidRDefault="009D2AB0">
      <w:r>
        <w:t xml:space="preserve">Cajero y asistente en caja en tesorería LGS GLOBAL </w:t>
      </w:r>
      <w:r w:rsidR="00972796">
        <w:t>SEGURITY.</w:t>
      </w:r>
      <w:r w:rsidR="00303467">
        <w:t xml:space="preserve"> </w:t>
      </w:r>
    </w:p>
    <w:p w14:paraId="4B3558C4" w14:textId="77777777" w:rsidR="009D2AB0" w:rsidRDefault="009D2AB0"/>
    <w:p w14:paraId="589B244E" w14:textId="77777777" w:rsidR="009D2AB0" w:rsidRDefault="009D2AB0">
      <w:r>
        <w:t>Operario multifuncional</w:t>
      </w:r>
      <w:r w:rsidR="00303467">
        <w:t xml:space="preserve"> PEDRO</w:t>
      </w:r>
      <w:r>
        <w:t>, JUAN &amp; DIEGO.</w:t>
      </w:r>
    </w:p>
    <w:p w14:paraId="52CC9AA7" w14:textId="77777777" w:rsidR="007B1665" w:rsidRDefault="007B1665"/>
    <w:p w14:paraId="0E55DC1A" w14:textId="77777777" w:rsidR="007B1665" w:rsidRDefault="007B1665">
      <w:r>
        <w:t>Curso cajero bancario,</w:t>
      </w:r>
      <w:r w:rsidR="00AE5E67">
        <w:t xml:space="preserve"> </w:t>
      </w:r>
      <w:r>
        <w:t xml:space="preserve"> </w:t>
      </w:r>
      <w:proofErr w:type="spellStart"/>
      <w:r w:rsidR="00BB1BA4">
        <w:t>O</w:t>
      </w:r>
      <w:r>
        <w:t>mil</w:t>
      </w:r>
      <w:proofErr w:type="spellEnd"/>
      <w:r>
        <w:t xml:space="preserve"> Pudahuel.</w:t>
      </w:r>
    </w:p>
    <w:p w14:paraId="67D77278" w14:textId="77777777" w:rsidR="00F62D79" w:rsidRDefault="00F62D79"/>
    <w:p w14:paraId="2FD3C0F3" w14:textId="6A315957" w:rsidR="00AE5E67" w:rsidRDefault="00A0538A">
      <w:r>
        <w:t>C</w:t>
      </w:r>
      <w:r w:rsidR="00B714C9">
        <w:t xml:space="preserve">ajero administrativo en Prosegur </w:t>
      </w:r>
      <w:r w:rsidR="00F62D79">
        <w:t>Renca.</w:t>
      </w:r>
    </w:p>
    <w:p w14:paraId="70410E2E" w14:textId="4DD1C7F8" w:rsidR="00A0538A" w:rsidRDefault="00A0538A"/>
    <w:p w14:paraId="44264ADF" w14:textId="312F9966" w:rsidR="00A0538A" w:rsidRDefault="00A0538A"/>
    <w:p w14:paraId="699E0217" w14:textId="77777777" w:rsidR="00AE5E67" w:rsidRDefault="00AE5E67"/>
    <w:p w14:paraId="6DC3280F" w14:textId="77777777" w:rsidR="0059120E" w:rsidRDefault="00AE5E67" w:rsidP="00AE5E67">
      <w:pPr>
        <w:pStyle w:val="Ttulo1"/>
      </w:pPr>
      <w:r>
        <w:t>DISPONIBILIDAD INMEDIATA</w:t>
      </w:r>
    </w:p>
    <w:sectPr w:rsidR="0059120E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1B67C" w14:textId="77777777" w:rsidR="007C032E" w:rsidRDefault="007C032E">
      <w:pPr>
        <w:spacing w:after="0" w:line="240" w:lineRule="auto"/>
      </w:pPr>
      <w:r>
        <w:separator/>
      </w:r>
    </w:p>
  </w:endnote>
  <w:endnote w:type="continuationSeparator" w:id="0">
    <w:p w14:paraId="1B76E2E1" w14:textId="77777777" w:rsidR="007C032E" w:rsidRDefault="007C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3710A7" w14:textId="77777777" w:rsidR="0059120E" w:rsidRDefault="006B3EC5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FFE6F" w14:textId="77777777" w:rsidR="007C032E" w:rsidRDefault="007C032E">
      <w:pPr>
        <w:spacing w:after="0" w:line="240" w:lineRule="auto"/>
      </w:pPr>
      <w:r>
        <w:separator/>
      </w:r>
    </w:p>
  </w:footnote>
  <w:footnote w:type="continuationSeparator" w:id="0">
    <w:p w14:paraId="253655D3" w14:textId="77777777" w:rsidR="007C032E" w:rsidRDefault="007C0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EAB7" w14:textId="77777777" w:rsidR="0059120E" w:rsidRDefault="006B3EC5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A085F" wp14:editId="181FEDD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FA5110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DC084" w14:textId="77777777" w:rsidR="0059120E" w:rsidRDefault="006B3EC5">
    <w:pPr>
      <w:pStyle w:val="Encabezado"/>
    </w:pP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F530D2" wp14:editId="285EB39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25E0F9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87"/>
    <w:rsid w:val="00021B7B"/>
    <w:rsid w:val="00220A48"/>
    <w:rsid w:val="00224BF0"/>
    <w:rsid w:val="00243287"/>
    <w:rsid w:val="002443E3"/>
    <w:rsid w:val="00297FE3"/>
    <w:rsid w:val="002B7C89"/>
    <w:rsid w:val="00303467"/>
    <w:rsid w:val="00351E2F"/>
    <w:rsid w:val="003A2661"/>
    <w:rsid w:val="004277FF"/>
    <w:rsid w:val="004F4145"/>
    <w:rsid w:val="005056AD"/>
    <w:rsid w:val="00534292"/>
    <w:rsid w:val="0064795D"/>
    <w:rsid w:val="006B3EC5"/>
    <w:rsid w:val="00795430"/>
    <w:rsid w:val="007B1665"/>
    <w:rsid w:val="007C032E"/>
    <w:rsid w:val="00972796"/>
    <w:rsid w:val="009D2AB0"/>
    <w:rsid w:val="009D389B"/>
    <w:rsid w:val="00A0538A"/>
    <w:rsid w:val="00AE5E67"/>
    <w:rsid w:val="00AF1915"/>
    <w:rsid w:val="00B714C9"/>
    <w:rsid w:val="00B8460D"/>
    <w:rsid w:val="00BB1BA4"/>
    <w:rsid w:val="00C0020E"/>
    <w:rsid w:val="00C16F01"/>
    <w:rsid w:val="00C31F79"/>
    <w:rsid w:val="00D9487E"/>
    <w:rsid w:val="00E46455"/>
    <w:rsid w:val="00E46858"/>
    <w:rsid w:val="00EE460F"/>
    <w:rsid w:val="00F6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016FE"/>
  <w15:docId w15:val="{E7D3C6A4-3BD5-DA4D-B9F6-D453B9AE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E53C239A-4E38-1D4A-8698-A818D8661A3A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4B4C3DD6EA8B43ACD718A9B2072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0760E-53DE-984B-A89F-BE104FFA4C10}"/>
      </w:docPartPr>
      <w:docPartBody>
        <w:p w:rsidR="00BD00EB" w:rsidRDefault="00BD00EB">
          <w:pPr>
            <w:pStyle w:val="FA4B4C3DD6EA8B43ACD718A9B20729D8"/>
          </w:pPr>
          <w:r>
            <w:t>Formación</w:t>
          </w:r>
        </w:p>
      </w:docPartBody>
    </w:docPart>
    <w:docPart>
      <w:docPartPr>
        <w:name w:val="DAB1EE311686BA43932C626122E97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A44DB6-7D55-5641-BD98-DF09FC0E15E0}"/>
      </w:docPartPr>
      <w:docPartBody>
        <w:p w:rsidR="00BD00EB" w:rsidRDefault="00BD00EB">
          <w:pPr>
            <w:pStyle w:val="DAB1EE311686BA43932C626122E9725C"/>
          </w:pPr>
          <w:r>
            <w:t>Grado/Fecha de graduación</w:t>
          </w:r>
        </w:p>
      </w:docPartBody>
    </w:docPart>
    <w:docPart>
      <w:docPartPr>
        <w:name w:val="EF3314B9E013A44E997A28271AA40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CC5CA-0992-D541-BAC6-D41D16FA8EB2}"/>
      </w:docPartPr>
      <w:docPartBody>
        <w:p w:rsidR="00BD00EB" w:rsidRDefault="00BD00EB">
          <w:pPr>
            <w:pStyle w:val="EF3314B9E013A44E997A28271AA40910"/>
          </w:pPr>
          <w:r>
            <w:t>Experiencia</w:t>
          </w:r>
        </w:p>
      </w:docPartBody>
    </w:docPart>
    <w:docPart>
      <w:docPartPr>
        <w:name w:val="6512879B4DF85445BC6BABFB3BB93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F55EF-5BF8-E94D-8152-FAE205495E42}"/>
      </w:docPartPr>
      <w:docPartBody>
        <w:p w:rsidR="00BD00EB" w:rsidRDefault="00BD00EB">
          <w:pPr>
            <w:pStyle w:val="6512879B4DF85445BC6BABFB3BB935A1"/>
          </w:pPr>
          <w:r w:rsidRPr="009E7BE7">
            <w:t>Nombre de la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EB"/>
    <w:rsid w:val="00361FDA"/>
    <w:rsid w:val="00BD00EB"/>
    <w:rsid w:val="00EA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A4B4C3DD6EA8B43ACD718A9B20729D8">
    <w:name w:val="FA4B4C3DD6EA8B43ACD718A9B20729D8"/>
  </w:style>
  <w:style w:type="paragraph" w:customStyle="1" w:styleId="DAB1EE311686BA43932C626122E9725C">
    <w:name w:val="DAB1EE311686BA43932C626122E9725C"/>
  </w:style>
  <w:style w:type="paragraph" w:customStyle="1" w:styleId="EF3314B9E013A44E997A28271AA40910">
    <w:name w:val="EF3314B9E013A44E997A28271AA40910"/>
  </w:style>
  <w:style w:type="paragraph" w:customStyle="1" w:styleId="6512879B4DF85445BC6BABFB3BB935A1">
    <w:name w:val="6512879B4DF85445BC6BABFB3BB935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%7bE53C239A-4E38-1D4A-8698-A818D8661A3A%7dtf50002038.dotx</Template>
  <TotalTime>4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carlosbecerras195@gmail.com</dc:creator>
  <cp:keywords/>
  <dc:description/>
  <cp:lastModifiedBy>Carlos Becerra</cp:lastModifiedBy>
  <cp:revision>6</cp:revision>
  <dcterms:created xsi:type="dcterms:W3CDTF">2021-07-09T16:21:00Z</dcterms:created>
  <dcterms:modified xsi:type="dcterms:W3CDTF">2021-11-02T21:38:00Z</dcterms:modified>
</cp:coreProperties>
</file>