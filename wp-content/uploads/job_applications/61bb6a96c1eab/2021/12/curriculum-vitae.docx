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6C313A" w14:paraId="374FACC5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24FE5E" w14:textId="1128CF1A" w:rsidR="00692703" w:rsidRPr="00FD7C80" w:rsidRDefault="006C313A" w:rsidP="00F07E0A">
            <w:pPr>
              <w:pStyle w:val="Ttulo"/>
            </w:pPr>
            <w:r>
              <w:t>Krishna mella flores</w:t>
            </w:r>
          </w:p>
          <w:p w14:paraId="66F0C704" w14:textId="77777777" w:rsidR="00F07E0A" w:rsidRPr="00F07E0A" w:rsidRDefault="006C313A" w:rsidP="00692CD0">
            <w:pPr>
              <w:pStyle w:val="Informacindecontacto"/>
              <w:contextualSpacing w:val="0"/>
              <w:rPr>
                <w:b/>
                <w:bCs/>
                <w:lang w:bidi="es-ES"/>
              </w:rPr>
            </w:pPr>
            <w:r w:rsidRPr="00F07E0A">
              <w:rPr>
                <w:b/>
                <w:bCs/>
              </w:rPr>
              <w:t>Las palmas de Cocalán #4</w:t>
            </w:r>
            <w:r w:rsidR="00692703" w:rsidRPr="00F07E0A">
              <w:rPr>
                <w:b/>
                <w:bCs/>
                <w:lang w:bidi="es-ES"/>
              </w:rPr>
              <w:t xml:space="preserve"> </w:t>
            </w:r>
          </w:p>
          <w:p w14:paraId="6F3F3D67" w14:textId="3E0FC303" w:rsidR="00692703" w:rsidRPr="00F07E0A" w:rsidRDefault="006C313A" w:rsidP="00692CD0">
            <w:pPr>
              <w:pStyle w:val="Informacindecontacto"/>
              <w:contextualSpacing w:val="0"/>
              <w:rPr>
                <w:b/>
                <w:bCs/>
              </w:rPr>
            </w:pPr>
            <w:r w:rsidRPr="00F07E0A">
              <w:rPr>
                <w:b/>
                <w:bCs/>
              </w:rPr>
              <w:t>973129614</w:t>
            </w:r>
          </w:p>
          <w:p w14:paraId="79703851" w14:textId="612D8764" w:rsidR="00F07E0A" w:rsidRPr="00F07E0A" w:rsidRDefault="00F07E0A" w:rsidP="00F07E0A">
            <w:pPr>
              <w:pStyle w:val="Informacindecontacto"/>
              <w:contextualSpacing w:val="0"/>
              <w:rPr>
                <w:b/>
                <w:bCs/>
              </w:rPr>
            </w:pPr>
            <w:r w:rsidRPr="00F07E0A">
              <w:rPr>
                <w:b/>
                <w:bCs/>
              </w:rPr>
              <w:t xml:space="preserve">20.595.319-1 </w:t>
            </w:r>
          </w:p>
          <w:p w14:paraId="68238FC7" w14:textId="199B8DFE" w:rsidR="00692703" w:rsidRPr="006C313A" w:rsidRDefault="006C313A" w:rsidP="00913946">
            <w:pPr>
              <w:pStyle w:val="nfasisenlainformacindecontacto"/>
              <w:contextualSpacing w:val="0"/>
              <w:rPr>
                <w:lang w:val="en-US"/>
              </w:rPr>
            </w:pPr>
            <w:r w:rsidRPr="006C313A">
              <w:rPr>
                <w:lang w:val="en-US"/>
              </w:rPr>
              <w:t>Krishnamella2309@gmail.com</w:t>
            </w:r>
            <w:r w:rsidR="00692703" w:rsidRPr="006C313A">
              <w:rPr>
                <w:lang w:val="en-US" w:bidi="es-ES"/>
              </w:rPr>
              <w:t xml:space="preserve"> </w:t>
            </w:r>
          </w:p>
        </w:tc>
      </w:tr>
      <w:tr w:rsidR="009571D8" w:rsidRPr="00FD7C80" w14:paraId="5641E0AB" w14:textId="77777777" w:rsidTr="00692703">
        <w:tc>
          <w:tcPr>
            <w:tcW w:w="9360" w:type="dxa"/>
            <w:tcMar>
              <w:top w:w="432" w:type="dxa"/>
            </w:tcMar>
          </w:tcPr>
          <w:p w14:paraId="06A3D57D" w14:textId="1446EF98" w:rsidR="001755A8" w:rsidRPr="00FD7C80" w:rsidRDefault="006C313A" w:rsidP="00913946">
            <w:pPr>
              <w:contextualSpacing w:val="0"/>
            </w:pPr>
            <w:r>
              <w:t xml:space="preserve">Estudiante de psicología de la Universidad Central de Chile. Creativa, proactiva, responsable, buena afinidad con personas, puntual, social, servicial, dispuesta a ayudar al cliente en sus inquietudes o dudas. </w:t>
            </w:r>
          </w:p>
        </w:tc>
      </w:tr>
    </w:tbl>
    <w:p w14:paraId="3854EC2B" w14:textId="77777777" w:rsidR="004E01EB" w:rsidRPr="00FD7C80" w:rsidRDefault="00C3670A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9F6550D079594DA281F41689E03400AD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55B8A933" w14:textId="77777777" w:rsidTr="00C85138">
        <w:tc>
          <w:tcPr>
            <w:tcW w:w="8958" w:type="dxa"/>
          </w:tcPr>
          <w:p w14:paraId="2CF5049D" w14:textId="157EEFDE" w:rsidR="001D0BF1" w:rsidRPr="00FD7C80" w:rsidRDefault="006C313A" w:rsidP="001D0BF1">
            <w:pPr>
              <w:pStyle w:val="Ttulo3"/>
              <w:contextualSpacing w:val="0"/>
              <w:outlineLvl w:val="2"/>
            </w:pPr>
            <w:r>
              <w:t>20-12-20 al 05-03-2021</w:t>
            </w:r>
          </w:p>
          <w:p w14:paraId="4EBED074" w14:textId="6C8744AA" w:rsidR="001D0BF1" w:rsidRPr="00FD7C80" w:rsidRDefault="00E56A3C" w:rsidP="001D0BF1">
            <w:pPr>
              <w:pStyle w:val="Ttulo2"/>
              <w:contextualSpacing w:val="0"/>
              <w:outlineLvl w:val="1"/>
            </w:pPr>
            <w:r>
              <w:rPr>
                <w:lang w:bidi="es-ES"/>
              </w:rPr>
              <w:t>reponedora</w:t>
            </w:r>
            <w:r w:rsidR="001D0BF1" w:rsidRPr="00FD7C80">
              <w:rPr>
                <w:lang w:bidi="es-ES"/>
              </w:rPr>
              <w:t xml:space="preserve">, </w:t>
            </w:r>
            <w:r w:rsidR="00E65AE1" w:rsidRPr="00172A89">
              <w:t>supermercado aleuanlli.</w:t>
            </w:r>
          </w:p>
          <w:p w14:paraId="094FCEAE" w14:textId="7E396B97" w:rsidR="001E3120" w:rsidRPr="00FD7C80" w:rsidRDefault="00E56A3C" w:rsidP="001D0BF1">
            <w:pPr>
              <w:contextualSpacing w:val="0"/>
            </w:pPr>
            <w:r>
              <w:t xml:space="preserve">Ayudante </w:t>
            </w:r>
            <w:r w:rsidR="00E65AE1">
              <w:t>en supermercado, apoyo al cliente, reponedor</w:t>
            </w:r>
            <w:r>
              <w:t>a de stock</w:t>
            </w:r>
            <w:r w:rsidR="00E65AE1">
              <w:t xml:space="preserve">, buen trato con las personas. </w:t>
            </w:r>
          </w:p>
        </w:tc>
      </w:tr>
      <w:tr w:rsidR="00F61DF9" w:rsidRPr="00FD7C80" w14:paraId="24038902" w14:textId="77777777" w:rsidTr="00C85138">
        <w:trPr>
          <w:trHeight w:val="4284"/>
        </w:trPr>
        <w:tc>
          <w:tcPr>
            <w:tcW w:w="8958" w:type="dxa"/>
            <w:tcMar>
              <w:top w:w="216" w:type="dxa"/>
            </w:tcMar>
          </w:tcPr>
          <w:p w14:paraId="283FE804" w14:textId="4ED4E5E9" w:rsidR="00F61DF9" w:rsidRPr="00FD7C80" w:rsidRDefault="00172A89" w:rsidP="00F61DF9">
            <w:pPr>
              <w:pStyle w:val="Ttulo3"/>
              <w:contextualSpacing w:val="0"/>
              <w:outlineLvl w:val="2"/>
            </w:pPr>
            <w:r>
              <w:rPr>
                <w:lang w:bidi="es-ES"/>
              </w:rPr>
              <w:t>26-03-2020</w:t>
            </w:r>
            <w:r w:rsidR="00F61DF9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AL </w:t>
            </w:r>
            <w:r>
              <w:t>08-08-2020</w:t>
            </w:r>
          </w:p>
          <w:p w14:paraId="36B496CE" w14:textId="6524361C" w:rsidR="00F61DF9" w:rsidRPr="00FD7C80" w:rsidRDefault="00172A89" w:rsidP="00F61DF9">
            <w:pPr>
              <w:pStyle w:val="Ttulo2"/>
              <w:contextualSpacing w:val="0"/>
              <w:outlineLvl w:val="1"/>
            </w:pPr>
            <w:r>
              <w:t>niñera.</w:t>
            </w:r>
          </w:p>
          <w:p w14:paraId="406B8194" w14:textId="77E79ADC" w:rsidR="00F61DF9" w:rsidRDefault="00172A89" w:rsidP="00F61DF9">
            <w:r>
              <w:t xml:space="preserve">Cuidadora de tres pequeños donde había que darles almuerzo, ayudar con tareas de colegio y necesidades de las más pequeñas. Buen ambiente laboral, empática con los niños y autosuficiente en poder ayudar a los tres bajo sus capacidades diferentes. </w:t>
            </w:r>
          </w:p>
          <w:p w14:paraId="0B2CEAA7" w14:textId="77777777" w:rsidR="00172A89" w:rsidRDefault="00172A89" w:rsidP="00F61DF9"/>
          <w:p w14:paraId="69BCFC67" w14:textId="7A459C55" w:rsidR="00172A89" w:rsidRPr="00172A89" w:rsidRDefault="00172A89" w:rsidP="00F61D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10-10-2021 AL </w:t>
            </w:r>
            <w:r w:rsidR="00E56A3C">
              <w:rPr>
                <w:b/>
                <w:bCs/>
              </w:rPr>
              <w:t>15-11-2021</w:t>
            </w:r>
          </w:p>
          <w:p w14:paraId="03EBB8F9" w14:textId="4E3A34A8" w:rsidR="00172A89" w:rsidRDefault="00172A89" w:rsidP="00172A89">
            <w:pPr>
              <w:pStyle w:val="Ttulo2"/>
              <w:outlineLvl w:val="1"/>
            </w:pPr>
            <w:r>
              <w:t>volantera crossrunner.</w:t>
            </w:r>
          </w:p>
          <w:p w14:paraId="6938D0E7" w14:textId="7BE1866C" w:rsidR="00172A89" w:rsidRDefault="00E56A3C" w:rsidP="00E56A3C">
            <w:r>
              <w:t xml:space="preserve">Volantera part time para empresa de mecánica de autos y motos. </w:t>
            </w:r>
          </w:p>
          <w:p w14:paraId="15EEE622" w14:textId="08FF5470" w:rsidR="00E56A3C" w:rsidRDefault="00E56A3C" w:rsidP="00E56A3C"/>
          <w:p w14:paraId="4656F500" w14:textId="098C2006" w:rsidR="00E56A3C" w:rsidRDefault="00E56A3C" w:rsidP="00E56A3C">
            <w:pPr>
              <w:rPr>
                <w:b/>
                <w:bCs/>
              </w:rPr>
            </w:pPr>
            <w:r>
              <w:rPr>
                <w:b/>
                <w:bCs/>
              </w:rPr>
              <w:t>18-10-2021 AL 20-11-2020</w:t>
            </w:r>
          </w:p>
          <w:p w14:paraId="5FB52B45" w14:textId="7DE3726B" w:rsidR="00C85138" w:rsidRDefault="00C85138" w:rsidP="00C85138">
            <w:pPr>
              <w:pStyle w:val="Ttulo2"/>
              <w:outlineLvl w:val="1"/>
            </w:pPr>
            <w:r>
              <w:t xml:space="preserve">Reponedora mall chino. </w:t>
            </w:r>
          </w:p>
          <w:p w14:paraId="494A0622" w14:textId="2D252EF5" w:rsidR="00172A89" w:rsidRDefault="00C85138" w:rsidP="00F61DF9">
            <w:r>
              <w:t xml:space="preserve">Reponedora de stock de mall chino, ayudante para colocar precios, asesoramiento de dudas al cliente, buen trato con las personas. </w:t>
            </w:r>
          </w:p>
          <w:p w14:paraId="490A1CE6" w14:textId="5DB01B33" w:rsidR="00172A89" w:rsidRPr="00FD7C80" w:rsidRDefault="00172A89" w:rsidP="00F61DF9"/>
        </w:tc>
      </w:tr>
    </w:tbl>
    <w:sdt>
      <w:sdtPr>
        <w:alias w:val="Educación:"/>
        <w:tag w:val="Formación:"/>
        <w:id w:val="-1908763273"/>
        <w:placeholder>
          <w:docPart w:val="9F660E2D3AA845FCB9FE7DBED63E6B63"/>
        </w:placeholder>
        <w:temporary/>
        <w:showingPlcHdr/>
        <w15:appearance w15:val="hidden"/>
      </w:sdtPr>
      <w:sdtEndPr/>
      <w:sdtContent>
        <w:p w14:paraId="36ABE952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7A4099E0" w14:textId="77777777" w:rsidTr="00D66A52">
        <w:tc>
          <w:tcPr>
            <w:tcW w:w="9355" w:type="dxa"/>
          </w:tcPr>
          <w:p w14:paraId="66E291A3" w14:textId="1575F849" w:rsidR="00C85138" w:rsidRDefault="00C85138" w:rsidP="00C85138">
            <w:pPr>
              <w:pStyle w:val="Ttulo3"/>
              <w:contextualSpacing w:val="0"/>
              <w:outlineLvl w:val="2"/>
            </w:pPr>
            <w:r>
              <w:t>2006-2010</w:t>
            </w:r>
          </w:p>
          <w:p w14:paraId="442A25D2" w14:textId="12791399" w:rsidR="00C85138" w:rsidRPr="00C85138" w:rsidRDefault="00C85138" w:rsidP="00C85138">
            <w:pPr>
              <w:pStyle w:val="Ttulo3"/>
              <w:contextualSpacing w:val="0"/>
              <w:rPr>
                <w:b w:val="0"/>
                <w:bCs/>
              </w:rPr>
            </w:pPr>
            <w:r>
              <w:rPr>
                <w:b w:val="0"/>
                <w:bCs/>
              </w:rPr>
              <w:t>san ignacio college.</w:t>
            </w:r>
          </w:p>
          <w:p w14:paraId="7637AD98" w14:textId="77777777" w:rsidR="007538DC" w:rsidRDefault="004073B5" w:rsidP="007538DC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2011-2012</w:t>
            </w:r>
          </w:p>
          <w:p w14:paraId="16D24EEA" w14:textId="77777777" w:rsidR="004073B5" w:rsidRDefault="004073B5" w:rsidP="007538DC">
            <w:pPr>
              <w:contextualSpacing w:val="0"/>
            </w:pPr>
            <w:r>
              <w:t>INSTITUTO SAN PABLO MISIONERO</w:t>
            </w:r>
          </w:p>
          <w:p w14:paraId="34359CA8" w14:textId="77777777" w:rsidR="004073B5" w:rsidRDefault="004073B5" w:rsidP="007538DC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2013-2014</w:t>
            </w:r>
          </w:p>
          <w:p w14:paraId="4C3C58D6" w14:textId="77777777" w:rsidR="004073B5" w:rsidRDefault="004073B5" w:rsidP="007538DC">
            <w:pPr>
              <w:contextualSpacing w:val="0"/>
            </w:pPr>
            <w:r>
              <w:t>COLEGIO LOS PENSAMIENTOS</w:t>
            </w:r>
          </w:p>
          <w:p w14:paraId="79A7D5C4" w14:textId="77777777" w:rsidR="004073B5" w:rsidRDefault="004073B5" w:rsidP="007538DC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2015-2019</w:t>
            </w:r>
          </w:p>
          <w:p w14:paraId="02821CA8" w14:textId="6341B184" w:rsidR="004073B5" w:rsidRDefault="004073B5" w:rsidP="007538DC">
            <w:pPr>
              <w:contextualSpacing w:val="0"/>
            </w:pPr>
            <w:r>
              <w:t>MASTER COLLEGE</w:t>
            </w:r>
          </w:p>
          <w:p w14:paraId="222034CF" w14:textId="77777777" w:rsidR="004073B5" w:rsidRDefault="004073B5" w:rsidP="007538DC">
            <w:p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  <w:p w14:paraId="4923B76D" w14:textId="300B2497" w:rsidR="004073B5" w:rsidRPr="004073B5" w:rsidRDefault="004073B5" w:rsidP="007538DC">
            <w:pPr>
              <w:contextualSpacing w:val="0"/>
            </w:pPr>
            <w:r>
              <w:t>UNIVERSIDAD CENTRAL DE CHILE</w:t>
            </w:r>
          </w:p>
        </w:tc>
      </w:tr>
      <w:tr w:rsidR="00F61DF9" w:rsidRPr="00FD7C80" w14:paraId="2F1F017B" w14:textId="77777777" w:rsidTr="00F61DF9">
        <w:tc>
          <w:tcPr>
            <w:tcW w:w="9355" w:type="dxa"/>
            <w:tcMar>
              <w:top w:w="216" w:type="dxa"/>
            </w:tcMar>
          </w:tcPr>
          <w:p w14:paraId="2009B2D9" w14:textId="368780AF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A69CF7C0620E4F8A8B0C56550EF2DCD8"/>
        </w:placeholder>
        <w:temporary/>
        <w:showingPlcHdr/>
        <w15:appearance w15:val="hidden"/>
      </w:sdtPr>
      <w:sdtEndPr/>
      <w:sdtContent>
        <w:p w14:paraId="53888C92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24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</w:tblGrid>
      <w:tr w:rsidR="00692CD0" w:rsidRPr="00FD7C80" w14:paraId="758E88C9" w14:textId="77777777" w:rsidTr="00692CD0">
        <w:tc>
          <w:tcPr>
            <w:tcW w:w="4410" w:type="dxa"/>
          </w:tcPr>
          <w:p w14:paraId="3885A26B" w14:textId="18B7BD29" w:rsidR="00692CD0" w:rsidRPr="00FD7C80" w:rsidRDefault="00692CD0" w:rsidP="006E1507">
            <w:pPr>
              <w:pStyle w:val="Listaconvietas"/>
              <w:contextualSpacing w:val="0"/>
            </w:pPr>
            <w:r>
              <w:t xml:space="preserve">Sociable, empática, cooperadora, afín hacia las personas, comprometida, responsable, creativa, puntual, servicial, ordenada, buena presencia, buena atención al público y siempre dispuesta a aprender cosas nuevas. </w:t>
            </w:r>
          </w:p>
          <w:p w14:paraId="79B4B37E" w14:textId="76B9BB54" w:rsidR="00692CD0" w:rsidRPr="00FD7C80" w:rsidRDefault="00692CD0" w:rsidP="004073B5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dades:"/>
        <w:tag w:val="Actividades:"/>
        <w:id w:val="1223332893"/>
        <w:placeholder>
          <w:docPart w:val="E886A1AC6EA34E47BBDACBAD398CAD08"/>
        </w:placeholder>
        <w:temporary/>
        <w:showingPlcHdr/>
        <w15:appearance w15:val="hidden"/>
      </w:sdtPr>
      <w:sdtEndPr/>
      <w:sdtContent>
        <w:p w14:paraId="78227C34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5E03DA63" w14:textId="006257E4" w:rsidR="00B51D1B" w:rsidRDefault="00692CD0" w:rsidP="006E1507">
      <w:r>
        <w:t xml:space="preserve">Inglés básico, ayudante de profesor en universidad a comunicar información a mis compañeros, emprendedora, voluntariado en fundación de gatitos abandonados, ayudante de niños de básica a entender ejercicios matemáticos, lenguaje, etc. </w:t>
      </w:r>
    </w:p>
    <w:p w14:paraId="57D265BF" w14:textId="3D9638C4" w:rsidR="00F07E0A" w:rsidRDefault="00F07E0A" w:rsidP="006E1507"/>
    <w:p w14:paraId="470C7A0A" w14:textId="2600F592" w:rsidR="00F07E0A" w:rsidRDefault="00F07E0A" w:rsidP="006E1507">
      <w:pPr>
        <w:rPr>
          <w:b/>
          <w:bCs/>
          <w:sz w:val="36"/>
          <w:szCs w:val="36"/>
        </w:rPr>
      </w:pPr>
      <w:r w:rsidRPr="00F07E0A">
        <w:rPr>
          <w:b/>
          <w:bCs/>
          <w:sz w:val="36"/>
          <w:szCs w:val="36"/>
        </w:rPr>
        <w:t>Disponibilidad inmediata</w:t>
      </w:r>
    </w:p>
    <w:p w14:paraId="0DD9B0A4" w14:textId="77777777" w:rsidR="00F07E0A" w:rsidRPr="00F07E0A" w:rsidRDefault="00F07E0A" w:rsidP="006E1507">
      <w:pPr>
        <w:rPr>
          <w:b/>
          <w:bCs/>
          <w:sz w:val="36"/>
          <w:szCs w:val="36"/>
        </w:rPr>
      </w:pPr>
    </w:p>
    <w:sectPr w:rsidR="00F07E0A" w:rsidRPr="00F07E0A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414B" w14:textId="77777777" w:rsidR="00C3670A" w:rsidRDefault="00C3670A" w:rsidP="0068194B">
      <w:r>
        <w:separator/>
      </w:r>
    </w:p>
    <w:p w14:paraId="6FA0AB17" w14:textId="77777777" w:rsidR="00C3670A" w:rsidRDefault="00C3670A"/>
    <w:p w14:paraId="01D09130" w14:textId="77777777" w:rsidR="00C3670A" w:rsidRDefault="00C3670A"/>
  </w:endnote>
  <w:endnote w:type="continuationSeparator" w:id="0">
    <w:p w14:paraId="7B641770" w14:textId="77777777" w:rsidR="00C3670A" w:rsidRDefault="00C3670A" w:rsidP="0068194B">
      <w:r>
        <w:continuationSeparator/>
      </w:r>
    </w:p>
    <w:p w14:paraId="49E4252A" w14:textId="77777777" w:rsidR="00C3670A" w:rsidRDefault="00C3670A"/>
    <w:p w14:paraId="5072914D" w14:textId="77777777" w:rsidR="00C3670A" w:rsidRDefault="00C36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D9744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8CC9" w14:textId="77777777" w:rsidR="00C3670A" w:rsidRDefault="00C3670A" w:rsidP="0068194B">
      <w:r>
        <w:separator/>
      </w:r>
    </w:p>
    <w:p w14:paraId="4E5AC187" w14:textId="77777777" w:rsidR="00C3670A" w:rsidRDefault="00C3670A"/>
    <w:p w14:paraId="0ABF2EF7" w14:textId="77777777" w:rsidR="00C3670A" w:rsidRDefault="00C3670A"/>
  </w:footnote>
  <w:footnote w:type="continuationSeparator" w:id="0">
    <w:p w14:paraId="42AA6F95" w14:textId="77777777" w:rsidR="00C3670A" w:rsidRDefault="00C3670A" w:rsidP="0068194B">
      <w:r>
        <w:continuationSeparator/>
      </w:r>
    </w:p>
    <w:p w14:paraId="1F878D1C" w14:textId="77777777" w:rsidR="00C3670A" w:rsidRDefault="00C3670A"/>
    <w:p w14:paraId="2E3D26D1" w14:textId="77777777" w:rsidR="00C3670A" w:rsidRDefault="00C367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54A4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2B41B4" wp14:editId="208452B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45F74D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B73D13"/>
    <w:multiLevelType w:val="hybridMultilevel"/>
    <w:tmpl w:val="8904D1E8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9E33E1"/>
    <w:multiLevelType w:val="hybridMultilevel"/>
    <w:tmpl w:val="0BF8AF12"/>
    <w:lvl w:ilvl="0" w:tplc="340A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8" w15:restartNumberingAfterBreak="0">
    <w:nsid w:val="6BCD65C4"/>
    <w:multiLevelType w:val="hybridMultilevel"/>
    <w:tmpl w:val="B3EE23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2"/>
  </w:num>
  <w:num w:numId="17">
    <w:abstractNumId w:val="18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2A89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3B5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92CD0"/>
    <w:rsid w:val="006A1962"/>
    <w:rsid w:val="006B5D48"/>
    <w:rsid w:val="006B7D7B"/>
    <w:rsid w:val="006C1A5E"/>
    <w:rsid w:val="006C313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670A"/>
    <w:rsid w:val="00C47FA6"/>
    <w:rsid w:val="00C57FC6"/>
    <w:rsid w:val="00C66A7D"/>
    <w:rsid w:val="00C779DA"/>
    <w:rsid w:val="00C814F7"/>
    <w:rsid w:val="00C85138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56A3C"/>
    <w:rsid w:val="00E65AE1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7E0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241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Local\Microsoft\Office\16.0\DTS\es-ES%7b09C09EAD-076E-4A1A-8CF8-FBF3FBBFFA23%7d\%7b83124420-AEAE-4403-836B-1DBC08B6D24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6550D079594DA281F41689E0340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C147-8447-4763-B468-14BD30B27656}"/>
      </w:docPartPr>
      <w:docPartBody>
        <w:p w:rsidR="00000000" w:rsidRDefault="003C00A9">
          <w:pPr>
            <w:pStyle w:val="9F6550D079594DA281F41689E03400AD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9F660E2D3AA845FCB9FE7DBED63E6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82CB2-3EF6-454D-BA6B-FFA4941C58BB}"/>
      </w:docPartPr>
      <w:docPartBody>
        <w:p w:rsidR="00000000" w:rsidRDefault="003C00A9">
          <w:pPr>
            <w:pStyle w:val="9F660E2D3AA845FCB9FE7DBED63E6B63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A69CF7C0620E4F8A8B0C56550EF2D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8F44-3C8F-4344-AD81-909559390620}"/>
      </w:docPartPr>
      <w:docPartBody>
        <w:p w:rsidR="00000000" w:rsidRDefault="003C00A9">
          <w:pPr>
            <w:pStyle w:val="A69CF7C0620E4F8A8B0C56550EF2DCD8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E886A1AC6EA34E47BBDACBAD398CA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A2562-8DD1-42B7-8A03-220F63F546AC}"/>
      </w:docPartPr>
      <w:docPartBody>
        <w:p w:rsidR="00000000" w:rsidRDefault="003C00A9">
          <w:pPr>
            <w:pStyle w:val="E886A1AC6EA34E47BBDACBAD398CAD08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A9"/>
    <w:rsid w:val="003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CC6A8BD02B42D0A1CFFA80EA9CBE34">
    <w:name w:val="BBCC6A8BD02B42D0A1CFFA80EA9CBE34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32B01520C664FFD91AA65BBE5F858ED">
    <w:name w:val="E32B01520C664FFD91AA65BBE5F858ED"/>
  </w:style>
  <w:style w:type="paragraph" w:customStyle="1" w:styleId="8915CB882F40486BA539D8A6A22A1A57">
    <w:name w:val="8915CB882F40486BA539D8A6A22A1A57"/>
  </w:style>
  <w:style w:type="paragraph" w:customStyle="1" w:styleId="4CE39184AE8B46AD97A4CDC45E3183B5">
    <w:name w:val="4CE39184AE8B46AD97A4CDC45E3183B5"/>
  </w:style>
  <w:style w:type="paragraph" w:customStyle="1" w:styleId="A35A79EF92214EE89CA23B1703A9C186">
    <w:name w:val="A35A79EF92214EE89CA23B1703A9C186"/>
  </w:style>
  <w:style w:type="paragraph" w:customStyle="1" w:styleId="F96AD5B3B0D44ACDBC18A140C8D601FD">
    <w:name w:val="F96AD5B3B0D44ACDBC18A140C8D601FD"/>
  </w:style>
  <w:style w:type="paragraph" w:customStyle="1" w:styleId="0EB3E800524444A080F2E69E0A76AAFB">
    <w:name w:val="0EB3E800524444A080F2E69E0A76AAFB"/>
  </w:style>
  <w:style w:type="paragraph" w:customStyle="1" w:styleId="584A1E457DC146CE8622E829C733D774">
    <w:name w:val="584A1E457DC146CE8622E829C733D774"/>
  </w:style>
  <w:style w:type="paragraph" w:customStyle="1" w:styleId="D61174251A444517AA7AA524CF451FDD">
    <w:name w:val="D61174251A444517AA7AA524CF451FDD"/>
  </w:style>
  <w:style w:type="paragraph" w:customStyle="1" w:styleId="6FE1353D162E4C2C849512223432F5D8">
    <w:name w:val="6FE1353D162E4C2C849512223432F5D8"/>
  </w:style>
  <w:style w:type="paragraph" w:customStyle="1" w:styleId="49C75ADB108942748AF6AF65341C3F49">
    <w:name w:val="49C75ADB108942748AF6AF65341C3F49"/>
  </w:style>
  <w:style w:type="paragraph" w:customStyle="1" w:styleId="9F6550D079594DA281F41689E03400AD">
    <w:name w:val="9F6550D079594DA281F41689E03400AD"/>
  </w:style>
  <w:style w:type="paragraph" w:customStyle="1" w:styleId="350284D7D0174FD8870CA18D2964BDC2">
    <w:name w:val="350284D7D0174FD8870CA18D2964BDC2"/>
  </w:style>
  <w:style w:type="paragraph" w:customStyle="1" w:styleId="1039399EC65944EDB00F04FC06089EDD">
    <w:name w:val="1039399EC65944EDB00F04FC06089EDD"/>
  </w:style>
  <w:style w:type="paragraph" w:customStyle="1" w:styleId="FD1D62062553471BA17BF07481E4AD6A">
    <w:name w:val="FD1D62062553471BA17BF07481E4AD6A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149A27015C0F4851AB238073692B328F">
    <w:name w:val="149A27015C0F4851AB238073692B328F"/>
  </w:style>
  <w:style w:type="paragraph" w:customStyle="1" w:styleId="E963370D829943A3B2B300A4A3F6DC5F">
    <w:name w:val="E963370D829943A3B2B300A4A3F6DC5F"/>
  </w:style>
  <w:style w:type="paragraph" w:customStyle="1" w:styleId="08C07A17E71A4C49AD68B42E80E1BDF7">
    <w:name w:val="08C07A17E71A4C49AD68B42E80E1BDF7"/>
  </w:style>
  <w:style w:type="paragraph" w:customStyle="1" w:styleId="01B38F11C65F464A8B6BADDC01148748">
    <w:name w:val="01B38F11C65F464A8B6BADDC01148748"/>
  </w:style>
  <w:style w:type="paragraph" w:customStyle="1" w:styleId="1D780AFE801E49CDA53BA093036A9652">
    <w:name w:val="1D780AFE801E49CDA53BA093036A9652"/>
  </w:style>
  <w:style w:type="paragraph" w:customStyle="1" w:styleId="A4DA17955D044DC18F1CC958A1A6BB00">
    <w:name w:val="A4DA17955D044DC18F1CC958A1A6BB00"/>
  </w:style>
  <w:style w:type="paragraph" w:customStyle="1" w:styleId="B870AC4B76E34C72B939BA0C6AB22373">
    <w:name w:val="B870AC4B76E34C72B939BA0C6AB22373"/>
  </w:style>
  <w:style w:type="paragraph" w:customStyle="1" w:styleId="9F660E2D3AA845FCB9FE7DBED63E6B63">
    <w:name w:val="9F660E2D3AA845FCB9FE7DBED63E6B63"/>
  </w:style>
  <w:style w:type="paragraph" w:customStyle="1" w:styleId="75FA48A45482403C8F609B9557BE8480">
    <w:name w:val="75FA48A45482403C8F609B9557BE8480"/>
  </w:style>
  <w:style w:type="paragraph" w:customStyle="1" w:styleId="3502EB51C77D4628B7B312A757A7A3CB">
    <w:name w:val="3502EB51C77D4628B7B312A757A7A3CB"/>
  </w:style>
  <w:style w:type="paragraph" w:customStyle="1" w:styleId="9780E68B60A44D1690D7C2B9F0BDC6B7">
    <w:name w:val="9780E68B60A44D1690D7C2B9F0BDC6B7"/>
  </w:style>
  <w:style w:type="paragraph" w:customStyle="1" w:styleId="EF5B416D032143A4886336B4D09B10F5">
    <w:name w:val="EF5B416D032143A4886336B4D09B10F5"/>
  </w:style>
  <w:style w:type="paragraph" w:customStyle="1" w:styleId="BC504D56AE744CC6BDB35CD5C082EB3C">
    <w:name w:val="BC504D56AE744CC6BDB35CD5C082EB3C"/>
  </w:style>
  <w:style w:type="paragraph" w:customStyle="1" w:styleId="AFE04BA0C5F444CB9BD4C05DAF216A56">
    <w:name w:val="AFE04BA0C5F444CB9BD4C05DAF216A56"/>
  </w:style>
  <w:style w:type="paragraph" w:customStyle="1" w:styleId="52DA914DC29B4F38BB52A48E3BC51715">
    <w:name w:val="52DA914DC29B4F38BB52A48E3BC51715"/>
  </w:style>
  <w:style w:type="paragraph" w:customStyle="1" w:styleId="0FDBFD7673A64F04B520ADEA961847AB">
    <w:name w:val="0FDBFD7673A64F04B520ADEA961847AB"/>
  </w:style>
  <w:style w:type="paragraph" w:customStyle="1" w:styleId="1CF26F3EB752410D9AFF82CD7E6EEF62">
    <w:name w:val="1CF26F3EB752410D9AFF82CD7E6EEF62"/>
  </w:style>
  <w:style w:type="paragraph" w:customStyle="1" w:styleId="F84558C90919445FA3C70311354D7B6A">
    <w:name w:val="F84558C90919445FA3C70311354D7B6A"/>
  </w:style>
  <w:style w:type="paragraph" w:customStyle="1" w:styleId="A69CF7C0620E4F8A8B0C56550EF2DCD8">
    <w:name w:val="A69CF7C0620E4F8A8B0C56550EF2DCD8"/>
  </w:style>
  <w:style w:type="paragraph" w:customStyle="1" w:styleId="CEBB18930B5C4DB594FAFAEC8EB45932">
    <w:name w:val="CEBB18930B5C4DB594FAFAEC8EB45932"/>
  </w:style>
  <w:style w:type="paragraph" w:customStyle="1" w:styleId="EFCFD9D591B1457BB1EDB70EB5A80040">
    <w:name w:val="EFCFD9D591B1457BB1EDB70EB5A80040"/>
  </w:style>
  <w:style w:type="paragraph" w:customStyle="1" w:styleId="EEEE0DEB1CB14EA7A37AA70BE2EC154C">
    <w:name w:val="EEEE0DEB1CB14EA7A37AA70BE2EC154C"/>
  </w:style>
  <w:style w:type="paragraph" w:customStyle="1" w:styleId="B5EF37F0F4AA471C963630A09C0261DB">
    <w:name w:val="B5EF37F0F4AA471C963630A09C0261DB"/>
  </w:style>
  <w:style w:type="paragraph" w:customStyle="1" w:styleId="DB8E1A42D6594B9AA658A6FD2E875E8B">
    <w:name w:val="DB8E1A42D6594B9AA658A6FD2E875E8B"/>
  </w:style>
  <w:style w:type="paragraph" w:customStyle="1" w:styleId="E886A1AC6EA34E47BBDACBAD398CAD08">
    <w:name w:val="E886A1AC6EA34E47BBDACBAD398CAD08"/>
  </w:style>
  <w:style w:type="paragraph" w:customStyle="1" w:styleId="AE2418C8EB094BE08398A8E4E8D4BE9C">
    <w:name w:val="AE2418C8EB094BE08398A8E4E8D4B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{83124420-AEAE-4403-836B-1DBC08B6D24C}tf16402488_win32</Template>
  <TotalTime>0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2021-12-15T02:05:00Z</dcterms:created>
  <dcterms:modified xsi:type="dcterms:W3CDTF">2021-12-15T02:44:00Z</dcterms:modified>
  <cp:category/>
</cp:coreProperties>
</file>