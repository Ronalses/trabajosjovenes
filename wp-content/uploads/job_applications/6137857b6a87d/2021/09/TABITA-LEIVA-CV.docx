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E5" w:rsidRPr="00502EE0" w:rsidRDefault="00B914E3">
      <w:pPr>
        <w:pStyle w:val="Nom"/>
        <w:rPr>
          <w:rFonts w:ascii="Bell MT" w:hAnsi="Bell MT"/>
          <w:sz w:val="50"/>
          <w:szCs w:val="50"/>
        </w:rPr>
      </w:pPr>
      <w:r w:rsidRPr="00502EE0">
        <w:rPr>
          <w:rFonts w:ascii="Bell MT" w:hAnsi="Bell MT"/>
          <w:sz w:val="50"/>
          <w:szCs w:val="50"/>
        </w:rPr>
        <w:t>Tabita Milca leiva hernÁndez</w:t>
      </w:r>
    </w:p>
    <w:p w:rsidR="0013700B" w:rsidRPr="0066343C" w:rsidRDefault="0013700B" w:rsidP="00BA00A7">
      <w:pPr>
        <w:pStyle w:val="Informacidecontacte"/>
        <w:rPr>
          <w:rFonts w:asciiTheme="minorHAnsi" w:hAnsiTheme="minorHAnsi" w:cstheme="minorHAnsi"/>
          <w:sz w:val="28"/>
          <w:szCs w:val="28"/>
        </w:rPr>
      </w:pPr>
      <w:r w:rsidRPr="0066343C">
        <w:rPr>
          <w:rFonts w:asciiTheme="minorHAnsi" w:hAnsiTheme="minorHAnsi" w:cstheme="minorHAnsi"/>
          <w:sz w:val="28"/>
          <w:szCs w:val="28"/>
        </w:rPr>
        <w:t>Correo Electrónico</w:t>
      </w:r>
      <w:r w:rsidR="00456A51" w:rsidRPr="0066343C">
        <w:rPr>
          <w:rFonts w:asciiTheme="minorHAnsi" w:hAnsiTheme="minorHAnsi" w:cstheme="minorHAnsi"/>
          <w:sz w:val="28"/>
          <w:szCs w:val="28"/>
        </w:rPr>
        <w:t xml:space="preserve">: </w:t>
      </w:r>
      <w:hyperlink r:id="rId8" w:history="1">
        <w:r w:rsidR="00456A51" w:rsidRPr="0066343C">
          <w:rPr>
            <w:rStyle w:val="Hipervnculo"/>
            <w:rFonts w:asciiTheme="minorHAnsi" w:hAnsiTheme="minorHAnsi" w:cstheme="minorHAnsi"/>
            <w:sz w:val="28"/>
            <w:szCs w:val="28"/>
          </w:rPr>
          <w:t>Tabita.leiva.17@gmail.com</w:t>
        </w:r>
      </w:hyperlink>
    </w:p>
    <w:p w:rsidR="0013700B" w:rsidRPr="0066343C" w:rsidRDefault="009113B8" w:rsidP="00BA00A7">
      <w:pPr>
        <w:pStyle w:val="Informacidecontacte"/>
        <w:ind w:left="2"/>
        <w:rPr>
          <w:rFonts w:asciiTheme="minorHAnsi" w:hAnsiTheme="minorHAnsi" w:cstheme="minorHAnsi"/>
          <w:sz w:val="28"/>
          <w:szCs w:val="28"/>
        </w:rPr>
      </w:pPr>
      <w:r w:rsidRPr="0066343C">
        <w:rPr>
          <w:rFonts w:asciiTheme="minorHAnsi" w:hAnsiTheme="minorHAnsi" w:cstheme="minorHAnsi"/>
          <w:sz w:val="28"/>
          <w:szCs w:val="28"/>
        </w:rPr>
        <w:t>Dirección:</w:t>
      </w:r>
      <w:r w:rsidR="00502EE0" w:rsidRPr="0066343C">
        <w:rPr>
          <w:rFonts w:asciiTheme="minorHAnsi" w:hAnsiTheme="minorHAnsi" w:cstheme="minorHAnsi"/>
          <w:sz w:val="28"/>
          <w:szCs w:val="28"/>
        </w:rPr>
        <w:t xml:space="preserve"> </w:t>
      </w:r>
      <w:r w:rsidR="00D039B1" w:rsidRPr="0066343C">
        <w:rPr>
          <w:rFonts w:asciiTheme="minorHAnsi" w:hAnsiTheme="minorHAnsi" w:cstheme="minorHAnsi"/>
          <w:sz w:val="28"/>
          <w:szCs w:val="28"/>
        </w:rPr>
        <w:t>Cabildo 4352</w:t>
      </w:r>
      <w:r w:rsidR="008036E7" w:rsidRPr="0066343C">
        <w:rPr>
          <w:rFonts w:asciiTheme="minorHAnsi" w:hAnsiTheme="minorHAnsi" w:cstheme="minorHAnsi"/>
          <w:sz w:val="28"/>
          <w:szCs w:val="28"/>
        </w:rPr>
        <w:t xml:space="preserve">, </w:t>
      </w:r>
      <w:r w:rsidR="00D039B1" w:rsidRPr="0066343C">
        <w:rPr>
          <w:rFonts w:asciiTheme="minorHAnsi" w:hAnsiTheme="minorHAnsi" w:cstheme="minorHAnsi"/>
          <w:sz w:val="28"/>
          <w:szCs w:val="28"/>
        </w:rPr>
        <w:t>San Joaquín,</w:t>
      </w:r>
      <w:r w:rsidR="000E69BC" w:rsidRPr="0066343C">
        <w:rPr>
          <w:rFonts w:asciiTheme="minorHAnsi" w:hAnsiTheme="minorHAnsi" w:cstheme="minorHAnsi"/>
          <w:sz w:val="28"/>
          <w:szCs w:val="28"/>
        </w:rPr>
        <w:t xml:space="preserve"> </w:t>
      </w:r>
      <w:r w:rsidR="00D039B1" w:rsidRPr="0066343C">
        <w:rPr>
          <w:rFonts w:asciiTheme="minorHAnsi" w:hAnsiTheme="minorHAnsi" w:cstheme="minorHAnsi"/>
          <w:sz w:val="28"/>
          <w:szCs w:val="28"/>
        </w:rPr>
        <w:t>Región</w:t>
      </w:r>
      <w:r w:rsidR="002B3E5D" w:rsidRPr="0066343C">
        <w:rPr>
          <w:rFonts w:asciiTheme="minorHAnsi" w:hAnsiTheme="minorHAnsi" w:cstheme="minorHAnsi"/>
          <w:sz w:val="28"/>
          <w:szCs w:val="28"/>
        </w:rPr>
        <w:t xml:space="preserve"> </w:t>
      </w:r>
      <w:r w:rsidR="00D039B1" w:rsidRPr="0066343C">
        <w:rPr>
          <w:rFonts w:asciiTheme="minorHAnsi" w:hAnsiTheme="minorHAnsi" w:cstheme="minorHAnsi"/>
          <w:sz w:val="28"/>
          <w:szCs w:val="28"/>
        </w:rPr>
        <w:t>Metropolitana</w:t>
      </w:r>
    </w:p>
    <w:p w:rsidR="008115E5" w:rsidRPr="0066343C" w:rsidRDefault="000E69BC" w:rsidP="00BA00A7">
      <w:pPr>
        <w:pStyle w:val="Informacidecontacte"/>
        <w:rPr>
          <w:rFonts w:asciiTheme="minorHAnsi" w:hAnsiTheme="minorHAnsi" w:cstheme="minorHAnsi"/>
          <w:sz w:val="28"/>
          <w:szCs w:val="28"/>
        </w:rPr>
      </w:pPr>
      <w:r w:rsidRPr="0066343C">
        <w:rPr>
          <w:rFonts w:asciiTheme="minorHAnsi" w:hAnsiTheme="minorHAnsi" w:cstheme="minorHAnsi"/>
          <w:sz w:val="28"/>
          <w:szCs w:val="28"/>
        </w:rPr>
        <w:t>Contacto</w:t>
      </w:r>
      <w:r w:rsidR="00673F14" w:rsidRPr="0066343C">
        <w:rPr>
          <w:rFonts w:asciiTheme="minorHAnsi" w:hAnsiTheme="minorHAnsi" w:cstheme="minorHAnsi"/>
          <w:sz w:val="28"/>
          <w:szCs w:val="28"/>
        </w:rPr>
        <w:t xml:space="preserve">: </w:t>
      </w:r>
      <w:r w:rsidRPr="0066343C">
        <w:rPr>
          <w:rFonts w:asciiTheme="minorHAnsi" w:hAnsiTheme="minorHAnsi" w:cstheme="minorHAnsi"/>
          <w:sz w:val="28"/>
          <w:szCs w:val="28"/>
        </w:rPr>
        <w:t>+56 9 7803</w:t>
      </w:r>
      <w:r w:rsidR="002B3E5D" w:rsidRPr="0066343C">
        <w:rPr>
          <w:rFonts w:asciiTheme="minorHAnsi" w:hAnsiTheme="minorHAnsi" w:cstheme="minorHAnsi"/>
          <w:sz w:val="28"/>
          <w:szCs w:val="28"/>
        </w:rPr>
        <w:t xml:space="preserve"> </w:t>
      </w:r>
      <w:r w:rsidRPr="0066343C">
        <w:rPr>
          <w:rFonts w:asciiTheme="minorHAnsi" w:hAnsiTheme="minorHAnsi" w:cstheme="minorHAnsi"/>
          <w:sz w:val="28"/>
          <w:szCs w:val="28"/>
        </w:rPr>
        <w:t>6323</w:t>
      </w:r>
    </w:p>
    <w:p w:rsidR="004E66B6" w:rsidRPr="004E66B6" w:rsidRDefault="009113B8" w:rsidP="004E66B6">
      <w:pPr>
        <w:pStyle w:val="Ttulo1"/>
        <w:rPr>
          <w:rFonts w:ascii="Bell MT" w:hAnsi="Bell MT"/>
        </w:rPr>
      </w:pPr>
      <w:r w:rsidRPr="008432C0">
        <w:rPr>
          <w:rFonts w:ascii="Bell MT" w:hAnsi="Bell MT"/>
        </w:rPr>
        <w:t>Resumen</w:t>
      </w:r>
      <w:r w:rsidR="00BD057E">
        <w:rPr>
          <w:rFonts w:ascii="Bell MT" w:hAnsi="Bell MT"/>
        </w:rPr>
        <w:t xml:space="preserve"> </w:t>
      </w:r>
    </w:p>
    <w:p w:rsidR="008115E5" w:rsidRDefault="003B2FF5">
      <w:r>
        <w:t>Organizada emprendedora pastelera</w:t>
      </w:r>
      <w:r w:rsidR="00353455">
        <w:t xml:space="preserve">, </w:t>
      </w:r>
      <w:r>
        <w:t xml:space="preserve">en espera de ingresar a la Universidad, </w:t>
      </w:r>
      <w:r w:rsidR="00CA6C1C">
        <w:t>responsable</w:t>
      </w:r>
      <w:r w:rsidR="00084B6F">
        <w:t xml:space="preserve">, </w:t>
      </w:r>
      <w:r w:rsidR="00775F08">
        <w:t>entusiasta y con disposició</w:t>
      </w:r>
      <w:r w:rsidR="00084B6F">
        <w:t>n</w:t>
      </w:r>
      <w:r w:rsidR="00CF6559">
        <w:t>, cumplo con mis objetivos y tengo la capacidad de trabajar bien en equipo, dispuesta aprender</w:t>
      </w:r>
      <w:r w:rsidR="00684EE4">
        <w:t xml:space="preserve"> y ser eficaz en </w:t>
      </w:r>
      <w:r w:rsidR="00C438F2">
        <w:t>él área de trabajo.</w:t>
      </w:r>
      <w:r w:rsidR="00B81EE7">
        <w:t xml:space="preserve"> </w:t>
      </w:r>
    </w:p>
    <w:p w:rsidR="00A61B0E" w:rsidRPr="00A61B0E" w:rsidRDefault="004B2B9A" w:rsidP="00A61B0E">
      <w:pPr>
        <w:pStyle w:val="Ttulo1"/>
        <w:rPr>
          <w:rFonts w:ascii="Bell MT" w:hAnsi="Bell MT"/>
        </w:rPr>
      </w:pPr>
      <w:r w:rsidRPr="008432C0">
        <w:rPr>
          <w:rFonts w:ascii="Bell MT" w:hAnsi="Bell MT"/>
        </w:rPr>
        <w:t>EducacIÓn</w:t>
      </w:r>
    </w:p>
    <w:p w:rsidR="008115E5" w:rsidRDefault="004B2B9A" w:rsidP="00563102">
      <w:pPr>
        <w:pStyle w:val="Listaconvietas"/>
      </w:pPr>
      <w:r>
        <w:t>Educación</w:t>
      </w:r>
      <w:r w:rsidR="00F33EA6">
        <w:t xml:space="preserve"> Básica 2006-2014: Colegio “Los carrera”, San miguel </w:t>
      </w:r>
    </w:p>
    <w:p w:rsidR="00F158FF" w:rsidRPr="00F158FF" w:rsidRDefault="00F33EA6" w:rsidP="00401471">
      <w:pPr>
        <w:pStyle w:val="Listaconvietas"/>
      </w:pPr>
      <w:r>
        <w:t>Educación Media 2015-2018: Instituto Superior del Comercio de Chile, San Miguel. Técnico en Administración de empresas, menci</w:t>
      </w:r>
      <w:r w:rsidR="009E0C32">
        <w:t>ón en</w:t>
      </w:r>
      <w:r>
        <w:t xml:space="preserve"> Recursos Humanos (sin práctica) </w:t>
      </w:r>
    </w:p>
    <w:p w:rsidR="00A61B0E" w:rsidRPr="00A61B0E" w:rsidRDefault="00401471" w:rsidP="00A61B0E">
      <w:pPr>
        <w:pStyle w:val="Ttulo1"/>
        <w:rPr>
          <w:rFonts w:ascii="Bell MT" w:hAnsi="Bell MT"/>
        </w:rPr>
      </w:pPr>
      <w:r w:rsidRPr="008432C0">
        <w:rPr>
          <w:rFonts w:ascii="Bell MT" w:hAnsi="Bell MT"/>
        </w:rPr>
        <w:t>EXperiencia Laboral</w:t>
      </w:r>
    </w:p>
    <w:p w:rsidR="00D5390A" w:rsidRDefault="00D5390A" w:rsidP="00D5390A">
      <w:pPr>
        <w:pStyle w:val="Listaconvietas"/>
      </w:pPr>
      <w:r>
        <w:t>Marzo 2015</w:t>
      </w:r>
      <w:r w:rsidR="003C0796">
        <w:t xml:space="preserve"> </w:t>
      </w:r>
      <w:r>
        <w:t>– Octubre 2017 :  Garzona de eventos, coctel y bodas. Grupo Independiente</w:t>
      </w:r>
      <w:r w:rsidR="009E502B">
        <w:t xml:space="preserve">, Santiago de Chile </w:t>
      </w:r>
    </w:p>
    <w:p w:rsidR="003C0796" w:rsidRDefault="003C0796" w:rsidP="003C0796">
      <w:pPr>
        <w:pStyle w:val="Listaconvietas"/>
      </w:pPr>
      <w:r>
        <w:t>Noviembre 2018 – Diciembre 2018</w:t>
      </w:r>
      <w:r w:rsidR="00D84960">
        <w:t xml:space="preserve"> : Monitora de eventos Navideños, WOW Producciones SPA, Colina, Santiago</w:t>
      </w:r>
      <w:r w:rsidR="004F199F">
        <w:t xml:space="preserve"> de Chile</w:t>
      </w:r>
    </w:p>
    <w:p w:rsidR="001A21A3" w:rsidRDefault="004F199F" w:rsidP="00714B25">
      <w:pPr>
        <w:pStyle w:val="Listaconvietas"/>
      </w:pPr>
      <w:r>
        <w:t>Desde Enero 2020: Realización de Pastelería y Repostería, Independiente</w:t>
      </w:r>
      <w:r w:rsidR="001D5FC4">
        <w:t xml:space="preserve"> IG: @Ar.ti.ko, Santiago de Chile</w:t>
      </w:r>
      <w:r w:rsidR="008432C0">
        <w:t>.</w:t>
      </w:r>
    </w:p>
    <w:p w:rsidR="0090014E" w:rsidRPr="00843473" w:rsidRDefault="00843473" w:rsidP="00843473">
      <w:pPr>
        <w:pStyle w:val="Ttulo1"/>
        <w:rPr>
          <w:rFonts w:ascii="Bell MT" w:hAnsi="Bell MT"/>
          <w:bCs/>
        </w:rPr>
      </w:pPr>
      <w:r w:rsidRPr="00843473">
        <w:rPr>
          <w:rFonts w:ascii="Bell MT" w:hAnsi="Bell MT"/>
          <w:bCs/>
        </w:rPr>
        <w:t>APTITUDES</w:t>
      </w:r>
    </w:p>
    <w:p w:rsidR="00843473" w:rsidRDefault="00843473" w:rsidP="003B5583">
      <w:pPr>
        <w:pStyle w:val="Listaconvietas"/>
        <w:rPr>
          <w:lang w:val="es-MX"/>
        </w:rPr>
      </w:pPr>
      <w:r>
        <w:t>Persona Organizada</w:t>
      </w:r>
      <w:r>
        <w:rPr>
          <w:lang w:val="es-MX"/>
        </w:rPr>
        <w:t xml:space="preserve"> </w:t>
      </w:r>
    </w:p>
    <w:p w:rsidR="00843473" w:rsidRDefault="00843473" w:rsidP="003B5583">
      <w:pPr>
        <w:pStyle w:val="Listaconvietas"/>
        <w:rPr>
          <w:lang w:val="es-MX"/>
        </w:rPr>
      </w:pPr>
      <w:r>
        <w:rPr>
          <w:lang w:val="es-MX"/>
        </w:rPr>
        <w:t>Capacitada para trabajar en equipo</w:t>
      </w:r>
    </w:p>
    <w:p w:rsidR="00843473" w:rsidRDefault="00843473" w:rsidP="003B5583">
      <w:pPr>
        <w:pStyle w:val="Listaconvietas"/>
        <w:rPr>
          <w:lang w:val="es-MX"/>
        </w:rPr>
      </w:pPr>
      <w:r>
        <w:rPr>
          <w:lang w:val="es-MX"/>
        </w:rPr>
        <w:t>Responsable</w:t>
      </w:r>
    </w:p>
    <w:p w:rsidR="00843473" w:rsidRDefault="00843473" w:rsidP="003B5583">
      <w:pPr>
        <w:pStyle w:val="Listaconvietas"/>
        <w:rPr>
          <w:lang w:val="es-MX"/>
        </w:rPr>
      </w:pPr>
      <w:r>
        <w:rPr>
          <w:lang w:val="es-MX"/>
        </w:rPr>
        <w:t>Integración laboral</w:t>
      </w:r>
    </w:p>
    <w:p w:rsidR="00843473" w:rsidRDefault="00843473" w:rsidP="003B5583">
      <w:pPr>
        <w:pStyle w:val="Listaconvietas"/>
        <w:rPr>
          <w:lang w:val="es-MX"/>
        </w:rPr>
      </w:pPr>
      <w:r>
        <w:rPr>
          <w:lang w:val="es-MX"/>
        </w:rPr>
        <w:t>Adaptación laboral</w:t>
      </w:r>
    </w:p>
    <w:p w:rsidR="00843473" w:rsidRDefault="00843473" w:rsidP="003B5583">
      <w:pPr>
        <w:pStyle w:val="Listaconvietas"/>
        <w:rPr>
          <w:lang w:val="es-MX"/>
        </w:rPr>
      </w:pPr>
      <w:r>
        <w:rPr>
          <w:lang w:val="es-MX"/>
        </w:rPr>
        <w:t>Eficaz y Eficiente</w:t>
      </w:r>
    </w:p>
    <w:p w:rsidR="00843473" w:rsidRPr="00E37961" w:rsidRDefault="00843473" w:rsidP="00843473">
      <w:pPr>
        <w:pStyle w:val="Listaconvietas"/>
        <w:rPr>
          <w:lang w:val="es-MX"/>
        </w:rPr>
      </w:pPr>
      <w:r>
        <w:rPr>
          <w:lang w:val="es-MX"/>
        </w:rPr>
        <w:t xml:space="preserve">Sentido de superación </w:t>
      </w:r>
    </w:p>
    <w:p w:rsidR="008432C0" w:rsidRDefault="008432C0" w:rsidP="008432C0">
      <w:pPr>
        <w:pStyle w:val="Listaconvietas"/>
        <w:numPr>
          <w:ilvl w:val="0"/>
          <w:numId w:val="0"/>
        </w:numPr>
        <w:ind w:left="216"/>
      </w:pPr>
    </w:p>
    <w:sectPr w:rsidR="008432C0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D61" w:rsidRDefault="00E47D61">
      <w:pPr>
        <w:spacing w:after="0" w:line="240" w:lineRule="auto"/>
      </w:pPr>
      <w:r>
        <w:separator/>
      </w:r>
    </w:p>
  </w:endnote>
  <w:endnote w:type="continuationSeparator" w:id="0">
    <w:p w:rsidR="00E47D61" w:rsidRDefault="00E4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420045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D61" w:rsidRDefault="00E47D61">
      <w:pPr>
        <w:spacing w:after="0" w:line="240" w:lineRule="auto"/>
      </w:pPr>
      <w:r>
        <w:separator/>
      </w:r>
    </w:p>
  </w:footnote>
  <w:footnote w:type="continuationSeparator" w:id="0">
    <w:p w:rsidR="00E47D61" w:rsidRDefault="00E4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420045"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3600" cy="10198800"/>
              <wp:effectExtent l="0" t="0" r="0" b="0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3600" cy="1019880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F0F9C8" id="Marc 1" o:spid="_x0000_s1026" style="position:absolute;margin-left:0;margin-top:0;width:560.15pt;height:803.0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3600,10198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" path="m,l7113600,r,10198800l,10198800,,xm185238,185238r,9828324l6928362,10013562r,-9828324l185238,185238xe" fillcolor="#e3ab47" stroked="f" strokeweight="1pt">
              <v:stroke joinstyle="miter"/>
              <v:path arrowok="t" o:connecttype="custom" o:connectlocs="0,0;7113600,0;7113600,10198800;0,10198800;0,0;185238,185238;185238,10013562;6928362,10013562;6928362,185238;185238,185238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2B3E5D">
    <w:r>
      <w:rPr>
        <w:noProof/>
        <w:lang w:val="es-ES" w:eastAsia="es-ES"/>
      </w:rPr>
    </w:r>
    <w:r w:rsidR="002B3E5D">
      <w:rPr>
        <w:noProof/>
        <w:lang w:val="es-ES" w:eastAsia="es-ES"/>
      </w:rPr>
      <w:pict>
        <v:group id="Grup 4" o:spid="_x0000_s1025" alt="Title: Marc de pàgina amb tabulació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1027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1026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E47D61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A5CFC5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30823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FFEAF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5208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24B5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16BF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5EEE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AE1E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B467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A8C4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146FEA"/>
    <w:multiLevelType w:val="hybridMultilevel"/>
    <w:tmpl w:val="7AAA5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9435C"/>
    <w:multiLevelType w:val="hybridMultilevel"/>
    <w:tmpl w:val="C87CA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1CE59F2"/>
    <w:lvl w:ilvl="0" w:tplc="53C64C38">
      <w:start w:val="1"/>
      <w:numFmt w:val="bullet"/>
      <w:pStyle w:val="Listaconvietas"/>
      <w:lvlText w:val=""/>
      <w:lvlJc w:val="left"/>
      <w:pPr>
        <w:tabs>
          <w:tab w:val="num" w:pos="217"/>
        </w:tabs>
        <w:ind w:left="217" w:hanging="216"/>
      </w:pPr>
      <w:rPr>
        <w:rFonts w:ascii="Wingdings" w:hAnsi="Wingdings" w:hint="default"/>
        <w:color w:val="E3AB47" w:themeColor="accent1"/>
        <w:sz w:val="20"/>
      </w:rPr>
    </w:lvl>
    <w:lvl w:ilvl="1" w:tplc="72D2441C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738AD9A4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E7A64912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A3B4A714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B9EE0A6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6568462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7EE184E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B036AED2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41004D8"/>
    <w:multiLevelType w:val="hybridMultilevel"/>
    <w:tmpl w:val="0E52A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45288EA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F1E68914" w:tentative="1">
      <w:start w:val="1"/>
      <w:numFmt w:val="lowerLetter"/>
      <w:lvlText w:val="%2."/>
      <w:lvlJc w:val="left"/>
      <w:pPr>
        <w:ind w:left="1440" w:hanging="360"/>
      </w:pPr>
    </w:lvl>
    <w:lvl w:ilvl="2" w:tplc="637E3B86" w:tentative="1">
      <w:start w:val="1"/>
      <w:numFmt w:val="lowerRoman"/>
      <w:lvlText w:val="%3."/>
      <w:lvlJc w:val="right"/>
      <w:pPr>
        <w:ind w:left="2160" w:hanging="180"/>
      </w:pPr>
    </w:lvl>
    <w:lvl w:ilvl="3" w:tplc="E8FEE3B8" w:tentative="1">
      <w:start w:val="1"/>
      <w:numFmt w:val="decimal"/>
      <w:lvlText w:val="%4."/>
      <w:lvlJc w:val="left"/>
      <w:pPr>
        <w:ind w:left="2880" w:hanging="360"/>
      </w:pPr>
    </w:lvl>
    <w:lvl w:ilvl="4" w:tplc="A016F2D0" w:tentative="1">
      <w:start w:val="1"/>
      <w:numFmt w:val="lowerLetter"/>
      <w:lvlText w:val="%5."/>
      <w:lvlJc w:val="left"/>
      <w:pPr>
        <w:ind w:left="3600" w:hanging="360"/>
      </w:pPr>
    </w:lvl>
    <w:lvl w:ilvl="5" w:tplc="A7A29FA6" w:tentative="1">
      <w:start w:val="1"/>
      <w:numFmt w:val="lowerRoman"/>
      <w:lvlText w:val="%6."/>
      <w:lvlJc w:val="right"/>
      <w:pPr>
        <w:ind w:left="4320" w:hanging="180"/>
      </w:pPr>
    </w:lvl>
    <w:lvl w:ilvl="6" w:tplc="30044E26" w:tentative="1">
      <w:start w:val="1"/>
      <w:numFmt w:val="decimal"/>
      <w:lvlText w:val="%7."/>
      <w:lvlJc w:val="left"/>
      <w:pPr>
        <w:ind w:left="5040" w:hanging="360"/>
      </w:pPr>
    </w:lvl>
    <w:lvl w:ilvl="7" w:tplc="8C923ACA" w:tentative="1">
      <w:start w:val="1"/>
      <w:numFmt w:val="lowerLetter"/>
      <w:lvlText w:val="%8."/>
      <w:lvlJc w:val="left"/>
      <w:pPr>
        <w:ind w:left="5760" w:hanging="360"/>
      </w:pPr>
    </w:lvl>
    <w:lvl w:ilvl="8" w:tplc="CD189A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E1FA7"/>
    <w:multiLevelType w:val="hybridMultilevel"/>
    <w:tmpl w:val="15A23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E3"/>
    <w:rsid w:val="00084B6F"/>
    <w:rsid w:val="00093386"/>
    <w:rsid w:val="000E69BC"/>
    <w:rsid w:val="0013700B"/>
    <w:rsid w:val="001A21A3"/>
    <w:rsid w:val="001D5FC4"/>
    <w:rsid w:val="001F5F0F"/>
    <w:rsid w:val="0021349E"/>
    <w:rsid w:val="002B3E5D"/>
    <w:rsid w:val="00353455"/>
    <w:rsid w:val="003B2FF5"/>
    <w:rsid w:val="003C0796"/>
    <w:rsid w:val="00401471"/>
    <w:rsid w:val="00415221"/>
    <w:rsid w:val="00420045"/>
    <w:rsid w:val="00456A51"/>
    <w:rsid w:val="004B2B9A"/>
    <w:rsid w:val="004D53EC"/>
    <w:rsid w:val="004E66B6"/>
    <w:rsid w:val="004F199F"/>
    <w:rsid w:val="00502EE0"/>
    <w:rsid w:val="00653AD5"/>
    <w:rsid w:val="0066343C"/>
    <w:rsid w:val="00673F14"/>
    <w:rsid w:val="00684EE4"/>
    <w:rsid w:val="00714B25"/>
    <w:rsid w:val="00716383"/>
    <w:rsid w:val="00764B7C"/>
    <w:rsid w:val="00775F08"/>
    <w:rsid w:val="008036E7"/>
    <w:rsid w:val="008432C0"/>
    <w:rsid w:val="00843473"/>
    <w:rsid w:val="0090014E"/>
    <w:rsid w:val="009113B8"/>
    <w:rsid w:val="009A1D7D"/>
    <w:rsid w:val="009E0C32"/>
    <w:rsid w:val="009E502B"/>
    <w:rsid w:val="00A5072E"/>
    <w:rsid w:val="00A61B0E"/>
    <w:rsid w:val="00AA2328"/>
    <w:rsid w:val="00AD41D1"/>
    <w:rsid w:val="00B81EE7"/>
    <w:rsid w:val="00B914E3"/>
    <w:rsid w:val="00BA00A7"/>
    <w:rsid w:val="00BD057E"/>
    <w:rsid w:val="00BD65FF"/>
    <w:rsid w:val="00C055CC"/>
    <w:rsid w:val="00C438F2"/>
    <w:rsid w:val="00CA6C1C"/>
    <w:rsid w:val="00CF6559"/>
    <w:rsid w:val="00D039B1"/>
    <w:rsid w:val="00D42721"/>
    <w:rsid w:val="00D5390A"/>
    <w:rsid w:val="00D84960"/>
    <w:rsid w:val="00D9414C"/>
    <w:rsid w:val="00E16693"/>
    <w:rsid w:val="00E37961"/>
    <w:rsid w:val="00E47D61"/>
    <w:rsid w:val="00E96759"/>
    <w:rsid w:val="00F158FF"/>
    <w:rsid w:val="00F3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BC34E"/>
  <w15:docId w15:val="{96FC58A8-53C3-6549-AC35-E499B2EC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D039B1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bita.leiva.1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CEB9814-41BE-DE4C-9F4A-6AE0A0A03A7C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0F8B-4345-42D2-A52F-154B2AF3E9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%7b9CEB9814-41BE-DE4C-9F4A-6AE0A0A03A7C%7dtf16392110.dotx</Template>
  <TotalTime>47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tabita.leiva.17@gmail.com</dc:creator>
  <cp:keywords/>
  <dc:description/>
  <cp:lastModifiedBy>tabita.leiva.17@gmail.com</cp:lastModifiedBy>
  <cp:revision>24</cp:revision>
  <dcterms:created xsi:type="dcterms:W3CDTF">2021-08-30T21:52:00Z</dcterms:created>
  <dcterms:modified xsi:type="dcterms:W3CDTF">2021-08-30T22:39:00Z</dcterms:modified>
</cp:coreProperties>
</file>