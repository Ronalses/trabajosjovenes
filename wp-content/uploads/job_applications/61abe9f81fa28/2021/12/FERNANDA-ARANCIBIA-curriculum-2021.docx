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C7C10" w14:textId="15CDE650" w:rsidR="00816216" w:rsidRDefault="005173BE" w:rsidP="00141A4C">
      <w:pPr>
        <w:pStyle w:val="Ttulo"/>
      </w:pPr>
      <w:r>
        <w:t xml:space="preserve">FERNANDA ARANCIBIA </w:t>
      </w:r>
      <w:r w:rsidR="002C07BC">
        <w:t>GONZÁLEZ</w:t>
      </w:r>
    </w:p>
    <w:p w14:paraId="0C607551" w14:textId="0A9AF0E5" w:rsidR="00141A4C" w:rsidRPr="0090130E" w:rsidRDefault="005946AA" w:rsidP="00141A4C">
      <w:pPr>
        <w:rPr>
          <w:color w:val="000000" w:themeColor="text1"/>
        </w:rPr>
      </w:pPr>
      <w:r w:rsidRPr="0090130E">
        <w:rPr>
          <w:color w:val="000000" w:themeColor="text1"/>
        </w:rPr>
        <w:t>Pinguera oriente 400</w:t>
      </w:r>
      <w:r w:rsidR="004846F9" w:rsidRPr="0090130E">
        <w:rPr>
          <w:color w:val="000000" w:themeColor="text1"/>
        </w:rPr>
        <w:t xml:space="preserve">, </w:t>
      </w:r>
      <w:r w:rsidRPr="0090130E">
        <w:rPr>
          <w:color w:val="000000" w:themeColor="text1"/>
        </w:rPr>
        <w:t xml:space="preserve">Maipú </w:t>
      </w:r>
      <w:r w:rsidR="00141A4C" w:rsidRPr="0090130E">
        <w:rPr>
          <w:color w:val="000000" w:themeColor="text1"/>
          <w:lang w:bidi="es-ES"/>
        </w:rPr>
        <w:t>| </w:t>
      </w:r>
      <w:r w:rsidR="004846F9" w:rsidRPr="0090130E">
        <w:rPr>
          <w:color w:val="000000" w:themeColor="text1"/>
        </w:rPr>
        <w:t>9 6650 6515</w:t>
      </w:r>
      <w:r w:rsidR="00141A4C" w:rsidRPr="0090130E">
        <w:rPr>
          <w:color w:val="000000" w:themeColor="text1"/>
          <w:lang w:bidi="es-ES"/>
        </w:rPr>
        <w:t> | </w:t>
      </w:r>
      <w:r w:rsidR="004846F9" w:rsidRPr="0090130E">
        <w:rPr>
          <w:color w:val="000000" w:themeColor="text1"/>
        </w:rPr>
        <w:t>fernandaarancibia70@gmail.com</w:t>
      </w:r>
    </w:p>
    <w:p w14:paraId="6B814F82" w14:textId="77777777" w:rsidR="006270A9" w:rsidRDefault="00AE2423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68264ABF849F4AC68D53B5C2604DA6AF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Objetivo</w:t>
          </w:r>
        </w:sdtContent>
      </w:sdt>
    </w:p>
    <w:p w14:paraId="5AD41913" w14:textId="77777777" w:rsidR="006270A9" w:rsidRPr="0090130E" w:rsidRDefault="007254AF" w:rsidP="00EC3285">
      <w:pPr>
        <w:rPr>
          <w:color w:val="000000" w:themeColor="text1"/>
        </w:rPr>
      </w:pPr>
      <w:r w:rsidRPr="0090130E">
        <w:rPr>
          <w:color w:val="000000" w:themeColor="text1"/>
        </w:rPr>
        <w:t>Encontrar un trabajo</w:t>
      </w:r>
      <w:r w:rsidR="00E07080" w:rsidRPr="0090130E">
        <w:rPr>
          <w:color w:val="000000" w:themeColor="text1"/>
        </w:rPr>
        <w:t xml:space="preserve"> </w:t>
      </w:r>
      <w:r w:rsidR="005C76E8" w:rsidRPr="0090130E">
        <w:rPr>
          <w:color w:val="000000" w:themeColor="text1"/>
        </w:rPr>
        <w:t>estable</w:t>
      </w:r>
      <w:r w:rsidR="00EC3285" w:rsidRPr="0090130E">
        <w:rPr>
          <w:color w:val="000000" w:themeColor="text1"/>
        </w:rPr>
        <w:t>, el cual se pueda combinar con horario de estudios.</w:t>
      </w:r>
    </w:p>
    <w:p w14:paraId="15D2C8A5" w14:textId="71F425B5" w:rsidR="00730B93" w:rsidRDefault="00730B93" w:rsidP="00730B93">
      <w:pPr>
        <w:pStyle w:val="Ttulo1"/>
      </w:pPr>
      <w:r>
        <w:t xml:space="preserve">Carta de presentación </w:t>
      </w:r>
    </w:p>
    <w:p w14:paraId="2EC4B119" w14:textId="1348EEAA" w:rsidR="000F21DE" w:rsidRPr="0090130E" w:rsidRDefault="000F21DE" w:rsidP="002C07BC">
      <w:pPr>
        <w:rPr>
          <w:color w:val="000000" w:themeColor="text1"/>
        </w:rPr>
      </w:pPr>
      <w:r w:rsidRPr="0090130E">
        <w:rPr>
          <w:color w:val="000000" w:themeColor="text1"/>
        </w:rPr>
        <w:t>Estudiante del colegio Fi</w:t>
      </w:r>
      <w:r w:rsidR="00C223B4" w:rsidRPr="0090130E">
        <w:rPr>
          <w:color w:val="000000" w:themeColor="text1"/>
        </w:rPr>
        <w:t>lipense, se encuentra cursando 4t</w:t>
      </w:r>
      <w:r w:rsidRPr="0090130E">
        <w:rPr>
          <w:color w:val="000000" w:themeColor="text1"/>
        </w:rPr>
        <w:t xml:space="preserve">o medio, con buenos valores de formación, actitud proactiva, compromiso y experiencia con el buen trato </w:t>
      </w:r>
      <w:r w:rsidR="002C07BC" w:rsidRPr="0090130E">
        <w:rPr>
          <w:color w:val="000000" w:themeColor="text1"/>
        </w:rPr>
        <w:t>a personas de alto cargo, empática y con buena paciencia.</w:t>
      </w:r>
    </w:p>
    <w:p w14:paraId="07A3467D" w14:textId="267A5F5F" w:rsidR="002C07BC" w:rsidRDefault="002C07BC" w:rsidP="002C07BC">
      <w:pPr>
        <w:pStyle w:val="Ttulo1"/>
      </w:pPr>
      <w:r>
        <w:t xml:space="preserve">INFORMACIÓN PERSONAL </w:t>
      </w:r>
    </w:p>
    <w:p w14:paraId="2BE4A855" w14:textId="21454F6B" w:rsidR="002C07BC" w:rsidRPr="0090130E" w:rsidRDefault="002C07BC" w:rsidP="002C07BC">
      <w:pPr>
        <w:pStyle w:val="Ttulo1"/>
        <w:rPr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</w:pPr>
      <w:r w:rsidRPr="0090130E">
        <w:rPr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 xml:space="preserve">Edad:            </w:t>
      </w:r>
      <w:r w:rsidR="00274C48" w:rsidRPr="0090130E">
        <w:rPr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 xml:space="preserve">                              17</w:t>
      </w:r>
    </w:p>
    <w:p w14:paraId="3350370E" w14:textId="4634ADF2" w:rsidR="002C07BC" w:rsidRPr="0090130E" w:rsidRDefault="002C07BC" w:rsidP="002C07BC">
      <w:pPr>
        <w:pStyle w:val="Ttulo1"/>
        <w:rPr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</w:pPr>
      <w:r w:rsidRPr="0090130E">
        <w:rPr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>Estado civil:                              soltera</w:t>
      </w:r>
    </w:p>
    <w:p w14:paraId="5D04C5ED" w14:textId="09914C1E" w:rsidR="002C07BC" w:rsidRPr="0090130E" w:rsidRDefault="002C07BC" w:rsidP="002C07BC">
      <w:pPr>
        <w:pStyle w:val="Ttulo1"/>
        <w:rPr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</w:pPr>
      <w:r w:rsidRPr="0090130E">
        <w:rPr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>Fecha de nacimiento:            18/11/2004</w:t>
      </w:r>
    </w:p>
    <w:p w14:paraId="430B1710" w14:textId="1C75539B" w:rsidR="002C07BC" w:rsidRPr="0090130E" w:rsidRDefault="002C07BC" w:rsidP="002C07BC">
      <w:pPr>
        <w:pStyle w:val="Ttulo1"/>
        <w:rPr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</w:pPr>
      <w:r w:rsidRPr="0090130E">
        <w:rPr>
          <w:rFonts w:asciiTheme="minorHAnsi" w:eastAsiaTheme="minorEastAsia" w:hAnsiTheme="minorHAnsi" w:cstheme="minorBidi"/>
          <w:b w:val="0"/>
          <w:color w:val="000000" w:themeColor="text1"/>
          <w:sz w:val="22"/>
          <w:szCs w:val="22"/>
        </w:rPr>
        <w:t>Lugar de nacimiento:            Santiago –Chile</w:t>
      </w:r>
    </w:p>
    <w:p w14:paraId="4F7D51B0" w14:textId="4B6455E8" w:rsidR="002C07BC" w:rsidRPr="0090130E" w:rsidRDefault="0090130E" w:rsidP="0090130E">
      <w:pPr>
        <w:pStyle w:val="Ttulo1"/>
        <w:rPr>
          <w:rFonts w:asciiTheme="minorHAnsi" w:hAnsiTheme="minorHAnsi"/>
          <w:b w:val="0"/>
          <w:color w:val="000000" w:themeColor="text1"/>
          <w:sz w:val="22"/>
          <w:szCs w:val="22"/>
        </w:rPr>
      </w:pPr>
      <w:r w:rsidRPr="0090130E"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Comuna </w:t>
      </w:r>
      <w:r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de residencia:         </w:t>
      </w:r>
      <w:bookmarkStart w:id="0" w:name="_GoBack"/>
      <w:bookmarkEnd w:id="0"/>
      <w:r>
        <w:rPr>
          <w:rFonts w:asciiTheme="minorHAnsi" w:hAnsiTheme="minorHAnsi"/>
          <w:b w:val="0"/>
          <w:color w:val="000000" w:themeColor="text1"/>
          <w:sz w:val="22"/>
          <w:szCs w:val="22"/>
        </w:rPr>
        <w:t xml:space="preserve">Maipú </w:t>
      </w:r>
    </w:p>
    <w:p w14:paraId="1A360567" w14:textId="77777777" w:rsidR="0090130E" w:rsidRDefault="0090130E" w:rsidP="002C07BC">
      <w:pPr>
        <w:pStyle w:val="Ttulo1"/>
      </w:pPr>
    </w:p>
    <w:sdt>
      <w:sdtPr>
        <w:alias w:val="Educación:"/>
        <w:tag w:val="Educación:"/>
        <w:id w:val="807127995"/>
        <w:placeholder>
          <w:docPart w:val="03C5E029B2BE45B8AB4C0A1A15993FA7"/>
        </w:placeholder>
        <w:temporary/>
        <w:showingPlcHdr/>
        <w15:appearance w15:val="hidden"/>
      </w:sdtPr>
      <w:sdtEndPr/>
      <w:sdtContent>
        <w:p w14:paraId="7DD99DBD" w14:textId="678685B7"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14:paraId="208554BF" w14:textId="77777777" w:rsidR="006270A9" w:rsidRPr="0090130E" w:rsidRDefault="00AE2423">
      <w:pPr>
        <w:pStyle w:val="Ttulo2"/>
        <w:rPr>
          <w:color w:val="000000" w:themeColor="text1"/>
        </w:rPr>
      </w:pPr>
      <w:sdt>
        <w:sdtPr>
          <w:rPr>
            <w:color w:val="000000" w:themeColor="text1"/>
          </w:rPr>
          <w:alias w:val="Fecha de obtención:"/>
          <w:tag w:val="Fecha de obtención:"/>
          <w:id w:val="-315799195"/>
          <w:placeholder>
            <w:docPart w:val="563682B5370640F9BD8AE5FDB0533BB0"/>
          </w:placeholder>
          <w:temporary/>
          <w:showingPlcHdr/>
          <w15:appearance w15:val="hidden"/>
          <w:text/>
        </w:sdtPr>
        <w:sdtEndPr/>
        <w:sdtContent>
          <w:r w:rsidR="009D5933" w:rsidRPr="0090130E">
            <w:rPr>
              <w:color w:val="000000" w:themeColor="text1"/>
              <w:lang w:bidi="es-ES"/>
            </w:rPr>
            <w:t>Fecha de obtención</w:t>
          </w:r>
        </w:sdtContent>
      </w:sdt>
      <w:r w:rsidR="009D5933" w:rsidRPr="0090130E">
        <w:rPr>
          <w:color w:val="000000" w:themeColor="text1"/>
          <w:lang w:bidi="es-ES"/>
        </w:rPr>
        <w:t> | </w:t>
      </w:r>
      <w:sdt>
        <w:sdtPr>
          <w:rPr>
            <w:color w:val="000000" w:themeColor="text1"/>
          </w:rPr>
          <w:alias w:val="Centro educativo:"/>
          <w:tag w:val="Centro educativo:"/>
          <w:id w:val="530385979"/>
          <w:placeholder>
            <w:docPart w:val="0AC8E7E31B5E498B920582101E0217F5"/>
          </w:placeholder>
          <w:temporary/>
          <w:showingPlcHdr/>
          <w15:appearance w15:val="hidden"/>
          <w:text/>
        </w:sdtPr>
        <w:sdtEndPr/>
        <w:sdtContent>
          <w:r w:rsidR="009D5933" w:rsidRPr="0090130E">
            <w:rPr>
              <w:color w:val="000000" w:themeColor="text1"/>
              <w:lang w:bidi="es-ES"/>
            </w:rPr>
            <w:t>Centro educativo</w:t>
          </w:r>
        </w:sdtContent>
      </w:sdt>
    </w:p>
    <w:p w14:paraId="3610EB3E" w14:textId="11907517" w:rsidR="00EC3285" w:rsidRPr="0090130E" w:rsidRDefault="000F21DE" w:rsidP="00EC3285">
      <w:pPr>
        <w:pStyle w:val="Listaconvietas"/>
        <w:rPr>
          <w:color w:val="000000" w:themeColor="text1"/>
        </w:rPr>
      </w:pPr>
      <w:r w:rsidRPr="0090130E">
        <w:rPr>
          <w:color w:val="000000" w:themeColor="text1"/>
        </w:rPr>
        <w:t>(2009</w:t>
      </w:r>
      <w:r w:rsidR="00EC3285" w:rsidRPr="0090130E">
        <w:rPr>
          <w:color w:val="000000" w:themeColor="text1"/>
        </w:rPr>
        <w:t xml:space="preserve"> – actual) COLEGIO FILIPENSE, CHILE </w:t>
      </w:r>
    </w:p>
    <w:p w14:paraId="421D8AC8" w14:textId="648EE98B" w:rsidR="009D5ACB" w:rsidRPr="0090130E" w:rsidRDefault="00EC3285" w:rsidP="009D5ACB">
      <w:pPr>
        <w:pStyle w:val="Listaconvietas"/>
        <w:rPr>
          <w:color w:val="000000" w:themeColor="text1"/>
        </w:rPr>
      </w:pPr>
      <w:r w:rsidRPr="0090130E">
        <w:rPr>
          <w:color w:val="000000" w:themeColor="text1"/>
        </w:rPr>
        <w:t xml:space="preserve">                               Educación básica y media</w:t>
      </w:r>
      <w:r w:rsidR="002D5882" w:rsidRPr="0090130E">
        <w:rPr>
          <w:color w:val="000000" w:themeColor="text1"/>
        </w:rPr>
        <w:t xml:space="preserve"> (promedio 2021 6,0</w:t>
      </w:r>
      <w:r w:rsidR="009D5ACB" w:rsidRPr="0090130E">
        <w:rPr>
          <w:color w:val="000000" w:themeColor="text1"/>
        </w:rPr>
        <w:t>)</w:t>
      </w:r>
    </w:p>
    <w:p w14:paraId="0261EBA8" w14:textId="77777777" w:rsidR="006270A9" w:rsidRDefault="00EC3285">
      <w:pPr>
        <w:pStyle w:val="Ttulo1"/>
      </w:pPr>
      <w:r>
        <w:t xml:space="preserve">Habilidades </w:t>
      </w:r>
    </w:p>
    <w:p w14:paraId="019A4D13" w14:textId="1E8E5196" w:rsidR="00EC3285" w:rsidRPr="0090130E" w:rsidRDefault="004846F9" w:rsidP="004846F9">
      <w:pPr>
        <w:pStyle w:val="Listaconvietas"/>
        <w:rPr>
          <w:color w:val="000000" w:themeColor="text1"/>
        </w:rPr>
      </w:pPr>
      <w:r w:rsidRPr="0090130E">
        <w:rPr>
          <w:color w:val="000000" w:themeColor="text1"/>
        </w:rPr>
        <w:t xml:space="preserve">Extrovertida, </w:t>
      </w:r>
      <w:r w:rsidR="009D5ACB" w:rsidRPr="0090130E">
        <w:rPr>
          <w:color w:val="000000" w:themeColor="text1"/>
        </w:rPr>
        <w:t>capacida</w:t>
      </w:r>
      <w:r w:rsidR="005946AA" w:rsidRPr="0090130E">
        <w:rPr>
          <w:color w:val="000000" w:themeColor="text1"/>
        </w:rPr>
        <w:t>d de trabajar en equipo, responsabilidad</w:t>
      </w:r>
      <w:r w:rsidR="00A2700F" w:rsidRPr="0090130E">
        <w:rPr>
          <w:color w:val="000000" w:themeColor="text1"/>
        </w:rPr>
        <w:t>, iniciativa, cocinar.</w:t>
      </w:r>
    </w:p>
    <w:sdt>
      <w:sdtPr>
        <w:alias w:val="Experiencia:"/>
        <w:tag w:val="Experiencia:"/>
        <w:id w:val="171684534"/>
        <w:placeholder>
          <w:docPart w:val="FBFC25A7043D4AA792C7D44DD3AEC36B"/>
        </w:placeholder>
        <w:temporary/>
        <w:showingPlcHdr/>
        <w15:appearance w15:val="hidden"/>
      </w:sdtPr>
      <w:sdtEndPr/>
      <w:sdtContent>
        <w:p w14:paraId="178B787F" w14:textId="77777777" w:rsidR="006270A9" w:rsidRDefault="009D5933">
          <w:pPr>
            <w:pStyle w:val="Ttulo1"/>
          </w:pPr>
          <w:r>
            <w:rPr>
              <w:lang w:bidi="es-ES"/>
            </w:rPr>
            <w:t>Experiencia</w:t>
          </w:r>
        </w:p>
      </w:sdtContent>
    </w:sdt>
    <w:p w14:paraId="5C9A5926" w14:textId="4C5C347C" w:rsidR="004846F9" w:rsidRPr="0090130E" w:rsidRDefault="007557B5" w:rsidP="004846F9">
      <w:pPr>
        <w:pStyle w:val="Listaconvietas"/>
        <w:rPr>
          <w:color w:val="000000" w:themeColor="text1"/>
        </w:rPr>
      </w:pPr>
      <w:r w:rsidRPr="0090130E">
        <w:rPr>
          <w:color w:val="000000" w:themeColor="text1"/>
        </w:rPr>
        <w:t xml:space="preserve">2021 Mall </w:t>
      </w:r>
      <w:r w:rsidR="005946AA" w:rsidRPr="0090130E">
        <w:rPr>
          <w:color w:val="000000" w:themeColor="text1"/>
        </w:rPr>
        <w:t>Chino (</w:t>
      </w:r>
      <w:r w:rsidRPr="0090130E">
        <w:rPr>
          <w:color w:val="000000" w:themeColor="text1"/>
        </w:rPr>
        <w:t>Reponedora)</w:t>
      </w:r>
    </w:p>
    <w:p w14:paraId="285AFCA6" w14:textId="77777777" w:rsidR="00BA0E37" w:rsidRDefault="00BA0E37" w:rsidP="00BA0E37">
      <w:pPr>
        <w:pStyle w:val="Ttulo1"/>
      </w:pPr>
      <w:r>
        <w:t xml:space="preserve">Intereses personales y logros </w:t>
      </w:r>
    </w:p>
    <w:p w14:paraId="7CF86D0F" w14:textId="77777777" w:rsidR="00A2700F" w:rsidRPr="0090130E" w:rsidRDefault="00A2700F" w:rsidP="00A2700F">
      <w:pPr>
        <w:pStyle w:val="Listaconvietas"/>
        <w:rPr>
          <w:color w:val="000000" w:themeColor="text1"/>
        </w:rPr>
      </w:pPr>
      <w:r w:rsidRPr="0090130E">
        <w:rPr>
          <w:color w:val="000000" w:themeColor="text1"/>
        </w:rPr>
        <w:t xml:space="preserve">(2010-2012)                Capitana de cheerleader, (grupo Upac)   </w:t>
      </w:r>
    </w:p>
    <w:p w14:paraId="5174FCF4" w14:textId="5356A5E9" w:rsidR="00A2700F" w:rsidRPr="0090130E" w:rsidRDefault="00A2700F" w:rsidP="00A2700F">
      <w:pPr>
        <w:pStyle w:val="Listaconvietas"/>
        <w:rPr>
          <w:color w:val="000000" w:themeColor="text1"/>
        </w:rPr>
      </w:pPr>
      <w:r w:rsidRPr="0090130E">
        <w:rPr>
          <w:color w:val="000000" w:themeColor="text1"/>
        </w:rPr>
        <w:t>(2016</w:t>
      </w:r>
      <w:r w:rsidR="005946AA" w:rsidRPr="0090130E">
        <w:rPr>
          <w:color w:val="000000" w:themeColor="text1"/>
        </w:rPr>
        <w:t xml:space="preserve">-junio )            </w:t>
      </w:r>
      <w:r w:rsidRPr="0090130E">
        <w:rPr>
          <w:color w:val="000000" w:themeColor="text1"/>
        </w:rPr>
        <w:t xml:space="preserve">   Viaje a Estados Unidos (Nueva York)</w:t>
      </w:r>
    </w:p>
    <w:p w14:paraId="459B434C" w14:textId="0491ED3A" w:rsidR="004846F9" w:rsidRPr="0090130E" w:rsidRDefault="007254AF" w:rsidP="00A2700F">
      <w:pPr>
        <w:pStyle w:val="Listaconvietas"/>
        <w:rPr>
          <w:color w:val="000000" w:themeColor="text1"/>
        </w:rPr>
      </w:pPr>
      <w:r w:rsidRPr="0090130E">
        <w:rPr>
          <w:color w:val="000000" w:themeColor="text1"/>
        </w:rPr>
        <w:t>(20</w:t>
      </w:r>
      <w:r w:rsidR="005946AA" w:rsidRPr="0090130E">
        <w:rPr>
          <w:color w:val="000000" w:themeColor="text1"/>
        </w:rPr>
        <w:t>17-2021</w:t>
      </w:r>
      <w:r w:rsidRPr="0090130E">
        <w:rPr>
          <w:color w:val="000000" w:themeColor="text1"/>
        </w:rPr>
        <w:t>)</w:t>
      </w:r>
      <w:r w:rsidR="00A2700F" w:rsidRPr="0090130E">
        <w:rPr>
          <w:color w:val="000000" w:themeColor="text1"/>
        </w:rPr>
        <w:t xml:space="preserve">              </w:t>
      </w:r>
      <w:r w:rsidRPr="0090130E">
        <w:rPr>
          <w:color w:val="000000" w:themeColor="text1"/>
        </w:rPr>
        <w:t xml:space="preserve">  Secretaria de curso y Vice Presidenta </w:t>
      </w:r>
    </w:p>
    <w:p w14:paraId="1542DB79" w14:textId="0BFE0F2E" w:rsidR="00A2700F" w:rsidRPr="0090130E" w:rsidRDefault="00A2700F" w:rsidP="00A2700F">
      <w:pPr>
        <w:pStyle w:val="Listaconvietas"/>
        <w:rPr>
          <w:color w:val="000000" w:themeColor="text1"/>
        </w:rPr>
      </w:pPr>
      <w:r w:rsidRPr="0090130E">
        <w:rPr>
          <w:color w:val="000000" w:themeColor="text1"/>
        </w:rPr>
        <w:t>(2018-</w:t>
      </w:r>
      <w:r w:rsidR="00991A9B" w:rsidRPr="0090130E">
        <w:rPr>
          <w:color w:val="000000" w:themeColor="text1"/>
        </w:rPr>
        <w:t xml:space="preserve">noviembre)    </w:t>
      </w:r>
      <w:r w:rsidRPr="0090130E">
        <w:rPr>
          <w:color w:val="000000" w:themeColor="text1"/>
        </w:rPr>
        <w:t xml:space="preserve"> 1r lugar campeonato de voleibol</w:t>
      </w:r>
    </w:p>
    <w:p w14:paraId="5C430924" w14:textId="2C9904BF" w:rsidR="00A2700F" w:rsidRPr="0090130E" w:rsidRDefault="00A2700F" w:rsidP="00A2700F">
      <w:pPr>
        <w:pStyle w:val="Listaconvietas"/>
        <w:rPr>
          <w:color w:val="000000" w:themeColor="text1"/>
        </w:rPr>
      </w:pPr>
      <w:r w:rsidRPr="0090130E">
        <w:rPr>
          <w:color w:val="000000" w:themeColor="text1"/>
        </w:rPr>
        <w:t xml:space="preserve">(2019-junio)            </w:t>
      </w:r>
      <w:r w:rsidR="00991A9B" w:rsidRPr="0090130E">
        <w:rPr>
          <w:color w:val="000000" w:themeColor="text1"/>
        </w:rPr>
        <w:t xml:space="preserve"> </w:t>
      </w:r>
      <w:r w:rsidRPr="0090130E">
        <w:rPr>
          <w:color w:val="000000" w:themeColor="text1"/>
        </w:rPr>
        <w:t xml:space="preserve">   1r lugar campeonato de voleibol </w:t>
      </w:r>
    </w:p>
    <w:p w14:paraId="102D9AB2" w14:textId="1A480DA0" w:rsidR="007254AF" w:rsidRPr="0090130E" w:rsidRDefault="00A2700F" w:rsidP="007557B5">
      <w:pPr>
        <w:pStyle w:val="Listaconvietas"/>
        <w:rPr>
          <w:color w:val="000000" w:themeColor="text1"/>
        </w:rPr>
      </w:pPr>
      <w:r w:rsidRPr="0090130E">
        <w:rPr>
          <w:color w:val="000000" w:themeColor="text1"/>
        </w:rPr>
        <w:t>(2019-2021)                Sub capitana de voleibol (Colegio)</w:t>
      </w:r>
    </w:p>
    <w:p w14:paraId="16DD8CB5" w14:textId="77777777" w:rsidR="004846F9" w:rsidRDefault="004846F9" w:rsidP="004846F9">
      <w:pPr>
        <w:pStyle w:val="Ttulo1"/>
      </w:pPr>
      <w:r>
        <w:t xml:space="preserve">Fortalezas </w:t>
      </w:r>
    </w:p>
    <w:p w14:paraId="4C6BBC31" w14:textId="15744030" w:rsidR="004846F9" w:rsidRDefault="004846F9" w:rsidP="004846F9">
      <w:pPr>
        <w:pStyle w:val="Listaconvietas"/>
      </w:pPr>
      <w:r w:rsidRPr="0090130E">
        <w:rPr>
          <w:color w:val="000000" w:themeColor="text1"/>
        </w:rPr>
        <w:t xml:space="preserve">Puntualidad, deportes, </w:t>
      </w:r>
      <w:r w:rsidR="002C07BC" w:rsidRPr="0090130E">
        <w:rPr>
          <w:color w:val="000000" w:themeColor="text1"/>
        </w:rPr>
        <w:t>esforzada</w:t>
      </w:r>
      <w:r w:rsidR="009D5ACB" w:rsidRPr="0090130E">
        <w:rPr>
          <w:color w:val="000000" w:themeColor="text1"/>
        </w:rPr>
        <w:t>, paciencia, empatía, cortesía</w:t>
      </w:r>
      <w:r w:rsidR="005946AA" w:rsidRPr="0090130E">
        <w:rPr>
          <w:color w:val="000000" w:themeColor="text1"/>
        </w:rPr>
        <w:t xml:space="preserve">, buen compromiso. </w:t>
      </w:r>
    </w:p>
    <w:p w14:paraId="5C1F85BB" w14:textId="77777777" w:rsidR="00730B93" w:rsidRPr="004846F9" w:rsidRDefault="00730B93" w:rsidP="00730B93">
      <w:pPr>
        <w:pStyle w:val="Ttulo1"/>
      </w:pPr>
    </w:p>
    <w:sectPr w:rsidR="00730B93" w:rsidRPr="004846F9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9E749" w14:textId="77777777" w:rsidR="00AE2423" w:rsidRDefault="00AE2423">
      <w:pPr>
        <w:spacing w:after="0"/>
      </w:pPr>
      <w:r>
        <w:separator/>
      </w:r>
    </w:p>
  </w:endnote>
  <w:endnote w:type="continuationSeparator" w:id="0">
    <w:p w14:paraId="1E879B43" w14:textId="77777777" w:rsidR="00AE2423" w:rsidRDefault="00AE24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0F2D4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F4DD5" w14:textId="77777777" w:rsidR="00AE2423" w:rsidRDefault="00AE2423">
      <w:pPr>
        <w:spacing w:after="0"/>
      </w:pPr>
      <w:r>
        <w:separator/>
      </w:r>
    </w:p>
  </w:footnote>
  <w:footnote w:type="continuationSeparator" w:id="0">
    <w:p w14:paraId="0DF901E9" w14:textId="77777777" w:rsidR="00AE2423" w:rsidRDefault="00AE24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5073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AE3B37"/>
    <w:multiLevelType w:val="hybridMultilevel"/>
    <w:tmpl w:val="D2FA4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816363"/>
    <w:multiLevelType w:val="hybridMultilevel"/>
    <w:tmpl w:val="254C3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8DA74FE"/>
    <w:multiLevelType w:val="hybridMultilevel"/>
    <w:tmpl w:val="0D04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2"/>
  </w:num>
  <w:num w:numId="17">
    <w:abstractNumId w:val="16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5"/>
  </w:num>
  <w:num w:numId="23">
    <w:abstractNumId w:val="21"/>
  </w:num>
  <w:num w:numId="24">
    <w:abstractNumId w:val="14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BE"/>
    <w:rsid w:val="000449C5"/>
    <w:rsid w:val="000519A9"/>
    <w:rsid w:val="00087F39"/>
    <w:rsid w:val="000A4F59"/>
    <w:rsid w:val="000F21DE"/>
    <w:rsid w:val="00141A4C"/>
    <w:rsid w:val="00175E38"/>
    <w:rsid w:val="001B29CF"/>
    <w:rsid w:val="00255E27"/>
    <w:rsid w:val="00274C48"/>
    <w:rsid w:val="00276EC1"/>
    <w:rsid w:val="0028220F"/>
    <w:rsid w:val="002C07BC"/>
    <w:rsid w:val="002D5882"/>
    <w:rsid w:val="00356C14"/>
    <w:rsid w:val="004846F9"/>
    <w:rsid w:val="00504054"/>
    <w:rsid w:val="005173BE"/>
    <w:rsid w:val="005946AA"/>
    <w:rsid w:val="005C76E8"/>
    <w:rsid w:val="00617B26"/>
    <w:rsid w:val="006270A9"/>
    <w:rsid w:val="00675956"/>
    <w:rsid w:val="00681034"/>
    <w:rsid w:val="007254AF"/>
    <w:rsid w:val="00730B93"/>
    <w:rsid w:val="007557B5"/>
    <w:rsid w:val="007A294E"/>
    <w:rsid w:val="00816216"/>
    <w:rsid w:val="0087734B"/>
    <w:rsid w:val="0090130E"/>
    <w:rsid w:val="00991A9B"/>
    <w:rsid w:val="009D5933"/>
    <w:rsid w:val="009D5ACB"/>
    <w:rsid w:val="00A2700F"/>
    <w:rsid w:val="00AE2423"/>
    <w:rsid w:val="00BA0E37"/>
    <w:rsid w:val="00BD768D"/>
    <w:rsid w:val="00C223B4"/>
    <w:rsid w:val="00C61F8E"/>
    <w:rsid w:val="00E07080"/>
    <w:rsid w:val="00E40DD7"/>
    <w:rsid w:val="00E75779"/>
    <w:rsid w:val="00E83E4B"/>
    <w:rsid w:val="00EC3285"/>
    <w:rsid w:val="00EE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11E65"/>
  <w15:chartTrackingRefBased/>
  <w15:docId w15:val="{4B885285-1F3A-4573-BA83-41B19366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54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B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customStyle="1" w:styleId="Ttulo3Car">
    <w:name w:val="Título 3 Car"/>
    <w:basedOn w:val="Fuentedeprrafopredeter"/>
    <w:link w:val="Ttulo3"/>
    <w:uiPriority w:val="9"/>
    <w:rsid w:val="007254AF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30B93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\AppData\Roaming\Microsoft\Plantilla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264ABF849F4AC68D53B5C2604DA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3E772-6CF9-4071-93C9-C56AD09EF8F8}"/>
      </w:docPartPr>
      <w:docPartBody>
        <w:p w:rsidR="00EC269C" w:rsidRDefault="00BB7F55">
          <w:pPr>
            <w:pStyle w:val="68264ABF849F4AC68D53B5C2604DA6AF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03C5E029B2BE45B8AB4C0A1A15993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F15E0-45DE-4481-8014-0E1A4401FFD9}"/>
      </w:docPartPr>
      <w:docPartBody>
        <w:p w:rsidR="00EC269C" w:rsidRDefault="00BB7F55">
          <w:pPr>
            <w:pStyle w:val="03C5E029B2BE45B8AB4C0A1A15993FA7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563682B5370640F9BD8AE5FDB0533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D942B-9ABA-4E5F-A10F-C59BA5AE59B1}"/>
      </w:docPartPr>
      <w:docPartBody>
        <w:p w:rsidR="00EC269C" w:rsidRDefault="00BB7F55">
          <w:pPr>
            <w:pStyle w:val="563682B5370640F9BD8AE5FDB0533BB0"/>
          </w:pPr>
          <w:r>
            <w:rPr>
              <w:lang w:bidi="es-ES"/>
            </w:rPr>
            <w:t>Fecha de obtención</w:t>
          </w:r>
        </w:p>
      </w:docPartBody>
    </w:docPart>
    <w:docPart>
      <w:docPartPr>
        <w:name w:val="0AC8E7E31B5E498B920582101E021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B28FB-0455-4D24-97B0-9B610214F17D}"/>
      </w:docPartPr>
      <w:docPartBody>
        <w:p w:rsidR="00EC269C" w:rsidRDefault="00BB7F55">
          <w:pPr>
            <w:pStyle w:val="0AC8E7E31B5E498B920582101E0217F5"/>
          </w:pPr>
          <w:r>
            <w:rPr>
              <w:lang w:bidi="es-ES"/>
            </w:rPr>
            <w:t>Centro educativo</w:t>
          </w:r>
        </w:p>
      </w:docPartBody>
    </w:docPart>
    <w:docPart>
      <w:docPartPr>
        <w:name w:val="FBFC25A7043D4AA792C7D44DD3AEC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5D418-5E2B-4A41-A34F-CAF9D4A51CAC}"/>
      </w:docPartPr>
      <w:docPartBody>
        <w:p w:rsidR="00EC269C" w:rsidRDefault="00BB7F55">
          <w:pPr>
            <w:pStyle w:val="FBFC25A7043D4AA792C7D44DD3AEC36B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F55"/>
    <w:rsid w:val="005B126F"/>
    <w:rsid w:val="009A551C"/>
    <w:rsid w:val="00A81C90"/>
    <w:rsid w:val="00BB7F55"/>
    <w:rsid w:val="00E00556"/>
    <w:rsid w:val="00E13E26"/>
    <w:rsid w:val="00EC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F435847E3D64DF6818EE3C7E11C8CE6">
    <w:name w:val="BF435847E3D64DF6818EE3C7E11C8CE6"/>
  </w:style>
  <w:style w:type="paragraph" w:customStyle="1" w:styleId="32CF29993FDE4404A9870E69A5F9AC60">
    <w:name w:val="32CF29993FDE4404A9870E69A5F9AC60"/>
  </w:style>
  <w:style w:type="paragraph" w:customStyle="1" w:styleId="64A1029962F9498FA3E0DDBD539C2C43">
    <w:name w:val="64A1029962F9498FA3E0DDBD539C2C43"/>
  </w:style>
  <w:style w:type="paragraph" w:customStyle="1" w:styleId="40325E1CF0AC4D8DB0F727FC2D59F5B9">
    <w:name w:val="40325E1CF0AC4D8DB0F727FC2D59F5B9"/>
  </w:style>
  <w:style w:type="paragraph" w:customStyle="1" w:styleId="68264ABF849F4AC68D53B5C2604DA6AF">
    <w:name w:val="68264ABF849F4AC68D53B5C2604DA6AF"/>
  </w:style>
  <w:style w:type="paragraph" w:customStyle="1" w:styleId="2D9153FF95684B6FBAB1D514CD218865">
    <w:name w:val="2D9153FF95684B6FBAB1D514CD218865"/>
  </w:style>
  <w:style w:type="paragraph" w:customStyle="1" w:styleId="03C5E029B2BE45B8AB4C0A1A15993FA7">
    <w:name w:val="03C5E029B2BE45B8AB4C0A1A15993FA7"/>
  </w:style>
  <w:style w:type="paragraph" w:customStyle="1" w:styleId="3E5213F240EB40BDAFA302D11BC5BCD8">
    <w:name w:val="3E5213F240EB40BDAFA302D11BC5BCD8"/>
  </w:style>
  <w:style w:type="paragraph" w:customStyle="1" w:styleId="563682B5370640F9BD8AE5FDB0533BB0">
    <w:name w:val="563682B5370640F9BD8AE5FDB0533BB0"/>
  </w:style>
  <w:style w:type="paragraph" w:customStyle="1" w:styleId="0AC8E7E31B5E498B920582101E0217F5">
    <w:name w:val="0AC8E7E31B5E498B920582101E0217F5"/>
  </w:style>
  <w:style w:type="paragraph" w:customStyle="1" w:styleId="CE7B3ACF32C849D492A7B2966269181F">
    <w:name w:val="CE7B3ACF32C849D492A7B2966269181F"/>
  </w:style>
  <w:style w:type="paragraph" w:customStyle="1" w:styleId="83BE83A4BE0A440881728A047F025E98">
    <w:name w:val="83BE83A4BE0A440881728A047F025E98"/>
  </w:style>
  <w:style w:type="paragraph" w:customStyle="1" w:styleId="49CFA44368BD4DBAAEC2B038C949718C">
    <w:name w:val="49CFA44368BD4DBAAEC2B038C949718C"/>
  </w:style>
  <w:style w:type="paragraph" w:customStyle="1" w:styleId="944AB320D2E54DED961BF5AAAD535DD9">
    <w:name w:val="944AB320D2E54DED961BF5AAAD535DD9"/>
  </w:style>
  <w:style w:type="paragraph" w:customStyle="1" w:styleId="3CFF475EECFB4B9498E10E03D992EB69">
    <w:name w:val="3CFF475EECFB4B9498E10E03D992EB69"/>
  </w:style>
  <w:style w:type="paragraph" w:customStyle="1" w:styleId="6C5E23D89CB1479AAE9234F6BC2308ED">
    <w:name w:val="6C5E23D89CB1479AAE9234F6BC2308ED"/>
  </w:style>
  <w:style w:type="paragraph" w:customStyle="1" w:styleId="560A74E34E25439BBAAE95ED6261AACA">
    <w:name w:val="560A74E34E25439BBAAE95ED6261AACA"/>
  </w:style>
  <w:style w:type="paragraph" w:customStyle="1" w:styleId="506E0C55099E4088AA6421856ED222A0">
    <w:name w:val="506E0C55099E4088AA6421856ED222A0"/>
  </w:style>
  <w:style w:type="paragraph" w:customStyle="1" w:styleId="198AAC4C30BB4EBD8D0DD33A7D21832F">
    <w:name w:val="198AAC4C30BB4EBD8D0DD33A7D21832F"/>
  </w:style>
  <w:style w:type="paragraph" w:customStyle="1" w:styleId="68688DFE49CD4C1D9E01CF81BF3535B2">
    <w:name w:val="68688DFE49CD4C1D9E01CF81BF3535B2"/>
  </w:style>
  <w:style w:type="paragraph" w:customStyle="1" w:styleId="C5811FAE92EF4D3D97CB8F798F09F3FE">
    <w:name w:val="C5811FAE92EF4D3D97CB8F798F09F3FE"/>
  </w:style>
  <w:style w:type="paragraph" w:customStyle="1" w:styleId="501A1E2B126042E2B54AEA2DA21B1007">
    <w:name w:val="501A1E2B126042E2B54AEA2DA21B1007"/>
  </w:style>
  <w:style w:type="paragraph" w:customStyle="1" w:styleId="41BDF9CA711A4D40ADC6D6E7A1E8E78F">
    <w:name w:val="41BDF9CA711A4D40ADC6D6E7A1E8E78F"/>
  </w:style>
  <w:style w:type="paragraph" w:customStyle="1" w:styleId="8D42CE8C622C461ABE77278CFB202470">
    <w:name w:val="8D42CE8C622C461ABE77278CFB202470"/>
  </w:style>
  <w:style w:type="paragraph" w:customStyle="1" w:styleId="FBFC25A7043D4AA792C7D44DD3AEC36B">
    <w:name w:val="FBFC25A7043D4AA792C7D44DD3AEC36B"/>
  </w:style>
  <w:style w:type="paragraph" w:customStyle="1" w:styleId="E95C171610224A7E873F32B1B1CD3192">
    <w:name w:val="E95C171610224A7E873F32B1B1CD3192"/>
  </w:style>
  <w:style w:type="paragraph" w:customStyle="1" w:styleId="5FAC13F9CA744FC4B383494B81AF6E7F">
    <w:name w:val="5FAC13F9CA744FC4B383494B81AF6E7F"/>
  </w:style>
  <w:style w:type="paragraph" w:customStyle="1" w:styleId="48FB775B4AD448B4B944AC28DCE58C48">
    <w:name w:val="48FB775B4AD448B4B944AC28DCE58C48"/>
  </w:style>
  <w:style w:type="paragraph" w:customStyle="1" w:styleId="F2D1DB62E72241EC89BE30370152031E">
    <w:name w:val="F2D1DB62E72241EC89BE30370152031E"/>
  </w:style>
  <w:style w:type="paragraph" w:customStyle="1" w:styleId="953A65465B5D4168ADAC70FF8D9EC580">
    <w:name w:val="953A65465B5D4168ADAC70FF8D9EC580"/>
  </w:style>
  <w:style w:type="paragraph" w:customStyle="1" w:styleId="DD24788FC5D841E198A4315A6D4BB767">
    <w:name w:val="DD24788FC5D841E198A4315A6D4BB767"/>
  </w:style>
  <w:style w:type="paragraph" w:customStyle="1" w:styleId="3667FAEA58354BD0B9B89A0040031D72">
    <w:name w:val="3667FAEA58354BD0B9B89A0040031D72"/>
  </w:style>
  <w:style w:type="paragraph" w:customStyle="1" w:styleId="74759891C7204984989013495E1ED2A6">
    <w:name w:val="74759891C7204984989013495E1ED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3D83F-9F1C-4751-92E9-1DE35DE67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</Template>
  <TotalTime>1566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Arancibia</dc:creator>
  <cp:keywords/>
  <cp:lastModifiedBy>Fernanda Arancibia</cp:lastModifiedBy>
  <cp:revision>33</cp:revision>
  <dcterms:created xsi:type="dcterms:W3CDTF">2021-08-06T15:20:00Z</dcterms:created>
  <dcterms:modified xsi:type="dcterms:W3CDTF">2021-12-02T00:09:00Z</dcterms:modified>
  <cp:version/>
</cp:coreProperties>
</file>