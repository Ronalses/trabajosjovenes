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9C9F" w14:textId="4F6ED02C" w:rsidR="00816216" w:rsidRDefault="0030653B" w:rsidP="00141A4C">
      <w:pPr>
        <w:pStyle w:val="Ttulo"/>
      </w:pPr>
      <w:r>
        <w:t xml:space="preserve">Apolonia Velozo </w:t>
      </w:r>
    </w:p>
    <w:p w14:paraId="3D5A0E47" w14:textId="748C3839" w:rsidR="006270A9" w:rsidRDefault="0030653B">
      <w:r>
        <w:t>Carlos Aguirre Luco 786, Huechuraba</w:t>
      </w:r>
      <w:r w:rsidR="00141A4C">
        <w:rPr>
          <w:lang w:bidi="es-ES"/>
        </w:rPr>
        <w:t> | </w:t>
      </w:r>
      <w:r>
        <w:t>978521443</w:t>
      </w:r>
      <w:r w:rsidR="00141A4C">
        <w:rPr>
          <w:lang w:bidi="es-ES"/>
        </w:rPr>
        <w:t> | </w:t>
      </w:r>
      <w:hyperlink r:id="rId8" w:history="1">
        <w:r w:rsidR="0037284C" w:rsidRPr="004762A4">
          <w:rPr>
            <w:rStyle w:val="Hipervnculo"/>
          </w:rPr>
          <w:t>apolinka.velozol@gmail.com</w:t>
        </w:r>
      </w:hyperlink>
    </w:p>
    <w:p w14:paraId="07769542" w14:textId="77777777" w:rsidR="0037284C" w:rsidRDefault="0037284C"/>
    <w:p w14:paraId="42E29A3A" w14:textId="301491D7" w:rsidR="006270A9" w:rsidRDefault="00D56FBA" w:rsidP="0037284C">
      <w:pPr>
        <w:pStyle w:val="Ttulo1"/>
        <w:tabs>
          <w:tab w:val="left" w:pos="1840"/>
        </w:tabs>
      </w:pPr>
      <w:sdt>
        <w:sdtPr>
          <w:alias w:val="Educación:"/>
          <w:tag w:val="Educación:"/>
          <w:id w:val="807127995"/>
          <w:placeholder>
            <w:docPart w:val="4FA13CD74D0344B1851D657F9A444342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Educación</w:t>
          </w:r>
        </w:sdtContent>
      </w:sdt>
      <w:r w:rsidR="0037284C">
        <w:tab/>
      </w:r>
    </w:p>
    <w:p w14:paraId="10B23F9C" w14:textId="185AF5F1" w:rsidR="006270A9" w:rsidRDefault="0030653B" w:rsidP="001B29CF">
      <w:pPr>
        <w:pStyle w:val="Listaconvietas"/>
      </w:pPr>
      <w:r>
        <w:rPr>
          <w:lang w:bidi="es-ES"/>
        </w:rPr>
        <w:t>1º a 3º medio: Liceo Experimental Artístico</w:t>
      </w:r>
    </w:p>
    <w:p w14:paraId="7C5B4B83" w14:textId="6D3A5C31" w:rsidR="006270A9" w:rsidRDefault="0030653B" w:rsidP="0030653B">
      <w:pPr>
        <w:pStyle w:val="Listaconvietas"/>
      </w:pPr>
      <w:r>
        <w:rPr>
          <w:lang w:bidi="es-ES"/>
        </w:rPr>
        <w:t>3º y 4º medio: ICEL</w:t>
      </w:r>
    </w:p>
    <w:p w14:paraId="72EFA25C" w14:textId="77777777" w:rsidR="008E540E" w:rsidRDefault="008E540E" w:rsidP="008E540E">
      <w:pPr>
        <w:pStyle w:val="Listaconvietas"/>
        <w:numPr>
          <w:ilvl w:val="0"/>
          <w:numId w:val="0"/>
        </w:numPr>
        <w:ind w:left="216"/>
      </w:pPr>
    </w:p>
    <w:sdt>
      <w:sdtPr>
        <w:alias w:val="Aptitudes y habilidades:"/>
        <w:tag w:val="Aptitudes y habilidades:"/>
        <w:id w:val="458624136"/>
        <w:placeholder>
          <w:docPart w:val="2471E8FE30DD441EAF6507A8BA580C74"/>
        </w:placeholder>
        <w:temporary/>
        <w:showingPlcHdr/>
        <w15:appearance w15:val="hidden"/>
      </w:sdtPr>
      <w:sdtEndPr/>
      <w:sdtContent>
        <w:p w14:paraId="556CE49D" w14:textId="77777777"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14:paraId="1FD02B18" w14:textId="5F45C933" w:rsidR="0030653B" w:rsidRDefault="0030653B" w:rsidP="0030653B">
      <w:r>
        <w:t xml:space="preserve">Me caracterizo por ser una persona muy ordenada, buena para trabajar en equipo y recibir órdenes. Me gusta trabajar y tener una buena actitud al momento de hacerlo. Considero que soy buena para atender gente y comunicarme eficazmente. </w:t>
      </w:r>
      <w:r w:rsidR="0037284C">
        <w:t>Además,</w:t>
      </w:r>
      <w:r>
        <w:t xml:space="preserve"> manejo el inglés a nivel avanzado.  </w:t>
      </w:r>
    </w:p>
    <w:p w14:paraId="4E5D52B2" w14:textId="77777777" w:rsidR="008E540E" w:rsidRPr="0030653B" w:rsidRDefault="008E540E" w:rsidP="0030653B"/>
    <w:sdt>
      <w:sdtPr>
        <w:alias w:val="Experiencia:"/>
        <w:tag w:val="Experiencia:"/>
        <w:id w:val="171684534"/>
        <w:placeholder>
          <w:docPart w:val="A3D01A9CF9F54D0A943AE5488EA0498A"/>
        </w:placeholder>
        <w:temporary/>
        <w:showingPlcHdr/>
        <w15:appearance w15:val="hidden"/>
      </w:sdtPr>
      <w:sdtEndPr/>
      <w:sdtContent>
        <w:p w14:paraId="1BA36A8C" w14:textId="77777777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4753AAAC" w14:textId="77777777" w:rsidR="008E540E" w:rsidRDefault="008E540E" w:rsidP="008E540E">
      <w:pPr>
        <w:pStyle w:val="Ttulo2"/>
      </w:pPr>
    </w:p>
    <w:p w14:paraId="17DFD21B" w14:textId="77777777" w:rsidR="008E540E" w:rsidRDefault="008E540E" w:rsidP="008E540E">
      <w:pPr>
        <w:pStyle w:val="Ttulo2"/>
      </w:pPr>
      <w:r>
        <w:t xml:space="preserve">teatro las condes </w:t>
      </w:r>
      <w:r>
        <w:rPr>
          <w:lang w:bidi="es-ES"/>
        </w:rPr>
        <w:t xml:space="preserve">| </w:t>
      </w:r>
      <w:r>
        <w:t>2017</w:t>
      </w:r>
    </w:p>
    <w:p w14:paraId="5112AF9A" w14:textId="6E8FDA80" w:rsidR="008E540E" w:rsidRPr="0037284C" w:rsidRDefault="0037284C" w:rsidP="008E540E">
      <w:r>
        <w:t xml:space="preserve">Tramoya, Ópera ¨La </w:t>
      </w:r>
      <w:proofErr w:type="spellStart"/>
      <w:r>
        <w:t>Traviatta</w:t>
      </w:r>
      <w:proofErr w:type="spellEnd"/>
      <w:r>
        <w:t xml:space="preserve">¨                                                                                                                         Realizadora de escenografía y utilería                                                                                                                                                                   </w:t>
      </w:r>
    </w:p>
    <w:p w14:paraId="6648A2DC" w14:textId="77777777" w:rsidR="0037284C" w:rsidRDefault="0037284C" w:rsidP="008E540E">
      <w:pPr>
        <w:rPr>
          <w:b/>
          <w:bCs/>
        </w:rPr>
      </w:pPr>
    </w:p>
    <w:p w14:paraId="434A9130" w14:textId="0B57A804" w:rsidR="001B29CF" w:rsidRPr="0037284C" w:rsidRDefault="008E540E" w:rsidP="0037284C">
      <w:pPr>
        <w:rPr>
          <w:b/>
          <w:bCs/>
        </w:rPr>
      </w:pPr>
      <w:r>
        <w:rPr>
          <w:b/>
          <w:bCs/>
        </w:rPr>
        <w:t xml:space="preserve">CAFÉ CALÉNDULA </w:t>
      </w:r>
      <w:r w:rsidRPr="008E540E">
        <w:rPr>
          <w:b/>
          <w:bCs/>
          <w:lang w:bidi="es-ES"/>
        </w:rPr>
        <w:t>|</w:t>
      </w:r>
      <w:r>
        <w:rPr>
          <w:b/>
          <w:bCs/>
        </w:rPr>
        <w:t xml:space="preserve"> HORCÓN </w:t>
      </w:r>
      <w:r w:rsidRPr="008E540E">
        <w:rPr>
          <w:b/>
          <w:bCs/>
          <w:lang w:bidi="es-ES"/>
        </w:rPr>
        <w:t>|</w:t>
      </w:r>
      <w:r>
        <w:rPr>
          <w:lang w:bidi="es-ES"/>
        </w:rPr>
        <w:t xml:space="preserve"> </w:t>
      </w:r>
      <w:r>
        <w:rPr>
          <w:b/>
          <w:bCs/>
        </w:rPr>
        <w:t>2018</w:t>
      </w:r>
      <w:r w:rsidR="0037284C">
        <w:rPr>
          <w:b/>
          <w:bCs/>
        </w:rPr>
        <w:t xml:space="preserve">                                                                                                                    </w:t>
      </w:r>
      <w:r>
        <w:t xml:space="preserve">Anfitriona y </w:t>
      </w:r>
      <w:proofErr w:type="spellStart"/>
      <w:r>
        <w:t>Garzona</w:t>
      </w:r>
      <w:proofErr w:type="spellEnd"/>
    </w:p>
    <w:p w14:paraId="1CF3B42B" w14:textId="4C53A7BE" w:rsidR="008E540E" w:rsidRDefault="008E540E" w:rsidP="008E540E">
      <w:pPr>
        <w:pStyle w:val="Listaconvietas"/>
        <w:numPr>
          <w:ilvl w:val="0"/>
          <w:numId w:val="0"/>
        </w:numPr>
        <w:ind w:left="216" w:hanging="216"/>
      </w:pPr>
    </w:p>
    <w:p w14:paraId="0A67B1F6" w14:textId="77777777" w:rsidR="008E540E" w:rsidRDefault="008E540E" w:rsidP="008E540E">
      <w:pPr>
        <w:pStyle w:val="Listaconvietas"/>
        <w:numPr>
          <w:ilvl w:val="0"/>
          <w:numId w:val="0"/>
        </w:numPr>
        <w:ind w:left="216" w:hanging="216"/>
        <w:rPr>
          <w:b/>
          <w:bCs/>
        </w:rPr>
      </w:pPr>
    </w:p>
    <w:p w14:paraId="405700DC" w14:textId="65A81FEF" w:rsidR="008E540E" w:rsidRDefault="008E540E" w:rsidP="008E540E">
      <w:pPr>
        <w:pStyle w:val="Listaconvietas"/>
        <w:numPr>
          <w:ilvl w:val="0"/>
          <w:numId w:val="0"/>
        </w:numPr>
        <w:ind w:left="216" w:hanging="216"/>
        <w:rPr>
          <w:b/>
          <w:bCs/>
          <w:lang w:bidi="es-ES"/>
        </w:rPr>
      </w:pPr>
      <w:r>
        <w:rPr>
          <w:b/>
          <w:bCs/>
        </w:rPr>
        <w:t xml:space="preserve">FAMILY PARK </w:t>
      </w:r>
      <w:r w:rsidRPr="008E540E">
        <w:rPr>
          <w:b/>
          <w:bCs/>
          <w:lang w:bidi="es-ES"/>
        </w:rPr>
        <w:t>|</w:t>
      </w:r>
      <w:r>
        <w:rPr>
          <w:b/>
          <w:bCs/>
          <w:lang w:bidi="es-ES"/>
        </w:rPr>
        <w:t xml:space="preserve"> </w:t>
      </w:r>
      <w:r w:rsidRPr="008E540E">
        <w:rPr>
          <w:b/>
          <w:bCs/>
        </w:rPr>
        <w:t>PORTAL</w:t>
      </w:r>
      <w:r>
        <w:rPr>
          <w:b/>
          <w:bCs/>
        </w:rPr>
        <w:t xml:space="preserve"> ÑUÑOA </w:t>
      </w:r>
      <w:r w:rsidRPr="008E540E">
        <w:rPr>
          <w:b/>
          <w:bCs/>
          <w:lang w:bidi="es-ES"/>
        </w:rPr>
        <w:t>|</w:t>
      </w:r>
      <w:r>
        <w:rPr>
          <w:b/>
          <w:bCs/>
          <w:lang w:bidi="es-ES"/>
        </w:rPr>
        <w:t xml:space="preserve"> 2019</w:t>
      </w:r>
    </w:p>
    <w:p w14:paraId="6986520C" w14:textId="0B9CB714" w:rsidR="008E540E" w:rsidRDefault="008E540E" w:rsidP="008E540E">
      <w:pPr>
        <w:pStyle w:val="Listaconvietas"/>
        <w:numPr>
          <w:ilvl w:val="0"/>
          <w:numId w:val="0"/>
        </w:numPr>
        <w:rPr>
          <w:lang w:bidi="es-ES"/>
        </w:rPr>
      </w:pPr>
      <w:r>
        <w:rPr>
          <w:lang w:bidi="es-ES"/>
        </w:rPr>
        <w:t>Operadora de Sala</w:t>
      </w:r>
    </w:p>
    <w:p w14:paraId="162835FD" w14:textId="1FABD579" w:rsidR="0037284C" w:rsidRDefault="0037284C" w:rsidP="008E540E">
      <w:pPr>
        <w:pStyle w:val="Listaconvietas"/>
        <w:numPr>
          <w:ilvl w:val="0"/>
          <w:numId w:val="0"/>
        </w:numPr>
        <w:rPr>
          <w:lang w:bidi="es-ES"/>
        </w:rPr>
      </w:pPr>
    </w:p>
    <w:p w14:paraId="5CB584EB" w14:textId="77777777" w:rsidR="0037284C" w:rsidRDefault="0037284C" w:rsidP="008E540E">
      <w:pPr>
        <w:pStyle w:val="Listaconvietas"/>
        <w:numPr>
          <w:ilvl w:val="0"/>
          <w:numId w:val="0"/>
        </w:numPr>
        <w:rPr>
          <w:b/>
          <w:bCs/>
          <w:lang w:bidi="es-ES"/>
        </w:rPr>
      </w:pPr>
    </w:p>
    <w:p w14:paraId="1E293D07" w14:textId="13D13A47" w:rsidR="0037284C" w:rsidRDefault="0037284C" w:rsidP="008E540E">
      <w:pPr>
        <w:pStyle w:val="Listaconvietas"/>
        <w:numPr>
          <w:ilvl w:val="0"/>
          <w:numId w:val="0"/>
        </w:numPr>
        <w:rPr>
          <w:b/>
          <w:bCs/>
          <w:lang w:bidi="es-ES"/>
        </w:rPr>
      </w:pPr>
      <w:r>
        <w:rPr>
          <w:b/>
          <w:bCs/>
          <w:lang w:bidi="es-ES"/>
        </w:rPr>
        <w:t xml:space="preserve">CUERPO DE BOMBEROS PUENTE ALTO </w:t>
      </w:r>
      <w:r w:rsidRPr="0037284C">
        <w:rPr>
          <w:b/>
          <w:bCs/>
          <w:lang w:bidi="es-ES"/>
        </w:rPr>
        <w:t>|</w:t>
      </w:r>
      <w:r>
        <w:rPr>
          <w:b/>
          <w:bCs/>
          <w:lang w:bidi="es-ES"/>
        </w:rPr>
        <w:t xml:space="preserve"> ABRIL A JULIO DE 2021</w:t>
      </w:r>
    </w:p>
    <w:p w14:paraId="7EE36007" w14:textId="6B3F9A4A" w:rsidR="0037284C" w:rsidRPr="0037284C" w:rsidRDefault="0037284C" w:rsidP="008E540E">
      <w:pPr>
        <w:pStyle w:val="Listaconvietas"/>
        <w:numPr>
          <w:ilvl w:val="0"/>
          <w:numId w:val="0"/>
        </w:numPr>
      </w:pPr>
      <w:r>
        <w:rPr>
          <w:lang w:bidi="es-ES"/>
        </w:rPr>
        <w:t>Operadora telefónica, Central de alarmas</w:t>
      </w:r>
    </w:p>
    <w:p w14:paraId="700F3591" w14:textId="1286E04F" w:rsidR="008E540E" w:rsidRDefault="008E540E" w:rsidP="008E540E">
      <w:pPr>
        <w:pStyle w:val="Listaconvietas"/>
        <w:numPr>
          <w:ilvl w:val="0"/>
          <w:numId w:val="0"/>
        </w:numPr>
        <w:ind w:left="216" w:hanging="216"/>
      </w:pPr>
    </w:p>
    <w:p w14:paraId="5B57E813" w14:textId="77777777" w:rsidR="008E540E" w:rsidRDefault="008E540E" w:rsidP="008E540E">
      <w:pPr>
        <w:pStyle w:val="Listaconvietas"/>
        <w:numPr>
          <w:ilvl w:val="0"/>
          <w:numId w:val="0"/>
        </w:numPr>
        <w:ind w:left="216" w:hanging="216"/>
      </w:pPr>
    </w:p>
    <w:p w14:paraId="251A3D4B" w14:textId="7AAE3392" w:rsidR="008E540E" w:rsidRDefault="008E540E" w:rsidP="008E540E">
      <w:pPr>
        <w:pStyle w:val="Listaconvietas"/>
        <w:numPr>
          <w:ilvl w:val="0"/>
          <w:numId w:val="0"/>
        </w:numPr>
        <w:ind w:left="216" w:hanging="216"/>
      </w:pPr>
    </w:p>
    <w:p w14:paraId="07FD5344" w14:textId="77777777" w:rsidR="008E540E" w:rsidRPr="001B29CF" w:rsidRDefault="008E540E" w:rsidP="008E540E">
      <w:pPr>
        <w:pStyle w:val="Listaconvietas"/>
        <w:numPr>
          <w:ilvl w:val="0"/>
          <w:numId w:val="0"/>
        </w:numPr>
        <w:ind w:left="216" w:hanging="216"/>
      </w:pPr>
    </w:p>
    <w:sectPr w:rsidR="008E540E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E243" w14:textId="77777777" w:rsidR="0030653B" w:rsidRDefault="0030653B">
      <w:pPr>
        <w:spacing w:after="0"/>
      </w:pPr>
      <w:r>
        <w:separator/>
      </w:r>
    </w:p>
  </w:endnote>
  <w:endnote w:type="continuationSeparator" w:id="0">
    <w:p w14:paraId="6097FA85" w14:textId="77777777" w:rsidR="0030653B" w:rsidRDefault="003065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5B9B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C4AB" w14:textId="77777777" w:rsidR="0030653B" w:rsidRDefault="0030653B">
      <w:pPr>
        <w:spacing w:after="0"/>
      </w:pPr>
      <w:r>
        <w:separator/>
      </w:r>
    </w:p>
  </w:footnote>
  <w:footnote w:type="continuationSeparator" w:id="0">
    <w:p w14:paraId="16629ADA" w14:textId="77777777" w:rsidR="0030653B" w:rsidRDefault="003065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3B"/>
    <w:rsid w:val="000A4F59"/>
    <w:rsid w:val="00141A4C"/>
    <w:rsid w:val="001B29CF"/>
    <w:rsid w:val="00255E27"/>
    <w:rsid w:val="0028220F"/>
    <w:rsid w:val="0030653B"/>
    <w:rsid w:val="00356C14"/>
    <w:rsid w:val="0037284C"/>
    <w:rsid w:val="00617B26"/>
    <w:rsid w:val="006270A9"/>
    <w:rsid w:val="00675956"/>
    <w:rsid w:val="00681034"/>
    <w:rsid w:val="00816216"/>
    <w:rsid w:val="008652D3"/>
    <w:rsid w:val="0087734B"/>
    <w:rsid w:val="008E540E"/>
    <w:rsid w:val="009D5933"/>
    <w:rsid w:val="00BD768D"/>
    <w:rsid w:val="00C61F8E"/>
    <w:rsid w:val="00D56FBA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396043"/>
  <w15:chartTrackingRefBased/>
  <w15:docId w15:val="{3AE2FC1B-96DB-4C00-ACB8-6199892E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37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linka.velozo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d\AppData\Roaming\Microsoft\Template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13CD74D0344B1851D657F9A444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2936-251F-473F-BCC3-9BA2495EE69D}"/>
      </w:docPartPr>
      <w:docPartBody>
        <w:p w:rsidR="00CB78CA" w:rsidRDefault="00CB78CA">
          <w:pPr>
            <w:pStyle w:val="4FA13CD74D0344B1851D657F9A444342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2471E8FE30DD441EAF6507A8BA580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A7B73-A507-4C86-B191-D81321A61858}"/>
      </w:docPartPr>
      <w:docPartBody>
        <w:p w:rsidR="00CB78CA" w:rsidRDefault="00CB78CA">
          <w:pPr>
            <w:pStyle w:val="2471E8FE30DD441EAF6507A8BA580C74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A3D01A9CF9F54D0A943AE5488EA04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2E7E4-38FA-4E15-89CD-0E1CD66F8F03}"/>
      </w:docPartPr>
      <w:docPartBody>
        <w:p w:rsidR="00CB78CA" w:rsidRDefault="00CB78CA">
          <w:pPr>
            <w:pStyle w:val="A3D01A9CF9F54D0A943AE5488EA0498A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CA"/>
    <w:rsid w:val="00C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A13CD74D0344B1851D657F9A444342">
    <w:name w:val="4FA13CD74D0344B1851D657F9A444342"/>
  </w:style>
  <w:style w:type="paragraph" w:customStyle="1" w:styleId="2471E8FE30DD441EAF6507A8BA580C74">
    <w:name w:val="2471E8FE30DD441EAF6507A8BA580C74"/>
  </w:style>
  <w:style w:type="paragraph" w:customStyle="1" w:styleId="A3D01A9CF9F54D0A943AE5488EA0498A">
    <w:name w:val="A3D01A9CF9F54D0A943AE5488EA04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2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xd</dc:creator>
  <cp:keywords/>
  <cp:lastModifiedBy>Max Lira</cp:lastModifiedBy>
  <cp:revision>2</cp:revision>
  <dcterms:created xsi:type="dcterms:W3CDTF">2021-08-26T17:59:00Z</dcterms:created>
  <dcterms:modified xsi:type="dcterms:W3CDTF">2021-08-26T17:59:00Z</dcterms:modified>
  <cp:version/>
</cp:coreProperties>
</file>