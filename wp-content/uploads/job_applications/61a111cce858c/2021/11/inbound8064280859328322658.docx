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86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676"/>
        <w:gridCol w:w="6502"/>
      </w:tblGrid>
      <w:tr w:rsidR="00CF2774" w:rsidRPr="00906BEE" w14:paraId="30BB7CB9" w14:textId="77777777" w:rsidTr="00CF2774">
        <w:tc>
          <w:tcPr>
            <w:tcW w:w="3676" w:type="dxa"/>
            <w:tcMar>
              <w:top w:w="504" w:type="dxa"/>
              <w:right w:w="720" w:type="dxa"/>
            </w:tcMar>
          </w:tcPr>
          <w:p w14:paraId="5E0300D2" w14:textId="5E61BEDD" w:rsidR="00CF2774" w:rsidRPr="001F0C78" w:rsidRDefault="00CF2774" w:rsidP="00CF2774">
            <w:pPr>
              <w:pStyle w:val="Initials"/>
              <w:ind w:left="0"/>
              <w:jc w:val="left"/>
              <w:rPr>
                <w:lang w:val="es-ES"/>
              </w:rPr>
            </w:pPr>
            <w:r w:rsidRPr="00906BEE">
              <w:rPr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44A8D0" wp14:editId="5F8D60E3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-478155</wp:posOffset>
                      </wp:positionV>
                      <wp:extent cx="6466840" cy="1810385"/>
                      <wp:effectExtent l="0" t="0" r="0" b="0"/>
                      <wp:wrapNone/>
                      <wp:docPr id="1" name="Grupo 1" title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6840" cy="1810385"/>
                                <a:chOff x="-6353" y="0"/>
                                <a:chExt cx="6470278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1" y="419100"/>
                                  <a:ext cx="5330454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-6353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0797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FC584" id="Grupo 1" o:spid="_x0000_s1026" alt="Título: Gráficos de encabezado" style="position:absolute;margin-left:-.45pt;margin-top:-37.65pt;width:509.2pt;height:142.55pt;z-index:-251657216;mso-position-vertical-relative:page" coordorigin="-63" coordsize="64702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">
                      <v:rect id="Rectángulo rojo" o:spid="_x0000_s1027" style="position:absolute;left:11334;top:4191;width:5330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left:-63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Círculo blanco" o:spid="_x0000_s1029" style="position:absolute;left:507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34436A09" w14:textId="77777777" w:rsidR="00CF2774" w:rsidRPr="00906BEE" w:rsidRDefault="00CF2774" w:rsidP="00CF2774">
            <w:pPr>
              <w:pStyle w:val="Ttulo3"/>
            </w:pPr>
            <w:r>
              <w:t>Contacto</w:t>
            </w:r>
          </w:p>
          <w:p w14:paraId="19479B69" w14:textId="77777777" w:rsidR="00CF2774" w:rsidRPr="001D7C01" w:rsidRDefault="00CF2774" w:rsidP="00CF2774">
            <w:r w:rsidRPr="003648CC">
              <w:rPr>
                <w:b/>
                <w:bCs/>
              </w:rPr>
              <w:t xml:space="preserve">Correo: </w:t>
            </w:r>
            <w:hyperlink r:id="rId9" w:history="1">
              <w:r w:rsidRPr="001E1135">
                <w:rPr>
                  <w:rStyle w:val="Hipervnculo"/>
                </w:rPr>
                <w:t>sofiaramirezbaeza@gmail.com</w:t>
              </w:r>
            </w:hyperlink>
            <w:r>
              <w:t xml:space="preserve"> </w:t>
            </w:r>
          </w:p>
          <w:p w14:paraId="6B21D133" w14:textId="77777777" w:rsidR="00CF2774" w:rsidRDefault="00CF2774" w:rsidP="00CF2774">
            <w:r w:rsidRPr="003648CC">
              <w:rPr>
                <w:b/>
                <w:bCs/>
              </w:rPr>
              <w:t>Dirección:</w:t>
            </w:r>
            <w:r>
              <w:t xml:space="preserve"> Psj San Eugenio 2737, Maipú</w:t>
            </w:r>
          </w:p>
          <w:p w14:paraId="0B638B5D" w14:textId="77777777" w:rsidR="00CF2774" w:rsidRPr="00906BEE" w:rsidRDefault="00CF2774" w:rsidP="00CF2774">
            <w:r w:rsidRPr="003648CC">
              <w:rPr>
                <w:b/>
                <w:bCs/>
              </w:rPr>
              <w:t>Celular:</w:t>
            </w:r>
            <w:r>
              <w:t xml:space="preserve"> +56 9 4294 0155</w:t>
            </w:r>
          </w:p>
          <w:p w14:paraId="04E62FC0" w14:textId="77777777" w:rsidR="00CF2774" w:rsidRPr="00906BEE" w:rsidRDefault="00CF2774" w:rsidP="00CF2774">
            <w:pPr>
              <w:pStyle w:val="Ttulo3"/>
            </w:pPr>
            <w:r>
              <w:t>Sobre mí</w:t>
            </w:r>
          </w:p>
          <w:p w14:paraId="0DC29EBD" w14:textId="77777777" w:rsidR="00CF2774" w:rsidRPr="00906BEE" w:rsidRDefault="00CF2774" w:rsidP="00CF2774">
            <w:r>
              <w:t xml:space="preserve">Tengo 22 años, nací el 09 de </w:t>
            </w:r>
            <w:proofErr w:type="gramStart"/>
            <w:r>
              <w:t>Octubre</w:t>
            </w:r>
            <w:proofErr w:type="gramEnd"/>
            <w:r>
              <w:t xml:space="preserve"> de 1999 y actualmente me encuentro cursando segundo año de pedagogía general básica en la Universidad Diego Portales. </w:t>
            </w: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6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503"/>
            </w:tblGrid>
            <w:tr w:rsidR="00CF2774" w:rsidRPr="00906BEE" w14:paraId="12F6AAD2" w14:textId="77777777" w:rsidTr="006155E9">
              <w:trPr>
                <w:trHeight w:hRule="exact" w:val="1296"/>
              </w:trPr>
              <w:tc>
                <w:tcPr>
                  <w:tcW w:w="6503" w:type="dxa"/>
                  <w:vAlign w:val="center"/>
                </w:tcPr>
                <w:p w14:paraId="7E505ECC" w14:textId="77777777" w:rsidR="00CF2774" w:rsidRPr="00906BEE" w:rsidRDefault="00CF2774" w:rsidP="00CF2774">
                  <w:pPr>
                    <w:pStyle w:val="Ttulo1"/>
                    <w:framePr w:hSpace="141" w:wrap="around" w:vAnchor="page" w:hAnchor="margin" w:y="1860"/>
                    <w:outlineLvl w:val="0"/>
                  </w:pPr>
                  <w:sdt>
                    <w:sdtPr>
                      <w:rPr>
                        <w:lang w:bidi="es-ES"/>
                      </w:rPr>
                      <w:alias w:val="Escriba su nombre:"/>
                      <w:tag w:val="Escriba su nombre:"/>
                      <w:id w:val="1413195308"/>
                      <w:placeholder>
                        <w:docPart w:val="F0ABB011C63141C5907171835635DF1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rPr>
                          <w:lang w:bidi="es-ES"/>
                        </w:rPr>
                        <w:t>sofía ramírez baeza</w:t>
                      </w:r>
                    </w:sdtContent>
                  </w:sdt>
                </w:p>
                <w:p w14:paraId="6C51A368" w14:textId="77777777" w:rsidR="00CF2774" w:rsidRPr="00906BEE" w:rsidRDefault="00CF2774" w:rsidP="00CF2774">
                  <w:pPr>
                    <w:pStyle w:val="Ttulo2"/>
                    <w:framePr w:hSpace="141" w:wrap="around" w:vAnchor="page" w:hAnchor="margin" w:y="1860"/>
                    <w:outlineLvl w:val="1"/>
                  </w:pPr>
                  <w:r>
                    <w:t>rut: 20.242.694-8</w:t>
                  </w:r>
                </w:p>
              </w:tc>
            </w:tr>
          </w:tbl>
          <w:p w14:paraId="1C03EC45" w14:textId="77777777" w:rsidR="00CF2774" w:rsidRPr="00906BEE" w:rsidRDefault="00CF2774" w:rsidP="00CF2774">
            <w:pPr>
              <w:pStyle w:val="Ttulo3"/>
            </w:pPr>
          </w:p>
          <w:p w14:paraId="5D8BCC76" w14:textId="77777777" w:rsidR="00CF2774" w:rsidRPr="00906BEE" w:rsidRDefault="00CF2774" w:rsidP="00CF2774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DC1B13ECEA1C4E72BAD429E18CC7652A"/>
                </w:placeholder>
                <w:temporary/>
                <w:showingPlcHdr/>
                <w15:appearance w15:val="hidden"/>
              </w:sdtPr>
              <w:sdtContent>
                <w:r w:rsidRPr="00906BEE">
                  <w:rPr>
                    <w:lang w:bidi="es-ES"/>
                  </w:rPr>
                  <w:t>Formación</w:t>
                </w:r>
              </w:sdtContent>
            </w:sdt>
          </w:p>
          <w:p w14:paraId="572FA9F3" w14:textId="77777777" w:rsidR="00CF2774" w:rsidRDefault="00CF2774" w:rsidP="00CF2774">
            <w:pPr>
              <w:pStyle w:val="Ttulo4"/>
              <w:numPr>
                <w:ilvl w:val="0"/>
                <w:numId w:val="11"/>
              </w:numPr>
              <w:jc w:val="both"/>
            </w:pPr>
            <w:r>
              <w:t>enseñanza media cientifica humanista completa</w:t>
            </w:r>
            <w:r w:rsidRPr="00906BEE">
              <w:rPr>
                <w:lang w:bidi="es-ES"/>
              </w:rPr>
              <w:t xml:space="preserve"> • </w:t>
            </w:r>
            <w:r>
              <w:t>2018</w:t>
            </w:r>
            <w:r w:rsidRPr="00906BEE">
              <w:rPr>
                <w:lang w:bidi="es-ES"/>
              </w:rPr>
              <w:t xml:space="preserve"> • </w:t>
            </w:r>
            <w:r>
              <w:t xml:space="preserve">liceo n°1 javiera carrera </w:t>
            </w:r>
          </w:p>
          <w:p w14:paraId="5A97BC5F" w14:textId="77777777" w:rsidR="00CF2774" w:rsidRDefault="00CF2774" w:rsidP="00CF2774">
            <w:pPr>
              <w:pStyle w:val="Ttulo4"/>
              <w:jc w:val="both"/>
            </w:pPr>
          </w:p>
          <w:p w14:paraId="0A227456" w14:textId="77777777" w:rsidR="00CF2774" w:rsidRPr="00906BEE" w:rsidRDefault="00CF2774" w:rsidP="00CF2774">
            <w:pPr>
              <w:pStyle w:val="Ttulo4"/>
              <w:numPr>
                <w:ilvl w:val="0"/>
                <w:numId w:val="11"/>
              </w:numPr>
              <w:jc w:val="both"/>
            </w:pPr>
            <w:r>
              <w:t xml:space="preserve">Educación superior </w:t>
            </w:r>
            <w:r w:rsidRPr="00864A63">
              <w:t>•</w:t>
            </w:r>
            <w:r>
              <w:t xml:space="preserve"> 2020 (incompleta) </w:t>
            </w:r>
            <w:r w:rsidRPr="00864A63">
              <w:t>•</w:t>
            </w:r>
            <w:r>
              <w:t xml:space="preserve"> Universidad diego portales</w:t>
            </w:r>
          </w:p>
          <w:p w14:paraId="66D5C954" w14:textId="77777777" w:rsidR="00CF2774" w:rsidRPr="00906BEE" w:rsidRDefault="00CF2774" w:rsidP="00CF2774">
            <w:pPr>
              <w:pStyle w:val="Ttulo3"/>
            </w:pPr>
            <w:r>
              <w:t xml:space="preserve">Experiencia laboral </w:t>
            </w:r>
          </w:p>
          <w:p w14:paraId="32997D4C" w14:textId="77777777" w:rsidR="00CF2774" w:rsidRDefault="00CF2774" w:rsidP="00CF2774">
            <w:pPr>
              <w:pStyle w:val="Prrafodelista"/>
              <w:numPr>
                <w:ilvl w:val="0"/>
                <w:numId w:val="12"/>
              </w:numPr>
            </w:pPr>
            <w:r>
              <w:t>Servicio en ventas y al cliente como apoyo de navidad en Falabella.</w:t>
            </w:r>
          </w:p>
          <w:p w14:paraId="4568A806" w14:textId="77777777" w:rsidR="00CF2774" w:rsidRDefault="00CF2774" w:rsidP="00CF2774">
            <w:pPr>
              <w:pStyle w:val="Prrafodelista"/>
              <w:numPr>
                <w:ilvl w:val="0"/>
                <w:numId w:val="12"/>
              </w:numPr>
            </w:pPr>
            <w:r>
              <w:t xml:space="preserve">Acomodadora en el estadio Movistar Arena.  </w:t>
            </w:r>
          </w:p>
          <w:p w14:paraId="5B02B8BB" w14:textId="77777777" w:rsidR="00CF2774" w:rsidRDefault="00CF2774" w:rsidP="00CF2774">
            <w:pPr>
              <w:pStyle w:val="Prrafodelista"/>
              <w:numPr>
                <w:ilvl w:val="0"/>
                <w:numId w:val="12"/>
              </w:numPr>
            </w:pPr>
            <w:r>
              <w:t xml:space="preserve">Atención de público en mesas. </w:t>
            </w:r>
          </w:p>
          <w:p w14:paraId="1275D3E0" w14:textId="77777777" w:rsidR="00CF2774" w:rsidRDefault="00CF2774" w:rsidP="00CF2774">
            <w:pPr>
              <w:pStyle w:val="Prrafodelista"/>
              <w:numPr>
                <w:ilvl w:val="0"/>
                <w:numId w:val="12"/>
              </w:numPr>
            </w:pPr>
            <w:r>
              <w:t xml:space="preserve">Clases particulares. </w:t>
            </w:r>
          </w:p>
          <w:p w14:paraId="4D4DE81B" w14:textId="77777777" w:rsidR="00CF2774" w:rsidRDefault="00CF2774" w:rsidP="00CF2774">
            <w:pPr>
              <w:pStyle w:val="Prrafodelista"/>
              <w:numPr>
                <w:ilvl w:val="0"/>
                <w:numId w:val="12"/>
              </w:numPr>
            </w:pPr>
            <w:r>
              <w:t xml:space="preserve">Cuidado de niños. </w:t>
            </w:r>
          </w:p>
          <w:p w14:paraId="40CE2255" w14:textId="77777777" w:rsidR="00CF2774" w:rsidRDefault="00CF2774" w:rsidP="00CF2774">
            <w:pPr>
              <w:pStyle w:val="Prrafodelista"/>
              <w:numPr>
                <w:ilvl w:val="0"/>
                <w:numId w:val="12"/>
              </w:numPr>
            </w:pPr>
            <w:r>
              <w:t xml:space="preserve">Examinadora PTU DEMRE. </w:t>
            </w:r>
          </w:p>
          <w:p w14:paraId="3F07FE81" w14:textId="77777777" w:rsidR="00CF2774" w:rsidRPr="00906BEE" w:rsidRDefault="00CF2774" w:rsidP="00CF2774">
            <w:pPr>
              <w:ind w:left="360"/>
            </w:pPr>
          </w:p>
        </w:tc>
      </w:tr>
    </w:tbl>
    <w:p w14:paraId="3AD24D00" w14:textId="66E406D0" w:rsidR="001D7C01" w:rsidRDefault="00CF2774" w:rsidP="00CF2774">
      <w:pPr>
        <w:pStyle w:val="Ttulo2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AC813A" wp14:editId="417B0E2A">
            <wp:simplePos x="0" y="0"/>
            <wp:positionH relativeFrom="margin">
              <wp:posOffset>-27645</wp:posOffset>
            </wp:positionH>
            <wp:positionV relativeFrom="paragraph">
              <wp:posOffset>458</wp:posOffset>
            </wp:positionV>
            <wp:extent cx="1924039" cy="2565386"/>
            <wp:effectExtent l="0" t="0" r="635" b="698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144" cy="257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7C01" w:rsidSect="00CE2D13">
      <w:headerReference w:type="default" r:id="rId11"/>
      <w:footerReference w:type="default" r:id="rId12"/>
      <w:footerReference w:type="first" r:id="rId13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87550" w14:textId="77777777" w:rsidR="004E29C1" w:rsidRDefault="004E29C1" w:rsidP="00713050">
      <w:pPr>
        <w:spacing w:line="240" w:lineRule="auto"/>
      </w:pPr>
      <w:r>
        <w:separator/>
      </w:r>
    </w:p>
  </w:endnote>
  <w:endnote w:type="continuationSeparator" w:id="0">
    <w:p w14:paraId="67DD7967" w14:textId="77777777" w:rsidR="004E29C1" w:rsidRDefault="004E29C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14:paraId="124ABB9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92C389" w14:textId="77777777" w:rsidR="00C2098A" w:rsidRDefault="00CA3DF1" w:rsidP="00684488">
          <w:pPr>
            <w:pStyle w:val="Piedepgina"/>
          </w:pPr>
          <w:r w:rsidRPr="00CA3DF1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75635298" wp14:editId="7E647BEA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B8437E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645217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6FF2B305" wp14:editId="4CCAC020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DA5FE1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ADDE60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19396877" wp14:editId="4A6952BB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640E22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38CE30" w14:textId="77777777" w:rsidR="00C2098A" w:rsidRDefault="00C2098A" w:rsidP="00684488">
          <w:pPr>
            <w:pStyle w:val="Piedepgina"/>
          </w:pPr>
          <w:r w:rsidRPr="00C2098A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45979DEF" wp14:editId="6492B708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370C94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E7331C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622807B2A0604E6F939EA171639E1C28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80B5384" w14:textId="77777777" w:rsidR="00684488" w:rsidRPr="00CA3DF1" w:rsidRDefault="00B96D9E" w:rsidP="00811117">
              <w:pPr>
                <w:pStyle w:val="Piedepgina"/>
              </w:pPr>
              <w:r w:rsidRPr="00906BEE">
                <w:rPr>
                  <w:lang w:bidi="es-ES"/>
                </w:rPr>
                <w:t>Centro educativo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642033892"/>
            <w:placeholder>
              <w:docPart w:val="6CC4BADB157F40C5B4E0CA90293B5D4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58FC99E" w14:textId="77777777"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6292147DFB814FFB8A6A8D17D81D68F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83683FF" w14:textId="77777777" w:rsidR="00684488" w:rsidRPr="00C2098A" w:rsidRDefault="00B96D9E" w:rsidP="00811117">
              <w:pPr>
                <w:pStyle w:val="Piedepgina"/>
              </w:pPr>
              <w:r>
                <w:t>9-42940155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6710310726B6409C9A9A05024D81A4B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E72A00F" w14:textId="77777777"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A2A7D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B46E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5CE1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95090" w14:textId="77777777" w:rsidR="004E29C1" w:rsidRDefault="004E29C1" w:rsidP="00713050">
      <w:pPr>
        <w:spacing w:line="240" w:lineRule="auto"/>
      </w:pPr>
      <w:r>
        <w:separator/>
      </w:r>
    </w:p>
  </w:footnote>
  <w:footnote w:type="continuationSeparator" w:id="0">
    <w:p w14:paraId="15A0BA56" w14:textId="77777777" w:rsidR="004E29C1" w:rsidRDefault="004E29C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679"/>
      <w:gridCol w:w="6499"/>
    </w:tblGrid>
    <w:tr w:rsidR="001A5CA9" w:rsidRPr="00F207C0" w14:paraId="1E7E6D8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718F91A" w14:textId="77777777" w:rsidR="001A5CA9" w:rsidRPr="00F207C0" w:rsidRDefault="00CE2D13" w:rsidP="00B167D7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370F79" wp14:editId="30598580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-496570</wp:posOffset>
                    </wp:positionV>
                    <wp:extent cx="6461475" cy="1810385"/>
                    <wp:effectExtent l="0" t="0" r="0" b="0"/>
                    <wp:wrapNone/>
                    <wp:docPr id="7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61475" cy="1810385"/>
                              <a:chOff x="0" y="0"/>
                              <a:chExt cx="646147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32800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75CA468" id="Grupo 3" o:spid="_x0000_s1026" style="position:absolute;margin-left:.3pt;margin-top:-39.1pt;width:508.8pt;height:142.55pt;z-index:-251657216;mso-width-relative:margin" coordsize="64614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">
                    <v:rect id="Rectángulo rojo" o:spid="_x0000_s1027" style="position:absolute;left:11334;top:4191;width:53280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f81bd [3204]" stroked="f" strokeweight="1pt"/>
                    <v:oval id="Círculo blanco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4f81bd [3204]" stroked="f" strokeweight="1pt">
                      <v:stroke joinstyle="miter"/>
                    </v:shape>
                  </v:group>
                </w:pict>
              </mc:Fallback>
            </mc:AlternateContent>
          </w:r>
          <w:r w:rsidR="004B0829">
            <w:t xml:space="preserve"> </w:t>
          </w:r>
          <w:sdt>
            <w:sdtPr>
              <w:alias w:val="Iniciales:"/>
              <w:tag w:val="Iniciales:"/>
              <w:id w:val="-1987928124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4B0829">
                <w:t>sN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652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520"/>
          </w:tblGrid>
          <w:tr w:rsidR="001A5CA9" w14:paraId="48A14E58" w14:textId="77777777" w:rsidTr="000D4AA2">
            <w:trPr>
              <w:trHeight w:hRule="exact" w:val="1152"/>
            </w:trPr>
            <w:tc>
              <w:tcPr>
                <w:tcW w:w="6520" w:type="dxa"/>
                <w:vAlign w:val="center"/>
              </w:tcPr>
              <w:p w14:paraId="24192CA5" w14:textId="3F2E46E3" w:rsidR="001A5CA9" w:rsidRPr="009B3C40" w:rsidRDefault="004E29C1" w:rsidP="001A5CA9">
                <w:pPr>
                  <w:pStyle w:val="Ttulo1"/>
                  <w:outlineLvl w:val="0"/>
                </w:pPr>
                <w:sdt>
                  <w:sdtPr>
                    <w:rPr>
                      <w:lang w:bidi="es-ES"/>
                    </w:rPr>
                    <w:alias w:val="Escriba su nombre:"/>
                    <w:tag w:val="Escriba su nombre:"/>
                    <w:id w:val="1982421306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648CC">
                      <w:rPr>
                        <w:lang w:bidi="es-ES"/>
                      </w:rPr>
                      <w:t>sofía ramírez baeza</w:t>
                    </w:r>
                  </w:sdtContent>
                </w:sdt>
              </w:p>
              <w:p w14:paraId="74D27361" w14:textId="77777777" w:rsidR="001A5CA9" w:rsidRDefault="004E29C1" w:rsidP="001A5CA9">
                <w:pPr>
                  <w:pStyle w:val="Ttulo2"/>
                  <w:outlineLvl w:val="1"/>
                </w:pPr>
                <w:sdt>
                  <w:sdtPr>
                    <w:alias w:val="Escriba la profesión o el sector:"/>
                    <w:tag w:val="Escriba la profesión o el sector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3414A">
                      <w:t xml:space="preserve">     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ínculo a otras propiedades en línea:"/>
                    <w:tag w:val="Vínculo a otras propiedades en línea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96D9E">
                      <w:t>estudiante</w:t>
                    </w:r>
                  </w:sdtContent>
                </w:sdt>
              </w:p>
            </w:tc>
          </w:tr>
        </w:tbl>
        <w:p w14:paraId="6F47546B" w14:textId="77777777" w:rsidR="001A5CA9" w:rsidRPr="00F207C0" w:rsidRDefault="001A5CA9" w:rsidP="001A5CA9"/>
      </w:tc>
    </w:tr>
  </w:tbl>
  <w:p w14:paraId="733CBA2B" w14:textId="77777777" w:rsidR="00217980" w:rsidRPr="001A5CA9" w:rsidRDefault="00217980" w:rsidP="001A5C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0530D3"/>
    <w:multiLevelType w:val="hybridMultilevel"/>
    <w:tmpl w:val="97AC3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76BF5"/>
    <w:multiLevelType w:val="hybridMultilevel"/>
    <w:tmpl w:val="B7FA8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9E"/>
    <w:rsid w:val="00091382"/>
    <w:rsid w:val="000A07DA"/>
    <w:rsid w:val="000A2BFA"/>
    <w:rsid w:val="000B0619"/>
    <w:rsid w:val="000B61CA"/>
    <w:rsid w:val="000C7F8D"/>
    <w:rsid w:val="000D4AA2"/>
    <w:rsid w:val="000F7610"/>
    <w:rsid w:val="00104CE3"/>
    <w:rsid w:val="001135C6"/>
    <w:rsid w:val="00114ED7"/>
    <w:rsid w:val="00132500"/>
    <w:rsid w:val="00140B0E"/>
    <w:rsid w:val="001809CF"/>
    <w:rsid w:val="001A5CA9"/>
    <w:rsid w:val="001B2AC1"/>
    <w:rsid w:val="001B403A"/>
    <w:rsid w:val="001B5902"/>
    <w:rsid w:val="001C1576"/>
    <w:rsid w:val="001D7C01"/>
    <w:rsid w:val="001F0C78"/>
    <w:rsid w:val="001F4583"/>
    <w:rsid w:val="00217980"/>
    <w:rsid w:val="00237B6C"/>
    <w:rsid w:val="00271662"/>
    <w:rsid w:val="002718EA"/>
    <w:rsid w:val="0027404F"/>
    <w:rsid w:val="0027482B"/>
    <w:rsid w:val="00290AAA"/>
    <w:rsid w:val="00293B83"/>
    <w:rsid w:val="002B091C"/>
    <w:rsid w:val="002C2CDD"/>
    <w:rsid w:val="002D45C6"/>
    <w:rsid w:val="002E4720"/>
    <w:rsid w:val="002F03FA"/>
    <w:rsid w:val="00303553"/>
    <w:rsid w:val="003119B5"/>
    <w:rsid w:val="00313E86"/>
    <w:rsid w:val="00326180"/>
    <w:rsid w:val="00333CD3"/>
    <w:rsid w:val="0033414A"/>
    <w:rsid w:val="00340365"/>
    <w:rsid w:val="00342B64"/>
    <w:rsid w:val="0035347D"/>
    <w:rsid w:val="00363F97"/>
    <w:rsid w:val="00364079"/>
    <w:rsid w:val="003648CC"/>
    <w:rsid w:val="003C5528"/>
    <w:rsid w:val="003D03E5"/>
    <w:rsid w:val="003D23E5"/>
    <w:rsid w:val="004077FB"/>
    <w:rsid w:val="00411349"/>
    <w:rsid w:val="004244FF"/>
    <w:rsid w:val="00424DD9"/>
    <w:rsid w:val="0046104A"/>
    <w:rsid w:val="004717C5"/>
    <w:rsid w:val="004A24CC"/>
    <w:rsid w:val="004B0829"/>
    <w:rsid w:val="004E29C1"/>
    <w:rsid w:val="004E6377"/>
    <w:rsid w:val="00523479"/>
    <w:rsid w:val="00543DB7"/>
    <w:rsid w:val="005729B0"/>
    <w:rsid w:val="00594C02"/>
    <w:rsid w:val="006266BC"/>
    <w:rsid w:val="00641630"/>
    <w:rsid w:val="00684488"/>
    <w:rsid w:val="006A3CE7"/>
    <w:rsid w:val="006A7746"/>
    <w:rsid w:val="006C4C50"/>
    <w:rsid w:val="006D76B1"/>
    <w:rsid w:val="006E1DEC"/>
    <w:rsid w:val="00713050"/>
    <w:rsid w:val="00741125"/>
    <w:rsid w:val="00746F7F"/>
    <w:rsid w:val="007569C1"/>
    <w:rsid w:val="00763832"/>
    <w:rsid w:val="0077719B"/>
    <w:rsid w:val="007C297F"/>
    <w:rsid w:val="007C65A1"/>
    <w:rsid w:val="007D2696"/>
    <w:rsid w:val="007D2FD2"/>
    <w:rsid w:val="00811117"/>
    <w:rsid w:val="00823C54"/>
    <w:rsid w:val="00841146"/>
    <w:rsid w:val="00845F44"/>
    <w:rsid w:val="00864A63"/>
    <w:rsid w:val="0088504C"/>
    <w:rsid w:val="0089382B"/>
    <w:rsid w:val="008A1907"/>
    <w:rsid w:val="008C6BCA"/>
    <w:rsid w:val="008C7B50"/>
    <w:rsid w:val="008E4B30"/>
    <w:rsid w:val="008E7FE2"/>
    <w:rsid w:val="00906BEE"/>
    <w:rsid w:val="009243E7"/>
    <w:rsid w:val="00985D58"/>
    <w:rsid w:val="009B3C40"/>
    <w:rsid w:val="00A42540"/>
    <w:rsid w:val="00A50939"/>
    <w:rsid w:val="00A61C87"/>
    <w:rsid w:val="00A77C6B"/>
    <w:rsid w:val="00A83413"/>
    <w:rsid w:val="00AA6A40"/>
    <w:rsid w:val="00AA75F6"/>
    <w:rsid w:val="00AD00FD"/>
    <w:rsid w:val="00AF0A8E"/>
    <w:rsid w:val="00B167D7"/>
    <w:rsid w:val="00B5664D"/>
    <w:rsid w:val="00B907F6"/>
    <w:rsid w:val="00B96D9E"/>
    <w:rsid w:val="00BA5B40"/>
    <w:rsid w:val="00BD0206"/>
    <w:rsid w:val="00C2098A"/>
    <w:rsid w:val="00C527D6"/>
    <w:rsid w:val="00C5444A"/>
    <w:rsid w:val="00C612DA"/>
    <w:rsid w:val="00C66C64"/>
    <w:rsid w:val="00C7741E"/>
    <w:rsid w:val="00C875AB"/>
    <w:rsid w:val="00CA3DF1"/>
    <w:rsid w:val="00CA4581"/>
    <w:rsid w:val="00CE18D5"/>
    <w:rsid w:val="00CE2D13"/>
    <w:rsid w:val="00CF2774"/>
    <w:rsid w:val="00D04109"/>
    <w:rsid w:val="00D41CB7"/>
    <w:rsid w:val="00D528DE"/>
    <w:rsid w:val="00D70311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5E17"/>
    <w:rsid w:val="00EB2D52"/>
    <w:rsid w:val="00EB46EF"/>
    <w:rsid w:val="00EE6B5E"/>
    <w:rsid w:val="00EF7CC9"/>
    <w:rsid w:val="00F10D14"/>
    <w:rsid w:val="00F207C0"/>
    <w:rsid w:val="00F20AE5"/>
    <w:rsid w:val="00F47E97"/>
    <w:rsid w:val="00F645C7"/>
    <w:rsid w:val="00F97A36"/>
    <w:rsid w:val="00FD3709"/>
    <w:rsid w:val="00FD6BD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F58B0"/>
  <w15:chartTrackingRefBased/>
  <w15:docId w15:val="{B03267BD-3AB7-4B08-B857-9245104E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paragraph" w:customStyle="1" w:styleId="Initials">
    <w:name w:val="Initials"/>
    <w:basedOn w:val="Normal"/>
    <w:next w:val="Ttulo3"/>
    <w:uiPriority w:val="1"/>
    <w:qFormat/>
    <w:rsid w:val="00A77C6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1D7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sofiaramirezbaeza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amirez\AppData\Roaming\Microsoft\Template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2807B2A0604E6F939EA171639E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EEAD4-422F-4D54-8252-B2B7C90764C1}"/>
      </w:docPartPr>
      <w:docPartBody>
        <w:p w:rsidR="00F437DA" w:rsidRDefault="003F266D">
          <w:pPr>
            <w:pStyle w:val="622807B2A0604E6F939EA171639E1C28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6CC4BADB157F40C5B4E0CA90293B5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11BAA-DD3B-4583-9640-E8E9E1BE6692}"/>
      </w:docPartPr>
      <w:docPartBody>
        <w:p w:rsidR="00F437DA" w:rsidRDefault="003F266D">
          <w:pPr>
            <w:pStyle w:val="6CC4BADB157F40C5B4E0CA90293B5D40"/>
          </w:pPr>
          <w:r w:rsidRPr="00906BEE">
            <w:rPr>
              <w:lang w:bidi="es-ES"/>
            </w:rPr>
            <w:t>Titulación</w:t>
          </w:r>
        </w:p>
      </w:docPartBody>
    </w:docPart>
    <w:docPart>
      <w:docPartPr>
        <w:name w:val="6292147DFB814FFB8A6A8D17D81D6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25C8-8E68-4DB4-9027-ADE3683F2FEA}"/>
      </w:docPartPr>
      <w:docPartBody>
        <w:p w:rsidR="00F437DA" w:rsidRDefault="003F266D">
          <w:pPr>
            <w:pStyle w:val="6292147DFB814FFB8A6A8D17D81D68F7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6710310726B6409C9A9A05024D81A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D388F-5488-4A18-BA0B-3F623BCCEAB7}"/>
      </w:docPartPr>
      <w:docPartBody>
        <w:p w:rsidR="00F437DA" w:rsidRDefault="003F266D">
          <w:pPr>
            <w:pStyle w:val="6710310726B6409C9A9A05024D81A4B6"/>
          </w:pPr>
          <w:r w:rsidRPr="00C66C64">
            <w:rPr>
              <w:spacing w:val="-6"/>
              <w:lang w:bidi="es-ES"/>
            </w:rPr>
            <w:t>Experiencia de voluntariado o dirección</w:t>
          </w:r>
        </w:p>
      </w:docPartBody>
    </w:docPart>
    <w:docPart>
      <w:docPartPr>
        <w:name w:val="F0ABB011C63141C5907171835635D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AB6B7-3736-468D-9458-2CF44A40FFEE}"/>
      </w:docPartPr>
      <w:docPartBody>
        <w:p w:rsidR="00000000" w:rsidRDefault="009039BB" w:rsidP="009039BB">
          <w:pPr>
            <w:pStyle w:val="F0ABB011C63141C5907171835635DF10"/>
          </w:pPr>
          <w:r>
            <w:t>Your name</w:t>
          </w:r>
        </w:p>
      </w:docPartBody>
    </w:docPart>
    <w:docPart>
      <w:docPartPr>
        <w:name w:val="DC1B13ECEA1C4E72BAD429E18CC76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1CAD-D832-4776-9482-23554C79F852}"/>
      </w:docPartPr>
      <w:docPartBody>
        <w:p w:rsidR="00000000" w:rsidRDefault="009039BB" w:rsidP="009039BB">
          <w:pPr>
            <w:pStyle w:val="DC1B13ECEA1C4E72BAD429E18CC7652A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6D"/>
    <w:rsid w:val="003F266D"/>
    <w:rsid w:val="00764390"/>
    <w:rsid w:val="007A312A"/>
    <w:rsid w:val="00860273"/>
    <w:rsid w:val="008F363B"/>
    <w:rsid w:val="009039BB"/>
    <w:rsid w:val="0094006F"/>
    <w:rsid w:val="00C770A2"/>
    <w:rsid w:val="00F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7F12A154F94A808D125CFC5648F5C0">
    <w:name w:val="3E7F12A154F94A808D125CFC5648F5C0"/>
  </w:style>
  <w:style w:type="paragraph" w:customStyle="1" w:styleId="D1D0F812C068496899F123FBE77589F3">
    <w:name w:val="D1D0F812C068496899F123FBE77589F3"/>
  </w:style>
  <w:style w:type="paragraph" w:customStyle="1" w:styleId="739E167442E646D89940A082559B09FB">
    <w:name w:val="739E167442E646D89940A082559B09FB"/>
  </w:style>
  <w:style w:type="paragraph" w:customStyle="1" w:styleId="7128A1AB4D4344DB9A8556C6D86A45D9">
    <w:name w:val="7128A1AB4D4344DB9A8556C6D86A45D9"/>
  </w:style>
  <w:style w:type="paragraph" w:customStyle="1" w:styleId="2FA6060792CA451197A978A01D84A0D1">
    <w:name w:val="2FA6060792CA451197A978A01D84A0D1"/>
  </w:style>
  <w:style w:type="paragraph" w:customStyle="1" w:styleId="622807B2A0604E6F939EA171639E1C28">
    <w:name w:val="622807B2A0604E6F939EA171639E1C28"/>
  </w:style>
  <w:style w:type="paragraph" w:customStyle="1" w:styleId="D0961BC983084B62B3F19001A456992F">
    <w:name w:val="D0961BC983084B62B3F19001A456992F"/>
  </w:style>
  <w:style w:type="paragraph" w:customStyle="1" w:styleId="6CC4BADB157F40C5B4E0CA90293B5D40">
    <w:name w:val="6CC4BADB157F40C5B4E0CA90293B5D40"/>
  </w:style>
  <w:style w:type="paragraph" w:customStyle="1" w:styleId="5A432F9B8A4445908CB745AB8123CAC3">
    <w:name w:val="5A432F9B8A4445908CB745AB8123CAC3"/>
  </w:style>
  <w:style w:type="paragraph" w:customStyle="1" w:styleId="6292147DFB814FFB8A6A8D17D81D68F7">
    <w:name w:val="6292147DFB814FFB8A6A8D17D81D68F7"/>
  </w:style>
  <w:style w:type="paragraph" w:customStyle="1" w:styleId="76A42C9619684954B07153C7C045ED31">
    <w:name w:val="76A42C9619684954B07153C7C045ED31"/>
  </w:style>
  <w:style w:type="paragraph" w:customStyle="1" w:styleId="6710310726B6409C9A9A05024D81A4B6">
    <w:name w:val="6710310726B6409C9A9A05024D81A4B6"/>
  </w:style>
  <w:style w:type="paragraph" w:customStyle="1" w:styleId="F0ABB011C63141C5907171835635DF10">
    <w:name w:val="F0ABB011C63141C5907171835635DF10"/>
    <w:rsid w:val="009039BB"/>
    <w:rPr>
      <w:lang w:val="es-ES" w:eastAsia="es-ES"/>
    </w:rPr>
  </w:style>
  <w:style w:type="paragraph" w:customStyle="1" w:styleId="DC1B13ECEA1C4E72BAD429E18CC7652A">
    <w:name w:val="DC1B13ECEA1C4E72BAD429E18CC7652A"/>
    <w:rsid w:val="009039BB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9-42940155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186268-DA11-4721-B7F2-4DB94E365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85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ramírez baeza</dc:creator>
  <cp:keywords/>
  <dc:description>estudiante</dc:description>
  <cp:lastModifiedBy>Sofía Ramírez Baeza</cp:lastModifiedBy>
  <cp:revision>3</cp:revision>
  <dcterms:created xsi:type="dcterms:W3CDTF">2021-11-04T17:30:00Z</dcterms:created>
  <dcterms:modified xsi:type="dcterms:W3CDTF">2021-11-26T01:35:00Z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