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FCD" w:rsidRDefault="004C2FCD" w:rsidP="000427E9">
      <w:pPr>
        <w:rPr>
          <w:rFonts w:ascii="Calibri Light" w:hAnsi="Calibri Light" w:cs="Arial"/>
          <w:b/>
          <w:color w:val="8496B0"/>
          <w:sz w:val="28"/>
          <w:szCs w:val="22"/>
        </w:rPr>
      </w:pPr>
    </w:p>
    <w:p w:rsidR="001B0C3A" w:rsidRPr="001033E9" w:rsidRDefault="005D7346" w:rsidP="00DE1B78">
      <w:pPr>
        <w:jc w:val="right"/>
        <w:rPr>
          <w:rFonts w:ascii="Calibri Light" w:hAnsi="Calibri Light" w:cs="Arial"/>
          <w:b/>
          <w:color w:val="000000"/>
          <w:sz w:val="28"/>
          <w:szCs w:val="22"/>
        </w:rPr>
      </w:pPr>
      <w:r w:rsidRPr="001033E9">
        <w:rPr>
          <w:rFonts w:ascii="Calibri Light" w:hAnsi="Calibri Light" w:cs="Arial"/>
          <w:b/>
          <w:color w:val="000000"/>
          <w:sz w:val="28"/>
          <w:szCs w:val="22"/>
        </w:rPr>
        <w:t>ALEJANDRA ANDREA JELDRES</w:t>
      </w:r>
      <w:r w:rsidR="00127667" w:rsidRPr="001033E9">
        <w:rPr>
          <w:rFonts w:ascii="Calibri Light" w:hAnsi="Calibri Light" w:cs="Arial"/>
          <w:b/>
          <w:color w:val="000000"/>
          <w:sz w:val="28"/>
          <w:szCs w:val="22"/>
        </w:rPr>
        <w:t xml:space="preserve"> PARRA</w:t>
      </w:r>
      <w:r w:rsidR="00564401">
        <w:rPr>
          <w:rFonts w:ascii="Calibri Light" w:hAnsi="Calibri Light" w:cs="Arial"/>
          <w:b/>
          <w:color w:val="000000"/>
          <w:sz w:val="28"/>
          <w:szCs w:val="22"/>
        </w:rPr>
        <w:t>.</w:t>
      </w:r>
    </w:p>
    <w:p w:rsidR="0082012A" w:rsidRDefault="000858C4" w:rsidP="00DE1B78">
      <w:pPr>
        <w:jc w:val="right"/>
        <w:rPr>
          <w:rFonts w:ascii="Calibri" w:hAnsi="Calibri" w:cs="Arial"/>
          <w:szCs w:val="22"/>
        </w:rPr>
      </w:pPr>
      <w:r w:rsidRPr="00AE3847">
        <w:rPr>
          <w:rFonts w:ascii="Calibri" w:hAnsi="Calibri" w:cs="Arial"/>
          <w:szCs w:val="22"/>
        </w:rPr>
        <w:t>Contacto:</w:t>
      </w:r>
      <w:r w:rsidR="00F7333E" w:rsidRPr="00AE3847">
        <w:rPr>
          <w:rFonts w:ascii="Calibri" w:hAnsi="Calibri" w:cs="Arial"/>
          <w:szCs w:val="22"/>
        </w:rPr>
        <w:t xml:space="preserve"> </w:t>
      </w:r>
      <w:r w:rsidR="0024538B">
        <w:rPr>
          <w:rFonts w:ascii="Calibri" w:hAnsi="Calibri" w:cs="Arial"/>
          <w:szCs w:val="22"/>
        </w:rPr>
        <w:t>+569-</w:t>
      </w:r>
      <w:r w:rsidR="005D7346">
        <w:rPr>
          <w:rFonts w:ascii="Calibri" w:hAnsi="Calibri" w:cs="Arial"/>
          <w:szCs w:val="22"/>
        </w:rPr>
        <w:t>87582736</w:t>
      </w:r>
      <w:r w:rsidR="00F7333E" w:rsidRPr="00AE3847">
        <w:rPr>
          <w:rFonts w:ascii="Calibri" w:hAnsi="Calibri" w:cs="Arial"/>
          <w:szCs w:val="22"/>
        </w:rPr>
        <w:t xml:space="preserve">; </w:t>
      </w:r>
      <w:r w:rsidR="005D7346">
        <w:rPr>
          <w:rFonts w:ascii="Calibri" w:hAnsi="Calibri" w:cs="Arial"/>
          <w:szCs w:val="22"/>
        </w:rPr>
        <w:t>jeldresale</w:t>
      </w:r>
      <w:r w:rsidR="00127667">
        <w:rPr>
          <w:rFonts w:ascii="Calibri" w:hAnsi="Calibri" w:cs="Arial"/>
          <w:szCs w:val="22"/>
        </w:rPr>
        <w:t>@gmail.com</w:t>
      </w:r>
      <w:r w:rsidR="00BF529E" w:rsidRPr="00AE3847">
        <w:rPr>
          <w:rFonts w:ascii="Calibri" w:hAnsi="Calibri" w:cs="Arial"/>
          <w:szCs w:val="22"/>
        </w:rPr>
        <w:t xml:space="preserve"> </w:t>
      </w:r>
      <w:r w:rsidR="00365A12" w:rsidRPr="00AE3847">
        <w:rPr>
          <w:rFonts w:ascii="Calibri" w:hAnsi="Calibri" w:cs="Arial"/>
          <w:szCs w:val="22"/>
        </w:rPr>
        <w:t xml:space="preserve"> </w:t>
      </w:r>
    </w:p>
    <w:p w:rsidR="005720CB" w:rsidRDefault="005720CB" w:rsidP="00DE1B78">
      <w:pPr>
        <w:jc w:val="right"/>
        <w:rPr>
          <w:rFonts w:ascii="Calibri" w:hAnsi="Calibri" w:cs="Arial"/>
          <w:szCs w:val="22"/>
        </w:rPr>
      </w:pPr>
    </w:p>
    <w:p w:rsidR="005720CB" w:rsidRPr="00127667" w:rsidRDefault="005720CB" w:rsidP="00DE1B78">
      <w:pPr>
        <w:jc w:val="right"/>
        <w:rPr>
          <w:rFonts w:ascii="Calibri" w:hAnsi="Calibri" w:cs="Arial"/>
          <w:szCs w:val="22"/>
          <w:lang w:val="es-CL"/>
        </w:rPr>
      </w:pPr>
    </w:p>
    <w:p w:rsidR="00AE3847" w:rsidRPr="00AE3847" w:rsidRDefault="00AE3847" w:rsidP="009B2D99">
      <w:pPr>
        <w:rPr>
          <w:rFonts w:ascii="Calibri" w:hAnsi="Calibri" w:cs="Arial"/>
          <w:szCs w:val="22"/>
          <w:lang w:val="es-CL"/>
        </w:rPr>
      </w:pPr>
    </w:p>
    <w:p w:rsidR="007A138B" w:rsidRPr="001033E9" w:rsidRDefault="007A138B" w:rsidP="00B70314">
      <w:pPr>
        <w:pBdr>
          <w:bottom w:val="single" w:sz="4" w:space="1" w:color="8496B0"/>
        </w:pBdr>
        <w:rPr>
          <w:rFonts w:ascii="Calibri" w:hAnsi="Calibri" w:cs="Arial"/>
          <w:b/>
          <w:color w:val="000000"/>
          <w:szCs w:val="22"/>
          <w:lang w:val="es-CL"/>
        </w:rPr>
      </w:pPr>
      <w:r w:rsidRPr="001033E9">
        <w:rPr>
          <w:rFonts w:ascii="Calibri" w:hAnsi="Calibri" w:cs="Arial"/>
          <w:b/>
          <w:color w:val="000000"/>
          <w:szCs w:val="22"/>
        </w:rPr>
        <w:t>EXPERIENCIA LABORAL</w:t>
      </w:r>
    </w:p>
    <w:p w:rsidR="007A138B" w:rsidRDefault="007A138B" w:rsidP="009B2D99">
      <w:pPr>
        <w:rPr>
          <w:rFonts w:ascii="Calibri" w:hAnsi="Calibri" w:cs="Arial"/>
          <w:szCs w:val="22"/>
          <w:lang w:val="es-CL"/>
        </w:rPr>
      </w:pPr>
    </w:p>
    <w:p w:rsidR="00875068" w:rsidRPr="00AE3847" w:rsidRDefault="00330292" w:rsidP="00875068">
      <w:pPr>
        <w:pStyle w:val="Default"/>
        <w:spacing w:after="120"/>
        <w:rPr>
          <w:rFonts w:cs="Arial"/>
          <w:b/>
          <w:szCs w:val="22"/>
          <w:lang w:val="es-AR"/>
        </w:rPr>
      </w:pPr>
      <w:r>
        <w:rPr>
          <w:b/>
          <w:szCs w:val="22"/>
        </w:rPr>
        <w:t>Cosméticos A</w:t>
      </w:r>
      <w:r w:rsidR="00875068">
        <w:rPr>
          <w:b/>
          <w:szCs w:val="22"/>
        </w:rPr>
        <w:t>von</w:t>
      </w:r>
      <w:r>
        <w:rPr>
          <w:b/>
          <w:szCs w:val="22"/>
        </w:rPr>
        <w:t xml:space="preserve"> S.A.</w:t>
      </w:r>
    </w:p>
    <w:p w:rsidR="00875068" w:rsidRPr="00AE3847" w:rsidRDefault="00330292" w:rsidP="00875068">
      <w:pPr>
        <w:pStyle w:val="Default"/>
        <w:spacing w:after="120"/>
        <w:rPr>
          <w:rFonts w:cs="Arial"/>
          <w:b/>
          <w:sz w:val="22"/>
          <w:szCs w:val="22"/>
          <w:lang w:val="es-AR"/>
        </w:rPr>
      </w:pPr>
      <w:r>
        <w:rPr>
          <w:rFonts w:cs="Arial"/>
          <w:b/>
          <w:sz w:val="22"/>
          <w:szCs w:val="22"/>
          <w:lang w:val="es-AR"/>
        </w:rPr>
        <w:t>2020</w:t>
      </w:r>
      <w:r w:rsidR="00211A91">
        <w:rPr>
          <w:rFonts w:cs="Arial"/>
          <w:b/>
          <w:sz w:val="22"/>
          <w:szCs w:val="22"/>
          <w:lang w:val="es-AR"/>
        </w:rPr>
        <w:t>-2021</w:t>
      </w:r>
      <w:r w:rsidR="00875068">
        <w:rPr>
          <w:rFonts w:cs="Arial"/>
          <w:b/>
          <w:sz w:val="22"/>
          <w:szCs w:val="22"/>
          <w:lang w:val="es-AR"/>
        </w:rPr>
        <w:t xml:space="preserve">. </w:t>
      </w:r>
      <w:r>
        <w:rPr>
          <w:rFonts w:cs="Arial"/>
          <w:b/>
          <w:sz w:val="22"/>
          <w:szCs w:val="22"/>
          <w:lang w:val="es-AR"/>
        </w:rPr>
        <w:t xml:space="preserve">Promotora / </w:t>
      </w:r>
      <w:r w:rsidR="00875068">
        <w:rPr>
          <w:rFonts w:cs="Arial"/>
          <w:b/>
          <w:sz w:val="22"/>
          <w:szCs w:val="22"/>
          <w:lang w:val="es-AR"/>
        </w:rPr>
        <w:t xml:space="preserve">Vendedora de productos de belleza </w:t>
      </w:r>
    </w:p>
    <w:p w:rsidR="00875068" w:rsidRDefault="00875068" w:rsidP="00875068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es-AR"/>
        </w:rPr>
        <w:t>Responsable</w:t>
      </w:r>
      <w:r>
        <w:rPr>
          <w:sz w:val="22"/>
          <w:szCs w:val="22"/>
        </w:rPr>
        <w:t xml:space="preserve"> de</w:t>
      </w:r>
      <w:r w:rsidR="00330292">
        <w:rPr>
          <w:sz w:val="22"/>
          <w:szCs w:val="22"/>
        </w:rPr>
        <w:t xml:space="preserve"> prom</w:t>
      </w:r>
      <w:r w:rsidR="00211A91">
        <w:rPr>
          <w:sz w:val="22"/>
          <w:szCs w:val="22"/>
        </w:rPr>
        <w:t>ocionar productos de la campaña.</w:t>
      </w:r>
    </w:p>
    <w:p w:rsidR="00875068" w:rsidRDefault="00330292" w:rsidP="00875068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Ofrecer productos de las revistas</w:t>
      </w:r>
      <w:r w:rsidR="00211A91">
        <w:rPr>
          <w:rFonts w:ascii="Calibri" w:hAnsi="Calibri" w:cs="Arial"/>
          <w:szCs w:val="22"/>
          <w:lang w:val="es-AR"/>
        </w:rPr>
        <w:t>.</w:t>
      </w:r>
      <w:r>
        <w:rPr>
          <w:rFonts w:ascii="Calibri" w:hAnsi="Calibri" w:cs="Arial"/>
          <w:szCs w:val="22"/>
          <w:lang w:val="es-AR"/>
        </w:rPr>
        <w:t xml:space="preserve">  </w:t>
      </w:r>
      <w:r w:rsidR="00875068">
        <w:rPr>
          <w:rFonts w:ascii="Calibri" w:hAnsi="Calibri" w:cs="Arial"/>
          <w:szCs w:val="22"/>
          <w:lang w:val="es-AR"/>
        </w:rPr>
        <w:t xml:space="preserve"> </w:t>
      </w:r>
    </w:p>
    <w:p w:rsidR="00875068" w:rsidRDefault="00211A91" w:rsidP="00875068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Realizar pedidos.</w:t>
      </w:r>
    </w:p>
    <w:p w:rsidR="00875068" w:rsidRDefault="00211A91" w:rsidP="00875068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Cobro de productos.</w:t>
      </w:r>
    </w:p>
    <w:p w:rsidR="00330292" w:rsidRDefault="00211A91" w:rsidP="00875068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Entrega de los productos.</w:t>
      </w:r>
    </w:p>
    <w:p w:rsidR="00875068" w:rsidRPr="00AE3847" w:rsidRDefault="00875068" w:rsidP="00875068">
      <w:pPr>
        <w:rPr>
          <w:rFonts w:ascii="Calibri" w:hAnsi="Calibri" w:cs="Arial"/>
          <w:szCs w:val="22"/>
          <w:lang w:val="es-CL"/>
        </w:rPr>
      </w:pPr>
    </w:p>
    <w:p w:rsidR="0097659A" w:rsidRPr="00AE3847" w:rsidRDefault="00875068" w:rsidP="00BC6FEF">
      <w:pPr>
        <w:pStyle w:val="Default"/>
        <w:spacing w:after="120"/>
        <w:rPr>
          <w:rFonts w:cs="Arial"/>
          <w:b/>
          <w:szCs w:val="22"/>
          <w:lang w:val="es-AR"/>
        </w:rPr>
      </w:pPr>
      <w:r>
        <w:rPr>
          <w:b/>
          <w:szCs w:val="22"/>
        </w:rPr>
        <w:t>Restaurant San Esteban</w:t>
      </w:r>
      <w:r w:rsidR="00E04A32">
        <w:rPr>
          <w:b/>
          <w:szCs w:val="22"/>
        </w:rPr>
        <w:t xml:space="preserve">, </w:t>
      </w:r>
    </w:p>
    <w:p w:rsidR="00584476" w:rsidRPr="00AE3847" w:rsidRDefault="009C22C9" w:rsidP="00BC6FEF">
      <w:pPr>
        <w:pStyle w:val="Default"/>
        <w:spacing w:after="120"/>
        <w:rPr>
          <w:rFonts w:cs="Arial"/>
          <w:b/>
          <w:sz w:val="22"/>
          <w:szCs w:val="22"/>
          <w:lang w:val="es-AR"/>
        </w:rPr>
      </w:pPr>
      <w:r>
        <w:rPr>
          <w:rFonts w:cs="Arial"/>
          <w:b/>
          <w:sz w:val="22"/>
          <w:szCs w:val="22"/>
          <w:lang w:val="es-AR"/>
        </w:rPr>
        <w:t>2017-2018</w:t>
      </w:r>
      <w:r w:rsidR="00F24D53">
        <w:rPr>
          <w:rFonts w:cs="Arial"/>
          <w:b/>
          <w:sz w:val="22"/>
          <w:szCs w:val="22"/>
          <w:lang w:val="es-AR"/>
        </w:rPr>
        <w:t xml:space="preserve">. </w:t>
      </w:r>
      <w:r>
        <w:rPr>
          <w:rFonts w:cs="Arial"/>
          <w:b/>
          <w:sz w:val="22"/>
          <w:szCs w:val="22"/>
          <w:lang w:val="es-AR"/>
        </w:rPr>
        <w:t>Práctica técnica en Gastronomía</w:t>
      </w:r>
    </w:p>
    <w:p w:rsidR="0097659A" w:rsidRDefault="005E0DD7" w:rsidP="00BC6FEF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es-AR"/>
        </w:rPr>
        <w:t>Responsable</w:t>
      </w:r>
      <w:r w:rsidR="00875068">
        <w:rPr>
          <w:sz w:val="22"/>
          <w:szCs w:val="22"/>
        </w:rPr>
        <w:t xml:space="preserve"> de</w:t>
      </w:r>
      <w:r w:rsidR="009C22C9">
        <w:rPr>
          <w:sz w:val="22"/>
          <w:szCs w:val="22"/>
        </w:rPr>
        <w:t xml:space="preserve"> preparación de alimentos</w:t>
      </w:r>
      <w:r w:rsidR="00875068">
        <w:rPr>
          <w:sz w:val="22"/>
          <w:szCs w:val="22"/>
        </w:rPr>
        <w:t xml:space="preserve"> y atención al </w:t>
      </w:r>
      <w:r w:rsidR="00564401">
        <w:rPr>
          <w:sz w:val="22"/>
          <w:szCs w:val="22"/>
        </w:rPr>
        <w:t>público.</w:t>
      </w:r>
      <w:r w:rsidR="00875068">
        <w:rPr>
          <w:sz w:val="22"/>
          <w:szCs w:val="22"/>
        </w:rPr>
        <w:t xml:space="preserve"> </w:t>
      </w:r>
      <w:r w:rsidR="009C22C9">
        <w:rPr>
          <w:sz w:val="22"/>
          <w:szCs w:val="22"/>
        </w:rPr>
        <w:t xml:space="preserve"> </w:t>
      </w:r>
    </w:p>
    <w:p w:rsidR="00875068" w:rsidRDefault="00875068" w:rsidP="00461B52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 xml:space="preserve">Preparación de platos </w:t>
      </w:r>
      <w:r w:rsidR="00211A91">
        <w:rPr>
          <w:rFonts w:ascii="Calibri" w:hAnsi="Calibri" w:cs="Arial"/>
          <w:szCs w:val="22"/>
          <w:lang w:val="es-AR"/>
        </w:rPr>
        <w:t>fríos y calientes</w:t>
      </w:r>
      <w:r w:rsidR="00564401">
        <w:rPr>
          <w:rFonts w:ascii="Calibri" w:hAnsi="Calibri" w:cs="Arial"/>
          <w:szCs w:val="22"/>
          <w:lang w:val="es-AR"/>
        </w:rPr>
        <w:t>.</w:t>
      </w:r>
    </w:p>
    <w:p w:rsidR="00875068" w:rsidRDefault="00875068" w:rsidP="00461B52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Atención</w:t>
      </w:r>
      <w:r w:rsidR="00564401">
        <w:rPr>
          <w:rFonts w:ascii="Calibri" w:hAnsi="Calibri" w:cs="Arial"/>
          <w:szCs w:val="22"/>
          <w:lang w:val="es-AR"/>
        </w:rPr>
        <w:t xml:space="preserve"> al público.</w:t>
      </w:r>
    </w:p>
    <w:p w:rsidR="00875068" w:rsidRDefault="00875068" w:rsidP="00461B52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Preparación de postres</w:t>
      </w:r>
      <w:r w:rsidR="00564401">
        <w:rPr>
          <w:rFonts w:ascii="Calibri" w:hAnsi="Calibri" w:cs="Arial"/>
          <w:szCs w:val="22"/>
          <w:lang w:val="es-AR"/>
        </w:rPr>
        <w:t>.</w:t>
      </w:r>
      <w:r>
        <w:rPr>
          <w:rFonts w:ascii="Calibri" w:hAnsi="Calibri" w:cs="Arial"/>
          <w:szCs w:val="22"/>
          <w:lang w:val="es-AR"/>
        </w:rPr>
        <w:t xml:space="preserve"> </w:t>
      </w:r>
    </w:p>
    <w:p w:rsidR="0097659A" w:rsidRDefault="00875068" w:rsidP="00461B52">
      <w:pPr>
        <w:numPr>
          <w:ilvl w:val="0"/>
          <w:numId w:val="21"/>
        </w:numPr>
        <w:rPr>
          <w:rFonts w:ascii="Calibri" w:hAnsi="Calibri" w:cs="Arial"/>
          <w:szCs w:val="22"/>
          <w:lang w:val="es-AR"/>
        </w:rPr>
      </w:pPr>
      <w:r>
        <w:rPr>
          <w:rFonts w:ascii="Calibri" w:hAnsi="Calibri" w:cs="Arial"/>
          <w:szCs w:val="22"/>
          <w:lang w:val="es-AR"/>
        </w:rPr>
        <w:t>Limpieza del local tanto como cocina y comedor</w:t>
      </w:r>
      <w:r w:rsidR="003047FB">
        <w:rPr>
          <w:rFonts w:ascii="Calibri" w:hAnsi="Calibri" w:cs="Arial"/>
          <w:szCs w:val="22"/>
          <w:lang w:val="es-AR"/>
        </w:rPr>
        <w:t>.</w:t>
      </w:r>
    </w:p>
    <w:p w:rsidR="003047FB" w:rsidRPr="003047FB" w:rsidRDefault="003047FB" w:rsidP="003047FB">
      <w:pPr>
        <w:ind w:left="720"/>
        <w:rPr>
          <w:rFonts w:ascii="Calibri" w:hAnsi="Calibri" w:cs="Arial"/>
          <w:szCs w:val="22"/>
          <w:lang w:val="es-AR"/>
        </w:rPr>
      </w:pPr>
    </w:p>
    <w:p w:rsidR="001459BA" w:rsidRPr="001033E9" w:rsidRDefault="001459BA" w:rsidP="00B70314">
      <w:pPr>
        <w:pBdr>
          <w:bottom w:val="single" w:sz="4" w:space="1" w:color="8496B0"/>
        </w:pBdr>
        <w:rPr>
          <w:rFonts w:ascii="Calibri" w:hAnsi="Calibri" w:cs="Arial"/>
          <w:b/>
          <w:color w:val="000000"/>
          <w:szCs w:val="22"/>
        </w:rPr>
      </w:pPr>
      <w:r w:rsidRPr="001033E9">
        <w:rPr>
          <w:rFonts w:ascii="Calibri" w:hAnsi="Calibri" w:cs="Arial"/>
          <w:b/>
          <w:color w:val="000000"/>
          <w:szCs w:val="22"/>
        </w:rPr>
        <w:t>ANTECEDENTES ACADÉMICOS</w:t>
      </w:r>
    </w:p>
    <w:p w:rsidR="001459BA" w:rsidRPr="00AE3847" w:rsidRDefault="00211A91" w:rsidP="009B2D99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2021</w:t>
      </w:r>
      <w:r w:rsidR="001459BA" w:rsidRPr="00AE3847">
        <w:rPr>
          <w:rFonts w:ascii="Calibri" w:hAnsi="Calibri" w:cs="Arial"/>
          <w:szCs w:val="22"/>
        </w:rPr>
        <w:tab/>
      </w:r>
      <w:r w:rsidR="00F76916">
        <w:rPr>
          <w:rFonts w:ascii="Calibri" w:hAnsi="Calibri" w:cs="Arial"/>
          <w:b/>
          <w:szCs w:val="22"/>
        </w:rPr>
        <w:t xml:space="preserve">Técnico </w:t>
      </w:r>
      <w:r w:rsidR="009C22C9">
        <w:rPr>
          <w:rFonts w:ascii="Calibri" w:hAnsi="Calibri" w:cs="Arial"/>
          <w:b/>
          <w:szCs w:val="22"/>
        </w:rPr>
        <w:t>en trabajo social</w:t>
      </w:r>
      <w:r w:rsidR="00F76916">
        <w:rPr>
          <w:rFonts w:ascii="Calibri" w:hAnsi="Calibri" w:cs="Arial"/>
          <w:b/>
          <w:szCs w:val="22"/>
        </w:rPr>
        <w:t xml:space="preserve"> (</w:t>
      </w:r>
      <w:r w:rsidR="009C22C9">
        <w:rPr>
          <w:rFonts w:ascii="Calibri" w:hAnsi="Calibri" w:cs="Arial"/>
          <w:b/>
          <w:szCs w:val="22"/>
        </w:rPr>
        <w:t>Actualmente</w:t>
      </w:r>
      <w:r w:rsidR="00F76916">
        <w:rPr>
          <w:rFonts w:ascii="Calibri" w:hAnsi="Calibri" w:cs="Arial"/>
          <w:b/>
          <w:szCs w:val="22"/>
        </w:rPr>
        <w:t>)</w:t>
      </w:r>
      <w:r w:rsidR="009C22C9">
        <w:rPr>
          <w:rFonts w:ascii="Calibri" w:hAnsi="Calibri" w:cs="Arial"/>
          <w:b/>
          <w:szCs w:val="22"/>
        </w:rPr>
        <w:t xml:space="preserve">. </w:t>
      </w:r>
      <w:r w:rsidR="009C22C9">
        <w:rPr>
          <w:rFonts w:ascii="Calibri" w:hAnsi="Calibri" w:cs="Arial"/>
          <w:szCs w:val="22"/>
        </w:rPr>
        <w:t>Centro de forma</w:t>
      </w:r>
      <w:r w:rsidR="00564401">
        <w:rPr>
          <w:rFonts w:ascii="Calibri" w:hAnsi="Calibri" w:cs="Arial"/>
          <w:szCs w:val="22"/>
        </w:rPr>
        <w:t>ción Técnica ENAC caritas Chile.</w:t>
      </w:r>
    </w:p>
    <w:p w:rsidR="003349F1" w:rsidRPr="00AE3847" w:rsidRDefault="009B16AD" w:rsidP="009B2D99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201</w:t>
      </w:r>
      <w:r w:rsidR="009C22C9">
        <w:rPr>
          <w:rFonts w:ascii="Calibri" w:hAnsi="Calibri" w:cs="Arial"/>
          <w:szCs w:val="22"/>
        </w:rPr>
        <w:t>8</w:t>
      </w:r>
      <w:r w:rsidR="001459BA" w:rsidRPr="00AE3847">
        <w:rPr>
          <w:rFonts w:ascii="Calibri" w:hAnsi="Calibri" w:cs="Arial"/>
          <w:b/>
          <w:szCs w:val="22"/>
        </w:rPr>
        <w:tab/>
      </w:r>
      <w:r w:rsidR="00F76916">
        <w:rPr>
          <w:rFonts w:ascii="Calibri" w:hAnsi="Calibri" w:cs="Arial"/>
          <w:b/>
          <w:szCs w:val="22"/>
        </w:rPr>
        <w:t>Enseñanza media (</w:t>
      </w:r>
      <w:r w:rsidR="009C22C9">
        <w:rPr>
          <w:rFonts w:ascii="Calibri" w:hAnsi="Calibri" w:cs="Arial"/>
          <w:b/>
          <w:szCs w:val="22"/>
        </w:rPr>
        <w:t>técnico en gastronomía</w:t>
      </w:r>
      <w:r w:rsidR="00F76916">
        <w:rPr>
          <w:rFonts w:ascii="Calibri" w:hAnsi="Calibri" w:cs="Arial"/>
          <w:b/>
          <w:szCs w:val="22"/>
        </w:rPr>
        <w:t>)</w:t>
      </w:r>
      <w:r w:rsidR="001459BA" w:rsidRPr="00AE3847">
        <w:rPr>
          <w:rFonts w:ascii="Calibri" w:hAnsi="Calibri" w:cs="Arial"/>
          <w:b/>
          <w:szCs w:val="22"/>
        </w:rPr>
        <w:t>.</w:t>
      </w:r>
      <w:r w:rsidR="009C22C9">
        <w:rPr>
          <w:rFonts w:ascii="Calibri" w:hAnsi="Calibri" w:cs="Arial"/>
          <w:szCs w:val="22"/>
        </w:rPr>
        <w:t xml:space="preserve"> Centro Educacional San Esteban Mártir</w:t>
      </w:r>
      <w:r w:rsidR="00211A91">
        <w:rPr>
          <w:rFonts w:ascii="Calibri" w:hAnsi="Calibri" w:cs="Arial"/>
          <w:szCs w:val="22"/>
        </w:rPr>
        <w:t>,</w:t>
      </w:r>
      <w:r w:rsidR="00F76916">
        <w:rPr>
          <w:rFonts w:ascii="Calibri" w:hAnsi="Calibri" w:cs="Arial"/>
          <w:szCs w:val="22"/>
        </w:rPr>
        <w:t xml:space="preserve"> Lo Barnechea</w:t>
      </w:r>
      <w:r w:rsidR="00564401">
        <w:rPr>
          <w:rFonts w:ascii="Calibri" w:hAnsi="Calibri" w:cs="Arial"/>
          <w:szCs w:val="22"/>
        </w:rPr>
        <w:t>.</w:t>
      </w:r>
    </w:p>
    <w:p w:rsidR="005112B3" w:rsidRPr="00AE3847" w:rsidRDefault="009C22C9" w:rsidP="009B2D99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2014</w:t>
      </w:r>
      <w:r w:rsidR="005112B3" w:rsidRPr="00AE3847">
        <w:rPr>
          <w:rFonts w:ascii="Calibri" w:hAnsi="Calibri" w:cs="Arial"/>
          <w:szCs w:val="22"/>
        </w:rPr>
        <w:tab/>
      </w:r>
      <w:r w:rsidR="00F76916">
        <w:rPr>
          <w:rFonts w:ascii="Calibri" w:hAnsi="Calibri" w:cs="Arial"/>
          <w:b/>
          <w:szCs w:val="22"/>
        </w:rPr>
        <w:t>Enseñanza Básica</w:t>
      </w:r>
      <w:r>
        <w:rPr>
          <w:rFonts w:ascii="Calibri" w:hAnsi="Calibri" w:cs="Arial"/>
          <w:szCs w:val="22"/>
        </w:rPr>
        <w:t>, Centro Educacional</w:t>
      </w:r>
      <w:r w:rsidR="00F76916">
        <w:rPr>
          <w:rFonts w:ascii="Calibri" w:hAnsi="Calibri" w:cs="Arial"/>
          <w:szCs w:val="22"/>
        </w:rPr>
        <w:t xml:space="preserve"> San Esteban Mártir, Lo Barnechea</w:t>
      </w:r>
      <w:r w:rsidR="00564401">
        <w:rPr>
          <w:rFonts w:ascii="Calibri" w:hAnsi="Calibri" w:cs="Arial"/>
          <w:szCs w:val="22"/>
        </w:rPr>
        <w:t>.</w:t>
      </w:r>
    </w:p>
    <w:p w:rsidR="008E5B44" w:rsidRPr="001033E9" w:rsidRDefault="008E5B44" w:rsidP="009B2D99">
      <w:pPr>
        <w:rPr>
          <w:rFonts w:ascii="Calibri" w:hAnsi="Calibri" w:cs="Arial"/>
          <w:b/>
          <w:color w:val="000000"/>
          <w:szCs w:val="22"/>
        </w:rPr>
      </w:pPr>
    </w:p>
    <w:p w:rsidR="009B2D99" w:rsidRPr="001033E9" w:rsidRDefault="00BC6FEF" w:rsidP="009B2D99">
      <w:pPr>
        <w:rPr>
          <w:rFonts w:ascii="Calibri" w:hAnsi="Calibri" w:cs="Arial"/>
          <w:b/>
          <w:color w:val="000000"/>
          <w:szCs w:val="22"/>
          <w:lang w:val="es-CL"/>
        </w:rPr>
      </w:pPr>
      <w:r w:rsidRPr="001033E9">
        <w:rPr>
          <w:rFonts w:ascii="Calibri" w:hAnsi="Calibri" w:cs="Arial"/>
          <w:b/>
          <w:color w:val="000000"/>
          <w:szCs w:val="22"/>
          <w:lang w:val="es-CL"/>
        </w:rPr>
        <w:t xml:space="preserve"> </w:t>
      </w:r>
    </w:p>
    <w:p w:rsidR="004B4EA4" w:rsidRPr="001033E9" w:rsidRDefault="004B4EA4" w:rsidP="00B70314">
      <w:pPr>
        <w:pBdr>
          <w:bottom w:val="single" w:sz="4" w:space="1" w:color="8496B0"/>
        </w:pBdr>
        <w:rPr>
          <w:rFonts w:ascii="Calibri" w:hAnsi="Calibri" w:cs="Arial"/>
          <w:b/>
          <w:color w:val="000000"/>
          <w:szCs w:val="22"/>
        </w:rPr>
      </w:pPr>
      <w:r w:rsidRPr="001033E9">
        <w:rPr>
          <w:rFonts w:ascii="Calibri" w:hAnsi="Calibri" w:cs="Arial"/>
          <w:b/>
          <w:color w:val="000000"/>
          <w:szCs w:val="22"/>
        </w:rPr>
        <w:t>DATOS PERSONALES</w:t>
      </w:r>
    </w:p>
    <w:p w:rsidR="004B4EA4" w:rsidRPr="00AE3847" w:rsidRDefault="004B4EA4" w:rsidP="009B2D99">
      <w:pPr>
        <w:rPr>
          <w:rFonts w:ascii="Calibri" w:hAnsi="Calibri" w:cs="Arial"/>
          <w:b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6178"/>
      </w:tblGrid>
      <w:tr w:rsidR="004B4EA4" w:rsidRPr="00AE3847" w:rsidTr="00FB42D9">
        <w:tc>
          <w:tcPr>
            <w:tcW w:w="2235" w:type="dxa"/>
            <w:shd w:val="clear" w:color="auto" w:fill="auto"/>
          </w:tcPr>
          <w:p w:rsidR="004B4EA4" w:rsidRPr="00AE3847" w:rsidRDefault="004B4EA4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AE3847">
              <w:rPr>
                <w:rFonts w:ascii="Calibri" w:hAnsi="Calibri" w:cs="Arial"/>
                <w:szCs w:val="22"/>
              </w:rPr>
              <w:t>Cédula de Identidad</w:t>
            </w:r>
          </w:p>
        </w:tc>
        <w:tc>
          <w:tcPr>
            <w:tcW w:w="6178" w:type="dxa"/>
            <w:shd w:val="clear" w:color="auto" w:fill="auto"/>
          </w:tcPr>
          <w:p w:rsidR="004B4EA4" w:rsidRPr="00AE3847" w:rsidRDefault="009C22C9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20.633.447-9</w:t>
            </w:r>
          </w:p>
        </w:tc>
      </w:tr>
      <w:tr w:rsidR="004B4EA4" w:rsidRPr="00AE3847" w:rsidTr="00FB42D9">
        <w:tc>
          <w:tcPr>
            <w:tcW w:w="2235" w:type="dxa"/>
            <w:shd w:val="clear" w:color="auto" w:fill="auto"/>
          </w:tcPr>
          <w:p w:rsidR="004B4EA4" w:rsidRPr="00AE3847" w:rsidRDefault="004B4EA4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AE3847">
              <w:rPr>
                <w:rFonts w:ascii="Calibri" w:hAnsi="Calibri" w:cs="Arial"/>
                <w:szCs w:val="22"/>
              </w:rPr>
              <w:t>Nacionalidad</w:t>
            </w:r>
          </w:p>
        </w:tc>
        <w:tc>
          <w:tcPr>
            <w:tcW w:w="6178" w:type="dxa"/>
            <w:shd w:val="clear" w:color="auto" w:fill="auto"/>
          </w:tcPr>
          <w:p w:rsidR="004B4EA4" w:rsidRPr="00AE3847" w:rsidRDefault="00127667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Chilena</w:t>
            </w:r>
            <w:r w:rsidR="00564401">
              <w:rPr>
                <w:rFonts w:ascii="Calibri" w:hAnsi="Calibri" w:cs="Arial"/>
                <w:szCs w:val="22"/>
              </w:rPr>
              <w:t>.</w:t>
            </w:r>
          </w:p>
        </w:tc>
      </w:tr>
      <w:tr w:rsidR="007B5A61" w:rsidRPr="001033E9" w:rsidTr="00FB42D9">
        <w:tc>
          <w:tcPr>
            <w:tcW w:w="2235" w:type="dxa"/>
            <w:shd w:val="clear" w:color="auto" w:fill="auto"/>
          </w:tcPr>
          <w:p w:rsidR="004B4EA4" w:rsidRPr="000222DE" w:rsidRDefault="004B4EA4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0222DE">
              <w:rPr>
                <w:rFonts w:ascii="Calibri" w:hAnsi="Calibri" w:cs="Arial"/>
                <w:szCs w:val="22"/>
              </w:rPr>
              <w:t>Dirección</w:t>
            </w:r>
          </w:p>
          <w:p w:rsidR="009B16AD" w:rsidRPr="000222DE" w:rsidRDefault="00715197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0222DE">
              <w:rPr>
                <w:rFonts w:ascii="Calibri" w:hAnsi="Calibri" w:cs="Arial"/>
                <w:szCs w:val="22"/>
              </w:rPr>
              <w:t>Fecha de Nacimiento</w:t>
            </w:r>
          </w:p>
          <w:p w:rsidR="006D1FA2" w:rsidRPr="000222DE" w:rsidRDefault="006D1FA2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0222DE">
              <w:rPr>
                <w:rFonts w:ascii="Calibri" w:hAnsi="Calibri" w:cs="Arial"/>
                <w:szCs w:val="22"/>
              </w:rPr>
              <w:t>Estado civil</w:t>
            </w:r>
          </w:p>
        </w:tc>
        <w:tc>
          <w:tcPr>
            <w:tcW w:w="6178" w:type="dxa"/>
            <w:shd w:val="clear" w:color="auto" w:fill="auto"/>
          </w:tcPr>
          <w:p w:rsidR="004B4EA4" w:rsidRPr="000222DE" w:rsidRDefault="009C22C9" w:rsidP="009B2D99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0222DE">
              <w:rPr>
                <w:rFonts w:ascii="Calibri" w:hAnsi="Calibri" w:cs="Arial"/>
                <w:szCs w:val="22"/>
              </w:rPr>
              <w:t>Circunvalación sur 957 A</w:t>
            </w:r>
            <w:r w:rsidR="004B4EA4" w:rsidRPr="000222DE">
              <w:rPr>
                <w:rFonts w:ascii="Calibri" w:hAnsi="Calibri" w:cs="Arial"/>
                <w:szCs w:val="22"/>
              </w:rPr>
              <w:t>, Lo Barnechea</w:t>
            </w:r>
            <w:r w:rsidR="00564401">
              <w:rPr>
                <w:rFonts w:ascii="Calibri" w:hAnsi="Calibri" w:cs="Arial"/>
                <w:szCs w:val="22"/>
              </w:rPr>
              <w:t>.</w:t>
            </w:r>
          </w:p>
          <w:p w:rsidR="009B16AD" w:rsidRPr="000222DE" w:rsidRDefault="009C22C9" w:rsidP="00127667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0222DE">
              <w:rPr>
                <w:rFonts w:ascii="Calibri" w:hAnsi="Calibri" w:cs="Arial"/>
                <w:szCs w:val="22"/>
              </w:rPr>
              <w:t>17</w:t>
            </w:r>
            <w:r w:rsidR="008E4F6F" w:rsidRPr="000222DE">
              <w:rPr>
                <w:rFonts w:ascii="Calibri" w:hAnsi="Calibri" w:cs="Arial"/>
                <w:szCs w:val="22"/>
              </w:rPr>
              <w:t xml:space="preserve"> de </w:t>
            </w:r>
            <w:r w:rsidRPr="000222DE">
              <w:rPr>
                <w:rFonts w:ascii="Calibri" w:hAnsi="Calibri" w:cs="Arial"/>
                <w:szCs w:val="22"/>
              </w:rPr>
              <w:t>octubre</w:t>
            </w:r>
            <w:r w:rsidR="00127667" w:rsidRPr="000222DE">
              <w:rPr>
                <w:rFonts w:ascii="Calibri" w:hAnsi="Calibri" w:cs="Arial"/>
                <w:szCs w:val="22"/>
              </w:rPr>
              <w:t xml:space="preserve"> de</w:t>
            </w:r>
            <w:r w:rsidRPr="000222DE">
              <w:rPr>
                <w:rFonts w:ascii="Calibri" w:hAnsi="Calibri" w:cs="Arial"/>
                <w:szCs w:val="22"/>
              </w:rPr>
              <w:t>l 2000</w:t>
            </w:r>
          </w:p>
          <w:p w:rsidR="006D1FA2" w:rsidRPr="000222DE" w:rsidRDefault="006D1FA2" w:rsidP="00127667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Arial"/>
                <w:szCs w:val="22"/>
              </w:rPr>
            </w:pPr>
            <w:r w:rsidRPr="000222DE">
              <w:rPr>
                <w:rFonts w:ascii="Calibri" w:hAnsi="Calibri" w:cs="Arial"/>
                <w:szCs w:val="22"/>
              </w:rPr>
              <w:t>Solter</w:t>
            </w:r>
            <w:r w:rsidR="009C22C9" w:rsidRPr="000222DE">
              <w:rPr>
                <w:rFonts w:ascii="Calibri" w:hAnsi="Calibri" w:cs="Arial"/>
                <w:szCs w:val="22"/>
              </w:rPr>
              <w:t>a</w:t>
            </w:r>
            <w:r w:rsidR="00564401">
              <w:rPr>
                <w:rFonts w:ascii="Calibri" w:hAnsi="Calibri" w:cs="Arial"/>
                <w:szCs w:val="22"/>
              </w:rPr>
              <w:t>.</w:t>
            </w:r>
          </w:p>
        </w:tc>
      </w:tr>
    </w:tbl>
    <w:p w:rsidR="00A066BC" w:rsidRPr="000222DE" w:rsidRDefault="00A066BC" w:rsidP="00B70314">
      <w:pPr>
        <w:pBdr>
          <w:bottom w:val="single" w:sz="4" w:space="1" w:color="8496B0"/>
        </w:pBdr>
        <w:rPr>
          <w:rFonts w:ascii="Calibri" w:hAnsi="Calibri" w:cs="Arial"/>
          <w:color w:val="8496B0"/>
          <w:szCs w:val="22"/>
        </w:rPr>
      </w:pPr>
    </w:p>
    <w:p w:rsidR="004B4EA4" w:rsidRPr="001033E9" w:rsidRDefault="004B4EA4" w:rsidP="00B70314">
      <w:pPr>
        <w:pBdr>
          <w:bottom w:val="single" w:sz="4" w:space="1" w:color="8496B0"/>
        </w:pBdr>
        <w:rPr>
          <w:rFonts w:ascii="Calibri" w:hAnsi="Calibri" w:cs="Arial"/>
          <w:b/>
          <w:color w:val="000000"/>
          <w:szCs w:val="22"/>
        </w:rPr>
      </w:pPr>
      <w:r w:rsidRPr="001033E9">
        <w:rPr>
          <w:rFonts w:ascii="Calibri" w:hAnsi="Calibri" w:cs="Arial"/>
          <w:b/>
          <w:color w:val="000000"/>
          <w:szCs w:val="22"/>
        </w:rPr>
        <w:t>DISPONIBILIDAD</w:t>
      </w:r>
    </w:p>
    <w:p w:rsidR="009B2D99" w:rsidRPr="001033E9" w:rsidRDefault="009B2D99" w:rsidP="009B2D99">
      <w:pPr>
        <w:rPr>
          <w:rFonts w:ascii="Calibri" w:hAnsi="Calibri" w:cs="Arial"/>
          <w:color w:val="000000"/>
          <w:szCs w:val="22"/>
        </w:rPr>
      </w:pPr>
    </w:p>
    <w:p w:rsidR="00BC6FEF" w:rsidRPr="00A33BD3" w:rsidRDefault="00564401" w:rsidP="00BC6FEF">
      <w:pPr>
        <w:rPr>
          <w:rFonts w:ascii="Calibri" w:hAnsi="Calibri" w:cs="Arial"/>
          <w:szCs w:val="22"/>
          <w:lang w:val="en-US"/>
        </w:rPr>
      </w:pPr>
      <w:r>
        <w:rPr>
          <w:rFonts w:ascii="Calibri" w:hAnsi="Calibri" w:cs="Arial"/>
          <w:szCs w:val="22"/>
          <w:lang w:val="en-US"/>
        </w:rPr>
        <w:br/>
        <w:t>Inmediata.</w:t>
      </w:r>
    </w:p>
    <w:p w:rsidR="004C2FCD" w:rsidRPr="000427E9" w:rsidRDefault="00211A91" w:rsidP="000427E9">
      <w:pPr>
        <w:jc w:val="right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Santiago, agosto</w:t>
      </w:r>
      <w:r w:rsidR="004C2FCD" w:rsidRPr="00AE3847">
        <w:rPr>
          <w:rFonts w:ascii="Calibri" w:hAnsi="Calibri" w:cs="Arial"/>
          <w:szCs w:val="22"/>
        </w:rPr>
        <w:t xml:space="preserve"> d</w:t>
      </w:r>
      <w:r>
        <w:rPr>
          <w:rFonts w:ascii="Calibri" w:hAnsi="Calibri" w:cs="Arial"/>
          <w:szCs w:val="22"/>
        </w:rPr>
        <w:t>e 2021</w:t>
      </w:r>
    </w:p>
    <w:sectPr w:rsidR="004C2FCD" w:rsidRPr="000427E9" w:rsidSect="002D50F5">
      <w:headerReference w:type="default" r:id="rId8"/>
      <w:pgSz w:w="12240" w:h="15840" w:code="1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2214" w:rsidRDefault="004A2214">
      <w:r>
        <w:separator/>
      </w:r>
    </w:p>
  </w:endnote>
  <w:endnote w:type="continuationSeparator" w:id="0">
    <w:p w:rsidR="004A2214" w:rsidRDefault="004A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2214" w:rsidRDefault="004A2214">
      <w:r>
        <w:separator/>
      </w:r>
    </w:p>
  </w:footnote>
  <w:footnote w:type="continuationSeparator" w:id="0">
    <w:p w:rsidR="004A2214" w:rsidRDefault="004A2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346" w:rsidRDefault="005D73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399279E"/>
    <w:multiLevelType w:val="hybridMultilevel"/>
    <w:tmpl w:val="FA88ED70"/>
    <w:lvl w:ilvl="0" w:tplc="BBF40E74">
      <w:start w:val="2012"/>
      <w:numFmt w:val="decimal"/>
      <w:lvlText w:val="%1"/>
      <w:lvlJc w:val="left"/>
      <w:pPr>
        <w:ind w:left="2040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00" w:hanging="360"/>
      </w:pPr>
    </w:lvl>
    <w:lvl w:ilvl="2" w:tplc="340A001B" w:tentative="1">
      <w:start w:val="1"/>
      <w:numFmt w:val="lowerRoman"/>
      <w:lvlText w:val="%3."/>
      <w:lvlJc w:val="right"/>
      <w:pPr>
        <w:ind w:left="3420" w:hanging="180"/>
      </w:pPr>
    </w:lvl>
    <w:lvl w:ilvl="3" w:tplc="340A000F" w:tentative="1">
      <w:start w:val="1"/>
      <w:numFmt w:val="decimal"/>
      <w:lvlText w:val="%4."/>
      <w:lvlJc w:val="left"/>
      <w:pPr>
        <w:ind w:left="4140" w:hanging="360"/>
      </w:pPr>
    </w:lvl>
    <w:lvl w:ilvl="4" w:tplc="340A0019" w:tentative="1">
      <w:start w:val="1"/>
      <w:numFmt w:val="lowerLetter"/>
      <w:lvlText w:val="%5."/>
      <w:lvlJc w:val="left"/>
      <w:pPr>
        <w:ind w:left="4860" w:hanging="360"/>
      </w:pPr>
    </w:lvl>
    <w:lvl w:ilvl="5" w:tplc="340A001B" w:tentative="1">
      <w:start w:val="1"/>
      <w:numFmt w:val="lowerRoman"/>
      <w:lvlText w:val="%6."/>
      <w:lvlJc w:val="right"/>
      <w:pPr>
        <w:ind w:left="5580" w:hanging="180"/>
      </w:pPr>
    </w:lvl>
    <w:lvl w:ilvl="6" w:tplc="340A000F" w:tentative="1">
      <w:start w:val="1"/>
      <w:numFmt w:val="decimal"/>
      <w:lvlText w:val="%7."/>
      <w:lvlJc w:val="left"/>
      <w:pPr>
        <w:ind w:left="6300" w:hanging="360"/>
      </w:pPr>
    </w:lvl>
    <w:lvl w:ilvl="7" w:tplc="340A0019" w:tentative="1">
      <w:start w:val="1"/>
      <w:numFmt w:val="lowerLetter"/>
      <w:lvlText w:val="%8."/>
      <w:lvlJc w:val="left"/>
      <w:pPr>
        <w:ind w:left="7020" w:hanging="360"/>
      </w:pPr>
    </w:lvl>
    <w:lvl w:ilvl="8" w:tplc="34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B81094C"/>
    <w:multiLevelType w:val="hybridMultilevel"/>
    <w:tmpl w:val="124C6CAE"/>
    <w:lvl w:ilvl="0" w:tplc="44365800">
      <w:start w:val="150"/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1981F9D"/>
    <w:multiLevelType w:val="hybridMultilevel"/>
    <w:tmpl w:val="EAA6A3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24795"/>
    <w:multiLevelType w:val="hybridMultilevel"/>
    <w:tmpl w:val="E6CCADF6"/>
    <w:lvl w:ilvl="0" w:tplc="44365800">
      <w:start w:val="150"/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5B8442C"/>
    <w:multiLevelType w:val="hybridMultilevel"/>
    <w:tmpl w:val="FF6ED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65B49"/>
    <w:multiLevelType w:val="hybridMultilevel"/>
    <w:tmpl w:val="A67A319E"/>
    <w:lvl w:ilvl="0" w:tplc="44365800">
      <w:start w:val="150"/>
      <w:numFmt w:val="bullet"/>
      <w:lvlText w:val="-"/>
      <w:lvlJc w:val="left"/>
      <w:pPr>
        <w:ind w:left="210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 w15:restartNumberingAfterBreak="0">
    <w:nsid w:val="28114A6F"/>
    <w:multiLevelType w:val="hybridMultilevel"/>
    <w:tmpl w:val="7FCE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72AC1"/>
    <w:multiLevelType w:val="hybridMultilevel"/>
    <w:tmpl w:val="C0BEC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76B31"/>
    <w:multiLevelType w:val="hybridMultilevel"/>
    <w:tmpl w:val="0628A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6EA6"/>
    <w:multiLevelType w:val="hybridMultilevel"/>
    <w:tmpl w:val="59404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91C09"/>
    <w:multiLevelType w:val="hybridMultilevel"/>
    <w:tmpl w:val="7DC0CC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D03E2"/>
    <w:multiLevelType w:val="hybridMultilevel"/>
    <w:tmpl w:val="505EA5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06A38"/>
    <w:multiLevelType w:val="hybridMultilevel"/>
    <w:tmpl w:val="472EFF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21E2C"/>
    <w:multiLevelType w:val="hybridMultilevel"/>
    <w:tmpl w:val="0100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Times New Roman"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D652AD"/>
    <w:multiLevelType w:val="hybridMultilevel"/>
    <w:tmpl w:val="31FA9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95CFE"/>
    <w:multiLevelType w:val="hybridMultilevel"/>
    <w:tmpl w:val="76143F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2328"/>
    <w:multiLevelType w:val="hybridMultilevel"/>
    <w:tmpl w:val="D5385F02"/>
    <w:lvl w:ilvl="0" w:tplc="1F72C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F24C8"/>
    <w:multiLevelType w:val="hybridMultilevel"/>
    <w:tmpl w:val="84DC72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A5F06"/>
    <w:multiLevelType w:val="hybridMultilevel"/>
    <w:tmpl w:val="52C49C94"/>
    <w:lvl w:ilvl="0" w:tplc="63E8211A">
      <w:start w:val="198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B6E4E"/>
    <w:multiLevelType w:val="hybridMultilevel"/>
    <w:tmpl w:val="8B68A04A"/>
    <w:lvl w:ilvl="0" w:tplc="98486B5E">
      <w:start w:val="198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C7ED9"/>
    <w:multiLevelType w:val="hybridMultilevel"/>
    <w:tmpl w:val="3A82E6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52325"/>
    <w:multiLevelType w:val="hybridMultilevel"/>
    <w:tmpl w:val="1160E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17709"/>
    <w:multiLevelType w:val="hybridMultilevel"/>
    <w:tmpl w:val="F00A36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2">
    <w:abstractNumId w:val="14"/>
  </w:num>
  <w:num w:numId="3">
    <w:abstractNumId w:val="10"/>
  </w:num>
  <w:num w:numId="4">
    <w:abstractNumId w:val="7"/>
  </w:num>
  <w:num w:numId="5">
    <w:abstractNumId w:val="20"/>
  </w:num>
  <w:num w:numId="6">
    <w:abstractNumId w:val="19"/>
  </w:num>
  <w:num w:numId="7">
    <w:abstractNumId w:val="17"/>
  </w:num>
  <w:num w:numId="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9">
    <w:abstractNumId w:val="21"/>
  </w:num>
  <w:num w:numId="10">
    <w:abstractNumId w:val="23"/>
  </w:num>
  <w:num w:numId="11">
    <w:abstractNumId w:val="11"/>
  </w:num>
  <w:num w:numId="12">
    <w:abstractNumId w:val="3"/>
  </w:num>
  <w:num w:numId="13">
    <w:abstractNumId w:val="12"/>
  </w:num>
  <w:num w:numId="14">
    <w:abstractNumId w:val="15"/>
  </w:num>
  <w:num w:numId="1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2"/>
  </w:num>
  <w:num w:numId="17">
    <w:abstractNumId w:val="4"/>
  </w:num>
  <w:num w:numId="18">
    <w:abstractNumId w:val="6"/>
  </w:num>
  <w:num w:numId="19">
    <w:abstractNumId w:val="18"/>
  </w:num>
  <w:num w:numId="20">
    <w:abstractNumId w:val="1"/>
  </w:num>
  <w:num w:numId="21">
    <w:abstractNumId w:val="13"/>
  </w:num>
  <w:num w:numId="22">
    <w:abstractNumId w:val="16"/>
  </w:num>
  <w:num w:numId="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8"/>
  </w:num>
  <w:num w:numId="25">
    <w:abstractNumId w:val="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  <w:docVar w:name="Resume Post Wizard Balloon" w:val="0"/>
  </w:docVars>
  <w:rsids>
    <w:rsidRoot w:val="00F90120"/>
    <w:rsid w:val="0001384E"/>
    <w:rsid w:val="0001574E"/>
    <w:rsid w:val="00016237"/>
    <w:rsid w:val="000222DE"/>
    <w:rsid w:val="00022D7C"/>
    <w:rsid w:val="00034852"/>
    <w:rsid w:val="000427E9"/>
    <w:rsid w:val="000512C9"/>
    <w:rsid w:val="0005694C"/>
    <w:rsid w:val="00081533"/>
    <w:rsid w:val="000858C4"/>
    <w:rsid w:val="000B5CAD"/>
    <w:rsid w:val="000C3652"/>
    <w:rsid w:val="000C36D6"/>
    <w:rsid w:val="000E515B"/>
    <w:rsid w:val="000F1BC8"/>
    <w:rsid w:val="000F5214"/>
    <w:rsid w:val="000F78F2"/>
    <w:rsid w:val="00101588"/>
    <w:rsid w:val="00101F54"/>
    <w:rsid w:val="0010263C"/>
    <w:rsid w:val="001033E9"/>
    <w:rsid w:val="00104107"/>
    <w:rsid w:val="00111CCB"/>
    <w:rsid w:val="00120B3D"/>
    <w:rsid w:val="00123BEC"/>
    <w:rsid w:val="00125D1F"/>
    <w:rsid w:val="00127667"/>
    <w:rsid w:val="00130777"/>
    <w:rsid w:val="00131F55"/>
    <w:rsid w:val="001446FA"/>
    <w:rsid w:val="0014492A"/>
    <w:rsid w:val="001459BA"/>
    <w:rsid w:val="00146F01"/>
    <w:rsid w:val="00147316"/>
    <w:rsid w:val="00153247"/>
    <w:rsid w:val="00170AFF"/>
    <w:rsid w:val="00174238"/>
    <w:rsid w:val="001763BB"/>
    <w:rsid w:val="0018625A"/>
    <w:rsid w:val="0019049F"/>
    <w:rsid w:val="00193799"/>
    <w:rsid w:val="001940D4"/>
    <w:rsid w:val="001972A2"/>
    <w:rsid w:val="00197511"/>
    <w:rsid w:val="001A05C3"/>
    <w:rsid w:val="001B0206"/>
    <w:rsid w:val="001B0C3A"/>
    <w:rsid w:val="001D09A1"/>
    <w:rsid w:val="001D67DA"/>
    <w:rsid w:val="001D786A"/>
    <w:rsid w:val="001F7168"/>
    <w:rsid w:val="00211A91"/>
    <w:rsid w:val="002143C7"/>
    <w:rsid w:val="00215BE0"/>
    <w:rsid w:val="00227155"/>
    <w:rsid w:val="00235026"/>
    <w:rsid w:val="002354DA"/>
    <w:rsid w:val="0024538B"/>
    <w:rsid w:val="00265E4D"/>
    <w:rsid w:val="00273E1A"/>
    <w:rsid w:val="0027432A"/>
    <w:rsid w:val="0027438C"/>
    <w:rsid w:val="0028051A"/>
    <w:rsid w:val="0028579F"/>
    <w:rsid w:val="002876F7"/>
    <w:rsid w:val="00290ADF"/>
    <w:rsid w:val="002A41C7"/>
    <w:rsid w:val="002D50F5"/>
    <w:rsid w:val="002D6D73"/>
    <w:rsid w:val="002E46A9"/>
    <w:rsid w:val="002E7412"/>
    <w:rsid w:val="002E78C2"/>
    <w:rsid w:val="002F3440"/>
    <w:rsid w:val="002F348C"/>
    <w:rsid w:val="002F3889"/>
    <w:rsid w:val="002F4CC4"/>
    <w:rsid w:val="002F6C06"/>
    <w:rsid w:val="00300C6B"/>
    <w:rsid w:val="00301350"/>
    <w:rsid w:val="003047FB"/>
    <w:rsid w:val="00310A6B"/>
    <w:rsid w:val="00317D4D"/>
    <w:rsid w:val="00330292"/>
    <w:rsid w:val="0033272B"/>
    <w:rsid w:val="003330EC"/>
    <w:rsid w:val="003349F1"/>
    <w:rsid w:val="00342E45"/>
    <w:rsid w:val="0034312D"/>
    <w:rsid w:val="00351AB9"/>
    <w:rsid w:val="00365A12"/>
    <w:rsid w:val="003A2612"/>
    <w:rsid w:val="003A3B42"/>
    <w:rsid w:val="003D3244"/>
    <w:rsid w:val="003D5A7C"/>
    <w:rsid w:val="003E5D46"/>
    <w:rsid w:val="003F3F44"/>
    <w:rsid w:val="0040072F"/>
    <w:rsid w:val="00405262"/>
    <w:rsid w:val="004120D7"/>
    <w:rsid w:val="00416BE2"/>
    <w:rsid w:val="00430397"/>
    <w:rsid w:val="0043245C"/>
    <w:rsid w:val="00436679"/>
    <w:rsid w:val="004409BC"/>
    <w:rsid w:val="00456630"/>
    <w:rsid w:val="00461B52"/>
    <w:rsid w:val="004806A9"/>
    <w:rsid w:val="004850C2"/>
    <w:rsid w:val="0048769D"/>
    <w:rsid w:val="00491E68"/>
    <w:rsid w:val="00496BE5"/>
    <w:rsid w:val="004A0DE4"/>
    <w:rsid w:val="004A2214"/>
    <w:rsid w:val="004A757C"/>
    <w:rsid w:val="004B4EA4"/>
    <w:rsid w:val="004C0F57"/>
    <w:rsid w:val="004C1247"/>
    <w:rsid w:val="004C2FCD"/>
    <w:rsid w:val="004C65E9"/>
    <w:rsid w:val="004C7AAF"/>
    <w:rsid w:val="004E1C2E"/>
    <w:rsid w:val="004E1FE0"/>
    <w:rsid w:val="004E2EFD"/>
    <w:rsid w:val="004F2712"/>
    <w:rsid w:val="0050798E"/>
    <w:rsid w:val="005107C0"/>
    <w:rsid w:val="005112B3"/>
    <w:rsid w:val="005269F3"/>
    <w:rsid w:val="00531F15"/>
    <w:rsid w:val="005356A5"/>
    <w:rsid w:val="0054037E"/>
    <w:rsid w:val="00564401"/>
    <w:rsid w:val="0057013D"/>
    <w:rsid w:val="005720CB"/>
    <w:rsid w:val="00584476"/>
    <w:rsid w:val="00586E33"/>
    <w:rsid w:val="005945CA"/>
    <w:rsid w:val="00594B5D"/>
    <w:rsid w:val="00596433"/>
    <w:rsid w:val="005B1761"/>
    <w:rsid w:val="005B27EB"/>
    <w:rsid w:val="005B304D"/>
    <w:rsid w:val="005C4759"/>
    <w:rsid w:val="005C69DA"/>
    <w:rsid w:val="005D672A"/>
    <w:rsid w:val="005D7028"/>
    <w:rsid w:val="005D7346"/>
    <w:rsid w:val="005E0DD7"/>
    <w:rsid w:val="005E2210"/>
    <w:rsid w:val="005E7EC7"/>
    <w:rsid w:val="005F5A2A"/>
    <w:rsid w:val="0060173D"/>
    <w:rsid w:val="00601E0E"/>
    <w:rsid w:val="00601FEB"/>
    <w:rsid w:val="006215F5"/>
    <w:rsid w:val="006270A7"/>
    <w:rsid w:val="00644F36"/>
    <w:rsid w:val="00645104"/>
    <w:rsid w:val="006706DA"/>
    <w:rsid w:val="0068246D"/>
    <w:rsid w:val="0068573C"/>
    <w:rsid w:val="006860D2"/>
    <w:rsid w:val="006A1422"/>
    <w:rsid w:val="006A6418"/>
    <w:rsid w:val="006B3A7C"/>
    <w:rsid w:val="006D1FA2"/>
    <w:rsid w:val="006F64AB"/>
    <w:rsid w:val="00703B31"/>
    <w:rsid w:val="00705EAC"/>
    <w:rsid w:val="00715197"/>
    <w:rsid w:val="00716426"/>
    <w:rsid w:val="0072525B"/>
    <w:rsid w:val="007300AA"/>
    <w:rsid w:val="0073052D"/>
    <w:rsid w:val="00744591"/>
    <w:rsid w:val="0074636B"/>
    <w:rsid w:val="00757961"/>
    <w:rsid w:val="0076209B"/>
    <w:rsid w:val="0076495E"/>
    <w:rsid w:val="007670C0"/>
    <w:rsid w:val="00767A8B"/>
    <w:rsid w:val="00777AAF"/>
    <w:rsid w:val="007847BD"/>
    <w:rsid w:val="00794DA6"/>
    <w:rsid w:val="00796A4F"/>
    <w:rsid w:val="00796DC4"/>
    <w:rsid w:val="007A0AB1"/>
    <w:rsid w:val="007A138B"/>
    <w:rsid w:val="007A1849"/>
    <w:rsid w:val="007B5A61"/>
    <w:rsid w:val="007C1468"/>
    <w:rsid w:val="007C740F"/>
    <w:rsid w:val="007D0514"/>
    <w:rsid w:val="007D076A"/>
    <w:rsid w:val="007D4F46"/>
    <w:rsid w:val="007E19E4"/>
    <w:rsid w:val="007E3EC7"/>
    <w:rsid w:val="007F152B"/>
    <w:rsid w:val="007F2EEF"/>
    <w:rsid w:val="007F6756"/>
    <w:rsid w:val="0080745A"/>
    <w:rsid w:val="0082012A"/>
    <w:rsid w:val="00831EC2"/>
    <w:rsid w:val="008342C4"/>
    <w:rsid w:val="0083500C"/>
    <w:rsid w:val="00836F09"/>
    <w:rsid w:val="0085468D"/>
    <w:rsid w:val="0085575E"/>
    <w:rsid w:val="00857D07"/>
    <w:rsid w:val="008601B3"/>
    <w:rsid w:val="00875068"/>
    <w:rsid w:val="008835D1"/>
    <w:rsid w:val="008B0CE3"/>
    <w:rsid w:val="008B1079"/>
    <w:rsid w:val="008C18AE"/>
    <w:rsid w:val="008C305C"/>
    <w:rsid w:val="008C4F3B"/>
    <w:rsid w:val="008C7657"/>
    <w:rsid w:val="008E158E"/>
    <w:rsid w:val="008E4F6F"/>
    <w:rsid w:val="008E5901"/>
    <w:rsid w:val="008E5B44"/>
    <w:rsid w:val="00900E12"/>
    <w:rsid w:val="00911E4E"/>
    <w:rsid w:val="0091266A"/>
    <w:rsid w:val="00914C92"/>
    <w:rsid w:val="009223B1"/>
    <w:rsid w:val="00947744"/>
    <w:rsid w:val="00955DF2"/>
    <w:rsid w:val="0097659A"/>
    <w:rsid w:val="00981EE1"/>
    <w:rsid w:val="009B16AD"/>
    <w:rsid w:val="009B2D99"/>
    <w:rsid w:val="009B52AE"/>
    <w:rsid w:val="009B766D"/>
    <w:rsid w:val="009C22C9"/>
    <w:rsid w:val="009C6289"/>
    <w:rsid w:val="009C6A51"/>
    <w:rsid w:val="009D735E"/>
    <w:rsid w:val="009E0239"/>
    <w:rsid w:val="009E53A3"/>
    <w:rsid w:val="00A0411F"/>
    <w:rsid w:val="00A066BC"/>
    <w:rsid w:val="00A06B98"/>
    <w:rsid w:val="00A150CE"/>
    <w:rsid w:val="00A214A1"/>
    <w:rsid w:val="00A267C8"/>
    <w:rsid w:val="00A32992"/>
    <w:rsid w:val="00A33BD3"/>
    <w:rsid w:val="00A348C3"/>
    <w:rsid w:val="00A35D0A"/>
    <w:rsid w:val="00A45B58"/>
    <w:rsid w:val="00A5713F"/>
    <w:rsid w:val="00A645EF"/>
    <w:rsid w:val="00A64712"/>
    <w:rsid w:val="00A652F9"/>
    <w:rsid w:val="00A716B1"/>
    <w:rsid w:val="00A73802"/>
    <w:rsid w:val="00A821B7"/>
    <w:rsid w:val="00A83920"/>
    <w:rsid w:val="00A85866"/>
    <w:rsid w:val="00A86799"/>
    <w:rsid w:val="00A93B2F"/>
    <w:rsid w:val="00AB094D"/>
    <w:rsid w:val="00AB16C3"/>
    <w:rsid w:val="00AD36B7"/>
    <w:rsid w:val="00AD7A66"/>
    <w:rsid w:val="00AE3847"/>
    <w:rsid w:val="00AE5832"/>
    <w:rsid w:val="00B2183F"/>
    <w:rsid w:val="00B2199C"/>
    <w:rsid w:val="00B21F0D"/>
    <w:rsid w:val="00B225D6"/>
    <w:rsid w:val="00B22A3E"/>
    <w:rsid w:val="00B3669A"/>
    <w:rsid w:val="00B36C59"/>
    <w:rsid w:val="00B41D91"/>
    <w:rsid w:val="00B4771F"/>
    <w:rsid w:val="00B54536"/>
    <w:rsid w:val="00B5657D"/>
    <w:rsid w:val="00B70314"/>
    <w:rsid w:val="00B778D5"/>
    <w:rsid w:val="00B84B20"/>
    <w:rsid w:val="00B93A71"/>
    <w:rsid w:val="00BA133E"/>
    <w:rsid w:val="00BA2BF2"/>
    <w:rsid w:val="00BC19DA"/>
    <w:rsid w:val="00BC6FEF"/>
    <w:rsid w:val="00BD42F0"/>
    <w:rsid w:val="00BE4F04"/>
    <w:rsid w:val="00BE6314"/>
    <w:rsid w:val="00BF529E"/>
    <w:rsid w:val="00C028B0"/>
    <w:rsid w:val="00C05179"/>
    <w:rsid w:val="00C062E3"/>
    <w:rsid w:val="00C076F5"/>
    <w:rsid w:val="00C11B91"/>
    <w:rsid w:val="00C25683"/>
    <w:rsid w:val="00C61DAD"/>
    <w:rsid w:val="00C62E64"/>
    <w:rsid w:val="00C84700"/>
    <w:rsid w:val="00C868D1"/>
    <w:rsid w:val="00C87098"/>
    <w:rsid w:val="00C93880"/>
    <w:rsid w:val="00CA7993"/>
    <w:rsid w:val="00CB209D"/>
    <w:rsid w:val="00CD0F00"/>
    <w:rsid w:val="00CD239D"/>
    <w:rsid w:val="00CD5EB7"/>
    <w:rsid w:val="00CE6650"/>
    <w:rsid w:val="00CF042D"/>
    <w:rsid w:val="00CF2BA1"/>
    <w:rsid w:val="00CF79E0"/>
    <w:rsid w:val="00D01C00"/>
    <w:rsid w:val="00D04412"/>
    <w:rsid w:val="00D059B8"/>
    <w:rsid w:val="00D062F1"/>
    <w:rsid w:val="00D11A58"/>
    <w:rsid w:val="00D13058"/>
    <w:rsid w:val="00D24729"/>
    <w:rsid w:val="00D36238"/>
    <w:rsid w:val="00D541FE"/>
    <w:rsid w:val="00D568E0"/>
    <w:rsid w:val="00D72EB1"/>
    <w:rsid w:val="00D9194B"/>
    <w:rsid w:val="00D961A5"/>
    <w:rsid w:val="00DA3E64"/>
    <w:rsid w:val="00DB0BCE"/>
    <w:rsid w:val="00DB446F"/>
    <w:rsid w:val="00DC062C"/>
    <w:rsid w:val="00DD1AFE"/>
    <w:rsid w:val="00DD439E"/>
    <w:rsid w:val="00DE1335"/>
    <w:rsid w:val="00DE1B78"/>
    <w:rsid w:val="00DF76E7"/>
    <w:rsid w:val="00E04A32"/>
    <w:rsid w:val="00E04B8B"/>
    <w:rsid w:val="00E1013A"/>
    <w:rsid w:val="00E11C99"/>
    <w:rsid w:val="00E235D4"/>
    <w:rsid w:val="00E30B2D"/>
    <w:rsid w:val="00E421A1"/>
    <w:rsid w:val="00E510A8"/>
    <w:rsid w:val="00E609F5"/>
    <w:rsid w:val="00E60D3D"/>
    <w:rsid w:val="00E711C1"/>
    <w:rsid w:val="00E84616"/>
    <w:rsid w:val="00E84A82"/>
    <w:rsid w:val="00EA0ACF"/>
    <w:rsid w:val="00EA32CB"/>
    <w:rsid w:val="00EA37CF"/>
    <w:rsid w:val="00EB4D01"/>
    <w:rsid w:val="00ED40F7"/>
    <w:rsid w:val="00ED6994"/>
    <w:rsid w:val="00EE7E38"/>
    <w:rsid w:val="00EF0041"/>
    <w:rsid w:val="00EF21C5"/>
    <w:rsid w:val="00F15ED9"/>
    <w:rsid w:val="00F169C1"/>
    <w:rsid w:val="00F179E7"/>
    <w:rsid w:val="00F24D53"/>
    <w:rsid w:val="00F275B2"/>
    <w:rsid w:val="00F32B71"/>
    <w:rsid w:val="00F46B30"/>
    <w:rsid w:val="00F546CF"/>
    <w:rsid w:val="00F7333E"/>
    <w:rsid w:val="00F76916"/>
    <w:rsid w:val="00F76F7E"/>
    <w:rsid w:val="00F81339"/>
    <w:rsid w:val="00F839AC"/>
    <w:rsid w:val="00F90120"/>
    <w:rsid w:val="00FA1BD7"/>
    <w:rsid w:val="00FB42D9"/>
    <w:rsid w:val="00FC5C7A"/>
    <w:rsid w:val="00FC634F"/>
    <w:rsid w:val="00FD16CD"/>
    <w:rsid w:val="00FD7938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DD91314-C529-0540-ABC7-061400ED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styleId="Puesto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Direccin1">
    <w:name w:val="Dirección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paragraph" w:customStyle="1" w:styleId="Organizacinuno">
    <w:name w:val="Organización uno"/>
    <w:basedOn w:val="Organizacin"/>
    <w:next w:val="Puest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pPr>
      <w:spacing w:before="220" w:after="220" w:line="220" w:lineRule="atLeast"/>
    </w:pPr>
    <w:rPr>
      <w:caps/>
    </w:r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customStyle="1" w:styleId="Profesin">
    <w:name w:val="Profesión"/>
    <w:rPr>
      <w:noProof w:val="0"/>
      <w:lang w:val="es-ES"/>
    </w:rPr>
  </w:style>
  <w:style w:type="character" w:customStyle="1" w:styleId="Rtuloconnfasis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Fecha">
    <w:name w:val="Date"/>
    <w:basedOn w:val="Textoindependiente"/>
    <w:pPr>
      <w:keepNext/>
    </w:p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paragraph" w:styleId="Textodeglobo">
    <w:name w:val="Balloon Text"/>
    <w:basedOn w:val="Normal"/>
    <w:semiHidden/>
    <w:rsid w:val="00A45B58"/>
    <w:rPr>
      <w:rFonts w:ascii="Tahoma" w:hAnsi="Tahoma" w:cs="Tahoma"/>
      <w:sz w:val="16"/>
      <w:szCs w:val="16"/>
    </w:rPr>
  </w:style>
  <w:style w:type="character" w:styleId="Hipervnculo">
    <w:name w:val="Hyperlink"/>
    <w:rsid w:val="008201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4771F"/>
    <w:pPr>
      <w:ind w:left="708"/>
    </w:pPr>
  </w:style>
  <w:style w:type="table" w:styleId="Tablaconcuadrcula">
    <w:name w:val="Table Grid"/>
    <w:basedOn w:val="Tablanormal"/>
    <w:uiPriority w:val="59"/>
    <w:rsid w:val="00F7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Textoindependiente"/>
    <w:link w:val="AchievementCar"/>
    <w:rsid w:val="00193799"/>
    <w:pPr>
      <w:numPr>
        <w:numId w:val="1"/>
      </w:numPr>
      <w:spacing w:after="60"/>
    </w:pPr>
    <w:rPr>
      <w:lang w:eastAsia="es-ES"/>
    </w:rPr>
  </w:style>
  <w:style w:type="paragraph" w:customStyle="1" w:styleId="PersonalInfo">
    <w:name w:val="Personal Info"/>
    <w:basedOn w:val="Achievement"/>
    <w:next w:val="Achievement"/>
    <w:rsid w:val="00193799"/>
    <w:pPr>
      <w:numPr>
        <w:numId w:val="0"/>
      </w:numPr>
      <w:spacing w:before="220"/>
      <w:ind w:left="245" w:hanging="245"/>
    </w:pPr>
  </w:style>
  <w:style w:type="character" w:customStyle="1" w:styleId="AchievementCar">
    <w:name w:val="Achievement Car"/>
    <w:link w:val="Achievement"/>
    <w:rsid w:val="00193799"/>
    <w:rPr>
      <w:rFonts w:ascii="Garamond" w:hAnsi="Garamond"/>
      <w:sz w:val="22"/>
      <w:lang w:val="es-ES" w:eastAsia="es-ES"/>
    </w:rPr>
  </w:style>
  <w:style w:type="character" w:styleId="Hipervnculovisitado">
    <w:name w:val="FollowedHyperlink"/>
    <w:uiPriority w:val="99"/>
    <w:semiHidden/>
    <w:unhideWhenUsed/>
    <w:rsid w:val="002F4CC4"/>
    <w:rPr>
      <w:color w:val="954F72"/>
      <w:u w:val="single"/>
    </w:rPr>
  </w:style>
  <w:style w:type="paragraph" w:customStyle="1" w:styleId="Default">
    <w:name w:val="Default"/>
    <w:rsid w:val="007A1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 w:eastAsia="es-CL"/>
    </w:rPr>
  </w:style>
  <w:style w:type="character" w:customStyle="1" w:styleId="domain">
    <w:name w:val="domain"/>
    <w:rsid w:val="00AE3847"/>
  </w:style>
  <w:style w:type="character" w:customStyle="1" w:styleId="vanity-name">
    <w:name w:val="vanity-name"/>
    <w:rsid w:val="00AE3847"/>
  </w:style>
  <w:style w:type="character" w:styleId="Refdecomentario">
    <w:name w:val="annotation reference"/>
    <w:uiPriority w:val="99"/>
    <w:semiHidden/>
    <w:unhideWhenUsed/>
    <w:rsid w:val="001276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7667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127667"/>
    <w:rPr>
      <w:rFonts w:ascii="Garamond" w:hAnsi="Garamond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766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27667"/>
    <w:rPr>
      <w:rFonts w:ascii="Garamond" w:hAnsi="Garamond"/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chivos%20de%20programa\Microsoft%20Office\Plantillas\Otros%20documentos\Asistente%20para%20curr&#237;culos.wiz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029D4-73E5-4A30-AC1B-1FDA69FAB5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currículos.wiz</Template>
  <TotalTime>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Maria Teresa Planas</dc:creator>
  <cp:keywords/>
  <cp:lastModifiedBy>Ale Jeldres</cp:lastModifiedBy>
  <cp:revision>2</cp:revision>
  <cp:lastPrinted>2020-12-31T04:08:00Z</cp:lastPrinted>
  <dcterms:created xsi:type="dcterms:W3CDTF">2021-08-05T03:46:00Z</dcterms:created>
  <dcterms:modified xsi:type="dcterms:W3CDTF">2021-08-05T03:46:00Z</dcterms:modified>
</cp:coreProperties>
</file>