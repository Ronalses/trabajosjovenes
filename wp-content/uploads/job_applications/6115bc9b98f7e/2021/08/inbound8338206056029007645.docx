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673"/>
        <w:tblW w:w="107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490B3B" w:rsidRPr="0059649E" w14:paraId="0042C379" w14:textId="77777777" w:rsidTr="005E663E">
        <w:trPr>
          <w:trHeight w:val="4410"/>
        </w:trPr>
        <w:tc>
          <w:tcPr>
            <w:tcW w:w="3600" w:type="dxa"/>
            <w:vAlign w:val="bottom"/>
          </w:tcPr>
          <w:p w14:paraId="6F770A14" w14:textId="77777777" w:rsidR="00EA7F4F" w:rsidRPr="00237385" w:rsidRDefault="00EA7F4F" w:rsidP="00EA7F4F">
            <w:pPr>
              <w:pStyle w:val="Ttulo"/>
              <w:rPr>
                <w:sz w:val="72"/>
                <w:szCs w:val="72"/>
              </w:rPr>
            </w:pPr>
            <w:r w:rsidRPr="00237385">
              <w:rPr>
                <w:sz w:val="72"/>
                <w:szCs w:val="72"/>
              </w:rPr>
              <w:t>Fabiana VIdela</w:t>
            </w:r>
          </w:p>
          <w:p w14:paraId="75932D14" w14:textId="77777777" w:rsidR="00490B3B" w:rsidRPr="0059649E" w:rsidRDefault="00490B3B" w:rsidP="005E663E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2A35582B" w14:textId="77777777" w:rsidR="00490B3B" w:rsidRPr="00237385" w:rsidRDefault="00490B3B" w:rsidP="005E663E">
            <w:pPr>
              <w:tabs>
                <w:tab w:val="left" w:pos="990"/>
              </w:tabs>
              <w:rPr>
                <w:sz w:val="72"/>
                <w:szCs w:val="72"/>
              </w:rPr>
            </w:pPr>
          </w:p>
        </w:tc>
        <w:tc>
          <w:tcPr>
            <w:tcW w:w="6470" w:type="dxa"/>
            <w:vAlign w:val="bottom"/>
          </w:tcPr>
          <w:p w14:paraId="128C5A0E" w14:textId="00A23371" w:rsidR="00541965" w:rsidRDefault="00541965" w:rsidP="00541965">
            <w:pPr>
              <w:pStyle w:val="Ttulo2"/>
              <w:rPr>
                <w:rFonts w:asciiTheme="minorHAnsi" w:eastAsiaTheme="minorEastAsia" w:hAnsiTheme="minorHAnsi" w:cstheme="minorBidi"/>
                <w:szCs w:val="22"/>
              </w:rPr>
            </w:pPr>
            <w:r>
              <w:t>datos personales</w:t>
            </w:r>
          </w:p>
          <w:p w14:paraId="7C78D366" w14:textId="2019763F" w:rsidR="00490B3B" w:rsidRPr="00541965" w:rsidRDefault="00490B3B" w:rsidP="00541965">
            <w:pPr>
              <w:rPr>
                <w:w w:val="47"/>
              </w:rPr>
            </w:pPr>
          </w:p>
          <w:p w14:paraId="4252DF06" w14:textId="752AAB70" w:rsidR="00541965" w:rsidRPr="00541965" w:rsidRDefault="00412E58" w:rsidP="005E663E">
            <w:pPr>
              <w:rPr>
                <w:rFonts w:ascii="Segoe UI Light" w:hAnsi="Segoe UI Light" w:cs="Segoe UI Light"/>
              </w:rPr>
            </w:pPr>
            <w:r>
              <w:rPr>
                <w:rFonts w:ascii="Segoe UI" w:hAnsi="Segoe UI" w:cs="Segoe UI"/>
                <w:color w:val="262626"/>
                <w:sz w:val="21"/>
                <w:szCs w:val="21"/>
                <w:shd w:val="clear" w:color="auto" w:fill="FFFFFF"/>
              </w:rPr>
              <w:t>Dirección</w:t>
            </w:r>
            <w:r w:rsidR="00541965">
              <w:rPr>
                <w:rFonts w:ascii="Segoe UI" w:hAnsi="Segoe UI" w:cs="Segoe UI"/>
                <w:color w:val="262626"/>
                <w:sz w:val="21"/>
                <w:szCs w:val="21"/>
                <w:shd w:val="clear" w:color="auto" w:fill="FFFFFF"/>
              </w:rPr>
              <w:t xml:space="preserve">:  </w:t>
            </w:r>
            <w:r w:rsidR="00541965">
              <w:rPr>
                <w:rFonts w:ascii="Segoe UI" w:hAnsi="Segoe UI" w:cs="Segoe UI"/>
                <w:color w:val="262626"/>
                <w:sz w:val="21"/>
                <w:szCs w:val="21"/>
                <w:shd w:val="clear" w:color="auto" w:fill="FFFFFF"/>
              </w:rPr>
              <w:t>Los arroyuelos 1471</w:t>
            </w:r>
            <w:r w:rsidR="00541965">
              <w:rPr>
                <w:rFonts w:ascii="Segoe UI" w:hAnsi="Segoe UI" w:cs="Segoe UI"/>
                <w:color w:val="262626"/>
                <w:sz w:val="21"/>
                <w:szCs w:val="21"/>
                <w:shd w:val="clear" w:color="auto" w:fill="FFFFFF"/>
              </w:rPr>
              <w:t xml:space="preserve">, Peñalolén. </w:t>
            </w:r>
          </w:p>
        </w:tc>
      </w:tr>
      <w:tr w:rsidR="00490B3B" w:rsidRPr="0059649E" w14:paraId="5484597C" w14:textId="77777777" w:rsidTr="009454D3">
        <w:trPr>
          <w:trHeight w:val="5647"/>
        </w:trPr>
        <w:tc>
          <w:tcPr>
            <w:tcW w:w="3600" w:type="dxa"/>
          </w:tcPr>
          <w:sdt>
            <w:sdtPr>
              <w:id w:val="-1711873194"/>
              <w:placeholder>
                <w:docPart w:val="E3A565EAE2A446FF916A0620D5336CF1"/>
              </w:placeholder>
              <w:temporary/>
              <w:showingPlcHdr/>
              <w15:appearance w15:val="hidden"/>
            </w:sdtPr>
            <w:sdtEndPr/>
            <w:sdtContent>
              <w:p w14:paraId="1C51A7B7" w14:textId="77777777" w:rsidR="00490B3B" w:rsidRPr="0059649E" w:rsidRDefault="00490B3B" w:rsidP="005E663E">
                <w:pPr>
                  <w:pStyle w:val="Ttulo3"/>
                </w:pPr>
                <w:r w:rsidRPr="0059649E">
                  <w:rPr>
                    <w:lang w:bidi="es-ES"/>
                  </w:rPr>
                  <w:t>Perfil</w:t>
                </w:r>
              </w:p>
            </w:sdtContent>
          </w:sdt>
          <w:p w14:paraId="039BD826" w14:textId="77777777" w:rsidR="00490B3B" w:rsidRDefault="00490B3B" w:rsidP="005E663E">
            <w:pPr>
              <w:rPr>
                <w:rFonts w:ascii="Segoe UI" w:hAnsi="Segoe UI" w:cs="Segoe UI"/>
                <w:color w:val="262626"/>
                <w:sz w:val="21"/>
                <w:szCs w:val="21"/>
                <w:shd w:val="clear" w:color="auto" w:fill="FFFFFF"/>
              </w:rPr>
            </w:pPr>
          </w:p>
          <w:p w14:paraId="0CBFE24E" w14:textId="77777777" w:rsidR="00490B3B" w:rsidRPr="0059649E" w:rsidRDefault="00490B3B" w:rsidP="005E663E">
            <w:r>
              <w:rPr>
                <w:rFonts w:ascii="Segoe UI" w:hAnsi="Segoe UI" w:cs="Segoe UI"/>
                <w:color w:val="262626"/>
                <w:sz w:val="21"/>
                <w:szCs w:val="21"/>
                <w:shd w:val="clear" w:color="auto" w:fill="FFFFFF"/>
              </w:rPr>
              <w:t xml:space="preserve">Soy organizada, respetuosa y puntual, cuando me propongo algo lo logro. Me centro en mis metas y en las que me den siempre intento dar el 100%. </w:t>
            </w:r>
          </w:p>
          <w:p w14:paraId="38597C2A" w14:textId="77777777" w:rsidR="00490B3B" w:rsidRPr="0059649E" w:rsidRDefault="00490B3B" w:rsidP="005E663E"/>
          <w:sdt>
            <w:sdtPr>
              <w:id w:val="-1954003311"/>
              <w:placeholder>
                <w:docPart w:val="93C34C10F95E415D9F3E854A79308CF9"/>
              </w:placeholder>
              <w:temporary/>
              <w:showingPlcHdr/>
              <w15:appearance w15:val="hidden"/>
            </w:sdtPr>
            <w:sdtEndPr/>
            <w:sdtContent>
              <w:p w14:paraId="5BFD2914" w14:textId="77777777" w:rsidR="00490B3B" w:rsidRPr="0059649E" w:rsidRDefault="00490B3B" w:rsidP="005E663E">
                <w:pPr>
                  <w:pStyle w:val="Ttulo3"/>
                </w:pPr>
                <w:r w:rsidRPr="0059649E">
                  <w:rPr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3E5A528E16A0442A9AF2E9285DA4B8F6"/>
              </w:placeholder>
              <w:temporary/>
              <w:showingPlcHdr/>
              <w15:appearance w15:val="hidden"/>
            </w:sdtPr>
            <w:sdtEndPr/>
            <w:sdtContent>
              <w:p w14:paraId="1A1DCB98" w14:textId="77777777" w:rsidR="00490B3B" w:rsidRPr="0059649E" w:rsidRDefault="00490B3B" w:rsidP="005E663E">
                <w:r w:rsidRPr="0059649E">
                  <w:rPr>
                    <w:lang w:bidi="es-ES"/>
                  </w:rPr>
                  <w:t>TELÉFONO:</w:t>
                </w:r>
              </w:p>
            </w:sdtContent>
          </w:sdt>
          <w:p w14:paraId="04184C35" w14:textId="77777777" w:rsidR="00490B3B" w:rsidRPr="0059649E" w:rsidRDefault="00490B3B" w:rsidP="005E663E">
            <w:r>
              <w:rPr>
                <w:rFonts w:ascii="Segoe UI" w:hAnsi="Segoe UI" w:cs="Segoe UI"/>
                <w:color w:val="262626"/>
                <w:sz w:val="21"/>
                <w:szCs w:val="21"/>
                <w:shd w:val="clear" w:color="auto" w:fill="FFFFFF"/>
              </w:rPr>
              <w:t>+56937032376</w:t>
            </w:r>
          </w:p>
          <w:p w14:paraId="33303365" w14:textId="77777777" w:rsidR="00490B3B" w:rsidRPr="0059649E" w:rsidRDefault="00490B3B" w:rsidP="005E663E"/>
          <w:sdt>
            <w:sdtPr>
              <w:id w:val="-240260293"/>
              <w:placeholder>
                <w:docPart w:val="CA8C1A6BAD804FB78DCC49C8D8655641"/>
              </w:placeholder>
              <w:temporary/>
              <w:showingPlcHdr/>
              <w15:appearance w15:val="hidden"/>
            </w:sdtPr>
            <w:sdtEndPr/>
            <w:sdtContent>
              <w:p w14:paraId="5B306EA0" w14:textId="77777777" w:rsidR="00490B3B" w:rsidRPr="0059649E" w:rsidRDefault="00490B3B" w:rsidP="005E663E">
                <w:r w:rsidRPr="0059649E">
                  <w:rPr>
                    <w:lang w:bidi="es-ES"/>
                  </w:rPr>
                  <w:t>CORREO ELECTRÓNICO:</w:t>
                </w:r>
              </w:p>
            </w:sdtContent>
          </w:sdt>
          <w:p w14:paraId="6C10CE28" w14:textId="77777777" w:rsidR="00490B3B" w:rsidRPr="0059649E" w:rsidRDefault="00490B3B" w:rsidP="005E663E">
            <w:r>
              <w:rPr>
                <w:rFonts w:ascii="Segoe UI" w:hAnsi="Segoe UI" w:cs="Segoe UI"/>
                <w:color w:val="262626"/>
                <w:sz w:val="21"/>
                <w:szCs w:val="21"/>
                <w:shd w:val="clear" w:color="auto" w:fill="FFFFFF"/>
              </w:rPr>
              <w:t>f.videlaolivares@gmail.com</w:t>
            </w:r>
          </w:p>
          <w:sdt>
            <w:sdtPr>
              <w:id w:val="-1444214663"/>
              <w:placeholder>
                <w:docPart w:val="21D513E57BAB4B42B77C8E45BF469013"/>
              </w:placeholder>
              <w:temporary/>
              <w:showingPlcHdr/>
              <w15:appearance w15:val="hidden"/>
            </w:sdtPr>
            <w:sdtEndPr/>
            <w:sdtContent>
              <w:p w14:paraId="5BC1D329" w14:textId="77777777" w:rsidR="00490B3B" w:rsidRPr="0059649E" w:rsidRDefault="00490B3B" w:rsidP="005E663E">
                <w:pPr>
                  <w:pStyle w:val="Ttulo3"/>
                </w:pPr>
                <w:r w:rsidRPr="0059649E">
                  <w:rPr>
                    <w:lang w:bidi="es-ES"/>
                  </w:rPr>
                  <w:t>Aficiones</w:t>
                </w:r>
              </w:p>
            </w:sdtContent>
          </w:sdt>
          <w:p w14:paraId="35CEA4D6" w14:textId="5CB94E01" w:rsidR="00490B3B" w:rsidRPr="0059649E" w:rsidRDefault="009454D3" w:rsidP="005E663E">
            <w:r>
              <w:t xml:space="preserve">1.- </w:t>
            </w:r>
            <w:r w:rsidR="00490B3B">
              <w:t>Leer</w:t>
            </w:r>
          </w:p>
          <w:p w14:paraId="53967085" w14:textId="12403183" w:rsidR="00490B3B" w:rsidRPr="0059649E" w:rsidRDefault="009454D3" w:rsidP="005E663E">
            <w:r>
              <w:t xml:space="preserve">2.- </w:t>
            </w:r>
            <w:r w:rsidR="00490B3B">
              <w:t xml:space="preserve">Hacer ejercicio </w:t>
            </w:r>
          </w:p>
          <w:p w14:paraId="171195D7" w14:textId="21F57729" w:rsidR="00490B3B" w:rsidRPr="0059649E" w:rsidRDefault="00490B3B" w:rsidP="005E663E"/>
        </w:tc>
        <w:tc>
          <w:tcPr>
            <w:tcW w:w="720" w:type="dxa"/>
          </w:tcPr>
          <w:p w14:paraId="18AE28C2" w14:textId="77777777" w:rsidR="00490B3B" w:rsidRPr="0059649E" w:rsidRDefault="00490B3B" w:rsidP="005E663E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1B4F3851" w14:textId="12021C58" w:rsidR="00541965" w:rsidRDefault="00541965" w:rsidP="00541965">
            <w:pPr>
              <w:rPr>
                <w:rFonts w:ascii="Segoe UI" w:hAnsi="Segoe UI" w:cs="Segoe UI"/>
                <w:color w:val="262626"/>
                <w:sz w:val="21"/>
                <w:szCs w:val="21"/>
                <w:shd w:val="clear" w:color="auto" w:fill="FFFFFF"/>
              </w:rPr>
            </w:pPr>
            <w:r w:rsidRPr="00541965">
              <w:rPr>
                <w:rFonts w:ascii="Segoe UI Light" w:hAnsi="Segoe UI Light" w:cs="Segoe UI Light"/>
                <w:sz w:val="24"/>
                <w:szCs w:val="32"/>
              </w:rPr>
              <w:t xml:space="preserve">R.U.T: </w:t>
            </w:r>
            <w:r w:rsidR="00412E58">
              <w:rPr>
                <w:rFonts w:ascii="Segoe UI Light" w:hAnsi="Segoe UI Light" w:cs="Segoe UI Light"/>
                <w:sz w:val="24"/>
                <w:szCs w:val="32"/>
              </w:rPr>
              <w:t xml:space="preserve">     </w:t>
            </w:r>
            <w:r w:rsidRPr="00541965">
              <w:rPr>
                <w:rFonts w:ascii="Segoe UI" w:hAnsi="Segoe UI" w:cs="Segoe UI"/>
                <w:color w:val="262626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62626"/>
                <w:sz w:val="21"/>
                <w:szCs w:val="21"/>
                <w:shd w:val="clear" w:color="auto" w:fill="FFFFFF"/>
              </w:rPr>
              <w:t>21.120.111-8</w:t>
            </w:r>
          </w:p>
          <w:p w14:paraId="76061609" w14:textId="293FD578" w:rsidR="00D171BC" w:rsidRDefault="00D171BC" w:rsidP="00541965">
            <w:pPr>
              <w:rPr>
                <w:rFonts w:ascii="Segoe UI" w:hAnsi="Segoe UI" w:cs="Segoe UI"/>
                <w:color w:val="262626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62626"/>
                <w:sz w:val="21"/>
                <w:szCs w:val="21"/>
                <w:shd w:val="clear" w:color="auto" w:fill="FFFFFF"/>
              </w:rPr>
              <w:t xml:space="preserve">Estado civil:  Soltera </w:t>
            </w:r>
          </w:p>
          <w:p w14:paraId="648EC28A" w14:textId="6EC69A23" w:rsidR="00541965" w:rsidRDefault="00E61F51" w:rsidP="00541965">
            <w:pPr>
              <w:rPr>
                <w:rFonts w:ascii="Segoe UI" w:hAnsi="Segoe UI" w:cs="Segoe UI"/>
                <w:color w:val="262626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62626"/>
                <w:sz w:val="21"/>
                <w:szCs w:val="21"/>
                <w:shd w:val="clear" w:color="auto" w:fill="FFFFFF"/>
              </w:rPr>
              <w:t>Nacionalidad: Chilena</w:t>
            </w:r>
          </w:p>
          <w:p w14:paraId="6C5E512C" w14:textId="10754180" w:rsidR="00490B3B" w:rsidRPr="0059649E" w:rsidRDefault="00490B3B" w:rsidP="005E663E">
            <w:pPr>
              <w:pStyle w:val="Ttulo2"/>
            </w:pPr>
          </w:p>
          <w:p w14:paraId="795CF5C0" w14:textId="77777777" w:rsidR="00490B3B" w:rsidRDefault="00490B3B" w:rsidP="005E663E">
            <w:pPr>
              <w:rPr>
                <w:rFonts w:ascii="Segoe UI" w:hAnsi="Segoe UI" w:cs="Segoe UI"/>
                <w:color w:val="262626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62626"/>
                <w:sz w:val="21"/>
                <w:szCs w:val="21"/>
                <w:shd w:val="clear" w:color="auto" w:fill="FFFFFF"/>
              </w:rPr>
              <w:t xml:space="preserve"> Fundación Paula Jaraquemada: 2007 hasta 2016</w:t>
            </w:r>
          </w:p>
          <w:p w14:paraId="7E4CAED2" w14:textId="77777777" w:rsidR="00490B3B" w:rsidRDefault="00490B3B" w:rsidP="005E663E">
            <w:pPr>
              <w:rPr>
                <w:rFonts w:ascii="Segoe UI" w:hAnsi="Segoe UI" w:cs="Segoe UI"/>
                <w:color w:val="262626"/>
                <w:sz w:val="21"/>
                <w:szCs w:val="21"/>
                <w:shd w:val="clear" w:color="auto" w:fill="FFFFFF"/>
              </w:rPr>
            </w:pPr>
          </w:p>
          <w:p w14:paraId="5EDBBA07" w14:textId="77777777" w:rsidR="00490B3B" w:rsidRPr="0059649E" w:rsidRDefault="00490B3B" w:rsidP="005E663E">
            <w:r>
              <w:rPr>
                <w:rFonts w:ascii="Segoe UI" w:hAnsi="Segoe UI" w:cs="Segoe UI"/>
                <w:color w:val="262626"/>
                <w:sz w:val="21"/>
                <w:szCs w:val="21"/>
                <w:shd w:val="clear" w:color="auto" w:fill="FFFFFF"/>
              </w:rPr>
              <w:t xml:space="preserve"> Liceo industrial chileno alemán de Ñuñoa: 2017 hasta 2020</w:t>
            </w:r>
          </w:p>
          <w:p w14:paraId="2E7C959B" w14:textId="77777777" w:rsidR="00490B3B" w:rsidRPr="0059649E" w:rsidRDefault="00490B3B" w:rsidP="005E663E"/>
          <w:sdt>
            <w:sdtPr>
              <w:id w:val="1001553383"/>
              <w:placeholder>
                <w:docPart w:val="3AE14159D56F410B9C9D2BB1CF57A538"/>
              </w:placeholder>
              <w:temporary/>
              <w:showingPlcHdr/>
              <w15:appearance w15:val="hidden"/>
            </w:sdtPr>
            <w:sdtEndPr/>
            <w:sdtContent>
              <w:p w14:paraId="7C8426D5" w14:textId="77777777" w:rsidR="00490B3B" w:rsidRPr="0059649E" w:rsidRDefault="00490B3B" w:rsidP="005E663E">
                <w:pPr>
                  <w:pStyle w:val="Ttulo2"/>
                </w:pPr>
                <w:r w:rsidRPr="0059649E">
                  <w:rPr>
                    <w:lang w:bidi="es-ES"/>
                  </w:rPr>
                  <w:t>EXPERIENCIA LABORAL</w:t>
                </w:r>
              </w:p>
            </w:sdtContent>
          </w:sdt>
          <w:p w14:paraId="74D2BD2D" w14:textId="77777777" w:rsidR="00490B3B" w:rsidRDefault="00490B3B" w:rsidP="005E663E">
            <w:pPr>
              <w:shd w:val="clear" w:color="auto" w:fill="FFFFFF"/>
              <w:rPr>
                <w:rFonts w:ascii="Arial" w:hAnsi="Arial" w:cs="Arial"/>
                <w:color w:val="202124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color w:val="202124"/>
                <w:sz w:val="21"/>
                <w:szCs w:val="21"/>
              </w:rPr>
              <w:drawing>
                <wp:inline distT="0" distB="0" distL="0" distR="0" wp14:anchorId="7469D0FF" wp14:editId="1A83B682">
                  <wp:extent cx="525780" cy="525780"/>
                  <wp:effectExtent l="0" t="0" r="7620" b="7620"/>
                  <wp:docPr id="3" name="Imagen 3" descr="Logotipo del comerc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u-plcst-ml" descr="Logotipo del comerci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B054AB" w14:textId="77777777" w:rsidR="00490B3B" w:rsidRDefault="00490B3B" w:rsidP="005E663E">
            <w:pPr>
              <w:pStyle w:val="Ttulo2"/>
              <w:shd w:val="clear" w:color="auto" w:fill="FFFFFF"/>
              <w:spacing w:before="0" w:after="0"/>
              <w:rPr>
                <w:rFonts w:ascii="Arial" w:hAnsi="Arial" w:cs="Arial"/>
                <w:b w:val="0"/>
                <w:bCs w:val="0"/>
                <w:color w:val="202124"/>
                <w:sz w:val="45"/>
                <w:szCs w:val="45"/>
              </w:rPr>
            </w:pPr>
            <w:r>
              <w:rPr>
                <w:rFonts w:ascii="Arial" w:hAnsi="Arial" w:cs="Arial"/>
                <w:b w:val="0"/>
                <w:bCs w:val="0"/>
                <w:color w:val="202124"/>
                <w:sz w:val="45"/>
                <w:szCs w:val="45"/>
              </w:rPr>
              <w:t>Termomin Limitada</w:t>
            </w:r>
          </w:p>
          <w:p w14:paraId="2EACFE90" w14:textId="77777777" w:rsidR="00490B3B" w:rsidRDefault="00490B3B" w:rsidP="005E663E">
            <w:pPr>
              <w:rPr>
                <w:rFonts w:ascii="Segoe UI" w:hAnsi="Segoe UI" w:cs="Segoe UI"/>
                <w:color w:val="262626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62626"/>
                <w:sz w:val="21"/>
                <w:szCs w:val="21"/>
                <w:shd w:val="clear" w:color="auto" w:fill="FFFFFF"/>
              </w:rPr>
              <w:t xml:space="preserve">(practica técnico profesional): 4 de febrero hasta 4 de marzo del 2020. </w:t>
            </w:r>
          </w:p>
          <w:p w14:paraId="3DAE9701" w14:textId="77777777" w:rsidR="00490B3B" w:rsidRPr="00237385" w:rsidRDefault="00490B3B" w:rsidP="005E663E">
            <w:pPr>
              <w:rPr>
                <w:rFonts w:ascii="Segoe UI" w:hAnsi="Segoe UI" w:cs="Segoe UI"/>
                <w:color w:val="262626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62626"/>
                <w:sz w:val="21"/>
                <w:szCs w:val="21"/>
                <w:shd w:val="clear" w:color="auto" w:fill="FFFFFF"/>
              </w:rPr>
              <w:t>Experiencia dentro de la empresa: planos, autocad, control de calidad.</w:t>
            </w:r>
          </w:p>
          <w:p w14:paraId="6DE3E025" w14:textId="77777777" w:rsidR="00490B3B" w:rsidRPr="0059649E" w:rsidRDefault="00490B3B" w:rsidP="005E663E">
            <w:pPr>
              <w:pStyle w:val="Ttulo2"/>
            </w:pPr>
          </w:p>
          <w:p w14:paraId="5A1AE307" w14:textId="77777777" w:rsidR="00490B3B" w:rsidRPr="0059649E" w:rsidRDefault="00490B3B" w:rsidP="005E663E">
            <w:pPr>
              <w:rPr>
                <w:color w:val="FFFFFF" w:themeColor="background1"/>
              </w:rPr>
            </w:pPr>
          </w:p>
        </w:tc>
      </w:tr>
    </w:tbl>
    <w:p w14:paraId="1BD97EF8" w14:textId="77777777" w:rsidR="0043117B" w:rsidRPr="0059649E" w:rsidRDefault="00F3280A" w:rsidP="000C45FF">
      <w:pPr>
        <w:tabs>
          <w:tab w:val="left" w:pos="990"/>
        </w:tabs>
      </w:pPr>
    </w:p>
    <w:sectPr w:rsidR="0043117B" w:rsidRPr="0059649E" w:rsidSect="0059649E">
      <w:headerReference w:type="default" r:id="rId10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A888D" w14:textId="77777777" w:rsidR="00F3280A" w:rsidRDefault="00F3280A" w:rsidP="000C45FF">
      <w:r>
        <w:separator/>
      </w:r>
    </w:p>
  </w:endnote>
  <w:endnote w:type="continuationSeparator" w:id="0">
    <w:p w14:paraId="03F0D652" w14:textId="77777777" w:rsidR="00F3280A" w:rsidRDefault="00F3280A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3B930" w14:textId="77777777" w:rsidR="00F3280A" w:rsidRDefault="00F3280A" w:rsidP="000C45FF">
      <w:r>
        <w:separator/>
      </w:r>
    </w:p>
  </w:footnote>
  <w:footnote w:type="continuationSeparator" w:id="0">
    <w:p w14:paraId="50A9E51A" w14:textId="77777777" w:rsidR="00F3280A" w:rsidRDefault="00F3280A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86C04" w14:textId="77777777" w:rsidR="000C45FF" w:rsidRPr="0059649E" w:rsidRDefault="000C45FF">
    <w:pPr>
      <w:pStyle w:val="Encabezado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09BF9BB5" wp14:editId="16C512B9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385"/>
    <w:rsid w:val="00036450"/>
    <w:rsid w:val="00075675"/>
    <w:rsid w:val="00094499"/>
    <w:rsid w:val="000C45FF"/>
    <w:rsid w:val="000E3FD1"/>
    <w:rsid w:val="00112054"/>
    <w:rsid w:val="0013425B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37385"/>
    <w:rsid w:val="002400EB"/>
    <w:rsid w:val="002559EC"/>
    <w:rsid w:val="00256CF7"/>
    <w:rsid w:val="00281FD5"/>
    <w:rsid w:val="002D3CA3"/>
    <w:rsid w:val="0030481B"/>
    <w:rsid w:val="003156FC"/>
    <w:rsid w:val="003254B5"/>
    <w:rsid w:val="0037121F"/>
    <w:rsid w:val="003A6B7D"/>
    <w:rsid w:val="003B06CA"/>
    <w:rsid w:val="004071FC"/>
    <w:rsid w:val="00412E58"/>
    <w:rsid w:val="004142CD"/>
    <w:rsid w:val="00445947"/>
    <w:rsid w:val="004561E8"/>
    <w:rsid w:val="004813B3"/>
    <w:rsid w:val="00490B3B"/>
    <w:rsid w:val="00496591"/>
    <w:rsid w:val="004C63E4"/>
    <w:rsid w:val="004D3011"/>
    <w:rsid w:val="005262AC"/>
    <w:rsid w:val="00541965"/>
    <w:rsid w:val="0059649E"/>
    <w:rsid w:val="005E39D5"/>
    <w:rsid w:val="005E663E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9260CD"/>
    <w:rsid w:val="009454D3"/>
    <w:rsid w:val="00952C25"/>
    <w:rsid w:val="009A09AC"/>
    <w:rsid w:val="00A2118D"/>
    <w:rsid w:val="00AD76E2"/>
    <w:rsid w:val="00AF6B23"/>
    <w:rsid w:val="00B20152"/>
    <w:rsid w:val="00B359E4"/>
    <w:rsid w:val="00B57D98"/>
    <w:rsid w:val="00B70850"/>
    <w:rsid w:val="00C066B6"/>
    <w:rsid w:val="00C264DB"/>
    <w:rsid w:val="00C37BA1"/>
    <w:rsid w:val="00C4674C"/>
    <w:rsid w:val="00C506CF"/>
    <w:rsid w:val="00C72BED"/>
    <w:rsid w:val="00C9578B"/>
    <w:rsid w:val="00CB0055"/>
    <w:rsid w:val="00CC0C6D"/>
    <w:rsid w:val="00D04BFE"/>
    <w:rsid w:val="00D171BC"/>
    <w:rsid w:val="00D2522B"/>
    <w:rsid w:val="00D422DE"/>
    <w:rsid w:val="00D5459D"/>
    <w:rsid w:val="00DA1F4D"/>
    <w:rsid w:val="00DD172A"/>
    <w:rsid w:val="00E25A26"/>
    <w:rsid w:val="00E4381A"/>
    <w:rsid w:val="00E55D74"/>
    <w:rsid w:val="00E61F51"/>
    <w:rsid w:val="00EA7F4F"/>
    <w:rsid w:val="00EE4C8D"/>
    <w:rsid w:val="00F16EBE"/>
    <w:rsid w:val="00F3280A"/>
    <w:rsid w:val="00F60274"/>
    <w:rsid w:val="00F77FB9"/>
    <w:rsid w:val="00F94526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69DFF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8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vie\AppData\Local\Microsoft\Office\16.0\DTS\es-ES%7b8A33DB96-359B-44CF-ABCE-B956AD57177B%7d\%7b0519438B-11C3-4AA4-B46C-C8D14D22996B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3A565EAE2A446FF916A0620D5336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E92E86-4BB7-444D-8D18-68345D4E9920}"/>
      </w:docPartPr>
      <w:docPartBody>
        <w:p w:rsidR="008A7DC1" w:rsidRDefault="00AC1B57" w:rsidP="00AC1B57">
          <w:pPr>
            <w:pStyle w:val="E3A565EAE2A446FF916A0620D5336CF1"/>
          </w:pPr>
          <w:r w:rsidRPr="0059649E">
            <w:rPr>
              <w:lang w:bidi="es-ES"/>
            </w:rPr>
            <w:t>Perfil</w:t>
          </w:r>
        </w:p>
      </w:docPartBody>
    </w:docPart>
    <w:docPart>
      <w:docPartPr>
        <w:name w:val="93C34C10F95E415D9F3E854A79308C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31D916-F1A6-474A-B65A-8BC8DE42B5F8}"/>
      </w:docPartPr>
      <w:docPartBody>
        <w:p w:rsidR="008A7DC1" w:rsidRDefault="00AC1B57" w:rsidP="00AC1B57">
          <w:pPr>
            <w:pStyle w:val="93C34C10F95E415D9F3E854A79308CF9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3E5A528E16A0442A9AF2E9285DA4B8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48B88-DD8D-4E05-9BC2-CA81AA1700C7}"/>
      </w:docPartPr>
      <w:docPartBody>
        <w:p w:rsidR="008A7DC1" w:rsidRDefault="00AC1B57" w:rsidP="00AC1B57">
          <w:pPr>
            <w:pStyle w:val="3E5A528E16A0442A9AF2E9285DA4B8F6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CA8C1A6BAD804FB78DCC49C8D86556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0252E2-A606-4B5E-9D39-D226F9C8A9E3}"/>
      </w:docPartPr>
      <w:docPartBody>
        <w:p w:rsidR="008A7DC1" w:rsidRDefault="00AC1B57" w:rsidP="00AC1B57">
          <w:pPr>
            <w:pStyle w:val="CA8C1A6BAD804FB78DCC49C8D8655641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21D513E57BAB4B42B77C8E45BF4690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6D0C0-6030-428C-A3AC-E0BF14ADC7DE}"/>
      </w:docPartPr>
      <w:docPartBody>
        <w:p w:rsidR="008A7DC1" w:rsidRDefault="00AC1B57" w:rsidP="00AC1B57">
          <w:pPr>
            <w:pStyle w:val="21D513E57BAB4B42B77C8E45BF469013"/>
          </w:pPr>
          <w:r w:rsidRPr="0059649E">
            <w:rPr>
              <w:lang w:bidi="es-ES"/>
            </w:rPr>
            <w:t>Aficiones</w:t>
          </w:r>
        </w:p>
      </w:docPartBody>
    </w:docPart>
    <w:docPart>
      <w:docPartPr>
        <w:name w:val="3AE14159D56F410B9C9D2BB1CF57A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73ECB8-01E1-4A41-BD74-EDC52E2CE9BA}"/>
      </w:docPartPr>
      <w:docPartBody>
        <w:p w:rsidR="008A7DC1" w:rsidRDefault="00AC1B57" w:rsidP="00AC1B57">
          <w:pPr>
            <w:pStyle w:val="3AE14159D56F410B9C9D2BB1CF57A538"/>
          </w:pPr>
          <w:r w:rsidRPr="0059649E">
            <w:rPr>
              <w:lang w:bidi="es-ES"/>
            </w:rPr>
            <w:t>EXPERIENCIA LABORAL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B57"/>
    <w:rsid w:val="005A393B"/>
    <w:rsid w:val="008A7DC1"/>
    <w:rsid w:val="00AC1B57"/>
    <w:rsid w:val="00B9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C42B5C045684650B5F3D92135B447C7">
    <w:name w:val="6C42B5C045684650B5F3D92135B447C7"/>
    <w:rsid w:val="008A7DC1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paragraph" w:customStyle="1" w:styleId="E3A565EAE2A446FF916A0620D5336CF1">
    <w:name w:val="E3A565EAE2A446FF916A0620D5336CF1"/>
    <w:rsid w:val="00AC1B57"/>
  </w:style>
  <w:style w:type="paragraph" w:customStyle="1" w:styleId="93C34C10F95E415D9F3E854A79308CF9">
    <w:name w:val="93C34C10F95E415D9F3E854A79308CF9"/>
    <w:rsid w:val="00AC1B57"/>
  </w:style>
  <w:style w:type="paragraph" w:customStyle="1" w:styleId="3E5A528E16A0442A9AF2E9285DA4B8F6">
    <w:name w:val="3E5A528E16A0442A9AF2E9285DA4B8F6"/>
    <w:rsid w:val="00AC1B57"/>
  </w:style>
  <w:style w:type="paragraph" w:customStyle="1" w:styleId="CA8C1A6BAD804FB78DCC49C8D8655641">
    <w:name w:val="CA8C1A6BAD804FB78DCC49C8D8655641"/>
    <w:rsid w:val="00AC1B57"/>
  </w:style>
  <w:style w:type="paragraph" w:customStyle="1" w:styleId="21D513E57BAB4B42B77C8E45BF469013">
    <w:name w:val="21D513E57BAB4B42B77C8E45BF469013"/>
    <w:rsid w:val="00AC1B57"/>
  </w:style>
  <w:style w:type="paragraph" w:customStyle="1" w:styleId="A2D6B961A6C54F25B51F5827DE2E6BE3">
    <w:name w:val="A2D6B961A6C54F25B51F5827DE2E6BE3"/>
    <w:rsid w:val="00AC1B57"/>
  </w:style>
  <w:style w:type="paragraph" w:customStyle="1" w:styleId="3AE14159D56F410B9C9D2BB1CF57A538">
    <w:name w:val="3AE14159D56F410B9C9D2BB1CF57A538"/>
    <w:rsid w:val="00AC1B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{0519438B-11C3-4AA4-B46C-C8D14D22996B}tf00546271_win32</Template>
  <TotalTime>0</TotalTime>
  <Pages>1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2021-07-28T01:30:00Z</dcterms:created>
  <dcterms:modified xsi:type="dcterms:W3CDTF">2021-07-28T02:28:00Z</dcterms:modified>
</cp:coreProperties>
</file>