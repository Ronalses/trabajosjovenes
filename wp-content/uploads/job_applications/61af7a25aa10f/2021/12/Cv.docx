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20E" w:rsidRPr="002C1884" w:rsidRDefault="00567286">
      <w:pPr>
        <w:pStyle w:val="Nombre"/>
      </w:pPr>
      <w:r>
        <w:t>Nicolas peralta cardenas</w:t>
      </w:r>
    </w:p>
    <w:p w:rsidR="0059120E" w:rsidRPr="002C1884" w:rsidRDefault="00567286">
      <w:pPr>
        <w:pStyle w:val="Informacindecontacto"/>
      </w:pPr>
      <w:r>
        <w:t xml:space="preserve">Aurelio 5270, Villa Sur | </w:t>
      </w:r>
      <w:r w:rsidR="003A675A">
        <w:t>+56949644521 | nicolas.peraltacardenas</w:t>
      </w:r>
      <w:r w:rsidR="00270FCD">
        <w:t>@gmail.com</w:t>
      </w:r>
    </w:p>
    <w:p w:rsidR="0059120E" w:rsidRPr="002C1884" w:rsidRDefault="005A0001">
      <w:pPr>
        <w:pStyle w:val="Ttulo1"/>
      </w:pPr>
      <w:sdt>
        <w:sdtPr>
          <w:id w:val="-819804518"/>
          <w:placeholder>
            <w:docPart w:val="8FFFFC8035DA81409EE643012264C556"/>
          </w:placeholder>
          <w:temporary/>
          <w:showingPlcHdr/>
        </w:sdtPr>
        <w:sdtEndPr/>
        <w:sdtContent>
          <w:r w:rsidR="00267071" w:rsidRPr="002C1884">
            <w:t>Resumen de habilidades</w:t>
          </w:r>
        </w:sdtContent>
      </w:sdt>
    </w:p>
    <w:p w:rsidR="0059120E" w:rsidRPr="002C1884" w:rsidRDefault="0036168A">
      <w:pPr>
        <w:spacing w:after="180"/>
      </w:pPr>
      <w:r>
        <w:t>Me manejo en todo el ámbito computacional</w:t>
      </w:r>
      <w:r w:rsidR="00F35527">
        <w:t xml:space="preserve"> y programaciones</w:t>
      </w:r>
      <w:r w:rsidR="006609DA">
        <w:t xml:space="preserve"> en </w:t>
      </w:r>
      <w:r w:rsidR="00AE46F8">
        <w:t>conjunto</w:t>
      </w:r>
      <w:r w:rsidR="006609DA">
        <w:t xml:space="preserve"> con el marketing y </w:t>
      </w:r>
      <w:r w:rsidR="00AE46F8">
        <w:t>operación en bolsas.</w:t>
      </w:r>
      <w:r>
        <w:t xml:space="preserve"> </w:t>
      </w:r>
    </w:p>
    <w:p w:rsidR="0059120E" w:rsidRPr="002C1884" w:rsidRDefault="005A0001">
      <w:pPr>
        <w:pStyle w:val="Ttulo1"/>
      </w:pPr>
      <w:sdt>
        <w:sdtPr>
          <w:id w:val="-1150367223"/>
          <w:placeholder>
            <w:docPart w:val="A39B090C7BC8B443A606D880DBC636C9"/>
          </w:placeholder>
          <w:temporary/>
          <w:showingPlcHdr/>
        </w:sdtPr>
        <w:sdtEndPr/>
        <w:sdtContent>
          <w:r w:rsidR="00267071" w:rsidRPr="002C1884">
            <w:t>Educación</w:t>
          </w:r>
        </w:sdtContent>
      </w:sdt>
    </w:p>
    <w:p w:rsidR="0059120E" w:rsidRPr="002C1884" w:rsidRDefault="00463AED">
      <w:pPr>
        <w:pStyle w:val="Ttulo2"/>
      </w:pPr>
      <w:r>
        <w:t>4to Medio Completo | Diciembre 2019</w:t>
      </w:r>
    </w:p>
    <w:p w:rsidR="0059120E" w:rsidRPr="002C1884" w:rsidRDefault="0070759F">
      <w:r>
        <w:t>Conocimientos de robótica, programación</w:t>
      </w:r>
      <w:r w:rsidR="006609DA">
        <w:t xml:space="preserve">, matemáticas y marketing. </w:t>
      </w:r>
    </w:p>
    <w:p w:rsidR="0059120E" w:rsidRPr="002C1884" w:rsidRDefault="005A0001">
      <w:pPr>
        <w:pStyle w:val="Ttulo1"/>
      </w:pPr>
      <w:sdt>
        <w:sdtPr>
          <w:id w:val="617349259"/>
          <w:placeholder>
            <w:docPart w:val="E82D648C610DC44C99E0E1C127A6B60C"/>
          </w:placeholder>
          <w:temporary/>
          <w:showingPlcHdr/>
        </w:sdtPr>
        <w:sdtEndPr/>
        <w:sdtContent>
          <w:r w:rsidR="00267071" w:rsidRPr="002C1884">
            <w:t>Experiencia</w:t>
          </w:r>
        </w:sdtContent>
      </w:sdt>
    </w:p>
    <w:p w:rsidR="0059120E" w:rsidRPr="002C1884" w:rsidRDefault="00EC38A6">
      <w:pPr>
        <w:pStyle w:val="Ttulo2"/>
      </w:pPr>
      <w:r>
        <w:t xml:space="preserve">Súper Vecino </w:t>
      </w:r>
    </w:p>
    <w:p w:rsidR="0059120E" w:rsidRPr="002C1884" w:rsidRDefault="00551E43" w:rsidP="00567286">
      <w:pPr>
        <w:pStyle w:val="Ttulo3"/>
      </w:pPr>
      <w:r>
        <w:t xml:space="preserve">Operador de caja, reponedor </w:t>
      </w:r>
      <w:r w:rsidR="00EC38A6">
        <w:t>y encarga</w:t>
      </w:r>
      <w:r w:rsidR="00445856">
        <w:t>do</w:t>
      </w:r>
      <w:r w:rsidR="00EC38A6">
        <w:t xml:space="preserve"> de bodega / </w:t>
      </w:r>
      <w:r w:rsidR="000B6A23">
        <w:t>15-02-2020 hasta</w:t>
      </w:r>
      <w:r w:rsidR="005C40D1">
        <w:t xml:space="preserve"> 19-09-2021</w:t>
      </w:r>
      <w:r w:rsidR="000B6A23">
        <w:t xml:space="preserve"> </w:t>
      </w:r>
      <w:r w:rsidR="00A9267D">
        <w:t xml:space="preserve"> </w:t>
      </w:r>
    </w:p>
    <w:p w:rsidR="0059120E" w:rsidRPr="002C1884" w:rsidRDefault="005A0001">
      <w:pPr>
        <w:pStyle w:val="Ttulo1"/>
      </w:pPr>
      <w:sdt>
        <w:sdtPr>
          <w:id w:val="250401295"/>
          <w:placeholder>
            <w:docPart w:val="4CB3948918B2E54789F2EB29EC2F17EE"/>
          </w:placeholder>
          <w:temporary/>
          <w:showingPlcHdr/>
        </w:sdtPr>
        <w:sdtEndPr/>
        <w:sdtContent>
          <w:r w:rsidR="00267071" w:rsidRPr="002C1884">
            <w:t>Premios y reconocimientos</w:t>
          </w:r>
        </w:sdtContent>
      </w:sdt>
    </w:p>
    <w:p w:rsidR="0059120E" w:rsidRPr="002C1884" w:rsidRDefault="00445856">
      <w:pPr>
        <w:pStyle w:val="Ttulo2"/>
      </w:pPr>
      <w:r>
        <w:t xml:space="preserve">Segundo lugar olimpiadas de matemáticas </w:t>
      </w:r>
    </w:p>
    <w:p w:rsidR="0059120E" w:rsidRDefault="0021254B">
      <w:r>
        <w:t xml:space="preserve">Me eligieron para representar a </w:t>
      </w:r>
      <w:r w:rsidR="004507BD">
        <w:t>mi</w:t>
      </w:r>
      <w:r>
        <w:t xml:space="preserve"> curso en las olimpiadas de matemáticas donde obtuve el segundo luga</w:t>
      </w:r>
      <w:r w:rsidR="004507BD">
        <w:t>r.</w:t>
      </w:r>
    </w:p>
    <w:p w:rsidR="00B86E64" w:rsidRDefault="004507BD">
      <w:r>
        <w:t>Obtención</w:t>
      </w:r>
      <w:r w:rsidR="00B86E64">
        <w:t xml:space="preserve"> de</w:t>
      </w:r>
      <w:r>
        <w:t xml:space="preserve"> </w:t>
      </w:r>
      <w:r w:rsidR="001E5D4A">
        <w:t xml:space="preserve">diploma </w:t>
      </w:r>
      <w:r>
        <w:t>en curso de robótica</w:t>
      </w:r>
      <w:r w:rsidR="00B86E64">
        <w:t>.</w:t>
      </w:r>
    </w:p>
    <w:p w:rsidR="00B86E64" w:rsidRDefault="001E5D4A">
      <w:r>
        <w:t>Diploma / Reconocimiento en marketing y emprendimiento.</w:t>
      </w:r>
    </w:p>
    <w:p w:rsidR="004507BD" w:rsidRDefault="004507BD">
      <w:r>
        <w:t xml:space="preserve">  </w:t>
      </w:r>
    </w:p>
    <w:sectPr w:rsidR="004507BD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0001" w:rsidRDefault="005A0001">
      <w:pPr>
        <w:spacing w:after="0" w:line="240" w:lineRule="auto"/>
      </w:pPr>
      <w:r>
        <w:separator/>
      </w:r>
    </w:p>
  </w:endnote>
  <w:endnote w:type="continuationSeparator" w:id="0">
    <w:p w:rsidR="005A0001" w:rsidRDefault="005A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267071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0001" w:rsidRDefault="005A0001">
      <w:pPr>
        <w:spacing w:after="0" w:line="240" w:lineRule="auto"/>
      </w:pPr>
      <w:r>
        <w:separator/>
      </w:r>
    </w:p>
  </w:footnote>
  <w:footnote w:type="continuationSeparator" w:id="0">
    <w:p w:rsidR="005A0001" w:rsidRDefault="005A0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267071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C456BF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267071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6696C8C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ED"/>
    <w:rsid w:val="000B6A23"/>
    <w:rsid w:val="001E5D4A"/>
    <w:rsid w:val="0021254B"/>
    <w:rsid w:val="00267071"/>
    <w:rsid w:val="00270FCD"/>
    <w:rsid w:val="0036168A"/>
    <w:rsid w:val="003A675A"/>
    <w:rsid w:val="00445856"/>
    <w:rsid w:val="004507BD"/>
    <w:rsid w:val="00463AED"/>
    <w:rsid w:val="00551E43"/>
    <w:rsid w:val="00567286"/>
    <w:rsid w:val="005A0001"/>
    <w:rsid w:val="005C40D1"/>
    <w:rsid w:val="006609DA"/>
    <w:rsid w:val="0070759F"/>
    <w:rsid w:val="007A1217"/>
    <w:rsid w:val="007C0816"/>
    <w:rsid w:val="00A9267D"/>
    <w:rsid w:val="00AE46F8"/>
    <w:rsid w:val="00B86E64"/>
    <w:rsid w:val="00EC38A6"/>
    <w:rsid w:val="00F3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CEF1B"/>
  <w15:docId w15:val="{F995BF27-E36B-834D-B108-22FA7B8A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BF8EA8A-81BB-DD4A-8E73-3056D46BF84B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FFFC8035DA81409EE643012264C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C807B-B0D0-674B-9D2A-202C98788108}"/>
      </w:docPartPr>
      <w:docPartBody>
        <w:p w:rsidR="003500AA" w:rsidRDefault="00E05143">
          <w:pPr>
            <w:pStyle w:val="8FFFFC8035DA81409EE643012264C556"/>
          </w:pPr>
          <w:r>
            <w:t>Skills Summary</w:t>
          </w:r>
        </w:p>
      </w:docPartBody>
    </w:docPart>
    <w:docPart>
      <w:docPartPr>
        <w:name w:val="A39B090C7BC8B443A606D880DBC63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1FFB8-E95E-114D-9F42-F5E8149BD1A3}"/>
      </w:docPartPr>
      <w:docPartBody>
        <w:p w:rsidR="003500AA" w:rsidRDefault="00E05143">
          <w:pPr>
            <w:pStyle w:val="A39B090C7BC8B443A606D880DBC636C9"/>
          </w:pPr>
          <w:r>
            <w:t>Education</w:t>
          </w:r>
        </w:p>
      </w:docPartBody>
    </w:docPart>
    <w:docPart>
      <w:docPartPr>
        <w:name w:val="E82D648C610DC44C99E0E1C127A6B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FAEBF-2857-7840-A28B-549991D874B3}"/>
      </w:docPartPr>
      <w:docPartBody>
        <w:p w:rsidR="003500AA" w:rsidRDefault="00E05143">
          <w:pPr>
            <w:pStyle w:val="E82D648C610DC44C99E0E1C127A6B60C"/>
          </w:pPr>
          <w:r>
            <w:t>Experience</w:t>
          </w:r>
        </w:p>
      </w:docPartBody>
    </w:docPart>
    <w:docPart>
      <w:docPartPr>
        <w:name w:val="4CB3948918B2E54789F2EB29EC2F1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B8267-9D5D-1B45-8598-41BB174BC6BA}"/>
      </w:docPartPr>
      <w:docPartBody>
        <w:p w:rsidR="003500AA" w:rsidRDefault="00E05143">
          <w:pPr>
            <w:pStyle w:val="4CB3948918B2E54789F2EB29EC2F17EE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43"/>
    <w:rsid w:val="003500AA"/>
    <w:rsid w:val="00E02372"/>
    <w:rsid w:val="00E0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FFFC8035DA81409EE643012264C556">
    <w:name w:val="8FFFFC8035DA81409EE643012264C556"/>
  </w:style>
  <w:style w:type="paragraph" w:customStyle="1" w:styleId="A39B090C7BC8B443A606D880DBC636C9">
    <w:name w:val="A39B090C7BC8B443A606D880DBC636C9"/>
  </w:style>
  <w:style w:type="paragraph" w:customStyle="1" w:styleId="E82D648C610DC44C99E0E1C127A6B60C">
    <w:name w:val="E82D648C610DC44C99E0E1C127A6B60C"/>
  </w:style>
  <w:style w:type="paragraph" w:customStyle="1" w:styleId="4CB3948918B2E54789F2EB29EC2F17EE">
    <w:name w:val="4CB3948918B2E54789F2EB29EC2F17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%7b9BF8EA8A-81BB-DD4A-8E73-3056D46BF84B%7dtf50002038.dotx</Template>
  <TotalTime>16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56949644521</cp:lastModifiedBy>
  <cp:revision>22</cp:revision>
  <dcterms:created xsi:type="dcterms:W3CDTF">2021-12-06T04:23:00Z</dcterms:created>
  <dcterms:modified xsi:type="dcterms:W3CDTF">2021-12-07T15:09:00Z</dcterms:modified>
</cp:coreProperties>
</file>