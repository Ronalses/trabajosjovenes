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3D5552E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827FAA9" w14:textId="59194202" w:rsidR="001B2ABD" w:rsidRPr="0059649E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0C8035B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4358B5B" w14:textId="23653A99" w:rsidR="001B2ABD" w:rsidRPr="0041201F" w:rsidRDefault="0041201F" w:rsidP="001B2ABD">
            <w:pPr>
              <w:pStyle w:val="Ttulo"/>
              <w:rPr>
                <w:sz w:val="56"/>
                <w:szCs w:val="56"/>
              </w:rPr>
            </w:pPr>
            <w:r w:rsidRPr="0041201F">
              <w:rPr>
                <w:sz w:val="56"/>
                <w:szCs w:val="56"/>
              </w:rPr>
              <w:t>Dafne Karin reinoso ahumada</w:t>
            </w:r>
          </w:p>
          <w:p w14:paraId="252FFEF9" w14:textId="5FBE093A" w:rsidR="001B2ABD" w:rsidRPr="0059649E" w:rsidRDefault="001B2ABD" w:rsidP="001B2ABD">
            <w:pPr>
              <w:pStyle w:val="Subttulo"/>
            </w:pPr>
          </w:p>
        </w:tc>
      </w:tr>
      <w:tr w:rsidR="001B2ABD" w:rsidRPr="0059649E" w14:paraId="79308C8A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7E984E8F5DD4890929E854B18664E6B"/>
              </w:placeholder>
              <w:temporary/>
              <w:showingPlcHdr/>
              <w15:appearance w15:val="hidden"/>
            </w:sdtPr>
            <w:sdtEndPr/>
            <w:sdtContent>
              <w:p w14:paraId="0D5B17FB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0BA9D009" w14:textId="664D4B61" w:rsidR="00FD10FF" w:rsidRPr="00FD10FF" w:rsidRDefault="0041201F" w:rsidP="00FD10FF">
            <w:r>
              <w:t xml:space="preserve">Me considero una persona perseverante, paciente, organizada y con </w:t>
            </w:r>
            <w:r w:rsidR="007C190E">
              <w:t>la mejor</w:t>
            </w:r>
            <w:r>
              <w:t xml:space="preserve"> disposición al momento</w:t>
            </w:r>
            <w:r w:rsidR="00FD10FF">
              <w:t xml:space="preserve"> de desempeñarme laboralmente y al </w:t>
            </w:r>
            <w:r>
              <w:t xml:space="preserve">relacionarme con </w:t>
            </w:r>
            <w:r w:rsidR="007C190E">
              <w:t>personas de manera directa</w:t>
            </w:r>
            <w:r>
              <w:t>, ya que en mi carrera lo principal es buen trato con las personas y saber llegar a ellas de la mejor manera. No me cuesta aprender, y aunque no he tenido ninguna experiencia laboral previa, en la vida diaria, me suelo adaptar fácilmente.</w:t>
            </w:r>
          </w:p>
        </w:tc>
        <w:tc>
          <w:tcPr>
            <w:tcW w:w="720" w:type="dxa"/>
          </w:tcPr>
          <w:p w14:paraId="0C9EB1BB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DA41B50549B43B29DD7606A26C57345"/>
              </w:placeholder>
              <w:temporary/>
              <w:showingPlcHdr/>
              <w15:appearance w15:val="hidden"/>
            </w:sdtPr>
            <w:sdtEndPr/>
            <w:sdtContent>
              <w:p w14:paraId="3F14F8D9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229B733A" w14:textId="13C934C5" w:rsidR="00036450" w:rsidRPr="0059649E" w:rsidRDefault="0041201F" w:rsidP="00B359E4">
            <w:pPr>
              <w:pStyle w:val="Ttulo4"/>
            </w:pPr>
            <w:r>
              <w:t>Colegio San José</w:t>
            </w:r>
          </w:p>
          <w:p w14:paraId="3FFA83A2" w14:textId="451E3B3A" w:rsidR="00036450" w:rsidRDefault="0041201F" w:rsidP="00FD10FF">
            <w:pPr>
              <w:pStyle w:val="Fecha"/>
              <w:rPr>
                <w:lang w:bidi="es-ES"/>
              </w:rPr>
            </w:pPr>
            <w:r>
              <w:t>2009</w:t>
            </w:r>
            <w:r w:rsidR="00036450" w:rsidRPr="0059649E">
              <w:rPr>
                <w:lang w:bidi="es-ES"/>
              </w:rPr>
              <w:t xml:space="preserve"> </w:t>
            </w:r>
            <w:r w:rsidR="00FD10FF"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2015</w:t>
            </w:r>
            <w:r w:rsidR="00FD10FF">
              <w:rPr>
                <w:lang w:bidi="es-ES"/>
              </w:rPr>
              <w:t>, desde primero a séptimo básico, destacando por mi promedio y participación en clases.</w:t>
            </w:r>
          </w:p>
          <w:p w14:paraId="20397515" w14:textId="77777777" w:rsidR="00FD10FF" w:rsidRPr="00FD10FF" w:rsidRDefault="00FD10FF" w:rsidP="00FD10FF">
            <w:pPr>
              <w:rPr>
                <w:lang w:bidi="es-ES"/>
              </w:rPr>
            </w:pPr>
          </w:p>
          <w:p w14:paraId="0898B226" w14:textId="34574584" w:rsidR="00036450" w:rsidRPr="0059649E" w:rsidRDefault="0041201F" w:rsidP="00B359E4">
            <w:pPr>
              <w:pStyle w:val="Ttulo4"/>
            </w:pPr>
            <w:r>
              <w:t>Instituto San Pablo Misionero</w:t>
            </w:r>
          </w:p>
          <w:p w14:paraId="6E6189EA" w14:textId="67CC35FC" w:rsidR="00FD10FF" w:rsidRDefault="0041201F" w:rsidP="00FD10FF">
            <w:pPr>
              <w:pStyle w:val="Fecha"/>
            </w:pPr>
            <w:r>
              <w:t>2016</w:t>
            </w:r>
            <w:r w:rsidR="00036450" w:rsidRPr="0059649E">
              <w:rPr>
                <w:lang w:bidi="es-ES"/>
              </w:rPr>
              <w:t xml:space="preserve"> </w:t>
            </w:r>
            <w:r w:rsidR="00FD10FF"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2020</w:t>
            </w:r>
            <w:r w:rsidR="00FD10FF">
              <w:t>, desde octavo básico a cuarto, seguí destacando por mi rendimiento académico estando constantemente entre los mejores cinco promedios de mi generación, siendo participativa en actividades extraprogramáticas que organizaba el colegio.</w:t>
            </w:r>
          </w:p>
          <w:p w14:paraId="214AF791" w14:textId="77777777" w:rsidR="00FD10FF" w:rsidRPr="00FD10FF" w:rsidRDefault="00FD10FF" w:rsidP="00FD10FF"/>
          <w:p w14:paraId="2BF13319" w14:textId="2EA13C50" w:rsidR="00FD10FF" w:rsidRPr="00FD10FF" w:rsidRDefault="00FD10FF" w:rsidP="00FD10FF">
            <w:r>
              <w:t>Actualmente me encuentro cursando el primer año de Kinesiología en la Universidad San Sebastián.</w:t>
            </w:r>
          </w:p>
          <w:sdt>
            <w:sdtPr>
              <w:id w:val="1001553383"/>
              <w:placeholder>
                <w:docPart w:val="9B6A7ACF59164959848BDEBFD889F9BB"/>
              </w:placeholder>
              <w:temporary/>
              <w:showingPlcHdr/>
              <w15:appearance w15:val="hidden"/>
            </w:sdtPr>
            <w:sdtEndPr/>
            <w:sdtContent>
              <w:p w14:paraId="130C3C0D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E1536C6" w14:textId="0BBF9669" w:rsidR="004D3011" w:rsidRPr="0059649E" w:rsidRDefault="004D3011" w:rsidP="004D3011"/>
          <w:p w14:paraId="3EE3341A" w14:textId="13120606" w:rsidR="004D3011" w:rsidRPr="0059649E" w:rsidRDefault="0041201F" w:rsidP="00036450">
            <w:r>
              <w:t>No he tenido ninguna experiencia laboral, pero ansío que esta sea la primera al estar más cerca del área de deportes, en la cual me quiero especializar luego de sacar mi carrera, y de igual manera ir adquiriendo más experiencia al estar trabajando directamente con público.</w:t>
            </w:r>
          </w:p>
          <w:p w14:paraId="0A432BE6" w14:textId="77777777" w:rsidR="00036450" w:rsidRDefault="0041201F" w:rsidP="0041201F">
            <w:pPr>
              <w:pStyle w:val="Ttulo2"/>
            </w:pPr>
            <w:r w:rsidRPr="0041201F">
              <w:t>Datos</w:t>
            </w:r>
            <w:r>
              <w:t xml:space="preserve"> personales</w:t>
            </w:r>
          </w:p>
          <w:p w14:paraId="40C79F2D" w14:textId="6F8591DA" w:rsidR="0041201F" w:rsidRDefault="0041201F" w:rsidP="0041201F">
            <w:r>
              <w:t xml:space="preserve">Dirección: Pedro sancho de la hoz #14750, block 3 </w:t>
            </w:r>
            <w:proofErr w:type="spellStart"/>
            <w:r>
              <w:t>dpto</w:t>
            </w:r>
            <w:proofErr w:type="spellEnd"/>
            <w:r>
              <w:t xml:space="preserve"> 107 </w:t>
            </w:r>
          </w:p>
          <w:p w14:paraId="179113C6" w14:textId="77777777" w:rsidR="0041201F" w:rsidRDefault="0041201F" w:rsidP="0041201F"/>
          <w:p w14:paraId="7BF00785" w14:textId="1CF5AA40" w:rsidR="0041201F" w:rsidRDefault="0041201F" w:rsidP="0041201F">
            <w:r>
              <w:t xml:space="preserve">Código postal: 8070881       Ciudad: Santiago </w:t>
            </w:r>
          </w:p>
          <w:p w14:paraId="0BBDBEA4" w14:textId="77777777" w:rsidR="0041201F" w:rsidRDefault="0041201F" w:rsidP="0041201F"/>
          <w:p w14:paraId="181FA8A7" w14:textId="33B04116" w:rsidR="0041201F" w:rsidRDefault="0041201F" w:rsidP="0041201F">
            <w:r>
              <w:t xml:space="preserve">Número de teléfono: +56941230699 </w:t>
            </w:r>
          </w:p>
          <w:p w14:paraId="0D2D9D3D" w14:textId="77777777" w:rsidR="0041201F" w:rsidRDefault="0041201F" w:rsidP="0041201F"/>
          <w:p w14:paraId="7D830F84" w14:textId="09473E4C" w:rsidR="0041201F" w:rsidRDefault="0041201F" w:rsidP="0041201F">
            <w:r>
              <w:t xml:space="preserve">Correo electrónico: harrietahumada@gmail.com </w:t>
            </w:r>
          </w:p>
          <w:p w14:paraId="5994F4ED" w14:textId="77777777" w:rsidR="0041201F" w:rsidRDefault="0041201F" w:rsidP="0041201F"/>
          <w:p w14:paraId="51850253" w14:textId="29F5E668" w:rsidR="0041201F" w:rsidRDefault="0041201F" w:rsidP="0041201F">
            <w:r>
              <w:t xml:space="preserve">Fecha de nacimiento: 11-05-2003 </w:t>
            </w:r>
          </w:p>
          <w:p w14:paraId="07C71667" w14:textId="203FEBE0" w:rsidR="0041201F" w:rsidRDefault="0041201F" w:rsidP="0041201F"/>
          <w:p w14:paraId="4F48B65B" w14:textId="568DD93E" w:rsidR="00FD10FF" w:rsidRDefault="00FD10FF" w:rsidP="0041201F">
            <w:r>
              <w:t>Edad: 18 años</w:t>
            </w:r>
          </w:p>
          <w:p w14:paraId="1AD3F7CB" w14:textId="77777777" w:rsidR="00FD10FF" w:rsidRDefault="00FD10FF" w:rsidP="0041201F"/>
          <w:p w14:paraId="58881F95" w14:textId="42851D6F" w:rsidR="0041201F" w:rsidRPr="0041201F" w:rsidRDefault="0041201F" w:rsidP="0041201F">
            <w:r>
              <w:t>Género: Mujer</w:t>
            </w:r>
          </w:p>
        </w:tc>
      </w:tr>
    </w:tbl>
    <w:p w14:paraId="568C7C2C" w14:textId="77777777" w:rsidR="0043117B" w:rsidRPr="0059649E" w:rsidRDefault="00CC1640" w:rsidP="000C45FF">
      <w:pPr>
        <w:tabs>
          <w:tab w:val="left" w:pos="990"/>
        </w:tabs>
      </w:pPr>
    </w:p>
    <w:sectPr w:rsidR="0043117B" w:rsidRPr="0059649E" w:rsidSect="0059649E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169C" w14:textId="77777777" w:rsidR="0041201F" w:rsidRDefault="0041201F" w:rsidP="000C45FF">
      <w:r>
        <w:separator/>
      </w:r>
    </w:p>
  </w:endnote>
  <w:endnote w:type="continuationSeparator" w:id="0">
    <w:p w14:paraId="226E7FD0" w14:textId="77777777" w:rsidR="0041201F" w:rsidRDefault="0041201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780B" w14:textId="77777777" w:rsidR="0041201F" w:rsidRDefault="0041201F" w:rsidP="000C45FF">
      <w:r>
        <w:separator/>
      </w:r>
    </w:p>
  </w:footnote>
  <w:footnote w:type="continuationSeparator" w:id="0">
    <w:p w14:paraId="4EC1C62C" w14:textId="77777777" w:rsidR="0041201F" w:rsidRDefault="0041201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E0E77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9CD9A25" wp14:editId="0F9F786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1F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201F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C190E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CC1640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  <w:rsid w:val="00FD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E913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\AppData\Local\Microsoft\Office\16.0\DTS\es-ES%7b8F8DF288-73E4-4E6D-9EE1-EE2DC24ABF85%7d\%7b0EF23432-52A9-451E-B20C-D4C93FC2FC4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E984E8F5DD4890929E854B18664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7BA1F-D1FC-4AAC-9D17-989AE2544EDE}"/>
      </w:docPartPr>
      <w:docPartBody>
        <w:p w:rsidR="00FD657A" w:rsidRDefault="00FD657A">
          <w:pPr>
            <w:pStyle w:val="77E984E8F5DD4890929E854B18664E6B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4DA41B50549B43B29DD7606A26C57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7990F-D5B1-4D37-8A08-B0BB0336221B}"/>
      </w:docPartPr>
      <w:docPartBody>
        <w:p w:rsidR="00FD657A" w:rsidRDefault="00FD657A">
          <w:pPr>
            <w:pStyle w:val="4DA41B50549B43B29DD7606A26C57345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9B6A7ACF59164959848BDEBFD889F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FFDBB-8A62-4583-8962-F379A7461231}"/>
      </w:docPartPr>
      <w:docPartBody>
        <w:p w:rsidR="00FD657A" w:rsidRDefault="00FD657A">
          <w:pPr>
            <w:pStyle w:val="9B6A7ACF59164959848BDEBFD889F9BB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7A"/>
    <w:rsid w:val="00FD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E984E8F5DD4890929E854B18664E6B">
    <w:name w:val="77E984E8F5DD4890929E854B18664E6B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4DA41B50549B43B29DD7606A26C57345">
    <w:name w:val="4DA41B50549B43B29DD7606A26C57345"/>
  </w:style>
  <w:style w:type="paragraph" w:customStyle="1" w:styleId="9B6A7ACF59164959848BDEBFD889F9BB">
    <w:name w:val="9B6A7ACF59164959848BDEBFD889F9BB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{0EF23432-52A9-451E-B20C-D4C93FC2FC4C}tf00546271_win32</Template>
  <TotalTime>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2021-10-14T00:32:00Z</dcterms:created>
  <dcterms:modified xsi:type="dcterms:W3CDTF">2021-10-14T00:32:00Z</dcterms:modified>
</cp:coreProperties>
</file>