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8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de host principal"/>
      </w:tblPr>
      <w:tblGrid>
        <w:gridCol w:w="3846"/>
        <w:gridCol w:w="6855"/>
      </w:tblGrid>
      <w:tr w:rsidR="002C2CDD" w:rsidRPr="00906BEE" w14:paraId="514D8128" w14:textId="77777777" w:rsidTr="00CD2F39">
        <w:trPr>
          <w:trHeight w:val="2087"/>
        </w:trPr>
        <w:tc>
          <w:tcPr>
            <w:tcW w:w="3846" w:type="dxa"/>
            <w:tcMar>
              <w:top w:w="504" w:type="dxa"/>
              <w:right w:w="720" w:type="dxa"/>
            </w:tcMar>
          </w:tcPr>
          <w:p w14:paraId="7C98BBD9" w14:textId="7132D732" w:rsidR="00523479" w:rsidRPr="00906BEE" w:rsidRDefault="00FB0EC9" w:rsidP="00523479">
            <w:pPr>
              <w:pStyle w:val="Iniciales"/>
            </w:pPr>
            <w:r>
              <w:rPr>
                <w:noProof/>
                <w:lang w:bidi="es-E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50E15515" wp14:editId="04DDF094">
                      <wp:simplePos x="0" y="0"/>
                      <wp:positionH relativeFrom="column">
                        <wp:posOffset>204047</wp:posOffset>
                      </wp:positionH>
                      <wp:positionV relativeFrom="paragraph">
                        <wp:posOffset>-511810</wp:posOffset>
                      </wp:positionV>
                      <wp:extent cx="6470861" cy="1557867"/>
                      <wp:effectExtent l="0" t="0" r="6350" b="4445"/>
                      <wp:wrapNone/>
                      <wp:docPr id="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70861" cy="1557867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8E574E" id="Grupo 1" o:spid="_x0000_s1026" style="position:absolute;margin-left:16.05pt;margin-top:-40.3pt;width:509.5pt;height:122.65pt;z-index:-251657216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">
        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írculo bl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</w:p>
          <w:p w14:paraId="0A6B6B92" w14:textId="77777777" w:rsidR="00A50939" w:rsidRPr="00906BEE" w:rsidRDefault="00587B83" w:rsidP="007569C1">
            <w:pPr>
              <w:pStyle w:val="Ttulo3"/>
            </w:pPr>
            <w:sdt>
              <w:sdtPr>
                <w:alias w:val="Objetivo:"/>
                <w:tag w:val="Objetivo:"/>
                <w:id w:val="319159961"/>
                <w:placeholder>
                  <w:docPart w:val="22A0FD8AF11640C79A63E9485D2EE477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rPr>
                    <w:lang w:bidi="es-ES"/>
                  </w:rPr>
                  <w:t>Objetivo</w:t>
                </w:r>
              </w:sdtContent>
            </w:sdt>
          </w:p>
          <w:p w14:paraId="14D2BF97" w14:textId="29183F24" w:rsidR="00760D0D" w:rsidRPr="00760D0D" w:rsidRDefault="00760D0D" w:rsidP="00760D0D">
            <w:pPr>
              <w:numPr>
                <w:ilvl w:val="0"/>
                <w:numId w:val="11"/>
              </w:numPr>
              <w:rPr>
                <w:b/>
                <w:bCs/>
                <w:u w:val="single"/>
                <w:lang w:val="es-AR"/>
              </w:rPr>
            </w:pPr>
            <w:r w:rsidRPr="00760D0D">
              <w:rPr>
                <w:lang w:val="es-AR"/>
              </w:rPr>
              <w:t xml:space="preserve">Mi objetivo es poder adquirir más experiencia laboral para poder aprender nuevos conocimientos </w:t>
            </w:r>
            <w:r>
              <w:rPr>
                <w:lang w:val="es-AR"/>
              </w:rPr>
              <w:t xml:space="preserve">y desarrollarme </w:t>
            </w:r>
            <w:r w:rsidRPr="00760D0D">
              <w:rPr>
                <w:lang w:val="es-AR"/>
              </w:rPr>
              <w:t>laboral</w:t>
            </w:r>
            <w:r>
              <w:rPr>
                <w:lang w:val="es-AR"/>
              </w:rPr>
              <w:t>mente.</w:t>
            </w:r>
          </w:p>
          <w:p w14:paraId="740CB4B5" w14:textId="77777777" w:rsidR="00760D0D" w:rsidRPr="00760D0D" w:rsidRDefault="00760D0D" w:rsidP="00760D0D">
            <w:pPr>
              <w:rPr>
                <w:lang w:val="es-AR"/>
              </w:rPr>
            </w:pPr>
          </w:p>
          <w:p w14:paraId="6B854F09" w14:textId="3B404482" w:rsidR="002C2CDD" w:rsidRPr="00760D0D" w:rsidRDefault="002C2CDD" w:rsidP="00760D0D">
            <w:pPr>
              <w:rPr>
                <w:lang w:val="es-AR"/>
              </w:rPr>
            </w:pPr>
          </w:p>
          <w:p w14:paraId="7435F4A4" w14:textId="77777777" w:rsidR="002C2CDD" w:rsidRPr="00906BEE" w:rsidRDefault="00587B83" w:rsidP="007569C1">
            <w:pPr>
              <w:pStyle w:val="Ttulo3"/>
            </w:pPr>
            <w:sdt>
              <w:sdtPr>
                <w:alias w:val="Aptitudes:"/>
                <w:tag w:val="Aptitudes:"/>
                <w:id w:val="1490835561"/>
                <w:placeholder>
                  <w:docPart w:val="765A2E061B6D424394A74A7AA2E3C3B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Aptitudes</w:t>
                </w:r>
              </w:sdtContent>
            </w:sdt>
          </w:p>
          <w:p w14:paraId="5D7F68CE" w14:textId="77777777" w:rsidR="00741125" w:rsidRDefault="00760D0D" w:rsidP="00741125">
            <w:r>
              <w:t xml:space="preserve">-Responsable </w:t>
            </w:r>
          </w:p>
          <w:p w14:paraId="6AB70252" w14:textId="77777777" w:rsidR="00760D0D" w:rsidRDefault="00760D0D" w:rsidP="00741125">
            <w:r>
              <w:t xml:space="preserve">-Proactiva </w:t>
            </w:r>
          </w:p>
          <w:p w14:paraId="384270D2" w14:textId="54713D58" w:rsidR="00760D0D" w:rsidRDefault="00760D0D" w:rsidP="00741125">
            <w:r>
              <w:t>-Adaptabilidad</w:t>
            </w:r>
          </w:p>
          <w:p w14:paraId="78BF274A" w14:textId="77777777" w:rsidR="00760D0D" w:rsidRDefault="00760D0D" w:rsidP="00741125">
            <w:r>
              <w:t xml:space="preserve">-Perseverancia </w:t>
            </w:r>
          </w:p>
          <w:p w14:paraId="54F738D4" w14:textId="78DE2F4C" w:rsidR="00760D0D" w:rsidRPr="00906BEE" w:rsidRDefault="00760D0D" w:rsidP="00741125">
            <w:r>
              <w:t xml:space="preserve">-Puntual </w:t>
            </w:r>
          </w:p>
        </w:tc>
        <w:tc>
          <w:tcPr>
            <w:tcW w:w="6854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5872" w:type="dxa"/>
              <w:tblInd w:w="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Diseño de tabla de título"/>
            </w:tblPr>
            <w:tblGrid>
              <w:gridCol w:w="5872"/>
            </w:tblGrid>
            <w:tr w:rsidR="00C612DA" w:rsidRPr="00906BEE" w14:paraId="18E05F3D" w14:textId="77777777" w:rsidTr="00760D0D">
              <w:trPr>
                <w:trHeight w:hRule="exact" w:val="1190"/>
              </w:trPr>
              <w:tc>
                <w:tcPr>
                  <w:tcW w:w="5872" w:type="dxa"/>
                  <w:vAlign w:val="center"/>
                </w:tcPr>
                <w:p w14:paraId="2B4C0398" w14:textId="14BC5467" w:rsidR="00C612DA" w:rsidRPr="00760D0D" w:rsidRDefault="00587B83" w:rsidP="00C612DA">
                  <w:pPr>
                    <w:pStyle w:val="Ttulo1"/>
                    <w:outlineLvl w:val="0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alias w:val="Escriba su nombre:"/>
                      <w:tag w:val="Escriba su nombre:"/>
                      <w:id w:val="-296147368"/>
                      <w:placeholder>
                        <w:docPart w:val="B8714B3D1FCE4105858282C0248AF47B"/>
                      </w:placeholder>
                      <w15:appearance w15:val="hidden"/>
                    </w:sdtPr>
                    <w:sdtEndPr/>
                    <w:sdtContent>
                      <w:r w:rsidR="00B25C8F" w:rsidRPr="00760D0D">
                        <w:rPr>
                          <w:sz w:val="18"/>
                          <w:szCs w:val="18"/>
                        </w:rPr>
                        <w:t>cONSTANZA SCARLETTE SANDOVAL CERON</w:t>
                      </w:r>
                    </w:sdtContent>
                  </w:sdt>
                </w:p>
                <w:p w14:paraId="1E32AB3F" w14:textId="1BD6B728" w:rsidR="00906BEE" w:rsidRPr="00906BEE" w:rsidRDefault="00587B83" w:rsidP="00906BEE">
                  <w:pPr>
                    <w:pStyle w:val="Ttulo2"/>
                    <w:outlineLvl w:val="1"/>
                  </w:pPr>
                  <w:sdt>
                    <w:sdtPr>
                      <w:rPr>
                        <w:sz w:val="18"/>
                        <w:szCs w:val="18"/>
                      </w:rPr>
                      <w:alias w:val="Escriba la profesión o el sector:"/>
                      <w:tag w:val="Escriba la profesión o el sector:"/>
                      <w:id w:val="-223601802"/>
                      <w:placeholder>
                        <w:docPart w:val="DD33BB517AFA4C89B8D527591C0EC666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B25C8F" w:rsidRPr="00760D0D">
                        <w:rPr>
                          <w:sz w:val="18"/>
                          <w:szCs w:val="18"/>
                          <w:lang w:bidi="es-ES"/>
                        </w:rPr>
                        <w:t>19 AÑOS</w:t>
                      </w:r>
                      <w:r w:rsidR="00B25C8F" w:rsidRPr="00760D0D">
                        <w:rPr>
                          <w:sz w:val="18"/>
                          <w:szCs w:val="18"/>
                          <w:lang w:bidi="es-ES"/>
                        </w:rPr>
                        <w:br/>
                      </w:r>
                      <w:r w:rsidR="00B25C8F" w:rsidRPr="00760D0D">
                        <w:rPr>
                          <w:sz w:val="18"/>
                          <w:szCs w:val="18"/>
                        </w:rPr>
                        <w:t>02 DE MARZO DEL 2</w:t>
                      </w:r>
                      <w:r w:rsidR="00760D0D">
                        <w:rPr>
                          <w:sz w:val="18"/>
                          <w:szCs w:val="18"/>
                        </w:rPr>
                        <w:t>002</w:t>
                      </w:r>
                      <w:r w:rsidR="00760D0D" w:rsidRPr="00760D0D">
                        <w:rPr>
                          <w:sz w:val="18"/>
                          <w:szCs w:val="18"/>
                        </w:rPr>
                        <w:br/>
                        <w:t xml:space="preserve">santiago </w:t>
                      </w:r>
                      <w:r w:rsidR="00760D0D">
                        <w:rPr>
                          <w:sz w:val="18"/>
                          <w:szCs w:val="18"/>
                        </w:rPr>
                        <w:t>arcos 2238 -peñaflor</w:t>
                      </w:r>
                      <w:r w:rsidR="00760D0D">
                        <w:rPr>
                          <w:sz w:val="18"/>
                          <w:szCs w:val="18"/>
                        </w:rPr>
                        <w:br/>
                        <w:t xml:space="preserve">soltera </w:t>
                      </w:r>
                      <w:r w:rsidR="0002429B" w:rsidRPr="00760D0D">
                        <w:rPr>
                          <w:sz w:val="18"/>
                          <w:szCs w:val="18"/>
                        </w:rPr>
                        <w:br/>
                      </w:r>
                      <w:r w:rsidR="00B25C8F" w:rsidRPr="00760D0D">
                        <w:rPr>
                          <w:sz w:val="18"/>
                          <w:szCs w:val="18"/>
                        </w:rPr>
                        <w:br/>
                      </w:r>
                    </w:sdtContent>
                  </w:sdt>
                </w:p>
              </w:tc>
            </w:tr>
          </w:tbl>
          <w:p w14:paraId="72B26858" w14:textId="50D801E9" w:rsidR="002C2CDD" w:rsidRPr="00906BEE" w:rsidRDefault="00587B83" w:rsidP="007569C1">
            <w:pPr>
              <w:pStyle w:val="Ttulo3"/>
            </w:pPr>
            <w:sdt>
              <w:sdtPr>
                <w:alias w:val="Experiencia:"/>
                <w:tag w:val="Experiencia:"/>
                <w:id w:val="1217937480"/>
                <w:placeholder>
                  <w:docPart w:val="F2D3A69FBF6040F994CF3BFDBD11C5E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Experiencia</w:t>
                </w:r>
              </w:sdtContent>
            </w:sdt>
          </w:p>
          <w:p w14:paraId="05B4BACD" w14:textId="223B182E" w:rsidR="00CD2F39" w:rsidRDefault="00760D0D" w:rsidP="00CD2F39">
            <w:r>
              <w:t>-</w:t>
            </w:r>
            <w:r w:rsidR="00CD2F39">
              <w:t xml:space="preserve">Practica del </w:t>
            </w:r>
            <w:r w:rsidR="00CD2F39">
              <w:t>técnico</w:t>
            </w:r>
            <w:r w:rsidR="00CD2F39">
              <w:t xml:space="preserve"> en recursos humanos en almacenes parís </w:t>
            </w:r>
          </w:p>
          <w:p w14:paraId="33BABFEC" w14:textId="11914B90" w:rsidR="002C2CDD" w:rsidRPr="00906BEE" w:rsidRDefault="00CD2F39" w:rsidP="00CD2F39">
            <w:r>
              <w:t>(Mall Arauco Maipú, Región Metropolitana, Santiago, Maipú)</w:t>
            </w:r>
            <w:r w:rsidR="00760D0D">
              <w:t xml:space="preserve"> 2020</w:t>
            </w:r>
          </w:p>
          <w:p w14:paraId="76811E9E" w14:textId="77777777" w:rsidR="00CD2F39" w:rsidRDefault="00CD2F39" w:rsidP="00CD2F39"/>
          <w:p w14:paraId="66548BD5" w14:textId="501B56DB" w:rsidR="00CD2F39" w:rsidRDefault="00760D0D" w:rsidP="00CD2F39">
            <w:r>
              <w:t>-</w:t>
            </w:r>
            <w:r w:rsidR="00CD2F39">
              <w:t xml:space="preserve">Bata Chile: Vendedora </w:t>
            </w:r>
          </w:p>
          <w:p w14:paraId="1F884131" w14:textId="51E10B28" w:rsidR="002C2CDD" w:rsidRDefault="00CD2F39" w:rsidP="00CD2F39">
            <w:r>
              <w:t>(Mall plaza Alameda, Región Metropolitana, Santiago, Estación Central)</w:t>
            </w:r>
            <w:r w:rsidR="00760D0D">
              <w:t xml:space="preserve"> 2019</w:t>
            </w:r>
          </w:p>
          <w:p w14:paraId="112976B6" w14:textId="7EBBDDA9" w:rsidR="00CD2F39" w:rsidRDefault="00CD2F39" w:rsidP="00CD2F39"/>
          <w:p w14:paraId="308DA86D" w14:textId="43DFE799" w:rsidR="00CD2F39" w:rsidRDefault="00760D0D" w:rsidP="00CD2F39">
            <w:r>
              <w:t>-</w:t>
            </w:r>
            <w:r w:rsidR="00CD2F39">
              <w:t xml:space="preserve">Weinbrenner: Vendedora </w:t>
            </w:r>
          </w:p>
          <w:p w14:paraId="0833896B" w14:textId="2A096FF1" w:rsidR="00CD2F39" w:rsidRDefault="00CD2F39" w:rsidP="00CD2F39">
            <w:r>
              <w:t>(Mall Paseo Arauco Estación, Región Metropolitana, Santiago, Estación Central)</w:t>
            </w:r>
            <w:r>
              <w:t xml:space="preserve"> 2019</w:t>
            </w:r>
          </w:p>
          <w:p w14:paraId="2FB36100" w14:textId="0F9D10B3" w:rsidR="00CD2F39" w:rsidRDefault="00CD2F39" w:rsidP="00CD2F39"/>
          <w:p w14:paraId="17965263" w14:textId="7FC4C2D4" w:rsidR="00CD2F39" w:rsidRDefault="00760D0D" w:rsidP="00CD2F39">
            <w:r>
              <w:t>-</w:t>
            </w:r>
            <w:r w:rsidR="00CD2F39">
              <w:t xml:space="preserve">Coney jump: vendedora </w:t>
            </w:r>
          </w:p>
          <w:p w14:paraId="35186CA5" w14:textId="59C942DA" w:rsidR="00CD2F39" w:rsidRPr="00906BEE" w:rsidRDefault="00CD2F39" w:rsidP="00CD2F39">
            <w:r>
              <w:t xml:space="preserve">(Mall plaza alameda, región metropolitana, Santiago, estación central) actual </w:t>
            </w:r>
          </w:p>
          <w:p w14:paraId="4939B5FD" w14:textId="7A0A59EA" w:rsidR="002C2CDD" w:rsidRPr="00906BEE" w:rsidRDefault="00587B83" w:rsidP="007569C1">
            <w:pPr>
              <w:pStyle w:val="Ttulo3"/>
            </w:pPr>
            <w:sdt>
              <w:sdtPr>
                <w:alias w:val="Educación:"/>
                <w:tag w:val="Educación:"/>
                <w:id w:val="1349516922"/>
                <w:placeholder>
                  <w:docPart w:val="891C7763ED2644F48F2B3730A09C173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Formación</w:t>
                </w:r>
              </w:sdtContent>
            </w:sdt>
          </w:p>
          <w:p w14:paraId="29A4C99D" w14:textId="43E9E8CA" w:rsidR="002C2CDD" w:rsidRDefault="0002429B" w:rsidP="0002429B">
            <w:pPr>
              <w:pStyle w:val="Ttulo4"/>
            </w:pPr>
            <w:r>
              <w:t>basica</w:t>
            </w:r>
          </w:p>
          <w:p w14:paraId="7F94772E" w14:textId="3E266995" w:rsidR="0002429B" w:rsidRDefault="0002429B" w:rsidP="0002429B">
            <w:pPr>
              <w:pStyle w:val="Ttulo4"/>
            </w:pPr>
            <w:r>
              <w:t>-primero basico – octavo basico</w:t>
            </w:r>
          </w:p>
          <w:p w14:paraId="62AD6134" w14:textId="20D7CAC2" w:rsidR="0002429B" w:rsidRPr="00906BEE" w:rsidRDefault="0002429B" w:rsidP="0002429B">
            <w:pPr>
              <w:pStyle w:val="Ttulo4"/>
            </w:pPr>
            <w:r>
              <w:t>colegio santa teresa de los andes (2008-2016)</w:t>
            </w:r>
          </w:p>
          <w:p w14:paraId="3336D994" w14:textId="5E0CE9ED" w:rsidR="0002429B" w:rsidRDefault="0002429B" w:rsidP="0002429B">
            <w:pPr>
              <w:pStyle w:val="Ttulo4"/>
            </w:pPr>
            <w:r>
              <w:t>media</w:t>
            </w:r>
          </w:p>
          <w:p w14:paraId="30771E96" w14:textId="6973A04B" w:rsidR="0002429B" w:rsidRDefault="0002429B" w:rsidP="0002429B">
            <w:pPr>
              <w:pStyle w:val="Ttulo4"/>
            </w:pPr>
            <w:r>
              <w:t>-primero medio – segundo medio</w:t>
            </w:r>
          </w:p>
          <w:p w14:paraId="13D947F2" w14:textId="3260DEE1" w:rsidR="0002429B" w:rsidRDefault="0002429B" w:rsidP="0002429B">
            <w:pPr>
              <w:pStyle w:val="Ttulo4"/>
            </w:pPr>
            <w:r>
              <w:t>liceo polivalente santiago de compostela (2017-2018)</w:t>
            </w:r>
          </w:p>
          <w:p w14:paraId="495337E0" w14:textId="611A862B" w:rsidR="0002429B" w:rsidRDefault="0002429B" w:rsidP="0002429B">
            <w:pPr>
              <w:pStyle w:val="Ttulo4"/>
            </w:pPr>
            <w:r>
              <w:t xml:space="preserve">tercero medio – cuarto medio </w:t>
            </w:r>
          </w:p>
          <w:p w14:paraId="519A0513" w14:textId="71271159" w:rsidR="0002429B" w:rsidRDefault="0002429B" w:rsidP="0002429B">
            <w:pPr>
              <w:pStyle w:val="Ttulo4"/>
            </w:pPr>
            <w:r>
              <w:t>liceo comercial de talagante (2019-2020)</w:t>
            </w:r>
          </w:p>
          <w:p w14:paraId="4ACD7F0A" w14:textId="464D611C" w:rsidR="00DA21FE" w:rsidRDefault="0002429B" w:rsidP="00DA21FE">
            <w:pPr>
              <w:pStyle w:val="Ttulo4"/>
            </w:pPr>
            <w:r>
              <w:t xml:space="preserve">-tecnico en administacion de empresas en area de recursos </w:t>
            </w:r>
            <w:r w:rsidR="008E75BF">
              <w:t>HUMANOS</w:t>
            </w:r>
            <w:r w:rsidR="00DA21FE">
              <w:t>.</w:t>
            </w:r>
          </w:p>
          <w:p w14:paraId="41ABEC10" w14:textId="77777777" w:rsidR="00CD2F39" w:rsidRPr="00906BEE" w:rsidRDefault="00CD2F39" w:rsidP="007569C1">
            <w:pPr>
              <w:pStyle w:val="Ttulo3"/>
            </w:pPr>
          </w:p>
          <w:p w14:paraId="27E68372" w14:textId="61D57E3F" w:rsidR="00741125" w:rsidRPr="00906BEE" w:rsidRDefault="00741125" w:rsidP="00741125"/>
        </w:tc>
      </w:tr>
    </w:tbl>
    <w:p w14:paraId="2560C615" w14:textId="77777777" w:rsidR="00826A10" w:rsidRDefault="00826A10" w:rsidP="00E22E87">
      <w:pPr>
        <w:pStyle w:val="Sinespaciado"/>
      </w:pPr>
    </w:p>
    <w:p w14:paraId="0C9BD259" w14:textId="77777777" w:rsidR="00C62C50" w:rsidRDefault="00C62C50" w:rsidP="00826A10"/>
    <w:sectPr w:rsidR="00C62C50" w:rsidSect="00B56BC2">
      <w:headerReference w:type="default" r:id="rId10"/>
      <w:footerReference w:type="default" r:id="rId11"/>
      <w:footerReference w:type="first" r:id="rId12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5D8A3" w14:textId="77777777" w:rsidR="00587B83" w:rsidRDefault="00587B83" w:rsidP="00713050">
      <w:pPr>
        <w:spacing w:line="240" w:lineRule="auto"/>
      </w:pPr>
      <w:r>
        <w:separator/>
      </w:r>
    </w:p>
  </w:endnote>
  <w:endnote w:type="continuationSeparator" w:id="0">
    <w:p w14:paraId="15228800" w14:textId="77777777" w:rsidR="00587B83" w:rsidRDefault="00587B83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630"/>
      <w:gridCol w:w="2630"/>
      <w:gridCol w:w="2631"/>
      <w:gridCol w:w="2631"/>
    </w:tblGrid>
    <w:tr w:rsidR="00C2098A" w14:paraId="172891DA" w14:textId="77777777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6A71A89" w14:textId="77777777" w:rsidR="00C2098A" w:rsidRDefault="00CA3DF1" w:rsidP="00684488">
          <w:pPr>
            <w:pStyle w:val="Piedepgina"/>
          </w:pPr>
          <w:r w:rsidRPr="00CA3DF1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6D2C2BC1" wp14:editId="5297894B">
                    <wp:extent cx="329184" cy="329184"/>
                    <wp:effectExtent l="0" t="0" r="0" b="0"/>
                    <wp:docPr id="16" name="Grupo 102" title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47C3A7C" id="Grupo 102" o:spid="_x0000_s1026" alt="Título: 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GaDU&#10;nlMIAAA3OQAADgAAAAAAAAAAAAAAAAAuAgAAZHJzL2Uyb0RvYy54bWxQSwECLQAUAAYACAAAACEA&#10;aEcb0NgAAAADAQAADwAAAAAAAAAAAAAAAACtCgAAZHJzL2Rvd25yZXYueG1sUEsFBgAAAAAEAAQA&#10;8wAAALILAAAAAA==&#10;">
                    <o:lock v:ext="edit" aspectratio="t"/>
                    <v:oval id="Elipse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a libre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3B1C36D" w14:textId="77777777" w:rsidR="00C2098A" w:rsidRDefault="00C2098A" w:rsidP="0068448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1A7AD798" wp14:editId="75AD916C">
                    <wp:extent cx="329184" cy="329184"/>
                    <wp:effectExtent l="0" t="0" r="13970" b="13970"/>
                    <wp:docPr id="8" name="Grupo 4" title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E504F00" id="Grupo 4" o:spid="_x0000_s1026" alt="Título: 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JQm/zS2EgAALGUAAA4AAAAAAAAAAAAA&#10;AAAALgIAAGRycy9lMm9Eb2MueG1sUEsBAi0AFAAGAAgAAAAhAGhHG9DYAAAAAwEAAA8AAAAAAAAA&#10;AAAAAAAAEBUAAGRycy9kb3ducmV2LnhtbFBLBQYAAAAABAAEAPMAAAAVFgAAAAA=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5A2F548" w14:textId="77777777" w:rsidR="00C2098A" w:rsidRDefault="00C2098A" w:rsidP="0068448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1EB0C6B6" wp14:editId="7EC3EBEF">
                    <wp:extent cx="329184" cy="329184"/>
                    <wp:effectExtent l="0" t="0" r="13970" b="13970"/>
                    <wp:docPr id="9" name="Grupo 10" title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D74D253" id="Grupo 10" o:spid="_x0000_s1026" alt="Título: 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DfGnik/EQAAyF0AAA4AAAAAAAAAAAAAAAAALgIAAGRycy9lMm9Eb2MueG1sUEsBAi0AFAAGAAgA&#10;AAAhAGhHG9DYAAAAAwEAAA8AAAAAAAAAAAAAAAAAmRMAAGRycy9kb3ducmV2LnhtbFBLBQYAAAAA&#10;BAAEAPMAAACeFAAAAAA=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7A885F9" w14:textId="77777777" w:rsidR="00C2098A" w:rsidRDefault="00C2098A" w:rsidP="0068448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3D3F3C64" wp14:editId="3DFC98E0">
                    <wp:extent cx="329184" cy="329184"/>
                    <wp:effectExtent l="0" t="0" r="13970" b="13970"/>
                    <wp:docPr id="12" name="Grupo 16" title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D067001" id="Grupo 16" o:spid="_x0000_s1026" alt="Título: 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l0+f16mmVoV79gb4Dr3G4kGvp3mZPqH5SQS3b&#10;2Tf0ycP4cft+1JgL+Zjkzmr76aI3HngFHI5BoPvYvZ6M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jv/bmcgRAAD9YwAADgAAAAAAAAAAAAAAAAAuAgAAZHJz&#10;L2Uyb0RvYy54bWxQSwECLQAUAAYACAAAACEAaEcb0NgAAAADAQAADwAAAAAAAAAAAAAAAAAiFAAA&#10;ZHJzL2Rvd25yZXYueG1sUEsFBgAAAAAEAAQA8wAAACcVAAAAAA==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26A10" w14:paraId="42469534" w14:textId="77777777" w:rsidTr="00826A10">
      <w:sdt>
        <w:sdtPr>
          <w:id w:val="2059505472"/>
          <w:placeholder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0A701D5C" w14:textId="77777777" w:rsidR="00826A10" w:rsidRPr="00CA3DF1" w:rsidRDefault="00826A10" w:rsidP="00826A10">
              <w:pPr>
                <w:pStyle w:val="Piedepgina"/>
              </w:pPr>
              <w:r>
                <w:rPr>
                  <w:lang w:bidi="es-ES"/>
                </w:rPr>
                <w:t>Correo electrónico</w:t>
              </w:r>
            </w:p>
          </w:tc>
        </w:sdtContent>
      </w:sdt>
      <w:sdt>
        <w:sdtPr>
          <w:id w:val="-350426300"/>
          <w:placeholder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0A22F8A4" w14:textId="77777777" w:rsidR="00826A10" w:rsidRPr="00C2098A" w:rsidRDefault="00826A10" w:rsidP="00826A10">
              <w:pPr>
                <w:pStyle w:val="Piedepgina"/>
              </w:pPr>
              <w:r>
                <w:rPr>
                  <w:lang w:bidi="es-ES"/>
                </w:rPr>
                <w:t>Nombre de usuario de Twitter</w:t>
              </w:r>
            </w:p>
          </w:tc>
        </w:sdtContent>
      </w:sdt>
      <w:sdt>
        <w:sdtPr>
          <w:id w:val="-100111087"/>
          <w:placeholder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7AA9511D" w14:textId="77777777" w:rsidR="00826A10" w:rsidRPr="00C2098A" w:rsidRDefault="00826A10" w:rsidP="00826A10">
              <w:pPr>
                <w:pStyle w:val="Piedepgina"/>
              </w:pPr>
              <w:r>
                <w:rPr>
                  <w:lang w:bidi="es-ES"/>
                </w:rPr>
                <w:t>Teléfono</w:t>
              </w:r>
            </w:p>
          </w:tc>
        </w:sdtContent>
      </w:sdt>
      <w:sdt>
        <w:sdtPr>
          <w:id w:val="-1851867989"/>
          <w:placeholder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4C99C5D0" w14:textId="77777777" w:rsidR="00826A10" w:rsidRPr="00C2098A" w:rsidRDefault="00826A10" w:rsidP="00826A10">
              <w:pPr>
                <w:pStyle w:val="Piedepgina"/>
              </w:pPr>
              <w:r>
                <w:rPr>
                  <w:lang w:bidi="es-ES"/>
                </w:rPr>
                <w:t>Dirección URL de LinkedIn</w:t>
              </w:r>
            </w:p>
          </w:tc>
        </w:sdtContent>
      </w:sdt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D6C129" w14:textId="77777777" w:rsidR="00C2098A" w:rsidRDefault="00217980" w:rsidP="00217980">
        <w:pPr>
          <w:pStyle w:val="Piedepgina"/>
          <w:rPr>
            <w:noProof/>
          </w:rPr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826A10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Diseño de tabla de pie de página para la información de contacto"/>
    </w:tblPr>
    <w:tblGrid>
      <w:gridCol w:w="2630"/>
      <w:gridCol w:w="2630"/>
      <w:gridCol w:w="2631"/>
      <w:gridCol w:w="2631"/>
    </w:tblGrid>
    <w:tr w:rsidR="00217980" w14:paraId="13A97E17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D2EA05E" w14:textId="77777777" w:rsidR="00217980" w:rsidRDefault="00217980" w:rsidP="00217980">
          <w:pPr>
            <w:pStyle w:val="Piedepgina"/>
          </w:pPr>
          <w:r w:rsidRPr="00CA3DF1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1E81AD55" wp14:editId="6FE35531">
                    <wp:extent cx="329184" cy="329184"/>
                    <wp:effectExtent l="0" t="0" r="0" b="0"/>
                    <wp:docPr id="27" name="Grupo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Elipse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b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ángulo isósceles 33" descr="icono de correo electrónico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416DA01" id="Grupo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CdA/3dFCAAANzkAAA4AAAAA&#10;AAAAAAAAAAAALgIAAGRycy9lMm9Eb2MueG1sUEsBAi0AFAAGAAgAAAAhAGhHG9DYAAAAAwEAAA8A&#10;AAAAAAAAAAAAAAAAnwoAAGRycy9kb3ducmV2LnhtbFBLBQYAAAAABAAEAPMAAACkCwAAAAA=&#10;">
                    <o:lock v:ext="edit" aspectratio="t"/>
                    <v:oval id="Elipse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a libre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33" o:spid="_x0000_s1032" type="#_x0000_t5" alt="icono de correo electrónico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0CB13E2" w14:textId="65E3F6BB" w:rsidR="00217980" w:rsidRDefault="00760D0D" w:rsidP="00760D0D">
          <w:pPr>
            <w:pStyle w:val="Piedepgina"/>
            <w:jc w:val="left"/>
          </w:pPr>
          <w:r>
            <w:t xml:space="preserve">                                                  </w: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9C6A7DB" w14:textId="77777777" w:rsidR="00217980" w:rsidRDefault="00217980" w:rsidP="00760D0D">
          <w:pPr>
            <w:pStyle w:val="Piedepgina"/>
            <w:jc w:val="left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A07427D" wp14:editId="5B5EA83B">
                    <wp:simplePos x="0" y="0"/>
                    <wp:positionH relativeFrom="column">
                      <wp:posOffset>176953</wp:posOffset>
                    </wp:positionH>
                    <wp:positionV relativeFrom="paragraph">
                      <wp:posOffset>0</wp:posOffset>
                    </wp:positionV>
                    <wp:extent cx="328930" cy="328930"/>
                    <wp:effectExtent l="0" t="0" r="13970" b="13970"/>
                    <wp:wrapSquare wrapText="bothSides"/>
                    <wp:docPr id="37" name="Grupo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8930" cy="328930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e teléfono" descr="Icon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A0CAFAC" id="Grupo 10" o:spid="_x0000_s1026" alt="&quot;&quot;" style="position:absolute;margin-left:13.95pt;margin-top:0;width:25.9pt;height:25.9pt;z-index:251662336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alt="Icono de teléfono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wrap type="square"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52265D6" w14:textId="54E7F847" w:rsidR="00217980" w:rsidRDefault="00217980" w:rsidP="00217980">
          <w:pPr>
            <w:pStyle w:val="Piedepgina"/>
          </w:pPr>
        </w:p>
      </w:tc>
    </w:tr>
    <w:tr w:rsidR="00217980" w14:paraId="4810F806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856E66F" w14:textId="074BC2D6" w:rsidR="00811117" w:rsidRPr="00760D0D" w:rsidRDefault="00760D0D" w:rsidP="00760D0D">
          <w:pPr>
            <w:pStyle w:val="Ttulo2"/>
            <w:rPr>
              <w:sz w:val="16"/>
              <w:szCs w:val="16"/>
            </w:rPr>
          </w:pPr>
          <w:r w:rsidRPr="00760D0D">
            <w:rPr>
              <w:sz w:val="16"/>
              <w:szCs w:val="16"/>
            </w:rPr>
            <w:t>coniisandoval.18@gmail.com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8D3255C" w14:textId="7A2EC115" w:rsidR="00811117" w:rsidRPr="00760D0D" w:rsidRDefault="00811117" w:rsidP="00217980">
          <w:pPr>
            <w:pStyle w:val="Piedepgina"/>
            <w:rPr>
              <w:sz w:val="16"/>
              <w:szCs w:val="16"/>
            </w:rPr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74D2FFD" w14:textId="47F674B4" w:rsidR="00811117" w:rsidRPr="00C2098A" w:rsidRDefault="00760D0D" w:rsidP="00760D0D">
          <w:pPr>
            <w:pStyle w:val="Piedepgina"/>
            <w:tabs>
              <w:tab w:val="center" w:pos="1200"/>
            </w:tabs>
            <w:jc w:val="left"/>
          </w:pPr>
          <w:r>
            <w:t>9-76928639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736B029" w14:textId="6FA88A97" w:rsidR="00811117" w:rsidRPr="00C2098A" w:rsidRDefault="00811117" w:rsidP="00217980">
          <w:pPr>
            <w:pStyle w:val="Piedepgina"/>
          </w:pPr>
        </w:p>
      </w:tc>
    </w:tr>
  </w:tbl>
  <w:p w14:paraId="4E07E3EF" w14:textId="77777777" w:rsidR="00217980" w:rsidRDefault="002179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F8968" w14:textId="77777777" w:rsidR="00587B83" w:rsidRDefault="00587B83" w:rsidP="00713050">
      <w:pPr>
        <w:spacing w:line="240" w:lineRule="auto"/>
      </w:pPr>
      <w:r>
        <w:separator/>
      </w:r>
    </w:p>
  </w:footnote>
  <w:footnote w:type="continuationSeparator" w:id="0">
    <w:p w14:paraId="2C179F29" w14:textId="77777777" w:rsidR="00587B83" w:rsidRDefault="00587B83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Diseño de tabla de encabezado de página de continuación"/>
    </w:tblPr>
    <w:tblGrid>
      <w:gridCol w:w="3787"/>
      <w:gridCol w:w="6735"/>
    </w:tblGrid>
    <w:tr w:rsidR="001A5CA9" w:rsidRPr="00F207C0" w14:paraId="18E9E8A0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658F4F91" w14:textId="77777777" w:rsidR="00826A10" w:rsidRPr="00906BEE" w:rsidRDefault="00587B83" w:rsidP="00826A10">
          <w:pPr>
            <w:pStyle w:val="Iniciales"/>
          </w:pPr>
          <w:sdt>
            <w:sdtPr>
              <w:alias w:val="Escriba las iniciales:"/>
              <w:tag w:val="Escriba las iniciales:"/>
              <w:id w:val="1185324316"/>
              <w:placeholder/>
              <w:temporary/>
              <w:showingPlcHdr/>
              <w15:appearance w15:val="hidden"/>
            </w:sdtPr>
            <w:sdtEndPr/>
            <w:sdtContent>
              <w:r w:rsidR="001A27BC">
                <w:rPr>
                  <w:lang w:bidi="es-ES"/>
                </w:rPr>
                <w:t>SN</w:t>
              </w:r>
            </w:sdtContent>
          </w:sdt>
        </w:p>
        <w:p w14:paraId="45EC4B30" w14:textId="77777777" w:rsidR="001A5CA9" w:rsidRPr="00F207C0" w:rsidRDefault="001A5CA9" w:rsidP="001A5CA9">
          <w:pPr>
            <w:pStyle w:val="Iniciale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Diseño de tabla de título"/>
          </w:tblPr>
          <w:tblGrid>
            <w:gridCol w:w="6735"/>
          </w:tblGrid>
          <w:tr w:rsidR="001A5CA9" w14:paraId="0F111B1E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150D3E4A" w14:textId="77777777" w:rsidR="001A5CA9" w:rsidRPr="009B3C40" w:rsidRDefault="00587B83" w:rsidP="001A5CA9">
                <w:pPr>
                  <w:pStyle w:val="Ttulo1"/>
                  <w:outlineLvl w:val="0"/>
                </w:pPr>
                <w:sdt>
                  <w:sdtPr>
                    <w:alias w:val="Escriba su nombre:"/>
                    <w:tag w:val="Escriba su nombre:"/>
                    <w:id w:val="185027472"/>
                    <w:placeholder>
                      <w:docPart w:val="98F75F2A456242209E7A340646C5CE10"/>
                    </w:placeholder>
                    <w:showingPlcHdr/>
                    <w15:appearance w15:val="hidden"/>
                  </w:sdtPr>
                  <w:sdtEndPr/>
                  <w:sdtContent>
                    <w:r w:rsidR="00D97A41">
                      <w:rPr>
                        <w:lang w:bidi="es-ES"/>
                      </w:rPr>
                      <w:t>Su nombre</w:t>
                    </w:r>
                  </w:sdtContent>
                </w:sdt>
              </w:p>
              <w:p w14:paraId="381B6C28" w14:textId="77777777" w:rsidR="001A5CA9" w:rsidRDefault="001A5CA9" w:rsidP="001A5CA9">
                <w:pPr>
                  <w:pStyle w:val="Ttulo2"/>
                  <w:outlineLvl w:val="1"/>
                </w:pPr>
              </w:p>
            </w:tc>
          </w:tr>
        </w:tbl>
        <w:p w14:paraId="1E4A068C" w14:textId="77777777" w:rsidR="001A5CA9" w:rsidRPr="00F207C0" w:rsidRDefault="001A5CA9" w:rsidP="001A5CA9"/>
      </w:tc>
    </w:tr>
  </w:tbl>
  <w:p w14:paraId="608E0BB4" w14:textId="77777777" w:rsidR="00217980" w:rsidRPr="001A5CA9" w:rsidRDefault="00FB0EC9" w:rsidP="001A5CA9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19D2BF0" wp14:editId="15AB7174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Rectángulo rojo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írculo blanco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Círculo rojo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B16CE46" id="Grupo 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">
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Círculo blanco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 rojo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7155BC"/>
    <w:multiLevelType w:val="hybridMultilevel"/>
    <w:tmpl w:val="56CEB320"/>
    <w:lvl w:ilvl="0" w:tplc="0532A9EC">
      <w:start w:val="201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8F"/>
    <w:rsid w:val="0002429B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27BC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4A7D54"/>
    <w:rsid w:val="00523479"/>
    <w:rsid w:val="00543DB7"/>
    <w:rsid w:val="005729B0"/>
    <w:rsid w:val="00583E4F"/>
    <w:rsid w:val="00587B83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0D0D"/>
    <w:rsid w:val="00763832"/>
    <w:rsid w:val="00772919"/>
    <w:rsid w:val="007D2696"/>
    <w:rsid w:val="007D2FD2"/>
    <w:rsid w:val="007D406E"/>
    <w:rsid w:val="007D6458"/>
    <w:rsid w:val="00811117"/>
    <w:rsid w:val="00823C54"/>
    <w:rsid w:val="00826A10"/>
    <w:rsid w:val="00841146"/>
    <w:rsid w:val="0088504C"/>
    <w:rsid w:val="0089382B"/>
    <w:rsid w:val="008A1907"/>
    <w:rsid w:val="008C6BCA"/>
    <w:rsid w:val="008C7B50"/>
    <w:rsid w:val="008E4B30"/>
    <w:rsid w:val="008E75BF"/>
    <w:rsid w:val="00906BEE"/>
    <w:rsid w:val="009243E7"/>
    <w:rsid w:val="00985D58"/>
    <w:rsid w:val="009B3C40"/>
    <w:rsid w:val="009F7AD9"/>
    <w:rsid w:val="00A42540"/>
    <w:rsid w:val="00A50939"/>
    <w:rsid w:val="00A83413"/>
    <w:rsid w:val="00AA6A40"/>
    <w:rsid w:val="00AA75F6"/>
    <w:rsid w:val="00AD00FD"/>
    <w:rsid w:val="00AE4E75"/>
    <w:rsid w:val="00AF0A8E"/>
    <w:rsid w:val="00B25C8F"/>
    <w:rsid w:val="00B27019"/>
    <w:rsid w:val="00B5664D"/>
    <w:rsid w:val="00B56BC2"/>
    <w:rsid w:val="00B76A83"/>
    <w:rsid w:val="00BA5B40"/>
    <w:rsid w:val="00BD0206"/>
    <w:rsid w:val="00BE5C40"/>
    <w:rsid w:val="00C2098A"/>
    <w:rsid w:val="00C5444A"/>
    <w:rsid w:val="00C612DA"/>
    <w:rsid w:val="00C62C50"/>
    <w:rsid w:val="00C7741E"/>
    <w:rsid w:val="00C875AB"/>
    <w:rsid w:val="00CA3DF1"/>
    <w:rsid w:val="00CA4581"/>
    <w:rsid w:val="00CD2F39"/>
    <w:rsid w:val="00CE18D5"/>
    <w:rsid w:val="00D04109"/>
    <w:rsid w:val="00D97A41"/>
    <w:rsid w:val="00DA21FE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B0EC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FC5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1A27BC"/>
    <w:pPr>
      <w:keepNext/>
      <w:keepLines/>
      <w:pBdr>
        <w:bottom w:val="single" w:sz="48" w:space="1" w:color="EA4E4E" w:themeColor="accent1"/>
      </w:pBdr>
      <w:spacing w:before="36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A27BC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3D03E5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5F6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AA75F6"/>
  </w:style>
  <w:style w:type="paragraph" w:styleId="Textodebloque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A75F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A75F6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AA75F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AA75F6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A75F6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AA75F6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A75F6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A75F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AA75F6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A75F6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A75F6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AA75F6"/>
  </w:style>
  <w:style w:type="table" w:styleId="Cuadrculavistosa">
    <w:name w:val="Colorful Grid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A75F6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75F6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75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75F6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AA75F6"/>
  </w:style>
  <w:style w:type="character" w:customStyle="1" w:styleId="FechaCar">
    <w:name w:val="Fecha Car"/>
    <w:basedOn w:val="Fuentedeprrafopredeter"/>
    <w:link w:val="Fecha"/>
    <w:uiPriority w:val="99"/>
    <w:semiHidden/>
    <w:rsid w:val="00AA75F6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A75F6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AA75F6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AA75F6"/>
  </w:style>
  <w:style w:type="character" w:styleId="nfasis">
    <w:name w:val="Emphasis"/>
    <w:basedOn w:val="Fuentedeprrafopredeter"/>
    <w:uiPriority w:val="10"/>
    <w:semiHidden/>
    <w:unhideWhenUsed/>
    <w:rsid w:val="00AA75F6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A75F6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75F6"/>
    <w:rPr>
      <w:szCs w:val="20"/>
    </w:rPr>
  </w:style>
  <w:style w:type="table" w:styleId="Tablaconcuadrcula1clara">
    <w:name w:val="Grid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AA75F6"/>
  </w:style>
  <w:style w:type="paragraph" w:styleId="DireccinHTML">
    <w:name w:val="HTML Address"/>
    <w:basedOn w:val="Normal"/>
    <w:link w:val="Direccin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AA75F6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75F6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AA75F6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A75F6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D03E5"/>
    <w:rPr>
      <w:i/>
      <w:iCs/>
      <w:color w:val="D0181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A75F6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AA75F6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AA75F6"/>
  </w:style>
  <w:style w:type="character" w:styleId="Nmerodepgina">
    <w:name w:val="page number"/>
    <w:basedOn w:val="Fuentedeprrafopredeter"/>
    <w:uiPriority w:val="99"/>
    <w:semiHidden/>
    <w:unhideWhenUsed/>
    <w:rsid w:val="00AA75F6"/>
  </w:style>
  <w:style w:type="table" w:styleId="Tablanormal1">
    <w:name w:val="Plain Table 1"/>
    <w:basedOn w:val="Tab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A75F6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AA75F6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AA75F6"/>
  </w:style>
  <w:style w:type="character" w:customStyle="1" w:styleId="SaludoCar">
    <w:name w:val="Saludo Car"/>
    <w:basedOn w:val="Fuentedeprrafopredeter"/>
    <w:link w:val="Saludo"/>
    <w:uiPriority w:val="99"/>
    <w:semiHidden/>
    <w:rsid w:val="00AA75F6"/>
  </w:style>
  <w:style w:type="paragraph" w:styleId="Firma">
    <w:name w:val="Signature"/>
    <w:basedOn w:val="Normal"/>
    <w:link w:val="Firma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AA75F6"/>
  </w:style>
  <w:style w:type="character" w:styleId="Textoennegrita">
    <w:name w:val="Strong"/>
    <w:basedOn w:val="Fuentedeprrafopredeter"/>
    <w:uiPriority w:val="22"/>
    <w:semiHidden/>
    <w:unhideWhenUsed/>
    <w:qFormat/>
    <w:rsid w:val="00AA75F6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AA75F6"/>
  </w:style>
  <w:style w:type="table" w:styleId="Tablaprofesional">
    <w:name w:val="Table Professional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6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Local\Microsoft\Office\16.0\DTS\es-ES%7b2A1D3206-7C93-4173-8C93-93DF55183131%7d\%7bDCFB275F-6556-47AC-BAAA-957DC6F2FB41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A0FD8AF11640C79A63E9485D2EE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7F4AD-34DF-4F5E-888B-A6CE966E7B54}"/>
      </w:docPartPr>
      <w:docPartBody>
        <w:p w:rsidR="00000000" w:rsidRDefault="00C760C3">
          <w:pPr>
            <w:pStyle w:val="22A0FD8AF11640C79A63E9485D2EE477"/>
          </w:pPr>
          <w:r w:rsidRPr="00906BEE">
            <w:rPr>
              <w:lang w:bidi="es-ES"/>
            </w:rPr>
            <w:t>Objetivo</w:t>
          </w:r>
        </w:p>
      </w:docPartBody>
    </w:docPart>
    <w:docPart>
      <w:docPartPr>
        <w:name w:val="765A2E061B6D424394A74A7AA2E3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52E4C-3A9E-45DD-B78F-DA4F45E5CF81}"/>
      </w:docPartPr>
      <w:docPartBody>
        <w:p w:rsidR="00000000" w:rsidRDefault="00C760C3">
          <w:pPr>
            <w:pStyle w:val="765A2E061B6D424394A74A7AA2E3C3B8"/>
          </w:pPr>
          <w:r w:rsidRPr="00906BEE">
            <w:rPr>
              <w:lang w:bidi="es-ES"/>
            </w:rPr>
            <w:t>Aptitudes</w:t>
          </w:r>
        </w:p>
      </w:docPartBody>
    </w:docPart>
    <w:docPart>
      <w:docPartPr>
        <w:name w:val="B8714B3D1FCE4105858282C0248AF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2FE0D-2E2C-43E7-9CA2-F337513E950A}"/>
      </w:docPartPr>
      <w:docPartBody>
        <w:p w:rsidR="00000000" w:rsidRDefault="00C760C3">
          <w:pPr>
            <w:pStyle w:val="B8714B3D1FCE4105858282C0248AF47B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DD33BB517AFA4C89B8D527591C0EC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22F28-455E-4422-A3EC-C4EB352D2E32}"/>
      </w:docPartPr>
      <w:docPartBody>
        <w:p w:rsidR="00000000" w:rsidRDefault="00C760C3">
          <w:pPr>
            <w:pStyle w:val="DD33BB517AFA4C89B8D527591C0EC666"/>
          </w:pPr>
          <w:r w:rsidRPr="007D6458">
            <w:rPr>
              <w:lang w:bidi="es-ES"/>
            </w:rPr>
            <w:t>Profesión o sector</w:t>
          </w:r>
        </w:p>
      </w:docPartBody>
    </w:docPart>
    <w:docPart>
      <w:docPartPr>
        <w:name w:val="F2D3A69FBF6040F994CF3BFDBD11C5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3A317-D182-43AB-AF3A-C647E7B4319A}"/>
      </w:docPartPr>
      <w:docPartBody>
        <w:p w:rsidR="00000000" w:rsidRDefault="00C760C3">
          <w:pPr>
            <w:pStyle w:val="F2D3A69FBF6040F994CF3BFDBD11C5ED"/>
          </w:pPr>
          <w:r w:rsidRPr="00906BEE">
            <w:rPr>
              <w:lang w:bidi="es-ES"/>
            </w:rPr>
            <w:t>Experiencia</w:t>
          </w:r>
        </w:p>
      </w:docPartBody>
    </w:docPart>
    <w:docPart>
      <w:docPartPr>
        <w:name w:val="891C7763ED2644F48F2B3730A09C1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ED11A-EFC2-452F-80CF-E50A3E2ACD4B}"/>
      </w:docPartPr>
      <w:docPartBody>
        <w:p w:rsidR="00000000" w:rsidRDefault="00C760C3">
          <w:pPr>
            <w:pStyle w:val="891C7763ED2644F48F2B3730A09C1738"/>
          </w:pPr>
          <w:r w:rsidRPr="00906BEE">
            <w:rPr>
              <w:lang w:bidi="es-ES"/>
            </w:rPr>
            <w:t>Formación</w:t>
          </w:r>
        </w:p>
      </w:docPartBody>
    </w:docPart>
    <w:docPart>
      <w:docPartPr>
        <w:name w:val="98F75F2A456242209E7A340646C5C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C2338-FD08-48B1-8007-81073AC8081F}"/>
      </w:docPartPr>
      <w:docPartBody>
        <w:p w:rsidR="00000000" w:rsidRDefault="00C760C3">
          <w:pPr>
            <w:pStyle w:val="98F75F2A456242209E7A340646C5CE10"/>
          </w:pPr>
          <w:r w:rsidRPr="00906BEE">
            <w:rPr>
              <w:lang w:bidi="es-ES"/>
            </w:rPr>
            <w:t>Centro educativo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E7"/>
    <w:rsid w:val="00C760C3"/>
    <w:rsid w:val="00E4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801B91BF59940F6926861D8CDD030B4">
    <w:name w:val="E801B91BF59940F6926861D8CDD030B4"/>
  </w:style>
  <w:style w:type="paragraph" w:customStyle="1" w:styleId="22A0FD8AF11640C79A63E9485D2EE477">
    <w:name w:val="22A0FD8AF11640C79A63E9485D2EE477"/>
  </w:style>
  <w:style w:type="paragraph" w:customStyle="1" w:styleId="948D163D2EAB4C52A3F317FBAB4609D0">
    <w:name w:val="948D163D2EAB4C52A3F317FBAB4609D0"/>
  </w:style>
  <w:style w:type="paragraph" w:customStyle="1" w:styleId="765A2E061B6D424394A74A7AA2E3C3B8">
    <w:name w:val="765A2E061B6D424394A74A7AA2E3C3B8"/>
  </w:style>
  <w:style w:type="paragraph" w:customStyle="1" w:styleId="1AD49E2174CF401AACE8BDAF0AADDDED">
    <w:name w:val="1AD49E2174CF401AACE8BDAF0AADDDED"/>
  </w:style>
  <w:style w:type="paragraph" w:customStyle="1" w:styleId="B8714B3D1FCE4105858282C0248AF47B">
    <w:name w:val="B8714B3D1FCE4105858282C0248AF47B"/>
  </w:style>
  <w:style w:type="paragraph" w:customStyle="1" w:styleId="DD33BB517AFA4C89B8D527591C0EC666">
    <w:name w:val="DD33BB517AFA4C89B8D527591C0EC666"/>
  </w:style>
  <w:style w:type="paragraph" w:customStyle="1" w:styleId="6A2A6DCB08CF400692A05C2DDC10E2AF">
    <w:name w:val="6A2A6DCB08CF400692A05C2DDC10E2AF"/>
  </w:style>
  <w:style w:type="paragraph" w:customStyle="1" w:styleId="F2D3A69FBF6040F994CF3BFDBD11C5ED">
    <w:name w:val="F2D3A69FBF6040F994CF3BFDBD11C5ED"/>
  </w:style>
  <w:style w:type="paragraph" w:customStyle="1" w:styleId="F7C13A6CF5C54CB6927FD1D2ECD3A52B">
    <w:name w:val="F7C13A6CF5C54CB6927FD1D2ECD3A52B"/>
  </w:style>
  <w:style w:type="paragraph" w:customStyle="1" w:styleId="C20B3AD6A3B243A3967BAACC6546887F">
    <w:name w:val="C20B3AD6A3B243A3967BAACC6546887F"/>
  </w:style>
  <w:style w:type="paragraph" w:customStyle="1" w:styleId="23CFBA669BE24492ABD5A7ACED954864">
    <w:name w:val="23CFBA669BE24492ABD5A7ACED954864"/>
  </w:style>
  <w:style w:type="paragraph" w:customStyle="1" w:styleId="CFB763A500AA48DCB52BB54F8BF2A979">
    <w:name w:val="CFB763A500AA48DCB52BB54F8BF2A979"/>
  </w:style>
  <w:style w:type="paragraph" w:customStyle="1" w:styleId="4267CC83E2314EFFBD7EB8640D2BAFE2">
    <w:name w:val="4267CC83E2314EFFBD7EB8640D2BAFE2"/>
  </w:style>
  <w:style w:type="paragraph" w:customStyle="1" w:styleId="78530B6579A54A9C80055581834C3041">
    <w:name w:val="78530B6579A54A9C80055581834C3041"/>
  </w:style>
  <w:style w:type="paragraph" w:customStyle="1" w:styleId="5E8972C1074F455A8DF23E63FC7F2997">
    <w:name w:val="5E8972C1074F455A8DF23E63FC7F2997"/>
  </w:style>
  <w:style w:type="paragraph" w:customStyle="1" w:styleId="BF5DE975A74F4340929D0B5E9AE3F6BE">
    <w:name w:val="BF5DE975A74F4340929D0B5E9AE3F6BE"/>
  </w:style>
  <w:style w:type="paragraph" w:customStyle="1" w:styleId="E43A3A22BD0E4C08B63CF5FB27B62E07">
    <w:name w:val="E43A3A22BD0E4C08B63CF5FB27B62E07"/>
  </w:style>
  <w:style w:type="paragraph" w:customStyle="1" w:styleId="86C0A2EE0BDB491AB3242499C7628D11">
    <w:name w:val="86C0A2EE0BDB491AB3242499C7628D11"/>
  </w:style>
  <w:style w:type="paragraph" w:customStyle="1" w:styleId="891C7763ED2644F48F2B3730A09C1738">
    <w:name w:val="891C7763ED2644F48F2B3730A09C1738"/>
  </w:style>
  <w:style w:type="paragraph" w:customStyle="1" w:styleId="05EF42853FAC444BA39B346F581A60D2">
    <w:name w:val="05EF42853FAC444BA39B346F581A60D2"/>
  </w:style>
  <w:style w:type="paragraph" w:customStyle="1" w:styleId="A0150CBF6AA84DF8B7E59AB1B3458CDE">
    <w:name w:val="A0150CBF6AA84DF8B7E59AB1B3458CDE"/>
  </w:style>
  <w:style w:type="paragraph" w:customStyle="1" w:styleId="6656D51FF3B54F6C958FCCD1A6DD34B3">
    <w:name w:val="6656D51FF3B54F6C958FCCD1A6DD34B3"/>
  </w:style>
  <w:style w:type="paragraph" w:customStyle="1" w:styleId="841FA88BB7A84FD9AACC0B66D415E145">
    <w:name w:val="841FA88BB7A84FD9AACC0B66D415E145"/>
  </w:style>
  <w:style w:type="paragraph" w:customStyle="1" w:styleId="1B9CBF33EBD24AF78180E8BB673AEC7B">
    <w:name w:val="1B9CBF33EBD24AF78180E8BB673AEC7B"/>
  </w:style>
  <w:style w:type="paragraph" w:customStyle="1" w:styleId="76C18DD3F06A4EFCB4116143DEB3A31F">
    <w:name w:val="76C18DD3F06A4EFCB4116143DEB3A31F"/>
  </w:style>
  <w:style w:type="paragraph" w:customStyle="1" w:styleId="98F75F2A456242209E7A340646C5CE10">
    <w:name w:val="98F75F2A456242209E7A340646C5CE10"/>
  </w:style>
  <w:style w:type="paragraph" w:customStyle="1" w:styleId="BE9AF700BDEA4538874F78522E0EF551">
    <w:name w:val="BE9AF700BDEA4538874F78522E0EF551"/>
  </w:style>
  <w:style w:type="paragraph" w:customStyle="1" w:styleId="3B9196CD34F84AFABE3B82A665FE13BD">
    <w:name w:val="3B9196CD34F84AFABE3B82A665FE13BD"/>
  </w:style>
  <w:style w:type="paragraph" w:customStyle="1" w:styleId="1DB5CC868B5F46E184B69C586EA9FBE7">
    <w:name w:val="1DB5CC868B5F46E184B69C586EA9FBE7"/>
  </w:style>
  <w:style w:type="paragraph" w:customStyle="1" w:styleId="7C6DD2C5ABE445F5818FADC04A161718">
    <w:name w:val="7C6DD2C5ABE445F5818FADC04A161718"/>
    <w:rsid w:val="00E44FE7"/>
  </w:style>
  <w:style w:type="paragraph" w:customStyle="1" w:styleId="787EAF3FFFB848AB911BC5F9802D46AC">
    <w:name w:val="787EAF3FFFB848AB911BC5F9802D46AC"/>
    <w:rsid w:val="00E44F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{DCFB275F-6556-47AC-BAAA-957DC6F2FB41}tf16392716_win32</Template>
  <TotalTime>0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19 AÑOS
02 DE MARZO DEL 2002
santiago arcos 2238 -peñaflor
soltera</dc:subject>
  <dc:creator/>
  <cp:keywords/>
  <dc:description/>
  <cp:lastModifiedBy/>
  <cp:revision>1</cp:revision>
  <dcterms:created xsi:type="dcterms:W3CDTF">2021-10-06T00:12:00Z</dcterms:created>
  <dcterms:modified xsi:type="dcterms:W3CDTF">2021-10-06T01:50:00Z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