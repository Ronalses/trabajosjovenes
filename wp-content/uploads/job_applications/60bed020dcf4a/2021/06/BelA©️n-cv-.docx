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92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03B4C2A9" w14:textId="77777777" w:rsidTr="00B002F9">
        <w:tc>
          <w:tcPr>
            <w:tcW w:w="2922" w:type="dxa"/>
          </w:tcPr>
          <w:p w14:paraId="5C6B8466" w14:textId="77777777" w:rsidR="00C420C8" w:rsidRPr="005152F2" w:rsidRDefault="00C07A10" w:rsidP="00B002F9">
            <w:pPr>
              <w:pStyle w:val="Ttulo1"/>
            </w:pPr>
            <w:r>
              <w:t>Rivka Belén curutchet martínez</w:t>
            </w:r>
          </w:p>
          <w:p w14:paraId="23C33072" w14:textId="77777777" w:rsidR="00C420C8" w:rsidRPr="00C420C8" w:rsidRDefault="00C420C8" w:rsidP="00B002F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34739A6E" wp14:editId="51F83C1C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4A76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22654C4" w14:textId="77777777" w:rsidR="00C420C8" w:rsidRPr="00454237" w:rsidRDefault="00C07A10" w:rsidP="00B002F9">
            <w:pPr>
              <w:pStyle w:val="Ttulo3"/>
              <w:rPr>
                <w:sz w:val="18"/>
                <w:szCs w:val="18"/>
              </w:rPr>
            </w:pPr>
            <w:r w:rsidRPr="00454237">
              <w:rPr>
                <w:sz w:val="18"/>
                <w:szCs w:val="18"/>
              </w:rPr>
              <w:t>belencurutchet@gmail.com</w:t>
            </w:r>
          </w:p>
          <w:p w14:paraId="638EA464" w14:textId="77777777" w:rsidR="00C420C8" w:rsidRPr="00C420C8" w:rsidRDefault="00C420C8" w:rsidP="00B002F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3B26E952" wp14:editId="5ED1BEE3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B3C99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2456B37" w14:textId="77777777" w:rsidR="00C420C8" w:rsidRPr="00454237" w:rsidRDefault="00C07A10" w:rsidP="00B002F9">
            <w:pPr>
              <w:pStyle w:val="Ttulo3"/>
              <w:rPr>
                <w:sz w:val="24"/>
              </w:rPr>
            </w:pPr>
            <w:r w:rsidRPr="00454237">
              <w:rPr>
                <w:sz w:val="24"/>
              </w:rPr>
              <w:t>95</w:t>
            </w:r>
            <w:r w:rsidR="00622793" w:rsidRPr="00CA4ACE">
              <w:rPr>
                <w:sz w:val="24"/>
              </w:rPr>
              <w:t>7</w:t>
            </w:r>
            <w:r w:rsidRPr="00454237">
              <w:rPr>
                <w:sz w:val="24"/>
              </w:rPr>
              <w:t>633669</w:t>
            </w:r>
          </w:p>
          <w:p w14:paraId="6C2F037B" w14:textId="77777777" w:rsidR="00C420C8" w:rsidRPr="00C420C8" w:rsidRDefault="00C420C8" w:rsidP="00B002F9">
            <w:pPr>
              <w:pStyle w:val="Grfico"/>
            </w:pPr>
          </w:p>
          <w:p w14:paraId="62A5721A" w14:textId="77777777" w:rsidR="00C420C8" w:rsidRDefault="00C07A10" w:rsidP="00B002F9">
            <w:pPr>
              <w:pStyle w:val="Ttulo3"/>
            </w:pPr>
            <w:r>
              <w:t>Dirección.</w:t>
            </w:r>
          </w:p>
          <w:p w14:paraId="0017495C" w14:textId="77777777" w:rsidR="00C07A10" w:rsidRDefault="00C07A10" w:rsidP="00B002F9">
            <w:pPr>
              <w:pStyle w:val="Ttulo3"/>
            </w:pPr>
          </w:p>
          <w:p w14:paraId="1865EFD8" w14:textId="77777777" w:rsidR="00C07A10" w:rsidRPr="00C420C8" w:rsidRDefault="00C07A10" w:rsidP="00B002F9">
            <w:pPr>
              <w:pStyle w:val="Ttulo3"/>
            </w:pPr>
            <w:r>
              <w:t xml:space="preserve">maria rosas velasquez </w:t>
            </w:r>
            <w:r w:rsidR="00E54028">
              <w:t>65, ESTACIÓN</w:t>
            </w:r>
            <w:r>
              <w:t xml:space="preserve"> central </w:t>
            </w:r>
          </w:p>
          <w:p w14:paraId="416D54A8" w14:textId="77777777" w:rsidR="00C420C8" w:rsidRPr="005152F2" w:rsidRDefault="00C420C8" w:rsidP="00B002F9"/>
        </w:tc>
        <w:tc>
          <w:tcPr>
            <w:tcW w:w="6680" w:type="dxa"/>
          </w:tcPr>
          <w:tbl>
            <w:tblPr>
              <w:tblpPr w:leftFromText="141" w:rightFromText="141" w:vertAnchor="page" w:horzAnchor="page" w:tblpX="469" w:tblpY="1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42C79E73" w14:textId="77777777" w:rsidTr="00B002F9">
              <w:trPr>
                <w:trHeight w:val="4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A55881A" w14:textId="77777777" w:rsidR="00C420C8" w:rsidRPr="005152F2" w:rsidRDefault="00BD139F" w:rsidP="00B002F9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14CC3E530BA847BC95884B24622155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271F646D" w14:textId="6ADF2F78" w:rsidR="00075D3E" w:rsidRDefault="00075D3E" w:rsidP="00B002F9">
                  <w:pPr>
                    <w:pStyle w:val="Ttulo4"/>
                  </w:pPr>
                  <w:r>
                    <w:t>ASISTENTE ADMINISTRATIVA</w:t>
                  </w:r>
                </w:p>
                <w:p w14:paraId="0F2CEC68" w14:textId="1FECEB73" w:rsidR="00075D3E" w:rsidRDefault="00075D3E" w:rsidP="00B002F9">
                  <w:r>
                    <w:t>Liquidación de sueldos-libros de asistencia-bodega-Cargo del personal.</w:t>
                  </w:r>
                </w:p>
                <w:p w14:paraId="47B2CDD0" w14:textId="05D23002" w:rsidR="00075D3E" w:rsidRDefault="00075D3E" w:rsidP="00B002F9">
                  <w:r>
                    <w:t>(2020-2021)</w:t>
                  </w:r>
                </w:p>
                <w:p w14:paraId="5E530378" w14:textId="6C77A6C5" w:rsidR="00E54028" w:rsidRDefault="00E54028" w:rsidP="00B002F9">
                  <w:pPr>
                    <w:pStyle w:val="Ttulo4"/>
                  </w:pPr>
                  <w:r>
                    <w:t xml:space="preserve">Práctica profesional </w:t>
                  </w:r>
                  <w:r w:rsidR="00B002F9">
                    <w:t>ADM.RR. HH</w:t>
                  </w:r>
                </w:p>
                <w:p w14:paraId="31B8EB03" w14:textId="77777777" w:rsidR="00E54028" w:rsidRDefault="00E54028" w:rsidP="00B002F9">
                  <w:pPr>
                    <w:pStyle w:val="Ttulo4"/>
                  </w:pPr>
                  <w:r>
                    <w:t>adp (payroll)</w:t>
                  </w:r>
                </w:p>
                <w:p w14:paraId="1E1C9275" w14:textId="77777777" w:rsidR="00E54028" w:rsidRDefault="00E54028" w:rsidP="00B002F9">
                  <w:pPr>
                    <w:pStyle w:val="Ttulo5"/>
                  </w:pPr>
                  <w:r>
                    <w:t>2018</w:t>
                  </w:r>
                </w:p>
                <w:p w14:paraId="492B471A" w14:textId="77777777" w:rsidR="00E54028" w:rsidRDefault="00C07A10" w:rsidP="00B002F9">
                  <w:pPr>
                    <w:pStyle w:val="Ttulo4"/>
                    <w:jc w:val="both"/>
                  </w:pPr>
                  <w:r>
                    <w:t>Cajera-caja de compensacion los heroes</w:t>
                  </w:r>
                </w:p>
                <w:p w14:paraId="1C539DEB" w14:textId="77777777" w:rsidR="00C07A10" w:rsidRPr="0043426C" w:rsidRDefault="00C07A10" w:rsidP="00B002F9">
                  <w:pPr>
                    <w:pStyle w:val="Ttulo4"/>
                  </w:pPr>
                  <w:r>
                    <w:t>(ecrgroup)</w:t>
                  </w:r>
                </w:p>
                <w:p w14:paraId="4EDE024F" w14:textId="68D63691" w:rsidR="00C420C8" w:rsidRDefault="00C07A10" w:rsidP="00B002F9">
                  <w:pPr>
                    <w:pStyle w:val="Ttulo5"/>
                  </w:pPr>
                  <w:r>
                    <w:t>2014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</w:t>
                  </w:r>
                  <w:r w:rsidR="00075D3E">
                    <w:t>8</w:t>
                  </w:r>
                </w:p>
                <w:p w14:paraId="360B648B" w14:textId="77777777" w:rsidR="00C420C8" w:rsidRPr="0043426C" w:rsidRDefault="00C07A10" w:rsidP="00B002F9">
                  <w:pPr>
                    <w:pStyle w:val="Ttulo4"/>
                  </w:pPr>
                  <w:r>
                    <w:t>digitadora-ecrgroup</w:t>
                  </w:r>
                </w:p>
                <w:p w14:paraId="6E1D0C26" w14:textId="77777777" w:rsidR="00C420C8" w:rsidRDefault="00C07A10" w:rsidP="00B002F9">
                  <w:pPr>
                    <w:pStyle w:val="Ttulo5"/>
                  </w:pPr>
                  <w:r>
                    <w:t>2017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2017</w:t>
                  </w:r>
                </w:p>
                <w:p w14:paraId="6B67FDF8" w14:textId="77777777" w:rsidR="00C07A10" w:rsidRDefault="00C07A10" w:rsidP="00B002F9">
                  <w:r>
                    <w:t>Ingresos y revisión de créditos al sistema.</w:t>
                  </w:r>
                </w:p>
                <w:p w14:paraId="0F871027" w14:textId="77777777" w:rsidR="00C07A10" w:rsidRDefault="00C07A10" w:rsidP="00B002F9"/>
                <w:p w14:paraId="4B8361CA" w14:textId="77777777" w:rsidR="00C07A10" w:rsidRDefault="00C07A10" w:rsidP="00B002F9">
                  <w:pPr>
                    <w:pStyle w:val="Ttulo4"/>
                  </w:pPr>
                  <w:r>
                    <w:t>sECRETARIA ADMINISTRATIVA</w:t>
                  </w:r>
                </w:p>
                <w:p w14:paraId="0A4B5003" w14:textId="77777777" w:rsidR="00C07A10" w:rsidRDefault="00C07A10" w:rsidP="00B002F9">
                  <w:pPr>
                    <w:pStyle w:val="Ttulo4"/>
                    <w:rPr>
                      <w:b w:val="0"/>
                      <w:sz w:val="20"/>
                      <w:szCs w:val="20"/>
                    </w:rPr>
                  </w:pPr>
                  <w:r w:rsidRPr="00C07A10">
                    <w:rPr>
                      <w:b w:val="0"/>
                      <w:sz w:val="20"/>
                      <w:szCs w:val="20"/>
                    </w:rPr>
                    <w:t>SERVICIO ESTUDIOS AMBIENTALES</w:t>
                  </w:r>
                  <w:r>
                    <w:rPr>
                      <w:b w:val="0"/>
                      <w:sz w:val="20"/>
                      <w:szCs w:val="20"/>
                    </w:rPr>
                    <w:t xml:space="preserve"> S.A</w:t>
                  </w:r>
                </w:p>
                <w:p w14:paraId="06493D76" w14:textId="15FA4046" w:rsidR="00B002F9" w:rsidRPr="00E54028" w:rsidRDefault="00C07A10" w:rsidP="00B002F9">
                  <w:pPr>
                    <w:pStyle w:val="Ttulo4"/>
                    <w:rPr>
                      <w:b w:val="0"/>
                      <w:sz w:val="24"/>
                      <w:szCs w:val="24"/>
                    </w:rPr>
                  </w:pPr>
                  <w:r w:rsidRPr="00C07A10">
                    <w:rPr>
                      <w:b w:val="0"/>
                      <w:sz w:val="24"/>
                      <w:szCs w:val="24"/>
                    </w:rPr>
                    <w:t>2013-2014</w:t>
                  </w:r>
                </w:p>
              </w:tc>
            </w:tr>
            <w:tr w:rsidR="00C420C8" w14:paraId="293C8D4A" w14:textId="77777777" w:rsidTr="00B002F9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F167FA9" w14:textId="77777777" w:rsidR="00E54028" w:rsidRPr="00E54028" w:rsidRDefault="00BD139F" w:rsidP="00B002F9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591D2A5AB3574B3EA85D67E214B3AE00"/>
                      </w:placeholder>
                      <w:temporary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1D2C6717" w14:textId="77777777" w:rsidR="00C07A10" w:rsidRPr="00E54028" w:rsidRDefault="00C07A10" w:rsidP="00B002F9">
                  <w:pPr>
                    <w:pStyle w:val="Ttulo4"/>
                    <w:jc w:val="left"/>
                    <w:rPr>
                      <w:b w:val="0"/>
                    </w:rPr>
                  </w:pPr>
                  <w:r w:rsidRPr="00E54028">
                    <w:rPr>
                      <w:u w:val="single"/>
                    </w:rPr>
                    <w:t>enseñanza BASICA</w:t>
                  </w:r>
                  <w:r>
                    <w:t xml:space="preserve">: </w:t>
                  </w:r>
                  <w:r w:rsidR="00E54028" w:rsidRPr="00E54028">
                    <w:rPr>
                      <w:b w:val="0"/>
                    </w:rPr>
                    <w:t>COMPLETA, INSTITUTO</w:t>
                  </w:r>
                  <w:r w:rsidRPr="00E54028">
                    <w:rPr>
                      <w:b w:val="0"/>
                    </w:rPr>
                    <w:t xml:space="preserve"> s.a</w:t>
                  </w:r>
                </w:p>
                <w:p w14:paraId="4B7B9806" w14:textId="77777777" w:rsidR="00C07A10" w:rsidRDefault="00C07A10" w:rsidP="00B002F9">
                  <w:pPr>
                    <w:pStyle w:val="Ttulo4"/>
                    <w:jc w:val="left"/>
                  </w:pPr>
                </w:p>
                <w:p w14:paraId="5F8400A2" w14:textId="77777777" w:rsidR="00C07A10" w:rsidRDefault="00C07A10" w:rsidP="00B002F9">
                  <w:pPr>
                    <w:pStyle w:val="Ttulo4"/>
                    <w:jc w:val="left"/>
                  </w:pPr>
                  <w:r w:rsidRPr="00E54028">
                    <w:rPr>
                      <w:u w:val="single"/>
                    </w:rPr>
                    <w:t>Enseñanza MEDIA</w:t>
                  </w:r>
                  <w:r>
                    <w:t xml:space="preserve">: </w:t>
                  </w:r>
                  <w:r w:rsidRPr="00E54028">
                    <w:rPr>
                      <w:b w:val="0"/>
                    </w:rPr>
                    <w:t>COMPLETA, LICEO cENTRO POLITECNICO SAN RAMÓN</w:t>
                  </w:r>
                  <w:r>
                    <w:t>.</w:t>
                  </w:r>
                </w:p>
                <w:p w14:paraId="66193A9D" w14:textId="77777777" w:rsidR="00C07A10" w:rsidRDefault="00C07A10" w:rsidP="00B002F9">
                  <w:pPr>
                    <w:pStyle w:val="Ttulo4"/>
                    <w:jc w:val="left"/>
                  </w:pPr>
                </w:p>
                <w:p w14:paraId="70EC0303" w14:textId="77777777" w:rsidR="00B002F9" w:rsidRPr="00B002F9" w:rsidRDefault="00C07A10" w:rsidP="00B002F9">
                  <w:pPr>
                    <w:pStyle w:val="Ttulo4"/>
                    <w:jc w:val="left"/>
                    <w:rPr>
                      <w:b w:val="0"/>
                    </w:rPr>
                  </w:pPr>
                  <w:r w:rsidRPr="00E54028">
                    <w:rPr>
                      <w:u w:val="single"/>
                    </w:rPr>
                    <w:t>ENSEÑANzA SUPERIOR</w:t>
                  </w:r>
                  <w:r>
                    <w:t xml:space="preserve">: </w:t>
                  </w:r>
                  <w:r w:rsidRPr="00E54028">
                    <w:rPr>
                      <w:b w:val="0"/>
                    </w:rPr>
                    <w:t>Centro Formación Técnica Santo Tomás</w:t>
                  </w:r>
                  <w:r w:rsidR="00E54028">
                    <w:rPr>
                      <w:b w:val="0"/>
                    </w:rPr>
                    <w:t>.</w:t>
                  </w:r>
                </w:p>
              </w:tc>
            </w:tr>
            <w:tr w:rsidR="00C420C8" w14:paraId="29B359E4" w14:textId="77777777" w:rsidTr="00B002F9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626A7911" w14:textId="6A4AB27C" w:rsidR="004033C2" w:rsidRPr="00B002F9" w:rsidRDefault="00E54028" w:rsidP="00B002F9">
                  <w:pPr>
                    <w:pStyle w:val="Ttulo2"/>
                  </w:pPr>
                  <w:r>
                    <w:t>tITULO</w:t>
                  </w:r>
                  <w:r w:rsidR="00B002F9">
                    <w:t>S</w:t>
                  </w:r>
                </w:p>
              </w:tc>
            </w:tr>
          </w:tbl>
          <w:p w14:paraId="608C5C10" w14:textId="77777777" w:rsidR="00C420C8" w:rsidRPr="005152F2" w:rsidRDefault="00C420C8" w:rsidP="00B002F9"/>
        </w:tc>
      </w:tr>
    </w:tbl>
    <w:p w14:paraId="666C10DA" w14:textId="412178B1" w:rsidR="00B002F9" w:rsidRDefault="00B002F9" w:rsidP="00B002F9">
      <w:pPr>
        <w:jc w:val="right"/>
        <w:rPr>
          <w:b/>
          <w:bCs/>
          <w:sz w:val="19"/>
          <w:szCs w:val="19"/>
        </w:rPr>
      </w:pPr>
      <w:r w:rsidRPr="00B002F9">
        <w:rPr>
          <w:b/>
          <w:bCs/>
          <w:sz w:val="19"/>
          <w:szCs w:val="19"/>
        </w:rPr>
        <w:t>ENSEÑANZA MEDIA: TÉCNICO ADMINISTRACIÓN DE EMPRESA</w:t>
      </w:r>
    </w:p>
    <w:p w14:paraId="24800ABA" w14:textId="71A819FA" w:rsidR="00B002F9" w:rsidRDefault="00B002F9" w:rsidP="00B002F9">
      <w:pPr>
        <w:jc w:val="right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NIVEL SUPERIOR: TÉCNICO EN ADMINISTRACIÓN DE RECURSOS</w:t>
      </w:r>
    </w:p>
    <w:p w14:paraId="3C1FEAE1" w14:textId="58F97C23" w:rsidR="00B002F9" w:rsidRPr="00B002F9" w:rsidRDefault="00B002F9" w:rsidP="00B002F9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                                                                HUMANOS.</w:t>
      </w:r>
    </w:p>
    <w:sectPr w:rsidR="00B002F9" w:rsidRPr="00B002F9" w:rsidSect="00466E60">
      <w:headerReference w:type="default" r:id="rId8"/>
      <w:footerReference w:type="default" r:id="rId9"/>
      <w:head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21DC0" w14:textId="77777777" w:rsidR="00BD139F" w:rsidRDefault="00BD139F" w:rsidP="003856C9">
      <w:pPr>
        <w:spacing w:after="0" w:line="240" w:lineRule="auto"/>
      </w:pPr>
      <w:r>
        <w:separator/>
      </w:r>
    </w:p>
  </w:endnote>
  <w:endnote w:type="continuationSeparator" w:id="0">
    <w:p w14:paraId="72128131" w14:textId="77777777" w:rsidR="00BD139F" w:rsidRDefault="00BD139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A03F7" w14:textId="77777777" w:rsidR="004033C2" w:rsidRDefault="004033C2" w:rsidP="004033C2">
    <w:pPr>
      <w:pStyle w:val="Piedepgina"/>
      <w:jc w:val="both"/>
    </w:pPr>
  </w:p>
  <w:p w14:paraId="4736E13D" w14:textId="77777777" w:rsidR="004033C2" w:rsidRDefault="004033C2" w:rsidP="004033C2">
    <w:pPr>
      <w:pStyle w:val="Piedepgina"/>
      <w:jc w:val="both"/>
    </w:pPr>
  </w:p>
  <w:p w14:paraId="1F6BB814" w14:textId="77777777" w:rsidR="004033C2" w:rsidRDefault="004033C2" w:rsidP="004033C2">
    <w:pPr>
      <w:pStyle w:val="Piedepgina"/>
      <w:jc w:val="both"/>
    </w:pPr>
  </w:p>
  <w:p w14:paraId="0281A5B8" w14:textId="77777777" w:rsidR="003856C9" w:rsidRDefault="007803B7" w:rsidP="004033C2">
    <w:pPr>
      <w:pStyle w:val="Piedepgina"/>
      <w:jc w:val="both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2DB7760" wp14:editId="287F59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D0BABB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6220" w14:textId="77777777" w:rsidR="00BD139F" w:rsidRDefault="00BD139F" w:rsidP="003856C9">
      <w:pPr>
        <w:spacing w:after="0" w:line="240" w:lineRule="auto"/>
      </w:pPr>
      <w:r>
        <w:separator/>
      </w:r>
    </w:p>
  </w:footnote>
  <w:footnote w:type="continuationSeparator" w:id="0">
    <w:p w14:paraId="7F2E766E" w14:textId="77777777" w:rsidR="00BD139F" w:rsidRDefault="00BD139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6934C" w14:textId="6FCB7A91" w:rsidR="003856C9" w:rsidRDefault="00075D3E" w:rsidP="00075D3E">
    <w:pPr>
      <w:pStyle w:val="Encabezado"/>
      <w:tabs>
        <w:tab w:val="left" w:pos="3468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6643" w14:textId="77777777" w:rsidR="00075D3E" w:rsidRDefault="00075D3E">
    <w:pPr>
      <w:pStyle w:val="Encabezado"/>
    </w:pPr>
  </w:p>
  <w:p w14:paraId="3F8BBF4F" w14:textId="77777777" w:rsidR="00075D3E" w:rsidRDefault="00075D3E">
    <w:pPr>
      <w:pStyle w:val="Encabezado"/>
    </w:pPr>
  </w:p>
  <w:p w14:paraId="3DBFAAB2" w14:textId="7F1ABB2E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8A58CC1" wp14:editId="731C758B">
              <wp:simplePos x="0" y="0"/>
              <wp:positionH relativeFrom="margin">
                <wp:posOffset>-243840</wp:posOffset>
              </wp:positionH>
              <wp:positionV relativeFrom="topMargin">
                <wp:posOffset>114300</wp:posOffset>
              </wp:positionV>
              <wp:extent cx="6812280" cy="304800"/>
              <wp:effectExtent l="0" t="0" r="17780" b="19050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304800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BD2955" id="Grupo 17" o:spid="_x0000_s1026" alt="Título: Diseño de gráfico de encabezado con rectángulos grises en diversos ángulos" style="position:absolute;margin-left:-19.2pt;margin-top:9pt;width:536.4pt;height:24pt;z-index:251663360;mso-width-percent:877;mso-position-horizontal-relative:margin;mso-position-vertical-relative:top-margin-area;mso-width-percent:877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k+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0"/>
    <w:rsid w:val="00052BE1"/>
    <w:rsid w:val="0005325D"/>
    <w:rsid w:val="0007412A"/>
    <w:rsid w:val="00075D3E"/>
    <w:rsid w:val="000E2F21"/>
    <w:rsid w:val="0010199E"/>
    <w:rsid w:val="0010257B"/>
    <w:rsid w:val="001166C2"/>
    <w:rsid w:val="001503AC"/>
    <w:rsid w:val="001765FE"/>
    <w:rsid w:val="0019561F"/>
    <w:rsid w:val="001B32D2"/>
    <w:rsid w:val="001C5BD0"/>
    <w:rsid w:val="0021079D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47574"/>
    <w:rsid w:val="003856C9"/>
    <w:rsid w:val="00396369"/>
    <w:rsid w:val="003F4D31"/>
    <w:rsid w:val="003F5FDB"/>
    <w:rsid w:val="004033C2"/>
    <w:rsid w:val="0043426C"/>
    <w:rsid w:val="00441EB9"/>
    <w:rsid w:val="00454237"/>
    <w:rsid w:val="00463463"/>
    <w:rsid w:val="00466E60"/>
    <w:rsid w:val="00473EF8"/>
    <w:rsid w:val="004760E5"/>
    <w:rsid w:val="004D22BB"/>
    <w:rsid w:val="005152F2"/>
    <w:rsid w:val="005246B9"/>
    <w:rsid w:val="00534E4E"/>
    <w:rsid w:val="00536702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22793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37736"/>
    <w:rsid w:val="00A42F91"/>
    <w:rsid w:val="00AF1258"/>
    <w:rsid w:val="00B002F9"/>
    <w:rsid w:val="00B01E52"/>
    <w:rsid w:val="00B550FC"/>
    <w:rsid w:val="00B85871"/>
    <w:rsid w:val="00B93310"/>
    <w:rsid w:val="00B96528"/>
    <w:rsid w:val="00BB3B21"/>
    <w:rsid w:val="00BC1F18"/>
    <w:rsid w:val="00BD139F"/>
    <w:rsid w:val="00BD2E58"/>
    <w:rsid w:val="00BF6BAB"/>
    <w:rsid w:val="00C007A5"/>
    <w:rsid w:val="00C07A10"/>
    <w:rsid w:val="00C15936"/>
    <w:rsid w:val="00C420C8"/>
    <w:rsid w:val="00C4403A"/>
    <w:rsid w:val="00CA4ACE"/>
    <w:rsid w:val="00CE6306"/>
    <w:rsid w:val="00D11C4D"/>
    <w:rsid w:val="00D5067A"/>
    <w:rsid w:val="00DC0F74"/>
    <w:rsid w:val="00DC79BB"/>
    <w:rsid w:val="00DF0A0F"/>
    <w:rsid w:val="00E34D58"/>
    <w:rsid w:val="00E54028"/>
    <w:rsid w:val="00E9141F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5EB7D"/>
  <w15:chartTrackingRefBased/>
  <w15:docId w15:val="{ABEE9B47-4B05-4516-8ED3-D452AB4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wir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CC3E530BA847BC95884B2462215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5B373-FF70-4B52-865A-1C043C316F33}"/>
      </w:docPartPr>
      <w:docPartBody>
        <w:p w:rsidR="00EF09DF" w:rsidRDefault="00C7497A">
          <w:pPr>
            <w:pStyle w:val="14CC3E530BA847BC95884B246221558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91D2A5AB3574B3EA85D67E214B3A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1FB5A-C23E-4091-9F3C-D2CFB734DA10}"/>
      </w:docPartPr>
      <w:docPartBody>
        <w:p w:rsidR="00EF09DF" w:rsidRDefault="00C7497A">
          <w:pPr>
            <w:pStyle w:val="591D2A5AB3574B3EA85D67E214B3AE00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A"/>
    <w:rsid w:val="007007BF"/>
    <w:rsid w:val="00A02A37"/>
    <w:rsid w:val="00A51790"/>
    <w:rsid w:val="00C6662B"/>
    <w:rsid w:val="00C7497A"/>
    <w:rsid w:val="00CB1A41"/>
    <w:rsid w:val="00EF09DF"/>
    <w:rsid w:val="00F2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F14FECB73C4AE0887D738B7085CF0F">
    <w:name w:val="8AF14FECB73C4AE0887D738B7085CF0F"/>
  </w:style>
  <w:style w:type="paragraph" w:customStyle="1" w:styleId="586D0109C5DD428A940BE94774366F53">
    <w:name w:val="586D0109C5DD428A940BE94774366F53"/>
  </w:style>
  <w:style w:type="paragraph" w:customStyle="1" w:styleId="78F098C531F44E06879CDFECA926F81D">
    <w:name w:val="78F098C531F44E06879CDFECA926F81D"/>
  </w:style>
  <w:style w:type="paragraph" w:customStyle="1" w:styleId="4DAAB00A8C554A0C8B83F88A5910D1F3">
    <w:name w:val="4DAAB00A8C554A0C8B83F88A5910D1F3"/>
  </w:style>
  <w:style w:type="paragraph" w:customStyle="1" w:styleId="2527BCB1E4354E7BA9301C81A1E59042">
    <w:name w:val="2527BCB1E4354E7BA9301C81A1E59042"/>
  </w:style>
  <w:style w:type="paragraph" w:customStyle="1" w:styleId="69B3A372B1FC454582316D79BB4B14D7">
    <w:name w:val="69B3A372B1FC454582316D79BB4B14D7"/>
  </w:style>
  <w:style w:type="paragraph" w:customStyle="1" w:styleId="CED791FD45A04D58929D6CC25F369673">
    <w:name w:val="CED791FD45A04D58929D6CC25F369673"/>
  </w:style>
  <w:style w:type="paragraph" w:customStyle="1" w:styleId="FEF9DF7691C242458FF0194A9DBA4D6D">
    <w:name w:val="FEF9DF7691C242458FF0194A9DBA4D6D"/>
  </w:style>
  <w:style w:type="paragraph" w:customStyle="1" w:styleId="ED4EED0CEBFB463380A7E046B2941F3E">
    <w:name w:val="ED4EED0CEBFB463380A7E046B2941F3E"/>
  </w:style>
  <w:style w:type="paragraph" w:customStyle="1" w:styleId="14CC3E530BA847BC95884B2462215584">
    <w:name w:val="14CC3E530BA847BC95884B2462215584"/>
  </w:style>
  <w:style w:type="paragraph" w:customStyle="1" w:styleId="FAC4BA4A68A445E5A1FF61E6461D2C16">
    <w:name w:val="FAC4BA4A68A445E5A1FF61E6461D2C16"/>
  </w:style>
  <w:style w:type="paragraph" w:customStyle="1" w:styleId="5B2076DD63334574A754CBF74F3F3A4C">
    <w:name w:val="5B2076DD63334574A754CBF74F3F3A4C"/>
  </w:style>
  <w:style w:type="paragraph" w:customStyle="1" w:styleId="180A10734A59407CA4E44BDF34A17361">
    <w:name w:val="180A10734A59407CA4E44BDF34A17361"/>
  </w:style>
  <w:style w:type="paragraph" w:customStyle="1" w:styleId="F91D320E69C745D28E69CD5C99B8D84A">
    <w:name w:val="F91D320E69C745D28E69CD5C99B8D84A"/>
  </w:style>
  <w:style w:type="paragraph" w:customStyle="1" w:styleId="B570265FE4C74C0AA8728EFCEBD84297">
    <w:name w:val="B570265FE4C74C0AA8728EFCEBD84297"/>
  </w:style>
  <w:style w:type="paragraph" w:customStyle="1" w:styleId="B771017F2EDA495FACE7743C0E6750FF">
    <w:name w:val="B771017F2EDA495FACE7743C0E6750FF"/>
  </w:style>
  <w:style w:type="paragraph" w:customStyle="1" w:styleId="A5AA88DC25EB4DCF8E3804EF6243A7CE">
    <w:name w:val="A5AA88DC25EB4DCF8E3804EF6243A7CE"/>
  </w:style>
  <w:style w:type="paragraph" w:customStyle="1" w:styleId="85FF250466254639847385574DA94D38">
    <w:name w:val="85FF250466254639847385574DA94D38"/>
  </w:style>
  <w:style w:type="paragraph" w:customStyle="1" w:styleId="591D2A5AB3574B3EA85D67E214B3AE00">
    <w:name w:val="591D2A5AB3574B3EA85D67E214B3AE00"/>
  </w:style>
  <w:style w:type="paragraph" w:customStyle="1" w:styleId="3CB6BB1EF828453086D01C99058F55B6">
    <w:name w:val="3CB6BB1EF828453086D01C99058F55B6"/>
  </w:style>
  <w:style w:type="paragraph" w:customStyle="1" w:styleId="C4FB15F182444A458FFA290AC673C143">
    <w:name w:val="C4FB15F182444A458FFA290AC673C143"/>
  </w:style>
  <w:style w:type="paragraph" w:customStyle="1" w:styleId="E4459C396DFF497195FBFACA74D18856">
    <w:name w:val="E4459C396DFF497195FBFACA74D18856"/>
  </w:style>
  <w:style w:type="paragraph" w:customStyle="1" w:styleId="D8C81F7C323247A79F2317E822367421">
    <w:name w:val="D8C81F7C323247A79F2317E822367421"/>
  </w:style>
  <w:style w:type="paragraph" w:customStyle="1" w:styleId="19137915C1EA432199DD919D85D57FD5">
    <w:name w:val="19137915C1EA432199DD919D85D57FD5"/>
  </w:style>
  <w:style w:type="paragraph" w:customStyle="1" w:styleId="6D33C9DAD3764628BFC19C7E0EF1496B">
    <w:name w:val="6D33C9DAD3764628BFC19C7E0EF1496B"/>
    <w:rsid w:val="00A02A37"/>
  </w:style>
  <w:style w:type="paragraph" w:customStyle="1" w:styleId="0A0E55973A3A49ABAC0A9C8642E613FB">
    <w:name w:val="0A0E55973A3A49ABAC0A9C8642E613FB"/>
    <w:rsid w:val="00A02A37"/>
  </w:style>
  <w:style w:type="paragraph" w:customStyle="1" w:styleId="BCB15AD303434E58929D045C594DA0D8">
    <w:name w:val="BCB15AD303434E58929D045C594DA0D8"/>
    <w:rsid w:val="00A02A37"/>
  </w:style>
  <w:style w:type="paragraph" w:customStyle="1" w:styleId="C174202CEBDD413D9FDC5988C69C162B">
    <w:name w:val="C174202CEBDD413D9FDC5988C69C162B"/>
    <w:rsid w:val="00A02A37"/>
  </w:style>
  <w:style w:type="paragraph" w:customStyle="1" w:styleId="2DB1A8637A1D458E960BB5C16CD48DB9">
    <w:name w:val="2DB1A8637A1D458E960BB5C16CD48DB9"/>
    <w:rsid w:val="00A02A37"/>
  </w:style>
  <w:style w:type="paragraph" w:customStyle="1" w:styleId="D25210431CA5415B845F887EE317018B">
    <w:name w:val="D25210431CA5415B845F887EE317018B"/>
    <w:rsid w:val="00A02A37"/>
  </w:style>
  <w:style w:type="paragraph" w:customStyle="1" w:styleId="7B9FA88302284555A0EC999605FC79DD">
    <w:name w:val="7B9FA88302284555A0EC999605FC79DD"/>
    <w:rsid w:val="00A02A37"/>
  </w:style>
  <w:style w:type="paragraph" w:customStyle="1" w:styleId="585748E72F264410B10A9D0E4532C2CA">
    <w:name w:val="585748E72F264410B10A9D0E4532C2CA"/>
    <w:rsid w:val="00A02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BA378-28A6-4B47-B53F-840995EB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56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Cortes</dc:creator>
  <cp:keywords/>
  <dc:description/>
  <cp:lastModifiedBy>vdq136</cp:lastModifiedBy>
  <cp:revision>8</cp:revision>
  <dcterms:created xsi:type="dcterms:W3CDTF">2019-10-29T17:30:00Z</dcterms:created>
  <dcterms:modified xsi:type="dcterms:W3CDTF">2021-04-12T19:14:00Z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