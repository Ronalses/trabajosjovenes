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7D19C7" w14:paraId="694F2B50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6B5FC3" w14:textId="77777777" w:rsidR="00692703" w:rsidRPr="00FD7C80" w:rsidRDefault="007D19C7" w:rsidP="00913946">
            <w:pPr>
              <w:pStyle w:val="Ttulo"/>
            </w:pPr>
            <w:r>
              <w:t>NAHUM SABAG VILLEGAS</w:t>
            </w:r>
          </w:p>
          <w:p w14:paraId="4D45AF27" w14:textId="41B40EA9" w:rsidR="00692703" w:rsidRPr="00FD7C80" w:rsidRDefault="007D19C7" w:rsidP="00913946">
            <w:pPr>
              <w:pStyle w:val="Informacindecontacto"/>
              <w:contextualSpacing w:val="0"/>
            </w:pPr>
            <w:r>
              <w:t>Calafqu</w:t>
            </w:r>
            <w:r w:rsidR="002B42FC">
              <w:t>é</w:t>
            </w:r>
            <w:r>
              <w:t>n 644-Quilicura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56EA2EF2BE694B5E9D60D18480C16AA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1993482697"/>
                <w:placeholder>
                  <w:docPart w:val="953ED71798544F20A8E0ADFDC0C7798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FD7C80">
                  <w:rPr>
                    <w:lang w:bidi="es-ES"/>
                  </w:rPr>
                  <w:t>Teléfono</w:t>
                </w:r>
              </w:sdtContent>
            </w:sdt>
            <w:r>
              <w:t xml:space="preserve"> </w:t>
            </w:r>
            <w:r w:rsidR="002B42FC">
              <w:t>+56</w:t>
            </w:r>
            <w:r>
              <w:t>933847912</w:t>
            </w:r>
          </w:p>
          <w:p w14:paraId="055D59EA" w14:textId="30A57572" w:rsidR="00692703" w:rsidRPr="007D19C7" w:rsidRDefault="002B42FC" w:rsidP="002B42FC">
            <w:pPr>
              <w:pStyle w:val="nfasisenlainformacindecontacto"/>
              <w:spacing w:line="480" w:lineRule="auto"/>
              <w:contextualSpacing w:val="0"/>
              <w:rPr>
                <w:lang w:val="en-US"/>
              </w:rPr>
            </w:pPr>
            <w:r w:rsidRPr="007D19C7">
              <w:rPr>
                <w:lang w:val="en-US"/>
              </w:rPr>
              <w:t>N</w:t>
            </w:r>
            <w:r>
              <w:rPr>
                <w:lang w:val="en-US"/>
              </w:rPr>
              <w:t>a.sabag@alumnos.duoc.cl</w:t>
            </w:r>
            <w:r w:rsidR="00692703" w:rsidRPr="007D19C7">
              <w:rPr>
                <w:lang w:val="en-US" w:bidi="es-ES"/>
              </w:rPr>
              <w:t xml:space="preserve"> </w:t>
            </w:r>
          </w:p>
        </w:tc>
      </w:tr>
      <w:tr w:rsidR="009571D8" w:rsidRPr="00FD7C80" w14:paraId="5FBA8D36" w14:textId="77777777" w:rsidTr="00692703">
        <w:tc>
          <w:tcPr>
            <w:tcW w:w="9360" w:type="dxa"/>
            <w:tcMar>
              <w:top w:w="432" w:type="dxa"/>
            </w:tcMar>
          </w:tcPr>
          <w:p w14:paraId="02313E0F" w14:textId="5A7802CB" w:rsidR="00144360" w:rsidRDefault="00144360" w:rsidP="007D19C7">
            <w:pPr>
              <w:contextualSpacing w:val="0"/>
            </w:pPr>
            <w:r>
              <w:t>Fecha de Nacimiento: 26/07/2001</w:t>
            </w:r>
          </w:p>
          <w:p w14:paraId="0DDC504D" w14:textId="6F1B379C" w:rsidR="001755A8" w:rsidRDefault="002B42FC" w:rsidP="007D19C7">
            <w:pPr>
              <w:contextualSpacing w:val="0"/>
            </w:pPr>
            <w:r>
              <w:t>Responsable, positivo, honesto, persistente, solidario, de trato cordial, respetuoso.</w:t>
            </w:r>
          </w:p>
          <w:p w14:paraId="49A79A5E" w14:textId="77777777" w:rsidR="002B42FC" w:rsidRDefault="002B42FC" w:rsidP="007D19C7">
            <w:pPr>
              <w:contextualSpacing w:val="0"/>
            </w:pPr>
            <w:r>
              <w:t>Buen manejo de relaciones interpersonales, adopción a los cambios, con ganas de emprender nuevos desafíos.</w:t>
            </w:r>
          </w:p>
          <w:p w14:paraId="1D3D9CF1" w14:textId="401CB8EC" w:rsidR="00E5177D" w:rsidRPr="00FD7C80" w:rsidRDefault="00E5177D" w:rsidP="007D19C7">
            <w:pPr>
              <w:contextualSpacing w:val="0"/>
            </w:pPr>
            <w:r>
              <w:t xml:space="preserve">Disponibilidad inmediata: </w:t>
            </w:r>
            <w:proofErr w:type="spellStart"/>
            <w:r>
              <w:t>Part</w:t>
            </w:r>
            <w:proofErr w:type="spellEnd"/>
            <w:r>
              <w:t>-Time, sábados y domingos y viernes por las tardes.</w:t>
            </w:r>
          </w:p>
        </w:tc>
      </w:tr>
      <w:tr w:rsidR="002B42FC" w:rsidRPr="00FD7C80" w14:paraId="09C9D88B" w14:textId="77777777" w:rsidTr="00692703">
        <w:tc>
          <w:tcPr>
            <w:tcW w:w="9360" w:type="dxa"/>
            <w:tcMar>
              <w:top w:w="432" w:type="dxa"/>
            </w:tcMar>
          </w:tcPr>
          <w:p w14:paraId="0885A2F9" w14:textId="77777777" w:rsidR="002B42FC" w:rsidRPr="00FD7C80" w:rsidRDefault="002B42FC" w:rsidP="007D19C7"/>
        </w:tc>
      </w:tr>
    </w:tbl>
    <w:p w14:paraId="12C82B49" w14:textId="77777777" w:rsidR="004E01EB" w:rsidRPr="00FD7C80" w:rsidRDefault="00DB6D15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F85C8C9F538C4AB1B12CFB2124298979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48DD4C47" w14:textId="77777777" w:rsidTr="00D66A52">
        <w:tc>
          <w:tcPr>
            <w:tcW w:w="9355" w:type="dxa"/>
          </w:tcPr>
          <w:p w14:paraId="24313AC1" w14:textId="3CECA443" w:rsidR="001D0BF1" w:rsidRPr="00FD7C80" w:rsidRDefault="007D19C7" w:rsidP="001D0BF1">
            <w:pPr>
              <w:pStyle w:val="Ttulo3"/>
              <w:contextualSpacing w:val="0"/>
              <w:outlineLvl w:val="2"/>
            </w:pPr>
            <w:r>
              <w:t>Febrero-marzo</w:t>
            </w:r>
            <w:r w:rsidR="002B42FC">
              <w:t>, 2019 - NOVIEMBRE</w:t>
            </w:r>
            <w:r w:rsidR="002F2459">
              <w:t xml:space="preserve">-Diciembre 2019 </w:t>
            </w:r>
          </w:p>
          <w:p w14:paraId="0FA7D08A" w14:textId="77777777" w:rsidR="001D0BF1" w:rsidRPr="00FD7C80" w:rsidRDefault="007D19C7" w:rsidP="001D0BF1">
            <w:pPr>
              <w:pStyle w:val="Ttulo2"/>
              <w:contextualSpacing w:val="0"/>
              <w:outlineLvl w:val="1"/>
            </w:pPr>
            <w:r>
              <w:t>part-time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Clínica Santa María</w:t>
            </w:r>
          </w:p>
          <w:p w14:paraId="3FDDE5B8" w14:textId="77777777" w:rsidR="001E3120" w:rsidRDefault="007D19C7" w:rsidP="007D19C7">
            <w:pPr>
              <w:contextualSpacing w:val="0"/>
            </w:pPr>
            <w:r>
              <w:t>Venta Convenio Escolar.</w:t>
            </w:r>
          </w:p>
          <w:p w14:paraId="33F7EA1E" w14:textId="29CF0CB2" w:rsidR="002B42FC" w:rsidRPr="00FD7C80" w:rsidRDefault="002B42FC" w:rsidP="007D19C7">
            <w:pPr>
              <w:contextualSpacing w:val="0"/>
            </w:pPr>
            <w:r>
              <w:t xml:space="preserve">Se desempeña en un stand en múltiples colegios vendiendo el convenio familiar contra accidentes de la clínica Santa María. </w:t>
            </w:r>
          </w:p>
        </w:tc>
      </w:tr>
      <w:tr w:rsidR="00F61DF9" w:rsidRPr="00FD7C80" w14:paraId="167C0E4F" w14:textId="77777777" w:rsidTr="00F61DF9">
        <w:tc>
          <w:tcPr>
            <w:tcW w:w="9355" w:type="dxa"/>
            <w:tcMar>
              <w:top w:w="216" w:type="dxa"/>
            </w:tcMar>
          </w:tcPr>
          <w:p w14:paraId="6CC40F4A" w14:textId="77777777" w:rsidR="00F61DF9" w:rsidRPr="00FD7C80" w:rsidRDefault="007D19C7" w:rsidP="00F61DF9">
            <w:pPr>
              <w:pStyle w:val="Ttulo3"/>
              <w:contextualSpacing w:val="0"/>
              <w:outlineLvl w:val="2"/>
            </w:pPr>
            <w:r>
              <w:t>junio –julio 2018</w:t>
            </w:r>
          </w:p>
          <w:p w14:paraId="388B7F5F" w14:textId="77777777" w:rsidR="00F61DF9" w:rsidRPr="00FD7C80" w:rsidRDefault="007D19C7" w:rsidP="00F61DF9">
            <w:pPr>
              <w:pStyle w:val="Ttulo2"/>
              <w:contextualSpacing w:val="0"/>
              <w:outlineLvl w:val="1"/>
            </w:pPr>
            <w:r>
              <w:t>administrativo</w:t>
            </w:r>
            <w:r>
              <w:rPr>
                <w:lang w:bidi="es-ES"/>
              </w:rPr>
              <w:t xml:space="preserve">, </w:t>
            </w:r>
            <w:r w:rsidRPr="00544634">
              <w:rPr>
                <w:b w:val="0"/>
                <w:color w:val="auto"/>
                <w:lang w:bidi="es-ES"/>
              </w:rPr>
              <w:t>banco estado</w:t>
            </w:r>
          </w:p>
          <w:p w14:paraId="5AA23228" w14:textId="4BC91826" w:rsidR="002F2459" w:rsidRDefault="007D19C7" w:rsidP="007D19C7">
            <w:r>
              <w:t>Organizar archivos y documentos de los clientes</w:t>
            </w:r>
            <w:r w:rsidR="002B42FC">
              <w:t xml:space="preserve"> junto a la ejecutiva de el Banco Estado, sede Huechuraba.</w:t>
            </w:r>
          </w:p>
          <w:p w14:paraId="1B6B0FC9" w14:textId="77777777" w:rsidR="002F2459" w:rsidRDefault="002F2459" w:rsidP="007D19C7"/>
          <w:p w14:paraId="75495108" w14:textId="3AD28313" w:rsidR="002F2459" w:rsidRDefault="002F2459" w:rsidP="007D19C7">
            <w:pPr>
              <w:rPr>
                <w:b/>
              </w:rPr>
            </w:pPr>
            <w:r w:rsidRPr="002F2459">
              <w:rPr>
                <w:b/>
              </w:rPr>
              <w:t>NOVIEMBRE</w:t>
            </w:r>
            <w:r w:rsidR="000408FD">
              <w:rPr>
                <w:b/>
              </w:rPr>
              <w:t xml:space="preserve"> 2019</w:t>
            </w:r>
            <w:r w:rsidRPr="002F2459">
              <w:rPr>
                <w:b/>
              </w:rPr>
              <w:t>-</w:t>
            </w:r>
            <w:r w:rsidR="000408FD">
              <w:rPr>
                <w:b/>
              </w:rPr>
              <w:t>ENERO</w:t>
            </w:r>
            <w:r w:rsidRPr="002F2459">
              <w:rPr>
                <w:b/>
              </w:rPr>
              <w:t xml:space="preserve"> 20</w:t>
            </w:r>
            <w:r w:rsidR="000408FD">
              <w:rPr>
                <w:b/>
              </w:rPr>
              <w:t>20</w:t>
            </w:r>
          </w:p>
          <w:p w14:paraId="18B696E5" w14:textId="77777777" w:rsidR="002F2459" w:rsidRDefault="002F2459" w:rsidP="007D19C7">
            <w:pPr>
              <w:rPr>
                <w:b/>
                <w:color w:val="1D824C" w:themeColor="accent1"/>
                <w:sz w:val="26"/>
                <w:szCs w:val="26"/>
              </w:rPr>
            </w:pPr>
            <w:r w:rsidRPr="002F2459">
              <w:rPr>
                <w:b/>
                <w:color w:val="1D824C" w:themeColor="accent1"/>
                <w:sz w:val="26"/>
                <w:szCs w:val="26"/>
              </w:rPr>
              <w:t>PRO STUDENT AGENCIA</w:t>
            </w:r>
            <w:r>
              <w:rPr>
                <w:b/>
                <w:color w:val="1D824C" w:themeColor="accent1"/>
                <w:sz w:val="26"/>
                <w:szCs w:val="26"/>
              </w:rPr>
              <w:t>,</w:t>
            </w:r>
          </w:p>
          <w:p w14:paraId="2FC793C1" w14:textId="6D0209EA" w:rsidR="002F2459" w:rsidRPr="000408FD" w:rsidRDefault="000408FD" w:rsidP="007D19C7">
            <w:r w:rsidRPr="000408FD">
              <w:t>Venta de los productos capilares de la marca “</w:t>
            </w:r>
            <w:proofErr w:type="spellStart"/>
            <w:r w:rsidRPr="000408FD">
              <w:t>Oui</w:t>
            </w:r>
            <w:proofErr w:type="spellEnd"/>
            <w:r w:rsidRPr="000408FD">
              <w:t>” (marca chilena)</w:t>
            </w:r>
            <w:r>
              <w:t xml:space="preserve">. </w:t>
            </w:r>
          </w:p>
        </w:tc>
      </w:tr>
    </w:tbl>
    <w:sdt>
      <w:sdtPr>
        <w:alias w:val="Educación:"/>
        <w:tag w:val="Formación:"/>
        <w:id w:val="-1908763273"/>
        <w:placeholder>
          <w:docPart w:val="7560291DE1AC4E0296F54F757FDAC5CB"/>
        </w:placeholder>
        <w:temporary/>
        <w:showingPlcHdr/>
        <w15:appearance w15:val="hidden"/>
      </w:sdtPr>
      <w:sdtEndPr/>
      <w:sdtContent>
        <w:p w14:paraId="303DB335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35CBDE2A" w14:textId="77777777" w:rsidTr="00D66A52">
        <w:tc>
          <w:tcPr>
            <w:tcW w:w="9355" w:type="dxa"/>
          </w:tcPr>
          <w:p w14:paraId="4A10CF2C" w14:textId="77777777" w:rsidR="001D0BF1" w:rsidRPr="00FD7C80" w:rsidRDefault="00544634" w:rsidP="001D0BF1">
            <w:pPr>
              <w:pStyle w:val="Ttulo3"/>
              <w:contextualSpacing w:val="0"/>
              <w:outlineLvl w:val="2"/>
            </w:pPr>
            <w:r>
              <w:t>2007-2014</w:t>
            </w:r>
          </w:p>
          <w:p w14:paraId="01E89970" w14:textId="77777777" w:rsidR="001D0BF1" w:rsidRPr="00FD7C80" w:rsidRDefault="007D19C7" w:rsidP="001D0BF1">
            <w:pPr>
              <w:pStyle w:val="Ttulo2"/>
              <w:contextualSpacing w:val="0"/>
              <w:outlineLvl w:val="1"/>
            </w:pPr>
            <w:r>
              <w:t>kinder-septimo básico</w:t>
            </w:r>
            <w:r w:rsidR="001D0BF1" w:rsidRPr="00FD7C80">
              <w:rPr>
                <w:lang w:bidi="es-ES"/>
              </w:rPr>
              <w:t xml:space="preserve">, </w:t>
            </w:r>
            <w:r w:rsidRPr="00544634">
              <w:rPr>
                <w:b w:val="0"/>
                <w:color w:val="auto"/>
                <w:lang w:bidi="es-ES"/>
              </w:rPr>
              <w:t>colegio santa maria de cervellon</w:t>
            </w:r>
          </w:p>
          <w:p w14:paraId="70DFDD77" w14:textId="60830FF1" w:rsidR="007538DC" w:rsidRDefault="00544634" w:rsidP="00544634">
            <w:pPr>
              <w:contextualSpacing w:val="0"/>
            </w:pPr>
            <w:r>
              <w:t xml:space="preserve">Alumno destacado </w:t>
            </w:r>
            <w:r w:rsidR="000408FD">
              <w:t>por buen promedio.</w:t>
            </w:r>
          </w:p>
          <w:p w14:paraId="535317FB" w14:textId="16B5F5A6" w:rsidR="005C53E5" w:rsidRPr="00FD7C80" w:rsidRDefault="005C53E5" w:rsidP="00544634">
            <w:pPr>
              <w:contextualSpacing w:val="0"/>
            </w:pPr>
          </w:p>
        </w:tc>
      </w:tr>
      <w:tr w:rsidR="00F61DF9" w:rsidRPr="00FD7C80" w14:paraId="691AB4D6" w14:textId="77777777" w:rsidTr="00F61DF9">
        <w:tc>
          <w:tcPr>
            <w:tcW w:w="9355" w:type="dxa"/>
            <w:tcMar>
              <w:top w:w="216" w:type="dxa"/>
            </w:tcMar>
          </w:tcPr>
          <w:p w14:paraId="6916C3E7" w14:textId="77777777" w:rsidR="00F61DF9" w:rsidRPr="00FD7C80" w:rsidRDefault="00544634" w:rsidP="00F61DF9">
            <w:pPr>
              <w:pStyle w:val="Ttulo3"/>
              <w:contextualSpacing w:val="0"/>
              <w:outlineLvl w:val="2"/>
            </w:pPr>
            <w:r>
              <w:t>2015-2019</w:t>
            </w:r>
          </w:p>
          <w:p w14:paraId="1906AC1A" w14:textId="287C141B" w:rsidR="005C53E5" w:rsidRDefault="00544634" w:rsidP="005C53E5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t>octavo-iv medio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sscc de alameda</w:t>
            </w:r>
          </w:p>
          <w:p w14:paraId="6AB1785A" w14:textId="696E9243" w:rsidR="005C53E5" w:rsidRDefault="005C53E5" w:rsidP="005C53E5">
            <w:pPr>
              <w:rPr>
                <w:rStyle w:val="Referenciasutil"/>
                <w:b w:val="0"/>
                <w:bCs/>
              </w:rPr>
            </w:pPr>
            <w:r>
              <w:t>Jefatura de alianza en I y IV medio con la victoria en uno de estos años.</w:t>
            </w:r>
          </w:p>
          <w:p w14:paraId="31959E7E" w14:textId="77777777" w:rsidR="005C53E5" w:rsidRPr="005C53E5" w:rsidRDefault="005C53E5" w:rsidP="005C53E5">
            <w:pPr>
              <w:rPr>
                <w:rStyle w:val="Referenciasutil"/>
                <w:b w:val="0"/>
                <w:bCs/>
              </w:rPr>
            </w:pPr>
          </w:p>
          <w:p w14:paraId="56EAC2FF" w14:textId="77777777" w:rsidR="00544634" w:rsidRPr="00544634" w:rsidRDefault="00544634" w:rsidP="00F61DF9">
            <w:pPr>
              <w:pStyle w:val="Ttulo2"/>
              <w:contextualSpacing w:val="0"/>
              <w:outlineLvl w:val="1"/>
              <w:rPr>
                <w:sz w:val="24"/>
                <w:szCs w:val="24"/>
              </w:rPr>
            </w:pPr>
          </w:p>
          <w:p w14:paraId="0747A7A0" w14:textId="77777777" w:rsidR="00F61DF9" w:rsidRDefault="00544634" w:rsidP="00544634">
            <w:r>
              <w:t>2017-2018</w:t>
            </w:r>
          </w:p>
          <w:p w14:paraId="62F669AF" w14:textId="77777777" w:rsidR="00544634" w:rsidRPr="006B456F" w:rsidRDefault="00544634" w:rsidP="00544634">
            <w:pPr>
              <w:rPr>
                <w:sz w:val="26"/>
                <w:szCs w:val="26"/>
              </w:rPr>
            </w:pPr>
            <w:r w:rsidRPr="006B456F">
              <w:rPr>
                <w:b/>
                <w:color w:val="1D824C" w:themeColor="accent1"/>
                <w:sz w:val="26"/>
                <w:szCs w:val="26"/>
              </w:rPr>
              <w:t>SEGUNDO SEMESTRE DE 2° MEDIO Y PRIMER SEMESTRE DE 3° MEDIO</w:t>
            </w:r>
            <w:r w:rsidRPr="006B456F">
              <w:rPr>
                <w:sz w:val="26"/>
                <w:szCs w:val="26"/>
              </w:rPr>
              <w:t xml:space="preserve">, INTERCAMBIO EN </w:t>
            </w:r>
            <w:proofErr w:type="spellStart"/>
            <w:r w:rsidRPr="006B456F">
              <w:rPr>
                <w:sz w:val="26"/>
                <w:szCs w:val="26"/>
              </w:rPr>
              <w:t>Arkadelphia</w:t>
            </w:r>
            <w:proofErr w:type="spellEnd"/>
            <w:r w:rsidRPr="006B456F">
              <w:rPr>
                <w:sz w:val="26"/>
                <w:szCs w:val="26"/>
              </w:rPr>
              <w:t xml:space="preserve"> AK, USA</w:t>
            </w:r>
          </w:p>
          <w:p w14:paraId="12FB4ED4" w14:textId="1FFE2A7B" w:rsidR="00544634" w:rsidRDefault="005C53E5" w:rsidP="00544634">
            <w:r>
              <w:t>A través de club Rotary Huechuraba</w:t>
            </w:r>
          </w:p>
          <w:p w14:paraId="36AA01B0" w14:textId="77777777" w:rsidR="005C53E5" w:rsidRDefault="005C53E5" w:rsidP="00544634"/>
          <w:p w14:paraId="3C461EDC" w14:textId="4E0BD2FD" w:rsidR="005C53E5" w:rsidRPr="00FD7C80" w:rsidRDefault="005C53E5" w:rsidP="00544634"/>
        </w:tc>
      </w:tr>
    </w:tbl>
    <w:sdt>
      <w:sdtPr>
        <w:alias w:val="Aptitudes:"/>
        <w:tag w:val="Aptitudes:"/>
        <w:id w:val="-1392877668"/>
        <w:placeholder>
          <w:docPart w:val="FA000B7A9D5D4765AE4D6DB222A43990"/>
        </w:placeholder>
        <w:temporary/>
        <w:showingPlcHdr/>
        <w15:appearance w15:val="hidden"/>
      </w:sdtPr>
      <w:sdtEndPr/>
      <w:sdtContent>
        <w:p w14:paraId="40986A8E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5C88DBF2" w14:textId="77777777" w:rsidTr="00DE2EA9">
        <w:tc>
          <w:tcPr>
            <w:tcW w:w="4410" w:type="dxa"/>
          </w:tcPr>
          <w:p w14:paraId="323CAA3F" w14:textId="77777777" w:rsidR="001E3120" w:rsidRPr="00FD7C80" w:rsidRDefault="006B456F" w:rsidP="006E1507">
            <w:pPr>
              <w:pStyle w:val="Listaconvietas"/>
              <w:contextualSpacing w:val="0"/>
            </w:pPr>
            <w:r>
              <w:t>Inglés</w:t>
            </w:r>
            <w:r w:rsidR="00544634">
              <w:t xml:space="preserve"> fluido</w:t>
            </w:r>
          </w:p>
          <w:p w14:paraId="5C5BF280" w14:textId="77777777" w:rsidR="001F4E6D" w:rsidRDefault="006B456F" w:rsidP="006B456F">
            <w:pPr>
              <w:pStyle w:val="Listaconvietas"/>
              <w:contextualSpacing w:val="0"/>
            </w:pPr>
            <w:r>
              <w:t>Buen vendedor</w:t>
            </w:r>
          </w:p>
          <w:p w14:paraId="68C24EA3" w14:textId="77777777" w:rsidR="006B456F" w:rsidRDefault="006B456F" w:rsidP="006B456F">
            <w:pPr>
              <w:pStyle w:val="Listaconvietas"/>
              <w:contextualSpacing w:val="0"/>
            </w:pPr>
            <w:r>
              <w:t>Buena disposición</w:t>
            </w:r>
          </w:p>
          <w:p w14:paraId="470D4341" w14:textId="77777777" w:rsidR="002B42FC" w:rsidRDefault="002B42FC" w:rsidP="002B42FC">
            <w:pPr>
              <w:pStyle w:val="Listaconvietas"/>
              <w:contextualSpacing w:val="0"/>
            </w:pPr>
            <w:r>
              <w:t>Buena motricidad fina</w:t>
            </w:r>
          </w:p>
          <w:p w14:paraId="52E2F31A" w14:textId="77777777" w:rsidR="005C53E5" w:rsidRDefault="005C53E5" w:rsidP="002B42FC">
            <w:pPr>
              <w:pStyle w:val="Listaconvietas"/>
              <w:contextualSpacing w:val="0"/>
            </w:pPr>
            <w:r>
              <w:t>Presidente de curso en IV medio</w:t>
            </w:r>
          </w:p>
          <w:p w14:paraId="2E416798" w14:textId="77777777" w:rsidR="00E5177D" w:rsidRDefault="00E5177D" w:rsidP="002B42FC">
            <w:pPr>
              <w:pStyle w:val="Listaconvietas"/>
              <w:contextualSpacing w:val="0"/>
            </w:pPr>
            <w:r>
              <w:t>Buena habilidad en matemáticas</w:t>
            </w:r>
          </w:p>
          <w:p w14:paraId="4E72FA81" w14:textId="1B5B7BE6" w:rsidR="00E5177D" w:rsidRPr="00FD7C80" w:rsidRDefault="00E5177D" w:rsidP="002B42FC">
            <w:pPr>
              <w:pStyle w:val="Listaconvietas"/>
              <w:contextualSpacing w:val="0"/>
            </w:pPr>
            <w:r>
              <w:t>Licencia de Conducir</w:t>
            </w:r>
          </w:p>
        </w:tc>
        <w:tc>
          <w:tcPr>
            <w:tcW w:w="4616" w:type="dxa"/>
            <w:tcMar>
              <w:left w:w="360" w:type="dxa"/>
            </w:tcMar>
          </w:tcPr>
          <w:p w14:paraId="2C01172F" w14:textId="4D29169D" w:rsidR="003A0632" w:rsidRPr="00FD7C80" w:rsidRDefault="003A0632" w:rsidP="002B42FC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  <w:p w14:paraId="40E32444" w14:textId="0739C6AE" w:rsidR="001E3120" w:rsidRDefault="006B456F" w:rsidP="006E1507">
            <w:pPr>
              <w:pStyle w:val="Listaconvietas"/>
              <w:contextualSpacing w:val="0"/>
            </w:pPr>
            <w:r>
              <w:t>Con iniciativa</w:t>
            </w:r>
          </w:p>
          <w:p w14:paraId="4E87ACF8" w14:textId="330F853F" w:rsidR="002B42FC" w:rsidRDefault="002B42FC" w:rsidP="006E1507">
            <w:pPr>
              <w:pStyle w:val="Listaconvietas"/>
              <w:contextualSpacing w:val="0"/>
            </w:pPr>
            <w:r>
              <w:t>Manejo computacional nivel medio</w:t>
            </w:r>
          </w:p>
          <w:p w14:paraId="75778039" w14:textId="0241DFA9" w:rsidR="005C53E5" w:rsidRDefault="005C53E5" w:rsidP="006E1507">
            <w:pPr>
              <w:pStyle w:val="Listaconvietas"/>
              <w:contextualSpacing w:val="0"/>
            </w:pPr>
            <w:r>
              <w:t xml:space="preserve">Servicio Scout en grupo </w:t>
            </w:r>
            <w:proofErr w:type="spellStart"/>
            <w:r>
              <w:t>Montul</w:t>
            </w:r>
            <w:proofErr w:type="spellEnd"/>
            <w:r>
              <w:t xml:space="preserve"> </w:t>
            </w:r>
            <w:proofErr w:type="spellStart"/>
            <w:r>
              <w:t>Chefe</w:t>
            </w:r>
            <w:proofErr w:type="spellEnd"/>
          </w:p>
          <w:p w14:paraId="342DFCE9" w14:textId="175E1BA4" w:rsidR="005C53E5" w:rsidRDefault="005C53E5" w:rsidP="006E1507">
            <w:pPr>
              <w:pStyle w:val="Listaconvietas"/>
              <w:contextualSpacing w:val="0"/>
            </w:pPr>
            <w:r>
              <w:t>Jefe de alianzas</w:t>
            </w:r>
          </w:p>
          <w:p w14:paraId="105718E8" w14:textId="67721E38" w:rsidR="00E5177D" w:rsidRDefault="00E5177D" w:rsidP="006E1507">
            <w:pPr>
              <w:pStyle w:val="Listaconvietas"/>
              <w:contextualSpacing w:val="0"/>
            </w:pPr>
            <w:r>
              <w:t>Buen manejo del estrés</w:t>
            </w:r>
          </w:p>
          <w:p w14:paraId="2DC763C7" w14:textId="714C8E37" w:rsidR="002B42FC" w:rsidRDefault="002B42FC" w:rsidP="002B42FC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20F8C247" w14:textId="77777777" w:rsidR="005C53E5" w:rsidRDefault="005C53E5" w:rsidP="002B42FC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2FF7E223" w14:textId="77777777" w:rsidR="002B42FC" w:rsidRPr="00FD7C80" w:rsidRDefault="002B42FC" w:rsidP="002B42FC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  <w:p w14:paraId="64F31566" w14:textId="77777777" w:rsidR="006B456F" w:rsidRPr="00FD7C80" w:rsidRDefault="006B456F" w:rsidP="006B456F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CFC3393" w14:textId="35677E28" w:rsidR="00B51D1B" w:rsidRPr="00FD7C80" w:rsidRDefault="00B51D1B" w:rsidP="006E1507"/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8D56" w14:textId="77777777" w:rsidR="00DB6D15" w:rsidRDefault="00DB6D15" w:rsidP="0068194B">
      <w:r>
        <w:separator/>
      </w:r>
    </w:p>
    <w:p w14:paraId="7618C453" w14:textId="77777777" w:rsidR="00DB6D15" w:rsidRDefault="00DB6D15"/>
    <w:p w14:paraId="2F30AB2D" w14:textId="77777777" w:rsidR="00DB6D15" w:rsidRDefault="00DB6D15"/>
  </w:endnote>
  <w:endnote w:type="continuationSeparator" w:id="0">
    <w:p w14:paraId="664F2B1D" w14:textId="77777777" w:rsidR="00DB6D15" w:rsidRDefault="00DB6D15" w:rsidP="0068194B">
      <w:r>
        <w:continuationSeparator/>
      </w:r>
    </w:p>
    <w:p w14:paraId="0635DFC4" w14:textId="77777777" w:rsidR="00DB6D15" w:rsidRDefault="00DB6D15"/>
    <w:p w14:paraId="5BD608B7" w14:textId="77777777" w:rsidR="00DB6D15" w:rsidRDefault="00DB6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C5E86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F4BB" w14:textId="77777777" w:rsidR="00DB6D15" w:rsidRDefault="00DB6D15" w:rsidP="0068194B">
      <w:r>
        <w:separator/>
      </w:r>
    </w:p>
    <w:p w14:paraId="7E43ACD4" w14:textId="77777777" w:rsidR="00DB6D15" w:rsidRDefault="00DB6D15"/>
    <w:p w14:paraId="054A4DCF" w14:textId="77777777" w:rsidR="00DB6D15" w:rsidRDefault="00DB6D15"/>
  </w:footnote>
  <w:footnote w:type="continuationSeparator" w:id="0">
    <w:p w14:paraId="6E487758" w14:textId="77777777" w:rsidR="00DB6D15" w:rsidRDefault="00DB6D15" w:rsidP="0068194B">
      <w:r>
        <w:continuationSeparator/>
      </w:r>
    </w:p>
    <w:p w14:paraId="6D174DA6" w14:textId="77777777" w:rsidR="00DB6D15" w:rsidRDefault="00DB6D15"/>
    <w:p w14:paraId="320ABBB0" w14:textId="77777777" w:rsidR="00DB6D15" w:rsidRDefault="00DB6D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1171" w14:textId="77777777" w:rsidR="00236D54" w:rsidRPr="004E01EB" w:rsidRDefault="00F476C4" w:rsidP="005A1B10">
    <w:pPr>
      <w:pStyle w:val="Encabezado"/>
    </w:pPr>
    <w:r w:rsidRPr="004E01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1213E7" wp14:editId="0B9271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AB1AB1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C7"/>
    <w:rsid w:val="000001EF"/>
    <w:rsid w:val="00007322"/>
    <w:rsid w:val="00007728"/>
    <w:rsid w:val="00024584"/>
    <w:rsid w:val="00024730"/>
    <w:rsid w:val="000408FD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44360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5C36"/>
    <w:rsid w:val="001E7E0C"/>
    <w:rsid w:val="001F0BB0"/>
    <w:rsid w:val="001F41FC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2FC"/>
    <w:rsid w:val="002B4751"/>
    <w:rsid w:val="002D23C5"/>
    <w:rsid w:val="002D6137"/>
    <w:rsid w:val="002E7E61"/>
    <w:rsid w:val="002F05E5"/>
    <w:rsid w:val="002F2459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197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4634"/>
    <w:rsid w:val="00566A35"/>
    <w:rsid w:val="0056701E"/>
    <w:rsid w:val="005740D7"/>
    <w:rsid w:val="005A0F26"/>
    <w:rsid w:val="005A1B10"/>
    <w:rsid w:val="005A6850"/>
    <w:rsid w:val="005B1B1B"/>
    <w:rsid w:val="005C53E5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456F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19C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454B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6D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177D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D67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cionar1">
    <w:name w:val="Mencionar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venio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EA2EF2BE694B5E9D60D18480C1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2B75B-662D-4CE1-829C-6482935893D3}"/>
      </w:docPartPr>
      <w:docPartBody>
        <w:p w:rsidR="00AA433A" w:rsidRDefault="00F14C25">
          <w:pPr>
            <w:pStyle w:val="56EA2EF2BE694B5E9D60D18480C16AAE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953ED71798544F20A8E0ADFDC0C77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ECDC-9607-46BD-8A33-C8FBFA3B1178}"/>
      </w:docPartPr>
      <w:docPartBody>
        <w:p w:rsidR="00AA433A" w:rsidRDefault="00F14C25">
          <w:pPr>
            <w:pStyle w:val="953ED71798544F20A8E0ADFDC0C77989"/>
          </w:pPr>
          <w:r w:rsidRPr="00FD7C80">
            <w:rPr>
              <w:lang w:bidi="es-ES"/>
            </w:rPr>
            <w:t>Teléfono</w:t>
          </w:r>
        </w:p>
      </w:docPartBody>
    </w:docPart>
    <w:docPart>
      <w:docPartPr>
        <w:name w:val="F85C8C9F538C4AB1B12CFB2124298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9BA9E-B7A1-425B-96CA-8DDC939B083B}"/>
      </w:docPartPr>
      <w:docPartBody>
        <w:p w:rsidR="00AA433A" w:rsidRDefault="00F14C25">
          <w:pPr>
            <w:pStyle w:val="F85C8C9F538C4AB1B12CFB2124298979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7560291DE1AC4E0296F54F757FDAC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C520-B738-4F18-A922-5DE93E833136}"/>
      </w:docPartPr>
      <w:docPartBody>
        <w:p w:rsidR="00AA433A" w:rsidRDefault="00F14C25">
          <w:pPr>
            <w:pStyle w:val="7560291DE1AC4E0296F54F757FDAC5CB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FA000B7A9D5D4765AE4D6DB222A43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B22E6-0CC7-439C-8AE4-31A7AA1AB57A}"/>
      </w:docPartPr>
      <w:docPartBody>
        <w:p w:rsidR="00AA433A" w:rsidRDefault="00F14C25">
          <w:pPr>
            <w:pStyle w:val="FA000B7A9D5D4765AE4D6DB222A43990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25"/>
    <w:rsid w:val="00180C29"/>
    <w:rsid w:val="00AA433A"/>
    <w:rsid w:val="00B00041"/>
    <w:rsid w:val="00F1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56EA2EF2BE694B5E9D60D18480C16AAE">
    <w:name w:val="56EA2EF2BE694B5E9D60D18480C16AAE"/>
  </w:style>
  <w:style w:type="paragraph" w:customStyle="1" w:styleId="953ED71798544F20A8E0ADFDC0C77989">
    <w:name w:val="953ED71798544F20A8E0ADFDC0C77989"/>
  </w:style>
  <w:style w:type="paragraph" w:customStyle="1" w:styleId="F85C8C9F538C4AB1B12CFB2124298979">
    <w:name w:val="F85C8C9F538C4AB1B12CFB2124298979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560291DE1AC4E0296F54F757FDAC5CB">
    <w:name w:val="7560291DE1AC4E0296F54F757FDAC5CB"/>
  </w:style>
  <w:style w:type="paragraph" w:customStyle="1" w:styleId="FA000B7A9D5D4765AE4D6DB222A43990">
    <w:name w:val="FA000B7A9D5D4765AE4D6DB222A43990"/>
  </w:style>
  <w:style w:type="paragraph" w:customStyle="1" w:styleId="FD1D84DF13D84C57ACF26EC124A26BE2">
    <w:name w:val="FD1D84DF13D84C57ACF26EC124A26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2020-09-29T03:19:00Z</dcterms:created>
  <dcterms:modified xsi:type="dcterms:W3CDTF">2020-09-29T03:19:00Z</dcterms:modified>
  <cp:category/>
</cp:coreProperties>
</file>