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Ind w:w="-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706"/>
        <w:gridCol w:w="3600"/>
      </w:tblGrid>
      <w:tr w:rsidR="007A0F44" w:rsidRPr="00565B06" w14:paraId="6D5A6A45" w14:textId="77777777" w:rsidTr="003A1E53">
        <w:trPr>
          <w:trHeight w:hRule="exact" w:val="1944"/>
        </w:trPr>
        <w:tc>
          <w:tcPr>
            <w:tcW w:w="4706" w:type="dxa"/>
            <w:tcMar>
              <w:right w:w="144" w:type="dxa"/>
            </w:tcMar>
            <w:vAlign w:val="bottom"/>
          </w:tcPr>
          <w:p w14:paraId="566C122A" w14:textId="00548090" w:rsidR="007A0F44" w:rsidRPr="00557206" w:rsidRDefault="004454C2" w:rsidP="00174A87">
            <w:pPr>
              <w:pStyle w:val="Pues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Josefa</w:t>
            </w:r>
          </w:p>
          <w:p w14:paraId="0B01AB81" w14:textId="514E7442" w:rsidR="007A0F44" w:rsidRPr="003A1E53" w:rsidRDefault="004454C2" w:rsidP="00174A87">
            <w:pPr>
              <w:pStyle w:val="Subttulo"/>
              <w:rPr>
                <w:sz w:val="52"/>
                <w:szCs w:val="52"/>
              </w:rPr>
            </w:pPr>
            <w:r>
              <w:rPr>
                <w:sz w:val="44"/>
                <w:szCs w:val="44"/>
              </w:rPr>
              <w:t>reyes toledo</w:t>
            </w:r>
          </w:p>
        </w:tc>
        <w:tc>
          <w:tcPr>
            <w:tcW w:w="3600" w:type="dxa"/>
            <w:tcMar>
              <w:left w:w="144" w:type="dxa"/>
            </w:tcMar>
            <w:vAlign w:val="bottom"/>
          </w:tcPr>
          <w:p w14:paraId="5A1D29F6" w14:textId="094AD0AB" w:rsidR="007A0F44" w:rsidRDefault="00557206" w:rsidP="00557206">
            <w:pPr>
              <w:pStyle w:val="Informacindecontacto"/>
              <w:jc w:val="center"/>
            </w:pPr>
            <w:r>
              <w:rPr>
                <w:lang w:bidi="es-ES"/>
              </w:rPr>
              <w:t xml:space="preserve">      </w:t>
            </w:r>
            <w:r w:rsidR="00EF380B">
              <w:rPr>
                <w:lang w:bidi="es-ES"/>
              </w:rPr>
              <w:t xml:space="preserve">                </w:t>
            </w:r>
            <w:r>
              <w:rPr>
                <w:lang w:bidi="es-ES"/>
              </w:rPr>
              <w:t xml:space="preserve">  </w:t>
            </w:r>
            <w:r w:rsidR="004454C2">
              <w:rPr>
                <w:lang w:bidi="es-ES"/>
              </w:rPr>
              <w:t>Zenteno</w:t>
            </w:r>
            <w:r w:rsidR="00EF380B">
              <w:rPr>
                <w:lang w:bidi="es-ES"/>
              </w:rPr>
              <w:t xml:space="preserve"> 980, Santiago</w:t>
            </w:r>
            <w:r>
              <w:rPr>
                <w:lang w:bidi="es-ES"/>
              </w:rPr>
              <w:t xml:space="preserve"> </w:t>
            </w:r>
            <w:r w:rsidR="007A0F44" w:rsidRPr="009D0878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inline distT="0" distB="0" distL="0" distR="0" wp14:anchorId="65FF613A" wp14:editId="3983F646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C1C4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481F8AA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58c1c4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BDFA1C1" w14:textId="48236413" w:rsidR="007A0F44" w:rsidRDefault="00691E3B" w:rsidP="00557206">
            <w:pPr>
              <w:pStyle w:val="Informacindecontacto"/>
              <w:jc w:val="center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D1AFB46AA11E434181F0168AF3DD25B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57206">
                  <w:t xml:space="preserve">                                     </w:t>
                </w:r>
              </w:sdtContent>
            </w:sdt>
            <w:r w:rsidR="00557206">
              <w:t>+</w:t>
            </w:r>
            <w:r w:rsidR="007A0F44">
              <w:rPr>
                <w:lang w:bidi="es-ES"/>
              </w:rPr>
              <w:t xml:space="preserve"> </w:t>
            </w:r>
            <w:r w:rsidR="00557206">
              <w:rPr>
                <w:lang w:bidi="es-ES"/>
              </w:rPr>
              <w:t>569</w:t>
            </w:r>
            <w:r w:rsidR="001310F0">
              <w:rPr>
                <w:lang w:bidi="es-ES"/>
              </w:rPr>
              <w:t xml:space="preserve"> </w:t>
            </w:r>
            <w:r w:rsidR="006D477F">
              <w:rPr>
                <w:lang w:bidi="es-ES"/>
              </w:rPr>
              <w:t>49466022</w:t>
            </w:r>
            <w:r w:rsidR="007A0F44" w:rsidRPr="009D0878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inline distT="0" distB="0" distL="0" distR="0" wp14:anchorId="26CC82B8" wp14:editId="4B6FB520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C1C4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E1A4E3E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8c1c4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D4D255B" w14:textId="26AA0212" w:rsidR="007A0F44" w:rsidRDefault="00691E3B" w:rsidP="00174A87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FC6E444D703248CDBEF6F3E0E48CFB5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D65E1F">
                  <w:t>j</w:t>
                </w:r>
                <w:r w:rsidR="00445CE0">
                  <w:t>osefa.reyes.toledo@gmail.com</w:t>
                </w:r>
              </w:sdtContent>
            </w:sdt>
            <w:r w:rsidR="007A0F44">
              <w:rPr>
                <w:lang w:bidi="es-ES"/>
              </w:rPr>
              <w:t xml:space="preserve"> </w:t>
            </w:r>
            <w:r w:rsidR="007A0F44">
              <w:rPr>
                <w:noProof/>
                <w:lang w:val="es-ES_tradnl" w:eastAsia="es-ES_tradnl"/>
              </w:rPr>
              <mc:AlternateContent>
                <mc:Choice Requires="wps">
                  <w:drawing>
                    <wp:inline distT="0" distB="0" distL="0" distR="0" wp14:anchorId="670BD488" wp14:editId="1041CF8E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8C1C4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07F2DD9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58c1c4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352DFA5" w14:textId="31606D21" w:rsidR="007A0F44" w:rsidRPr="00565B06" w:rsidRDefault="007A0F44" w:rsidP="00557206">
            <w:pPr>
              <w:pStyle w:val="Informacindecontacto"/>
              <w:jc w:val="left"/>
            </w:pPr>
          </w:p>
        </w:tc>
      </w:tr>
    </w:tbl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3E845510" w14:textId="77777777" w:rsidTr="00507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40ABD526" w14:textId="2D1536D9" w:rsidR="000E24AC" w:rsidRPr="00565B06" w:rsidRDefault="002B7CDF" w:rsidP="009D0878">
            <w:pPr>
              <w:pStyle w:val="Iconos"/>
            </w:pPr>
            <w:r w:rsidRPr="00565B06">
              <w:rPr>
                <w:noProof/>
                <w:lang w:val="es-ES_tradnl" w:eastAsia="es-ES_tradnl"/>
              </w:rPr>
              <mc:AlternateContent>
                <mc:Choice Requires="wpg">
                  <w:drawing>
                    <wp:inline distT="0" distB="0" distL="0" distR="0" wp14:anchorId="21E5F6E7" wp14:editId="0E3DCE1E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8C1C4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53B635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xF5J6LUOAAAdZgAADgAAAAAAAAAA&#10;AAAAAAAuAgAAZHJzL2Uyb0RvYy54bWxQSwECLQAUAAYACAAAACEAGGrsh9kAAAADAQAADwAAAAAA&#10;AAAAAAAAAAAPEQAAZHJzL2Rvd25yZXYueG1sUEsFBgAAAAAEAAQA8wAAABU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58c1c4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                  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noProof/>
                <w:lang w:val="es-ES_tradnl" w:eastAsia="es-ES_tradnl"/>
              </w:rPr>
              <w:drawing>
                <wp:inline distT="0" distB="0" distL="0" distR="0" wp14:anchorId="08A40C79" wp14:editId="4B1CD728">
                  <wp:extent cx="274320" cy="2743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B1CE4DB" w14:textId="5B474D26" w:rsidR="000E24AC" w:rsidRPr="00565B06" w:rsidRDefault="002B7CDF" w:rsidP="007850D1">
            <w:pPr>
              <w:pStyle w:val="Ttulo1"/>
              <w:outlineLvl w:val="0"/>
            </w:pPr>
            <w:r w:rsidRPr="002B7CDF">
              <w:rPr>
                <w:noProof/>
                <w:sz w:val="44"/>
                <w:szCs w:val="44"/>
                <w:lang w:val="es-ES_tradnl" w:eastAsia="es-ES_tradnl"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2A76348A" wp14:editId="158F6B19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-1628775</wp:posOffset>
                      </wp:positionV>
                      <wp:extent cx="5610225" cy="1638300"/>
                      <wp:effectExtent l="0" t="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0225" cy="163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7CEDDB" w14:textId="51CFA07E" w:rsidR="002B7CDF" w:rsidRPr="002B7CDF" w:rsidRDefault="002B7CDF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lang w:val="es-CL"/>
                                    </w:rPr>
                                    <w:t>INFORMACIÓN PERSONAL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auto"/>
                                      <w:sz w:val="32"/>
                                      <w:szCs w:val="32"/>
                                      <w:lang w:val="es-CL"/>
                                    </w:rPr>
                                    <w:br/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>Estado civil: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5032CE">
                                    <w:rPr>
                                      <w:rFonts w:cstheme="minorHAnsi"/>
                                      <w:lang w:val="es-CL"/>
                                    </w:rPr>
                                    <w:t>Soltera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Nacionalidad: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lang w:val="es-CL"/>
                                    </w:rPr>
                                    <w:t xml:space="preserve"> </w:t>
                                  </w:r>
                                  <w:r w:rsidR="005032CE">
                                    <w:rPr>
                                      <w:rFonts w:cstheme="minorHAnsi"/>
                                      <w:lang w:val="es-CL"/>
                                    </w:rPr>
                                    <w:t>C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lang w:val="es-CL"/>
                                    </w:rPr>
                                    <w:t>hilena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Rut: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185575" w:rsidRPr="00185575">
                                    <w:rPr>
                                      <w:rFonts w:cstheme="minorHAnsi"/>
                                      <w:color w:val="3D3D3D" w:themeColor="background2" w:themeShade="40"/>
                                      <w:lang w:val="es-CL"/>
                                    </w:rPr>
                                    <w:t>20.591.351-3</w:t>
                                  </w:r>
                                  <w:r w:rsidR="001310F0" w:rsidRPr="00185575">
                                    <w:rPr>
                                      <w:rFonts w:cstheme="minorHAnsi"/>
                                      <w:b/>
                                      <w:bCs/>
                                      <w:color w:val="3D3D3D" w:themeColor="background2" w:themeShade="40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>Edad: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lang w:val="es-CL"/>
                                    </w:rPr>
                                    <w:t>2</w:t>
                                  </w:r>
                                  <w:r w:rsidR="00507DCA">
                                    <w:rPr>
                                      <w:rFonts w:cstheme="minorHAnsi"/>
                                      <w:lang w:val="es-CL"/>
                                    </w:rPr>
                                    <w:t>0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lang w:val="es-CL"/>
                                    </w:rPr>
                                    <w:t xml:space="preserve"> 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Lugar de nacimiento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: </w:t>
                                  </w:r>
                                  <w:r w:rsidR="005032CE" w:rsidRPr="005032CE">
                                    <w:rPr>
                                      <w:rFonts w:cstheme="minorHAnsi"/>
                                      <w:lang w:val="es-CL"/>
                                    </w:rPr>
                                    <w:t>Santiago, Chile</w:t>
                                  </w:r>
                                  <w:r w:rsidRPr="002B7CDF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br/>
                                    <w:t>Fecha de nacimiento:</w:t>
                                  </w:r>
                                  <w:r w:rsidR="005032CE">
                                    <w:rPr>
                                      <w:rFonts w:cstheme="minorHAnsi"/>
                                      <w:b/>
                                      <w:bCs/>
                                      <w:color w:val="58C1C4"/>
                                      <w:sz w:val="26"/>
                                      <w:szCs w:val="26"/>
                                      <w:lang w:val="es-CL"/>
                                    </w:rPr>
                                    <w:t xml:space="preserve"> </w:t>
                                  </w:r>
                                  <w:r w:rsidR="00D83ADC" w:rsidRPr="00D83ADC">
                                    <w:rPr>
                                      <w:rFonts w:cstheme="minorHAnsi"/>
                                      <w:color w:val="3D3D3D" w:themeColor="background2" w:themeShade="40"/>
                                      <w:lang w:val="es-CL"/>
                                    </w:rPr>
                                    <w:t>07/10/2000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2A7634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5pt;margin-top:-128.25pt;width:441.75pt;height:12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" strokecolor="white [3212]">
                      <v:textbox>
                        <w:txbxContent>
                          <w:p w14:paraId="767CEDDB" w14:textId="51CFA07E" w:rsidR="002B7CDF" w:rsidRPr="002B7CDF" w:rsidRDefault="002B7CDF">
                            <w:pPr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s-CL"/>
                              </w:rPr>
                              <w:t>INFORMACIÓN PERSONAL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val="es-CL"/>
                              </w:rPr>
                              <w:br/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>Estado civil: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5032CE">
                              <w:rPr>
                                <w:rFonts w:cstheme="minorHAnsi"/>
                                <w:lang w:val="es-CL"/>
                              </w:rPr>
                              <w:t>Soltera</w:t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Nacionalidad:</w:t>
                            </w:r>
                            <w:r w:rsidR="005032CE" w:rsidRP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lang w:val="es-CL"/>
                              </w:rPr>
                              <w:t xml:space="preserve"> </w:t>
                            </w:r>
                            <w:proofErr w:type="gramStart"/>
                            <w:r w:rsidR="005032CE">
                              <w:rPr>
                                <w:rFonts w:cstheme="minorHAnsi"/>
                                <w:lang w:val="es-CL"/>
                              </w:rPr>
                              <w:t>C</w:t>
                            </w:r>
                            <w:r w:rsidR="005032CE" w:rsidRPr="005032CE">
                              <w:rPr>
                                <w:rFonts w:cstheme="minorHAnsi"/>
                                <w:lang w:val="es-CL"/>
                              </w:rPr>
                              <w:t>hilena</w:t>
                            </w:r>
                            <w:proofErr w:type="gramEnd"/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Rut: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185575" w:rsidRPr="00185575">
                              <w:rPr>
                                <w:rFonts w:cstheme="minorHAnsi"/>
                                <w:color w:val="3D3D3D" w:themeColor="background2" w:themeShade="40"/>
                                <w:lang w:val="es-CL"/>
                              </w:rPr>
                              <w:t>20.591.351-3</w:t>
                            </w:r>
                            <w:r w:rsidR="001310F0" w:rsidRPr="00185575">
                              <w:rPr>
                                <w:rFonts w:cstheme="minorHAnsi"/>
                                <w:b/>
                                <w:bCs/>
                                <w:color w:val="3D3D3D" w:themeColor="background2" w:themeShade="40"/>
                                <w:sz w:val="26"/>
                                <w:szCs w:val="26"/>
                                <w:lang w:val="es-CL"/>
                              </w:rPr>
                              <w:br/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>Edad: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5032CE" w:rsidRPr="005032CE">
                              <w:rPr>
                                <w:rFonts w:cstheme="minorHAnsi"/>
                                <w:lang w:val="es-CL"/>
                              </w:rPr>
                              <w:t>2</w:t>
                            </w:r>
                            <w:r w:rsidR="00507DCA">
                              <w:rPr>
                                <w:rFonts w:cstheme="minorHAnsi"/>
                                <w:lang w:val="es-CL"/>
                              </w:rPr>
                              <w:t>0</w:t>
                            </w:r>
                            <w:r w:rsidR="005032CE" w:rsidRP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lang w:val="es-CL"/>
                              </w:rPr>
                              <w:t xml:space="preserve"> </w:t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Lugar de nacimiento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: </w:t>
                            </w:r>
                            <w:r w:rsidR="005032CE" w:rsidRPr="005032CE">
                              <w:rPr>
                                <w:rFonts w:cstheme="minorHAnsi"/>
                                <w:lang w:val="es-CL"/>
                              </w:rPr>
                              <w:t>Santiago, Chile</w:t>
                            </w:r>
                            <w:r w:rsidRPr="002B7CDF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br/>
                              <w:t>Fecha de nacimiento:</w:t>
                            </w:r>
                            <w:r w:rsidR="005032CE">
                              <w:rPr>
                                <w:rFonts w:cstheme="minorHAnsi"/>
                                <w:b/>
                                <w:bCs/>
                                <w:color w:val="58C1C4"/>
                                <w:sz w:val="26"/>
                                <w:szCs w:val="26"/>
                                <w:lang w:val="es-CL"/>
                              </w:rPr>
                              <w:t xml:space="preserve"> </w:t>
                            </w:r>
                            <w:r w:rsidR="00D83ADC" w:rsidRPr="00D83ADC">
                              <w:rPr>
                                <w:rFonts w:cstheme="minorHAnsi"/>
                                <w:color w:val="3D3D3D" w:themeColor="background2" w:themeShade="40"/>
                                <w:lang w:val="es-CL"/>
                              </w:rPr>
                              <w:t>07/10/2000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alias w:val="Objetivo:"/>
                <w:tag w:val="Objetivo:"/>
                <w:id w:val="-376709012"/>
                <w:placeholder>
                  <w:docPart w:val="24F9D80A108E4282B11CAFD55F87EFCC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  <w:lang w:bidi="es-ES"/>
                  </w:rPr>
                  <w:t>Objetivo</w:t>
                </w:r>
              </w:sdtContent>
            </w:sdt>
          </w:p>
        </w:tc>
      </w:tr>
    </w:tbl>
    <w:p w14:paraId="75C026CB" w14:textId="4D9C07D6" w:rsidR="00A77B4D" w:rsidRPr="00BB04B9" w:rsidRDefault="00161495" w:rsidP="007850D1">
      <w:r>
        <w:t>Soy una persona con muchos d</w:t>
      </w:r>
      <w:r w:rsidRPr="00796890">
        <w:t>eseos de aprender y desarrollar conocimientos en diferentes áreas de trabajo.</w:t>
      </w:r>
      <w:r>
        <w:t xml:space="preserve"> Con c</w:t>
      </w:r>
      <w:r w:rsidRPr="00796890">
        <w:t>apacidad de trabajar bajo ambiente de presión y de liderazgo</w:t>
      </w:r>
      <w:r>
        <w:t xml:space="preserve">. </w:t>
      </w:r>
      <w:r w:rsidR="00796890">
        <w:t>Mi</w:t>
      </w:r>
      <w:r>
        <w:t xml:space="preserve"> </w:t>
      </w:r>
      <w:r w:rsidR="006470B7">
        <w:t xml:space="preserve">objetivo </w:t>
      </w:r>
      <w:r w:rsidR="00C40D46">
        <w:t xml:space="preserve">es </w:t>
      </w:r>
      <w:r>
        <w:t xml:space="preserve">formar parte de </w:t>
      </w:r>
      <w:r w:rsidR="006775C5">
        <w:t>un equipo de trabajo en</w:t>
      </w:r>
      <w:r>
        <w:t xml:space="preserve"> donde pueda poner en práctica todos mis conocimientos</w:t>
      </w:r>
      <w:r w:rsidR="003610C4">
        <w:t xml:space="preserve"> y asimismo </w:t>
      </w:r>
      <w:r w:rsidR="00D309F3">
        <w:t xml:space="preserve">poder </w:t>
      </w:r>
      <w:r w:rsidR="006775C5">
        <w:t>desarrollarme más como persona.</w:t>
      </w:r>
      <w:r w:rsidR="00C40D46">
        <w:br/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8"/>
        <w:gridCol w:w="8294"/>
      </w:tblGrid>
      <w:tr w:rsidR="00A77B4D" w:rsidRPr="00565B06" w14:paraId="0887077E" w14:textId="77777777" w:rsidTr="00394CFF">
        <w:trPr>
          <w:trHeight w:val="635"/>
        </w:trPr>
        <w:tc>
          <w:tcPr>
            <w:tcW w:w="720" w:type="dxa"/>
            <w:tcMar>
              <w:right w:w="216" w:type="dxa"/>
            </w:tcMar>
            <w:vAlign w:val="bottom"/>
          </w:tcPr>
          <w:p w14:paraId="679D2DBC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val="es-ES_tradnl" w:eastAsia="es-ES_tradnl"/>
              </w:rPr>
              <mc:AlternateContent>
                <mc:Choice Requires="wpg">
                  <w:drawing>
                    <wp:inline distT="0" distB="0" distL="0" distR="0" wp14:anchorId="4248F7AF" wp14:editId="7603301D">
                      <wp:extent cx="274320" cy="274320"/>
                      <wp:effectExtent l="0" t="0" r="11430" b="1143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58C1C4"/>
                              </a:solidFill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762E6D6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M3a/nChkAAKOPAAAOAAAAAAAAAAAAAAAAAC4CAABkcnMvZTJvRG9jLnhtbFBLAQItABQABgAI&#10;AAAAIQAYauyH2QAAAAMBAAAPAAAAAAAAAAAAAAAAAGQbAABkcnMvZG93bnJldi54bWxQSwUGAAAA&#10;AAQABADzAAAAahwAAAAA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ed="f" strokecolor="white [3212]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3F06608" w14:textId="77777777" w:rsidR="00A77B4D" w:rsidRPr="00565B06" w:rsidRDefault="00691E3B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22AA777781E6401D98581A852C7A44A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3F37244C" w14:textId="6EADBA9A" w:rsidR="007C0E0E" w:rsidRPr="00565B06" w:rsidRDefault="00BB04B9" w:rsidP="00BB04B9">
      <w:pPr>
        <w:pStyle w:val="Ttulo2"/>
      </w:pPr>
      <w:r w:rsidRPr="00BB04B9">
        <w:rPr>
          <w:rFonts w:asciiTheme="minorHAnsi" w:hAnsiTheme="minorHAnsi" w:cstheme="minorHAnsi"/>
          <w:color w:val="58C1C4"/>
        </w:rPr>
        <w:t>Enseñanza Básica:</w:t>
      </w:r>
      <w:r w:rsidRPr="00BB04B9">
        <w:rPr>
          <w:color w:val="58C1C4"/>
        </w:rPr>
        <w:t xml:space="preserve">  </w:t>
      </w:r>
      <w:r>
        <w:rPr>
          <w:color w:val="58C1C4"/>
        </w:rPr>
        <w:t xml:space="preserve"> </w:t>
      </w:r>
      <w:r w:rsidR="00507DCA">
        <w:rPr>
          <w:color w:val="58C1C4"/>
        </w:rPr>
        <w:t xml:space="preserve"> </w:t>
      </w:r>
      <w:r w:rsidRPr="00BB04B9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Colegio </w:t>
      </w:r>
      <w:r w:rsidR="00C40B4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Hispano Americano </w:t>
      </w:r>
      <w:r w:rsidR="007F3C8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(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2005-</w:t>
      </w:r>
      <w:r w:rsidR="007F219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201</w:t>
      </w:r>
      <w:r w:rsidR="007F3C8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4)</w:t>
      </w:r>
      <w:r w:rsidRPr="00BB04B9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br/>
        <w:t xml:space="preserve">                                         </w:t>
      </w:r>
      <w:r>
        <w:br/>
      </w:r>
      <w:r w:rsidRPr="00BB04B9">
        <w:rPr>
          <w:rFonts w:asciiTheme="minorHAnsi" w:hAnsiTheme="minorHAnsi" w:cstheme="minorHAnsi"/>
          <w:color w:val="58C1C4"/>
        </w:rPr>
        <w:t>Enseñanza Media:</w:t>
      </w:r>
      <w:r w:rsidRPr="00BB04B9">
        <w:rPr>
          <w:color w:val="58C1C4"/>
        </w:rPr>
        <w:t xml:space="preserve"> </w:t>
      </w:r>
      <w:r>
        <w:rPr>
          <w:color w:val="58C1C4"/>
        </w:rPr>
        <w:t xml:space="preserve">  </w:t>
      </w:r>
      <w:r w:rsidRPr="00BB04B9">
        <w:rPr>
          <w:color w:val="58C1C4"/>
        </w:rPr>
        <w:t xml:space="preserve"> 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Colegio hispano Americano </w:t>
      </w:r>
      <w:r w:rsidR="007F219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(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201</w:t>
      </w:r>
      <w:r w:rsidR="007F3C8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5-</w:t>
      </w:r>
      <w:r w:rsidR="00AF2033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2019</w:t>
      </w:r>
      <w:r w:rsidR="007F219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)</w:t>
      </w:r>
      <w:r w:rsidRPr="00BB04B9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  </w:t>
      </w:r>
      <w:r w:rsidRPr="00BB04B9"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br/>
        <w:t xml:space="preserve">                                  </w:t>
      </w:r>
      <w:r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t xml:space="preserve">       </w:t>
      </w:r>
      <w:r w:rsidRPr="00BB04B9"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/>
          <w:color w:val="000000" w:themeColor="text1"/>
          <w:sz w:val="22"/>
          <w:szCs w:val="22"/>
        </w:rPr>
        <w:br/>
      </w:r>
      <w:r w:rsidRPr="00BB04B9">
        <w:rPr>
          <w:rFonts w:asciiTheme="minorHAnsi" w:hAnsiTheme="minorHAnsi" w:cstheme="minorHAnsi"/>
          <w:color w:val="58C1C4"/>
        </w:rPr>
        <w:t>Educación superior:</w:t>
      </w:r>
      <w:r w:rsidRPr="00BB04B9">
        <w:rPr>
          <w:rFonts w:asciiTheme="minorHAnsi" w:hAnsiTheme="minorHAnsi" w:cstheme="minorHAnsi"/>
          <w:b w:val="0"/>
          <w:bCs/>
          <w:color w:val="58C1C4"/>
          <w:sz w:val="18"/>
          <w:szCs w:val="18"/>
        </w:rPr>
        <w:t xml:space="preserve"> </w:t>
      </w:r>
      <w:r>
        <w:rPr>
          <w:rFonts w:asciiTheme="minorHAnsi" w:hAnsiTheme="minorHAnsi" w:cstheme="minorHAnsi"/>
          <w:b w:val="0"/>
          <w:bCs/>
          <w:color w:val="58C1C4"/>
          <w:sz w:val="18"/>
          <w:szCs w:val="18"/>
        </w:rPr>
        <w:t xml:space="preserve"> </w:t>
      </w:r>
      <w:r w:rsidR="00F9674F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Tecnología mé</w:t>
      </w:r>
      <w:r w:rsidR="00CF7620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dica en universidad </w:t>
      </w:r>
      <w:r w:rsidR="00334D5C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Andrés Bello</w:t>
      </w:r>
      <w:r w:rsidR="00C00541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, cursando </w:t>
      </w:r>
      <w:r w:rsidR="00507DCA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>segundo</w:t>
      </w:r>
      <w:r w:rsidR="00C00541">
        <w:rPr>
          <w:rFonts w:asciiTheme="minorHAnsi" w:hAnsiTheme="minorHAnsi" w:cstheme="minorHAnsi"/>
          <w:b w:val="0"/>
          <w:bCs/>
          <w:color w:val="4C4C4C" w:themeColor="text2" w:themeTint="BF"/>
          <w:sz w:val="22"/>
          <w:szCs w:val="22"/>
        </w:rPr>
        <w:t xml:space="preserve"> año.</w:t>
      </w:r>
    </w:p>
    <w:p w14:paraId="5025ED34" w14:textId="1AF6BC71" w:rsidR="007C0E0E" w:rsidRPr="00565B06" w:rsidRDefault="007C0E0E" w:rsidP="007C0E0E"/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8"/>
        <w:gridCol w:w="8294"/>
      </w:tblGrid>
      <w:tr w:rsidR="005E088C" w:rsidRPr="00565B06" w14:paraId="4CC485C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A09B6D6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val="es-ES_tradnl" w:eastAsia="es-ES_tradnl"/>
              </w:rPr>
              <mc:AlternateContent>
                <mc:Choice Requires="wpg">
                  <w:drawing>
                    <wp:inline distT="0" distB="0" distL="0" distR="0" wp14:anchorId="787D81E6" wp14:editId="163E4CA0">
                      <wp:extent cx="274320" cy="274320"/>
                      <wp:effectExtent l="0" t="0" r="11430" b="1143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  <a:solidFill>
                                <a:srgbClr val="58C1C4"/>
                              </a:solidFill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A3EF2FD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YAYQf8cRAAB1ZAAADgAAAAAAAAAAAAAAAAAuAgAAZHJz&#10;L2Uyb0RvYy54bWxQSwECLQAUAAYACAAAACEAGGrsh9kAAAADAQAADwAAAAAAAAAAAAAAAAAhFAAA&#10;ZHJzL2Rvd25yZXYueG1sUEsFBgAAAAAEAAQA8wAAACcVAAAAAA==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ed="f" strokecolor="white [3212]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ed="f" strokecolor="white [3212]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1B80C81" w14:textId="77777777" w:rsidR="005E088C" w:rsidRPr="00565B06" w:rsidRDefault="00691E3B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0048CFDD03B7411197854F40E875403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7E307FD6" w14:textId="5B48F08B" w:rsidR="0024233D" w:rsidRPr="0024233D" w:rsidRDefault="0024233D" w:rsidP="0024233D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Shopper de empresa Rappi, Jumbo, Santa Isabel y Tottus, Santiago centro, marzo 2019 – octubre 2019</w:t>
      </w:r>
    </w:p>
    <w:p w14:paraId="1B7AF3CE" w14:textId="1BC8B012" w:rsidR="00E56B3E" w:rsidRDefault="0024233D" w:rsidP="0024233D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Monitora colonias de verano (temporada verano, enero y febrero) club medico, lo Barnechea 2015 – 2019</w:t>
      </w:r>
    </w:p>
    <w:p w14:paraId="1840E562" w14:textId="7D176812" w:rsidR="0024233D" w:rsidRDefault="0024233D" w:rsidP="0024233D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Monitora y pinta carita cumpleaños, enero 2019 - actual</w:t>
      </w:r>
    </w:p>
    <w:p w14:paraId="15BEBB7A" w14:textId="4F9549A1" w:rsidR="005B524D" w:rsidRDefault="005B524D" w:rsidP="00E56B3E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Picker</w:t>
      </w:r>
      <w:r w:rsidR="00591E9B">
        <w:rPr>
          <w:rFonts w:cstheme="minorHAnsi"/>
        </w:rPr>
        <w:t xml:space="preserve"> de empresa Touch</w:t>
      </w:r>
      <w:r>
        <w:rPr>
          <w:rFonts w:cstheme="minorHAnsi"/>
        </w:rPr>
        <w:t>, Jumbo,</w:t>
      </w:r>
      <w:r w:rsidR="0024233D">
        <w:rPr>
          <w:rFonts w:cstheme="minorHAnsi"/>
        </w:rPr>
        <w:t xml:space="preserve"> mall florida center, junio</w:t>
      </w:r>
      <w:r w:rsidR="00591E9B">
        <w:rPr>
          <w:rFonts w:cstheme="minorHAnsi"/>
        </w:rPr>
        <w:t xml:space="preserve"> 202</w:t>
      </w:r>
      <w:r w:rsidR="00CD2ED1">
        <w:rPr>
          <w:rFonts w:cstheme="minorHAnsi"/>
        </w:rPr>
        <w:t>1</w:t>
      </w:r>
      <w:r w:rsidR="00591E9B">
        <w:rPr>
          <w:rFonts w:cstheme="minorHAnsi"/>
        </w:rPr>
        <w:t>-</w:t>
      </w:r>
      <w:r w:rsidR="0024233D">
        <w:rPr>
          <w:rFonts w:cstheme="minorHAnsi"/>
        </w:rPr>
        <w:t xml:space="preserve"> agosto</w:t>
      </w:r>
      <w:r w:rsidR="00CD2ED1">
        <w:rPr>
          <w:rFonts w:cstheme="minorHAnsi"/>
        </w:rPr>
        <w:t xml:space="preserve"> 2021.</w:t>
      </w:r>
      <w:r>
        <w:rPr>
          <w:rFonts w:cstheme="minorHAnsi"/>
        </w:rPr>
        <w:t xml:space="preserve"> </w:t>
      </w:r>
    </w:p>
    <w:p w14:paraId="50244807" w14:textId="3150FF36" w:rsidR="0024233D" w:rsidRDefault="0024233D" w:rsidP="00E56B3E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Garzona, banquetería dominga eventos, Linderos agosto 2021 – actual</w:t>
      </w:r>
    </w:p>
    <w:p w14:paraId="6DB280D1" w14:textId="01F063C7" w:rsidR="0024233D" w:rsidRPr="00507DCA" w:rsidRDefault="0024233D" w:rsidP="00E56B3E">
      <w:pPr>
        <w:pStyle w:val="Prrafodelista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Picker de empresa Boosmap, Jumbo costanera center agosto 2021 – actual </w:t>
      </w:r>
    </w:p>
    <w:p w14:paraId="0837F6B0" w14:textId="7BA9E64A" w:rsidR="007A0F44" w:rsidRPr="00565B06" w:rsidRDefault="007A0F44" w:rsidP="00316CE4">
      <w:bookmarkStart w:id="0" w:name="_GoBack"/>
      <w:bookmarkEnd w:id="0"/>
    </w:p>
    <w:sectPr w:rsidR="007A0F44" w:rsidRPr="00565B06" w:rsidSect="00C35C81">
      <w:footerReference w:type="default" r:id="rId12"/>
      <w:headerReference w:type="first" r:id="rId13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6BF3C" w14:textId="77777777" w:rsidR="00691E3B" w:rsidRDefault="00691E3B" w:rsidP="00F534FB">
      <w:pPr>
        <w:spacing w:after="0"/>
      </w:pPr>
      <w:r>
        <w:separator/>
      </w:r>
    </w:p>
  </w:endnote>
  <w:endnote w:type="continuationSeparator" w:id="0">
    <w:p w14:paraId="7B3DE838" w14:textId="77777777" w:rsidR="00691E3B" w:rsidRDefault="00691E3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0A060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D852E" w14:textId="77777777" w:rsidR="00691E3B" w:rsidRDefault="00691E3B" w:rsidP="00F534FB">
      <w:pPr>
        <w:spacing w:after="0"/>
      </w:pPr>
      <w:r>
        <w:separator/>
      </w:r>
    </w:p>
  </w:footnote>
  <w:footnote w:type="continuationSeparator" w:id="0">
    <w:p w14:paraId="32034A05" w14:textId="77777777" w:rsidR="00691E3B" w:rsidRDefault="00691E3B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CA3F2" w14:textId="77777777" w:rsidR="005324B1" w:rsidRDefault="005324B1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EB02D1" wp14:editId="21D7B9EF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4" name="Rectángulo 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C90B37" id="Rectángulo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04537"/>
    <w:multiLevelType w:val="hybridMultilevel"/>
    <w:tmpl w:val="ACC2FA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0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C5692"/>
    <w:rsid w:val="000E24AC"/>
    <w:rsid w:val="000E4A73"/>
    <w:rsid w:val="000F79EA"/>
    <w:rsid w:val="001310F0"/>
    <w:rsid w:val="00134F92"/>
    <w:rsid w:val="00137DC1"/>
    <w:rsid w:val="00143224"/>
    <w:rsid w:val="00145B33"/>
    <w:rsid w:val="001468F3"/>
    <w:rsid w:val="00152C3A"/>
    <w:rsid w:val="001539C4"/>
    <w:rsid w:val="00161495"/>
    <w:rsid w:val="00162BEE"/>
    <w:rsid w:val="00171E1B"/>
    <w:rsid w:val="00182F07"/>
    <w:rsid w:val="00185575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4233D"/>
    <w:rsid w:val="0025163F"/>
    <w:rsid w:val="00254330"/>
    <w:rsid w:val="00260F01"/>
    <w:rsid w:val="00275C94"/>
    <w:rsid w:val="00277638"/>
    <w:rsid w:val="0028164F"/>
    <w:rsid w:val="002823BE"/>
    <w:rsid w:val="00296C60"/>
    <w:rsid w:val="00297ED0"/>
    <w:rsid w:val="002A4EDA"/>
    <w:rsid w:val="002B01E3"/>
    <w:rsid w:val="002B298F"/>
    <w:rsid w:val="002B3FC8"/>
    <w:rsid w:val="002B7CDF"/>
    <w:rsid w:val="002F10E7"/>
    <w:rsid w:val="002F69E4"/>
    <w:rsid w:val="00300A98"/>
    <w:rsid w:val="0030724A"/>
    <w:rsid w:val="00316CE4"/>
    <w:rsid w:val="00323C3F"/>
    <w:rsid w:val="003279A4"/>
    <w:rsid w:val="00334D5C"/>
    <w:rsid w:val="00337114"/>
    <w:rsid w:val="0035004C"/>
    <w:rsid w:val="003571C8"/>
    <w:rsid w:val="003610C4"/>
    <w:rsid w:val="00383057"/>
    <w:rsid w:val="00394CFF"/>
    <w:rsid w:val="0039703C"/>
    <w:rsid w:val="003974BB"/>
    <w:rsid w:val="003A091E"/>
    <w:rsid w:val="003A1E53"/>
    <w:rsid w:val="003E5D64"/>
    <w:rsid w:val="00403149"/>
    <w:rsid w:val="004037EF"/>
    <w:rsid w:val="00405BAD"/>
    <w:rsid w:val="004113D8"/>
    <w:rsid w:val="00416463"/>
    <w:rsid w:val="00423827"/>
    <w:rsid w:val="00437B8B"/>
    <w:rsid w:val="004454C2"/>
    <w:rsid w:val="00445CE0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32CE"/>
    <w:rsid w:val="00507DCA"/>
    <w:rsid w:val="005106C0"/>
    <w:rsid w:val="005247B7"/>
    <w:rsid w:val="005324B1"/>
    <w:rsid w:val="005372FA"/>
    <w:rsid w:val="00556337"/>
    <w:rsid w:val="00557206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1E9B"/>
    <w:rsid w:val="005A459B"/>
    <w:rsid w:val="005A74EC"/>
    <w:rsid w:val="005B3D67"/>
    <w:rsid w:val="005B437C"/>
    <w:rsid w:val="005B524D"/>
    <w:rsid w:val="005D0108"/>
    <w:rsid w:val="005E088C"/>
    <w:rsid w:val="005E6E43"/>
    <w:rsid w:val="005F4455"/>
    <w:rsid w:val="006042C0"/>
    <w:rsid w:val="006104FF"/>
    <w:rsid w:val="00614B7C"/>
    <w:rsid w:val="0062239B"/>
    <w:rsid w:val="00625B8A"/>
    <w:rsid w:val="00643DB8"/>
    <w:rsid w:val="00644D4E"/>
    <w:rsid w:val="00646D01"/>
    <w:rsid w:val="006470B7"/>
    <w:rsid w:val="00663536"/>
    <w:rsid w:val="006648D4"/>
    <w:rsid w:val="00673F18"/>
    <w:rsid w:val="00676CEB"/>
    <w:rsid w:val="006775C5"/>
    <w:rsid w:val="00683A86"/>
    <w:rsid w:val="00691E3B"/>
    <w:rsid w:val="0069300B"/>
    <w:rsid w:val="006A4C72"/>
    <w:rsid w:val="006D477F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4690A"/>
    <w:rsid w:val="00755346"/>
    <w:rsid w:val="00762F0F"/>
    <w:rsid w:val="00776E3A"/>
    <w:rsid w:val="007850D1"/>
    <w:rsid w:val="007857C8"/>
    <w:rsid w:val="00785FEB"/>
    <w:rsid w:val="00785FF6"/>
    <w:rsid w:val="00790E98"/>
    <w:rsid w:val="00796890"/>
    <w:rsid w:val="007A0F44"/>
    <w:rsid w:val="007A729F"/>
    <w:rsid w:val="007B3F4F"/>
    <w:rsid w:val="007C0E0E"/>
    <w:rsid w:val="007C153D"/>
    <w:rsid w:val="007C333C"/>
    <w:rsid w:val="007C34A8"/>
    <w:rsid w:val="007E7052"/>
    <w:rsid w:val="007F219C"/>
    <w:rsid w:val="007F3C80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7E1C"/>
    <w:rsid w:val="00933CCA"/>
    <w:rsid w:val="0093795C"/>
    <w:rsid w:val="009411E8"/>
    <w:rsid w:val="00952C89"/>
    <w:rsid w:val="009540F4"/>
    <w:rsid w:val="00956B75"/>
    <w:rsid w:val="0099183C"/>
    <w:rsid w:val="009918BB"/>
    <w:rsid w:val="009931F7"/>
    <w:rsid w:val="00994768"/>
    <w:rsid w:val="009A3F4C"/>
    <w:rsid w:val="009B4952"/>
    <w:rsid w:val="009B6BEC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2033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04B9"/>
    <w:rsid w:val="00BB0B04"/>
    <w:rsid w:val="00BB34BE"/>
    <w:rsid w:val="00BC0E1A"/>
    <w:rsid w:val="00BC1472"/>
    <w:rsid w:val="00BD0B8B"/>
    <w:rsid w:val="00BD2DD6"/>
    <w:rsid w:val="00BD55EE"/>
    <w:rsid w:val="00C00541"/>
    <w:rsid w:val="00C0155C"/>
    <w:rsid w:val="00C20CEA"/>
    <w:rsid w:val="00C3233C"/>
    <w:rsid w:val="00C35C81"/>
    <w:rsid w:val="00C3763A"/>
    <w:rsid w:val="00C40B43"/>
    <w:rsid w:val="00C40D46"/>
    <w:rsid w:val="00C5175F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D2ED1"/>
    <w:rsid w:val="00CE2C76"/>
    <w:rsid w:val="00CF7620"/>
    <w:rsid w:val="00D046EF"/>
    <w:rsid w:val="00D22E33"/>
    <w:rsid w:val="00D309F3"/>
    <w:rsid w:val="00D35BBD"/>
    <w:rsid w:val="00D37FAD"/>
    <w:rsid w:val="00D5184A"/>
    <w:rsid w:val="00D5627D"/>
    <w:rsid w:val="00D65E1F"/>
    <w:rsid w:val="00D6600D"/>
    <w:rsid w:val="00D66B86"/>
    <w:rsid w:val="00D70757"/>
    <w:rsid w:val="00D728D5"/>
    <w:rsid w:val="00D73C98"/>
    <w:rsid w:val="00D77483"/>
    <w:rsid w:val="00D7797C"/>
    <w:rsid w:val="00D83AD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56B3E"/>
    <w:rsid w:val="00E61D86"/>
    <w:rsid w:val="00E61FB1"/>
    <w:rsid w:val="00E63862"/>
    <w:rsid w:val="00E665C1"/>
    <w:rsid w:val="00E72DA3"/>
    <w:rsid w:val="00E97BD9"/>
    <w:rsid w:val="00ED70D6"/>
    <w:rsid w:val="00EE0848"/>
    <w:rsid w:val="00EF380B"/>
    <w:rsid w:val="00EF541C"/>
    <w:rsid w:val="00F03B1E"/>
    <w:rsid w:val="00F03C37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9674F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4DAD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Puesto">
    <w:name w:val="Title"/>
    <w:basedOn w:val="Normal"/>
    <w:link w:val="Puest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PuestoCar">
    <w:name w:val="Puesto Car"/>
    <w:basedOn w:val="Fuentedeprrafopredeter"/>
    <w:link w:val="Puest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Cuadrculadetablaclara">
    <w:name w:val="Grid Table Light"/>
    <w:basedOn w:val="Tabla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paragraph" w:styleId="Prrafodelista">
    <w:name w:val="List Paragraph"/>
    <w:basedOn w:val="Normal"/>
    <w:uiPriority w:val="34"/>
    <w:unhideWhenUsed/>
    <w:rsid w:val="00C0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tr\AppData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AFB46AA11E434181F0168AF3DD2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FDF1C-0CD3-424D-9E55-34861EC3C302}"/>
      </w:docPartPr>
      <w:docPartBody>
        <w:p w:rsidR="00457681" w:rsidRDefault="001A5F36">
          <w:pPr>
            <w:pStyle w:val="D1AFB46AA11E434181F0168AF3DD25BF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FC6E444D703248CDBEF6F3E0E48CF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D68EA-5D2F-40D1-A688-0F70F2E132D4}"/>
      </w:docPartPr>
      <w:docPartBody>
        <w:p w:rsidR="00457681" w:rsidRDefault="001A5F36">
          <w:pPr>
            <w:pStyle w:val="FC6E444D703248CDBEF6F3E0E48CFB5C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24F9D80A108E4282B11CAFD55F87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6227-63BB-4D7F-9F16-17ACF32F8DFE}"/>
      </w:docPartPr>
      <w:docPartBody>
        <w:p w:rsidR="00457681" w:rsidRDefault="001A5F36">
          <w:pPr>
            <w:pStyle w:val="24F9D80A108E4282B11CAFD55F87EFCC"/>
          </w:pPr>
          <w:r w:rsidRPr="00D85CA4">
            <w:rPr>
              <w:lang w:bidi="es-ES"/>
            </w:rPr>
            <w:t>Objetivo</w:t>
          </w:r>
        </w:p>
      </w:docPartBody>
    </w:docPart>
    <w:docPart>
      <w:docPartPr>
        <w:name w:val="22AA777781E6401D98581A852C7A4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532C7-568C-493E-B2F2-C8AE347EB8EC}"/>
      </w:docPartPr>
      <w:docPartBody>
        <w:p w:rsidR="00457681" w:rsidRDefault="001A5F36">
          <w:pPr>
            <w:pStyle w:val="22AA777781E6401D98581A852C7A44AB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0048CFDD03B7411197854F40E875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914EE-7653-435D-AB7F-C9FDA42F37F1}"/>
      </w:docPartPr>
      <w:docPartBody>
        <w:p w:rsidR="00457681" w:rsidRDefault="001A5F36">
          <w:pPr>
            <w:pStyle w:val="0048CFDD03B7411197854F40E8754032"/>
          </w:pPr>
          <w:r w:rsidRPr="00565B06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1"/>
    <w:rsid w:val="001A5F36"/>
    <w:rsid w:val="00457681"/>
    <w:rsid w:val="005E10EE"/>
    <w:rsid w:val="00695805"/>
    <w:rsid w:val="006E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AFB46AA11E434181F0168AF3DD25BF">
    <w:name w:val="D1AFB46AA11E434181F0168AF3DD25BF"/>
  </w:style>
  <w:style w:type="paragraph" w:customStyle="1" w:styleId="FC6E444D703248CDBEF6F3E0E48CFB5C">
    <w:name w:val="FC6E444D703248CDBEF6F3E0E48CFB5C"/>
  </w:style>
  <w:style w:type="paragraph" w:customStyle="1" w:styleId="24F9D80A108E4282B11CAFD55F87EFCC">
    <w:name w:val="24F9D80A108E4282B11CAFD55F87EFCC"/>
  </w:style>
  <w:style w:type="paragraph" w:customStyle="1" w:styleId="22AA777781E6401D98581A852C7A44AB">
    <w:name w:val="22AA777781E6401D98581A852C7A44AB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048CFDD03B7411197854F40E8754032">
    <w:name w:val="0048CFDD03B7411197854F40E87540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                                     </CompanyPhone>
  <CompanyFax/>
  <CompanyEmail>josefa.reyes.toledo@gmail.com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C:\Users\Geetr\AppData\Roaming\Microsoft\Templates\Currículo de estudiante (diseño moderno).dotx</Template>
  <TotalTime>0</TotalTime>
  <Pages>1</Pages>
  <Words>206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2021-08-26T03:01:00Z</dcterms:created>
  <dcterms:modified xsi:type="dcterms:W3CDTF">2021-09-05T03:52:00Z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