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BE3913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D15CDBF" w14:textId="5E89079A" w:rsidR="001B2ABD" w:rsidRPr="0059649E" w:rsidRDefault="002C6D7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ES_tradnl"/>
              </w:rPr>
              <w:drawing>
                <wp:inline distT="0" distB="0" distL="0" distR="0" wp14:anchorId="1A203C10" wp14:editId="4911802A">
                  <wp:extent cx="1605915" cy="2155120"/>
                  <wp:effectExtent l="0" t="0" r="0" b="0"/>
                  <wp:docPr id="3" name="Imagen 3" descr="Mujer de cabello largo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Mujer de cabello largo sonriend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143" cy="216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88308F8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5FBD587" w14:textId="2755E703" w:rsidR="001B2ABD" w:rsidRPr="0059649E" w:rsidRDefault="002C6D72" w:rsidP="001B2ABD">
            <w:pPr>
              <w:pStyle w:val="Ttulo"/>
            </w:pPr>
            <w:r>
              <w:t>Emilia Infante</w:t>
            </w:r>
          </w:p>
          <w:p w14:paraId="693B882A" w14:textId="74B658EF" w:rsidR="001B2ABD" w:rsidRPr="0059649E" w:rsidRDefault="002C6D72" w:rsidP="001B2ABD">
            <w:pPr>
              <w:pStyle w:val="Subttulo"/>
            </w:pPr>
            <w:r w:rsidRPr="00F65EB9">
              <w:rPr>
                <w:spacing w:val="60"/>
                <w:w w:val="100"/>
              </w:rPr>
              <w:t>Estudiant</w:t>
            </w:r>
            <w:r w:rsidRPr="00F65EB9">
              <w:rPr>
                <w:spacing w:val="8"/>
                <w:w w:val="100"/>
              </w:rPr>
              <w:t>e</w:t>
            </w:r>
          </w:p>
        </w:tc>
      </w:tr>
      <w:tr w:rsidR="001B2ABD" w:rsidRPr="0059649E" w14:paraId="4CF9C64D" w14:textId="77777777" w:rsidTr="00D66367">
        <w:trPr>
          <w:trHeight w:val="13750"/>
        </w:trPr>
        <w:tc>
          <w:tcPr>
            <w:tcW w:w="3600" w:type="dxa"/>
          </w:tcPr>
          <w:p w14:paraId="689A5100" w14:textId="41C430EC" w:rsidR="00036450" w:rsidRPr="0059649E" w:rsidRDefault="00036450" w:rsidP="00D719CC">
            <w:pPr>
              <w:pStyle w:val="Ttulo3"/>
            </w:pPr>
          </w:p>
          <w:sdt>
            <w:sdtPr>
              <w:id w:val="-1954003311"/>
              <w:placeholder>
                <w:docPart w:val="AE68E78481D34E48B7698E503E861678"/>
              </w:placeholder>
              <w:temporary/>
              <w:showingPlcHdr/>
              <w15:appearance w15:val="hidden"/>
            </w:sdtPr>
            <w:sdtEndPr/>
            <w:sdtContent>
              <w:p w14:paraId="03226843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C6BB8EDEE1B945149DC20F9ECD07FB78"/>
              </w:placeholder>
              <w:temporary/>
              <w:showingPlcHdr/>
              <w15:appearance w15:val="hidden"/>
            </w:sdtPr>
            <w:sdtEndPr/>
            <w:sdtContent>
              <w:p w14:paraId="5A067E19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462061EC" w14:textId="37C569DF" w:rsidR="004D3011" w:rsidRPr="0059649E" w:rsidRDefault="00D719CC" w:rsidP="004D3011">
            <w:r>
              <w:t>+(569)82990324</w:t>
            </w:r>
          </w:p>
          <w:p w14:paraId="58189674" w14:textId="77777777" w:rsidR="004D3011" w:rsidRPr="0059649E" w:rsidRDefault="004D3011" w:rsidP="004D3011"/>
          <w:sdt>
            <w:sdtPr>
              <w:id w:val="-240260293"/>
              <w:placeholder>
                <w:docPart w:val="F764E1CCD8B74413A7B79E80F32B564E"/>
              </w:placeholder>
              <w:temporary/>
              <w:showingPlcHdr/>
              <w15:appearance w15:val="hidden"/>
            </w:sdtPr>
            <w:sdtEndPr/>
            <w:sdtContent>
              <w:p w14:paraId="4250BFE6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2EDEB9A4" w14:textId="28C20DAE" w:rsidR="00036450" w:rsidRDefault="00FD744A" w:rsidP="004D3011">
            <w:r>
              <w:t>emilia.infante@uc.cl</w:t>
            </w:r>
          </w:p>
          <w:p w14:paraId="20BAD018" w14:textId="37939318" w:rsidR="00FD744A" w:rsidRDefault="00FD744A" w:rsidP="004D3011"/>
          <w:p w14:paraId="337ED31D" w14:textId="107B7A95" w:rsidR="00FD744A" w:rsidRDefault="00FD744A" w:rsidP="004D3011">
            <w:r>
              <w:t>DIRECCIÓN:</w:t>
            </w:r>
          </w:p>
          <w:p w14:paraId="6C1A69C9" w14:textId="512F3758" w:rsidR="00FD744A" w:rsidRDefault="00FD744A" w:rsidP="004D3011">
            <w:r>
              <w:t>Estanislao Recabarren 2279</w:t>
            </w:r>
          </w:p>
          <w:p w14:paraId="4E876964" w14:textId="77777777" w:rsidR="00FD744A" w:rsidRPr="009A09AC" w:rsidRDefault="00FD744A" w:rsidP="004D3011">
            <w:pPr>
              <w:rPr>
                <w:rStyle w:val="Hipervnculo"/>
                <w:szCs w:val="18"/>
              </w:rPr>
            </w:pPr>
          </w:p>
          <w:p w14:paraId="31848F50" w14:textId="77777777" w:rsidR="004142CD" w:rsidRPr="0059649E" w:rsidRDefault="004142CD" w:rsidP="004142CD"/>
          <w:p w14:paraId="457AB585" w14:textId="76FB6DD5" w:rsidR="004D3011" w:rsidRPr="0059649E" w:rsidRDefault="00D719CC" w:rsidP="00CB0055">
            <w:pPr>
              <w:pStyle w:val="Ttulo3"/>
            </w:pPr>
            <w:r>
              <w:t>Nivel de ingles</w:t>
            </w:r>
          </w:p>
          <w:p w14:paraId="0E4A40ED" w14:textId="180DC156" w:rsidR="004D3011" w:rsidRPr="0059649E" w:rsidRDefault="00D719CC" w:rsidP="004D3011">
            <w:r>
              <w:t xml:space="preserve">C1 </w:t>
            </w:r>
          </w:p>
        </w:tc>
        <w:tc>
          <w:tcPr>
            <w:tcW w:w="720" w:type="dxa"/>
          </w:tcPr>
          <w:p w14:paraId="51A96D4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4BF11A1383A417D9F553DAA5085336F"/>
              </w:placeholder>
              <w:temporary/>
              <w:showingPlcHdr/>
              <w15:appearance w15:val="hidden"/>
            </w:sdtPr>
            <w:sdtEndPr/>
            <w:sdtContent>
              <w:p w14:paraId="6BD345CA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3294B46" w14:textId="2E9574C5" w:rsidR="00036450" w:rsidRPr="0059649E" w:rsidRDefault="002C6D72" w:rsidP="00B359E4">
            <w:pPr>
              <w:pStyle w:val="Ttulo4"/>
            </w:pPr>
            <w:r>
              <w:t>Pontificia Universidad católica de Chile</w:t>
            </w:r>
          </w:p>
          <w:p w14:paraId="02397DB2" w14:textId="0E8BE066" w:rsidR="00036450" w:rsidRPr="0059649E" w:rsidRDefault="002C6D72" w:rsidP="00B359E4">
            <w:pPr>
              <w:pStyle w:val="Fecha"/>
            </w:pPr>
            <w:r>
              <w:t>2019</w:t>
            </w:r>
            <w:r w:rsidR="00036450" w:rsidRPr="0059649E">
              <w:rPr>
                <w:lang w:bidi="es-ES"/>
              </w:rPr>
              <w:t xml:space="preserve"> </w:t>
            </w:r>
            <w:r w:rsidR="00D719CC"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 w:rsidR="00D719CC">
              <w:t xml:space="preserve">presente </w:t>
            </w:r>
          </w:p>
          <w:p w14:paraId="7297D128" w14:textId="7CA2FB95" w:rsidR="00CC0C6D" w:rsidRPr="00D719CC" w:rsidRDefault="00D719CC" w:rsidP="00CC0C6D">
            <w:pPr>
              <w:rPr>
                <w:b/>
                <w:bCs/>
              </w:rPr>
            </w:pPr>
            <w:r w:rsidRPr="00D719CC">
              <w:rPr>
                <w:b/>
                <w:bCs/>
              </w:rPr>
              <w:t xml:space="preserve">Mayor: </w:t>
            </w:r>
            <w:r w:rsidR="002C6D72" w:rsidRPr="00D719CC">
              <w:rPr>
                <w:b/>
                <w:bCs/>
              </w:rPr>
              <w:t>Nutrición y dietética</w:t>
            </w:r>
          </w:p>
          <w:p w14:paraId="139A7DA4" w14:textId="06930CF0" w:rsidR="00D719CC" w:rsidRPr="0059649E" w:rsidRDefault="00D719CC" w:rsidP="00CC0C6D">
            <w:proofErr w:type="spellStart"/>
            <w:r w:rsidRPr="00D719CC">
              <w:rPr>
                <w:b/>
                <w:bCs/>
              </w:rPr>
              <w:t>Minor</w:t>
            </w:r>
            <w:proofErr w:type="spellEnd"/>
            <w:r w:rsidRPr="00D719CC">
              <w:rPr>
                <w:b/>
                <w:bCs/>
              </w:rPr>
              <w:t>: Políticas públicas</w:t>
            </w:r>
            <w:r>
              <w:t xml:space="preserve"> </w:t>
            </w:r>
          </w:p>
          <w:p w14:paraId="453FCDEA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3BCB6772" w14:textId="4ADA3495" w:rsidR="00036450" w:rsidRPr="002C6D72" w:rsidRDefault="002C6D72" w:rsidP="00B359E4">
            <w:pPr>
              <w:pStyle w:val="Ttulo4"/>
              <w:rPr>
                <w:lang w:val="en-US"/>
              </w:rPr>
            </w:pPr>
            <w:r w:rsidRPr="002C6D72">
              <w:rPr>
                <w:lang w:val="en-US"/>
              </w:rPr>
              <w:t xml:space="preserve">Saint George´s College </w:t>
            </w:r>
          </w:p>
          <w:p w14:paraId="054C474D" w14:textId="49E6412F" w:rsidR="00036450" w:rsidRPr="00F65EB9" w:rsidRDefault="002C6D72" w:rsidP="00B359E4">
            <w:pPr>
              <w:pStyle w:val="Fecha"/>
              <w:rPr>
                <w:lang w:val="en-US"/>
              </w:rPr>
            </w:pPr>
            <w:r w:rsidRPr="00F65EB9">
              <w:rPr>
                <w:lang w:val="en-US"/>
              </w:rPr>
              <w:t>2005</w:t>
            </w:r>
            <w:r w:rsidR="00036450" w:rsidRPr="00F65EB9">
              <w:rPr>
                <w:lang w:val="en-US" w:bidi="es-ES"/>
              </w:rPr>
              <w:t xml:space="preserve"> - </w:t>
            </w:r>
            <w:r w:rsidRPr="00F65EB9">
              <w:rPr>
                <w:lang w:val="en-US" w:bidi="es-ES"/>
              </w:rPr>
              <w:t>2018</w:t>
            </w:r>
          </w:p>
          <w:p w14:paraId="5A580201" w14:textId="1E95966B" w:rsidR="001424E5" w:rsidRPr="00F65EB9" w:rsidRDefault="002C6D72" w:rsidP="001424E5">
            <w:pPr>
              <w:rPr>
                <w:lang w:val="en-US" w:bidi="es-ES"/>
              </w:rPr>
            </w:pPr>
            <w:proofErr w:type="spellStart"/>
            <w:r w:rsidRPr="00F65EB9">
              <w:rPr>
                <w:lang w:val="en-US"/>
              </w:rPr>
              <w:t>Graduada</w:t>
            </w:r>
            <w:proofErr w:type="spellEnd"/>
            <w:r w:rsidRPr="00F65EB9">
              <w:rPr>
                <w:lang w:val="en-US"/>
              </w:rPr>
              <w:t xml:space="preserve"> con </w:t>
            </w:r>
            <w:proofErr w:type="spellStart"/>
            <w:r w:rsidRPr="00F65EB9">
              <w:rPr>
                <w:lang w:val="en-US"/>
              </w:rPr>
              <w:t>honores</w:t>
            </w:r>
            <w:proofErr w:type="spellEnd"/>
            <w:r w:rsidRPr="00F65EB9">
              <w:rPr>
                <w:lang w:val="en-US"/>
              </w:rPr>
              <w:t xml:space="preserve"> </w:t>
            </w:r>
            <w:r w:rsidRPr="00F65EB9">
              <w:rPr>
                <w:i/>
                <w:iCs/>
                <w:lang w:val="en-US"/>
              </w:rPr>
              <w:t>Cum Laude</w:t>
            </w:r>
            <w:r w:rsidR="001424E5" w:rsidRPr="00F65EB9">
              <w:rPr>
                <w:lang w:val="en-US" w:bidi="es-ES"/>
              </w:rPr>
              <w:t xml:space="preserve"> </w:t>
            </w:r>
          </w:p>
          <w:p w14:paraId="6BB841B0" w14:textId="77777777" w:rsidR="00D719CC" w:rsidRPr="00F65EB9" w:rsidRDefault="00D719CC" w:rsidP="001424E5">
            <w:pPr>
              <w:rPr>
                <w:lang w:val="en-US"/>
              </w:rPr>
            </w:pPr>
          </w:p>
          <w:p w14:paraId="6C41B440" w14:textId="77777777" w:rsidR="00D719CC" w:rsidRPr="00F65EB9" w:rsidRDefault="00D719CC" w:rsidP="00D719CC">
            <w:pPr>
              <w:pStyle w:val="Fecha"/>
              <w:rPr>
                <w:b/>
                <w:lang w:val="es-CL"/>
              </w:rPr>
            </w:pPr>
            <w:proofErr w:type="spellStart"/>
            <w:r w:rsidRPr="00F65EB9">
              <w:rPr>
                <w:b/>
                <w:lang w:val="es-CL"/>
              </w:rPr>
              <w:t>Swan</w:t>
            </w:r>
            <w:proofErr w:type="spellEnd"/>
            <w:r w:rsidRPr="00F65EB9">
              <w:rPr>
                <w:b/>
                <w:lang w:val="es-CL"/>
              </w:rPr>
              <w:t xml:space="preserve"> Training </w:t>
            </w:r>
            <w:proofErr w:type="spellStart"/>
            <w:r w:rsidRPr="00F65EB9">
              <w:rPr>
                <w:b/>
                <w:lang w:val="es-CL"/>
              </w:rPr>
              <w:t>Institute</w:t>
            </w:r>
            <w:proofErr w:type="spellEnd"/>
          </w:p>
          <w:p w14:paraId="338EA02C" w14:textId="7C220124" w:rsidR="00D719CC" w:rsidRPr="00F65EB9" w:rsidRDefault="00D719CC" w:rsidP="00D719CC">
            <w:pPr>
              <w:pStyle w:val="Fecha"/>
              <w:rPr>
                <w:lang w:val="es-CL" w:bidi="es-ES"/>
              </w:rPr>
            </w:pPr>
            <w:r w:rsidRPr="00F65EB9">
              <w:rPr>
                <w:lang w:val="es-CL"/>
              </w:rPr>
              <w:t>2018</w:t>
            </w:r>
            <w:r w:rsidRPr="00F65EB9">
              <w:rPr>
                <w:lang w:val="es-CL" w:bidi="es-ES"/>
              </w:rPr>
              <w:t xml:space="preserve"> – 2018</w:t>
            </w:r>
          </w:p>
          <w:p w14:paraId="01A38697" w14:textId="3603E713" w:rsidR="00D719CC" w:rsidRPr="00D719CC" w:rsidRDefault="00D719CC" w:rsidP="00D719CC">
            <w:pPr>
              <w:rPr>
                <w:lang w:val="es-CL"/>
              </w:rPr>
            </w:pPr>
            <w:r w:rsidRPr="00D719CC">
              <w:rPr>
                <w:lang w:val="es-CL"/>
              </w:rPr>
              <w:t>Instituto de ingles ubicado e</w:t>
            </w:r>
            <w:r>
              <w:rPr>
                <w:lang w:val="es-CL"/>
              </w:rPr>
              <w:t>n Dublín, Irlanda</w:t>
            </w:r>
          </w:p>
          <w:p w14:paraId="7D51C091" w14:textId="4AD3B247" w:rsidR="004142CD" w:rsidRPr="00D719CC" w:rsidRDefault="004142CD" w:rsidP="00036450">
            <w:pPr>
              <w:rPr>
                <w:lang w:val="es-CL"/>
              </w:rPr>
            </w:pPr>
          </w:p>
          <w:p w14:paraId="2F538AAF" w14:textId="08909F06" w:rsidR="002C6D72" w:rsidRPr="00F65EB9" w:rsidRDefault="002C6D72" w:rsidP="002C6D72">
            <w:pPr>
              <w:pStyle w:val="Ttulo4"/>
              <w:rPr>
                <w:lang w:val="es-CL"/>
              </w:rPr>
            </w:pPr>
            <w:r w:rsidRPr="00F65EB9">
              <w:rPr>
                <w:lang w:val="es-CL"/>
              </w:rPr>
              <w:t xml:space="preserve">Harper Junior High </w:t>
            </w:r>
            <w:proofErr w:type="spellStart"/>
            <w:r w:rsidRPr="00F65EB9">
              <w:rPr>
                <w:lang w:val="es-CL"/>
              </w:rPr>
              <w:t>School</w:t>
            </w:r>
            <w:proofErr w:type="spellEnd"/>
          </w:p>
          <w:p w14:paraId="34C9A9A1" w14:textId="5F93CD20" w:rsidR="002C6D72" w:rsidRPr="002C6D72" w:rsidRDefault="002C6D72" w:rsidP="002C6D72">
            <w:pPr>
              <w:pStyle w:val="Fecha"/>
              <w:rPr>
                <w:lang w:val="es-CL" w:bidi="es-ES"/>
              </w:rPr>
            </w:pPr>
            <w:r w:rsidRPr="002C6D72">
              <w:rPr>
                <w:lang w:val="es-CL"/>
              </w:rPr>
              <w:t>2014</w:t>
            </w:r>
            <w:r w:rsidRPr="002C6D72">
              <w:rPr>
                <w:lang w:val="es-CL" w:bidi="es-ES"/>
              </w:rPr>
              <w:t xml:space="preserve"> – 2015</w:t>
            </w:r>
          </w:p>
          <w:p w14:paraId="366B265C" w14:textId="62BEBE48" w:rsidR="002C6D72" w:rsidRDefault="002C6D72" w:rsidP="00036450">
            <w:pPr>
              <w:rPr>
                <w:lang w:val="es-CL"/>
              </w:rPr>
            </w:pPr>
            <w:r w:rsidRPr="002C6D72">
              <w:rPr>
                <w:lang w:val="es-CL"/>
              </w:rPr>
              <w:t xml:space="preserve">Colegio </w:t>
            </w:r>
            <w:r>
              <w:rPr>
                <w:lang w:val="es-CL"/>
              </w:rPr>
              <w:t xml:space="preserve">publico ubicado en Davis, California </w:t>
            </w:r>
          </w:p>
          <w:p w14:paraId="0CE5C452" w14:textId="77777777" w:rsidR="00D719CC" w:rsidRDefault="00D719CC" w:rsidP="00036450">
            <w:pPr>
              <w:rPr>
                <w:lang w:val="es-CL"/>
              </w:rPr>
            </w:pPr>
          </w:p>
          <w:p w14:paraId="7932EB15" w14:textId="77777777" w:rsidR="00D66367" w:rsidRDefault="00D66367" w:rsidP="00D66367">
            <w:pPr>
              <w:pStyle w:val="Ttulo2"/>
              <w:rPr>
                <w:rFonts w:eastAsiaTheme="minorEastAsia" w:cstheme="minorBidi"/>
                <w:sz w:val="18"/>
                <w:szCs w:val="22"/>
              </w:rPr>
            </w:pPr>
            <w:r>
              <w:t xml:space="preserve">Experiencia </w:t>
            </w:r>
          </w:p>
          <w:p w14:paraId="31718941" w14:textId="77777777" w:rsidR="00D66367" w:rsidRDefault="00D66367" w:rsidP="00D66367">
            <w:pPr>
              <w:rPr>
                <w:b/>
                <w:bCs/>
              </w:rPr>
            </w:pPr>
            <w:r w:rsidRPr="00F65EB9">
              <w:rPr>
                <w:b/>
                <w:bCs/>
              </w:rPr>
              <w:t>Pasantía INTA</w:t>
            </w:r>
            <w:r>
              <w:rPr>
                <w:b/>
                <w:bCs/>
              </w:rPr>
              <w:t xml:space="preserve"> (Instituto de nutrición y tecnología de los alimentos Universidad de Chile)</w:t>
            </w:r>
          </w:p>
          <w:p w14:paraId="6BAB4991" w14:textId="77777777" w:rsidR="00D66367" w:rsidRDefault="00D66367" w:rsidP="00D66367">
            <w:r>
              <w:t>2020-2020</w:t>
            </w:r>
          </w:p>
          <w:p w14:paraId="13465029" w14:textId="25324068" w:rsidR="00D719CC" w:rsidRPr="002C6D72" w:rsidRDefault="00D66367" w:rsidP="00D66367">
            <w:pPr>
              <w:rPr>
                <w:lang w:val="es-CL"/>
              </w:rPr>
            </w:pPr>
            <w:r>
              <w:t xml:space="preserve">Fui asistente de investigación durante el verano del 2020 para el </w:t>
            </w:r>
            <w:r w:rsidRPr="00F65EB9">
              <w:t>Centro de Investigación en Ambientes alimentarios y Prevención de Enfermedades Asociadas a la Nutrición (CIAPEC)</w:t>
            </w:r>
            <w:r>
              <w:t xml:space="preserve"> a cargo de Camila Corvalán.</w:t>
            </w:r>
          </w:p>
          <w:p w14:paraId="44558392" w14:textId="7DFCE2D8" w:rsidR="00036450" w:rsidRPr="0059649E" w:rsidRDefault="002C6D72" w:rsidP="00036450">
            <w:pPr>
              <w:pStyle w:val="Ttulo2"/>
            </w:pPr>
            <w:r>
              <w:t>Cargos de representación</w:t>
            </w:r>
          </w:p>
          <w:p w14:paraId="1FA54C7C" w14:textId="521CE9EB" w:rsidR="00036450" w:rsidRPr="0059649E" w:rsidRDefault="002C6D72" w:rsidP="00B359E4">
            <w:pPr>
              <w:pStyle w:val="Ttulo4"/>
              <w:rPr>
                <w:bCs/>
              </w:rPr>
            </w:pPr>
            <w:r>
              <w:t xml:space="preserve">Delegada de generación 2019 Nutrición y dietética </w:t>
            </w:r>
          </w:p>
          <w:p w14:paraId="2373FFB9" w14:textId="75002851" w:rsidR="00036450" w:rsidRPr="0059649E" w:rsidRDefault="002C6D72" w:rsidP="00B359E4">
            <w:pPr>
              <w:pStyle w:val="Fecha"/>
            </w:pPr>
            <w:r>
              <w:t>2019</w:t>
            </w:r>
            <w:r w:rsidR="004142CD" w:rsidRPr="0059649E">
              <w:rPr>
                <w:lang w:bidi="es-ES"/>
              </w:rPr>
              <w:t xml:space="preserve"> - </w:t>
            </w:r>
            <w:r>
              <w:t>2019</w:t>
            </w:r>
          </w:p>
          <w:p w14:paraId="34262B68" w14:textId="1A65F353" w:rsidR="00036450" w:rsidRPr="0059649E" w:rsidRDefault="002C6D72" w:rsidP="00036450">
            <w:r>
              <w:t>Representar a mi generación ante el centro de estudiantes de la carrera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375C0E65" w14:textId="77777777" w:rsidR="004D3011" w:rsidRPr="0059649E" w:rsidRDefault="004D3011" w:rsidP="00036450"/>
          <w:p w14:paraId="61A11BD2" w14:textId="0C56273F" w:rsidR="004D3011" w:rsidRPr="0059649E" w:rsidRDefault="002C6D72" w:rsidP="00B359E4">
            <w:pPr>
              <w:pStyle w:val="Ttulo4"/>
              <w:rPr>
                <w:bCs/>
              </w:rPr>
            </w:pPr>
            <w:r>
              <w:t>Vicepresidenta Externa</w:t>
            </w:r>
            <w:r w:rsidR="002D3CA3" w:rsidRPr="0059649E">
              <w:rPr>
                <w:lang w:bidi="es-ES"/>
              </w:rPr>
              <w:t xml:space="preserve"> </w:t>
            </w:r>
            <w:r>
              <w:t>CENUD</w:t>
            </w:r>
          </w:p>
          <w:p w14:paraId="7CB52D0A" w14:textId="0D8F272F" w:rsidR="004D3011" w:rsidRPr="0059649E" w:rsidRDefault="002C6D72" w:rsidP="00B359E4">
            <w:pPr>
              <w:pStyle w:val="Fecha"/>
            </w:pPr>
            <w:r>
              <w:t>2020</w:t>
            </w:r>
            <w:r w:rsidR="004142CD" w:rsidRPr="0059649E">
              <w:rPr>
                <w:lang w:bidi="es-ES"/>
              </w:rPr>
              <w:t xml:space="preserve"> </w:t>
            </w:r>
            <w:r w:rsidR="00D719CC"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 w:rsidR="00D719CC">
              <w:t xml:space="preserve">presente </w:t>
            </w:r>
          </w:p>
          <w:p w14:paraId="5AB5724D" w14:textId="77777777" w:rsidR="002C6D72" w:rsidRDefault="002C6D72" w:rsidP="004D3011">
            <w:r>
              <w:t xml:space="preserve">Vicepresidencia externa del centro de estudiantes de nutrición y dietética de la PUC </w:t>
            </w:r>
          </w:p>
          <w:p w14:paraId="4D8DCC19" w14:textId="35A0EFFC" w:rsidR="004D3011" w:rsidRPr="0059649E" w:rsidRDefault="002C6D72" w:rsidP="004D3011">
            <w:r>
              <w:t>Representante de la carrera en el consejo FEUC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53DBB179" w14:textId="77777777" w:rsidR="004D3011" w:rsidRPr="0059649E" w:rsidRDefault="004D3011" w:rsidP="00036450"/>
          <w:p w14:paraId="2E34595B" w14:textId="1CFA4D15" w:rsidR="004D3011" w:rsidRPr="0059649E" w:rsidRDefault="002C6D72" w:rsidP="00B359E4">
            <w:pPr>
              <w:pStyle w:val="Ttulo4"/>
              <w:rPr>
                <w:bCs/>
              </w:rPr>
            </w:pPr>
            <w:r>
              <w:t>Militante Surgencia UC</w:t>
            </w:r>
          </w:p>
          <w:p w14:paraId="2954CF34" w14:textId="3665E5E4" w:rsidR="004D3011" w:rsidRPr="0059649E" w:rsidRDefault="00D719CC" w:rsidP="00B359E4">
            <w:pPr>
              <w:pStyle w:val="Fecha"/>
            </w:pPr>
            <w:r>
              <w:t>2020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 xml:space="preserve">presente </w:t>
            </w:r>
          </w:p>
          <w:p w14:paraId="348250F1" w14:textId="06680AD7" w:rsidR="00D719CC" w:rsidRPr="0059649E" w:rsidRDefault="00D719CC" w:rsidP="004D3011">
            <w:pPr>
              <w:rPr>
                <w:lang w:bidi="es-ES"/>
              </w:rPr>
            </w:pPr>
            <w:r>
              <w:t>Participo del movimiento universitario Surgencia que se caracteriza por ser un colectivo feminista.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7F174464" w14:textId="77777777" w:rsidR="004D3011" w:rsidRPr="0059649E" w:rsidRDefault="004D3011" w:rsidP="00036450"/>
          <w:p w14:paraId="3AA7BDCB" w14:textId="0F36B8D3" w:rsidR="00036450" w:rsidRPr="0059649E" w:rsidRDefault="00D719CC" w:rsidP="00036450">
            <w:pPr>
              <w:pStyle w:val="Ttulo2"/>
            </w:pPr>
            <w:r>
              <w:t xml:space="preserve">Cursos aprobados </w:t>
            </w:r>
          </w:p>
          <w:p w14:paraId="5354FA96" w14:textId="3EF15F80" w:rsidR="00036450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 w:rsidRPr="00D719CC">
              <w:rPr>
                <w:noProof/>
                <w:color w:val="000000" w:themeColor="text1"/>
                <w:lang w:val="es-CL" w:eastAsia="zh-CN"/>
              </w:rPr>
              <w:t>100% al dia c</w:t>
            </w:r>
            <w:r>
              <w:rPr>
                <w:noProof/>
                <w:color w:val="000000" w:themeColor="text1"/>
                <w:lang w:val="es-CL" w:eastAsia="zh-CN"/>
              </w:rPr>
              <w:t xml:space="preserve">on la malla curricular </w:t>
            </w:r>
          </w:p>
          <w:p w14:paraId="4CE99082" w14:textId="77777777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06F5B9A4" w14:textId="5B474FF7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Biología de la celula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C</w:t>
            </w:r>
            <w:r w:rsidR="00FD744A">
              <w:rPr>
                <w:noProof/>
                <w:color w:val="000000" w:themeColor="text1"/>
                <w:lang w:val="es-CL" w:eastAsia="zh-CN"/>
              </w:rPr>
              <w:t>á</w:t>
            </w:r>
            <w:r>
              <w:rPr>
                <w:noProof/>
                <w:color w:val="000000" w:themeColor="text1"/>
                <w:lang w:val="es-CL" w:eastAsia="zh-CN"/>
              </w:rPr>
              <w:t>lculo I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 xml:space="preserve">Morfología </w:t>
            </w:r>
          </w:p>
          <w:p w14:paraId="7C001BFB" w14:textId="60701B52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Introducción a la nutrición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Qu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>mica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Fisiolog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 xml:space="preserve">a </w:t>
            </w:r>
          </w:p>
          <w:p w14:paraId="7543A9E9" w14:textId="5BBB676C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F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>sica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Ciencias de los aliementos I y II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Bioqu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>mica</w:t>
            </w:r>
          </w:p>
          <w:p w14:paraId="10A35E7D" w14:textId="2C9C9463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Bioestad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 xml:space="preserve">stica 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Fisiopatolog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>a general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Nutrición B</w:t>
            </w:r>
            <w:r w:rsidR="00FD744A">
              <w:rPr>
                <w:noProof/>
                <w:color w:val="000000" w:themeColor="text1"/>
                <w:lang w:val="es-CL" w:eastAsia="zh-CN"/>
              </w:rPr>
              <w:t>á</w:t>
            </w:r>
            <w:r>
              <w:rPr>
                <w:noProof/>
                <w:color w:val="000000" w:themeColor="text1"/>
                <w:lang w:val="es-CL" w:eastAsia="zh-CN"/>
              </w:rPr>
              <w:t>sica I y II</w:t>
            </w:r>
          </w:p>
          <w:p w14:paraId="04111FFC" w14:textId="266CC78B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Procesamiento de alimentos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>
              <w:rPr>
                <w:noProof/>
                <w:color w:val="000000" w:themeColor="text1"/>
                <w:lang w:val="es-CL" w:eastAsia="zh-CN"/>
              </w:rPr>
              <w:t>Semiolog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>a y amnesis clinica</w:t>
            </w:r>
          </w:p>
          <w:p w14:paraId="57A905D6" w14:textId="04EE01D6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Fisiopatolog</w:t>
            </w:r>
            <w:r w:rsidR="00FD744A">
              <w:rPr>
                <w:noProof/>
                <w:color w:val="000000" w:themeColor="text1"/>
                <w:lang w:val="es-CL" w:eastAsia="zh-CN"/>
              </w:rPr>
              <w:t>í</w:t>
            </w:r>
            <w:r>
              <w:rPr>
                <w:noProof/>
                <w:color w:val="000000" w:themeColor="text1"/>
                <w:lang w:val="es-CL" w:eastAsia="zh-CN"/>
              </w:rPr>
              <w:t>a nutricional</w:t>
            </w:r>
            <w:r w:rsidR="00F65EB9">
              <w:rPr>
                <w:noProof/>
                <w:color w:val="000000" w:themeColor="text1"/>
                <w:lang w:val="es-CL" w:eastAsia="zh-CN"/>
              </w:rPr>
              <w:t>, T</w:t>
            </w:r>
            <w:r w:rsidR="00FD744A">
              <w:rPr>
                <w:noProof/>
                <w:color w:val="000000" w:themeColor="text1"/>
                <w:lang w:val="es-CL" w:eastAsia="zh-CN"/>
              </w:rPr>
              <w:t>é</w:t>
            </w:r>
            <w:r>
              <w:rPr>
                <w:noProof/>
                <w:color w:val="000000" w:themeColor="text1"/>
                <w:lang w:val="es-CL" w:eastAsia="zh-CN"/>
              </w:rPr>
              <w:t>cnicas diet</w:t>
            </w:r>
            <w:r w:rsidR="00FD744A">
              <w:rPr>
                <w:noProof/>
                <w:color w:val="000000" w:themeColor="text1"/>
                <w:lang w:val="es-CL" w:eastAsia="zh-CN"/>
              </w:rPr>
              <w:t>é</w:t>
            </w:r>
            <w:r>
              <w:rPr>
                <w:noProof/>
                <w:color w:val="000000" w:themeColor="text1"/>
                <w:lang w:val="es-CL" w:eastAsia="zh-CN"/>
              </w:rPr>
              <w:t>ticas y planificación alimetaria</w:t>
            </w:r>
          </w:p>
          <w:p w14:paraId="5F1B3BCE" w14:textId="63D64D8F" w:rsidR="00FD744A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  <w:r>
              <w:rPr>
                <w:noProof/>
                <w:color w:val="000000" w:themeColor="text1"/>
                <w:lang w:val="es-CL" w:eastAsia="zh-CN"/>
              </w:rPr>
              <w:t>Evaluación del estado nutricional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 w:rsidR="00FD744A">
              <w:rPr>
                <w:noProof/>
                <w:color w:val="000000" w:themeColor="text1"/>
                <w:lang w:val="es-CL" w:eastAsia="zh-CN"/>
              </w:rPr>
              <w:t>Marco normativo internacional para políticas públicas globales</w:t>
            </w:r>
            <w:r w:rsidR="00F65EB9">
              <w:rPr>
                <w:noProof/>
                <w:color w:val="000000" w:themeColor="text1"/>
                <w:lang w:val="es-CL" w:eastAsia="zh-CN"/>
              </w:rPr>
              <w:t xml:space="preserve">, </w:t>
            </w:r>
            <w:r w:rsidR="00FD744A">
              <w:rPr>
                <w:noProof/>
                <w:color w:val="000000" w:themeColor="text1"/>
                <w:lang w:val="es-CL" w:eastAsia="zh-CN"/>
              </w:rPr>
              <w:t>Políticas públicas y regulación</w:t>
            </w:r>
          </w:p>
          <w:p w14:paraId="556BA2E2" w14:textId="77777777" w:rsidR="00D719CC" w:rsidRDefault="00D719CC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5028EC30" w14:textId="20370120" w:rsidR="00F65EB9" w:rsidRPr="00F65EB9" w:rsidRDefault="00F65EB9" w:rsidP="004D3011">
            <w:pPr>
              <w:rPr>
                <w:color w:val="FFFFFF" w:themeColor="background1"/>
              </w:rPr>
            </w:pPr>
            <w:r>
              <w:t xml:space="preserve"> </w:t>
            </w:r>
          </w:p>
        </w:tc>
      </w:tr>
    </w:tbl>
    <w:p w14:paraId="25396226" w14:textId="2F6A540C" w:rsidR="00D719CC" w:rsidRDefault="00D719CC" w:rsidP="000C45FF">
      <w:pPr>
        <w:tabs>
          <w:tab w:val="left" w:pos="990"/>
        </w:tabs>
      </w:pPr>
    </w:p>
    <w:p w14:paraId="1D2715D2" w14:textId="73F8D3A7" w:rsidR="00F65EB9" w:rsidRPr="00F65EB9" w:rsidRDefault="00F65EB9" w:rsidP="00F65EB9">
      <w:pPr>
        <w:tabs>
          <w:tab w:val="left" w:pos="4660"/>
        </w:tabs>
      </w:pPr>
    </w:p>
    <w:sectPr w:rsidR="00F65EB9" w:rsidRPr="00F65EB9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65B7E" w14:textId="77777777" w:rsidR="003927CB" w:rsidRDefault="003927CB" w:rsidP="000C45FF">
      <w:r>
        <w:separator/>
      </w:r>
    </w:p>
  </w:endnote>
  <w:endnote w:type="continuationSeparator" w:id="0">
    <w:p w14:paraId="1C40E52F" w14:textId="77777777" w:rsidR="003927CB" w:rsidRDefault="003927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65A59" w14:textId="77777777" w:rsidR="003927CB" w:rsidRDefault="003927CB" w:rsidP="000C45FF">
      <w:r>
        <w:separator/>
      </w:r>
    </w:p>
  </w:footnote>
  <w:footnote w:type="continuationSeparator" w:id="0">
    <w:p w14:paraId="586734DB" w14:textId="77777777" w:rsidR="003927CB" w:rsidRDefault="003927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A1E9D" w14:textId="77777777" w:rsidR="00FD744A" w:rsidRPr="0059649E" w:rsidRDefault="00FD744A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CB6090E" wp14:editId="7E86488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72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C6D72"/>
    <w:rsid w:val="002D3CA3"/>
    <w:rsid w:val="0030481B"/>
    <w:rsid w:val="003156FC"/>
    <w:rsid w:val="003254B5"/>
    <w:rsid w:val="0037121F"/>
    <w:rsid w:val="003927CB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CE5845"/>
    <w:rsid w:val="00D04BFE"/>
    <w:rsid w:val="00D2522B"/>
    <w:rsid w:val="00D422DE"/>
    <w:rsid w:val="00D5459D"/>
    <w:rsid w:val="00D66367"/>
    <w:rsid w:val="00D719CC"/>
    <w:rsid w:val="00DA1F4D"/>
    <w:rsid w:val="00DD172A"/>
    <w:rsid w:val="00E25A26"/>
    <w:rsid w:val="00E4381A"/>
    <w:rsid w:val="00E55D74"/>
    <w:rsid w:val="00EE4C8D"/>
    <w:rsid w:val="00F60274"/>
    <w:rsid w:val="00F65EB9"/>
    <w:rsid w:val="00F77FB9"/>
    <w:rsid w:val="00F94526"/>
    <w:rsid w:val="00FB068F"/>
    <w:rsid w:val="00F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B98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FD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593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3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42558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523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889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28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826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674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a%20Infante\AppData\Local\Microsoft\Office\16.0\DTS\es-ES%7b1B381834-9BB3-45AB-A525-E7B344676659%7d\%7bA2C73456-F029-4491-BDA7-C4FA0D7E9DD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68E78481D34E48B7698E503E861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88DE3-1952-4DB6-A058-70BC7B4E41C7}"/>
      </w:docPartPr>
      <w:docPartBody>
        <w:p w:rsidR="005E3829" w:rsidRDefault="005E3829">
          <w:pPr>
            <w:pStyle w:val="AE68E78481D34E48B7698E503E86167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C6BB8EDEE1B945149DC20F9ECD07F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3F1B-D7E0-42D9-8A46-82F173BF5D08}"/>
      </w:docPartPr>
      <w:docPartBody>
        <w:p w:rsidR="005E3829" w:rsidRDefault="005E3829">
          <w:pPr>
            <w:pStyle w:val="C6BB8EDEE1B945149DC20F9ECD07FB78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764E1CCD8B74413A7B79E80F32B5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CD6CF-DF53-4C00-9A13-4EA3A8800B6C}"/>
      </w:docPartPr>
      <w:docPartBody>
        <w:p w:rsidR="005E3829" w:rsidRDefault="005E3829">
          <w:pPr>
            <w:pStyle w:val="F764E1CCD8B74413A7B79E80F32B564E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54BF11A1383A417D9F553DAA50853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076FD-6A73-4430-84DC-60208B098640}"/>
      </w:docPartPr>
      <w:docPartBody>
        <w:p w:rsidR="005E3829" w:rsidRDefault="005E3829">
          <w:pPr>
            <w:pStyle w:val="54BF11A1383A417D9F553DAA5085336F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29"/>
    <w:rsid w:val="002C2C1C"/>
    <w:rsid w:val="005E3829"/>
    <w:rsid w:val="00A5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1BB33AE0DE4A68ACC5351E6A365106">
    <w:name w:val="431BB33AE0DE4A68ACC5351E6A365106"/>
    <w:rsid w:val="002C2C1C"/>
  </w:style>
  <w:style w:type="paragraph" w:customStyle="1" w:styleId="AE68E78481D34E48B7698E503E861678">
    <w:name w:val="AE68E78481D34E48B7698E503E861678"/>
  </w:style>
  <w:style w:type="paragraph" w:customStyle="1" w:styleId="C6BB8EDEE1B945149DC20F9ECD07FB78">
    <w:name w:val="C6BB8EDEE1B945149DC20F9ECD07FB78"/>
  </w:style>
  <w:style w:type="paragraph" w:customStyle="1" w:styleId="F764E1CCD8B74413A7B79E80F32B564E">
    <w:name w:val="F764E1CCD8B74413A7B79E80F32B564E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54BF11A1383A417D9F553DAA5085336F">
    <w:name w:val="54BF11A1383A417D9F553DAA5085336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8304B0AED3B49875840882E0644D5" ma:contentTypeVersion="4" ma:contentTypeDescription="Create a new document." ma:contentTypeScope="" ma:versionID="89fc41dce5f135692b9f6c0a139d2355">
  <xsd:schema xmlns:xsd="http://www.w3.org/2001/XMLSchema" xmlns:xs="http://www.w3.org/2001/XMLSchema" xmlns:p="http://schemas.microsoft.com/office/2006/metadata/properties" xmlns:ns3="9d510f8d-4644-45cf-865a-186720ffcaa7" targetNamespace="http://schemas.microsoft.com/office/2006/metadata/properties" ma:root="true" ma:fieldsID="443e38eda04a0788f5d06d373ebe4759" ns3:_="">
    <xsd:import namespace="9d510f8d-4644-45cf-865a-186720ffca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10f8d-4644-45cf-865a-186720ffc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d510f8d-4644-45cf-865a-186720ffcaa7" xsi:nil="true"/>
  </documentManagement>
</p:properties>
</file>

<file path=customXml/itemProps1.xml><?xml version="1.0" encoding="utf-8"?>
<ds:datastoreItem xmlns:ds="http://schemas.openxmlformats.org/officeDocument/2006/customXml" ds:itemID="{132700D4-4573-4C28-8888-FDD250E55F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0717B-696B-4E42-985C-9E4010A1A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10f8d-4644-45cf-865a-186720ffc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9d510f8d-4644-45cf-865a-186720ffca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{A2C73456-F029-4491-BDA7-C4FA0D7E9DD5}tf00546271_win32</Template>
  <TotalTime>0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2020-12-12T00:36:00Z</dcterms:created>
  <dcterms:modified xsi:type="dcterms:W3CDTF">2020-12-12T00:45:00Z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0x01010099C8304B0AED3B49875840882E0644D5</vt:lpwstr>
  </property>
</Properties>
</file>