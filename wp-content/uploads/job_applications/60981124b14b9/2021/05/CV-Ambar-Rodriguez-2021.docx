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74BFA" w:rsidR="008115E5" w:rsidRDefault="00646017" w14:paraId="5DFFD15A" w14:textId="378C0B9B">
      <w:pPr>
        <w:pStyle w:val="Nombre"/>
        <w:rPr>
          <w:lang w:val="es-MX"/>
        </w:rPr>
      </w:pPr>
      <w:r>
        <w:t>Ambar rod</w:t>
      </w:r>
      <w:r w:rsidR="00521956">
        <w:t>r</w:t>
      </w:r>
      <w:r>
        <w:t>íguez</w:t>
      </w:r>
    </w:p>
    <w:p w:rsidRPr="00E74BFA" w:rsidR="008115E5" w:rsidP="001C32DA" w:rsidRDefault="00F420A1" w14:paraId="3A0F6481" w14:textId="4372F82F">
      <w:pPr>
        <w:pStyle w:val="Informacindecontacto"/>
        <w:jc w:val="both"/>
        <w:rPr>
          <w:lang w:val="es-MX"/>
        </w:rPr>
      </w:pPr>
      <w:r>
        <w:t>José</w:t>
      </w:r>
      <w:r w:rsidR="001C32DA">
        <w:t xml:space="preserve"> </w:t>
      </w:r>
      <w:r>
        <w:t>Joaquín</w:t>
      </w:r>
      <w:r w:rsidR="001C32DA">
        <w:t xml:space="preserve"> </w:t>
      </w:r>
      <w:r>
        <w:t xml:space="preserve">Prieto Vial 8360 </w:t>
      </w:r>
      <w:r w:rsidR="00CE552F">
        <w:t>| 955273244 | ambar.rodriguez</w:t>
      </w:r>
      <w:r w:rsidR="001C32DA">
        <w:t>99@gmail.com</w:t>
      </w:r>
    </w:p>
    <w:sdt>
      <w:sdtPr>
        <w:id w:val="-1179423465"/>
        <w:placeholder>
          <w:docPart w:val="79236B6599FE4B18B89297CB74682346"/>
        </w:placeholder>
        <w:temporary/>
        <w:showingPlcHdr/>
      </w:sdtPr>
      <w:sdtEndPr/>
      <w:sdtContent>
        <w:p w:rsidRPr="00E74BFA" w:rsidR="008115E5" w:rsidRDefault="00B53566" w14:paraId="7B8F7789" w14:textId="77777777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Objetivo</w:t>
          </w:r>
        </w:p>
      </w:sdtContent>
    </w:sdt>
    <w:p w:rsidRPr="00E74BFA" w:rsidR="008115E5" w:rsidRDefault="0092488A" w14:paraId="49E9B855" w14:textId="65F95840">
      <w:pPr>
        <w:rPr>
          <w:lang w:val="es-MX"/>
        </w:rPr>
      </w:pPr>
      <w:r>
        <w:t>Mi objetivo</w:t>
      </w:r>
      <w:r w:rsidR="00626F35">
        <w:t xml:space="preserve"> principal</w:t>
      </w:r>
      <w:r>
        <w:t xml:space="preserve"> es</w:t>
      </w:r>
      <w:r w:rsidR="00626F35">
        <w:t xml:space="preserve"> </w:t>
      </w:r>
      <w:r w:rsidR="00142B0B">
        <w:t>mantenerme activa generando ingresos</w:t>
      </w:r>
      <w:r w:rsidR="00626F35">
        <w:t xml:space="preserve"> y ganando más experiencia</w:t>
      </w:r>
      <w:r w:rsidR="000100D7">
        <w:t>.</w:t>
      </w:r>
    </w:p>
    <w:sdt>
      <w:sdtPr>
        <w:id w:val="1728489637"/>
        <w:placeholder>
          <w:docPart w:val="A842E8A1DD434FAFAE2AF66952F07579"/>
        </w:placeholder>
        <w:temporary/>
        <w:showingPlcHdr/>
      </w:sdtPr>
      <w:sdtEndPr/>
      <w:sdtContent>
        <w:p w:rsidRPr="00E74BFA" w:rsidR="008115E5" w:rsidRDefault="00B53566" w14:paraId="26516E92" w14:textId="77777777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:rsidRPr="000A73FC" w:rsidR="008115E5" w:rsidRDefault="00EC7500" w14:paraId="613D7F8F" w14:textId="790C512B">
      <w:pPr>
        <w:rPr>
          <w:lang w:val="es-MX"/>
        </w:rPr>
      </w:pPr>
      <w:r>
        <w:t>Paris</w:t>
      </w:r>
    </w:p>
    <w:p w:rsidRPr="00756388" w:rsidR="00756388" w:rsidRDefault="006F2433" w14:paraId="3FBDC5E4" w14:textId="0997B9CD">
      <w:r>
        <w:t>Apoyo de juguetería en</w:t>
      </w:r>
      <w:r w:rsidR="004C5C9B">
        <w:t xml:space="preserve"> navidad</w:t>
      </w:r>
      <w:r w:rsidR="002B0A07">
        <w:t xml:space="preserve"> | Noviembre </w:t>
      </w:r>
      <w:r w:rsidR="000A73FC">
        <w:t>– Diciembre 2019</w:t>
      </w:r>
    </w:p>
    <w:p w:rsidRPr="00861288" w:rsidR="00A23D56" w:rsidP="001A1A33" w:rsidRDefault="00A23D56" w14:paraId="4044E27C" w14:textId="6DA9CBD9">
      <w:pPr>
        <w:rPr>
          <w:lang w:val="es-MX"/>
        </w:rPr>
      </w:pPr>
      <w:r w:rsidRPr="618B0EB9" w:rsidR="00A23D56">
        <w:rPr>
          <w:lang w:val="es-MX"/>
        </w:rPr>
        <w:t xml:space="preserve">En el año 2016 estuve a cargo de la decoración </w:t>
      </w:r>
      <w:r w:rsidRPr="618B0EB9" w:rsidR="00756388">
        <w:rPr>
          <w:lang w:val="es-MX"/>
        </w:rPr>
        <w:t xml:space="preserve">en </w:t>
      </w:r>
      <w:r w:rsidRPr="618B0EB9" w:rsidR="00A23D56">
        <w:rPr>
          <w:lang w:val="es-MX"/>
        </w:rPr>
        <w:t>boutique Rock Rose</w:t>
      </w:r>
      <w:r w:rsidRPr="618B0EB9" w:rsidR="00A23D56">
        <w:rPr>
          <w:lang w:val="es-MX"/>
        </w:rPr>
        <w:t>, mi función era velar por mantener una buena exposición de los productos en el punto de ventas</w:t>
      </w:r>
    </w:p>
    <w:p w:rsidR="008115E5" w:rsidP="618B0EB9" w:rsidRDefault="00BD57D5" w14:paraId="184A0FF1" w14:textId="594F5533">
      <w:pPr>
        <w:pStyle w:val="Normal"/>
        <w:rPr>
          <w:lang w:val="es-MX"/>
        </w:rPr>
      </w:pPr>
      <w:r w:rsidRPr="618B0EB9" w:rsidR="7FBE8D1D">
        <w:rPr>
          <w:lang w:val="es-MX"/>
        </w:rPr>
        <w:t>Ripley</w:t>
      </w:r>
    </w:p>
    <w:p w:rsidR="008115E5" w:rsidP="618B0EB9" w:rsidRDefault="00BD57D5" w14:paraId="121A0C2F" w14:textId="108C8AA7">
      <w:pPr>
        <w:pStyle w:val="Normal"/>
        <w:rPr>
          <w:lang w:val="es-MX"/>
        </w:rPr>
      </w:pPr>
      <w:r w:rsidRPr="618B0EB9" w:rsidR="7FBE8D1D">
        <w:rPr>
          <w:lang w:val="es-MX"/>
        </w:rPr>
        <w:t xml:space="preserve">Apoyo de temporada | </w:t>
      </w:r>
      <w:r w:rsidRPr="618B0EB9" w:rsidR="1FEEC2AA">
        <w:rPr>
          <w:lang w:val="es-MX"/>
        </w:rPr>
        <w:t>Noviembre</w:t>
      </w:r>
      <w:r w:rsidRPr="618B0EB9" w:rsidR="363270BC">
        <w:rPr>
          <w:lang w:val="es-MX"/>
        </w:rPr>
        <w:t xml:space="preserve"> – </w:t>
      </w:r>
      <w:proofErr w:type="gramStart"/>
      <w:r w:rsidRPr="618B0EB9" w:rsidR="2D1C6658">
        <w:rPr>
          <w:lang w:val="es-MX"/>
        </w:rPr>
        <w:t>Diciembre</w:t>
      </w:r>
      <w:proofErr w:type="gramEnd"/>
      <w:r w:rsidRPr="618B0EB9" w:rsidR="363270BC">
        <w:rPr>
          <w:lang w:val="es-MX"/>
        </w:rPr>
        <w:t xml:space="preserve"> 2021</w:t>
      </w:r>
    </w:p>
    <w:sdt>
      <w:sdtPr>
        <w:id w:val="720946933"/>
        <w:placeholder>
          <w:docPart w:val="FB14648F7EEE44579C4220A06854DA61"/>
        </w:placeholder>
        <w:temporary/>
        <w:showingPlcHdr/>
      </w:sdtPr>
      <w:sdtEndPr/>
      <w:sdtContent>
        <w:p w:rsidR="008115E5" w:rsidRDefault="00B53566" w14:paraId="0C520F8A" w14:textId="77777777">
          <w:pPr>
            <w:pStyle w:val="Ttulo1"/>
          </w:pPr>
          <w:r>
            <w:t>Educación</w:t>
          </w:r>
        </w:p>
      </w:sdtContent>
    </w:sdt>
    <w:p w:rsidR="000644DC" w:rsidRDefault="002830D7" w14:paraId="140D49C9" w14:textId="25FE3550">
      <w:r>
        <w:t>Enseñan</w:t>
      </w:r>
      <w:r w:rsidR="000644DC">
        <w:t>z</w:t>
      </w:r>
      <w:r>
        <w:t xml:space="preserve">a media completa con </w:t>
      </w:r>
      <w:r w:rsidR="000644DC">
        <w:t>especialización técnica en Diseño y Confección de Vestuario</w:t>
      </w:r>
      <w:r w:rsidR="004B69A8">
        <w:t xml:space="preserve"> (2018)</w:t>
      </w:r>
    </w:p>
    <w:p w:rsidR="00756388" w:rsidRDefault="00756388" w14:paraId="24500878" w14:textId="72EA0387">
      <w:r>
        <w:t>Cursos en</w:t>
      </w:r>
      <w:r w:rsidR="009F53BD">
        <w:t xml:space="preserve"> Programa PACE de Pontificia Univesidad Católica </w:t>
      </w:r>
      <w:r w:rsidR="002E004D">
        <w:t>de Chile (2017 – 2018)</w:t>
      </w:r>
    </w:p>
    <w:p w:rsidRPr="00E74BFA" w:rsidR="00520ADC" w:rsidRDefault="00520ADC" w14:paraId="6ED85941" w14:textId="5371C2C5">
      <w:pPr>
        <w:rPr>
          <w:lang w:val="es-MX"/>
        </w:rPr>
      </w:pPr>
      <w:r>
        <w:rPr>
          <w:lang w:val="es-MX"/>
        </w:rPr>
        <w:t>Estudiante de</w:t>
      </w:r>
      <w:r w:rsidR="00AD7DE0">
        <w:rPr>
          <w:lang w:val="es-MX"/>
        </w:rPr>
        <w:t xml:space="preserve"> cuarto semestre en</w:t>
      </w:r>
      <w:r>
        <w:rPr>
          <w:lang w:val="es-MX"/>
        </w:rPr>
        <w:t xml:space="preserve"> Diseño de modas</w:t>
      </w:r>
      <w:r w:rsidR="004B69A8">
        <w:rPr>
          <w:lang w:val="es-MX"/>
        </w:rPr>
        <w:t>,</w:t>
      </w:r>
      <w:r w:rsidR="00494F32">
        <w:rPr>
          <w:lang w:val="es-MX"/>
        </w:rPr>
        <w:t xml:space="preserve"> Inacap</w:t>
      </w:r>
    </w:p>
    <w:sdt>
      <w:sdtPr>
        <w:id w:val="520597245"/>
        <w:placeholder>
          <w:docPart w:val="8FF6B1F6B5E14B498D81EBDFEF9C62DF"/>
        </w:placeholder>
        <w:temporary/>
        <w:showingPlcHdr/>
      </w:sdtPr>
      <w:sdtEndPr/>
      <w:sdtContent>
        <w:p w:rsidR="008115E5" w:rsidRDefault="00B53566" w14:paraId="5DA9B0A7" w14:textId="77777777">
          <w:pPr>
            <w:pStyle w:val="Ttulo1"/>
          </w:pPr>
          <w:r>
            <w:t>Premios y reconocimientos</w:t>
          </w:r>
        </w:p>
      </w:sdtContent>
    </w:sdt>
    <w:p w:rsidRPr="00B67A9D" w:rsidR="006B27E8" w:rsidP="001A1A33" w:rsidRDefault="006B27E8" w14:paraId="69D76B04" w14:textId="10D8AE61">
      <w:pPr>
        <w:rPr>
          <w:lang w:val="es-MX"/>
        </w:rPr>
      </w:pPr>
      <w:r w:rsidRPr="00B67A9D">
        <w:rPr>
          <w:lang w:val="es-MX"/>
        </w:rPr>
        <w:t>En</w:t>
      </w:r>
      <w:r w:rsidR="00113D8B">
        <w:rPr>
          <w:lang w:val="es-MX"/>
        </w:rPr>
        <w:t xml:space="preserve"> 2018 durante</w:t>
      </w:r>
      <w:r w:rsidRPr="00B67A9D">
        <w:rPr>
          <w:lang w:val="es-MX"/>
        </w:rPr>
        <w:t xml:space="preserve"> mi enseñanza media participé en un concurso a nivel nacional de Santiago Recicla, en el cual fui seleccionada como finalista y estuve a cargo de un grupo para confeccionar mi diseño, el cual luego </w:t>
      </w:r>
      <w:r w:rsidR="00113D8B">
        <w:rPr>
          <w:lang w:val="es-MX"/>
        </w:rPr>
        <w:t xml:space="preserve">fue </w:t>
      </w:r>
      <w:r w:rsidRPr="00B67A9D">
        <w:rPr>
          <w:lang w:val="es-MX"/>
        </w:rPr>
        <w:t xml:space="preserve">modelado </w:t>
      </w:r>
      <w:r w:rsidR="007E3184">
        <w:rPr>
          <w:lang w:val="es-MX"/>
        </w:rPr>
        <w:t xml:space="preserve">por mi </w:t>
      </w:r>
      <w:r w:rsidRPr="00B67A9D">
        <w:rPr>
          <w:lang w:val="es-MX"/>
        </w:rPr>
        <w:t>en el desfile</w:t>
      </w:r>
      <w:r w:rsidR="00113D8B">
        <w:rPr>
          <w:lang w:val="es-MX"/>
        </w:rPr>
        <w:t>.</w:t>
      </w:r>
    </w:p>
    <w:p w:rsidRPr="00B67A9D" w:rsidR="00B67A9D" w:rsidP="00B67A9D" w:rsidRDefault="00FA5434" w14:paraId="286B709D" w14:textId="4AAC2362">
      <w:pPr>
        <w:rPr>
          <w:lang w:val="es-MX"/>
        </w:rPr>
      </w:pPr>
      <w:r>
        <w:rPr>
          <w:lang w:val="es-MX"/>
        </w:rPr>
        <w:t>Hice</w:t>
      </w:r>
      <w:r w:rsidRPr="00B67A9D" w:rsidR="00B67A9D">
        <w:rPr>
          <w:lang w:val="es-MX"/>
        </w:rPr>
        <w:t xml:space="preserve"> mi práctica en el mall Casa Costanera en donde estaba a cargo de confeccionar prendas, hacer arreglos y organizar una sala de confecciones de alta costura.</w:t>
      </w:r>
    </w:p>
    <w:p w:rsidR="005B3BA1" w:rsidP="005B3BA1" w:rsidRDefault="00795065" w14:paraId="61F5DB22" w14:textId="4F940C7E">
      <w:pPr>
        <w:pStyle w:val="Ttulo1"/>
        <w:rPr>
          <w:lang w:val="es-MX"/>
        </w:rPr>
      </w:pPr>
      <w:r w:rsidRPr="00795065">
        <w:rPr>
          <w:lang w:val="es-MX"/>
        </w:rPr>
        <w:t>DISPONIBILIDAD</w:t>
      </w:r>
    </w:p>
    <w:p w:rsidRPr="00EA23EE" w:rsidR="00795065" w:rsidP="00795065" w:rsidRDefault="00EA23EE" w14:paraId="7DB019EF" w14:textId="1B9F10F4">
      <w:pPr>
        <w:rPr>
          <w:sz w:val="30"/>
          <w:szCs w:val="30"/>
          <w:lang w:val="es-MX"/>
        </w:rPr>
      </w:pPr>
      <w:r w:rsidRPr="00EA23EE">
        <w:rPr>
          <w:sz w:val="30"/>
          <w:szCs w:val="30"/>
          <w:lang w:val="es-MX"/>
        </w:rPr>
        <w:t xml:space="preserve">Inmediata </w:t>
      </w:r>
      <w:proofErr w:type="spellStart"/>
      <w:r w:rsidRPr="00EA23EE">
        <w:rPr>
          <w:sz w:val="30"/>
          <w:szCs w:val="30"/>
          <w:lang w:val="es-MX"/>
        </w:rPr>
        <w:t>part</w:t>
      </w:r>
      <w:proofErr w:type="spellEnd"/>
      <w:r w:rsidRPr="00EA23EE">
        <w:rPr>
          <w:sz w:val="30"/>
          <w:szCs w:val="30"/>
          <w:lang w:val="es-MX"/>
        </w:rPr>
        <w:t xml:space="preserve"> time</w:t>
      </w:r>
    </w:p>
    <w:p w:rsidR="00795065" w:rsidP="00795065" w:rsidRDefault="00795065" w14:paraId="102FD2D5" w14:textId="15B7EFD3">
      <w:pPr>
        <w:rPr>
          <w:lang w:val="es-MX"/>
        </w:rPr>
      </w:pPr>
    </w:p>
    <w:p w:rsidR="00795065" w:rsidP="00795065" w:rsidRDefault="00795065" w14:paraId="4C783F34" w14:textId="3C1D87A8">
      <w:pPr>
        <w:rPr>
          <w:lang w:val="es-MX"/>
        </w:rPr>
      </w:pPr>
    </w:p>
    <w:p w:rsidR="00795065" w:rsidP="00795065" w:rsidRDefault="00795065" w14:paraId="53EA02BC" w14:textId="5377C3CE">
      <w:pPr>
        <w:rPr>
          <w:lang w:val="es-MX"/>
        </w:rPr>
      </w:pPr>
    </w:p>
    <w:p w:rsidR="00795065" w:rsidP="00795065" w:rsidRDefault="00795065" w14:paraId="349FAA0D" w14:textId="6C4B83FF">
      <w:pPr>
        <w:rPr>
          <w:lang w:val="es-MX"/>
        </w:rPr>
      </w:pPr>
    </w:p>
    <w:p w:rsidR="00795065" w:rsidP="00795065" w:rsidRDefault="00795065" w14:paraId="2813AE39" w14:textId="160F796E">
      <w:pPr>
        <w:rPr>
          <w:lang w:val="es-MX"/>
        </w:rPr>
      </w:pPr>
    </w:p>
    <w:p w:rsidRPr="00795065" w:rsidR="00795065" w:rsidP="00795065" w:rsidRDefault="00795065" w14:paraId="6AB237B1" w14:textId="77777777">
      <w:pPr>
        <w:rPr>
          <w:lang w:val="es-MX"/>
        </w:rPr>
      </w:pPr>
    </w:p>
    <w:sectPr w:rsidRPr="00795065" w:rsidR="00795065" w:rsidSect="00691927">
      <w:headerReference w:type="default" r:id="rId8"/>
      <w:footerReference w:type="default" r:id="rId9"/>
      <w:headerReference w:type="first" r:id="rId10"/>
      <w:pgSz w:w="11907" w:h="16839" w:orient="portrait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335C" w:rsidRDefault="0025335C" w14:paraId="320B971A" w14:textId="77777777">
      <w:pPr>
        <w:spacing w:after="0" w:line="240" w:lineRule="auto"/>
      </w:pPr>
      <w:r>
        <w:separator/>
      </w:r>
    </w:p>
  </w:endnote>
  <w:endnote w:type="continuationSeparator" w:id="0">
    <w:p w:rsidR="0025335C" w:rsidRDefault="0025335C" w14:paraId="6BA09C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B53566" w14:paraId="757641F3" w14:textId="77777777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335C" w:rsidRDefault="0025335C" w14:paraId="0B928B0B" w14:textId="77777777">
      <w:pPr>
        <w:spacing w:after="0" w:line="240" w:lineRule="auto"/>
      </w:pPr>
      <w:r>
        <w:separator/>
      </w:r>
    </w:p>
  </w:footnote>
  <w:footnote w:type="continuationSeparator" w:id="0">
    <w:p w:rsidR="0025335C" w:rsidRDefault="0025335C" w14:paraId="2F0EA6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8115E5" w:rsidRDefault="00B53566" w14:paraId="793A8CA7" w14:textId="77777777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4EEF57" wp14:editId="5340BE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arco 1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spid="_x0000_s1026" fillcolor="#e3ab47" stroked="f" strokeweight="1pt" path="m,l5013960,r,7205980l,7205980,,xm130564,130564r,6944852l4883396,7075416r,-6944852l130564,13056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" w14:anchorId="6B66AD28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15E5" w:rsidRDefault="00BD57D5" w14:paraId="58ECA81F" w14:textId="77777777">
    <w:r>
      <w:rPr>
        <w:noProof/>
        <w:lang w:val="es-MX" w:eastAsia="es-MX"/>
      </w:rPr>
      <w:pict w14:anchorId="53CE6EC5">
        <v:group id="Grupo 4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alt="Title: Marco de página con pestaña" coordsize="73152,96012" coordorigin="1333" o:spid="_x0000_s2050">
          <v:shape id="Marco 5" style="position:absolute;left:1333;width:73152;height:96012;visibility:visible;mso-wrap-style:square;v-text-anchor:middle" coordsize="7315200,9601200" o:spid="_x0000_s2051" fillcolor="#e3ab47" stroked="f" strokeweight="1pt" o:spt="100" adj="0,,0" path="m,l7315200,r,9601200l,9601200,,xm190488,190488r,9220224l7124712,9410712r,-9220224l190488,190488xe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style="position:absolute;left:2286;top:4286;width:3581;height:8020;visibility:visible;mso-wrap-style:square;v-text-anchor:top" coordsize="240,528" o:spid="_x0000_s2052" fillcolor="black" stroked="f" o:spt="100" adj="-11796480,,5400" path="m2,l169,r71,246l169,480r-110,l59,528,,480r2,l2,xe">
            <v:stroke joinstyle="round"/>
            <v:formulas/>
            <v:path textboxrect="0,0,240,528" arrowok="t" o:connecttype="custom" o:connectlocs="2985,0;252190,0;358140,373661;252190,729095;88043,729095;88043,802005;0,729095;2985,729095;2985,0" o:connectangles="0,0,0,0,0,0,0,0,0"/>
            <v:textbox>
              <w:txbxContent>
                <w:p w:rsidR="008115E5" w:rsidRDefault="00BD57D5" w14:paraId="2121B1CD" w14:textId="77777777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2366419"/>
    <w:multiLevelType w:val="hybridMultilevel"/>
    <w:tmpl w:val="AC56CE1A"/>
    <w:lvl w:ilvl="0" w:tplc="C008686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7F7F7F" w:themeColor="text1" w:themeTint="80"/>
      </w:rPr>
    </w:lvl>
    <w:lvl w:ilvl="1" w:tplc="837CCD3A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CBDAF2A8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DC540B02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45CF18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2A22D94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BE2ACA2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B18F9A8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673A7B02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4416C3"/>
    <w:multiLevelType w:val="hybridMultilevel"/>
    <w:tmpl w:val="1884BEFA"/>
    <w:lvl w:ilvl="0" w:tplc="74208CD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  <w:color w:val="E3AB47" w:themeColor="accent1"/>
        <w:sz w:val="20"/>
      </w:rPr>
    </w:lvl>
    <w:lvl w:ilvl="1" w:tplc="E07ED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93C885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E08E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A0580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37432A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0681E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78896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F22017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454655"/>
    <w:multiLevelType w:val="hybridMultilevel"/>
    <w:tmpl w:val="7AB01E5C"/>
    <w:lvl w:ilvl="0" w:tplc="C202576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C84975A" w:tentative="1">
      <w:start w:val="1"/>
      <w:numFmt w:val="lowerLetter"/>
      <w:lvlText w:val="%2."/>
      <w:lvlJc w:val="left"/>
      <w:pPr>
        <w:ind w:left="1440" w:hanging="360"/>
      </w:pPr>
    </w:lvl>
    <w:lvl w:ilvl="2" w:tplc="D66694E2" w:tentative="1">
      <w:start w:val="1"/>
      <w:numFmt w:val="lowerRoman"/>
      <w:lvlText w:val="%3."/>
      <w:lvlJc w:val="right"/>
      <w:pPr>
        <w:ind w:left="2160" w:hanging="180"/>
      </w:pPr>
    </w:lvl>
    <w:lvl w:ilvl="3" w:tplc="0576C0FC" w:tentative="1">
      <w:start w:val="1"/>
      <w:numFmt w:val="decimal"/>
      <w:lvlText w:val="%4."/>
      <w:lvlJc w:val="left"/>
      <w:pPr>
        <w:ind w:left="2880" w:hanging="360"/>
      </w:pPr>
    </w:lvl>
    <w:lvl w:ilvl="4" w:tplc="008C4356" w:tentative="1">
      <w:start w:val="1"/>
      <w:numFmt w:val="lowerLetter"/>
      <w:lvlText w:val="%5."/>
      <w:lvlJc w:val="left"/>
      <w:pPr>
        <w:ind w:left="3600" w:hanging="360"/>
      </w:pPr>
    </w:lvl>
    <w:lvl w:ilvl="5" w:tplc="B3FE8AC0" w:tentative="1">
      <w:start w:val="1"/>
      <w:numFmt w:val="lowerRoman"/>
      <w:lvlText w:val="%6."/>
      <w:lvlJc w:val="right"/>
      <w:pPr>
        <w:ind w:left="4320" w:hanging="180"/>
      </w:pPr>
    </w:lvl>
    <w:lvl w:ilvl="6" w:tplc="58EA8176" w:tentative="1">
      <w:start w:val="1"/>
      <w:numFmt w:val="decimal"/>
      <w:lvlText w:val="%7."/>
      <w:lvlJc w:val="left"/>
      <w:pPr>
        <w:ind w:left="5040" w:hanging="360"/>
      </w:pPr>
    </w:lvl>
    <w:lvl w:ilvl="7" w:tplc="1F9CF6C6" w:tentative="1">
      <w:start w:val="1"/>
      <w:numFmt w:val="lowerLetter"/>
      <w:lvlText w:val="%8."/>
      <w:lvlJc w:val="left"/>
      <w:pPr>
        <w:ind w:left="5760" w:hanging="360"/>
      </w:pPr>
    </w:lvl>
    <w:lvl w:ilvl="8" w:tplc="B75CF0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10ED7"/>
    <w:multiLevelType w:val="hybridMultilevel"/>
    <w:tmpl w:val="E76A91C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ttachedTemplate r:id="rId1"/>
  <w:trackRevisions w:val="false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17"/>
    <w:rsid w:val="000100D7"/>
    <w:rsid w:val="000534DA"/>
    <w:rsid w:val="00060ED2"/>
    <w:rsid w:val="000644DC"/>
    <w:rsid w:val="000A73FC"/>
    <w:rsid w:val="00113D8B"/>
    <w:rsid w:val="00142B0B"/>
    <w:rsid w:val="001471F0"/>
    <w:rsid w:val="001846C8"/>
    <w:rsid w:val="001C32DA"/>
    <w:rsid w:val="0025335C"/>
    <w:rsid w:val="002830D7"/>
    <w:rsid w:val="002B0A07"/>
    <w:rsid w:val="002E004D"/>
    <w:rsid w:val="00494F32"/>
    <w:rsid w:val="004A2561"/>
    <w:rsid w:val="004B69A8"/>
    <w:rsid w:val="004C5C9B"/>
    <w:rsid w:val="00520ADC"/>
    <w:rsid w:val="00521956"/>
    <w:rsid w:val="005B3BA1"/>
    <w:rsid w:val="00604BBE"/>
    <w:rsid w:val="00626F35"/>
    <w:rsid w:val="00646017"/>
    <w:rsid w:val="00672A8B"/>
    <w:rsid w:val="006B27E8"/>
    <w:rsid w:val="006F2433"/>
    <w:rsid w:val="00756388"/>
    <w:rsid w:val="00762BF7"/>
    <w:rsid w:val="00795065"/>
    <w:rsid w:val="007E3184"/>
    <w:rsid w:val="00861288"/>
    <w:rsid w:val="0088518A"/>
    <w:rsid w:val="0092488A"/>
    <w:rsid w:val="009B245C"/>
    <w:rsid w:val="009D56E8"/>
    <w:rsid w:val="009F53BD"/>
    <w:rsid w:val="00A23D56"/>
    <w:rsid w:val="00AB77EC"/>
    <w:rsid w:val="00AD7DE0"/>
    <w:rsid w:val="00B53566"/>
    <w:rsid w:val="00B67A9D"/>
    <w:rsid w:val="00BD57D5"/>
    <w:rsid w:val="00CE552F"/>
    <w:rsid w:val="00D95425"/>
    <w:rsid w:val="00E3523C"/>
    <w:rsid w:val="00EA23EE"/>
    <w:rsid w:val="00EC7500"/>
    <w:rsid w:val="00EF7262"/>
    <w:rsid w:val="00F420A1"/>
    <w:rsid w:val="00FA5434"/>
    <w:rsid w:val="1FEEC2AA"/>
    <w:rsid w:val="2D1C6658"/>
    <w:rsid w:val="34F6C17D"/>
    <w:rsid w:val="363270BC"/>
    <w:rsid w:val="37653EEE"/>
    <w:rsid w:val="45579DB2"/>
    <w:rsid w:val="5650AE3F"/>
    <w:rsid w:val="5D60A81E"/>
    <w:rsid w:val="5FEF3E58"/>
    <w:rsid w:val="618B0EB9"/>
    <w:rsid w:val="7FBE8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A1DD2"/>
  <w15:docId w15:val="{95200485-63E5-4EEA-AC66-D6A9CBEB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color="262626" w:themeColor="text1" w:themeTint="D9" w:sz="24" w:space="5"/>
        <w:bottom w:val="single" w:color="7F7F7F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</w:rPr>
  </w:style>
  <w:style w:type="paragraph" w:styleId="Informacindecontacto" w:customStyle="1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 w:eastAsiaTheme="minorEastAsia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iCs/>
      <w:color w:val="0E0B05" w:themeColor="text2"/>
    </w:rPr>
  </w:style>
  <w:style w:type="character" w:styleId="Ttulo5Car" w:customStyle="1">
    <w:name w:val="Título 5 Car"/>
    <w:basedOn w:val="Fuentedeprrafopredeter"/>
    <w:link w:val="Ttulo5"/>
    <w:uiPriority w:val="9"/>
    <w:semiHidden/>
    <w:rPr>
      <w:rFonts w:asciiTheme="majorHAnsi" w:hAnsiTheme="majorHAnsi" w:eastAsiaTheme="majorEastAsia" w:cstheme="majorBidi"/>
      <w:b/>
      <w:caps/>
      <w:color w:val="0E0B05" w:themeColor="text2"/>
      <w:sz w:val="18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iCs/>
      <w:color w:val="0E0B05" w:themeColor="text2"/>
      <w:sz w:val="18"/>
    </w:r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b/>
      <w:color w:val="0E0B05" w:themeColor="text2"/>
      <w:sz w:val="18"/>
    </w:rPr>
  </w:style>
  <w:style w:type="character" w:styleId="Ttulo8Car" w:customStyle="1">
    <w:name w:val="Título 8 Car"/>
    <w:basedOn w:val="Fuentedeprrafopredeter"/>
    <w:link w:val="Ttulo8"/>
    <w:uiPriority w:val="9"/>
    <w:semiHidden/>
    <w:rPr>
      <w:rFonts w:asciiTheme="majorHAnsi" w:hAnsiTheme="majorHAnsi" w:eastAsiaTheme="majorEastAsia" w:cstheme="majorBidi"/>
      <w:color w:val="0E0B05" w:themeColor="text2"/>
      <w:sz w:val="1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Pr>
      <w:rFonts w:asciiTheme="majorHAnsi" w:hAnsiTheme="majorHAnsi" w:eastAsiaTheme="majorEastAsia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styleId="PiedepginaCar" w:customStyle="1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styleId="SubttuloCar" w:customStyle="1">
    <w:name w:val="Subtítulo Car"/>
    <w:basedOn w:val="Fuentedeprrafopredeter"/>
    <w:link w:val="Subttulo"/>
    <w:uiPriority w:val="11"/>
    <w:semiHidden/>
    <w:rPr>
      <w:rFonts w:asciiTheme="majorHAnsi" w:hAnsiTheme="majorHAnsi" w:eastAsiaTheme="minorEastAsia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styleId="CitaCar" w:customStyle="1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styleId="Nombre" w:customStyle="1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styleId="TtuloCar" w:customStyle="1">
    <w:name w:val="Título Car"/>
    <w:basedOn w:val="Fuentedeprrafopredeter"/>
    <w:link w:val="Ttulo"/>
    <w:uiPriority w:val="10"/>
    <w:semiHidden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</w:rPr>
  </w:style>
  <w:style w:type="character" w:styleId="Ttulo2Car" w:customStyle="1">
    <w:name w:val="Título 2 Car"/>
    <w:basedOn w:val="Fuentedeprrafopredeter"/>
    <w:link w:val="Ttulo2"/>
    <w:uiPriority w:val="9"/>
    <w:semiHidden/>
    <w:rPr>
      <w:rFonts w:asciiTheme="majorHAnsi" w:hAnsiTheme="majorHAnsi" w:eastAsiaTheme="majorEastAsia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styleId="Ttulo3Car" w:customStyle="1">
    <w:name w:val="Título 3 Car"/>
    <w:basedOn w:val="Fuentedeprrafopredeter"/>
    <w:link w:val="Ttulo3"/>
    <w:uiPriority w:val="9"/>
    <w:semiHidden/>
    <w:rPr>
      <w:rFonts w:asciiTheme="majorHAnsi" w:hAnsiTheme="majorHAnsi" w:eastAsiaTheme="majorEastAsia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styleId="FechaCar" w:customStyle="1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styleId="SaludoCar" w:customStyle="1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styleId="FirmaCar" w:customStyle="1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E3D5F9D-3289-4FA9-90EA-ED0FED5F9414%7dtf1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236B6599FE4B18B89297CB74682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DDEB-2B01-481A-A53D-171175F918CB}"/>
      </w:docPartPr>
      <w:docPartBody>
        <w:p w:rsidR="00124D93" w:rsidRDefault="00E3523C">
          <w:pPr>
            <w:pStyle w:val="79236B6599FE4B18B89297CB74682346"/>
          </w:pPr>
          <w:r>
            <w:t>Objective</w:t>
          </w:r>
        </w:p>
      </w:docPartBody>
    </w:docPart>
    <w:docPart>
      <w:docPartPr>
        <w:name w:val="A842E8A1DD434FAFAE2AF66952F07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E55-078F-4015-ABED-6159DD45C81D}"/>
      </w:docPartPr>
      <w:docPartBody>
        <w:p w:rsidR="00124D93" w:rsidRDefault="00E3523C">
          <w:pPr>
            <w:pStyle w:val="A842E8A1DD434FAFAE2AF66952F07579"/>
          </w:pPr>
          <w:r>
            <w:t>Experience</w:t>
          </w:r>
        </w:p>
      </w:docPartBody>
    </w:docPart>
    <w:docPart>
      <w:docPartPr>
        <w:name w:val="FB14648F7EEE44579C4220A06854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2F71F-A7EF-48C5-AB4B-51005C6B6273}"/>
      </w:docPartPr>
      <w:docPartBody>
        <w:p w:rsidR="00124D93" w:rsidRDefault="00E3523C">
          <w:pPr>
            <w:pStyle w:val="FB14648F7EEE44579C4220A06854DA61"/>
          </w:pPr>
          <w:r>
            <w:t>Education</w:t>
          </w:r>
        </w:p>
      </w:docPartBody>
    </w:docPart>
    <w:docPart>
      <w:docPartPr>
        <w:name w:val="8FF6B1F6B5E14B498D81EBDFEF9C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3BF3-EBE6-49B4-A217-3E6C08BAC785}"/>
      </w:docPartPr>
      <w:docPartBody>
        <w:p w:rsidR="00124D93" w:rsidRDefault="00E3523C">
          <w:pPr>
            <w:pStyle w:val="8FF6B1F6B5E14B498D81EBDFEF9C62DF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A0D48D7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51B05B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AC8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6C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F89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85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80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8E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3C"/>
    <w:rsid w:val="00124D93"/>
    <w:rsid w:val="00E3523C"/>
    <w:rsid w:val="00E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E125447D9546D9B463D41E36FB4887">
    <w:name w:val="99E125447D9546D9B463D41E36FB4887"/>
  </w:style>
  <w:style w:type="paragraph" w:customStyle="1" w:styleId="873C8CFE7AC54117844337CAADC3AD49">
    <w:name w:val="873C8CFE7AC54117844337CAADC3AD49"/>
  </w:style>
  <w:style w:type="paragraph" w:customStyle="1" w:styleId="79236B6599FE4B18B89297CB74682346">
    <w:name w:val="79236B6599FE4B18B89297CB74682346"/>
  </w:style>
  <w:style w:type="paragraph" w:customStyle="1" w:styleId="7BBF2B79B41D457BBEBDC6B0D1BBA245">
    <w:name w:val="7BBF2B79B41D457BBEBDC6B0D1BBA245"/>
  </w:style>
  <w:style w:type="paragraph" w:customStyle="1" w:styleId="A842E8A1DD434FAFAE2AF66952F07579">
    <w:name w:val="A842E8A1DD434FAFAE2AF66952F07579"/>
  </w:style>
  <w:style w:type="paragraph" w:customStyle="1" w:styleId="E2C2CF5913F542BFBF04BC7EEFAE449C">
    <w:name w:val="E2C2CF5913F542BFBF04BC7EEFAE449C"/>
  </w:style>
  <w:style w:type="paragraph" w:customStyle="1" w:styleId="B2A18EBF309449D49FA6C5C510BAC74F">
    <w:name w:val="B2A18EBF309449D49FA6C5C510BAC74F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962DBED1510B4A9582BC982AF448DE8F">
    <w:name w:val="962DBED1510B4A9582BC982AF448DE8F"/>
  </w:style>
  <w:style w:type="paragraph" w:customStyle="1" w:styleId="FB14648F7EEE44579C4220A06854DA61">
    <w:name w:val="FB14648F7EEE44579C4220A06854DA61"/>
  </w:style>
  <w:style w:type="paragraph" w:customStyle="1" w:styleId="6F803DEDC3E4401AB37B3CC26FE8706E">
    <w:name w:val="6F803DEDC3E4401AB37B3CC26FE8706E"/>
  </w:style>
  <w:style w:type="paragraph" w:customStyle="1" w:styleId="8FF6B1F6B5E14B498D81EBDFEF9C62DF">
    <w:name w:val="8FF6B1F6B5E14B498D81EBDFEF9C62DF"/>
  </w:style>
  <w:style w:type="paragraph" w:customStyle="1" w:styleId="60FAACEF567846B8935985A31D7A6C0E">
    <w:name w:val="60FAACEF567846B8935985A31D7A6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%7b9E3D5F9D-3289-4FA9-90EA-ED0FED5F9414%7dtf10002018.dotx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AMBAR ALEJANDRA RODRIGUEZ RAMIREZ</dc:creator>
  <keywords/>
  <dc:description/>
  <lastModifiedBy>AMBAR ALEJANDRA RODRIGUEZ RAMIREZ</lastModifiedBy>
  <revision>3</revision>
  <dcterms:created xsi:type="dcterms:W3CDTF">2020-09-21T22:55:00.0000000Z</dcterms:created>
  <dcterms:modified xsi:type="dcterms:W3CDTF">2021-05-09T16:24:43.3686888Z</dcterms:modified>
</coreProperties>
</file>