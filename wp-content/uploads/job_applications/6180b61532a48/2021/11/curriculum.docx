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9649E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59649E" w:rsidRDefault="004315A4" w:rsidP="001B2ABD">
            <w:pPr>
              <w:pStyle w:val="Ttulo"/>
            </w:pPr>
            <w:r>
              <w:t>Sigrid Reyes Marquez</w:t>
            </w:r>
          </w:p>
          <w:p w:rsidR="001B2ABD" w:rsidRPr="0059649E" w:rsidRDefault="001B2ABD" w:rsidP="001B2ABD">
            <w:pPr>
              <w:pStyle w:val="Subttulo"/>
            </w:pPr>
          </w:p>
        </w:tc>
      </w:tr>
      <w:tr w:rsidR="001B2ABD" w:rsidRPr="0059649E" w:rsidTr="001B2ABD">
        <w:tc>
          <w:tcPr>
            <w:tcW w:w="3600" w:type="dxa"/>
          </w:tcPr>
          <w:sdt>
            <w:sdtPr>
              <w:id w:val="-1711873194"/>
              <w:placeholder>
                <w:docPart w:val="87DFA65B26174826A8677F63AD42124C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:rsidR="00036450" w:rsidRDefault="00444780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Sigrid Reyes Marquez.</w:t>
            </w:r>
          </w:p>
          <w:p w:rsidR="00444780" w:rsidRDefault="00444780" w:rsidP="00444780">
            <w:pPr>
              <w:rPr>
                <w:sz w:val="22"/>
              </w:rPr>
            </w:pPr>
          </w:p>
          <w:p w:rsidR="00444780" w:rsidRDefault="00444780" w:rsidP="00444780">
            <w:pPr>
              <w:rPr>
                <w:sz w:val="22"/>
              </w:rPr>
            </w:pPr>
            <w:r>
              <w:rPr>
                <w:sz w:val="22"/>
              </w:rPr>
              <w:t>Fecha de Nacimiento: 17/10/ 1999</w:t>
            </w:r>
          </w:p>
          <w:p w:rsidR="00444780" w:rsidRDefault="00444780" w:rsidP="00444780">
            <w:pPr>
              <w:rPr>
                <w:sz w:val="22"/>
              </w:rPr>
            </w:pPr>
            <w:r>
              <w:rPr>
                <w:sz w:val="22"/>
              </w:rPr>
              <w:t>Edad: 2</w:t>
            </w:r>
            <w:r w:rsidR="009C0B36">
              <w:rPr>
                <w:sz w:val="22"/>
              </w:rPr>
              <w:t xml:space="preserve">2 </w:t>
            </w:r>
            <w:r>
              <w:rPr>
                <w:sz w:val="22"/>
              </w:rPr>
              <w:t>años.</w:t>
            </w:r>
          </w:p>
          <w:p w:rsidR="00854637" w:rsidRDefault="00854637" w:rsidP="00444780">
            <w:pPr>
              <w:rPr>
                <w:sz w:val="22"/>
              </w:rPr>
            </w:pPr>
          </w:p>
          <w:p w:rsidR="00444780" w:rsidRPr="00444780" w:rsidRDefault="00444780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Responsable, puntual, facilidad de comunicarme con las personas, con mucha paciencia, atenta y con ganas de trabajar.</w:t>
            </w:r>
          </w:p>
          <w:p w:rsidR="00036450" w:rsidRPr="0059649E" w:rsidRDefault="00036450" w:rsidP="00036450"/>
          <w:sdt>
            <w:sdtPr>
              <w:id w:val="-1954003311"/>
              <w:placeholder>
                <w:docPart w:val="9789D000A9B94773820361C3938EAA6D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1F11E25F2144CBDA8275565B50E23CE"/>
              </w:placeholder>
              <w:temporary/>
              <w:showingPlcHdr/>
              <w15:appearance w15:val="hidden"/>
            </w:sdtPr>
            <w:sdtEndPr>
              <w:rPr>
                <w:sz w:val="22"/>
              </w:rPr>
            </w:sdtEndPr>
            <w:sdtContent>
              <w:p w:rsidR="004D3011" w:rsidRPr="00444780" w:rsidRDefault="004D3011" w:rsidP="004D3011">
                <w:pPr>
                  <w:rPr>
                    <w:sz w:val="22"/>
                  </w:rPr>
                </w:pPr>
                <w:r w:rsidRPr="00444780">
                  <w:rPr>
                    <w:sz w:val="22"/>
                    <w:lang w:bidi="es-ES"/>
                  </w:rPr>
                  <w:t>TELÉFONO:</w:t>
                </w:r>
              </w:p>
            </w:sdtContent>
          </w:sdt>
          <w:p w:rsidR="004D3011" w:rsidRPr="00444780" w:rsidRDefault="004315A4" w:rsidP="004D3011">
            <w:pPr>
              <w:rPr>
                <w:sz w:val="22"/>
              </w:rPr>
            </w:pPr>
            <w:r w:rsidRPr="00444780">
              <w:rPr>
                <w:sz w:val="22"/>
              </w:rPr>
              <w:t>+56988167092</w:t>
            </w:r>
          </w:p>
          <w:p w:rsidR="004D3011" w:rsidRPr="00444780" w:rsidRDefault="004D3011" w:rsidP="004D3011">
            <w:pPr>
              <w:rPr>
                <w:sz w:val="22"/>
              </w:rPr>
            </w:pPr>
          </w:p>
          <w:sdt>
            <w:sdtPr>
              <w:rPr>
                <w:sz w:val="22"/>
              </w:rPr>
              <w:id w:val="-240260293"/>
              <w:placeholder>
                <w:docPart w:val="AF74EA9F85614A4998631ED320376B46"/>
              </w:placeholder>
              <w:temporary/>
              <w:showingPlcHdr/>
              <w15:appearance w15:val="hidden"/>
            </w:sdtPr>
            <w:sdtEndPr/>
            <w:sdtContent>
              <w:p w:rsidR="004D3011" w:rsidRPr="00444780" w:rsidRDefault="004D3011" w:rsidP="004D3011">
                <w:pPr>
                  <w:rPr>
                    <w:sz w:val="22"/>
                  </w:rPr>
                </w:pPr>
                <w:r w:rsidRPr="00444780">
                  <w:rPr>
                    <w:sz w:val="22"/>
                    <w:lang w:bidi="es-ES"/>
                  </w:rPr>
                  <w:t>CORREO ELECTRÓNICO:</w:t>
                </w:r>
              </w:p>
            </w:sdtContent>
          </w:sdt>
          <w:p w:rsidR="00036450" w:rsidRPr="00444780" w:rsidRDefault="004315A4" w:rsidP="004315A4">
            <w:pPr>
              <w:jc w:val="both"/>
              <w:rPr>
                <w:rStyle w:val="Hipervnculo"/>
                <w:sz w:val="22"/>
              </w:rPr>
            </w:pPr>
            <w:r w:rsidRPr="00444780">
              <w:rPr>
                <w:color w:val="B85A22" w:themeColor="accent2" w:themeShade="BF"/>
                <w:sz w:val="22"/>
                <w:u w:val="single"/>
              </w:rPr>
              <w:t>Sigri207@gmail.com</w:t>
            </w:r>
          </w:p>
          <w:p w:rsidR="004142CD" w:rsidRPr="0059649E" w:rsidRDefault="004142CD" w:rsidP="004142CD"/>
          <w:p w:rsidR="004D3011" w:rsidRPr="0059649E" w:rsidRDefault="004D3011" w:rsidP="004D3011"/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C5E3DAC996A24E118CA8BE8A65E3C86E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:rsidR="00036450" w:rsidRPr="00444780" w:rsidRDefault="004315A4" w:rsidP="00B359E4">
            <w:pPr>
              <w:pStyle w:val="Ttulo4"/>
              <w:rPr>
                <w:sz w:val="22"/>
              </w:rPr>
            </w:pPr>
            <w:r w:rsidRPr="00444780">
              <w:rPr>
                <w:sz w:val="22"/>
              </w:rPr>
              <w:t xml:space="preserve">Colegio Manuel Baquedano y Colegio </w:t>
            </w:r>
            <w:r w:rsidR="00444780" w:rsidRPr="00444780">
              <w:rPr>
                <w:sz w:val="22"/>
              </w:rPr>
              <w:t>José</w:t>
            </w:r>
            <w:r w:rsidRPr="00444780">
              <w:rPr>
                <w:sz w:val="22"/>
              </w:rPr>
              <w:t xml:space="preserve"> Miguel Carrera.</w:t>
            </w:r>
          </w:p>
          <w:p w:rsidR="004315A4" w:rsidRPr="00444780" w:rsidRDefault="004315A4" w:rsidP="00555D32">
            <w:pPr>
              <w:pStyle w:val="Fecha"/>
              <w:rPr>
                <w:sz w:val="22"/>
              </w:rPr>
            </w:pPr>
            <w:r w:rsidRPr="00444780">
              <w:rPr>
                <w:sz w:val="22"/>
              </w:rPr>
              <w:t>2014</w:t>
            </w:r>
            <w:r w:rsidR="00036450" w:rsidRPr="00444780">
              <w:rPr>
                <w:sz w:val="22"/>
                <w:lang w:bidi="es-ES"/>
              </w:rPr>
              <w:t xml:space="preserve"> - </w:t>
            </w:r>
            <w:r w:rsidRPr="00444780">
              <w:rPr>
                <w:sz w:val="22"/>
              </w:rPr>
              <w:t>2017</w:t>
            </w:r>
          </w:p>
          <w:p w:rsidR="004315A4" w:rsidRPr="00444780" w:rsidRDefault="004315A4" w:rsidP="00CC0C6D">
            <w:pPr>
              <w:rPr>
                <w:sz w:val="22"/>
                <w:lang w:bidi="es-ES"/>
              </w:rPr>
            </w:pPr>
            <w:r w:rsidRPr="00444780">
              <w:rPr>
                <w:sz w:val="22"/>
              </w:rPr>
              <w:t>Colegios Subvencionados y actualmente cerrados.</w:t>
            </w:r>
            <w:r w:rsidR="00444780">
              <w:rPr>
                <w:sz w:val="22"/>
              </w:rPr>
              <w:t xml:space="preserve"> (por la nueva reforma)</w:t>
            </w:r>
          </w:p>
          <w:p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:rsidR="00036450" w:rsidRPr="00444780" w:rsidRDefault="004315A4" w:rsidP="00B359E4">
            <w:pPr>
              <w:pStyle w:val="Ttulo4"/>
              <w:rPr>
                <w:sz w:val="22"/>
              </w:rPr>
            </w:pPr>
            <w:r w:rsidRPr="00444780">
              <w:rPr>
                <w:sz w:val="22"/>
              </w:rPr>
              <w:t>Universidad Andrés Bello.</w:t>
            </w:r>
          </w:p>
          <w:p w:rsidR="00036450" w:rsidRPr="00444780" w:rsidRDefault="004315A4" w:rsidP="00B359E4">
            <w:pPr>
              <w:pStyle w:val="Fecha"/>
              <w:rPr>
                <w:sz w:val="22"/>
              </w:rPr>
            </w:pPr>
            <w:r w:rsidRPr="00444780">
              <w:rPr>
                <w:sz w:val="22"/>
              </w:rPr>
              <w:t>2019</w:t>
            </w:r>
            <w:r w:rsidR="00036450" w:rsidRPr="00444780">
              <w:rPr>
                <w:sz w:val="22"/>
                <w:lang w:bidi="es-ES"/>
              </w:rPr>
              <w:t xml:space="preserve"> </w:t>
            </w:r>
            <w:r w:rsidRPr="00444780">
              <w:rPr>
                <w:sz w:val="22"/>
                <w:lang w:bidi="es-ES"/>
              </w:rPr>
              <w:t>– Hasta hoy.</w:t>
            </w:r>
          </w:p>
          <w:p w:rsidR="001424E5" w:rsidRPr="00444780" w:rsidRDefault="004315A4" w:rsidP="001424E5">
            <w:pPr>
              <w:rPr>
                <w:sz w:val="22"/>
              </w:rPr>
            </w:pPr>
            <w:r w:rsidRPr="00444780">
              <w:rPr>
                <w:sz w:val="22"/>
              </w:rPr>
              <w:t xml:space="preserve">Estudiante de </w:t>
            </w:r>
            <w:r w:rsidR="00555D32">
              <w:rPr>
                <w:sz w:val="22"/>
              </w:rPr>
              <w:t>Tercer</w:t>
            </w:r>
            <w:r w:rsidRPr="00444780">
              <w:rPr>
                <w:sz w:val="22"/>
              </w:rPr>
              <w:t xml:space="preserve"> año de Kinesiología</w:t>
            </w:r>
            <w:r w:rsidR="00854637">
              <w:rPr>
                <w:sz w:val="22"/>
              </w:rPr>
              <w:t xml:space="preserve"> actualmente.</w:t>
            </w:r>
          </w:p>
          <w:p w:rsidR="004142CD" w:rsidRPr="0059649E" w:rsidRDefault="004142CD" w:rsidP="00036450"/>
          <w:sdt>
            <w:sdtPr>
              <w:id w:val="1001553383"/>
              <w:placeholder>
                <w:docPart w:val="D85E91954CD445318CBA76393E877BC7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:rsidR="00036450" w:rsidRPr="00444780" w:rsidRDefault="004315A4" w:rsidP="00B359E4">
            <w:pPr>
              <w:pStyle w:val="Ttulo4"/>
              <w:rPr>
                <w:bCs/>
                <w:sz w:val="22"/>
              </w:rPr>
            </w:pPr>
            <w:r w:rsidRPr="00444780">
              <w:rPr>
                <w:sz w:val="22"/>
              </w:rPr>
              <w:t>Universidad-</w:t>
            </w:r>
            <w:r w:rsidR="00036450" w:rsidRPr="00444780">
              <w:rPr>
                <w:sz w:val="22"/>
                <w:lang w:bidi="es-ES"/>
              </w:rPr>
              <w:t xml:space="preserve"> </w:t>
            </w:r>
            <w:r w:rsidRPr="00444780">
              <w:rPr>
                <w:sz w:val="22"/>
              </w:rPr>
              <w:t>Atención al cliente.</w:t>
            </w:r>
          </w:p>
          <w:p w:rsidR="00036450" w:rsidRPr="00444780" w:rsidRDefault="004315A4" w:rsidP="00B359E4">
            <w:pPr>
              <w:pStyle w:val="Fecha"/>
              <w:rPr>
                <w:sz w:val="22"/>
              </w:rPr>
            </w:pPr>
            <w:r w:rsidRPr="00444780">
              <w:rPr>
                <w:sz w:val="22"/>
              </w:rPr>
              <w:t>2019</w:t>
            </w:r>
            <w:r w:rsidRPr="00444780">
              <w:rPr>
                <w:sz w:val="22"/>
                <w:lang w:bidi="es-ES"/>
              </w:rPr>
              <w:t xml:space="preserve"> – solo por 3 meses. (duración de la </w:t>
            </w:r>
            <w:proofErr w:type="spellStart"/>
            <w:r w:rsidRPr="00444780">
              <w:rPr>
                <w:sz w:val="22"/>
                <w:lang w:bidi="es-ES"/>
              </w:rPr>
              <w:t>psu</w:t>
            </w:r>
            <w:proofErr w:type="spellEnd"/>
            <w:r w:rsidRPr="00444780">
              <w:rPr>
                <w:sz w:val="22"/>
                <w:lang w:bidi="es-ES"/>
              </w:rPr>
              <w:t>)</w:t>
            </w:r>
          </w:p>
          <w:p w:rsidR="004D3011" w:rsidRPr="00444780" w:rsidRDefault="004315A4" w:rsidP="00036450">
            <w:pPr>
              <w:rPr>
                <w:sz w:val="22"/>
              </w:rPr>
            </w:pPr>
            <w:r w:rsidRPr="00444780">
              <w:rPr>
                <w:sz w:val="22"/>
              </w:rPr>
              <w:t>Solucionar problemas y dudas de alumnos nuevos.</w:t>
            </w:r>
          </w:p>
          <w:p w:rsidR="00444780" w:rsidRPr="00444780" w:rsidRDefault="00444780" w:rsidP="00036450">
            <w:pPr>
              <w:rPr>
                <w:sz w:val="22"/>
              </w:rPr>
            </w:pPr>
            <w:r w:rsidRPr="00444780">
              <w:rPr>
                <w:sz w:val="22"/>
              </w:rPr>
              <w:t>Matricular a alumnos nuevos.</w:t>
            </w:r>
          </w:p>
          <w:p w:rsidR="004315A4" w:rsidRPr="0059649E" w:rsidRDefault="004315A4" w:rsidP="00036450"/>
          <w:p w:rsidR="004D3011" w:rsidRPr="00444780" w:rsidRDefault="004315A4" w:rsidP="00B359E4">
            <w:pPr>
              <w:pStyle w:val="Ttulo4"/>
              <w:rPr>
                <w:bCs/>
                <w:sz w:val="22"/>
              </w:rPr>
            </w:pPr>
            <w:r w:rsidRPr="00444780">
              <w:rPr>
                <w:sz w:val="22"/>
              </w:rPr>
              <w:t>Promotora</w:t>
            </w:r>
            <w:r w:rsidR="00854637">
              <w:rPr>
                <w:sz w:val="22"/>
              </w:rPr>
              <w:t xml:space="preserve"> y reponedora.</w:t>
            </w:r>
          </w:p>
          <w:p w:rsidR="00444780" w:rsidRPr="00444780" w:rsidRDefault="004315A4" w:rsidP="004D3011">
            <w:pPr>
              <w:rPr>
                <w:sz w:val="22"/>
              </w:rPr>
            </w:pPr>
            <w:r w:rsidRPr="00444780">
              <w:rPr>
                <w:sz w:val="22"/>
              </w:rPr>
              <w:t xml:space="preserve">2018 – </w:t>
            </w:r>
            <w:r w:rsidR="00444780" w:rsidRPr="00444780">
              <w:rPr>
                <w:sz w:val="22"/>
              </w:rPr>
              <w:t xml:space="preserve">duración de </w:t>
            </w:r>
            <w:r w:rsidRPr="00444780">
              <w:rPr>
                <w:sz w:val="22"/>
              </w:rPr>
              <w:t>9 meses</w:t>
            </w:r>
            <w:r w:rsidR="00444780" w:rsidRPr="00444780">
              <w:rPr>
                <w:sz w:val="22"/>
              </w:rPr>
              <w:t>.</w:t>
            </w:r>
          </w:p>
          <w:p w:rsidR="002A2D3E" w:rsidRDefault="00444780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Promocionar productos como perfumes y/o lociones en tiendas</w:t>
            </w:r>
          </w:p>
          <w:p w:rsidR="002A2D3E" w:rsidRDefault="002A2D3E" w:rsidP="00444780">
            <w:pPr>
              <w:rPr>
                <w:sz w:val="22"/>
              </w:rPr>
            </w:pPr>
          </w:p>
          <w:p w:rsidR="002A2D3E" w:rsidRPr="00444780" w:rsidRDefault="002A2D3E" w:rsidP="00372C60">
            <w:pPr>
              <w:pStyle w:val="Ttulo4"/>
              <w:rPr>
                <w:bCs/>
                <w:sz w:val="22"/>
              </w:rPr>
            </w:pPr>
            <w:r w:rsidRPr="00444780">
              <w:rPr>
                <w:sz w:val="22"/>
              </w:rPr>
              <w:t>Universidad-</w:t>
            </w:r>
            <w:r w:rsidRPr="00444780">
              <w:rPr>
                <w:sz w:val="22"/>
                <w:lang w:bidi="es-ES"/>
              </w:rPr>
              <w:t xml:space="preserve"> </w:t>
            </w:r>
            <w:r w:rsidRPr="00444780">
              <w:rPr>
                <w:sz w:val="22"/>
              </w:rPr>
              <w:t>Atención al cliente.</w:t>
            </w:r>
          </w:p>
          <w:p w:rsidR="00036450" w:rsidRDefault="00E86498" w:rsidP="00444780">
            <w:pPr>
              <w:rPr>
                <w:sz w:val="22"/>
              </w:rPr>
            </w:pPr>
            <w:r w:rsidRPr="00444780">
              <w:rPr>
                <w:sz w:val="22"/>
              </w:rPr>
              <w:t>20</w:t>
            </w:r>
            <w:r>
              <w:rPr>
                <w:sz w:val="22"/>
              </w:rPr>
              <w:t xml:space="preserve">20 – 2021 6 meses </w:t>
            </w:r>
          </w:p>
          <w:p w:rsidR="003B7F90" w:rsidRDefault="003B7F90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Call center, atención al cliente </w:t>
            </w:r>
          </w:p>
          <w:p w:rsidR="003B7F90" w:rsidRDefault="003B7F90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Solucionar dudas de los padres y/o estudiantes </w:t>
            </w:r>
          </w:p>
          <w:p w:rsidR="003B7F90" w:rsidRPr="00444780" w:rsidRDefault="003B7F90" w:rsidP="00444780">
            <w:pPr>
              <w:rPr>
                <w:sz w:val="22"/>
              </w:rPr>
            </w:pPr>
            <w:r>
              <w:rPr>
                <w:sz w:val="22"/>
              </w:rPr>
              <w:t xml:space="preserve">Incentivar en ingreso de alumnos nuevos a  la universidad </w:t>
            </w:r>
          </w:p>
          <w:p w:rsidR="00036450" w:rsidRDefault="00036450" w:rsidP="004D3011">
            <w:pPr>
              <w:rPr>
                <w:color w:val="FFFFFF" w:themeColor="background1"/>
              </w:rPr>
            </w:pPr>
          </w:p>
          <w:p w:rsidR="002A2D3E" w:rsidRPr="0059649E" w:rsidRDefault="002A2D3E" w:rsidP="004D3011">
            <w:pPr>
              <w:rPr>
                <w:color w:val="FFFFFF" w:themeColor="background1"/>
              </w:rPr>
            </w:pPr>
          </w:p>
        </w:tc>
      </w:tr>
    </w:tbl>
    <w:p w:rsidR="0043117B" w:rsidRPr="0059649E" w:rsidRDefault="009C0B36" w:rsidP="000C45FF">
      <w:pPr>
        <w:tabs>
          <w:tab w:val="left" w:pos="990"/>
        </w:tabs>
      </w:pPr>
    </w:p>
    <w:sectPr w:rsidR="0043117B" w:rsidRPr="0059649E" w:rsidSect="0059649E">
      <w:headerReference w:type="default" r:id="rId9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491" w:rsidRDefault="00514491" w:rsidP="000C45FF">
      <w:r>
        <w:separator/>
      </w:r>
    </w:p>
  </w:endnote>
  <w:endnote w:type="continuationSeparator" w:id="0">
    <w:p w:rsidR="00514491" w:rsidRDefault="0051449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491" w:rsidRDefault="00514491" w:rsidP="000C45FF">
      <w:r>
        <w:separator/>
      </w:r>
    </w:p>
  </w:footnote>
  <w:footnote w:type="continuationSeparator" w:id="0">
    <w:p w:rsidR="00514491" w:rsidRDefault="0051449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A4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A2D3E"/>
    <w:rsid w:val="002D3CA3"/>
    <w:rsid w:val="0030481B"/>
    <w:rsid w:val="003156FC"/>
    <w:rsid w:val="003254B5"/>
    <w:rsid w:val="0037121F"/>
    <w:rsid w:val="003A6B7D"/>
    <w:rsid w:val="003B06CA"/>
    <w:rsid w:val="003B7F90"/>
    <w:rsid w:val="004071FC"/>
    <w:rsid w:val="004142CD"/>
    <w:rsid w:val="004315A4"/>
    <w:rsid w:val="00444780"/>
    <w:rsid w:val="00445947"/>
    <w:rsid w:val="004561E8"/>
    <w:rsid w:val="004813B3"/>
    <w:rsid w:val="00496591"/>
    <w:rsid w:val="004C63E4"/>
    <w:rsid w:val="004D3011"/>
    <w:rsid w:val="00514491"/>
    <w:rsid w:val="005262AC"/>
    <w:rsid w:val="00555D32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854637"/>
    <w:rsid w:val="009260CD"/>
    <w:rsid w:val="00952C25"/>
    <w:rsid w:val="009A09AC"/>
    <w:rsid w:val="009C0B36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86498"/>
    <w:rsid w:val="00EE4C8D"/>
    <w:rsid w:val="00F37FDC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06D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rid\AppData\Roaming\Microsoft\Templates\Curr&#237;culum%20v&#237;tae%20azul%20y%20gr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DFA65B26174826A8677F63AD421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920EE-1257-4836-8CC4-EAB128280B9A}"/>
      </w:docPartPr>
      <w:docPartBody>
        <w:p w:rsidR="006C4E99" w:rsidRDefault="00497A22">
          <w:pPr>
            <w:pStyle w:val="87DFA65B26174826A8677F63AD42124C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9789D000A9B94773820361C3938EA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50A61-0244-4AB7-A927-954402312B22}"/>
      </w:docPartPr>
      <w:docPartBody>
        <w:p w:rsidR="006C4E99" w:rsidRDefault="00497A22">
          <w:pPr>
            <w:pStyle w:val="9789D000A9B94773820361C3938EAA6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1F11E25F2144CBDA8275565B50E2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F974-A899-4763-8AF6-99A48F545C76}"/>
      </w:docPartPr>
      <w:docPartBody>
        <w:p w:rsidR="006C4E99" w:rsidRDefault="00497A22">
          <w:pPr>
            <w:pStyle w:val="41F11E25F2144CBDA8275565B50E23CE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AF74EA9F85614A4998631ED320376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AFAE8-26A5-4CFA-8071-7902012835D5}"/>
      </w:docPartPr>
      <w:docPartBody>
        <w:p w:rsidR="006C4E99" w:rsidRDefault="00497A22">
          <w:pPr>
            <w:pStyle w:val="AF74EA9F85614A4998631ED320376B46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5E3DAC996A24E118CA8BE8A65E3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26851-1108-47FF-B764-F017ED329CB0}"/>
      </w:docPartPr>
      <w:docPartBody>
        <w:p w:rsidR="006C4E99" w:rsidRDefault="00497A22">
          <w:pPr>
            <w:pStyle w:val="C5E3DAC996A24E118CA8BE8A65E3C86E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D85E91954CD445318CBA76393E877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5BEA0-6DCD-412D-9DBA-05825E8CC0CF}"/>
      </w:docPartPr>
      <w:docPartBody>
        <w:p w:rsidR="006C4E99" w:rsidRDefault="00497A22">
          <w:pPr>
            <w:pStyle w:val="D85E91954CD445318CBA76393E877BC7"/>
          </w:pPr>
          <w:r w:rsidRPr="0059649E">
            <w:rPr>
              <w:lang w:bidi="es-ES"/>
            </w:rPr>
            <w:t>EXPERIENCIA LABORAL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22"/>
    <w:rsid w:val="00497A22"/>
    <w:rsid w:val="006C4E99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7DFA65B26174826A8677F63AD42124C">
    <w:name w:val="87DFA65B26174826A8677F63AD42124C"/>
  </w:style>
  <w:style w:type="paragraph" w:customStyle="1" w:styleId="9789D000A9B94773820361C3938EAA6D">
    <w:name w:val="9789D000A9B94773820361C3938EAA6D"/>
  </w:style>
  <w:style w:type="paragraph" w:customStyle="1" w:styleId="41F11E25F2144CBDA8275565B50E23CE">
    <w:name w:val="41F11E25F2144CBDA8275565B50E23CE"/>
  </w:style>
  <w:style w:type="paragraph" w:customStyle="1" w:styleId="AF74EA9F85614A4998631ED320376B46">
    <w:name w:val="AF74EA9F85614A4998631ED320376B46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5E3DAC996A24E118CA8BE8A65E3C86E">
    <w:name w:val="C5E3DAC996A24E118CA8BE8A65E3C86E"/>
  </w:style>
  <w:style w:type="paragraph" w:customStyle="1" w:styleId="D85E91954CD445318CBA76393E877BC7">
    <w:name w:val="D85E91954CD445318CBA76393E877BC7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Currículum%20vítae%20azul%20y%20gris.dotx</Template>
  <TotalTime>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2020-01-21T19:44:00Z</dcterms:created>
  <dcterms:modified xsi:type="dcterms:W3CDTF">2021-10-26T20:23:00Z</dcterms:modified>
</cp:coreProperties>
</file>