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14:paraId="502EE7B7" w14:textId="77777777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0A749CF42443EC48A6229FB98815B2E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E559D18" w14:textId="0020437A" w:rsidR="00B93310" w:rsidRPr="005152F2" w:rsidRDefault="00CD5773" w:rsidP="003856C9">
                <w:pPr>
                  <w:pStyle w:val="Ttulo1"/>
                </w:pPr>
                <w:r>
                  <w:t>Martina Z</w:t>
                </w:r>
                <w:r w:rsidR="001C2AF6">
                  <w:t>ú</w:t>
                </w:r>
                <w:r>
                  <w:t>ñiga silva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14:paraId="72BA043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57849F6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6223B7F6" wp14:editId="0F554637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956E5F9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hoLVEPBQAAFtyAAAOAAAAAAAAAAAAAAAAAC4C&#13;&#10;AABkcnMvZTJvRG9jLnhtbFBLAQItABQABgAIAAAAIQDbJ8Nc3AAAAAgBAAAPAAAAAAAAAAAAAAAA&#13;&#10;AJYWAABkcnMvZG93bnJldi54bWxQSwUGAAAAAAQABADzAAAAnxcAAAAA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594F73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5414F88" w14:textId="56773EFC" w:rsidR="00441EB9" w:rsidRPr="00CD5773" w:rsidRDefault="00CD5773" w:rsidP="00CD5773">
                  <w:pPr>
                    <w:pStyle w:val="Ttulo3"/>
                    <w:spacing w:line="480" w:lineRule="auto"/>
                    <w:rPr>
                      <w:sz w:val="18"/>
                      <w:szCs w:val="18"/>
                    </w:rPr>
                  </w:pPr>
                  <w:r w:rsidRPr="00CD5773">
                    <w:rPr>
                      <w:sz w:val="18"/>
                      <w:szCs w:val="18"/>
                    </w:rPr>
                    <w:t>marzuantonia@icloud.com</w:t>
                  </w:r>
                </w:p>
              </w:tc>
            </w:tr>
            <w:tr w:rsidR="00441EB9" w:rsidRPr="005152F2" w14:paraId="68AAC23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EDDA90B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55736A65" wp14:editId="47C58A4B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4B8C065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JZjn11AlAADd3gAADgAAAAAAAAAAAAAAAAAuAgAAZHJzL2Uyb0RvYy54bWxQ&#13;&#10;SwECLQAUAAYACAAAACEA2yfDXNwAAAAIAQAADwAAAAAAAAAAAAAAAACqJwAAZHJzL2Rvd25yZXYu&#13;&#10;eG1sUEsFBgAAAAAEAAQA8wAAALM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58B1D6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9E9B329" w14:textId="4E3CC3D0" w:rsidR="00441EB9" w:rsidRDefault="00CD5773" w:rsidP="00441EB9">
                  <w:pPr>
                    <w:pStyle w:val="Ttulo3"/>
                  </w:pPr>
                  <w:r>
                    <w:t>+56 9 3174 5048</w:t>
                  </w:r>
                </w:p>
              </w:tc>
            </w:tr>
            <w:tr w:rsidR="00441EB9" w:rsidRPr="005152F2" w14:paraId="75696EC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4F4262E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05744C7" wp14:editId="2EF63E7E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217DD81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">
      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D5773" w14:paraId="0D78CA1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8CCA23C" w14:textId="7501D2F2" w:rsidR="00441EB9" w:rsidRPr="00CD5773" w:rsidRDefault="00CD5773" w:rsidP="00441EB9">
                  <w:pPr>
                    <w:pStyle w:val="Ttulo3"/>
                    <w:rPr>
                      <w:lang w:val="en-US"/>
                    </w:rPr>
                  </w:pPr>
                  <w:r w:rsidRPr="00CD5773">
                    <w:rPr>
                      <w:lang w:val="en-US"/>
                    </w:rPr>
                    <w:t>https://www.linkedin.com/in/martina-zu%C3%B1iga-silva-022935217/</w:t>
                  </w:r>
                </w:p>
              </w:tc>
            </w:tr>
            <w:tr w:rsidR="00441EB9" w:rsidRPr="005152F2" w14:paraId="2A053536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DECA1B9" w14:textId="3C5841E5" w:rsidR="00441EB9" w:rsidRPr="00441EB9" w:rsidRDefault="00441EB9" w:rsidP="0029591E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7A58D3CA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4D72DF6" w14:textId="77777777" w:rsidR="002C77B9" w:rsidRDefault="00B80889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AEF9FC12F1F9214687FB3104471304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6E0B0BEF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7C82418" wp14:editId="141D770D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E3B5FA0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prM1gEAAO0DAAAOAAAAZHJzL2Uyb0RvYy54bWysU12OEzEMfkfiDlHe6fwg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BnZprM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445B3E2" w14:textId="77777777" w:rsidR="0029591E" w:rsidRDefault="0029591E" w:rsidP="0029591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pleSystemUIFont" w:hAnsi="AppleSystemUIFont" w:cs="AppleSystemUIFont"/>
                      <w:sz w:val="24"/>
                      <w:szCs w:val="24"/>
                      <w:lang w:val="es-ES_tradnl"/>
                    </w:rPr>
                  </w:pPr>
                  <w:r>
                    <w:rPr>
                      <w:rFonts w:ascii="AppleSystemUIFont" w:hAnsi="AppleSystemUIFont" w:cs="AppleSystemUIFont"/>
                      <w:sz w:val="24"/>
                      <w:szCs w:val="24"/>
                      <w:lang w:val="es-ES_tradnl"/>
                    </w:rPr>
                    <w:t>Progresar en todos los ámbitos, dando lo mejor de mi.</w:t>
                  </w:r>
                </w:p>
                <w:p w14:paraId="6112C169" w14:textId="08E337F5" w:rsidR="0029591E" w:rsidRDefault="0029591E" w:rsidP="0029591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ppleSystemUIFont" w:hAnsi="AppleSystemUIFont" w:cs="AppleSystemUIFont"/>
                      <w:sz w:val="24"/>
                      <w:szCs w:val="24"/>
                      <w:lang w:val="es-ES_tradnl"/>
                    </w:rPr>
                  </w:pPr>
                  <w:r>
                    <w:rPr>
                      <w:rFonts w:ascii="AppleSystemUIFont" w:hAnsi="AppleSystemUIFont" w:cs="AppleSystemUIFont"/>
                      <w:sz w:val="24"/>
                      <w:szCs w:val="24"/>
                      <w:lang w:val="es-ES_tradnl"/>
                    </w:rPr>
                    <w:t xml:space="preserve">formar parte de una empresa en la que pueda </w:t>
                  </w:r>
                  <w:r>
                    <w:rPr>
                      <w:rFonts w:ascii="AppleSystemUIFont" w:hAnsi="AppleSystemUIFont" w:cs="AppleSystemUIFont"/>
                      <w:sz w:val="24"/>
                      <w:szCs w:val="24"/>
                      <w:lang w:val="es-ES_tradnl"/>
                    </w:rPr>
                    <w:t>desarrollarme y</w:t>
                  </w:r>
                </w:p>
                <w:p w14:paraId="38D5BA4C" w14:textId="7EAD42E0" w:rsidR="005A7E57" w:rsidRDefault="0029591E" w:rsidP="0029591E">
                  <w:r>
                    <w:rPr>
                      <w:rFonts w:ascii="AppleSystemUIFont" w:hAnsi="AppleSystemUIFont" w:cs="AppleSystemUIFont"/>
                      <w:sz w:val="24"/>
                      <w:szCs w:val="24"/>
                      <w:lang w:val="es-ES_tradnl"/>
                    </w:rPr>
                    <w:t>brindarme la oportunidad de incrementar todas mis habilidades.</w:t>
                  </w:r>
                </w:p>
              </w:tc>
            </w:tr>
            <w:tr w:rsidR="00463463" w:rsidRPr="005152F2" w14:paraId="2E9DBC2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CC1F8F3" w14:textId="0D65D133" w:rsidR="005A7E57" w:rsidRDefault="0029591E" w:rsidP="0043426C">
                  <w:pPr>
                    <w:pStyle w:val="Ttulo3"/>
                  </w:pPr>
                  <w:r>
                    <w:t xml:space="preserve">19 Años </w:t>
                  </w:r>
                </w:p>
                <w:p w14:paraId="787852D2" w14:textId="77777777"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96CE864" wp14:editId="721C26C8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D924143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2/11gEAAO0DAAAOAAAAZHJzL2Uyb0RvYy54bWysU12OEzEMfkfiDlHe6fwI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COh2/1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B0E4C9B" w14:textId="2EFE65E0" w:rsidR="00463463" w:rsidRPr="005152F2" w:rsidRDefault="00463463" w:rsidP="00463463"/>
              </w:tc>
            </w:tr>
          </w:tbl>
          <w:p w14:paraId="74475EC8" w14:textId="77777777" w:rsidR="00B93310" w:rsidRPr="005152F2" w:rsidRDefault="00B93310" w:rsidP="003856C9"/>
        </w:tc>
        <w:tc>
          <w:tcPr>
            <w:tcW w:w="723" w:type="dxa"/>
          </w:tcPr>
          <w:p w14:paraId="710C1737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14:paraId="02CA3D0F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7E37CDB" w14:textId="77777777" w:rsidR="008F6337" w:rsidRPr="005152F2" w:rsidRDefault="00B80889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0AC184B399CB3F40AC955FAC8996397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6D39E2B4" w14:textId="45D77811" w:rsidR="008F6337" w:rsidRPr="0043426C" w:rsidRDefault="0029591E" w:rsidP="002B3890">
                  <w:pPr>
                    <w:pStyle w:val="Ttulo4"/>
                  </w:pPr>
                  <w:r>
                    <w:t xml:space="preserve">Comercio </w:t>
                  </w:r>
                </w:p>
                <w:p w14:paraId="52ED894B" w14:textId="77777777" w:rsidR="008F6337" w:rsidRDefault="008F6337" w:rsidP="0029591E"/>
                <w:p w14:paraId="2FC76E16" w14:textId="77777777" w:rsidR="0029591E" w:rsidRDefault="0029591E" w:rsidP="0029591E">
                  <w:r>
                    <w:t>Venta de artículos kiosco familiar</w:t>
                  </w:r>
                </w:p>
                <w:p w14:paraId="6C9DF4EE" w14:textId="3BAB256C" w:rsidR="0029591E" w:rsidRDefault="0029591E" w:rsidP="0029591E">
                  <w:r>
                    <w:t>Venta online ropa</w:t>
                  </w:r>
                </w:p>
              </w:tc>
            </w:tr>
            <w:tr w:rsidR="008F6337" w14:paraId="6E8931CE" w14:textId="77777777" w:rsidTr="0029591E">
              <w:trPr>
                <w:trHeight w:val="3035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3951FD3" w14:textId="77777777" w:rsidR="008F6337" w:rsidRPr="005152F2" w:rsidRDefault="00B80889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5FBD69EA34E7CF4FAAD6B2C7B78584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2AF29E0C" w14:textId="7F80C7E8" w:rsidR="007B2F5C" w:rsidRPr="0043426C" w:rsidRDefault="0029591E" w:rsidP="002B3890">
                  <w:pPr>
                    <w:pStyle w:val="Ttulo4"/>
                  </w:pPr>
                  <w:r>
                    <w:t xml:space="preserve">Instituto profesional escuela moderna de música y danza </w:t>
                  </w:r>
                </w:p>
                <w:p w14:paraId="1B2D022A" w14:textId="77777777" w:rsidR="008F6337" w:rsidRDefault="008F6337" w:rsidP="0029591E">
                  <w:pPr>
                    <w:pStyle w:val="Ttulo5"/>
                  </w:pPr>
                </w:p>
                <w:p w14:paraId="644872C7" w14:textId="77777777" w:rsidR="0029591E" w:rsidRDefault="0029591E" w:rsidP="0029591E">
                  <w:r>
                    <w:t xml:space="preserve">Producción Musical y Gestión Artística </w:t>
                  </w:r>
                </w:p>
                <w:p w14:paraId="51F16F6C" w14:textId="77777777" w:rsidR="0029591E" w:rsidRDefault="0029591E" w:rsidP="0029591E">
                  <w:r>
                    <w:t>Cursando 2021</w:t>
                  </w:r>
                </w:p>
                <w:p w14:paraId="5531B212" w14:textId="51AF6CE5" w:rsidR="0029591E" w:rsidRPr="0029591E" w:rsidRDefault="0029591E" w:rsidP="0029591E"/>
              </w:tc>
            </w:tr>
            <w:tr w:rsidR="008F6337" w14:paraId="461DD6FF" w14:textId="77777777" w:rsidTr="00B85871">
              <w:tc>
                <w:tcPr>
                  <w:tcW w:w="5191" w:type="dxa"/>
                </w:tcPr>
                <w:p w14:paraId="2048A0CD" w14:textId="36774D53" w:rsidR="008F6337" w:rsidRPr="005152F2" w:rsidRDefault="0029591E" w:rsidP="008F6337">
                  <w:pPr>
                    <w:pStyle w:val="Ttulo2"/>
                  </w:pPr>
                  <w:r>
                    <w:t xml:space="preserve">Chilena </w:t>
                  </w:r>
                </w:p>
                <w:p w14:paraId="1D4DA0C8" w14:textId="455D9577" w:rsidR="008F6337" w:rsidRDefault="008F6337" w:rsidP="008F6337"/>
              </w:tc>
            </w:tr>
          </w:tbl>
          <w:p w14:paraId="01CDD346" w14:textId="77777777" w:rsidR="008F6337" w:rsidRPr="005152F2" w:rsidRDefault="008F6337" w:rsidP="003856C9"/>
        </w:tc>
      </w:tr>
    </w:tbl>
    <w:p w14:paraId="327C35AB" w14:textId="77777777" w:rsidR="00E941EF" w:rsidRDefault="00E941EF" w:rsidP="0019561F">
      <w:pPr>
        <w:pStyle w:val="Sinespaciado"/>
      </w:pPr>
    </w:p>
    <w:sectPr w:rsidR="00E941EF" w:rsidSect="004126A8">
      <w:footerReference w:type="default" r:id="rId6"/>
      <w:headerReference w:type="first" r:id="rId7"/>
      <w:footerReference w:type="first" r:id="rId8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C6EE" w14:textId="77777777" w:rsidR="00B80889" w:rsidRDefault="00B80889" w:rsidP="003856C9">
      <w:pPr>
        <w:spacing w:after="0" w:line="240" w:lineRule="auto"/>
      </w:pPr>
      <w:r>
        <w:separator/>
      </w:r>
    </w:p>
  </w:endnote>
  <w:endnote w:type="continuationSeparator" w:id="0">
    <w:p w14:paraId="6AFAB305" w14:textId="77777777" w:rsidR="00B80889" w:rsidRDefault="00B8088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C49A" w14:textId="272720EC" w:rsidR="003856C9" w:rsidRDefault="003856C9" w:rsidP="007803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80C9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2AFDB50" wp14:editId="4F7D5C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C394F4B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CE4F" w14:textId="77777777" w:rsidR="00B80889" w:rsidRDefault="00B80889" w:rsidP="003856C9">
      <w:pPr>
        <w:spacing w:after="0" w:line="240" w:lineRule="auto"/>
      </w:pPr>
      <w:r>
        <w:separator/>
      </w:r>
    </w:p>
  </w:footnote>
  <w:footnote w:type="continuationSeparator" w:id="0">
    <w:p w14:paraId="7C8E043F" w14:textId="77777777" w:rsidR="00B80889" w:rsidRDefault="00B8088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4AFA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9D73E69" wp14:editId="7181FC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8A0AEF9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73"/>
    <w:rsid w:val="00052BE1"/>
    <w:rsid w:val="0007412A"/>
    <w:rsid w:val="0010199E"/>
    <w:rsid w:val="001765FE"/>
    <w:rsid w:val="0019561F"/>
    <w:rsid w:val="001B32D2"/>
    <w:rsid w:val="001C2AF6"/>
    <w:rsid w:val="00293B83"/>
    <w:rsid w:val="0029591E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0889"/>
    <w:rsid w:val="00B85871"/>
    <w:rsid w:val="00B93310"/>
    <w:rsid w:val="00BC1F18"/>
    <w:rsid w:val="00BD2E58"/>
    <w:rsid w:val="00BF6BAB"/>
    <w:rsid w:val="00C007A5"/>
    <w:rsid w:val="00C4403A"/>
    <w:rsid w:val="00CD5773"/>
    <w:rsid w:val="00CE6306"/>
    <w:rsid w:val="00D11C4D"/>
    <w:rsid w:val="00D5067A"/>
    <w:rsid w:val="00D54C93"/>
    <w:rsid w:val="00DC79BB"/>
    <w:rsid w:val="00DF5854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9283E"/>
  <w15:chartTrackingRefBased/>
  <w15:docId w15:val="{B353A4CD-1781-0E4A-B8B4-85DD4FA8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s-ES%7bF11D58B3-F907-C346-9357-1E53FA5ACF2B%7d/%7bC641252B-4032-994B-AA58-5D238AE0AC9E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749CF42443EC48A6229FB98815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F40BF-53E0-5E41-99FA-E4389A520FB1}"/>
      </w:docPartPr>
      <w:docPartBody>
        <w:p w:rsidR="00000000" w:rsidRDefault="00B218C6">
          <w:pPr>
            <w:pStyle w:val="0A749CF42443EC48A6229FB98815B2E7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AEF9FC12F1F9214687FB310447130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7D529-E8B3-BA49-9843-68CE145743C6}"/>
      </w:docPartPr>
      <w:docPartBody>
        <w:p w:rsidR="00000000" w:rsidRDefault="00B218C6">
          <w:pPr>
            <w:pStyle w:val="AEF9FC12F1F9214687FB3104471304DD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0AC184B399CB3F40AC955FAC89963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30E8-472F-6349-9856-488256F23DC7}"/>
      </w:docPartPr>
      <w:docPartBody>
        <w:p w:rsidR="00000000" w:rsidRDefault="00B218C6">
          <w:pPr>
            <w:pStyle w:val="0AC184B399CB3F40AC955FAC89963976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5FBD69EA34E7CF4FAAD6B2C7B7858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9B085-F778-D94C-A240-DED33E0DEB84}"/>
      </w:docPartPr>
      <w:docPartBody>
        <w:p w:rsidR="00000000" w:rsidRDefault="00B218C6">
          <w:pPr>
            <w:pStyle w:val="5FBD69EA34E7CF4FAAD6B2C7B7858401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C6"/>
    <w:rsid w:val="00B2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749CF42443EC48A6229FB98815B2E7">
    <w:name w:val="0A749CF42443EC48A6229FB98815B2E7"/>
  </w:style>
  <w:style w:type="paragraph" w:customStyle="1" w:styleId="3C5CA4DEAAC75542A0FED81C56B5854B">
    <w:name w:val="3C5CA4DEAAC75542A0FED81C56B5854B"/>
  </w:style>
  <w:style w:type="paragraph" w:customStyle="1" w:styleId="AE66BE7386968144A598F9692A69D4D4">
    <w:name w:val="AE66BE7386968144A598F9692A69D4D4"/>
  </w:style>
  <w:style w:type="paragraph" w:customStyle="1" w:styleId="9154CC4F8675354295D6B05D0DF63AFE">
    <w:name w:val="9154CC4F8675354295D6B05D0DF63AFE"/>
  </w:style>
  <w:style w:type="paragraph" w:customStyle="1" w:styleId="90085BD66C50B8489DA9DFCAB5ADFB55">
    <w:name w:val="90085BD66C50B8489DA9DFCAB5ADFB55"/>
  </w:style>
  <w:style w:type="paragraph" w:customStyle="1" w:styleId="AEF9FC12F1F9214687FB3104471304DD">
    <w:name w:val="AEF9FC12F1F9214687FB3104471304DD"/>
  </w:style>
  <w:style w:type="paragraph" w:customStyle="1" w:styleId="7104F9A48F7F654D865D48F3017F63A7">
    <w:name w:val="7104F9A48F7F654D865D48F3017F63A7"/>
  </w:style>
  <w:style w:type="paragraph" w:customStyle="1" w:styleId="72A5A02D19757848886E8465020230D5">
    <w:name w:val="72A5A02D19757848886E8465020230D5"/>
  </w:style>
  <w:style w:type="paragraph" w:customStyle="1" w:styleId="57DA9A1639FA1A49AD10B3847857B422">
    <w:name w:val="57DA9A1639FA1A49AD10B3847857B422"/>
  </w:style>
  <w:style w:type="paragraph" w:customStyle="1" w:styleId="0AC184B399CB3F40AC955FAC89963976">
    <w:name w:val="0AC184B399CB3F40AC955FAC89963976"/>
  </w:style>
  <w:style w:type="paragraph" w:customStyle="1" w:styleId="0B606C83CA314C4793A60FF33AFD7BC3">
    <w:name w:val="0B606C83CA314C4793A60FF33AFD7BC3"/>
  </w:style>
  <w:style w:type="paragraph" w:customStyle="1" w:styleId="C5E2807215664B4DB72C7C32C00A2F7A">
    <w:name w:val="C5E2807215664B4DB72C7C32C00A2F7A"/>
  </w:style>
  <w:style w:type="paragraph" w:customStyle="1" w:styleId="D486D200DE178F49B581D3B3C6B9A880">
    <w:name w:val="D486D200DE178F49B581D3B3C6B9A880"/>
  </w:style>
  <w:style w:type="paragraph" w:customStyle="1" w:styleId="B27EC7C462F12A489BE3C5B209914A82">
    <w:name w:val="B27EC7C462F12A489BE3C5B209914A82"/>
  </w:style>
  <w:style w:type="paragraph" w:customStyle="1" w:styleId="4056A469BC2D284BBB8BE2BFD25C44E6">
    <w:name w:val="4056A469BC2D284BBB8BE2BFD25C44E6"/>
  </w:style>
  <w:style w:type="paragraph" w:customStyle="1" w:styleId="85D802F5706C994F884E02E5FA7F1333">
    <w:name w:val="85D802F5706C994F884E02E5FA7F1333"/>
  </w:style>
  <w:style w:type="paragraph" w:customStyle="1" w:styleId="5FBD69EA34E7CF4FAAD6B2C7B7858401">
    <w:name w:val="5FBD69EA34E7CF4FAAD6B2C7B7858401"/>
  </w:style>
  <w:style w:type="paragraph" w:customStyle="1" w:styleId="5E6D6E3D8FA7534693FF1ED190F624E0">
    <w:name w:val="5E6D6E3D8FA7534693FF1ED190F624E0"/>
  </w:style>
  <w:style w:type="paragraph" w:customStyle="1" w:styleId="21FD1480E754DD4D8310EB6A5E8B8A77">
    <w:name w:val="21FD1480E754DD4D8310EB6A5E8B8A77"/>
  </w:style>
  <w:style w:type="paragraph" w:customStyle="1" w:styleId="3CA091B84F1899499BD050DFA9B8AF49">
    <w:name w:val="3CA091B84F1899499BD050DFA9B8AF49"/>
  </w:style>
  <w:style w:type="paragraph" w:customStyle="1" w:styleId="3DDA2D8923B8774C9B9FF23733CA82AB">
    <w:name w:val="3DDA2D8923B8774C9B9FF23733CA82AB"/>
  </w:style>
  <w:style w:type="paragraph" w:customStyle="1" w:styleId="7C748C826B30C247834DFF523AE86B96">
    <w:name w:val="7C748C826B30C247834DFF523AE86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14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Zúñiga silva</dc:creator>
  <cp:keywords/>
  <dc:description/>
  <cp:lastModifiedBy>Microsoft Office User</cp:lastModifiedBy>
  <cp:revision>3</cp:revision>
  <dcterms:created xsi:type="dcterms:W3CDTF">2021-07-16T21:02:00Z</dcterms:created>
  <dcterms:modified xsi:type="dcterms:W3CDTF">2021-07-16T21:31:00Z</dcterms:modified>
</cp:coreProperties>
</file>