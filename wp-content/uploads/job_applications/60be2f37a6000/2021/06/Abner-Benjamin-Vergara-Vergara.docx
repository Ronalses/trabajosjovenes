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4FFCD60F" w14:textId="77777777" w:rsidTr="00C420C8">
        <w:tc>
          <w:tcPr>
            <w:tcW w:w="3023" w:type="dxa"/>
          </w:tcPr>
          <w:p w14:paraId="3E18265A" w14:textId="34E7EA4D" w:rsidR="00C420C8" w:rsidRDefault="00D678B2" w:rsidP="00C36862">
            <w:pPr>
              <w:pStyle w:val="Ttulo1"/>
              <w:spacing w:line="276" w:lineRule="auto"/>
              <w:rPr>
                <w:rFonts w:ascii="Arial" w:hAnsi="Arial" w:cs="Arial"/>
              </w:rPr>
            </w:pPr>
            <w:r w:rsidRPr="00D678B2">
              <w:rPr>
                <w:rFonts w:ascii="Arial" w:hAnsi="Arial" w:cs="Arial"/>
              </w:rPr>
              <w:t>Abner Benjamin Vergara Vergara</w:t>
            </w:r>
          </w:p>
          <w:p w14:paraId="56CC6EEF" w14:textId="77777777" w:rsidR="00D678B2" w:rsidRPr="00D678B2" w:rsidRDefault="00D678B2" w:rsidP="00D678B2">
            <w:pPr>
              <w:pStyle w:val="Ttulo1"/>
              <w:jc w:val="both"/>
              <w:rPr>
                <w:rFonts w:ascii="Arial" w:hAnsi="Arial" w:cs="Arial"/>
              </w:rPr>
            </w:pPr>
          </w:p>
          <w:p w14:paraId="3F84256F" w14:textId="5F776C50" w:rsidR="00C420C8" w:rsidRPr="00C420C8" w:rsidRDefault="00D678B2" w:rsidP="005246B9">
            <w:pPr>
              <w:pStyle w:val="Grfico"/>
            </w:pPr>
            <w:r>
              <w:rPr>
                <w:noProof/>
              </w:rPr>
              <w:drawing>
                <wp:inline distT="0" distB="0" distL="0" distR="0" wp14:anchorId="038332AD" wp14:editId="435CD24B">
                  <wp:extent cx="361950" cy="361950"/>
                  <wp:effectExtent l="0" t="0" r="0" b="0"/>
                  <wp:docPr id="7" name="Gráfico 7" descr="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Contorn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CEBE4" w14:textId="2ACBE20A" w:rsidR="00C420C8" w:rsidRPr="00AC68BC" w:rsidRDefault="00D678B2" w:rsidP="00D678B2">
            <w:pPr>
              <w:pStyle w:val="Ttulo3"/>
              <w:spacing w:line="480" w:lineRule="auto"/>
              <w:jc w:val="left"/>
              <w:rPr>
                <w:sz w:val="20"/>
                <w:szCs w:val="20"/>
              </w:rPr>
            </w:pPr>
            <w:r w:rsidRPr="00AC68BC">
              <w:rPr>
                <w:sz w:val="20"/>
                <w:szCs w:val="20"/>
              </w:rPr>
              <w:t>Abnerbenjamin@gmail.com</w:t>
            </w:r>
          </w:p>
          <w:p w14:paraId="5E125820" w14:textId="088F610C" w:rsidR="00C420C8" w:rsidRPr="00AC68BC" w:rsidRDefault="00D678B2" w:rsidP="005246B9">
            <w:pPr>
              <w:pStyle w:val="Grfico"/>
              <w:rPr>
                <w:sz w:val="20"/>
                <w:szCs w:val="20"/>
              </w:rPr>
            </w:pPr>
            <w:r w:rsidRPr="00AC68BC">
              <w:rPr>
                <w:noProof/>
                <w:sz w:val="20"/>
                <w:szCs w:val="20"/>
              </w:rPr>
              <w:drawing>
                <wp:inline distT="0" distB="0" distL="0" distR="0" wp14:anchorId="7F8ABB2F" wp14:editId="45356E6F">
                  <wp:extent cx="304800" cy="304800"/>
                  <wp:effectExtent l="0" t="0" r="0" b="0"/>
                  <wp:docPr id="8" name="Gráfico 8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Auricula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BCB7" w14:textId="48317A41" w:rsidR="00C420C8" w:rsidRPr="00AC68BC" w:rsidRDefault="00D678B2" w:rsidP="00441EB9">
            <w:pPr>
              <w:pStyle w:val="Ttulo3"/>
              <w:rPr>
                <w:sz w:val="20"/>
                <w:szCs w:val="20"/>
              </w:rPr>
            </w:pPr>
            <w:r w:rsidRPr="00AC68BC">
              <w:rPr>
                <w:sz w:val="20"/>
                <w:szCs w:val="20"/>
              </w:rPr>
              <w:t>+56961961695</w:t>
            </w:r>
          </w:p>
          <w:p w14:paraId="091F5972" w14:textId="59310C21" w:rsidR="00D678B2" w:rsidRPr="00AC68BC" w:rsidRDefault="00D678B2" w:rsidP="00441EB9">
            <w:pPr>
              <w:pStyle w:val="Ttulo3"/>
              <w:rPr>
                <w:sz w:val="20"/>
                <w:szCs w:val="20"/>
              </w:rPr>
            </w:pPr>
          </w:p>
          <w:p w14:paraId="4094D5D7" w14:textId="4FF9625C" w:rsidR="00D678B2" w:rsidRPr="00AC68BC" w:rsidRDefault="00D678B2" w:rsidP="00441EB9">
            <w:pPr>
              <w:pStyle w:val="Ttulo3"/>
              <w:rPr>
                <w:sz w:val="20"/>
                <w:szCs w:val="20"/>
              </w:rPr>
            </w:pPr>
          </w:p>
          <w:p w14:paraId="2E4EE746" w14:textId="39D0D688" w:rsidR="00D678B2" w:rsidRPr="00AC68BC" w:rsidRDefault="00D678B2" w:rsidP="00441EB9">
            <w:pPr>
              <w:pStyle w:val="Ttulo3"/>
              <w:rPr>
                <w:sz w:val="20"/>
                <w:szCs w:val="20"/>
              </w:rPr>
            </w:pPr>
            <w:r w:rsidRPr="00AC68BC">
              <w:rPr>
                <w:noProof/>
                <w:sz w:val="20"/>
                <w:szCs w:val="20"/>
              </w:rPr>
              <w:drawing>
                <wp:inline distT="0" distB="0" distL="0" distR="0" wp14:anchorId="119127D3" wp14:editId="7D5BCF7B">
                  <wp:extent cx="390525" cy="390525"/>
                  <wp:effectExtent l="0" t="0" r="9525" b="0"/>
                  <wp:docPr id="5" name="Gráfico 5" descr="Mapa con 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Mapa con marcador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92" cy="39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5D610" w14:textId="69BB0932" w:rsidR="00D678B2" w:rsidRPr="00AC68BC" w:rsidRDefault="00D678B2" w:rsidP="00441EB9">
            <w:pPr>
              <w:pStyle w:val="Ttulo3"/>
              <w:rPr>
                <w:sz w:val="20"/>
                <w:szCs w:val="20"/>
              </w:rPr>
            </w:pPr>
          </w:p>
          <w:p w14:paraId="475CBEB8" w14:textId="0C642860" w:rsidR="00D678B2" w:rsidRPr="00AC68BC" w:rsidRDefault="00D678B2" w:rsidP="00D678B2">
            <w:pPr>
              <w:pStyle w:val="Ttulo3"/>
              <w:jc w:val="both"/>
              <w:rPr>
                <w:sz w:val="20"/>
                <w:szCs w:val="20"/>
              </w:rPr>
            </w:pPr>
            <w:r w:rsidRPr="00AC68BC">
              <w:rPr>
                <w:sz w:val="20"/>
                <w:szCs w:val="20"/>
              </w:rPr>
              <w:t>SANTIAGO – huechuraba</w:t>
            </w:r>
          </w:p>
          <w:p w14:paraId="4CD73678" w14:textId="796DB26E" w:rsidR="00D678B2" w:rsidRDefault="00D678B2" w:rsidP="00D678B2">
            <w:pPr>
              <w:pStyle w:val="Ttulo3"/>
              <w:jc w:val="both"/>
            </w:pPr>
          </w:p>
          <w:p w14:paraId="006311B6" w14:textId="7BB7F088" w:rsidR="00D678B2" w:rsidRPr="00C420C8" w:rsidRDefault="00D678B2" w:rsidP="00D678B2">
            <w:pPr>
              <w:pStyle w:val="Ttulo3"/>
              <w:jc w:val="both"/>
            </w:pPr>
          </w:p>
          <w:p w14:paraId="774AE4EF" w14:textId="0318B569" w:rsidR="00C420C8" w:rsidRPr="005152F2" w:rsidRDefault="00AC68BC" w:rsidP="003856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2E73B7" wp14:editId="008A5FF7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111125</wp:posOffset>
                      </wp:positionV>
                      <wp:extent cx="2115820" cy="20955"/>
                      <wp:effectExtent l="0" t="0" r="36830" b="3619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582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38531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8.75pt" to="150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" strokecolor="#37b6ae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01806DAD" w14:textId="77777777" w:rsidTr="00C36862">
              <w:trPr>
                <w:trHeight w:val="29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C77041F" w14:textId="5AF9EBEC" w:rsidR="00AC68BC" w:rsidRPr="00AC68BC" w:rsidRDefault="00D678B2" w:rsidP="00AC68BC">
                  <w:pPr>
                    <w:pStyle w:val="Ttulo2"/>
                  </w:pPr>
                  <w:r>
                    <w:t>Antecedentes academico</w:t>
                  </w:r>
                  <w:r w:rsidR="00AC68BC">
                    <w:t>S</w:t>
                  </w:r>
                </w:p>
                <w:p w14:paraId="27947A64" w14:textId="49B7380A" w:rsidR="00C36862" w:rsidRPr="00C36862" w:rsidRDefault="00AC68BC" w:rsidP="00AC68BC">
                  <w:pPr>
                    <w:pStyle w:val="Ttulo4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JOSE ABELARDO NUÑEZ </w:t>
                  </w:r>
                  <w:r w:rsidR="00C36862">
                    <w:rPr>
                      <w:b w:val="0"/>
                      <w:bCs/>
                    </w:rPr>
                    <w:t>–</w:t>
                  </w:r>
                </w:p>
                <w:p w14:paraId="064127FE" w14:textId="2586C904" w:rsidR="00AC68BC" w:rsidRPr="00C36862" w:rsidRDefault="00691B84" w:rsidP="00691B84">
                  <w:pPr>
                    <w:pStyle w:val="Ttulo4"/>
                    <w:ind w:left="360"/>
                    <w:jc w:val="left"/>
                  </w:pPr>
                  <w:r>
                    <w:t xml:space="preserve">    </w:t>
                  </w:r>
                  <w:r w:rsidR="00AC68BC" w:rsidRPr="00AC68BC">
                    <w:rPr>
                      <w:b w:val="0"/>
                      <w:bCs/>
                    </w:rPr>
                    <w:t xml:space="preserve"> ENSEÑANZA BASICA COMPLETA</w:t>
                  </w:r>
                </w:p>
                <w:p w14:paraId="7ECEB244" w14:textId="77777777" w:rsidR="00C36862" w:rsidRDefault="00C36862" w:rsidP="00C36862">
                  <w:pPr>
                    <w:pStyle w:val="Ttulo4"/>
                    <w:ind w:left="720"/>
                    <w:jc w:val="left"/>
                  </w:pPr>
                </w:p>
                <w:p w14:paraId="3A0589B3" w14:textId="1BCE682D" w:rsidR="00AC68BC" w:rsidRPr="00AC68BC" w:rsidRDefault="00C36862" w:rsidP="00C36862">
                  <w:pPr>
                    <w:pStyle w:val="Prrafodelista"/>
                    <w:numPr>
                      <w:ilvl w:val="0"/>
                      <w:numId w:val="13"/>
                    </w:numPr>
                    <w:tabs>
                      <w:tab w:val="left" w:pos="1222"/>
                      <w:tab w:val="center" w:pos="2980"/>
                    </w:tabs>
                    <w:spacing w:after="0"/>
                    <w:jc w:val="left"/>
                  </w:pPr>
                  <w:r w:rsidRPr="00C36862">
                    <w:rPr>
                      <w:b/>
                      <w:bCs/>
                    </w:rPr>
                    <w:t>CENTRO EDUCACIONAL SEMPER</w:t>
                  </w:r>
                  <w:r>
                    <w:t xml:space="preserve"> - </w:t>
                  </w:r>
                  <w:r w:rsidR="00AC68BC">
                    <w:t>ENSEÑANZA MEDIA COMPLETA</w:t>
                  </w:r>
                  <w:r w:rsidR="00AC68BC">
                    <w:tab/>
                  </w:r>
                  <w:r w:rsidR="00AC68BC">
                    <w:tab/>
                  </w:r>
                  <w:r w:rsidR="00AC68BC">
                    <w:tab/>
                  </w:r>
                </w:p>
              </w:tc>
            </w:tr>
            <w:tr w:rsidR="00C420C8" w14:paraId="697F250A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6FC2A90" w14:textId="6097E9E0" w:rsidR="00C420C8" w:rsidRPr="005152F2" w:rsidRDefault="00AC68BC" w:rsidP="00AC68BC">
                  <w:pPr>
                    <w:pStyle w:val="Ttulo2"/>
                  </w:pPr>
                  <w:r>
                    <w:t>antecedentes laborales</w:t>
                  </w:r>
                </w:p>
                <w:p w14:paraId="028B139D" w14:textId="3AF3A774" w:rsidR="00C420C8" w:rsidRPr="00C36862" w:rsidRDefault="00C36862" w:rsidP="00C36862">
                  <w:pPr>
                    <w:pStyle w:val="Ttulo4"/>
                    <w:numPr>
                      <w:ilvl w:val="0"/>
                      <w:numId w:val="16"/>
                    </w:numPr>
                    <w:spacing w:line="360" w:lineRule="auto"/>
                    <w:jc w:val="both"/>
                    <w:rPr>
                      <w:b w:val="0"/>
                      <w:bCs/>
                    </w:rPr>
                  </w:pPr>
                  <w:r>
                    <w:t xml:space="preserve">ENERO 2012 – FEBRERO 2014 </w:t>
                  </w:r>
                  <w:r>
                    <w:rPr>
                      <w:b w:val="0"/>
                      <w:bCs/>
                    </w:rPr>
                    <w:t>– bODEGUERO kNOW hOW</w:t>
                  </w:r>
                </w:p>
                <w:p w14:paraId="46ECC5B6" w14:textId="0826A790" w:rsidR="00C36862" w:rsidRDefault="00C36862" w:rsidP="00C36862">
                  <w:pPr>
                    <w:pStyle w:val="Ttulo4"/>
                    <w:numPr>
                      <w:ilvl w:val="0"/>
                      <w:numId w:val="15"/>
                    </w:numPr>
                    <w:spacing w:line="360" w:lineRule="auto"/>
                    <w:jc w:val="both"/>
                  </w:pPr>
                  <w:r>
                    <w:t xml:space="preserve">ENERO 2016 – MARZO 2016 </w:t>
                  </w:r>
                  <w:r>
                    <w:rPr>
                      <w:b w:val="0"/>
                      <w:bCs/>
                    </w:rPr>
                    <w:t>– auxiliar pabellon hospital traumatologico</w:t>
                  </w:r>
                </w:p>
                <w:p w14:paraId="1D239537" w14:textId="51319680" w:rsidR="00C36862" w:rsidRDefault="00C36862" w:rsidP="00C36862">
                  <w:pPr>
                    <w:pStyle w:val="Ttulo4"/>
                    <w:numPr>
                      <w:ilvl w:val="0"/>
                      <w:numId w:val="15"/>
                    </w:numPr>
                    <w:spacing w:line="360" w:lineRule="auto"/>
                    <w:jc w:val="both"/>
                  </w:pPr>
                  <w:r>
                    <w:t xml:space="preserve">DICIEMBRE 2019 – NOVIEMBRE 2020 </w:t>
                  </w:r>
                  <w:r>
                    <w:rPr>
                      <w:b w:val="0"/>
                      <w:bCs/>
                    </w:rPr>
                    <w:t>– vendedor y bodeguero alimentos fruna</w:t>
                  </w:r>
                </w:p>
                <w:p w14:paraId="114A467F" w14:textId="0DF0C85E" w:rsidR="00C36862" w:rsidRDefault="00C36862" w:rsidP="00C36862">
                  <w:pPr>
                    <w:pStyle w:val="Ttulo4"/>
                    <w:numPr>
                      <w:ilvl w:val="0"/>
                      <w:numId w:val="15"/>
                    </w:numPr>
                    <w:spacing w:line="360" w:lineRule="auto"/>
                    <w:jc w:val="both"/>
                  </w:pPr>
                  <w:r>
                    <w:t>DICIEMBRE 2020 – ABRIL 2021</w:t>
                  </w:r>
                  <w:r>
                    <w:rPr>
                      <w:b w:val="0"/>
                      <w:bCs/>
                    </w:rPr>
                    <w:t xml:space="preserve"> – operario de produccion productos klaren</w:t>
                  </w:r>
                </w:p>
              </w:tc>
            </w:tr>
            <w:tr w:rsidR="00C420C8" w14:paraId="1D63974D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4DBCE598" w14:textId="09F6C9D5" w:rsidR="00C420C8" w:rsidRPr="005152F2" w:rsidRDefault="00AC68BC" w:rsidP="008F6337">
                  <w:pPr>
                    <w:pStyle w:val="Ttulo2"/>
                  </w:pPr>
                  <w:r>
                    <w:t>CONOCIMIENTOS COMPLEMENTARIOS</w:t>
                  </w:r>
                </w:p>
                <w:p w14:paraId="65702937" w14:textId="77777777" w:rsidR="00C36862" w:rsidRDefault="00C36862" w:rsidP="00C36862">
                  <w:pPr>
                    <w:pStyle w:val="Prrafodelista"/>
                    <w:numPr>
                      <w:ilvl w:val="0"/>
                      <w:numId w:val="14"/>
                    </w:numPr>
                    <w:spacing w:line="480" w:lineRule="auto"/>
                    <w:jc w:val="left"/>
                  </w:pPr>
                  <w:r w:rsidRPr="00C36862">
                    <w:rPr>
                      <w:b/>
                      <w:bCs/>
                    </w:rPr>
                    <w:t xml:space="preserve">EXCEL </w:t>
                  </w:r>
                  <w:r>
                    <w:t>- NIVEL INTERMEDIO</w:t>
                  </w:r>
                </w:p>
                <w:p w14:paraId="62C0E6D0" w14:textId="07CD2E26" w:rsidR="00C36862" w:rsidRDefault="00C36862" w:rsidP="00C36862">
                  <w:pPr>
                    <w:pStyle w:val="Prrafodelista"/>
                    <w:numPr>
                      <w:ilvl w:val="0"/>
                      <w:numId w:val="14"/>
                    </w:numPr>
                    <w:spacing w:line="480" w:lineRule="auto"/>
                    <w:jc w:val="left"/>
                  </w:pPr>
                  <w:r w:rsidRPr="00C36862">
                    <w:rPr>
                      <w:b/>
                      <w:bCs/>
                    </w:rPr>
                    <w:t xml:space="preserve">WORD </w:t>
                  </w:r>
                  <w:r>
                    <w:t>- NIVEL INTERMEDIO</w:t>
                  </w:r>
                </w:p>
              </w:tc>
            </w:tr>
          </w:tbl>
          <w:p w14:paraId="10B0215E" w14:textId="77777777" w:rsidR="00C420C8" w:rsidRPr="005152F2" w:rsidRDefault="00C420C8" w:rsidP="003856C9"/>
        </w:tc>
      </w:tr>
    </w:tbl>
    <w:p w14:paraId="31ACDF28" w14:textId="0C85C665" w:rsidR="003F5FDB" w:rsidRDefault="003F5FDB" w:rsidP="00841714">
      <w:pPr>
        <w:pStyle w:val="Sinespaciado"/>
      </w:pPr>
    </w:p>
    <w:sectPr w:rsidR="003F5FDB" w:rsidSect="00466E60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CAB47" w14:textId="77777777" w:rsidR="00D678B2" w:rsidRDefault="00D678B2" w:rsidP="003856C9">
      <w:pPr>
        <w:spacing w:after="0" w:line="240" w:lineRule="auto"/>
      </w:pPr>
      <w:r>
        <w:separator/>
      </w:r>
    </w:p>
  </w:endnote>
  <w:endnote w:type="continuationSeparator" w:id="0">
    <w:p w14:paraId="56C7D207" w14:textId="77777777" w:rsidR="00D678B2" w:rsidRDefault="00D678B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64E9A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54796B9" wp14:editId="166DF5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964BA1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37C4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2D5A638" wp14:editId="795675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536F61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6AC57" w14:textId="77777777" w:rsidR="00D678B2" w:rsidRDefault="00D678B2" w:rsidP="003856C9">
      <w:pPr>
        <w:spacing w:after="0" w:line="240" w:lineRule="auto"/>
      </w:pPr>
      <w:r>
        <w:separator/>
      </w:r>
    </w:p>
  </w:footnote>
  <w:footnote w:type="continuationSeparator" w:id="0">
    <w:p w14:paraId="4CA5FE51" w14:textId="77777777" w:rsidR="00D678B2" w:rsidRDefault="00D678B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4A7C2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EA90031" wp14:editId="04791C8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8CE27B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39CB3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36EFAA0" wp14:editId="2391938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C596B1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14064F"/>
    <w:multiLevelType w:val="hybridMultilevel"/>
    <w:tmpl w:val="8CD0A7DA"/>
    <w:lvl w:ilvl="0" w:tplc="DCCC12E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B342A"/>
    <w:multiLevelType w:val="hybridMultilevel"/>
    <w:tmpl w:val="CDA85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9007D"/>
    <w:multiLevelType w:val="hybridMultilevel"/>
    <w:tmpl w:val="B972EF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82DBE"/>
    <w:multiLevelType w:val="hybridMultilevel"/>
    <w:tmpl w:val="48822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55041"/>
    <w:multiLevelType w:val="hybridMultilevel"/>
    <w:tmpl w:val="CF84A7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A219C"/>
    <w:multiLevelType w:val="hybridMultilevel"/>
    <w:tmpl w:val="211EC402"/>
    <w:lvl w:ilvl="0" w:tplc="DCCC12E8">
      <w:numFmt w:val="bullet"/>
      <w:lvlText w:val="-"/>
      <w:lvlJc w:val="left"/>
      <w:pPr>
        <w:ind w:left="1507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3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B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91B8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C68BC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36862"/>
    <w:rsid w:val="00C420C8"/>
    <w:rsid w:val="00C4403A"/>
    <w:rsid w:val="00CE6306"/>
    <w:rsid w:val="00D11C4D"/>
    <w:rsid w:val="00D5067A"/>
    <w:rsid w:val="00D678B2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439BA"/>
  <w15:chartTrackingRefBased/>
  <w15:docId w15:val="{54CBC63B-6CB9-4B1C-AC7B-77BC6B0B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Curr&#237;culum%20v&#237;tae%20creativo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Arredondo Galaz</dc:creator>
  <cp:keywords/>
  <dc:description/>
  <cp:lastModifiedBy>Oscar Arredondo Galaz</cp:lastModifiedBy>
  <cp:revision>1</cp:revision>
  <dcterms:created xsi:type="dcterms:W3CDTF">2021-05-05T19:53:00Z</dcterms:created>
  <dcterms:modified xsi:type="dcterms:W3CDTF">2021-05-05T20:26:00Z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