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216" w:rsidRDefault="006B5084" w:rsidP="00141A4C">
      <w:pPr>
        <w:pStyle w:val="Ttulo"/>
      </w:pPr>
      <w:r>
        <w:t xml:space="preserve">Antonia Vidal </w:t>
      </w:r>
    </w:p>
    <w:p w:rsidR="00141A4C" w:rsidRPr="006B5084" w:rsidRDefault="006B5084" w:rsidP="006B5084">
      <w:pPr>
        <w:spacing w:line="480" w:lineRule="auto"/>
        <w:rPr>
          <w:lang w:val="es-CL"/>
        </w:rPr>
      </w:pPr>
      <w:r>
        <w:rPr>
          <w:lang w:val="es-CL"/>
        </w:rPr>
        <w:tab/>
        <w:t>Estudiante, Santiago Centro, +56932063337</w:t>
      </w:r>
    </w:p>
    <w:p w:rsidR="006270A9" w:rsidRDefault="006B5084" w:rsidP="00141A4C">
      <w:pPr>
        <w:pStyle w:val="Ttulo1"/>
      </w:pPr>
      <w:r>
        <w:t xml:space="preserve">Datos personales </w:t>
      </w:r>
    </w:p>
    <w:p w:rsidR="006270A9" w:rsidRDefault="006B5084" w:rsidP="006B5084">
      <w:pPr>
        <w:pStyle w:val="Listaconvietas"/>
      </w:pPr>
      <w:r>
        <w:t xml:space="preserve">Nombre: Antonia Ignacia Vidal Carvajal </w:t>
      </w:r>
    </w:p>
    <w:p w:rsidR="006B5084" w:rsidRDefault="006B5084" w:rsidP="006B5084">
      <w:pPr>
        <w:pStyle w:val="Listaconvietas"/>
      </w:pPr>
      <w:r>
        <w:t xml:space="preserve">Edad: 17 </w:t>
      </w:r>
    </w:p>
    <w:p w:rsidR="006B5084" w:rsidRDefault="006B5084" w:rsidP="006B5084">
      <w:pPr>
        <w:pStyle w:val="Listaconvietas"/>
      </w:pPr>
      <w:r>
        <w:t>Nacionalidad Chilena</w:t>
      </w:r>
    </w:p>
    <w:p w:rsidR="006B5084" w:rsidRDefault="006B5084" w:rsidP="006B5084">
      <w:pPr>
        <w:pStyle w:val="Listaconvietas"/>
      </w:pPr>
      <w:r>
        <w:t>Numero de contacto: +56932063337</w:t>
      </w:r>
    </w:p>
    <w:p w:rsidR="006B5084" w:rsidRDefault="006B5084" w:rsidP="006B5084">
      <w:pPr>
        <w:pStyle w:val="Listaconvietas"/>
        <w:spacing w:line="480" w:lineRule="auto"/>
        <w:jc w:val="both"/>
      </w:pPr>
      <w:r>
        <w:t xml:space="preserve">Correo: </w:t>
      </w:r>
      <w:hyperlink r:id="rId8" w:history="1">
        <w:r w:rsidR="007A43C1">
          <w:rPr>
            <w:rStyle w:val="Hipervnculo"/>
          </w:rPr>
          <w:t>antonia.ibc</w:t>
        </w:r>
        <w:r w:rsidR="007A43C1" w:rsidRPr="00684A29">
          <w:rPr>
            <w:rStyle w:val="Hipervnculo"/>
          </w:rPr>
          <w:t>@gmail.com</w:t>
        </w:r>
      </w:hyperlink>
      <w:r w:rsidR="007A43C1">
        <w:t xml:space="preserve"> </w:t>
      </w:r>
    </w:p>
    <w:p w:rsidR="006B5084" w:rsidRDefault="006B5084" w:rsidP="006B5084">
      <w:pPr>
        <w:pStyle w:val="Ttulo1"/>
      </w:pPr>
      <w:r>
        <w:t xml:space="preserve">Perfil profesional </w:t>
      </w:r>
    </w:p>
    <w:p w:rsidR="00B72A2B" w:rsidRDefault="00150B77" w:rsidP="006E2CC9">
      <w:pPr>
        <w:pStyle w:val="Listaconvietas"/>
      </w:pPr>
      <w:r>
        <w:t xml:space="preserve">Estudiante de secundaria </w:t>
      </w:r>
      <w:r w:rsidR="00B2746F">
        <w:t>de alta formación</w:t>
      </w:r>
      <w:r>
        <w:t xml:space="preserve"> </w:t>
      </w:r>
      <w:r w:rsidR="00041D2D">
        <w:t>en busca de empleo</w:t>
      </w:r>
      <w:r w:rsidR="006B5C7D">
        <w:t>.</w:t>
      </w:r>
      <w:r w:rsidR="006B5084">
        <w:t xml:space="preserve"> </w:t>
      </w:r>
      <w:r w:rsidR="006B5C7D">
        <w:t>Te</w:t>
      </w:r>
      <w:r w:rsidR="006B5084">
        <w:t xml:space="preserve">cnológicamente </w:t>
      </w:r>
      <w:r w:rsidR="009C6C52">
        <w:t xml:space="preserve">hábil. </w:t>
      </w:r>
      <w:r w:rsidR="006B5084">
        <w:t xml:space="preserve">Aporto una actitud positiva, responsable, comprometida con el trabajo, y una buena disposición para aprender cosas nuevas. </w:t>
      </w:r>
      <w:r w:rsidR="009C6C52">
        <w:t xml:space="preserve">Ordenada y planificada. </w:t>
      </w:r>
    </w:p>
    <w:sdt>
      <w:sdtPr>
        <w:alias w:val="Educación:"/>
        <w:tag w:val="Educación:"/>
        <w:id w:val="-348104656"/>
        <w:placeholder>
          <w:docPart w:val="BBA3192D3C374F738D9D6CE54ABCCF1D"/>
        </w:placeholder>
        <w:temporary/>
        <w:showingPlcHdr/>
        <w15:appearance w15:val="hidden"/>
      </w:sdtPr>
      <w:sdtEndPr/>
      <w:sdtContent>
        <w:p w:rsidR="006B5084" w:rsidRDefault="006B5084" w:rsidP="006B5084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6B5084" w:rsidRDefault="006B5084" w:rsidP="00B5390B">
      <w:pPr>
        <w:pStyle w:val="Ttulo2"/>
      </w:pPr>
      <w:r>
        <w:t>Estudiante</w:t>
      </w:r>
      <w:r>
        <w:rPr>
          <w:lang w:bidi="es-ES"/>
        </w:rPr>
        <w:t> | </w:t>
      </w:r>
      <w:r>
        <w:t>colegio filipense</w:t>
      </w:r>
      <w:r>
        <w:rPr>
          <w:lang w:bidi="es-ES"/>
        </w:rPr>
        <w:t> </w:t>
      </w:r>
    </w:p>
    <w:p w:rsidR="006B5084" w:rsidRDefault="006B5084" w:rsidP="006B5084">
      <w:pPr>
        <w:pStyle w:val="Listaconvietas"/>
      </w:pPr>
      <w:r>
        <w:rPr>
          <w:lang w:bidi="es-ES"/>
        </w:rPr>
        <w:t>Finalizando tercero medio</w:t>
      </w:r>
      <w:r w:rsidR="00715E00">
        <w:rPr>
          <w:lang w:bidi="es-ES"/>
        </w:rPr>
        <w:t>.</w:t>
      </w:r>
      <w:r>
        <w:rPr>
          <w:lang w:bidi="es-ES"/>
        </w:rPr>
        <w:t xml:space="preserve"> </w:t>
      </w:r>
    </w:p>
    <w:p w:rsidR="00C1661A" w:rsidRDefault="006B5084" w:rsidP="00C1661A">
      <w:pPr>
        <w:pStyle w:val="Listaconvietas"/>
      </w:pPr>
      <w:r>
        <w:rPr>
          <w:lang w:bidi="es-ES"/>
        </w:rPr>
        <w:t xml:space="preserve">Especialidad: </w:t>
      </w:r>
      <w:r>
        <w:t>Área humanista</w:t>
      </w:r>
      <w:r w:rsidR="00715E00">
        <w:t>.</w:t>
      </w:r>
      <w:r>
        <w:t xml:space="preserve"> </w:t>
      </w:r>
    </w:p>
    <w:p w:rsidR="006B5084" w:rsidRDefault="006B5084" w:rsidP="00C1661A">
      <w:pPr>
        <w:pStyle w:val="Listaconvietas"/>
      </w:pPr>
      <w:r>
        <w:t>Enseñanza básica completa</w:t>
      </w:r>
      <w:r w:rsidR="00715E00">
        <w:t>.</w:t>
      </w:r>
      <w:r>
        <w:t xml:space="preserve"> </w:t>
      </w:r>
    </w:p>
    <w:p w:rsidR="00B5390B" w:rsidRDefault="00B5390B" w:rsidP="00C1661A">
      <w:pPr>
        <w:pStyle w:val="Listaconvietas"/>
      </w:pPr>
      <w:proofErr w:type="spellStart"/>
      <w:r>
        <w:t>Nem</w:t>
      </w:r>
      <w:proofErr w:type="spellEnd"/>
      <w:r>
        <w:t xml:space="preserve">  65</w:t>
      </w:r>
    </w:p>
    <w:p w:rsidR="006B5084" w:rsidRDefault="006B5084" w:rsidP="006B5084">
      <w:pPr>
        <w:pStyle w:val="Ttulo1"/>
      </w:pPr>
      <w:r>
        <w:t xml:space="preserve">Objetivos </w:t>
      </w:r>
    </w:p>
    <w:p w:rsidR="006B5084" w:rsidRDefault="006B5084" w:rsidP="006B5084">
      <w:pPr>
        <w:pStyle w:val="Listaconvietas"/>
      </w:pPr>
      <w:r>
        <w:t>Estudiante que busca entrar al mundo laboral para financiar estudios futuros</w:t>
      </w:r>
      <w:r w:rsidR="00715E00">
        <w:t>.</w:t>
      </w:r>
      <w:r>
        <w:t xml:space="preserve"> </w:t>
      </w:r>
    </w:p>
    <w:p w:rsidR="006B5084" w:rsidRDefault="006B5084" w:rsidP="00F96E9E">
      <w:pPr>
        <w:pStyle w:val="Listaconvietas"/>
        <w:numPr>
          <w:ilvl w:val="0"/>
          <w:numId w:val="0"/>
        </w:numPr>
        <w:ind w:left="216"/>
      </w:pPr>
    </w:p>
    <w:p w:rsidR="006270A9" w:rsidRDefault="006B5084">
      <w:pPr>
        <w:pStyle w:val="Ttulo2"/>
      </w:pPr>
      <w:r>
        <w:t xml:space="preserve">Experiencia Laboral </w:t>
      </w:r>
    </w:p>
    <w:p w:rsidR="006270A9" w:rsidRDefault="006B5084">
      <w:pPr>
        <w:pStyle w:val="Listaconvietas"/>
      </w:pPr>
      <w:r>
        <w:t>Poca experiencia laboral</w:t>
      </w:r>
      <w:r w:rsidR="00715E00">
        <w:t xml:space="preserve">. </w:t>
      </w:r>
    </w:p>
    <w:p w:rsidR="006B5084" w:rsidRDefault="006B5084">
      <w:pPr>
        <w:pStyle w:val="Listaconvietas"/>
      </w:pPr>
      <w:r>
        <w:t>Actividades de voluntariado por medio de asociaciones de scout</w:t>
      </w:r>
      <w:r w:rsidR="00715E00">
        <w:t xml:space="preserve">. </w:t>
      </w:r>
    </w:p>
    <w:p w:rsidR="006359C4" w:rsidRDefault="006359C4">
      <w:pPr>
        <w:pStyle w:val="Listaconvietas"/>
      </w:pPr>
      <w:r>
        <w:t xml:space="preserve">Promoción en pymes familiares por redes sociales </w:t>
      </w:r>
      <w:proofErr w:type="spellStart"/>
      <w:r>
        <w:t>etc</w:t>
      </w:r>
      <w:proofErr w:type="spellEnd"/>
      <w:r>
        <w:t xml:space="preserve"> </w:t>
      </w:r>
    </w:p>
    <w:p w:rsidR="006270A9" w:rsidRDefault="006B5084">
      <w:pPr>
        <w:pStyle w:val="Ttulo2"/>
      </w:pPr>
      <w:r>
        <w:t>Habilidades</w:t>
      </w:r>
      <w:r w:rsidR="00706CBD">
        <w:t xml:space="preserve">/ fortalezas </w:t>
      </w:r>
    </w:p>
    <w:p w:rsidR="006B5084" w:rsidRDefault="006B5084" w:rsidP="00B85B9B">
      <w:pPr>
        <w:pStyle w:val="Listaconvietas"/>
      </w:pPr>
      <w:r>
        <w:t xml:space="preserve">Habilidades en comunicación </w:t>
      </w:r>
    </w:p>
    <w:p w:rsidR="006B5084" w:rsidRDefault="006B5084">
      <w:pPr>
        <w:pStyle w:val="Listaconvietas"/>
      </w:pPr>
      <w:r>
        <w:t>Sociable y con espíritu trabajador</w:t>
      </w:r>
      <w:r w:rsidR="00715E00">
        <w:t xml:space="preserve">. </w:t>
      </w:r>
    </w:p>
    <w:p w:rsidR="006270A9" w:rsidRDefault="000C467D" w:rsidP="000C467D">
      <w:pPr>
        <w:pStyle w:val="Listaconvietas"/>
      </w:pPr>
      <w:r>
        <w:t xml:space="preserve">Constante y responsable </w:t>
      </w:r>
      <w:r w:rsidR="00715E00">
        <w:t xml:space="preserve">. </w:t>
      </w:r>
    </w:p>
    <w:p w:rsidR="006270A9" w:rsidRDefault="009C6C52">
      <w:pPr>
        <w:pStyle w:val="Listaconvietas"/>
      </w:pPr>
      <w:r>
        <w:t>Manejo del área humanista</w:t>
      </w:r>
      <w:r w:rsidR="00706CBD">
        <w:t xml:space="preserve">. </w:t>
      </w:r>
    </w:p>
    <w:p w:rsidR="00706CBD" w:rsidRDefault="009C6C52" w:rsidP="00706CBD">
      <w:pPr>
        <w:pStyle w:val="Listaconvietas"/>
      </w:pPr>
      <w:r>
        <w:t>Estudiante</w:t>
      </w:r>
      <w:r w:rsidR="00BD3BDB">
        <w:t xml:space="preserve"> </w:t>
      </w:r>
      <w:r>
        <w:t xml:space="preserve">con </w:t>
      </w:r>
      <w:r w:rsidR="00BD3BDB">
        <w:t xml:space="preserve">buena </w:t>
      </w:r>
      <w:r>
        <w:t>disposición, amable</w:t>
      </w:r>
      <w:r w:rsidR="00706CBD">
        <w:t xml:space="preserve">. </w:t>
      </w:r>
    </w:p>
    <w:p w:rsidR="001C22EC" w:rsidRDefault="009C6C52" w:rsidP="00253E39">
      <w:pPr>
        <w:pStyle w:val="Listaconvietas"/>
      </w:pPr>
      <w:r>
        <w:t>Alto compañerismo, liderazgo</w:t>
      </w:r>
      <w:r w:rsidR="00706CBD">
        <w:t>.</w:t>
      </w:r>
      <w:r>
        <w:t xml:space="preserve">   </w:t>
      </w:r>
    </w:p>
    <w:p w:rsidR="00445A09" w:rsidRDefault="0053248C" w:rsidP="009C6C52">
      <w:pPr>
        <w:pStyle w:val="Listaconvietas"/>
      </w:pPr>
      <w:r>
        <w:t xml:space="preserve">Tolerancia a trabajar bajo presión </w:t>
      </w:r>
    </w:p>
    <w:p w:rsidR="003D1124" w:rsidRDefault="003D1124" w:rsidP="009C6C52">
      <w:pPr>
        <w:pStyle w:val="Listaconvietas"/>
      </w:pPr>
      <w:r>
        <w:t xml:space="preserve">Capacidad de adaptación </w:t>
      </w:r>
    </w:p>
    <w:p w:rsidR="001B29CF" w:rsidRPr="001B29CF" w:rsidRDefault="001B29CF" w:rsidP="006B5084">
      <w:pPr>
        <w:pStyle w:val="Listaconvietas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412E" w:rsidRDefault="0064412E">
      <w:pPr>
        <w:spacing w:after="0"/>
      </w:pPr>
      <w:r>
        <w:separator/>
      </w:r>
    </w:p>
  </w:endnote>
  <w:endnote w:type="continuationSeparator" w:id="0">
    <w:p w:rsidR="0064412E" w:rsidRDefault="00644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9C6C52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412E" w:rsidRDefault="0064412E">
      <w:pPr>
        <w:spacing w:after="0"/>
      </w:pPr>
      <w:r>
        <w:separator/>
      </w:r>
    </w:p>
  </w:footnote>
  <w:footnote w:type="continuationSeparator" w:id="0">
    <w:p w:rsidR="0064412E" w:rsidRDefault="006441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084"/>
    <w:rsid w:val="00041D2D"/>
    <w:rsid w:val="000A4F59"/>
    <w:rsid w:val="000C467D"/>
    <w:rsid w:val="00141A4C"/>
    <w:rsid w:val="00150B77"/>
    <w:rsid w:val="001B238D"/>
    <w:rsid w:val="001B29CF"/>
    <w:rsid w:val="001C22EC"/>
    <w:rsid w:val="00253E39"/>
    <w:rsid w:val="00255E27"/>
    <w:rsid w:val="0028220F"/>
    <w:rsid w:val="00356C14"/>
    <w:rsid w:val="003D1124"/>
    <w:rsid w:val="00445A09"/>
    <w:rsid w:val="0053248C"/>
    <w:rsid w:val="00617B26"/>
    <w:rsid w:val="006270A9"/>
    <w:rsid w:val="006359C4"/>
    <w:rsid w:val="0064412E"/>
    <w:rsid w:val="00675956"/>
    <w:rsid w:val="00681034"/>
    <w:rsid w:val="006B5084"/>
    <w:rsid w:val="006B5C7D"/>
    <w:rsid w:val="006E2CC9"/>
    <w:rsid w:val="00706CBD"/>
    <w:rsid w:val="00715E00"/>
    <w:rsid w:val="007A43C1"/>
    <w:rsid w:val="00816216"/>
    <w:rsid w:val="008418A9"/>
    <w:rsid w:val="0087734B"/>
    <w:rsid w:val="008B2114"/>
    <w:rsid w:val="009C6C52"/>
    <w:rsid w:val="009D5933"/>
    <w:rsid w:val="00B2746F"/>
    <w:rsid w:val="00B5390B"/>
    <w:rsid w:val="00B72A2B"/>
    <w:rsid w:val="00B85B9B"/>
    <w:rsid w:val="00BD3BDB"/>
    <w:rsid w:val="00BD768D"/>
    <w:rsid w:val="00C1661A"/>
    <w:rsid w:val="00C61F8E"/>
    <w:rsid w:val="00D3731A"/>
    <w:rsid w:val="00E40DD7"/>
    <w:rsid w:val="00E83E4B"/>
    <w:rsid w:val="00E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E991AB5"/>
  <w15:chartTrackingRefBased/>
  <w15:docId w15:val="{BC9A17DA-766D-4B82-AE59-0637742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7A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a.Ibc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932\AppData\Roaming\Microsoft\Templates\Curr&#237;culum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A3192D3C374F738D9D6CE54ABCC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20A38-7AB5-497F-BF0E-0F4176CB810C}"/>
      </w:docPartPr>
      <w:docPartBody>
        <w:p w:rsidR="00563BE8" w:rsidRDefault="009911D2" w:rsidP="009911D2">
          <w:pPr>
            <w:pStyle w:val="BBA3192D3C374F738D9D6CE54ABCCF1D"/>
          </w:pPr>
          <w:r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1D2"/>
    <w:rsid w:val="00563BE8"/>
    <w:rsid w:val="009911D2"/>
    <w:rsid w:val="00B6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A3192D3C374F738D9D6CE54ABCCF1D">
    <w:name w:val="BBA3192D3C374F738D9D6CE54ABCCF1D"/>
    <w:rsid w:val="00991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A6CD-84BF-428B-826D-FF4B6D2512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Currículum%20(color).dotx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antonia vidal</dc:creator>
  <cp:keywords/>
  <cp:lastModifiedBy>antonia ignacia</cp:lastModifiedBy>
  <cp:revision>2</cp:revision>
  <dcterms:created xsi:type="dcterms:W3CDTF">2021-12-27T16:29:00Z</dcterms:created>
  <dcterms:modified xsi:type="dcterms:W3CDTF">2021-12-27T16:29:00Z</dcterms:modified>
  <cp:version/>
</cp:coreProperties>
</file>