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15E5" w:rsidRDefault="005961F3">
      <w:pPr>
        <w:pStyle w:val="Nom"/>
      </w:pPr>
      <w:r>
        <w:t>escarlet alcaino</w:t>
      </w:r>
    </w:p>
    <w:p w:rsidR="008115E5" w:rsidRDefault="005961F3">
      <w:pPr>
        <w:pStyle w:val="Informacidecontacte"/>
      </w:pPr>
      <w:hyperlink r:id="rId8" w:history="1">
        <w:r w:rsidRPr="00F50C01">
          <w:rPr>
            <w:rStyle w:val="Hipervnculo"/>
          </w:rPr>
          <w:t>Escarlet3312@gmail.com</w:t>
        </w:r>
        <w:r>
          <w:rPr>
            <w:rStyle w:val="Hipervnculo"/>
          </w:rPr>
          <w:t xml:space="preserve"> </w:t>
        </w:r>
        <w:r w:rsidRPr="00F50C01">
          <w:rPr>
            <w:rStyle w:val="Hipervnculo"/>
          </w:rPr>
          <w:t>|</w:t>
        </w:r>
      </w:hyperlink>
      <w:r>
        <w:t xml:space="preserve"> +569</w:t>
      </w:r>
      <w:r w:rsidR="002628BB">
        <w:t>67852931</w:t>
      </w:r>
    </w:p>
    <w:p w:rsidR="008115E5" w:rsidRPr="00A57FBA" w:rsidRDefault="002628BB">
      <w:pPr>
        <w:pStyle w:val="Ttulo1"/>
        <w:rPr>
          <w:lang w:val="es-MX"/>
        </w:rPr>
      </w:pPr>
      <w:r>
        <w:t>objetivo</w:t>
      </w:r>
    </w:p>
    <w:p w:rsidR="008115E5" w:rsidRPr="00A57FBA" w:rsidRDefault="007036B4">
      <w:pPr>
        <w:rPr>
          <w:lang w:val="es-MX"/>
        </w:rPr>
      </w:pPr>
      <w:r>
        <w:t xml:space="preserve">Ganar experiencia </w:t>
      </w:r>
      <w:r w:rsidR="00282DB4">
        <w:t>en el ambito de la atencion en salud, ya que es en lo que quiero enfocarme apartir de ahora.</w:t>
      </w:r>
    </w:p>
    <w:p w:rsidR="008115E5" w:rsidRPr="00A57FBA" w:rsidRDefault="00D47F9D">
      <w:pPr>
        <w:pStyle w:val="Ttulo1"/>
        <w:rPr>
          <w:lang w:val="es-MX"/>
        </w:rPr>
      </w:pPr>
      <w:r>
        <w:t>experiencia</w:t>
      </w:r>
    </w:p>
    <w:p w:rsidR="008115E5" w:rsidRDefault="00D47F9D" w:rsidP="00D47F9D">
      <w:r>
        <w:t xml:space="preserve">Residencia Buenos Tiempos | marzo </w:t>
      </w:r>
      <w:r w:rsidR="00C8496B">
        <w:t xml:space="preserve">2019- </w:t>
      </w:r>
      <w:r w:rsidR="00336353">
        <w:t>julio 2019| tecnico en enfermeria de nivel medio</w:t>
      </w:r>
    </w:p>
    <w:p w:rsidR="00336353" w:rsidRDefault="004741CA" w:rsidP="00D47F9D">
      <w:r>
        <w:t xml:space="preserve">Burger king | </w:t>
      </w:r>
      <w:r w:rsidR="002D510C">
        <w:t>octubre 2020-</w:t>
      </w:r>
      <w:r w:rsidR="007036B4">
        <w:t>mayo 2021</w:t>
      </w:r>
    </w:p>
    <w:p w:rsidR="00D47F9D" w:rsidRPr="00D47F9D" w:rsidRDefault="00D47F9D" w:rsidP="00D47F9D">
      <w:pPr>
        <w:rPr>
          <w:lang w:val="es-MX"/>
        </w:rPr>
      </w:pPr>
    </w:p>
    <w:p w:rsidR="008115E5" w:rsidRDefault="00282DB4">
      <w:pPr>
        <w:pStyle w:val="Ttulo1"/>
      </w:pPr>
      <w:r>
        <w:t xml:space="preserve">Formacion academica </w:t>
      </w:r>
    </w:p>
    <w:p w:rsidR="008115E5" w:rsidRPr="00282DB4" w:rsidRDefault="00282DB4" w:rsidP="00282DB4">
      <w:pPr>
        <w:rPr>
          <w:lang w:val="es-MX"/>
        </w:rPr>
      </w:pPr>
      <w:r>
        <w:t xml:space="preserve">Cursando TENS IQ en ip chile </w:t>
      </w:r>
    </w:p>
    <w:p w:rsidR="008115E5" w:rsidRDefault="002328FF" w:rsidP="00282DB4">
      <w:pPr>
        <w:pStyle w:val="Listaconvietas"/>
        <w:numPr>
          <w:ilvl w:val="0"/>
          <w:numId w:val="0"/>
        </w:numPr>
        <w:ind w:left="216"/>
      </w:pPr>
    </w:p>
    <w:sectPr w:rsidR="008115E5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61F3" w:rsidRDefault="005961F3">
      <w:pPr>
        <w:spacing w:after="0" w:line="240" w:lineRule="auto"/>
      </w:pPr>
      <w:r>
        <w:separator/>
      </w:r>
    </w:p>
  </w:endnote>
  <w:endnote w:type="continuationSeparator" w:id="0">
    <w:p w:rsidR="005961F3" w:rsidRDefault="0059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altName w:val="Microsoft Sans Serif"/>
    <w:panose1 w:val="020B0604020202020204"/>
    <w:charset w:val="00"/>
    <w:family w:val="swiss"/>
    <w:pitch w:val="variable"/>
    <w:sig w:usb0="81000003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15E5" w:rsidRDefault="00420045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61F3" w:rsidRDefault="005961F3">
      <w:pPr>
        <w:spacing w:after="0" w:line="240" w:lineRule="auto"/>
      </w:pPr>
      <w:r>
        <w:separator/>
      </w:r>
    </w:p>
  </w:footnote>
  <w:footnote w:type="continuationSeparator" w:id="0">
    <w:p w:rsidR="005961F3" w:rsidRDefault="00596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15E5" w:rsidRDefault="00420045"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3600" cy="10198800"/>
              <wp:effectExtent l="0" t="0" r="0" b="0"/>
              <wp:wrapNone/>
              <wp:docPr id="1" name="Mar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3600" cy="1019880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4C65A2" id="Marc 1" o:spid="_x0000_s1026" style="position:absolute;margin-left:0;margin-top:0;width:560.15pt;height:803.0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coordsize="7113600,10198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" path="m,l7113600,r,10198800l,10198800,,xm185238,185238r,9828324l6928362,10013562r,-9828324l185238,185238xe" fillcolor="#e3ab47" stroked="f" strokeweight="1pt">
              <v:stroke joinstyle="miter"/>
              <v:path arrowok="t" o:connecttype="custom" o:connectlocs="0,0;7113600,0;7113600,10198800;0,10198800;0,0;185238,185238;185238,10013562;6928362,10013562;6928362,185238;185238,185238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15E5" w:rsidRDefault="00F04320">
    <w:r>
      <w:rPr>
        <w:noProof/>
        <w:lang w:val="es-ES" w:eastAsia="es-ES"/>
      </w:rPr>
    </w:r>
    <w:r w:rsidR="00F04320">
      <w:rPr>
        <w:noProof/>
        <w:lang w:val="es-ES" w:eastAsia="es-ES"/>
      </w:rPr>
      <w:pict w14:anchorId="6BB77F07">
        <v:group id="Grup 4" o:spid="_x0000_s2050" alt="Title: Marc de pàgina amb tabulació" style="position:absolute;margin-left:0;margin-top:0;width:560.2pt;height:803.2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liu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115E5" w:rsidRDefault="002328FF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30823F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FFEAF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5208A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24B5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16BF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5EEE4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EAE1E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6B467B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DA8C4F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53C64C38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72D244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8AD9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649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4A7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9EE0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684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E18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36A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45288EA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F1E68914" w:tentative="1">
      <w:start w:val="1"/>
      <w:numFmt w:val="lowerLetter"/>
      <w:lvlText w:val="%2."/>
      <w:lvlJc w:val="left"/>
      <w:pPr>
        <w:ind w:left="1440" w:hanging="360"/>
      </w:pPr>
    </w:lvl>
    <w:lvl w:ilvl="2" w:tplc="637E3B86" w:tentative="1">
      <w:start w:val="1"/>
      <w:numFmt w:val="lowerRoman"/>
      <w:lvlText w:val="%3."/>
      <w:lvlJc w:val="right"/>
      <w:pPr>
        <w:ind w:left="2160" w:hanging="180"/>
      </w:pPr>
    </w:lvl>
    <w:lvl w:ilvl="3" w:tplc="E8FEE3B8" w:tentative="1">
      <w:start w:val="1"/>
      <w:numFmt w:val="decimal"/>
      <w:lvlText w:val="%4."/>
      <w:lvlJc w:val="left"/>
      <w:pPr>
        <w:ind w:left="2880" w:hanging="360"/>
      </w:pPr>
    </w:lvl>
    <w:lvl w:ilvl="4" w:tplc="A016F2D0" w:tentative="1">
      <w:start w:val="1"/>
      <w:numFmt w:val="lowerLetter"/>
      <w:lvlText w:val="%5."/>
      <w:lvlJc w:val="left"/>
      <w:pPr>
        <w:ind w:left="3600" w:hanging="360"/>
      </w:pPr>
    </w:lvl>
    <w:lvl w:ilvl="5" w:tplc="A7A29FA6" w:tentative="1">
      <w:start w:val="1"/>
      <w:numFmt w:val="lowerRoman"/>
      <w:lvlText w:val="%6."/>
      <w:lvlJc w:val="right"/>
      <w:pPr>
        <w:ind w:left="4320" w:hanging="180"/>
      </w:pPr>
    </w:lvl>
    <w:lvl w:ilvl="6" w:tplc="30044E26" w:tentative="1">
      <w:start w:val="1"/>
      <w:numFmt w:val="decimal"/>
      <w:lvlText w:val="%7."/>
      <w:lvlJc w:val="left"/>
      <w:pPr>
        <w:ind w:left="5040" w:hanging="360"/>
      </w:pPr>
    </w:lvl>
    <w:lvl w:ilvl="7" w:tplc="8C923ACA" w:tentative="1">
      <w:start w:val="1"/>
      <w:numFmt w:val="lowerLetter"/>
      <w:lvlText w:val="%8."/>
      <w:lvlJc w:val="left"/>
      <w:pPr>
        <w:ind w:left="5760" w:hanging="360"/>
      </w:pPr>
    </w:lvl>
    <w:lvl w:ilvl="8" w:tplc="CD189A9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F3"/>
    <w:rsid w:val="001C572B"/>
    <w:rsid w:val="002628BB"/>
    <w:rsid w:val="00282DB4"/>
    <w:rsid w:val="002D510C"/>
    <w:rsid w:val="00336353"/>
    <w:rsid w:val="00420045"/>
    <w:rsid w:val="004741CA"/>
    <w:rsid w:val="005961F3"/>
    <w:rsid w:val="00691C9D"/>
    <w:rsid w:val="007036B4"/>
    <w:rsid w:val="00BE51D1"/>
    <w:rsid w:val="00C8496B"/>
    <w:rsid w:val="00D47F9D"/>
    <w:rsid w:val="00F0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C0953"/>
  <w15:docId w15:val="{0A95CBF4-61E8-CE4A-825D-3ADEBD2C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05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decontacte">
    <w:name w:val="Informació de contacte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5961F3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6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carlet3312@gmail.com|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72E6909-754F-E147-AFB8-7CD8C5B66A4D%7dtf1639211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A0F8B-4345-42D2-A52F-154B2AF3E90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{972E6909-754F-E147-AFB8-7CD8C5B66A4D}tf16392110.dotx</Template>
  <TotalTime>0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escarlet alcaino</dc:creator>
  <cp:keywords/>
  <dc:description/>
  <cp:lastModifiedBy>escarlet alcaino</cp:lastModifiedBy>
  <cp:revision>2</cp:revision>
  <dcterms:created xsi:type="dcterms:W3CDTF">2021-05-30T01:28:00Z</dcterms:created>
  <dcterms:modified xsi:type="dcterms:W3CDTF">2021-05-30T01:28:00Z</dcterms:modified>
</cp:coreProperties>
</file>