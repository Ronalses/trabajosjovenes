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631"/>
        <w:tblW w:w="515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970"/>
        <w:gridCol w:w="6519"/>
      </w:tblGrid>
      <w:tr w:rsidR="00DD41C7" w:rsidRPr="00333CD3" w:rsidTr="00DD41C7">
        <w:trPr>
          <w:trHeight w:val="11975"/>
        </w:trPr>
        <w:tc>
          <w:tcPr>
            <w:tcW w:w="3970" w:type="dxa"/>
            <w:tcMar>
              <w:top w:w="504" w:type="dxa"/>
              <w:right w:w="720" w:type="dxa"/>
            </w:tcMar>
          </w:tcPr>
          <w:p w:rsidR="00DD41C7" w:rsidRPr="00DD10A0" w:rsidRDefault="00DD41C7" w:rsidP="00DD41C7">
            <w:pPr>
              <w:pStyle w:val="Ttulo3"/>
              <w:rPr>
                <w:u w:val="thick"/>
              </w:rPr>
            </w:pPr>
            <w:r w:rsidRPr="00DD10A0">
              <w:rPr>
                <w:u w:val="thick"/>
              </w:rPr>
              <w:t>InformacIÓN personal</w:t>
            </w:r>
          </w:p>
          <w:p w:rsidR="00DD41C7" w:rsidRPr="00985259" w:rsidRDefault="00DD41C7" w:rsidP="00DD41C7">
            <w:pPr>
              <w:pStyle w:val="Default"/>
              <w:rPr>
                <w:rFonts w:ascii="Arial" w:hAnsi="Arial" w:cs="Arial"/>
                <w:sz w:val="26"/>
                <w:szCs w:val="26"/>
              </w:rPr>
            </w:pPr>
            <w:r w:rsidRPr="00985259">
              <w:rPr>
                <w:rFonts w:ascii="Arial" w:hAnsi="Arial" w:cs="Arial"/>
                <w:b/>
                <w:sz w:val="26"/>
                <w:szCs w:val="26"/>
              </w:rPr>
              <w:t>Nacimiento:</w:t>
            </w:r>
            <w:r w:rsidRPr="00985259">
              <w:rPr>
                <w:rFonts w:ascii="Arial" w:hAnsi="Arial" w:cs="Arial"/>
                <w:sz w:val="26"/>
                <w:szCs w:val="26"/>
              </w:rPr>
              <w:t xml:space="preserve"> 13 de noviembre 2002 </w:t>
            </w:r>
          </w:p>
          <w:p w:rsidR="00DD41C7" w:rsidRPr="00985259" w:rsidRDefault="00DD41C7" w:rsidP="00DD41C7">
            <w:pPr>
              <w:pStyle w:val="Default"/>
              <w:rPr>
                <w:rFonts w:ascii="Arial" w:hAnsi="Arial" w:cs="Arial"/>
                <w:sz w:val="26"/>
                <w:szCs w:val="26"/>
              </w:rPr>
            </w:pPr>
            <w:r w:rsidRPr="00985259">
              <w:rPr>
                <w:rFonts w:ascii="Arial" w:hAnsi="Arial" w:cs="Arial"/>
                <w:b/>
                <w:sz w:val="26"/>
                <w:szCs w:val="26"/>
              </w:rPr>
              <w:t>Edad:</w:t>
            </w:r>
            <w:r w:rsidRPr="00985259">
              <w:rPr>
                <w:rFonts w:ascii="Arial" w:hAnsi="Arial" w:cs="Arial"/>
                <w:sz w:val="26"/>
                <w:szCs w:val="26"/>
              </w:rPr>
              <w:t xml:space="preserve"> 18 años </w:t>
            </w:r>
          </w:p>
          <w:p w:rsidR="00DD41C7" w:rsidRPr="00985259" w:rsidRDefault="00DD41C7" w:rsidP="00DD41C7">
            <w:pPr>
              <w:rPr>
                <w:rFonts w:ascii="Arial" w:hAnsi="Arial" w:cs="Arial"/>
                <w:sz w:val="26"/>
                <w:szCs w:val="26"/>
              </w:rPr>
            </w:pPr>
            <w:r w:rsidRPr="00985259">
              <w:rPr>
                <w:rFonts w:ascii="Arial" w:hAnsi="Arial" w:cs="Arial"/>
                <w:b/>
                <w:sz w:val="26"/>
                <w:szCs w:val="26"/>
              </w:rPr>
              <w:t>Estado civil:</w:t>
            </w:r>
            <w:r w:rsidRPr="00985259">
              <w:rPr>
                <w:rFonts w:ascii="Arial" w:hAnsi="Arial" w:cs="Arial"/>
                <w:sz w:val="26"/>
                <w:szCs w:val="26"/>
              </w:rPr>
              <w:t xml:space="preserve"> Soltera </w:t>
            </w:r>
          </w:p>
          <w:p w:rsidR="00DD41C7" w:rsidRPr="00985259" w:rsidRDefault="00DD41C7" w:rsidP="00DD41C7">
            <w:pPr>
              <w:rPr>
                <w:rFonts w:ascii="Arial" w:hAnsi="Arial" w:cs="Arial"/>
                <w:sz w:val="26"/>
                <w:szCs w:val="26"/>
              </w:rPr>
            </w:pPr>
            <w:r w:rsidRPr="00985259">
              <w:rPr>
                <w:rFonts w:ascii="Arial" w:hAnsi="Arial" w:cs="Arial"/>
                <w:b/>
                <w:sz w:val="26"/>
                <w:szCs w:val="26"/>
              </w:rPr>
              <w:t>Rut</w:t>
            </w:r>
            <w:r w:rsidRPr="00985259">
              <w:rPr>
                <w:rFonts w:ascii="Arial" w:hAnsi="Arial" w:cs="Arial"/>
                <w:sz w:val="26"/>
                <w:szCs w:val="26"/>
              </w:rPr>
              <w:t>: 20.793.555-7</w:t>
            </w:r>
          </w:p>
          <w:p w:rsidR="00DD41C7" w:rsidRPr="00985259" w:rsidRDefault="00DD41C7" w:rsidP="00DD41C7">
            <w:pPr>
              <w:rPr>
                <w:rFonts w:ascii="Arial" w:hAnsi="Arial" w:cs="Arial"/>
                <w:sz w:val="26"/>
                <w:szCs w:val="26"/>
              </w:rPr>
            </w:pPr>
          </w:p>
          <w:p w:rsidR="00DD41C7" w:rsidRPr="00985259" w:rsidRDefault="00DD41C7" w:rsidP="00DD41C7">
            <w:pPr>
              <w:rPr>
                <w:rFonts w:ascii="Arial" w:hAnsi="Arial" w:cs="Arial"/>
                <w:b/>
                <w:sz w:val="26"/>
                <w:szCs w:val="26"/>
                <w:u w:val="single" w:color="EA4E4E" w:themeColor="accent1"/>
              </w:rPr>
            </w:pPr>
            <w:r w:rsidRPr="00985259">
              <w:rPr>
                <w:rFonts w:ascii="Arial" w:hAnsi="Arial" w:cs="Arial"/>
                <w:b/>
                <w:sz w:val="26"/>
                <w:szCs w:val="26"/>
                <w:u w:val="single"/>
              </w:rPr>
              <w:t>Idiomas</w:t>
            </w:r>
          </w:p>
          <w:p w:rsidR="00DD41C7" w:rsidRPr="00985259" w:rsidRDefault="00DD41C7" w:rsidP="00DD41C7">
            <w:pPr>
              <w:rPr>
                <w:rFonts w:ascii="Arial" w:hAnsi="Arial" w:cs="Arial"/>
                <w:sz w:val="26"/>
                <w:szCs w:val="26"/>
              </w:rPr>
            </w:pPr>
            <w:r w:rsidRPr="00985259">
              <w:rPr>
                <w:rFonts w:ascii="Arial" w:hAnsi="Arial" w:cs="Arial"/>
                <w:sz w:val="26"/>
                <w:szCs w:val="26"/>
              </w:rPr>
              <w:t>Inglés: intermedio</w:t>
            </w:r>
          </w:p>
          <w:p w:rsidR="00DD41C7" w:rsidRPr="003D6FCF" w:rsidRDefault="00DD41C7" w:rsidP="00DD41C7">
            <w:pPr>
              <w:rPr>
                <w:sz w:val="24"/>
              </w:rPr>
            </w:pPr>
          </w:p>
          <w:p w:rsidR="00DD41C7" w:rsidRPr="00DD10A0" w:rsidRDefault="00DD41C7" w:rsidP="00DD41C7">
            <w:pPr>
              <w:pStyle w:val="Ttulo3"/>
              <w:rPr>
                <w:u w:val="thick"/>
              </w:rPr>
            </w:pPr>
            <w:r w:rsidRPr="00DD10A0">
              <w:rPr>
                <w:u w:val="thick"/>
              </w:rPr>
              <w:t>CONTACTO</w:t>
            </w:r>
          </w:p>
          <w:p w:rsidR="00DD41C7" w:rsidRPr="00985259" w:rsidRDefault="00DD41C7" w:rsidP="00DD41C7">
            <w:pPr>
              <w:rPr>
                <w:rFonts w:ascii="Arial" w:hAnsi="Arial" w:cs="Arial"/>
                <w:sz w:val="26"/>
                <w:szCs w:val="26"/>
              </w:rPr>
            </w:pPr>
            <w:r w:rsidRPr="00985259">
              <w:rPr>
                <w:rFonts w:ascii="Arial" w:hAnsi="Arial" w:cs="Arial"/>
                <w:b/>
                <w:sz w:val="26"/>
                <w:szCs w:val="26"/>
                <w:u w:val="single"/>
              </w:rPr>
              <w:t>Celular</w:t>
            </w:r>
            <w:r w:rsidRPr="00985259">
              <w:rPr>
                <w:rFonts w:ascii="Arial" w:hAnsi="Arial" w:cs="Arial"/>
                <w:sz w:val="26"/>
                <w:szCs w:val="26"/>
              </w:rPr>
              <w:t xml:space="preserve">: </w:t>
            </w:r>
          </w:p>
          <w:p w:rsidR="00DD41C7" w:rsidRPr="00985259" w:rsidRDefault="00DD41C7" w:rsidP="00DD41C7">
            <w:pPr>
              <w:rPr>
                <w:rFonts w:ascii="Arial" w:hAnsi="Arial" w:cs="Arial"/>
                <w:sz w:val="26"/>
                <w:szCs w:val="26"/>
              </w:rPr>
            </w:pPr>
            <w:r w:rsidRPr="00985259">
              <w:rPr>
                <w:rFonts w:ascii="Arial" w:hAnsi="Arial" w:cs="Arial"/>
                <w:sz w:val="26"/>
                <w:szCs w:val="26"/>
              </w:rPr>
              <w:t>950026256</w:t>
            </w:r>
          </w:p>
          <w:p w:rsidR="00DD41C7" w:rsidRPr="00985259" w:rsidRDefault="00DD41C7" w:rsidP="00DD41C7">
            <w:pPr>
              <w:rPr>
                <w:rFonts w:ascii="Arial" w:hAnsi="Arial" w:cs="Arial"/>
                <w:sz w:val="26"/>
                <w:szCs w:val="26"/>
              </w:rPr>
            </w:pPr>
            <w:r w:rsidRPr="00985259">
              <w:rPr>
                <w:rFonts w:ascii="Arial" w:hAnsi="Arial" w:cs="Arial"/>
                <w:b/>
                <w:sz w:val="26"/>
                <w:szCs w:val="26"/>
                <w:u w:val="single"/>
              </w:rPr>
              <w:t>Correo</w:t>
            </w:r>
            <w:r w:rsidRPr="00985259">
              <w:rPr>
                <w:rFonts w:ascii="Arial" w:hAnsi="Arial" w:cs="Arial"/>
                <w:sz w:val="26"/>
                <w:szCs w:val="26"/>
              </w:rPr>
              <w:t xml:space="preserve">: </w:t>
            </w:r>
            <w:hyperlink r:id="rId7" w:history="1">
              <w:r w:rsidRPr="00DD10A0">
                <w:rPr>
                  <w:rStyle w:val="Hipervnculo"/>
                  <w:rFonts w:ascii="Arial" w:hAnsi="Arial" w:cs="Arial"/>
                  <w:color w:val="222A35" w:themeColor="text2" w:themeShade="80"/>
                  <w:sz w:val="26"/>
                  <w:szCs w:val="26"/>
                </w:rPr>
                <w:t>omiimalil@gmail.com</w:t>
              </w:r>
            </w:hyperlink>
          </w:p>
          <w:p w:rsidR="00DD41C7" w:rsidRDefault="00DD41C7" w:rsidP="00DD41C7">
            <w:pPr>
              <w:rPr>
                <w:rFonts w:ascii="Cambria" w:hAnsi="Cambria"/>
                <w:sz w:val="24"/>
              </w:rPr>
            </w:pPr>
          </w:p>
          <w:p w:rsidR="00DD41C7" w:rsidRDefault="00DD41C7" w:rsidP="00DD41C7">
            <w:pPr>
              <w:pStyle w:val="Ttulo3"/>
              <w:rPr>
                <w:rFonts w:ascii="Cambria" w:eastAsiaTheme="minorHAnsi" w:hAnsi="Cambria" w:cstheme="minorBidi"/>
                <w:caps w:val="0"/>
                <w:sz w:val="24"/>
                <w:szCs w:val="20"/>
              </w:rPr>
            </w:pPr>
            <w:bookmarkStart w:id="0" w:name="_GoBack"/>
            <w:bookmarkEnd w:id="0"/>
          </w:p>
          <w:p w:rsidR="00DD41C7" w:rsidRDefault="00DD41C7" w:rsidP="00DD41C7">
            <w:pPr>
              <w:pStyle w:val="Ttulo3"/>
              <w:rPr>
                <w:rFonts w:ascii="Cambria" w:eastAsiaTheme="minorHAnsi" w:hAnsi="Cambria" w:cstheme="minorBidi"/>
                <w:caps w:val="0"/>
                <w:sz w:val="24"/>
                <w:szCs w:val="20"/>
              </w:rPr>
            </w:pPr>
          </w:p>
          <w:p w:rsidR="00DD41C7" w:rsidRPr="00DD10A0" w:rsidRDefault="00DD41C7" w:rsidP="00DD41C7">
            <w:pPr>
              <w:pStyle w:val="Ttulo3"/>
              <w:rPr>
                <w:u w:val="thick"/>
              </w:rPr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2D0BF3" wp14:editId="2E306A3B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457835</wp:posOffset>
                      </wp:positionV>
                      <wp:extent cx="2352675" cy="2276475"/>
                      <wp:effectExtent l="0" t="0" r="28575" b="28575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2675" cy="2276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41C7" w:rsidRPr="00985259" w:rsidRDefault="00DD41C7" w:rsidP="00DD41C7">
                                  <w:pP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985259"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• Profesional y capaz de transmitir confianza al cliente</w:t>
                                  </w:r>
                                </w:p>
                                <w:p w:rsidR="00DD41C7" w:rsidRPr="00985259" w:rsidRDefault="00DD41C7" w:rsidP="00DD41C7">
                                  <w:pP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985259"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• Aplicación de maquillaje</w:t>
                                  </w:r>
                                </w:p>
                                <w:p w:rsidR="00DD41C7" w:rsidRPr="00985259" w:rsidRDefault="00DD41C7" w:rsidP="00DD41C7">
                                  <w:pP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985259"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• Asesoramiento de clientes</w:t>
                                  </w:r>
                                </w:p>
                                <w:p w:rsidR="00DD41C7" w:rsidRPr="00985259" w:rsidRDefault="00DD41C7" w:rsidP="00DD41C7">
                                  <w:pP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985259"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• Forma de las cejas</w:t>
                                  </w:r>
                                </w:p>
                                <w:p w:rsidR="00DD41C7" w:rsidRPr="00985259" w:rsidRDefault="00DD41C7" w:rsidP="00DD41C7">
                                  <w:pP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985259"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• Personalidad amable</w:t>
                                  </w:r>
                                </w:p>
                                <w:p w:rsidR="00DD41C7" w:rsidRPr="00985259" w:rsidRDefault="00DD41C7" w:rsidP="00DD41C7">
                                  <w:pP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985259"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• Habilidades comunicativas</w:t>
                                  </w:r>
                                </w:p>
                                <w:p w:rsidR="00DD41C7" w:rsidRPr="00985259" w:rsidRDefault="00DD41C7" w:rsidP="00DD41C7">
                                  <w:pP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985259"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• Interacción con clientes</w:t>
                                  </w:r>
                                </w:p>
                                <w:p w:rsidR="00DD41C7" w:rsidRPr="00985259" w:rsidRDefault="00DD41C7" w:rsidP="00DD41C7">
                                  <w:pP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985259"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• Personalidad agradable</w:t>
                                  </w:r>
                                </w:p>
                                <w:p w:rsidR="00DD41C7" w:rsidRPr="00985259" w:rsidRDefault="00DD41C7" w:rsidP="00DD41C7">
                                  <w:pP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985259"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• Apariencia ordenada, limpia y profesional</w:t>
                                  </w:r>
                                </w:p>
                                <w:p w:rsidR="00DD41C7" w:rsidRDefault="00DD41C7" w:rsidP="00DD41C7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DD41C7" w:rsidRDefault="00DD41C7" w:rsidP="00DD41C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2D0BF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-7.3pt;margin-top:36.05pt;width:185.25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" fillcolor="white [3212]" strokecolor="white [3212]" strokeweight=".5pt">
                      <v:textbox>
                        <w:txbxContent>
                          <w:p w:rsidR="00DD41C7" w:rsidRPr="00985259" w:rsidRDefault="00DD41C7" w:rsidP="00DD41C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985259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Profesional y capaz de transmitir confianza al cliente</w:t>
                            </w:r>
                          </w:p>
                          <w:p w:rsidR="00DD41C7" w:rsidRPr="00985259" w:rsidRDefault="00DD41C7" w:rsidP="00DD41C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985259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Aplicación de maquillaje</w:t>
                            </w:r>
                          </w:p>
                          <w:p w:rsidR="00DD41C7" w:rsidRPr="00985259" w:rsidRDefault="00DD41C7" w:rsidP="00DD41C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985259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Asesoramiento de clientes</w:t>
                            </w:r>
                          </w:p>
                          <w:p w:rsidR="00DD41C7" w:rsidRPr="00985259" w:rsidRDefault="00DD41C7" w:rsidP="00DD41C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985259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Forma de las cejas</w:t>
                            </w:r>
                          </w:p>
                          <w:p w:rsidR="00DD41C7" w:rsidRPr="00985259" w:rsidRDefault="00DD41C7" w:rsidP="00DD41C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985259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Personalidad amable</w:t>
                            </w:r>
                          </w:p>
                          <w:p w:rsidR="00DD41C7" w:rsidRPr="00985259" w:rsidRDefault="00DD41C7" w:rsidP="00DD41C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985259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Habilidades comunicativas</w:t>
                            </w:r>
                          </w:p>
                          <w:p w:rsidR="00DD41C7" w:rsidRPr="00985259" w:rsidRDefault="00DD41C7" w:rsidP="00DD41C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985259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Interacción con clientes</w:t>
                            </w:r>
                          </w:p>
                          <w:p w:rsidR="00DD41C7" w:rsidRPr="00985259" w:rsidRDefault="00DD41C7" w:rsidP="00DD41C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985259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Personalidad agradable</w:t>
                            </w:r>
                          </w:p>
                          <w:p w:rsidR="00DD41C7" w:rsidRPr="00985259" w:rsidRDefault="00DD41C7" w:rsidP="00DD41C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985259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Apariencia ordenada, limpia y profesional</w:t>
                            </w:r>
                          </w:p>
                          <w:p w:rsidR="00DD41C7" w:rsidRDefault="00DD41C7" w:rsidP="00DD41C7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DD41C7" w:rsidRDefault="00DD41C7" w:rsidP="00DD41C7"/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rPr>
                  <w:u w:val="thick"/>
                </w:rPr>
                <w:alias w:val="Aptitudes:"/>
                <w:tag w:val="Aptitudes:"/>
                <w:id w:val="1679686653"/>
                <w:placeholder>
                  <w:docPart w:val="883ABC5EFF5F4B04B21E6351127F167D"/>
                </w:placeholder>
                <w:temporary/>
                <w:showingPlcHdr/>
                <w15:appearance w15:val="hidden"/>
              </w:sdtPr>
              <w:sdtEndPr/>
              <w:sdtContent>
                <w:r w:rsidRPr="00DD10A0">
                  <w:rPr>
                    <w:u w:val="thick"/>
                    <w:lang w:bidi="es-ES"/>
                  </w:rPr>
                  <w:t>Aptitudes</w:t>
                </w:r>
              </w:sdtContent>
            </w:sdt>
            <w:r w:rsidR="00DD10A0" w:rsidRPr="00DD10A0">
              <w:rPr>
                <w:u w:val="thick"/>
              </w:rPr>
              <w:t xml:space="preserve">                    </w:t>
            </w:r>
          </w:p>
        </w:tc>
        <w:tc>
          <w:tcPr>
            <w:tcW w:w="6519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pPr w:leftFromText="141" w:rightFromText="141" w:vertAnchor="page" w:horzAnchor="margin" w:tblpY="1"/>
              <w:tblOverlap w:val="never"/>
              <w:tblW w:w="70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7038"/>
            </w:tblGrid>
            <w:tr w:rsidR="00DD41C7" w:rsidRPr="00333CD3" w:rsidTr="00A45F68">
              <w:trPr>
                <w:trHeight w:hRule="exact" w:val="2896"/>
              </w:trPr>
              <w:tc>
                <w:tcPr>
                  <w:tcW w:w="7038" w:type="dxa"/>
                  <w:vAlign w:val="center"/>
                </w:tcPr>
                <w:p w:rsidR="00DD41C7" w:rsidRPr="00DD10A0" w:rsidRDefault="00DD41C7" w:rsidP="00DD41C7">
                  <w:pPr>
                    <w:pStyle w:val="Ttulo3"/>
                    <w:outlineLvl w:val="2"/>
                    <w:rPr>
                      <w:sz w:val="36"/>
                      <w:u w:val="thick"/>
                    </w:rPr>
                  </w:pPr>
                  <w:r w:rsidRPr="00DD10A0">
                    <w:rPr>
                      <w:noProof/>
                      <w:u w:val="thick"/>
                      <w:lang w:val="es-CL" w:eastAsia="es-C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2682424" wp14:editId="403F303A">
                            <wp:simplePos x="0" y="0"/>
                            <wp:positionH relativeFrom="column">
                              <wp:posOffset>-6985</wp:posOffset>
                            </wp:positionH>
                            <wp:positionV relativeFrom="paragraph">
                              <wp:posOffset>514985</wp:posOffset>
                            </wp:positionV>
                            <wp:extent cx="4305300" cy="2019300"/>
                            <wp:effectExtent l="0" t="0" r="19050" b="19050"/>
                            <wp:wrapSquare wrapText="bothSides"/>
                            <wp:docPr id="1" name="Cuadro de text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305300" cy="201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DD41C7" w:rsidRDefault="00DD41C7" w:rsidP="00DD41C7">
                                        <w:pPr>
                                          <w:pStyle w:val="Default"/>
                                        </w:pPr>
                                      </w:p>
                                      <w:tbl>
                                        <w:tblPr>
                                          <w:tblW w:w="0" w:type="auto"/>
                                          <w:tblInd w:w="-108" w:type="dxa"/>
                                          <w:tbl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blBorders>
                                          <w:tblLayout w:type="fixed"/>
                                          <w:tblLook w:val="0000" w:firstRow="0" w:lastRow="0" w:firstColumn="0" w:lastColumn="0" w:noHBand="0" w:noVBand="0"/>
                                        </w:tblPr>
                                        <w:tblGrid>
                                          <w:gridCol w:w="6592"/>
                                        </w:tblGrid>
                                        <w:tr w:rsidR="00DD41C7">
                                          <w:trPr>
                                            <w:trHeight w:val="884"/>
                                          </w:trPr>
                                          <w:tc>
                                            <w:tcPr>
                                              <w:tcW w:w="6592" w:type="dxa"/>
                                            </w:tcPr>
                                            <w:p w:rsidR="00DD41C7" w:rsidRPr="00985259" w:rsidRDefault="00DD41C7" w:rsidP="00DD41C7">
                                              <w:pPr>
                                                <w:pStyle w:val="Default"/>
                                                <w:rPr>
                                                  <w:rFonts w:ascii="Arial" w:hAnsi="Arial" w:cs="Arial"/>
                                                  <w:sz w:val="26"/>
                                                  <w:szCs w:val="26"/>
                                                </w:rPr>
                                              </w:pPr>
                                              <w:r w:rsidRPr="00985259">
                                                <w:rPr>
                                                  <w:rFonts w:ascii="Arial" w:hAnsi="Arial" w:cs="Arial"/>
                                                  <w:sz w:val="26"/>
                                                  <w:szCs w:val="26"/>
                                                </w:rPr>
                                                <w:t xml:space="preserve">Manejo experiencias con el público siendo bastante perseverante y persuasiva al momento de trabajar con clientes, puedo envolver a la gente de manera agradable y grata al momento de socializar, mi perfeccionismo hace que todas las cosas en las que esté involucrada se ejecuten de forma excelente dando siempre mi 100% en situaciones laborales y estoy disponible a todo servicio y aspecto en el que se requiera mi ayuda. 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:rsidR="00DD41C7" w:rsidRPr="00937630" w:rsidRDefault="00DD41C7" w:rsidP="00DD41C7">
                                        <w:pPr>
                                          <w:pStyle w:val="Ttulo2"/>
                                        </w:pPr>
                                        <w:r w:rsidRPr="000F6278">
                                          <w:rPr>
                                            <w:rFonts w:ascii="Arial" w:hAnsi="Arial" w:cs="Arial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2682424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Cuadro de texto 1" o:spid="_x0000_s1027" type="#_x0000_t202" style="position:absolute;margin-left:-.55pt;margin-top:40.55pt;width:339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" filled="f" strokecolor="white [3212]" strokeweight=".5pt">
                            <v:textbox>
                              <w:txbxContent>
                                <w:p w:rsidR="00DD41C7" w:rsidRDefault="00DD41C7" w:rsidP="00DD41C7">
                                  <w:pPr>
                                    <w:pStyle w:val="Default"/>
                                  </w:pPr>
                                </w:p>
                                <w:tbl>
                                  <w:tblPr>
                                    <w:tblW w:w="0" w:type="auto"/>
                                    <w:tblInd w:w="-108" w:type="dxa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6592"/>
                                  </w:tblGrid>
                                  <w:tr w:rsidR="00DD41C7">
                                    <w:trPr>
                                      <w:trHeight w:val="884"/>
                                    </w:trPr>
                                    <w:tc>
                                      <w:tcPr>
                                        <w:tcW w:w="6592" w:type="dxa"/>
                                      </w:tcPr>
                                      <w:p w:rsidR="00DD41C7" w:rsidRPr="00985259" w:rsidRDefault="00DD41C7" w:rsidP="00DD41C7">
                                        <w:pPr>
                                          <w:pStyle w:val="Default"/>
                                          <w:rPr>
                                            <w:rFonts w:ascii="Arial" w:hAnsi="Arial" w:cs="Arial"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985259">
                                          <w:rPr>
                                            <w:rFonts w:ascii="Arial" w:hAnsi="Arial" w:cs="Arial"/>
                                            <w:sz w:val="26"/>
                                            <w:szCs w:val="26"/>
                                          </w:rPr>
                                          <w:t xml:space="preserve">Manejo experiencias con el público siendo bastante perseverante y persuasiva al momento de trabajar con clientes, puedo envolver a la gente de manera agradable y grata al momento de socializar, mi perfeccionismo hace que todas las cosas en las que esté involucrada se ejecuten de forma excelente dando siempre mi 100% en situaciones laborales y estoy disponible a todo servicio y aspecto en el que se requiera mi ayuda. </w:t>
                                        </w:r>
                                      </w:p>
                                    </w:tc>
                                  </w:tr>
                                </w:tbl>
                                <w:p w:rsidR="00DD41C7" w:rsidRPr="00937630" w:rsidRDefault="00DD41C7" w:rsidP="00DD41C7">
                                  <w:pPr>
                                    <w:pStyle w:val="Ttulo2"/>
                                  </w:pPr>
                                  <w:r w:rsidRPr="000F6278">
                                    <w:rPr>
                                      <w:rFonts w:ascii="Arial" w:hAnsi="Arial" w:cs="Arial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DD10A0">
                    <w:rPr>
                      <w:sz w:val="52"/>
                      <w:u w:val="thick"/>
                    </w:rPr>
                    <w:t>OMILEN</w:t>
                  </w:r>
                  <w:r w:rsidRPr="00DD10A0">
                    <w:rPr>
                      <w:sz w:val="36"/>
                      <w:u w:val="thick"/>
                    </w:rPr>
                    <w:t xml:space="preserve"> </w:t>
                  </w:r>
                  <w:r w:rsidRPr="00DD10A0">
                    <w:rPr>
                      <w:sz w:val="52"/>
                      <w:u w:val="thick"/>
                    </w:rPr>
                    <w:t>SANTANDER MALIL</w:t>
                  </w:r>
                </w:p>
                <w:p w:rsidR="00DD41C7" w:rsidRPr="00333CD3" w:rsidRDefault="001E4B13" w:rsidP="00DD41C7">
                  <w:pPr>
                    <w:pStyle w:val="Ttulo2"/>
                    <w:jc w:val="left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83681269"/>
                      <w:placeholder>
                        <w:docPart w:val="53BB802E4F6740CE9B22EA20DB053FD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D41C7">
                        <w:br/>
                      </w:r>
                    </w:sdtContent>
                  </w:sdt>
                </w:p>
              </w:tc>
            </w:tr>
          </w:tbl>
          <w:p w:rsidR="00DD41C7" w:rsidRPr="00333CD3" w:rsidRDefault="001E4B13" w:rsidP="00DD41C7">
            <w:pPr>
              <w:pStyle w:val="Ttulo3"/>
              <w:tabs>
                <w:tab w:val="center" w:pos="3251"/>
              </w:tabs>
            </w:pPr>
            <w:sdt>
              <w:sdtPr>
                <w:alias w:val="Experiencia:"/>
                <w:tag w:val="Experiencia:"/>
                <w:id w:val="1217937480"/>
                <w:placeholder>
                  <w:docPart w:val="35E11E4B8A564325B629CC74BB20BDCC"/>
                </w:placeholder>
                <w:temporary/>
                <w:showingPlcHdr/>
                <w15:appearance w15:val="hidden"/>
              </w:sdtPr>
              <w:sdtEndPr/>
              <w:sdtContent>
                <w:r w:rsidR="00DD41C7" w:rsidRPr="00DD10A0">
                  <w:rPr>
                    <w:u w:val="thick"/>
                    <w:lang w:bidi="es-ES"/>
                  </w:rPr>
                  <w:t>Experiencia</w:t>
                </w:r>
              </w:sdtContent>
            </w:sdt>
            <w:r w:rsidR="00DD41C7">
              <w:tab/>
            </w:r>
          </w:p>
          <w:p w:rsidR="00DD41C7" w:rsidRDefault="00DD41C7" w:rsidP="00DD41C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383"/>
            </w:tblGrid>
            <w:tr w:rsidR="00DD41C7" w:rsidTr="00A45F68">
              <w:trPr>
                <w:trHeight w:val="2390"/>
              </w:trPr>
              <w:tc>
                <w:tcPr>
                  <w:tcW w:w="6383" w:type="dxa"/>
                </w:tcPr>
                <w:p w:rsidR="00DD41C7" w:rsidRPr="00985259" w:rsidRDefault="00DD41C7" w:rsidP="00DD10A0">
                  <w:pPr>
                    <w:pStyle w:val="Default"/>
                    <w:framePr w:hSpace="141" w:wrap="around" w:vAnchor="page" w:hAnchor="margin" w:xAlign="center" w:y="631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985259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Vendedora • </w:t>
                  </w:r>
                  <w:r w:rsidRPr="00985259">
                    <w:rPr>
                      <w:rFonts w:ascii="Arial" w:hAnsi="Arial" w:cs="Arial"/>
                      <w:i/>
                      <w:iCs/>
                      <w:sz w:val="26"/>
                      <w:szCs w:val="26"/>
                    </w:rPr>
                    <w:t xml:space="preserve">Negocio familiar: </w:t>
                  </w:r>
                </w:p>
                <w:p w:rsidR="00DD41C7" w:rsidRPr="00985259" w:rsidRDefault="00985259" w:rsidP="00DD10A0">
                  <w:pPr>
                    <w:pStyle w:val="Default"/>
                    <w:framePr w:hSpace="141" w:wrap="around" w:vAnchor="page" w:hAnchor="margin" w:xAlign="center" w:y="631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Atiendo</w:t>
                  </w:r>
                  <w:r w:rsidR="00DD41C7" w:rsidRPr="00985259">
                    <w:rPr>
                      <w:rFonts w:ascii="Arial" w:hAnsi="Arial" w:cs="Arial"/>
                      <w:sz w:val="26"/>
                      <w:szCs w:val="26"/>
                    </w:rPr>
                    <w:t xml:space="preserve"> a los cl</w:t>
                  </w:r>
                  <w:r>
                    <w:rPr>
                      <w:rFonts w:ascii="Arial" w:hAnsi="Arial" w:cs="Arial"/>
                      <w:sz w:val="26"/>
                      <w:szCs w:val="26"/>
                    </w:rPr>
                    <w:t xml:space="preserve">ientes de forma gentil y </w:t>
                  </w:r>
                  <w:r w:rsidR="00DD41C7" w:rsidRPr="00985259">
                    <w:rPr>
                      <w:rFonts w:ascii="Arial" w:hAnsi="Arial" w:cs="Arial"/>
                      <w:sz w:val="26"/>
                      <w:szCs w:val="26"/>
                    </w:rPr>
                    <w:t xml:space="preserve">sin ningún tipo de inconveniente y queden satisfechos con su atención. </w:t>
                  </w:r>
                </w:p>
                <w:p w:rsidR="00DD41C7" w:rsidRPr="00985259" w:rsidRDefault="00DD41C7" w:rsidP="00DD10A0">
                  <w:pPr>
                    <w:pStyle w:val="Default"/>
                    <w:framePr w:hSpace="141" w:wrap="around" w:vAnchor="page" w:hAnchor="margin" w:xAlign="center" w:y="631"/>
                    <w:rPr>
                      <w:rFonts w:ascii="Arial" w:hAnsi="Arial" w:cs="Arial"/>
                      <w:sz w:val="26"/>
                      <w:szCs w:val="26"/>
                    </w:rPr>
                  </w:pPr>
                </w:p>
                <w:p w:rsidR="00DD41C7" w:rsidRPr="00985259" w:rsidRDefault="00DD41C7" w:rsidP="00DD10A0">
                  <w:pPr>
                    <w:pStyle w:val="Default"/>
                    <w:framePr w:hSpace="141" w:wrap="around" w:vAnchor="page" w:hAnchor="margin" w:xAlign="center" w:y="631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985259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Estilista • </w:t>
                  </w:r>
                  <w:r w:rsidRPr="00985259">
                    <w:rPr>
                      <w:rFonts w:ascii="Arial" w:hAnsi="Arial" w:cs="Arial"/>
                      <w:i/>
                      <w:iCs/>
                      <w:sz w:val="26"/>
                      <w:szCs w:val="26"/>
                    </w:rPr>
                    <w:t>Independiente</w:t>
                  </w:r>
                  <w:r w:rsidRPr="00985259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: </w:t>
                  </w:r>
                </w:p>
                <w:p w:rsidR="00DD41C7" w:rsidRPr="00985259" w:rsidRDefault="00DD41C7" w:rsidP="00DD10A0">
                  <w:pPr>
                    <w:pStyle w:val="Default"/>
                    <w:framePr w:hSpace="141" w:wrap="around" w:vAnchor="page" w:hAnchor="margin" w:xAlign="center" w:y="631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985259">
                    <w:rPr>
                      <w:rFonts w:ascii="Arial" w:hAnsi="Arial" w:cs="Arial"/>
                      <w:sz w:val="26"/>
                      <w:szCs w:val="26"/>
                    </w:rPr>
                    <w:t>Suelo cortar el cabello de manera independiente a familiares o amigos para la creación de una imagen que los ayude a sacar el máximo provecho de su aspecto</w:t>
                  </w:r>
                  <w:r w:rsidR="00985259">
                    <w:rPr>
                      <w:rFonts w:ascii="Arial" w:hAnsi="Arial" w:cs="Arial"/>
                      <w:sz w:val="26"/>
                      <w:szCs w:val="26"/>
                    </w:rPr>
                    <w:t>.</w:t>
                  </w:r>
                  <w:r w:rsidRPr="00985259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</w:p>
                <w:p w:rsidR="00DD41C7" w:rsidRPr="00985259" w:rsidRDefault="00DD41C7" w:rsidP="00DD10A0">
                  <w:pPr>
                    <w:pStyle w:val="Default"/>
                    <w:framePr w:hSpace="141" w:wrap="around" w:vAnchor="page" w:hAnchor="margin" w:xAlign="center" w:y="631"/>
                    <w:rPr>
                      <w:rFonts w:ascii="Arial" w:hAnsi="Arial" w:cs="Arial"/>
                      <w:sz w:val="26"/>
                      <w:szCs w:val="26"/>
                    </w:rPr>
                  </w:pPr>
                </w:p>
                <w:p w:rsidR="00DD41C7" w:rsidRPr="00985259" w:rsidRDefault="00DD41C7" w:rsidP="00DD10A0">
                  <w:pPr>
                    <w:pStyle w:val="Default"/>
                    <w:framePr w:hSpace="141" w:wrap="around" w:vAnchor="page" w:hAnchor="margin" w:xAlign="center" w:y="631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985259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Maquilladora • </w:t>
                  </w:r>
                  <w:r w:rsidRPr="00985259">
                    <w:rPr>
                      <w:rFonts w:ascii="Arial" w:hAnsi="Arial" w:cs="Arial"/>
                      <w:i/>
                      <w:iCs/>
                      <w:sz w:val="26"/>
                      <w:szCs w:val="26"/>
                    </w:rPr>
                    <w:t>Independiente</w:t>
                  </w:r>
                  <w:r w:rsidRPr="00985259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: </w:t>
                  </w:r>
                </w:p>
                <w:p w:rsidR="00DD41C7" w:rsidRPr="00985259" w:rsidRDefault="00DD41C7" w:rsidP="00DD10A0">
                  <w:pPr>
                    <w:pStyle w:val="Default"/>
                    <w:framePr w:hSpace="141" w:wrap="around" w:vAnchor="page" w:hAnchor="margin" w:xAlign="center" w:y="631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985259">
                    <w:rPr>
                      <w:rFonts w:ascii="Arial" w:hAnsi="Arial" w:cs="Arial"/>
                      <w:sz w:val="26"/>
                      <w:szCs w:val="26"/>
                    </w:rPr>
                    <w:t>De forma independiente ma</w:t>
                  </w:r>
                  <w:r w:rsidR="00985259">
                    <w:rPr>
                      <w:rFonts w:ascii="Arial" w:hAnsi="Arial" w:cs="Arial"/>
                      <w:sz w:val="26"/>
                      <w:szCs w:val="26"/>
                    </w:rPr>
                    <w:t>quillo y arreglo a las personas.</w:t>
                  </w:r>
                </w:p>
                <w:p w:rsidR="00DD41C7" w:rsidRPr="00985259" w:rsidRDefault="00DD41C7" w:rsidP="00DD10A0">
                  <w:pPr>
                    <w:pStyle w:val="Default"/>
                    <w:framePr w:hSpace="141" w:wrap="around" w:vAnchor="page" w:hAnchor="margin" w:xAlign="center" w:y="631"/>
                    <w:rPr>
                      <w:rFonts w:ascii="Arial" w:hAnsi="Arial" w:cs="Arial"/>
                      <w:sz w:val="26"/>
                      <w:szCs w:val="26"/>
                    </w:rPr>
                  </w:pPr>
                </w:p>
                <w:p w:rsidR="00DD41C7" w:rsidRPr="00985259" w:rsidRDefault="00DD41C7" w:rsidP="00DD10A0">
                  <w:pPr>
                    <w:pStyle w:val="Default"/>
                    <w:framePr w:hSpace="141" w:wrap="around" w:vAnchor="page" w:hAnchor="margin" w:xAlign="center" w:y="631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985259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Esteticista • </w:t>
                  </w:r>
                  <w:r w:rsidRPr="00985259">
                    <w:rPr>
                      <w:rFonts w:ascii="Arial" w:hAnsi="Arial" w:cs="Arial"/>
                      <w:i/>
                      <w:iCs/>
                      <w:sz w:val="26"/>
                      <w:szCs w:val="26"/>
                    </w:rPr>
                    <w:t>Independiente</w:t>
                  </w:r>
                  <w:r w:rsidRPr="00985259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: </w:t>
                  </w:r>
                </w:p>
                <w:p w:rsidR="00DD41C7" w:rsidRDefault="00DD41C7" w:rsidP="00DD10A0">
                  <w:pPr>
                    <w:pStyle w:val="Default"/>
                    <w:framePr w:hSpace="141" w:wrap="around" w:vAnchor="page" w:hAnchor="margin" w:xAlign="center" w:y="631"/>
                    <w:rPr>
                      <w:sz w:val="23"/>
                      <w:szCs w:val="23"/>
                    </w:rPr>
                  </w:pPr>
                  <w:r w:rsidRPr="00985259">
                    <w:rPr>
                      <w:rFonts w:ascii="Arial" w:hAnsi="Arial" w:cs="Arial"/>
                      <w:sz w:val="26"/>
                      <w:szCs w:val="26"/>
                    </w:rPr>
                    <w:t>Depilación con cera en zona facial</w:t>
                  </w:r>
                  <w:r w:rsidR="00985259">
                    <w:rPr>
                      <w:rFonts w:ascii="Arial" w:hAnsi="Arial" w:cs="Arial"/>
                      <w:sz w:val="26"/>
                      <w:szCs w:val="26"/>
                    </w:rPr>
                    <w:t>.</w:t>
                  </w:r>
                  <w:r w:rsidRPr="000F6278">
                    <w:rPr>
                      <w:rFonts w:ascii="Arial" w:hAnsi="Arial" w:cs="Arial"/>
                      <w:szCs w:val="23"/>
                    </w:rPr>
                    <w:t xml:space="preserve"> </w:t>
                  </w:r>
                </w:p>
              </w:tc>
            </w:tr>
          </w:tbl>
          <w:p w:rsidR="00DD41C7" w:rsidRPr="00333CD3" w:rsidRDefault="00DD41C7" w:rsidP="00DD41C7"/>
          <w:p w:rsidR="00DD41C7" w:rsidRPr="00333CD3" w:rsidRDefault="001E4B13" w:rsidP="00DD41C7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C128263E3786423EA184AFF4058B596E"/>
                </w:placeholder>
                <w:temporary/>
                <w:showingPlcHdr/>
                <w15:appearance w15:val="hidden"/>
              </w:sdtPr>
              <w:sdtEndPr/>
              <w:sdtContent>
                <w:r w:rsidR="00DD41C7" w:rsidRPr="00DD10A0">
                  <w:rPr>
                    <w:u w:val="thick"/>
                    <w:lang w:bidi="es-ES"/>
                  </w:rPr>
                  <w:t>Educación</w:t>
                </w:r>
              </w:sdtContent>
            </w:sdt>
          </w:p>
          <w:p w:rsidR="00DD41C7" w:rsidRPr="00985259" w:rsidRDefault="00DD41C7" w:rsidP="00DD41C7">
            <w:pPr>
              <w:pStyle w:val="Default"/>
              <w:rPr>
                <w:rFonts w:ascii="Arial" w:hAnsi="Arial" w:cs="Arial"/>
                <w:sz w:val="26"/>
                <w:szCs w:val="26"/>
              </w:rPr>
            </w:pPr>
            <w:r w:rsidRPr="00985259">
              <w:rPr>
                <w:rFonts w:ascii="Arial" w:hAnsi="Arial" w:cs="Arial"/>
                <w:b/>
                <w:bCs/>
                <w:sz w:val="26"/>
                <w:szCs w:val="26"/>
              </w:rPr>
              <w:t>Colegio San Gregorio d</w:t>
            </w:r>
            <w:r w:rsidR="00985259">
              <w:rPr>
                <w:rFonts w:ascii="Arial" w:hAnsi="Arial" w:cs="Arial"/>
                <w:b/>
                <w:bCs/>
                <w:sz w:val="26"/>
                <w:szCs w:val="26"/>
              </w:rPr>
              <w:t>e la Salle, Santiago, La Granja</w:t>
            </w:r>
            <w:r w:rsidR="00985259">
              <w:rPr>
                <w:rFonts w:ascii="Arial" w:hAnsi="Arial" w:cs="Arial"/>
                <w:sz w:val="26"/>
                <w:szCs w:val="26"/>
              </w:rPr>
              <w:t xml:space="preserve">: </w:t>
            </w:r>
            <w:r w:rsidRPr="00985259">
              <w:rPr>
                <w:rFonts w:ascii="Arial" w:hAnsi="Arial" w:cs="Arial"/>
                <w:sz w:val="26"/>
                <w:szCs w:val="26"/>
              </w:rPr>
              <w:t xml:space="preserve">Estudiante, finalizando grados superiores </w:t>
            </w:r>
          </w:p>
        </w:tc>
      </w:tr>
    </w:tbl>
    <w:p w:rsidR="00C660E5" w:rsidRDefault="00C660E5" w:rsidP="00E22E87">
      <w:pPr>
        <w:pStyle w:val="Sinespaciado"/>
      </w:pPr>
    </w:p>
    <w:sectPr w:rsidR="00C660E5" w:rsidSect="000B628A">
      <w:footerReference w:type="default" r:id="rId8"/>
      <w:footerReference w:type="first" r:id="rId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B13" w:rsidRDefault="001E4B13" w:rsidP="00713050">
      <w:pPr>
        <w:spacing w:line="240" w:lineRule="auto"/>
      </w:pPr>
      <w:r>
        <w:separator/>
      </w:r>
    </w:p>
  </w:endnote>
  <w:endnote w:type="continuationSeparator" w:id="0">
    <w:p w:rsidR="001E4B13" w:rsidRDefault="001E4B1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</w:pPr>
          <w:r w:rsidRPr="00CA3DF1">
            <w:rPr>
              <w:noProof/>
              <w:lang w:val="es-CL" w:eastAsia="es-CL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9C45AB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JR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tlDi&#10;UV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a libre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CL" w:eastAsia="es-CL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6D0C65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7txIAACx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eRTL7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CL" w:eastAsia="es-CL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27F2798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QB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4jJzS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CL" w:eastAsia="es-CL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AEB505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he3QdKz4xwEnKkuiYOOcxBw9TrOgTxBOk5CwBPtOQny9O05DbKf3HssiGur5zzITnzPaZAXfs95&#10;kCOMntMg70o950EOf3pOg7xl9pyGQGyWcxrkDV3lnIdQ6MiJCBw4mBlsqsuBrco5F4ETEb4kEyhG&#10;3SrnbARObJVzPpTk8Kic8xHwKKAiGx+PV5BJmjMgw84lRdZfDjYrgncZEmOUyaIkyXE8UZqKUiRI&#10;YX10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6f16mmVoV79ib4Dr3E4k2vp3maPqH5SQS3b&#10;2Tf0yf34eftx1Jgz+Zjkzmr76aI3HngB7A9BoPvYvR6N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Eh3Of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F6327A7E3389411F8441B8E75F6BB876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placeholder>
              <w:docPart w:val="BE081410F425458BAC6DA6F26F0752E2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7A4F1B" w:rsidP="00811117">
              <w:pPr>
                <w:pStyle w:val="Piedepgina"/>
              </w:pPr>
              <w:r w:rsidRPr="007A4F1B"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placeholder>
              <w:docPart w:val="B37B1D7EC96842C8B13E61D66B93471E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placeholder>
              <w:docPart w:val="F27D5EE5D5D34F5AB538EE90E9575DC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8525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980" w:rsidRDefault="00217980" w:rsidP="000F627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B13" w:rsidRDefault="001E4B13" w:rsidP="00713050">
      <w:pPr>
        <w:spacing w:line="240" w:lineRule="auto"/>
      </w:pPr>
      <w:r>
        <w:separator/>
      </w:r>
    </w:p>
  </w:footnote>
  <w:footnote w:type="continuationSeparator" w:id="0">
    <w:p w:rsidR="001E4B13" w:rsidRDefault="001E4B13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A863"/>
    <w:multiLevelType w:val="hybridMultilevel"/>
    <w:tmpl w:val="6754361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55"/>
    <w:rsid w:val="00091382"/>
    <w:rsid w:val="000B0619"/>
    <w:rsid w:val="000B61CA"/>
    <w:rsid w:val="000B628A"/>
    <w:rsid w:val="000F6278"/>
    <w:rsid w:val="000F7610"/>
    <w:rsid w:val="00114ED7"/>
    <w:rsid w:val="00140B0E"/>
    <w:rsid w:val="00163EBE"/>
    <w:rsid w:val="001A21CE"/>
    <w:rsid w:val="001A5CA9"/>
    <w:rsid w:val="001B2AC1"/>
    <w:rsid w:val="001B403A"/>
    <w:rsid w:val="001E4B13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6FCF"/>
    <w:rsid w:val="004077FB"/>
    <w:rsid w:val="00424DD9"/>
    <w:rsid w:val="0046104A"/>
    <w:rsid w:val="004717C5"/>
    <w:rsid w:val="0050644A"/>
    <w:rsid w:val="00523479"/>
    <w:rsid w:val="00543DB7"/>
    <w:rsid w:val="005729B0"/>
    <w:rsid w:val="00641630"/>
    <w:rsid w:val="00684488"/>
    <w:rsid w:val="00690C71"/>
    <w:rsid w:val="006A3CE7"/>
    <w:rsid w:val="006C4C50"/>
    <w:rsid w:val="006D76B1"/>
    <w:rsid w:val="00713050"/>
    <w:rsid w:val="00741125"/>
    <w:rsid w:val="00746F7F"/>
    <w:rsid w:val="007569C1"/>
    <w:rsid w:val="00763832"/>
    <w:rsid w:val="007A4F1B"/>
    <w:rsid w:val="007D2696"/>
    <w:rsid w:val="00811117"/>
    <w:rsid w:val="00841146"/>
    <w:rsid w:val="0088504C"/>
    <w:rsid w:val="0089382B"/>
    <w:rsid w:val="008A1907"/>
    <w:rsid w:val="008C6BCA"/>
    <w:rsid w:val="008C7B50"/>
    <w:rsid w:val="00985259"/>
    <w:rsid w:val="009B3C40"/>
    <w:rsid w:val="009F7A1E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660E5"/>
    <w:rsid w:val="00C7741E"/>
    <w:rsid w:val="00C875AB"/>
    <w:rsid w:val="00CA3DF1"/>
    <w:rsid w:val="00CA4581"/>
    <w:rsid w:val="00CE18D5"/>
    <w:rsid w:val="00D04109"/>
    <w:rsid w:val="00D414F5"/>
    <w:rsid w:val="00D75706"/>
    <w:rsid w:val="00DC2253"/>
    <w:rsid w:val="00DD10A0"/>
    <w:rsid w:val="00DD41C7"/>
    <w:rsid w:val="00DD6416"/>
    <w:rsid w:val="00DF4E0A"/>
    <w:rsid w:val="00E02DCD"/>
    <w:rsid w:val="00E12C60"/>
    <w:rsid w:val="00E22E87"/>
    <w:rsid w:val="00E44455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4E5A98-66F2-4659-BDB7-56D7AC21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Prrafodelista">
    <w:name w:val="List Paragraph"/>
    <w:basedOn w:val="Normal"/>
    <w:uiPriority w:val="34"/>
    <w:unhideWhenUsed/>
    <w:qFormat/>
    <w:rsid w:val="00E44455"/>
    <w:pPr>
      <w:ind w:left="720"/>
      <w:contextualSpacing/>
    </w:pPr>
  </w:style>
  <w:style w:type="paragraph" w:customStyle="1" w:styleId="Default">
    <w:name w:val="Default"/>
    <w:rsid w:val="00E44455"/>
    <w:pPr>
      <w:autoSpaceDE w:val="0"/>
      <w:autoSpaceDN w:val="0"/>
      <w:adjustRightInd w:val="0"/>
      <w:spacing w:line="240" w:lineRule="auto"/>
    </w:pPr>
    <w:rPr>
      <w:rFonts w:ascii="Cambria" w:hAnsi="Cambria" w:cs="Cambria"/>
      <w:color w:val="000000"/>
      <w:sz w:val="24"/>
      <w:szCs w:val="24"/>
      <w:lang w:val="es-CL"/>
    </w:rPr>
  </w:style>
  <w:style w:type="character" w:styleId="Hipervnculo">
    <w:name w:val="Hyperlink"/>
    <w:basedOn w:val="Fuentedeprrafopredeter"/>
    <w:uiPriority w:val="99"/>
    <w:unhideWhenUsed/>
    <w:rsid w:val="003D6FC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0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0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omiimali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ilen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27A7E3389411F8441B8E75F6BB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AA95A-F9CD-4FAD-A5CD-4DDB8DF13CA1}"/>
      </w:docPartPr>
      <w:docPartBody>
        <w:p w:rsidR="005C3FFB" w:rsidRDefault="00A95B19">
          <w:pPr>
            <w:pStyle w:val="F6327A7E3389411F8441B8E75F6BB876"/>
          </w:pPr>
          <w:r w:rsidRPr="00333CD3">
            <w:rPr>
              <w:lang w:bidi="es-ES"/>
            </w:rPr>
            <w:t>Centro educativo</w:t>
          </w:r>
        </w:p>
      </w:docPartBody>
    </w:docPart>
    <w:docPart>
      <w:docPartPr>
        <w:name w:val="BE081410F425458BAC6DA6F26F075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F5099-66A7-4068-A927-9B06F3B35ED0}"/>
      </w:docPartPr>
      <w:docPartBody>
        <w:p w:rsidR="005C3FFB" w:rsidRDefault="00A95B19">
          <w:pPr>
            <w:pStyle w:val="BE081410F425458BAC6DA6F26F0752E2"/>
          </w:pPr>
          <w:r w:rsidRPr="00333CD3">
            <w:rPr>
              <w:lang w:bidi="es-ES"/>
            </w:rPr>
            <w:t>Experiencia de voluntariado o liderazgo</w:t>
          </w:r>
        </w:p>
      </w:docPartBody>
    </w:docPart>
    <w:docPart>
      <w:docPartPr>
        <w:name w:val="B37B1D7EC96842C8B13E61D66B934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A4860-55C2-4341-AAF5-85D432A1DCD0}"/>
      </w:docPartPr>
      <w:docPartBody>
        <w:p w:rsidR="005C3FFB" w:rsidRDefault="000705F5" w:rsidP="000705F5">
          <w:pPr>
            <w:pStyle w:val="B37B1D7EC96842C8B13E61D66B93471E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F27D5EE5D5D34F5AB538EE90E9575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E7B2D-01B1-4925-A511-FFC145E1C5C8}"/>
      </w:docPartPr>
      <w:docPartBody>
        <w:p w:rsidR="005C3FFB" w:rsidRDefault="000705F5" w:rsidP="000705F5">
          <w:pPr>
            <w:pStyle w:val="F27D5EE5D5D34F5AB538EE90E9575DC0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883ABC5EFF5F4B04B21E6351127F1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A46B2-D3C4-4CB9-B466-1870797D16E4}"/>
      </w:docPartPr>
      <w:docPartBody>
        <w:p w:rsidR="005C3FFB" w:rsidRDefault="000705F5" w:rsidP="000705F5">
          <w:pPr>
            <w:pStyle w:val="883ABC5EFF5F4B04B21E6351127F167D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53BB802E4F6740CE9B22EA20DB053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13662-635D-4539-BC87-0E0194998AB2}"/>
      </w:docPartPr>
      <w:docPartBody>
        <w:p w:rsidR="005C3FFB" w:rsidRDefault="000705F5" w:rsidP="000705F5">
          <w:pPr>
            <w:pStyle w:val="53BB802E4F6740CE9B22EA20DB053FDA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35E11E4B8A564325B629CC74BB20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210E8-5EC7-420F-82D4-667DFE6C9B78}"/>
      </w:docPartPr>
      <w:docPartBody>
        <w:p w:rsidR="005C3FFB" w:rsidRDefault="000705F5" w:rsidP="000705F5">
          <w:pPr>
            <w:pStyle w:val="35E11E4B8A564325B629CC74BB20BDCC"/>
          </w:pPr>
          <w:r w:rsidRPr="00333CD3">
            <w:rPr>
              <w:lang w:bidi="es-ES"/>
            </w:rPr>
            <w:t>Experiencia</w:t>
          </w:r>
        </w:p>
      </w:docPartBody>
    </w:docPart>
    <w:docPart>
      <w:docPartPr>
        <w:name w:val="C128263E3786423EA184AFF4058B5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5E2D8-4FA4-4471-92BF-1C45E93CB5E4}"/>
      </w:docPartPr>
      <w:docPartBody>
        <w:p w:rsidR="005C3FFB" w:rsidRDefault="000705F5" w:rsidP="000705F5">
          <w:pPr>
            <w:pStyle w:val="C128263E3786423EA184AFF4058B596E"/>
          </w:pPr>
          <w:r w:rsidRPr="00333CD3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F5"/>
    <w:rsid w:val="000705F5"/>
    <w:rsid w:val="005C3FFB"/>
    <w:rsid w:val="00A95B19"/>
    <w:rsid w:val="00E6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F5061653E7491AA76561A3F30F11A4">
    <w:name w:val="7BF5061653E7491AA76561A3F30F11A4"/>
  </w:style>
  <w:style w:type="paragraph" w:customStyle="1" w:styleId="E95945C7CB294033B531EFC0CF11B205">
    <w:name w:val="E95945C7CB294033B531EFC0CF11B205"/>
  </w:style>
  <w:style w:type="paragraph" w:customStyle="1" w:styleId="7BF2A84D197041AA96F701B87A29E1D9">
    <w:name w:val="7BF2A84D197041AA96F701B87A29E1D9"/>
  </w:style>
  <w:style w:type="paragraph" w:customStyle="1" w:styleId="5414B0FFB822450595094719240E17D0">
    <w:name w:val="5414B0FFB822450595094719240E17D0"/>
  </w:style>
  <w:style w:type="paragraph" w:customStyle="1" w:styleId="19C9F83C50B2473D85CB6011340612C3">
    <w:name w:val="19C9F83C50B2473D85CB6011340612C3"/>
  </w:style>
  <w:style w:type="paragraph" w:customStyle="1" w:styleId="065D7904EE9A436CA8EBBE83B7A04DF6">
    <w:name w:val="065D7904EE9A436CA8EBBE83B7A04DF6"/>
  </w:style>
  <w:style w:type="paragraph" w:customStyle="1" w:styleId="FCB59DB5A91A45518726A1669006495A">
    <w:name w:val="FCB59DB5A91A45518726A1669006495A"/>
  </w:style>
  <w:style w:type="paragraph" w:customStyle="1" w:styleId="FC2ADB0E7B5B4023A7C64D3297D20C08">
    <w:name w:val="FC2ADB0E7B5B4023A7C64D3297D20C08"/>
  </w:style>
  <w:style w:type="paragraph" w:customStyle="1" w:styleId="B7F059641EFF48B5B4FCC3EFDF41E676">
    <w:name w:val="B7F059641EFF48B5B4FCC3EFDF41E676"/>
  </w:style>
  <w:style w:type="paragraph" w:customStyle="1" w:styleId="8CD12111C23445C59127B148D0A0548D">
    <w:name w:val="8CD12111C23445C59127B148D0A0548D"/>
  </w:style>
  <w:style w:type="paragraph" w:customStyle="1" w:styleId="E0200F56D6AE4C619F48CD5B6BE6A8FD">
    <w:name w:val="E0200F56D6AE4C619F48CD5B6BE6A8FD"/>
  </w:style>
  <w:style w:type="paragraph" w:customStyle="1" w:styleId="42C697CE43A8443799B7F9201ED0B0E5">
    <w:name w:val="42C697CE43A8443799B7F9201ED0B0E5"/>
  </w:style>
  <w:style w:type="paragraph" w:customStyle="1" w:styleId="82A33BEF9C5546DBADD0790DB5E0FFCE">
    <w:name w:val="82A33BEF9C5546DBADD0790DB5E0FFCE"/>
  </w:style>
  <w:style w:type="paragraph" w:customStyle="1" w:styleId="894BD5835D5649448952E90DC772871F">
    <w:name w:val="894BD5835D5649448952E90DC772871F"/>
  </w:style>
  <w:style w:type="paragraph" w:customStyle="1" w:styleId="D4B1041F64F94C7A8BB95138809FBBA4">
    <w:name w:val="D4B1041F64F94C7A8BB95138809FBBA4"/>
  </w:style>
  <w:style w:type="paragraph" w:customStyle="1" w:styleId="56A1756483394A2594A068DEE7AF68EA">
    <w:name w:val="56A1756483394A2594A068DEE7AF68EA"/>
  </w:style>
  <w:style w:type="paragraph" w:customStyle="1" w:styleId="E74C13523ED04DA789BE1DDF7AF4B617">
    <w:name w:val="E74C13523ED04DA789BE1DDF7AF4B617"/>
  </w:style>
  <w:style w:type="paragraph" w:customStyle="1" w:styleId="AFA77AF9FCB545ECAFB166C5EAE597C6">
    <w:name w:val="AFA77AF9FCB545ECAFB166C5EAE597C6"/>
  </w:style>
  <w:style w:type="paragraph" w:customStyle="1" w:styleId="93D323B8878B450E9913DB84D5FBB44B">
    <w:name w:val="93D323B8878B450E9913DB84D5FBB44B"/>
  </w:style>
  <w:style w:type="paragraph" w:customStyle="1" w:styleId="E34293A1F74443F48E216B416CF59A3E">
    <w:name w:val="E34293A1F74443F48E216B416CF59A3E"/>
  </w:style>
  <w:style w:type="paragraph" w:customStyle="1" w:styleId="4D72E74F99764FB9BFD388109EFA3E8F">
    <w:name w:val="4D72E74F99764FB9BFD388109EFA3E8F"/>
  </w:style>
  <w:style w:type="paragraph" w:customStyle="1" w:styleId="7743F428D5EE4C6DB3198153DA7CEEBC">
    <w:name w:val="7743F428D5EE4C6DB3198153DA7CEEBC"/>
  </w:style>
  <w:style w:type="paragraph" w:customStyle="1" w:styleId="C4F66D71389D4083AA27A24DED12B2B1">
    <w:name w:val="C4F66D71389D4083AA27A24DED12B2B1"/>
  </w:style>
  <w:style w:type="paragraph" w:customStyle="1" w:styleId="DCE941A8F88748DB865B6C58265A9EE4">
    <w:name w:val="DCE941A8F88748DB865B6C58265A9EE4"/>
  </w:style>
  <w:style w:type="paragraph" w:customStyle="1" w:styleId="F6327A7E3389411F8441B8E75F6BB876">
    <w:name w:val="F6327A7E3389411F8441B8E75F6BB876"/>
  </w:style>
  <w:style w:type="paragraph" w:customStyle="1" w:styleId="2BEFE90D74654A5FBD7CDDEF18FD2B4C">
    <w:name w:val="2BEFE90D74654A5FBD7CDDEF18FD2B4C"/>
  </w:style>
  <w:style w:type="paragraph" w:customStyle="1" w:styleId="BE081410F425458BAC6DA6F26F0752E2">
    <w:name w:val="BE081410F425458BAC6DA6F26F0752E2"/>
  </w:style>
  <w:style w:type="paragraph" w:customStyle="1" w:styleId="B4EB69C7D4E449E8BC130B296287C08C">
    <w:name w:val="B4EB69C7D4E449E8BC130B296287C08C"/>
  </w:style>
  <w:style w:type="paragraph" w:customStyle="1" w:styleId="B37B1D7EC96842C8B13E61D66B93471E">
    <w:name w:val="B37B1D7EC96842C8B13E61D66B93471E"/>
    <w:rsid w:val="000705F5"/>
  </w:style>
  <w:style w:type="paragraph" w:customStyle="1" w:styleId="D6FE3FD8CAE34876B9AA47165CD7D419">
    <w:name w:val="D6FE3FD8CAE34876B9AA47165CD7D419"/>
    <w:rsid w:val="000705F5"/>
  </w:style>
  <w:style w:type="paragraph" w:customStyle="1" w:styleId="F27D5EE5D5D34F5AB538EE90E9575DC0">
    <w:name w:val="F27D5EE5D5D34F5AB538EE90E9575DC0"/>
    <w:rsid w:val="000705F5"/>
  </w:style>
  <w:style w:type="paragraph" w:customStyle="1" w:styleId="98C5DE1D6F13488A93FCFE786FEFF879">
    <w:name w:val="98C5DE1D6F13488A93FCFE786FEFF879"/>
    <w:rsid w:val="000705F5"/>
  </w:style>
  <w:style w:type="paragraph" w:customStyle="1" w:styleId="3889EE1A90BC46A0B327D22B8D2DAB83">
    <w:name w:val="3889EE1A90BC46A0B327D22B8D2DAB83"/>
    <w:rsid w:val="000705F5"/>
  </w:style>
  <w:style w:type="paragraph" w:customStyle="1" w:styleId="F7E9840A150E4D218B887C08270B0672">
    <w:name w:val="F7E9840A150E4D218B887C08270B0672"/>
    <w:rsid w:val="000705F5"/>
  </w:style>
  <w:style w:type="paragraph" w:customStyle="1" w:styleId="B2A0A2B0C06649B1BDAA17BBD10AA7D4">
    <w:name w:val="B2A0A2B0C06649B1BDAA17BBD10AA7D4"/>
    <w:rsid w:val="000705F5"/>
  </w:style>
  <w:style w:type="paragraph" w:customStyle="1" w:styleId="7C4BF31E2F784859AF16C98375195E50">
    <w:name w:val="7C4BF31E2F784859AF16C98375195E50"/>
    <w:rsid w:val="000705F5"/>
  </w:style>
  <w:style w:type="paragraph" w:customStyle="1" w:styleId="037DB433EFF649ADA245FE3BE13FED6D">
    <w:name w:val="037DB433EFF649ADA245FE3BE13FED6D"/>
    <w:rsid w:val="000705F5"/>
  </w:style>
  <w:style w:type="paragraph" w:customStyle="1" w:styleId="2BE1654364594371AD513344F92B79A4">
    <w:name w:val="2BE1654364594371AD513344F92B79A4"/>
    <w:rsid w:val="000705F5"/>
  </w:style>
  <w:style w:type="paragraph" w:customStyle="1" w:styleId="254A5899A4FE4AB884BEC366ADBEE031">
    <w:name w:val="254A5899A4FE4AB884BEC366ADBEE031"/>
    <w:rsid w:val="000705F5"/>
  </w:style>
  <w:style w:type="paragraph" w:customStyle="1" w:styleId="3C63730677D14DAABAA29A1520C03440">
    <w:name w:val="3C63730677D14DAABAA29A1520C03440"/>
    <w:rsid w:val="000705F5"/>
  </w:style>
  <w:style w:type="paragraph" w:customStyle="1" w:styleId="81C8A69E1A2841E684BA32334C90AAB2">
    <w:name w:val="81C8A69E1A2841E684BA32334C90AAB2"/>
    <w:rsid w:val="000705F5"/>
  </w:style>
  <w:style w:type="paragraph" w:customStyle="1" w:styleId="D91090AAB12D4344BF5B2ED669F64F4C">
    <w:name w:val="D91090AAB12D4344BF5B2ED669F64F4C"/>
    <w:rsid w:val="000705F5"/>
  </w:style>
  <w:style w:type="paragraph" w:customStyle="1" w:styleId="A64FC4A4D2BB48C79E22B224C56B3188">
    <w:name w:val="A64FC4A4D2BB48C79E22B224C56B3188"/>
    <w:rsid w:val="000705F5"/>
  </w:style>
  <w:style w:type="paragraph" w:customStyle="1" w:styleId="1ECAD70A2B2E47229EDA9D14B35FCBB3">
    <w:name w:val="1ECAD70A2B2E47229EDA9D14B35FCBB3"/>
    <w:rsid w:val="000705F5"/>
  </w:style>
  <w:style w:type="paragraph" w:customStyle="1" w:styleId="E4E2FF8DD7C94E00839886E6B9376BE4">
    <w:name w:val="E4E2FF8DD7C94E00839886E6B9376BE4"/>
    <w:rsid w:val="000705F5"/>
  </w:style>
  <w:style w:type="paragraph" w:customStyle="1" w:styleId="0CB67F16DD10404EBC01914E2A81B33F">
    <w:name w:val="0CB67F16DD10404EBC01914E2A81B33F"/>
    <w:rsid w:val="000705F5"/>
  </w:style>
  <w:style w:type="paragraph" w:customStyle="1" w:styleId="981BE563706D403084BB525A1947D37C">
    <w:name w:val="981BE563706D403084BB525A1947D37C"/>
    <w:rsid w:val="000705F5"/>
  </w:style>
  <w:style w:type="paragraph" w:customStyle="1" w:styleId="5D518E99784C4D74B66A814CF0643D74">
    <w:name w:val="5D518E99784C4D74B66A814CF0643D74"/>
    <w:rsid w:val="000705F5"/>
  </w:style>
  <w:style w:type="paragraph" w:customStyle="1" w:styleId="883ABC5EFF5F4B04B21E6351127F167D">
    <w:name w:val="883ABC5EFF5F4B04B21E6351127F167D"/>
    <w:rsid w:val="000705F5"/>
  </w:style>
  <w:style w:type="paragraph" w:customStyle="1" w:styleId="53BB802E4F6740CE9B22EA20DB053FDA">
    <w:name w:val="53BB802E4F6740CE9B22EA20DB053FDA"/>
    <w:rsid w:val="000705F5"/>
  </w:style>
  <w:style w:type="paragraph" w:customStyle="1" w:styleId="35E11E4B8A564325B629CC74BB20BDCC">
    <w:name w:val="35E11E4B8A564325B629CC74BB20BDCC"/>
    <w:rsid w:val="000705F5"/>
  </w:style>
  <w:style w:type="paragraph" w:customStyle="1" w:styleId="C128263E3786423EA184AFF4058B596E">
    <w:name w:val="C128263E3786423EA184AFF4058B596E"/>
    <w:rsid w:val="00070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669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
</dc:subject>
  <dc:creator>Omilen SANTANDER M.</dc:creator>
  <cp:keywords/>
  <dc:description/>
  <cp:lastModifiedBy>Usuario de Windows</cp:lastModifiedBy>
  <cp:revision>2</cp:revision>
  <cp:lastPrinted>2020-11-26T17:33:00Z</cp:lastPrinted>
  <dcterms:created xsi:type="dcterms:W3CDTF">2020-11-26T16:27:00Z</dcterms:created>
  <dcterms:modified xsi:type="dcterms:W3CDTF">2020-12-04T01:11:00Z</dcterms:modified>
</cp:coreProperties>
</file>