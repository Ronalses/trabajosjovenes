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14:paraId="42013661" w14:textId="77777777" w:rsidTr="00C420C8">
        <w:tc>
          <w:tcPr>
            <w:tcW w:w="3023" w:type="dxa"/>
          </w:tcPr>
          <w:p w14:paraId="77FC5A3A" w14:textId="208C8034" w:rsidR="00C420C8" w:rsidRPr="005152F2" w:rsidRDefault="00FF5D5A" w:rsidP="003856C9">
            <w:pPr>
              <w:pStyle w:val="Ttulo1"/>
            </w:pPr>
            <w:r>
              <w:t>claudio gutierrez villanueva</w:t>
            </w:r>
          </w:p>
          <w:p w14:paraId="271E4C59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0068A1C5" wp14:editId="4912AD33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3B558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063ADC0" w14:textId="1B2BB855" w:rsidR="00C420C8" w:rsidRPr="00105154" w:rsidRDefault="00061F89" w:rsidP="00441EB9">
            <w:pPr>
              <w:pStyle w:val="Ttulo3"/>
              <w:rPr>
                <w:sz w:val="20"/>
                <w:szCs w:val="20"/>
              </w:rPr>
            </w:pPr>
            <w:hyperlink r:id="rId7" w:history="1">
              <w:r w:rsidR="00FF5D5A" w:rsidRPr="00105154">
                <w:rPr>
                  <w:rStyle w:val="Hipervnculo"/>
                  <w:sz w:val="20"/>
                  <w:szCs w:val="20"/>
                </w:rPr>
                <w:t>claudio.gutierrez.v@gmail.com</w:t>
              </w:r>
            </w:hyperlink>
          </w:p>
          <w:p w14:paraId="1B0D7A2A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6C8B64ED" wp14:editId="3AABD9CD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48510D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F1467CF" w14:textId="6A874C99" w:rsidR="00C420C8" w:rsidRPr="00C420C8" w:rsidRDefault="00FF5D5A" w:rsidP="00441EB9">
            <w:pPr>
              <w:pStyle w:val="Ttulo3"/>
            </w:pPr>
            <w:r>
              <w:t>+56973668676</w:t>
            </w:r>
          </w:p>
          <w:p w14:paraId="7CDF6622" w14:textId="77777777" w:rsidR="00C420C8" w:rsidRPr="00C420C8" w:rsidRDefault="00C420C8" w:rsidP="00FA7F04">
            <w:pPr>
              <w:pStyle w:val="Ttulo3"/>
              <w:jc w:val="both"/>
            </w:pPr>
          </w:p>
          <w:tbl>
            <w:tblPr>
              <w:tblW w:w="2937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37"/>
            </w:tblGrid>
            <w:tr w:rsidR="00C420C8" w:rsidRPr="005152F2" w14:paraId="4A244C88" w14:textId="77777777" w:rsidTr="00FA7F04">
              <w:trPr>
                <w:trHeight w:val="1441"/>
              </w:trPr>
              <w:tc>
                <w:tcPr>
                  <w:tcW w:w="2937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215E22F6" w14:textId="65758C63" w:rsidR="00C420C8" w:rsidRDefault="00FA7F04" w:rsidP="00441EB9">
                  <w:pPr>
                    <w:pStyle w:val="Ttulo3"/>
                  </w:pPr>
                  <w:r w:rsidRPr="00A567A8">
                    <w:rPr>
                      <w:b/>
                      <w:bCs/>
                    </w:rPr>
                    <w:t>Rut</w:t>
                  </w:r>
                  <w:r>
                    <w:t xml:space="preserve">: </w:t>
                  </w:r>
                  <w:r w:rsidR="00FF5D5A">
                    <w:t>17.230.119-3</w:t>
                  </w:r>
                </w:p>
                <w:p w14:paraId="336FED8B" w14:textId="3958D04C" w:rsidR="00FA7F04" w:rsidRDefault="00FA7F04" w:rsidP="00441EB9">
                  <w:pPr>
                    <w:pStyle w:val="Ttulo3"/>
                  </w:pPr>
                  <w:r w:rsidRPr="00A567A8">
                    <w:rPr>
                      <w:b/>
                      <w:bCs/>
                      <w:sz w:val="20"/>
                      <w:szCs w:val="20"/>
                    </w:rPr>
                    <w:t>Fecha de naciemiento</w:t>
                  </w:r>
                  <w:r>
                    <w:t>: 0</w:t>
                  </w:r>
                  <w:r w:rsidR="00FF5D5A">
                    <w:t>8</w:t>
                  </w:r>
                  <w:r>
                    <w:t>/</w:t>
                  </w:r>
                  <w:r w:rsidR="00FF5D5A">
                    <w:t>01</w:t>
                  </w:r>
                  <w:r>
                    <w:t>/199</w:t>
                  </w:r>
                  <w:r w:rsidR="00FF5D5A">
                    <w:t>0</w:t>
                  </w:r>
                </w:p>
                <w:p w14:paraId="58AF66C8" w14:textId="77777777" w:rsidR="00FA7F04" w:rsidRDefault="00FA7F04" w:rsidP="00441EB9">
                  <w:pPr>
                    <w:pStyle w:val="Ttulo3"/>
                  </w:pPr>
                  <w:r w:rsidRPr="00A567A8">
                    <w:rPr>
                      <w:b/>
                      <w:bCs/>
                    </w:rPr>
                    <w:t>Direccion</w:t>
                  </w:r>
                  <w:r>
                    <w:t xml:space="preserve">: </w:t>
                  </w:r>
                  <w:r w:rsidR="00FF5D5A">
                    <w:t>NAVIDAD 12832</w:t>
                  </w:r>
                  <w:r>
                    <w:t>, san bernardo</w:t>
                  </w:r>
                </w:p>
                <w:p w14:paraId="1112A077" w14:textId="77777777" w:rsidR="00DA20CA" w:rsidRDefault="00DA20CA" w:rsidP="00441EB9">
                  <w:pPr>
                    <w:pStyle w:val="Ttulo3"/>
                  </w:pPr>
                </w:p>
                <w:p w14:paraId="67F8AD7C" w14:textId="59134246" w:rsidR="00DA20CA" w:rsidRPr="00441EB9" w:rsidRDefault="00DA20CA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A567A8">
                    <w:rPr>
                      <w:b/>
                      <w:bCs/>
                    </w:rPr>
                    <w:t>Di</w:t>
                  </w:r>
                  <w:r>
                    <w:rPr>
                      <w:b/>
                      <w:bCs/>
                    </w:rPr>
                    <w:t>sponibilidad</w:t>
                  </w:r>
                  <w:r>
                    <w:t xml:space="preserve">: </w:t>
                  </w:r>
                  <w:r>
                    <w:t>Part-time</w:t>
                  </w:r>
                </w:p>
              </w:tc>
            </w:tr>
          </w:tbl>
          <w:p w14:paraId="6D98D91E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14:paraId="6B3B9FE1" w14:textId="77777777" w:rsidTr="00F46E7E">
              <w:trPr>
                <w:trHeight w:val="410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BCE3A54" w14:textId="77777777" w:rsidR="00C420C8" w:rsidRPr="005152F2" w:rsidRDefault="00061F89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BE294FE9A8BE4D929977B62DD908108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51A067AE" w14:textId="4BAE7FDB" w:rsidR="00C420C8" w:rsidRPr="0043426C" w:rsidRDefault="00F46E7E" w:rsidP="002B3890">
                  <w:pPr>
                    <w:pStyle w:val="Ttulo4"/>
                  </w:pPr>
                  <w:r>
                    <w:t>cAJERO-ADMINISTRATIVO</w:t>
                  </w:r>
                </w:p>
                <w:p w14:paraId="11B65CC6" w14:textId="2C6B3729" w:rsidR="00C420C8" w:rsidRPr="005152F2" w:rsidRDefault="00FA7F04" w:rsidP="008F6337">
                  <w:pPr>
                    <w:pStyle w:val="Ttulo5"/>
                  </w:pPr>
                  <w:r>
                    <w:t>20</w:t>
                  </w:r>
                  <w:r w:rsidR="00F46E7E">
                    <w:t>07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201</w:t>
                  </w:r>
                  <w:r w:rsidR="00F46E7E">
                    <w:t>0</w:t>
                  </w:r>
                </w:p>
                <w:p w14:paraId="1C11D440" w14:textId="4BF28867" w:rsidR="00C420C8" w:rsidRDefault="00F46E7E" w:rsidP="008F6337">
                  <w:r>
                    <w:t>BELSPORT S.A.</w:t>
                  </w:r>
                </w:p>
                <w:p w14:paraId="73085731" w14:textId="5CBEB6F1" w:rsidR="00C420C8" w:rsidRPr="0043426C" w:rsidRDefault="00F46E7E" w:rsidP="0043426C">
                  <w:pPr>
                    <w:pStyle w:val="Ttulo4"/>
                  </w:pPr>
                  <w:r>
                    <w:t>tECNICO</w:t>
                  </w:r>
                </w:p>
                <w:p w14:paraId="2205D8A1" w14:textId="1EFAC90B" w:rsidR="00C420C8" w:rsidRDefault="00FA7F04" w:rsidP="00F91A9C">
                  <w:pPr>
                    <w:pStyle w:val="Ttulo5"/>
                  </w:pPr>
                  <w:r>
                    <w:t>201</w:t>
                  </w:r>
                  <w:r w:rsidR="00F46E7E">
                    <w:t>1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201</w:t>
                  </w:r>
                  <w:r w:rsidR="00F46E7E">
                    <w:t>2</w:t>
                  </w:r>
                </w:p>
                <w:p w14:paraId="22D85C05" w14:textId="74CDDCEF" w:rsidR="00FA7F04" w:rsidRDefault="00F46E7E" w:rsidP="00F46E7E">
                  <w:r>
                    <w:t>DEIRA COMPUTACION</w:t>
                  </w:r>
                </w:p>
                <w:p w14:paraId="614EE523" w14:textId="5F2F7086" w:rsidR="00FA7F04" w:rsidRPr="0043426C" w:rsidRDefault="00F46E7E" w:rsidP="00FA7F04">
                  <w:pPr>
                    <w:pStyle w:val="Ttulo4"/>
                  </w:pPr>
                  <w:r>
                    <w:t>VENDEDOR INTEGRAL</w:t>
                  </w:r>
                </w:p>
                <w:p w14:paraId="2AB947D5" w14:textId="0E6898A0" w:rsidR="00FA7F04" w:rsidRDefault="00FA7F04" w:rsidP="00FA7F04">
                  <w:pPr>
                    <w:pStyle w:val="Ttulo5"/>
                  </w:pPr>
                  <w:r>
                    <w:t>201</w:t>
                  </w:r>
                  <w:r w:rsidR="00F46E7E">
                    <w:t>3</w:t>
                  </w:r>
                  <w:r>
                    <w:rPr>
                      <w:lang w:bidi="es-ES"/>
                    </w:rPr>
                    <w:t xml:space="preserve"> – </w:t>
                  </w:r>
                  <w:r>
                    <w:t>201</w:t>
                  </w:r>
                  <w:r w:rsidR="00F46E7E">
                    <w:t>4</w:t>
                  </w:r>
                </w:p>
                <w:p w14:paraId="364E0159" w14:textId="77777777" w:rsidR="00FA7F04" w:rsidRDefault="00F46E7E" w:rsidP="00FA7F04">
                  <w:r>
                    <w:t>PARIS</w:t>
                  </w:r>
                </w:p>
                <w:p w14:paraId="699690B1" w14:textId="2F349F92" w:rsidR="00F46E7E" w:rsidRPr="0043426C" w:rsidRDefault="00F46E7E" w:rsidP="00F46E7E">
                  <w:pPr>
                    <w:pStyle w:val="Ttulo4"/>
                  </w:pPr>
                  <w:r>
                    <w:t>TECNICO-VENDEDOR</w:t>
                  </w:r>
                </w:p>
                <w:p w14:paraId="5039BC94" w14:textId="49C29BC7" w:rsidR="00F46E7E" w:rsidRDefault="00F46E7E" w:rsidP="00F46E7E">
                  <w:pPr>
                    <w:pStyle w:val="Ttulo5"/>
                  </w:pPr>
                  <w:r>
                    <w:t>2015</w:t>
                  </w:r>
                  <w:r>
                    <w:rPr>
                      <w:lang w:bidi="es-ES"/>
                    </w:rPr>
                    <w:t xml:space="preserve"> – </w:t>
                  </w:r>
                  <w:r>
                    <w:t>2019</w:t>
                  </w:r>
                </w:p>
                <w:p w14:paraId="35197A2A" w14:textId="77777777" w:rsidR="00F46E7E" w:rsidRDefault="00F46E7E" w:rsidP="00F46E7E">
                  <w:r>
                    <w:t>CASA ROYAL</w:t>
                  </w:r>
                </w:p>
                <w:p w14:paraId="2D7066D7" w14:textId="5C590F34" w:rsidR="00445CE1" w:rsidRPr="0043426C" w:rsidRDefault="00445CE1" w:rsidP="00445CE1">
                  <w:pPr>
                    <w:pStyle w:val="Ttulo4"/>
                  </w:pPr>
                  <w:r>
                    <w:t>Maestro montajista</w:t>
                  </w:r>
                </w:p>
                <w:p w14:paraId="4C2607D1" w14:textId="6ABFB7FF" w:rsidR="00445CE1" w:rsidRDefault="00445CE1" w:rsidP="00445CE1">
                  <w:pPr>
                    <w:pStyle w:val="Ttulo5"/>
                  </w:pPr>
                  <w:r>
                    <w:t>2019</w:t>
                  </w:r>
                  <w:r>
                    <w:rPr>
                      <w:lang w:bidi="es-ES"/>
                    </w:rPr>
                    <w:t xml:space="preserve"> – </w:t>
                  </w:r>
                  <w:r>
                    <w:t>2020</w:t>
                  </w:r>
                </w:p>
                <w:p w14:paraId="2105813C" w14:textId="7C78CC1E" w:rsidR="00445CE1" w:rsidRDefault="00445CE1" w:rsidP="00445CE1">
                  <w:r>
                    <w:t>OLG</w:t>
                  </w:r>
                </w:p>
              </w:tc>
            </w:tr>
            <w:tr w:rsidR="00C420C8" w14:paraId="782CB1C9" w14:textId="77777777" w:rsidTr="00F46E7E">
              <w:trPr>
                <w:trHeight w:val="367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97166B5" w14:textId="77777777" w:rsidR="00C420C8" w:rsidRPr="005152F2" w:rsidRDefault="00061F89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A6E9C98A59DC41BA91CC22A17AA06F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E7E2437" w14:textId="77777777" w:rsidR="00C420C8" w:rsidRPr="0043426C" w:rsidRDefault="00FA7F04" w:rsidP="002B3890">
                  <w:pPr>
                    <w:pStyle w:val="Ttulo4"/>
                  </w:pPr>
                  <w:r>
                    <w:t>Enseñaza Basica</w:t>
                  </w:r>
                </w:p>
                <w:p w14:paraId="0840327E" w14:textId="77777777" w:rsidR="00C420C8" w:rsidRPr="005152F2" w:rsidRDefault="00FA7F04" w:rsidP="007B2F5C">
                  <w:pPr>
                    <w:pStyle w:val="Ttulo5"/>
                  </w:pPr>
                  <w:r>
                    <w:t>COMPLETA</w:t>
                  </w:r>
                </w:p>
                <w:p w14:paraId="21DDBD74" w14:textId="77777777" w:rsidR="00C420C8" w:rsidRDefault="00C420C8" w:rsidP="007B2F5C"/>
                <w:p w14:paraId="52B9CF06" w14:textId="77777777" w:rsidR="00FA7F04" w:rsidRPr="0043426C" w:rsidRDefault="00FA7F04" w:rsidP="00FA7F04">
                  <w:pPr>
                    <w:pStyle w:val="Ttulo4"/>
                  </w:pPr>
                  <w:r>
                    <w:t>Enseñaza MEDIA</w:t>
                  </w:r>
                </w:p>
                <w:p w14:paraId="3D4808C0" w14:textId="77777777" w:rsidR="00FA7F04" w:rsidRDefault="00FA7F04" w:rsidP="00FA7F04">
                  <w:pPr>
                    <w:pStyle w:val="Ttulo5"/>
                  </w:pPr>
                  <w:r>
                    <w:t>COMPLETA</w:t>
                  </w:r>
                </w:p>
                <w:p w14:paraId="0F8472FD" w14:textId="02A99365" w:rsidR="00A567A8" w:rsidRDefault="00A567A8" w:rsidP="00A567A8"/>
                <w:p w14:paraId="0CF57CE9" w14:textId="1BB9CB8E" w:rsidR="00FF5D5A" w:rsidRDefault="00FF5D5A" w:rsidP="00FF5D5A">
                  <w:pPr>
                    <w:pStyle w:val="Ttulo4"/>
                  </w:pPr>
                  <w:r>
                    <w:t>Enseñaza SUPERIOR</w:t>
                  </w:r>
                </w:p>
                <w:p w14:paraId="41C2C3A7" w14:textId="43030827" w:rsidR="00FF5D5A" w:rsidRPr="0043426C" w:rsidRDefault="00FF5D5A" w:rsidP="00FF5D5A">
                  <w:pPr>
                    <w:pStyle w:val="Ttulo4"/>
                  </w:pPr>
                  <w:r>
                    <w:t>ANALISTA PROGRAMADOR</w:t>
                  </w:r>
                </w:p>
                <w:p w14:paraId="40C5A2A1" w14:textId="0A08AAD7" w:rsidR="00FF5D5A" w:rsidRDefault="00FF5D5A" w:rsidP="00FF5D5A">
                  <w:pPr>
                    <w:pStyle w:val="Ttulo5"/>
                  </w:pPr>
                  <w:r>
                    <w:t>INCOMPLETA</w:t>
                  </w:r>
                </w:p>
                <w:p w14:paraId="63E54DA3" w14:textId="58C6EE45" w:rsidR="00445CE1" w:rsidRPr="0043426C" w:rsidRDefault="00445CE1" w:rsidP="00445CE1">
                  <w:pPr>
                    <w:pStyle w:val="Ttulo4"/>
                  </w:pPr>
                  <w:r>
                    <w:t>Licencia de conducir</w:t>
                  </w:r>
                </w:p>
                <w:p w14:paraId="0402BD81" w14:textId="304A44AC" w:rsidR="00A567A8" w:rsidRPr="00A567A8" w:rsidRDefault="00445CE1" w:rsidP="00445CE1">
                  <w:pPr>
                    <w:pStyle w:val="Ttulo5"/>
                  </w:pPr>
                  <w:r>
                    <w:t>CLASE-B</w:t>
                  </w:r>
                  <w:r w:rsidR="00A567A8">
                    <w:tab/>
                  </w:r>
                </w:p>
              </w:tc>
            </w:tr>
          </w:tbl>
          <w:p w14:paraId="7D806720" w14:textId="77777777" w:rsidR="00C420C8" w:rsidRPr="005152F2" w:rsidRDefault="00C420C8" w:rsidP="003856C9"/>
        </w:tc>
      </w:tr>
    </w:tbl>
    <w:p w14:paraId="47EA8827" w14:textId="3BB1FB98" w:rsidR="00445CE1" w:rsidRPr="00445CE1" w:rsidRDefault="00445CE1" w:rsidP="00445CE1">
      <w:pPr>
        <w:tabs>
          <w:tab w:val="left" w:pos="555"/>
          <w:tab w:val="center" w:pos="4801"/>
        </w:tabs>
        <w:jc w:val="left"/>
      </w:pPr>
      <w:r>
        <w:tab/>
      </w:r>
      <w:r>
        <w:tab/>
      </w:r>
      <w:r>
        <w:tab/>
      </w:r>
    </w:p>
    <w:sectPr w:rsidR="00445CE1" w:rsidRPr="00445CE1" w:rsidSect="0046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A781" w14:textId="77777777" w:rsidR="00061F89" w:rsidRDefault="00061F89" w:rsidP="003856C9">
      <w:pPr>
        <w:spacing w:after="0" w:line="240" w:lineRule="auto"/>
      </w:pPr>
      <w:r>
        <w:separator/>
      </w:r>
    </w:p>
  </w:endnote>
  <w:endnote w:type="continuationSeparator" w:id="0">
    <w:p w14:paraId="13566D5F" w14:textId="77777777" w:rsidR="00061F89" w:rsidRDefault="00061F8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905B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0AF1148" wp14:editId="1736C4D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26CCA2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A76D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D68C7BC" wp14:editId="77C33E1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51D770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6A6E" w14:textId="77777777" w:rsidR="00061F89" w:rsidRDefault="00061F89" w:rsidP="003856C9">
      <w:pPr>
        <w:spacing w:after="0" w:line="240" w:lineRule="auto"/>
      </w:pPr>
      <w:r>
        <w:separator/>
      </w:r>
    </w:p>
  </w:footnote>
  <w:footnote w:type="continuationSeparator" w:id="0">
    <w:p w14:paraId="57DB45BC" w14:textId="77777777" w:rsidR="00061F89" w:rsidRDefault="00061F8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670A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32F96ED" wp14:editId="23BDBAA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43E141C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FE76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B2AED43" wp14:editId="28DCE5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C1C940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04"/>
    <w:rsid w:val="00052BE1"/>
    <w:rsid w:val="00061F89"/>
    <w:rsid w:val="0007412A"/>
    <w:rsid w:val="0010199E"/>
    <w:rsid w:val="0010257B"/>
    <w:rsid w:val="00105154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45CE1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37CF6"/>
    <w:rsid w:val="00841714"/>
    <w:rsid w:val="008501C7"/>
    <w:rsid w:val="008C7CA2"/>
    <w:rsid w:val="008F6337"/>
    <w:rsid w:val="00914DAF"/>
    <w:rsid w:val="0093286E"/>
    <w:rsid w:val="00986149"/>
    <w:rsid w:val="009D1627"/>
    <w:rsid w:val="00A42F91"/>
    <w:rsid w:val="00A567A8"/>
    <w:rsid w:val="00A65E0E"/>
    <w:rsid w:val="00AF1258"/>
    <w:rsid w:val="00B01A2E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A20CA"/>
    <w:rsid w:val="00DC0F74"/>
    <w:rsid w:val="00DC79BB"/>
    <w:rsid w:val="00DF0A0F"/>
    <w:rsid w:val="00E34D58"/>
    <w:rsid w:val="00E941EF"/>
    <w:rsid w:val="00EB1C1B"/>
    <w:rsid w:val="00F077AE"/>
    <w:rsid w:val="00F14687"/>
    <w:rsid w:val="00F46E7E"/>
    <w:rsid w:val="00F56435"/>
    <w:rsid w:val="00F91A9C"/>
    <w:rsid w:val="00F927F0"/>
    <w:rsid w:val="00FA07AA"/>
    <w:rsid w:val="00FA7F04"/>
    <w:rsid w:val="00FB0A17"/>
    <w:rsid w:val="00FB6A8F"/>
    <w:rsid w:val="00FE20E6"/>
    <w:rsid w:val="00FE7FC3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60820"/>
  <w15:chartTrackingRefBased/>
  <w15:docId w15:val="{48411863-7EF0-4581-B5DD-78ED83C0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  <w:style w:type="character" w:styleId="Mencinsinresolver">
    <w:name w:val="Unresolved Mention"/>
    <w:basedOn w:val="Fuentedeprrafopredeter"/>
    <w:uiPriority w:val="99"/>
    <w:semiHidden/>
    <w:unhideWhenUsed/>
    <w:rsid w:val="00FA7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claudio.gutierrez.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294FE9A8BE4D929977B62DD9081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D0A64-3644-4298-9F63-0685918C39FC}"/>
      </w:docPartPr>
      <w:docPartBody>
        <w:p w:rsidR="00567496" w:rsidRDefault="002B3DA6">
          <w:pPr>
            <w:pStyle w:val="BE294FE9A8BE4D929977B62DD9081088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A6E9C98A59DC41BA91CC22A17AA06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463B-E05F-49A7-9FB1-5DE7F2F1D50A}"/>
      </w:docPartPr>
      <w:docPartBody>
        <w:p w:rsidR="00567496" w:rsidRDefault="002B3DA6">
          <w:pPr>
            <w:pStyle w:val="A6E9C98A59DC41BA91CC22A17AA06FC6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08"/>
    <w:rsid w:val="001574DF"/>
    <w:rsid w:val="002B3DA6"/>
    <w:rsid w:val="00312808"/>
    <w:rsid w:val="004C43D2"/>
    <w:rsid w:val="00567496"/>
    <w:rsid w:val="00A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294FE9A8BE4D929977B62DD9081088">
    <w:name w:val="BE294FE9A8BE4D929977B62DD9081088"/>
  </w:style>
  <w:style w:type="paragraph" w:customStyle="1" w:styleId="A6E9C98A59DC41BA91CC22A17AA06FC6">
    <w:name w:val="A6E9C98A59DC41BA91CC22A17AA06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14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Gutierrez</dc:creator>
  <cp:keywords/>
  <dc:description/>
  <cp:lastModifiedBy>Claudio Gutierrez</cp:lastModifiedBy>
  <cp:revision>6</cp:revision>
  <cp:lastPrinted>2019-10-09T15:49:00Z</cp:lastPrinted>
  <dcterms:created xsi:type="dcterms:W3CDTF">2019-10-16T11:26:00Z</dcterms:created>
  <dcterms:modified xsi:type="dcterms:W3CDTF">2021-09-27T19:12:00Z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