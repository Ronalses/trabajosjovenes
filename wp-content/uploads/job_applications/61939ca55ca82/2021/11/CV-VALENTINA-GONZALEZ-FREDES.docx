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5FF" w:rsidRDefault="005915FF" w:rsidP="00141A4C">
      <w:pPr>
        <w:pStyle w:val="Ttulo"/>
        <w:rPr>
          <w:b/>
          <w:sz w:val="40"/>
          <w:szCs w:val="40"/>
        </w:rPr>
      </w:pPr>
    </w:p>
    <w:p w:rsidR="00816216" w:rsidRPr="00571B10" w:rsidRDefault="005915FF" w:rsidP="00141A4C">
      <w:pPr>
        <w:pStyle w:val="Ttulo"/>
        <w:rPr>
          <w:b/>
          <w:sz w:val="36"/>
          <w:szCs w:val="36"/>
        </w:rPr>
      </w:pPr>
      <w:r w:rsidRPr="00571B10">
        <w:rPr>
          <w:b/>
          <w:sz w:val="36"/>
          <w:szCs w:val="36"/>
        </w:rPr>
        <w:t>VALENTINA GONZALEZ FREDES</w:t>
      </w:r>
    </w:p>
    <w:p w:rsidR="005915FF" w:rsidRDefault="005915FF" w:rsidP="00141A4C"/>
    <w:p w:rsidR="005915FF" w:rsidRDefault="005915FF" w:rsidP="005915FF">
      <w:pPr>
        <w:rPr>
          <w:lang w:bidi="es-ES"/>
        </w:rPr>
      </w:pPr>
      <w:r>
        <w:t>Dirección</w:t>
      </w:r>
      <w:r>
        <w:tab/>
        <w:t>: Arenales N° 156 Departamento N° 162</w:t>
      </w:r>
      <w:r w:rsidR="00141A4C">
        <w:rPr>
          <w:lang w:bidi="es-ES"/>
        </w:rPr>
        <w:t> </w:t>
      </w:r>
      <w:r>
        <w:rPr>
          <w:lang w:bidi="es-ES"/>
        </w:rPr>
        <w:t xml:space="preserve">/ </w:t>
      </w:r>
      <w:proofErr w:type="gramStart"/>
      <w:r>
        <w:rPr>
          <w:lang w:bidi="es-ES"/>
        </w:rPr>
        <w:t>Con</w:t>
      </w:r>
      <w:r w:rsidR="00571B10">
        <w:rPr>
          <w:lang w:bidi="es-ES"/>
        </w:rPr>
        <w:t xml:space="preserve"> </w:t>
      </w:r>
      <w:r>
        <w:rPr>
          <w:lang w:bidi="es-ES"/>
        </w:rPr>
        <w:t xml:space="preserve"> </w:t>
      </w:r>
      <w:proofErr w:type="spellStart"/>
      <w:r>
        <w:rPr>
          <w:lang w:bidi="es-ES"/>
        </w:rPr>
        <w:t>Con</w:t>
      </w:r>
      <w:proofErr w:type="spellEnd"/>
      <w:proofErr w:type="gramEnd"/>
      <w:r w:rsidR="00571B10">
        <w:rPr>
          <w:lang w:bidi="es-ES"/>
        </w:rPr>
        <w:t xml:space="preserve"> / V región</w:t>
      </w:r>
    </w:p>
    <w:p w:rsidR="005915FF" w:rsidRDefault="005915FF" w:rsidP="005915FF">
      <w:pPr>
        <w:rPr>
          <w:lang w:bidi="es-ES"/>
        </w:rPr>
      </w:pPr>
      <w:r>
        <w:rPr>
          <w:lang w:bidi="es-ES"/>
        </w:rPr>
        <w:t>C.I.</w:t>
      </w:r>
      <w:r>
        <w:rPr>
          <w:lang w:bidi="es-ES"/>
        </w:rPr>
        <w:tab/>
      </w:r>
      <w:r>
        <w:rPr>
          <w:lang w:bidi="es-ES"/>
        </w:rPr>
        <w:tab/>
        <w:t>: 21.375.230-8</w:t>
      </w:r>
    </w:p>
    <w:p w:rsidR="005915FF" w:rsidRDefault="005915FF" w:rsidP="005915FF">
      <w:pPr>
        <w:rPr>
          <w:lang w:bidi="es-ES"/>
        </w:rPr>
      </w:pPr>
      <w:r>
        <w:rPr>
          <w:lang w:bidi="es-ES"/>
        </w:rPr>
        <w:t>Edad</w:t>
      </w:r>
      <w:r>
        <w:rPr>
          <w:lang w:bidi="es-ES"/>
        </w:rPr>
        <w:tab/>
      </w:r>
      <w:r>
        <w:rPr>
          <w:lang w:bidi="es-ES"/>
        </w:rPr>
        <w:tab/>
        <w:t>: 18 Años</w:t>
      </w:r>
    </w:p>
    <w:p w:rsidR="00571B10" w:rsidRDefault="001B3B9A" w:rsidP="005915FF">
      <w:pPr>
        <w:rPr>
          <w:lang w:bidi="es-ES"/>
        </w:rPr>
      </w:pPr>
      <w:r>
        <w:rPr>
          <w:lang w:bidi="es-ES"/>
        </w:rPr>
        <w:t>Teléfono</w:t>
      </w:r>
      <w:bookmarkStart w:id="0" w:name="_GoBack"/>
      <w:bookmarkEnd w:id="0"/>
      <w:r w:rsidR="00571B10">
        <w:rPr>
          <w:lang w:bidi="es-ES"/>
        </w:rPr>
        <w:tab/>
        <w:t>: +56 961128361</w:t>
      </w:r>
    </w:p>
    <w:p w:rsidR="00571B10" w:rsidRDefault="00571B10" w:rsidP="005915FF">
      <w:pPr>
        <w:rPr>
          <w:lang w:bidi="es-ES"/>
        </w:rPr>
      </w:pPr>
      <w:r>
        <w:rPr>
          <w:lang w:bidi="es-ES"/>
        </w:rPr>
        <w:t>Email</w:t>
      </w:r>
      <w:r>
        <w:rPr>
          <w:lang w:bidi="es-ES"/>
        </w:rPr>
        <w:tab/>
      </w:r>
      <w:r>
        <w:rPr>
          <w:lang w:bidi="es-ES"/>
        </w:rPr>
        <w:tab/>
        <w:t>: valeg.fredes@gmail.com</w:t>
      </w:r>
    </w:p>
    <w:p w:rsidR="005915FF" w:rsidRDefault="005915FF" w:rsidP="005915FF">
      <w:pPr>
        <w:rPr>
          <w:lang w:bidi="es-ES"/>
        </w:rPr>
      </w:pPr>
    </w:p>
    <w:p w:rsidR="005915FF" w:rsidRPr="00571B10" w:rsidRDefault="005915FF">
      <w:pPr>
        <w:pStyle w:val="Ttulo1"/>
        <w:rPr>
          <w:u w:val="single"/>
        </w:rPr>
      </w:pPr>
      <w:r w:rsidRPr="00571B10">
        <w:rPr>
          <w:u w:val="single"/>
        </w:rPr>
        <w:t>EDUCACION</w:t>
      </w:r>
    </w:p>
    <w:p w:rsidR="006270A9" w:rsidRDefault="006270A9">
      <w:pPr>
        <w:pStyle w:val="Ttulo1"/>
      </w:pPr>
    </w:p>
    <w:p w:rsidR="005915FF" w:rsidRDefault="005915FF" w:rsidP="005915FF">
      <w:pPr>
        <w:pStyle w:val="Ttulo2"/>
      </w:pPr>
      <w:r>
        <w:t>ENSEÑANZA BASICA</w:t>
      </w:r>
    </w:p>
    <w:p w:rsidR="00571B10" w:rsidRDefault="00571B10" w:rsidP="00571B10"/>
    <w:p w:rsidR="00571B10" w:rsidRDefault="00571B10" w:rsidP="00571B10">
      <w:r>
        <w:t>Completa</w:t>
      </w:r>
      <w:r>
        <w:tab/>
        <w:t>: 2010-</w:t>
      </w:r>
      <w:r w:rsidR="001B3B9A">
        <w:t>2016   Colegio</w:t>
      </w:r>
      <w:r>
        <w:t xml:space="preserve"> </w:t>
      </w:r>
      <w:r w:rsidR="001B3B9A">
        <w:t>Gabriela Mistral San Antonio</w:t>
      </w:r>
    </w:p>
    <w:p w:rsidR="001B3B9A" w:rsidRDefault="001B3B9A" w:rsidP="00571B10">
      <w:r>
        <w:tab/>
      </w:r>
      <w:r>
        <w:tab/>
        <w:t xml:space="preserve">  2017-</w:t>
      </w:r>
      <w:r>
        <w:tab/>
        <w:t xml:space="preserve">            San Gabriel English </w:t>
      </w:r>
      <w:proofErr w:type="spellStart"/>
      <w:r>
        <w:t>College</w:t>
      </w:r>
      <w:proofErr w:type="spellEnd"/>
      <w:r>
        <w:t xml:space="preserve"> – Viña del Mar</w:t>
      </w:r>
    </w:p>
    <w:p w:rsidR="005915FF" w:rsidRDefault="001B3B9A" w:rsidP="005915FF">
      <w:r>
        <w:tab/>
      </w:r>
    </w:p>
    <w:p w:rsidR="005915FF" w:rsidRPr="005915FF" w:rsidRDefault="005915FF" w:rsidP="005915FF">
      <w:pPr>
        <w:rPr>
          <w:b/>
        </w:rPr>
      </w:pPr>
      <w:r w:rsidRPr="005915FF">
        <w:rPr>
          <w:b/>
        </w:rPr>
        <w:t>ENSEÑANZA MEDIA</w:t>
      </w:r>
    </w:p>
    <w:p w:rsidR="001B3B9A" w:rsidRDefault="001B3B9A" w:rsidP="00571B10"/>
    <w:p w:rsidR="00571B10" w:rsidRPr="00571B10" w:rsidRDefault="00571B10" w:rsidP="00571B10">
      <w:r>
        <w:t>Completa</w:t>
      </w:r>
      <w:r>
        <w:tab/>
        <w:t xml:space="preserve">: </w:t>
      </w:r>
      <w:r w:rsidR="001B3B9A">
        <w:t xml:space="preserve">2018-2021  </w:t>
      </w:r>
      <w:r>
        <w:t xml:space="preserve"> </w:t>
      </w:r>
      <w:r>
        <w:t xml:space="preserve">Colegio </w:t>
      </w:r>
      <w:r>
        <w:t>Árabe</w:t>
      </w:r>
      <w:r>
        <w:t xml:space="preserve"> de Viña del Mar</w:t>
      </w:r>
    </w:p>
    <w:p w:rsidR="005915FF" w:rsidRPr="00571B10" w:rsidRDefault="005915FF" w:rsidP="005915FF">
      <w:pPr>
        <w:pStyle w:val="Ttulo2"/>
        <w:rPr>
          <w:b w:val="0"/>
        </w:rPr>
      </w:pPr>
    </w:p>
    <w:sdt>
      <w:sdtPr>
        <w:alias w:val="Experiencia:"/>
        <w:tag w:val="Experiencia:"/>
        <w:id w:val="171684534"/>
        <w:placeholder>
          <w:docPart w:val="AE280FBA25F8428E9CEEC743A9775933"/>
        </w:placeholder>
        <w:temporary/>
        <w:showingPlcHdr/>
        <w15:appearance w15:val="hidden"/>
      </w:sdtPr>
      <w:sdtEndPr/>
      <w:sdtContent>
        <w:p w:rsidR="006270A9" w:rsidRPr="00571B10" w:rsidRDefault="009D5933">
          <w:pPr>
            <w:pStyle w:val="Ttulo1"/>
          </w:pPr>
          <w:r w:rsidRPr="00571B10">
            <w:rPr>
              <w:u w:val="single"/>
              <w:lang w:bidi="es-ES"/>
            </w:rPr>
            <w:t>Experiencia</w:t>
          </w:r>
        </w:p>
      </w:sdtContent>
    </w:sdt>
    <w:p w:rsidR="001B29CF" w:rsidRDefault="009D5933" w:rsidP="005915FF">
      <w:pPr>
        <w:pStyle w:val="Ttulo2"/>
        <w:rPr>
          <w:lang w:bidi="es-ES"/>
        </w:rPr>
      </w:pPr>
      <w:r>
        <w:rPr>
          <w:lang w:bidi="es-ES"/>
        </w:rPr>
        <w:t> </w:t>
      </w:r>
    </w:p>
    <w:p w:rsidR="005915FF" w:rsidRDefault="00571B10" w:rsidP="005915FF">
      <w:pPr>
        <w:rPr>
          <w:lang w:bidi="es-ES"/>
        </w:rPr>
      </w:pPr>
      <w:r>
        <w:rPr>
          <w:lang w:bidi="es-ES"/>
        </w:rPr>
        <w:t>SIN EXPERIENCIA LABORAL</w:t>
      </w:r>
    </w:p>
    <w:p w:rsidR="00571B10" w:rsidRDefault="00571B10" w:rsidP="005915FF">
      <w:pPr>
        <w:rPr>
          <w:lang w:bidi="es-ES"/>
        </w:rPr>
      </w:pPr>
    </w:p>
    <w:p w:rsidR="00571B10" w:rsidRPr="00571B10" w:rsidRDefault="00571B10" w:rsidP="005915FF">
      <w:pPr>
        <w:rPr>
          <w:b/>
          <w:u w:val="single"/>
          <w:lang w:bidi="es-ES"/>
        </w:rPr>
      </w:pPr>
      <w:proofErr w:type="gramStart"/>
      <w:r w:rsidRPr="00571B10">
        <w:rPr>
          <w:b/>
          <w:u w:val="single"/>
          <w:lang w:bidi="es-ES"/>
        </w:rPr>
        <w:t>HABILIDADES</w:t>
      </w:r>
      <w:r>
        <w:rPr>
          <w:b/>
          <w:u w:val="single"/>
          <w:lang w:bidi="es-ES"/>
        </w:rPr>
        <w:t xml:space="preserve">  E</w:t>
      </w:r>
      <w:proofErr w:type="gramEnd"/>
      <w:r>
        <w:rPr>
          <w:b/>
          <w:u w:val="single"/>
          <w:lang w:bidi="es-ES"/>
        </w:rPr>
        <w:t xml:space="preserve"> INTERESES</w:t>
      </w:r>
    </w:p>
    <w:p w:rsidR="00571B10" w:rsidRDefault="00571B10" w:rsidP="00571B10">
      <w:pPr>
        <w:pStyle w:val="Prrafodelista"/>
        <w:numPr>
          <w:ilvl w:val="0"/>
          <w:numId w:val="24"/>
        </w:numPr>
        <w:rPr>
          <w:lang w:bidi="es-ES"/>
        </w:rPr>
      </w:pPr>
      <w:r>
        <w:rPr>
          <w:lang w:bidi="es-ES"/>
        </w:rPr>
        <w:t>Facilidad para la comunicación y trabajar en equipos</w:t>
      </w:r>
    </w:p>
    <w:p w:rsidR="00571B10" w:rsidRDefault="00571B10" w:rsidP="00571B10">
      <w:pPr>
        <w:pStyle w:val="Prrafodelista"/>
        <w:numPr>
          <w:ilvl w:val="0"/>
          <w:numId w:val="24"/>
        </w:numPr>
        <w:rPr>
          <w:lang w:bidi="es-ES"/>
        </w:rPr>
      </w:pPr>
      <w:r>
        <w:rPr>
          <w:lang w:bidi="es-ES"/>
        </w:rPr>
        <w:t>Proactiva</w:t>
      </w:r>
    </w:p>
    <w:p w:rsidR="00571B10" w:rsidRDefault="00571B10" w:rsidP="00571B10">
      <w:pPr>
        <w:pStyle w:val="Prrafodelista"/>
        <w:numPr>
          <w:ilvl w:val="0"/>
          <w:numId w:val="24"/>
        </w:numPr>
        <w:rPr>
          <w:lang w:bidi="es-ES"/>
        </w:rPr>
      </w:pPr>
      <w:r>
        <w:rPr>
          <w:lang w:bidi="es-ES"/>
        </w:rPr>
        <w:t>Manejo de ingles</w:t>
      </w:r>
    </w:p>
    <w:p w:rsidR="00571B10" w:rsidRDefault="00571B10" w:rsidP="00571B10">
      <w:pPr>
        <w:pStyle w:val="Prrafodelista"/>
        <w:numPr>
          <w:ilvl w:val="0"/>
          <w:numId w:val="24"/>
        </w:numPr>
        <w:rPr>
          <w:lang w:bidi="es-ES"/>
        </w:rPr>
      </w:pPr>
      <w:r>
        <w:rPr>
          <w:lang w:bidi="es-ES"/>
        </w:rPr>
        <w:t>Música</w:t>
      </w:r>
    </w:p>
    <w:p w:rsidR="00571B10" w:rsidRPr="005915FF" w:rsidRDefault="00571B10" w:rsidP="00571B10">
      <w:pPr>
        <w:pStyle w:val="Prrafodelista"/>
        <w:rPr>
          <w:lang w:bidi="es-ES"/>
        </w:rPr>
      </w:pPr>
    </w:p>
    <w:sectPr w:rsidR="00571B10" w:rsidRPr="005915FF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E19" w:rsidRDefault="00084E19">
      <w:pPr>
        <w:spacing w:after="0"/>
      </w:pPr>
      <w:r>
        <w:separator/>
      </w:r>
    </w:p>
  </w:endnote>
  <w:endnote w:type="continuationSeparator" w:id="0">
    <w:p w:rsidR="00084E19" w:rsidRDefault="00084E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5915FF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E19" w:rsidRDefault="00084E19">
      <w:pPr>
        <w:spacing w:after="0"/>
      </w:pPr>
      <w:r>
        <w:separator/>
      </w:r>
    </w:p>
  </w:footnote>
  <w:footnote w:type="continuationSeparator" w:id="0">
    <w:p w:rsidR="00084E19" w:rsidRDefault="00084E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4C7DF3"/>
    <w:multiLevelType w:val="hybridMultilevel"/>
    <w:tmpl w:val="B65447AA"/>
    <w:lvl w:ilvl="0" w:tplc="ACB410C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FF"/>
    <w:rsid w:val="00084E19"/>
    <w:rsid w:val="000A4F59"/>
    <w:rsid w:val="00141A4C"/>
    <w:rsid w:val="001B29CF"/>
    <w:rsid w:val="001B3B9A"/>
    <w:rsid w:val="00255E27"/>
    <w:rsid w:val="0028220F"/>
    <w:rsid w:val="00356C14"/>
    <w:rsid w:val="00571B10"/>
    <w:rsid w:val="005915FF"/>
    <w:rsid w:val="00617B26"/>
    <w:rsid w:val="006270A9"/>
    <w:rsid w:val="00675956"/>
    <w:rsid w:val="00681034"/>
    <w:rsid w:val="00816216"/>
    <w:rsid w:val="0087734B"/>
    <w:rsid w:val="009D5933"/>
    <w:rsid w:val="00BD768D"/>
    <w:rsid w:val="00C61F8E"/>
    <w:rsid w:val="00E40DD7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1BD5B"/>
  <w15:chartTrackingRefBased/>
  <w15:docId w15:val="{477B82A6-8782-4CBC-9D4E-90929526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paragraph" w:styleId="Prrafodelista">
    <w:name w:val="List Paragraph"/>
    <w:basedOn w:val="Normal"/>
    <w:uiPriority w:val="34"/>
    <w:unhideWhenUsed/>
    <w:qFormat/>
    <w:rsid w:val="00571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nzalez\AppData\Roaming\Microsoft\Templates\Curr&#237;culum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280FBA25F8428E9CEEC743A9775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08760-0A31-4496-A0A9-5CAC2CEDE8A1}"/>
      </w:docPartPr>
      <w:docPartBody>
        <w:p w:rsidR="00000000" w:rsidRDefault="001C0B79">
          <w:pPr>
            <w:pStyle w:val="AE280FBA25F8428E9CEEC743A9775933"/>
          </w:pPr>
          <w:r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612"/>
    <w:rsid w:val="001C0B79"/>
    <w:rsid w:val="00A7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0DE4102B2CB41D7A3DC592F4925E27B">
    <w:name w:val="B0DE4102B2CB41D7A3DC592F4925E27B"/>
  </w:style>
  <w:style w:type="paragraph" w:customStyle="1" w:styleId="E276E80D696F4CACBBAC71E0012A9A2A">
    <w:name w:val="E276E80D696F4CACBBAC71E0012A9A2A"/>
  </w:style>
  <w:style w:type="paragraph" w:customStyle="1" w:styleId="9070703FDFD844C393DEA6433A1DBC40">
    <w:name w:val="9070703FDFD844C393DEA6433A1DBC40"/>
  </w:style>
  <w:style w:type="paragraph" w:customStyle="1" w:styleId="33E8456B3CA24121B8C42BCC69217E56">
    <w:name w:val="33E8456B3CA24121B8C42BCC69217E56"/>
  </w:style>
  <w:style w:type="paragraph" w:customStyle="1" w:styleId="5E681808E1654DD5BDE3A6A766303EB3">
    <w:name w:val="5E681808E1654DD5BDE3A6A766303EB3"/>
  </w:style>
  <w:style w:type="paragraph" w:customStyle="1" w:styleId="ADD4F534256B41739CCC5531C4555AE3">
    <w:name w:val="ADD4F534256B41739CCC5531C4555AE3"/>
  </w:style>
  <w:style w:type="paragraph" w:customStyle="1" w:styleId="953B39D7563A426FACAFA82A8809FCFE">
    <w:name w:val="953B39D7563A426FACAFA82A8809FCFE"/>
  </w:style>
  <w:style w:type="paragraph" w:customStyle="1" w:styleId="67E63F264137461D8F1424AAD9A3ED57">
    <w:name w:val="67E63F264137461D8F1424AAD9A3ED57"/>
  </w:style>
  <w:style w:type="paragraph" w:customStyle="1" w:styleId="59BCDD4DAF7846EC83CB1AF1E74BA3FF">
    <w:name w:val="59BCDD4DAF7846EC83CB1AF1E74BA3FF"/>
  </w:style>
  <w:style w:type="paragraph" w:customStyle="1" w:styleId="9440570E472D4C56A7239048D7B86871">
    <w:name w:val="9440570E472D4C56A7239048D7B86871"/>
  </w:style>
  <w:style w:type="paragraph" w:customStyle="1" w:styleId="A623CEC7C26D4A74BDC5E0D108F93B6B">
    <w:name w:val="A623CEC7C26D4A74BDC5E0D108F93B6B"/>
  </w:style>
  <w:style w:type="paragraph" w:customStyle="1" w:styleId="1BE1CA9CDC014A7C9B8D6FAE4E27D86E">
    <w:name w:val="1BE1CA9CDC014A7C9B8D6FAE4E27D86E"/>
  </w:style>
  <w:style w:type="paragraph" w:customStyle="1" w:styleId="51DE2C1F318E49F7B13E6D06F922DA63">
    <w:name w:val="51DE2C1F318E49F7B13E6D06F922DA63"/>
  </w:style>
  <w:style w:type="paragraph" w:customStyle="1" w:styleId="73377EA42156451C8AB9C43BD71A2019">
    <w:name w:val="73377EA42156451C8AB9C43BD71A2019"/>
  </w:style>
  <w:style w:type="paragraph" w:customStyle="1" w:styleId="50098912815B4FBA8BDC32F3D0F94237">
    <w:name w:val="50098912815B4FBA8BDC32F3D0F94237"/>
  </w:style>
  <w:style w:type="paragraph" w:customStyle="1" w:styleId="47AB792FD2374ED68E2B93769B3B4D4D">
    <w:name w:val="47AB792FD2374ED68E2B93769B3B4D4D"/>
  </w:style>
  <w:style w:type="paragraph" w:customStyle="1" w:styleId="945607C254584DDCB51D14A6FD5BFD8B">
    <w:name w:val="945607C254584DDCB51D14A6FD5BFD8B"/>
  </w:style>
  <w:style w:type="paragraph" w:customStyle="1" w:styleId="E1B17FD5D2BC4A7DBD8A9AB8B5C459C1">
    <w:name w:val="E1B17FD5D2BC4A7DBD8A9AB8B5C459C1"/>
  </w:style>
  <w:style w:type="paragraph" w:customStyle="1" w:styleId="EBE798C8F7B64DB49B78908BB2260B9B">
    <w:name w:val="EBE798C8F7B64DB49B78908BB2260B9B"/>
  </w:style>
  <w:style w:type="paragraph" w:customStyle="1" w:styleId="BE9E00EE802545FDA741795974914D7D">
    <w:name w:val="BE9E00EE802545FDA741795974914D7D"/>
  </w:style>
  <w:style w:type="paragraph" w:customStyle="1" w:styleId="3D385B73242848F1BD1494D169DFEE09">
    <w:name w:val="3D385B73242848F1BD1494D169DFEE09"/>
  </w:style>
  <w:style w:type="paragraph" w:customStyle="1" w:styleId="78FE02B12E6B48B8823EE6423CC914E0">
    <w:name w:val="78FE02B12E6B48B8823EE6423CC914E0"/>
  </w:style>
  <w:style w:type="paragraph" w:customStyle="1" w:styleId="B002C53003E043E7A576888699D61956">
    <w:name w:val="B002C53003E043E7A576888699D61956"/>
  </w:style>
  <w:style w:type="paragraph" w:customStyle="1" w:styleId="9B37672DA78444E39B04DF090BA2E9E3">
    <w:name w:val="9B37672DA78444E39B04DF090BA2E9E3"/>
  </w:style>
  <w:style w:type="paragraph" w:customStyle="1" w:styleId="AE280FBA25F8428E9CEEC743A9775933">
    <w:name w:val="AE280FBA25F8428E9CEEC743A9775933"/>
  </w:style>
  <w:style w:type="paragraph" w:customStyle="1" w:styleId="A7446BC3FFFF466381017A3E71CCC2D4">
    <w:name w:val="A7446BC3FFFF466381017A3E71CCC2D4"/>
  </w:style>
  <w:style w:type="paragraph" w:customStyle="1" w:styleId="6B3FA7EAD6354ED3B909FEC23D5DFE9B">
    <w:name w:val="6B3FA7EAD6354ED3B909FEC23D5DFE9B"/>
  </w:style>
  <w:style w:type="paragraph" w:customStyle="1" w:styleId="FABA64187A7C4FE69062F49A7453F6A0">
    <w:name w:val="FABA64187A7C4FE69062F49A7453F6A0"/>
  </w:style>
  <w:style w:type="paragraph" w:customStyle="1" w:styleId="756D02C5848840C4B2A27E4A680012D6">
    <w:name w:val="756D02C5848840C4B2A27E4A680012D6"/>
  </w:style>
  <w:style w:type="paragraph" w:customStyle="1" w:styleId="BC2713DF089C450C92182F08CE2B5AC3">
    <w:name w:val="BC2713DF089C450C92182F08CE2B5AC3"/>
  </w:style>
  <w:style w:type="paragraph" w:customStyle="1" w:styleId="EA7E82EAF32949F2B3DA3615B46CB6D9">
    <w:name w:val="EA7E82EAF32949F2B3DA3615B46CB6D9"/>
  </w:style>
  <w:style w:type="paragraph" w:customStyle="1" w:styleId="849787466D4F4A98BC58ACB7D8934F42">
    <w:name w:val="849787466D4F4A98BC58ACB7D8934F42"/>
  </w:style>
  <w:style w:type="paragraph" w:customStyle="1" w:styleId="1D33198228A64FBFAF374FB99F60925E">
    <w:name w:val="1D33198228A64FBFAF374FB99F60925E"/>
  </w:style>
  <w:style w:type="paragraph" w:customStyle="1" w:styleId="C838460CE13F48E4BF7B99213CB3BFB0">
    <w:name w:val="C838460CE13F48E4BF7B99213CB3BFB0"/>
    <w:rsid w:val="00A736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74F6D-87D2-4275-A319-54C11AAA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(color)</Template>
  <TotalTime>28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jgonzalez</dc:creator>
  <cp:keywords/>
  <cp:lastModifiedBy>jgonzalez</cp:lastModifiedBy>
  <cp:revision>1</cp:revision>
  <dcterms:created xsi:type="dcterms:W3CDTF">2021-11-03T02:42:00Z</dcterms:created>
  <dcterms:modified xsi:type="dcterms:W3CDTF">2021-11-03T03:10:00Z</dcterms:modified>
  <cp:version/>
</cp:coreProperties>
</file>