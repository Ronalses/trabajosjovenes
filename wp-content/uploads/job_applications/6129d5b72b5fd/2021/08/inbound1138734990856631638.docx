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1708" w14:textId="77777777" w:rsidR="008115E5" w:rsidRDefault="00EC2F5C">
      <w:pPr>
        <w:pStyle w:val="Nombre"/>
      </w:pPr>
      <w:r>
        <w:t xml:space="preserve">ALEJANDRA CHAVEZ </w:t>
      </w:r>
    </w:p>
    <w:p w14:paraId="76EA6266" w14:textId="3A313E8D" w:rsidR="00A20B6B" w:rsidRDefault="00AF48C7">
      <w:pPr>
        <w:pStyle w:val="Informacindecontacto"/>
      </w:pPr>
      <w:r>
        <w:t>Dirección</w:t>
      </w:r>
      <w:r w:rsidR="00A20B6B">
        <w:t xml:space="preserve">: </w:t>
      </w:r>
      <w:proofErr w:type="spellStart"/>
      <w:r w:rsidR="0051300C">
        <w:t>Springhill</w:t>
      </w:r>
      <w:proofErr w:type="spellEnd"/>
      <w:r w:rsidR="0051300C">
        <w:t xml:space="preserve"> 3208 san Joaquín/ </w:t>
      </w:r>
    </w:p>
    <w:p w14:paraId="44A2E2C4" w14:textId="029600C1" w:rsidR="008274C7" w:rsidRDefault="0051300C">
      <w:pPr>
        <w:pStyle w:val="Informacindecontacto"/>
      </w:pPr>
      <w:r>
        <w:t xml:space="preserve">teléfono: </w:t>
      </w:r>
      <w:r w:rsidR="004922E1">
        <w:t xml:space="preserve">+56 9 </w:t>
      </w:r>
      <w:r w:rsidR="006205B8">
        <w:t>37189437</w:t>
      </w:r>
    </w:p>
    <w:p w14:paraId="5EEB58B9" w14:textId="05B79BD5" w:rsidR="006205B8" w:rsidRDefault="006205B8">
      <w:pPr>
        <w:pStyle w:val="Informacindecontacto"/>
      </w:pPr>
    </w:p>
    <w:p w14:paraId="6FE2000F" w14:textId="77777777" w:rsidR="006205B8" w:rsidRDefault="006205B8">
      <w:pPr>
        <w:pStyle w:val="Informacindecontacto"/>
      </w:pPr>
    </w:p>
    <w:p w14:paraId="4970CCAE" w14:textId="438BA0D1" w:rsidR="00A20B6B" w:rsidRDefault="008274C7">
      <w:pPr>
        <w:pStyle w:val="Informacindecontacto"/>
      </w:pPr>
      <w:r>
        <w:t xml:space="preserve">              </w:t>
      </w:r>
      <w:r w:rsidR="0051300C">
        <w:t xml:space="preserve">  </w:t>
      </w:r>
    </w:p>
    <w:p w14:paraId="424869D8" w14:textId="725BB348" w:rsidR="008115E5" w:rsidRDefault="00A20B6B">
      <w:pPr>
        <w:pStyle w:val="Informacindecontacto"/>
      </w:pPr>
      <w:proofErr w:type="spellStart"/>
      <w:r>
        <w:t>gmail</w:t>
      </w:r>
      <w:proofErr w:type="spellEnd"/>
      <w:r w:rsidR="00AF48C7">
        <w:t xml:space="preserve">: </w:t>
      </w:r>
      <w:hyperlink r:id="rId8" w:history="1">
        <w:r w:rsidR="00AF48C7" w:rsidRPr="00F4363C">
          <w:rPr>
            <w:rStyle w:val="Hipervnculo"/>
          </w:rPr>
          <w:t>Alejandrachavez1616@gmail.com</w:t>
        </w:r>
      </w:hyperlink>
      <w:r w:rsidR="00AF48C7">
        <w:t xml:space="preserve"> </w:t>
      </w:r>
    </w:p>
    <w:p w14:paraId="42F9BB8E" w14:textId="3FB6FF34" w:rsidR="00370214" w:rsidRDefault="00370214">
      <w:pPr>
        <w:pStyle w:val="Informacindecontacto"/>
      </w:pPr>
      <w:r>
        <w:t>Pasaporte :118418298</w:t>
      </w:r>
    </w:p>
    <w:p w14:paraId="6A694D1F" w14:textId="7760BFA1" w:rsidR="00370214" w:rsidRDefault="00F0121D">
      <w:pPr>
        <w:pStyle w:val="Informacindecontacto"/>
      </w:pPr>
      <w:r>
        <w:t>Nacionalidad; venezolana</w:t>
      </w:r>
    </w:p>
    <w:p w14:paraId="57266796" w14:textId="00F7C3A9" w:rsidR="00F0121D" w:rsidRDefault="006205B8">
      <w:pPr>
        <w:pStyle w:val="Informacindecontacto"/>
        <w:rPr>
          <w:color w:val="FF0000"/>
        </w:rPr>
      </w:pPr>
      <w:r>
        <w:rPr>
          <w:color w:val="FF0000"/>
        </w:rPr>
        <w:t xml:space="preserve">Permiso de trabajo, visa en tramites </w:t>
      </w:r>
      <w:r w:rsidR="00F0121D">
        <w:rPr>
          <w:color w:val="FF0000"/>
        </w:rPr>
        <w:t xml:space="preserve"> </w:t>
      </w:r>
    </w:p>
    <w:p w14:paraId="1972EB75" w14:textId="1DDEC25A" w:rsidR="004B04D9" w:rsidRPr="00935EA1" w:rsidRDefault="00935EA1">
      <w:pPr>
        <w:pStyle w:val="Informacindecontacto"/>
        <w:rPr>
          <w:color w:val="000000" w:themeColor="text1"/>
        </w:rPr>
      </w:pPr>
      <w:r>
        <w:rPr>
          <w:color w:val="000000" w:themeColor="text1"/>
        </w:rPr>
        <w:t>Fecha de nacimiento: 08/11/2002</w:t>
      </w:r>
    </w:p>
    <w:sdt>
      <w:sdtPr>
        <w:id w:val="-1179423465"/>
        <w:placeholder>
          <w:docPart w:val="BD91BF25A35E1D4F8FCC40DED7D38960"/>
        </w:placeholder>
        <w:temporary/>
        <w:showingPlcHdr/>
      </w:sdtPr>
      <w:sdtEndPr/>
      <w:sdtContent>
        <w:p w14:paraId="6F11586F" w14:textId="77777777" w:rsidR="008115E5" w:rsidRDefault="00A13FE1">
          <w:pPr>
            <w:pStyle w:val="Ttulo1"/>
          </w:pPr>
          <w:r>
            <w:t>Objetivo</w:t>
          </w:r>
        </w:p>
      </w:sdtContent>
    </w:sdt>
    <w:p w14:paraId="077A99C8" w14:textId="68A612DF" w:rsidR="008115E5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Soy responsable </w:t>
      </w:r>
    </w:p>
    <w:p w14:paraId="462EE2DB" w14:textId="459D9102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>Se trabajar en equipo</w:t>
      </w:r>
    </w:p>
    <w:p w14:paraId="48D0E0FA" w14:textId="4C86DD08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Soy paciente </w:t>
      </w:r>
    </w:p>
    <w:p w14:paraId="6CDA6062" w14:textId="19F6F4F8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>Aprendo rápido</w:t>
      </w:r>
    </w:p>
    <w:p w14:paraId="322092A8" w14:textId="76EB9966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>Siempre quiero aprender algo nuevo</w:t>
      </w:r>
    </w:p>
    <w:p w14:paraId="4768CF45" w14:textId="3AD4675E" w:rsid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Soy sociable </w:t>
      </w:r>
    </w:p>
    <w:p w14:paraId="15120CE6" w14:textId="77777777" w:rsidR="00AF48C7" w:rsidRDefault="00AF48C7"/>
    <w:sdt>
      <w:sdtPr>
        <w:id w:val="1728489637"/>
        <w:placeholder>
          <w:docPart w:val="0E2DD374CB5C414AA46A8E45FB0DBA6B"/>
        </w:placeholder>
        <w:temporary/>
        <w:showingPlcHdr/>
      </w:sdtPr>
      <w:sdtEndPr/>
      <w:sdtContent>
        <w:p w14:paraId="056A4016" w14:textId="77777777" w:rsidR="008115E5" w:rsidRDefault="00A13FE1">
          <w:pPr>
            <w:pStyle w:val="Ttulo1"/>
          </w:pPr>
          <w:r>
            <w:t>Experiencia</w:t>
          </w:r>
        </w:p>
      </w:sdtContent>
    </w:sdt>
    <w:sdt>
      <w:sdtPr>
        <w:id w:val="1922449927"/>
        <w:placeholder>
          <w:docPart w:val="719D2DEE3BD6124294C4CFDEE16A48DD"/>
        </w:placeholder>
        <w:temporary/>
        <w:showingPlcHdr/>
      </w:sdtPr>
      <w:sdtEndPr/>
      <w:sdtContent>
        <w:p w14:paraId="582948D5" w14:textId="77777777" w:rsidR="008115E5" w:rsidRDefault="00A13FE1">
          <w:r w:rsidRPr="00F41023">
            <w:t>Nombre de la empresa</w:t>
          </w:r>
        </w:p>
      </w:sdtContent>
    </w:sdt>
    <w:sdt>
      <w:sdtPr>
        <w:id w:val="256341102"/>
        <w:placeholder>
          <w:docPart w:val="54C40CD08298CE4795492DF67A2ECE92"/>
        </w:placeholder>
        <w:temporary/>
        <w:showingPlcHdr/>
      </w:sdtPr>
      <w:sdtEndPr/>
      <w:sdtContent>
        <w:p w14:paraId="42DC001A" w14:textId="77777777" w:rsidR="008115E5" w:rsidRDefault="00A13FE1">
          <w:r>
            <w:t>Puesto | Fecha de contratación</w:t>
          </w:r>
        </w:p>
      </w:sdtContent>
    </w:sdt>
    <w:p w14:paraId="54BC624A" w14:textId="49FBEC9A" w:rsidR="008115E5" w:rsidRPr="009A61EA" w:rsidRDefault="00112A70" w:rsidP="00F41023">
      <w:pPr>
        <w:pStyle w:val="Listaconvietas"/>
      </w:pPr>
      <w:r>
        <w:rPr>
          <w:b/>
          <w:bCs/>
        </w:rPr>
        <w:t xml:space="preserve">Vendedora en Franklin, vendedora de ropa: </w:t>
      </w:r>
      <w:r w:rsidR="009A61EA">
        <w:rPr>
          <w:b/>
          <w:bCs/>
        </w:rPr>
        <w:t>diciembre 2019, enero 2020</w:t>
      </w:r>
    </w:p>
    <w:p w14:paraId="60B0B2ED" w14:textId="08677760" w:rsidR="009A61EA" w:rsidRPr="002D6702" w:rsidRDefault="009A61EA" w:rsidP="00F41023">
      <w:pPr>
        <w:pStyle w:val="Listaconvietas"/>
      </w:pPr>
      <w:r>
        <w:rPr>
          <w:b/>
          <w:bCs/>
        </w:rPr>
        <w:t xml:space="preserve">Cuidadora de adulto mayor, </w:t>
      </w:r>
      <w:r w:rsidR="00CB29F9">
        <w:rPr>
          <w:b/>
          <w:bCs/>
        </w:rPr>
        <w:t>enero de 2021, marzo 2021</w:t>
      </w:r>
    </w:p>
    <w:p w14:paraId="045B582C" w14:textId="632B5A17" w:rsidR="002D6702" w:rsidRPr="008274CC" w:rsidRDefault="002D6702" w:rsidP="00F41023">
      <w:pPr>
        <w:pStyle w:val="Listaconvietas"/>
      </w:pPr>
      <w:r>
        <w:rPr>
          <w:b/>
          <w:bCs/>
        </w:rPr>
        <w:t xml:space="preserve">Vendedora/cajera de </w:t>
      </w:r>
      <w:proofErr w:type="spellStart"/>
      <w:r>
        <w:rPr>
          <w:b/>
          <w:bCs/>
        </w:rPr>
        <w:t>panaderia</w:t>
      </w:r>
      <w:proofErr w:type="spellEnd"/>
      <w:r>
        <w:rPr>
          <w:b/>
          <w:bCs/>
        </w:rPr>
        <w:t xml:space="preserve"> delicias copihues </w:t>
      </w:r>
    </w:p>
    <w:p w14:paraId="31EE50AA" w14:textId="77777777" w:rsidR="008274CC" w:rsidRPr="00CB29F9" w:rsidRDefault="008274CC" w:rsidP="008274CC">
      <w:pPr>
        <w:pStyle w:val="Listaconvietas"/>
        <w:numPr>
          <w:ilvl w:val="0"/>
          <w:numId w:val="0"/>
        </w:numPr>
        <w:ind w:left="216"/>
      </w:pPr>
    </w:p>
    <w:p w14:paraId="6E1C521C" w14:textId="77777777" w:rsidR="00CB29F9" w:rsidRDefault="00CB29F9" w:rsidP="00CB29F9">
      <w:pPr>
        <w:pStyle w:val="Listaconvietas"/>
        <w:numPr>
          <w:ilvl w:val="0"/>
          <w:numId w:val="0"/>
        </w:numPr>
        <w:ind w:left="216"/>
      </w:pPr>
    </w:p>
    <w:sdt>
      <w:sdtPr>
        <w:id w:val="720946933"/>
        <w:placeholder>
          <w:docPart w:val="9C7A80DC559DD94A92236611B664915B"/>
        </w:placeholder>
        <w:temporary/>
        <w:showingPlcHdr/>
      </w:sdtPr>
      <w:sdtEndPr/>
      <w:sdtContent>
        <w:p w14:paraId="5A1390CA" w14:textId="77777777" w:rsidR="008115E5" w:rsidRDefault="00A13FE1">
          <w:pPr>
            <w:pStyle w:val="Ttulo1"/>
          </w:pPr>
          <w:r>
            <w:t>Formación</w:t>
          </w:r>
        </w:p>
      </w:sdtContent>
    </w:sdt>
    <w:p w14:paraId="3BA68267" w14:textId="1B9F8720" w:rsidR="008115E5" w:rsidRDefault="008274CC">
      <w:r>
        <w:t xml:space="preserve">Estoy recién egresada de 4to medio en técnico en enfermería, ya terminé mi práctica profesional y estoy esperando que me llegue mi título, puedo </w:t>
      </w:r>
      <w:r w:rsidR="00747307">
        <w:t>conseguir</w:t>
      </w:r>
      <w:r>
        <w:t xml:space="preserve"> un certificado que </w:t>
      </w:r>
      <w:r w:rsidR="00AF0068">
        <w:t>acredite que tengo experiencia y que no soy un riesgo.</w:t>
      </w:r>
    </w:p>
    <w:p w14:paraId="3F8AFD8B" w14:textId="522D8188" w:rsidR="00AF0068" w:rsidRDefault="00AF0068"/>
    <w:p w14:paraId="7DE58E45" w14:textId="41386272" w:rsidR="008115E5" w:rsidRDefault="00AF0068" w:rsidP="00CC719B">
      <w:r>
        <w:t xml:space="preserve">Soy muy responsable y atenta, tengo habilidades de comunicación </w:t>
      </w:r>
    </w:p>
    <w:p w14:paraId="2B9D23B3" w14:textId="4A31E176" w:rsidR="008115E5" w:rsidRDefault="00DB6B14">
      <w:pPr>
        <w:pStyle w:val="Listaconvietas"/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92A8" w14:textId="77777777" w:rsidR="00DB6B14" w:rsidRDefault="00DB6B14">
      <w:pPr>
        <w:spacing w:after="0" w:line="240" w:lineRule="auto"/>
      </w:pPr>
      <w:r>
        <w:separator/>
      </w:r>
    </w:p>
  </w:endnote>
  <w:endnote w:type="continuationSeparator" w:id="0">
    <w:p w14:paraId="6BE23B3D" w14:textId="77777777" w:rsidR="00DB6B14" w:rsidRDefault="00DB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9E14" w14:textId="77777777" w:rsidR="008115E5" w:rsidRDefault="00A13FE1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C609" w14:textId="77777777" w:rsidR="00DB6B14" w:rsidRDefault="00DB6B14">
      <w:pPr>
        <w:spacing w:after="0" w:line="240" w:lineRule="auto"/>
      </w:pPr>
      <w:r>
        <w:separator/>
      </w:r>
    </w:p>
  </w:footnote>
  <w:footnote w:type="continuationSeparator" w:id="0">
    <w:p w14:paraId="2761B8ED" w14:textId="77777777" w:rsidR="00DB6B14" w:rsidRDefault="00DB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8D35" w14:textId="77777777" w:rsidR="008115E5" w:rsidRDefault="00A13FE1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0B08BF" wp14:editId="2E5B6D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CAEA14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4E65" w14:textId="77777777" w:rsidR="008115E5" w:rsidRDefault="006205B8">
    <w:r>
      <w:rPr>
        <w:noProof/>
        <w:lang w:val="es-MX" w:eastAsia="es-MX"/>
      </w:rPr>
    </w:r>
    <w:r w:rsidR="006205B8">
      <w:rPr>
        <w:noProof/>
        <w:lang w:val="es-MX" w:eastAsia="es-MX"/>
      </w:rPr>
      <w:pict w14:anchorId="6B68A1E9">
        <v:group id="Grupo 4" o:spid="_x0000_s2050" alt="Title: Marco de página con tabulación" style="position:absolute;margin-left:0;margin-top:0;width:580.75pt;height:1236.4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C6B922E" w14:textId="77777777" w:rsidR="008115E5" w:rsidRDefault="00DB6B14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36F244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FF868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54C5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6EE2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5C4F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AE26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E202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8638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1A32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0AC518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C29A06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34C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A2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61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296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C62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EC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B8AC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7BDC386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8F542822" w:tentative="1">
      <w:start w:val="1"/>
      <w:numFmt w:val="lowerLetter"/>
      <w:lvlText w:val="%2."/>
      <w:lvlJc w:val="left"/>
      <w:pPr>
        <w:ind w:left="1440" w:hanging="360"/>
      </w:pPr>
    </w:lvl>
    <w:lvl w:ilvl="2" w:tplc="019E5F4C" w:tentative="1">
      <w:start w:val="1"/>
      <w:numFmt w:val="lowerRoman"/>
      <w:lvlText w:val="%3."/>
      <w:lvlJc w:val="right"/>
      <w:pPr>
        <w:ind w:left="2160" w:hanging="180"/>
      </w:pPr>
    </w:lvl>
    <w:lvl w:ilvl="3" w:tplc="6CF2F41A" w:tentative="1">
      <w:start w:val="1"/>
      <w:numFmt w:val="decimal"/>
      <w:lvlText w:val="%4."/>
      <w:lvlJc w:val="left"/>
      <w:pPr>
        <w:ind w:left="2880" w:hanging="360"/>
      </w:pPr>
    </w:lvl>
    <w:lvl w:ilvl="4" w:tplc="2272E600" w:tentative="1">
      <w:start w:val="1"/>
      <w:numFmt w:val="lowerLetter"/>
      <w:lvlText w:val="%5."/>
      <w:lvlJc w:val="left"/>
      <w:pPr>
        <w:ind w:left="3600" w:hanging="360"/>
      </w:pPr>
    </w:lvl>
    <w:lvl w:ilvl="5" w:tplc="1D48C220" w:tentative="1">
      <w:start w:val="1"/>
      <w:numFmt w:val="lowerRoman"/>
      <w:lvlText w:val="%6."/>
      <w:lvlJc w:val="right"/>
      <w:pPr>
        <w:ind w:left="4320" w:hanging="180"/>
      </w:pPr>
    </w:lvl>
    <w:lvl w:ilvl="6" w:tplc="D9841E78" w:tentative="1">
      <w:start w:val="1"/>
      <w:numFmt w:val="decimal"/>
      <w:lvlText w:val="%7."/>
      <w:lvlJc w:val="left"/>
      <w:pPr>
        <w:ind w:left="5040" w:hanging="360"/>
      </w:pPr>
    </w:lvl>
    <w:lvl w:ilvl="7" w:tplc="61EC0384" w:tentative="1">
      <w:start w:val="1"/>
      <w:numFmt w:val="lowerLetter"/>
      <w:lvlText w:val="%8."/>
      <w:lvlJc w:val="left"/>
      <w:pPr>
        <w:ind w:left="5760" w:hanging="360"/>
      </w:pPr>
    </w:lvl>
    <w:lvl w:ilvl="8" w:tplc="183896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12401"/>
    <w:multiLevelType w:val="hybridMultilevel"/>
    <w:tmpl w:val="CB4CDA0C"/>
    <w:lvl w:ilvl="0" w:tplc="0C0A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5C"/>
    <w:rsid w:val="00112A70"/>
    <w:rsid w:val="001E3A78"/>
    <w:rsid w:val="00203AF5"/>
    <w:rsid w:val="002D6702"/>
    <w:rsid w:val="00370214"/>
    <w:rsid w:val="004922E1"/>
    <w:rsid w:val="004B04D9"/>
    <w:rsid w:val="0051300C"/>
    <w:rsid w:val="006205B8"/>
    <w:rsid w:val="00734800"/>
    <w:rsid w:val="00747307"/>
    <w:rsid w:val="008274C7"/>
    <w:rsid w:val="008274CC"/>
    <w:rsid w:val="00935EA1"/>
    <w:rsid w:val="009A61EA"/>
    <w:rsid w:val="00A13FE1"/>
    <w:rsid w:val="00A20B6B"/>
    <w:rsid w:val="00AF0068"/>
    <w:rsid w:val="00AF48C7"/>
    <w:rsid w:val="00CB29F9"/>
    <w:rsid w:val="00CC719B"/>
    <w:rsid w:val="00DB6B14"/>
    <w:rsid w:val="00EC2F5C"/>
    <w:rsid w:val="00F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20F0"/>
  <w15:docId w15:val="{7C4222D5-65BD-8F49-AB82-B059915B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AF48C7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achavez1616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58C6872-3E00-4343-B659-C2708E309C79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91BF25A35E1D4F8FCC40DED7D3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507BA-4F2D-1E45-9AD5-2E5B11E7290F}"/>
      </w:docPartPr>
      <w:docPartBody>
        <w:p w:rsidR="004A44B4" w:rsidRDefault="00C65165">
          <w:pPr>
            <w:pStyle w:val="BD91BF25A35E1D4F8FCC40DED7D38960"/>
          </w:pPr>
          <w:r>
            <w:t>Objetivo</w:t>
          </w:r>
        </w:p>
      </w:docPartBody>
    </w:docPart>
    <w:docPart>
      <w:docPartPr>
        <w:name w:val="0E2DD374CB5C414AA46A8E45FB0DB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E74A8-7AD1-754A-BBBA-6022E09F6364}"/>
      </w:docPartPr>
      <w:docPartBody>
        <w:p w:rsidR="004A44B4" w:rsidRDefault="00C65165">
          <w:pPr>
            <w:pStyle w:val="0E2DD374CB5C414AA46A8E45FB0DBA6B"/>
          </w:pPr>
          <w:r>
            <w:t>Experiencia</w:t>
          </w:r>
        </w:p>
      </w:docPartBody>
    </w:docPart>
    <w:docPart>
      <w:docPartPr>
        <w:name w:val="719D2DEE3BD6124294C4CFDEE16A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FDA21-2114-824F-9A57-E9DF0872442C}"/>
      </w:docPartPr>
      <w:docPartBody>
        <w:p w:rsidR="004A44B4" w:rsidRDefault="00C65165">
          <w:pPr>
            <w:pStyle w:val="719D2DEE3BD6124294C4CFDEE16A48DD"/>
          </w:pPr>
          <w:r w:rsidRPr="00F41023">
            <w:t>Nombre de la empresa</w:t>
          </w:r>
        </w:p>
      </w:docPartBody>
    </w:docPart>
    <w:docPart>
      <w:docPartPr>
        <w:name w:val="54C40CD08298CE4795492DF67A2E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B5DB8-A81B-8A42-8F83-EB8CBF85F3B2}"/>
      </w:docPartPr>
      <w:docPartBody>
        <w:p w:rsidR="004A44B4" w:rsidRDefault="00C65165">
          <w:pPr>
            <w:pStyle w:val="54C40CD08298CE4795492DF67A2ECE92"/>
          </w:pPr>
          <w:r>
            <w:t>Puesto | Fecha de contratación</w:t>
          </w:r>
        </w:p>
      </w:docPartBody>
    </w:docPart>
    <w:docPart>
      <w:docPartPr>
        <w:name w:val="9C7A80DC559DD94A92236611B6649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04DED-0762-CC4E-821D-3A35F0BB0E5B}"/>
      </w:docPartPr>
      <w:docPartBody>
        <w:p w:rsidR="004A44B4" w:rsidRDefault="00C65165">
          <w:pPr>
            <w:pStyle w:val="9C7A80DC559DD94A92236611B664915B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ABEFB0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36CEE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D61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3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6F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5A3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426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6AE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434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65"/>
    <w:rsid w:val="001571A8"/>
    <w:rsid w:val="004A44B4"/>
    <w:rsid w:val="00710B56"/>
    <w:rsid w:val="00C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91BF25A35E1D4F8FCC40DED7D38960">
    <w:name w:val="BD91BF25A35E1D4F8FCC40DED7D38960"/>
  </w:style>
  <w:style w:type="paragraph" w:customStyle="1" w:styleId="0E2DD374CB5C414AA46A8E45FB0DBA6B">
    <w:name w:val="0E2DD374CB5C414AA46A8E45FB0DBA6B"/>
  </w:style>
  <w:style w:type="paragraph" w:customStyle="1" w:styleId="719D2DEE3BD6124294C4CFDEE16A48DD">
    <w:name w:val="719D2DEE3BD6124294C4CFDEE16A48DD"/>
  </w:style>
  <w:style w:type="paragraph" w:customStyle="1" w:styleId="54C40CD08298CE4795492DF67A2ECE92">
    <w:name w:val="54C40CD08298CE4795492DF67A2ECE92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9C7A80DC559DD94A92236611B664915B">
    <w:name w:val="9C7A80DC559DD94A92236611B6649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%7b058C6872-3E00-4343-B659-C2708E309C79%7dtf50002018.dotx</Template>
  <TotalTime>4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chavez</dc:creator>
  <cp:keywords/>
  <dc:description/>
  <cp:lastModifiedBy>maria chavez</cp:lastModifiedBy>
  <cp:revision>6</cp:revision>
  <dcterms:created xsi:type="dcterms:W3CDTF">2021-04-05T03:28:00Z</dcterms:created>
  <dcterms:modified xsi:type="dcterms:W3CDTF">2021-08-17T07:56:00Z</dcterms:modified>
</cp:coreProperties>
</file>