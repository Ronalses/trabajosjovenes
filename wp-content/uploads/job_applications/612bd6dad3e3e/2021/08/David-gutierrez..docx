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20E" w:rsidRDefault="00FA4FE9">
      <w:pPr>
        <w:pStyle w:val="Nombre"/>
      </w:pPr>
      <w:r>
        <w:t>David gutiérrez</w:t>
      </w:r>
    </w:p>
    <w:p w:rsidR="0059120E" w:rsidRDefault="00990B3A">
      <w:pPr>
        <w:pStyle w:val="Informacindecontacto"/>
      </w:pPr>
      <w:r>
        <w:t>San pablo 5479</w:t>
      </w:r>
      <w:r w:rsidR="00D26A1A">
        <w:t xml:space="preserve"> | </w:t>
      </w:r>
      <w:r>
        <w:t xml:space="preserve">950224461 </w:t>
      </w:r>
      <w:r w:rsidR="00D26A1A">
        <w:t>|</w:t>
      </w:r>
      <w:r>
        <w:t>dgutii0002@gmail.com</w:t>
      </w:r>
    </w:p>
    <w:p w:rsidR="0059120E" w:rsidRDefault="00D26A1A">
      <w:pPr>
        <w:pStyle w:val="Ttulo1"/>
      </w:pPr>
      <w:sdt>
        <w:sdtPr>
          <w:id w:val="-819804518"/>
          <w:placeholder>
            <w:docPart w:val="FC62DE6826EF6746A41E01F57F1BD39D"/>
          </w:placeholder>
          <w:temporary/>
          <w:showingPlcHdr/>
        </w:sdtPr>
        <w:sdtEndPr/>
        <w:sdtContent>
          <w:r>
            <w:t>Resumen de aptitudes</w:t>
          </w:r>
        </w:sdtContent>
      </w:sdt>
    </w:p>
    <w:p w:rsidR="0059120E" w:rsidRDefault="0052775F">
      <w:pPr>
        <w:spacing w:after="180"/>
      </w:pPr>
      <w:r>
        <w:t>Me considero una persona trabajadora</w:t>
      </w:r>
      <w:r w:rsidR="0080332E">
        <w:t>, j</w:t>
      </w:r>
      <w:r w:rsidR="00A32012">
        <w:t>amás me doy por vencido,</w:t>
      </w:r>
      <w:r w:rsidR="003E78CB">
        <w:t xml:space="preserve"> me gusta la honestidad y ser honesto, fiel a mis principios</w:t>
      </w:r>
      <w:r w:rsidR="00E76C0A">
        <w:t xml:space="preserve">, justiciero y </w:t>
      </w:r>
      <w:r w:rsidR="005F2671">
        <w:t>seguro de sí</w:t>
      </w:r>
    </w:p>
    <w:p w:rsidR="000B68AB" w:rsidRDefault="000B68AB">
      <w:pPr>
        <w:spacing w:after="180"/>
        <w:rPr>
          <w:b/>
          <w:bCs/>
        </w:rPr>
      </w:pPr>
    </w:p>
    <w:p w:rsidR="000B68AB" w:rsidRDefault="000B68AB">
      <w:pPr>
        <w:spacing w:after="180"/>
        <w:rPr>
          <w:b/>
          <w:bCs/>
        </w:rPr>
      </w:pPr>
      <w:r>
        <w:rPr>
          <w:b/>
          <w:bCs/>
        </w:rPr>
        <w:t>F</w:t>
      </w:r>
      <w:r w:rsidR="000164E1">
        <w:rPr>
          <w:b/>
          <w:bCs/>
        </w:rPr>
        <w:t>ormación</w:t>
      </w:r>
    </w:p>
    <w:p w:rsidR="000164E1" w:rsidRPr="00D716C0" w:rsidRDefault="0033736D">
      <w:pPr>
        <w:spacing w:after="180"/>
        <w:rPr>
          <w:b/>
          <w:bCs/>
        </w:rPr>
      </w:pPr>
      <w:r w:rsidRPr="00D716C0">
        <w:rPr>
          <w:b/>
          <w:bCs/>
        </w:rPr>
        <w:t xml:space="preserve">República de </w:t>
      </w:r>
      <w:r w:rsidR="00EB6A5D" w:rsidRPr="00D716C0">
        <w:rPr>
          <w:b/>
          <w:bCs/>
        </w:rPr>
        <w:t>Israel</w:t>
      </w:r>
    </w:p>
    <w:p w:rsidR="009334BD" w:rsidRPr="009334BD" w:rsidRDefault="009334BD">
      <w:pPr>
        <w:spacing w:after="180"/>
        <w:rPr>
          <w:b/>
          <w:bCs/>
        </w:rPr>
      </w:pPr>
      <w:r>
        <w:t xml:space="preserve">Enseñanza básica completa </w:t>
      </w:r>
      <w:r w:rsidR="00544501">
        <w:t>/ año egreso 2015</w:t>
      </w:r>
    </w:p>
    <w:p w:rsidR="0059120E" w:rsidRPr="00A80F98" w:rsidRDefault="000F6EC6">
      <w:pPr>
        <w:pStyle w:val="Ttulo1"/>
      </w:pPr>
      <w:r w:rsidRPr="00A80F98">
        <w:t xml:space="preserve">Eliodoro </w:t>
      </w:r>
      <w:r w:rsidR="00FF5E4C" w:rsidRPr="00A80F98">
        <w:t>Domínguez</w:t>
      </w:r>
      <w:r w:rsidRPr="00A80F98">
        <w:t>(INCOED)</w:t>
      </w:r>
    </w:p>
    <w:p w:rsidR="0059120E" w:rsidRDefault="00270FA4">
      <w:pPr>
        <w:pStyle w:val="Ttulo2"/>
        <w:rPr>
          <w:b w:val="0"/>
          <w:bCs/>
        </w:rPr>
      </w:pPr>
      <w:r w:rsidRPr="00A80F98">
        <w:rPr>
          <w:b w:val="0"/>
          <w:bCs/>
        </w:rPr>
        <w:t>ENSEÑANZA</w:t>
      </w:r>
      <w:r w:rsidRPr="007F2944">
        <w:rPr>
          <w:b w:val="0"/>
          <w:bCs/>
        </w:rPr>
        <w:t xml:space="preserve"> MEDIA COMPLETA</w:t>
      </w:r>
      <w:r w:rsidR="007930A8" w:rsidRPr="007F2944">
        <w:rPr>
          <w:b w:val="0"/>
          <w:bCs/>
        </w:rPr>
        <w:t>/ AÑO 2020</w:t>
      </w:r>
    </w:p>
    <w:p w:rsidR="00D716C0" w:rsidRPr="00D716C0" w:rsidRDefault="00D716C0" w:rsidP="00D716C0"/>
    <w:p w:rsidR="007A1B3D" w:rsidRPr="00A80F98" w:rsidRDefault="007A1B3D">
      <w:pPr>
        <w:rPr>
          <w:b/>
          <w:bCs/>
        </w:rPr>
      </w:pPr>
      <w:r w:rsidRPr="00A80F98">
        <w:rPr>
          <w:b/>
          <w:bCs/>
        </w:rPr>
        <w:t>INSTITUTO DUOC UC</w:t>
      </w:r>
    </w:p>
    <w:p w:rsidR="007A1B3D" w:rsidRDefault="007A1B3D">
      <w:r>
        <w:t>PRIMER AÑO CURSANDO</w:t>
      </w:r>
      <w:r w:rsidR="00F93908">
        <w:t>/2DO SEMESTRE (2021-)</w:t>
      </w:r>
    </w:p>
    <w:p w:rsidR="007A1B3D" w:rsidRDefault="007A1B3D"/>
    <w:p w:rsidR="0093464A" w:rsidRDefault="0093464A">
      <w:pPr>
        <w:rPr>
          <w:b/>
          <w:bCs/>
        </w:rPr>
      </w:pPr>
      <w:proofErr w:type="spellStart"/>
      <w:r>
        <w:rPr>
          <w:b/>
          <w:bCs/>
        </w:rPr>
        <w:t>Titulos</w:t>
      </w:r>
      <w:proofErr w:type="spellEnd"/>
      <w:r>
        <w:rPr>
          <w:b/>
          <w:bCs/>
        </w:rPr>
        <w:t>:</w:t>
      </w:r>
    </w:p>
    <w:p w:rsidR="0093464A" w:rsidRDefault="00CD0383">
      <w:r>
        <w:t>Técnico en administración de empresas</w:t>
      </w:r>
    </w:p>
    <w:p w:rsidR="00EB6A5D" w:rsidRDefault="00EB6A5D"/>
    <w:p w:rsidR="00EB6A5D" w:rsidRPr="00CD0383" w:rsidRDefault="00EB6A5D"/>
    <w:p w:rsidR="00EB6A5D" w:rsidRPr="00EB6A5D" w:rsidRDefault="005F02C0">
      <w:pPr>
        <w:rPr>
          <w:b/>
          <w:bCs/>
        </w:rPr>
      </w:pPr>
      <w:r w:rsidRPr="00EB6A5D">
        <w:rPr>
          <w:b/>
          <w:bCs/>
        </w:rPr>
        <w:t>Cursos/</w:t>
      </w:r>
      <w:r w:rsidR="00722A10" w:rsidRPr="00EB6A5D">
        <w:rPr>
          <w:b/>
          <w:bCs/>
        </w:rPr>
        <w:t xml:space="preserve"> Conocimientos</w:t>
      </w:r>
    </w:p>
    <w:p w:rsidR="0059120E" w:rsidRDefault="007930A8">
      <w:r>
        <w:t>Excel intermedio</w:t>
      </w:r>
    </w:p>
    <w:p w:rsidR="007930A8" w:rsidRDefault="007930A8">
      <w:r>
        <w:t>Word intermedio</w:t>
      </w:r>
    </w:p>
    <w:p w:rsidR="00865D01" w:rsidRDefault="00865D01"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intermedio</w:t>
      </w:r>
    </w:p>
    <w:p w:rsidR="00CF7340" w:rsidRDefault="007930A8">
      <w:r>
        <w:t>Inglés básico</w:t>
      </w:r>
    </w:p>
    <w:p w:rsidR="00722A10" w:rsidRDefault="00722A10">
      <w:bookmarkStart w:id="0" w:name="_GoBack"/>
      <w:bookmarkEnd w:id="0"/>
    </w:p>
    <w:p w:rsidR="0059120E" w:rsidRDefault="00D26A1A">
      <w:pPr>
        <w:pStyle w:val="Ttulo1"/>
      </w:pPr>
      <w:sdt>
        <w:sdtPr>
          <w:id w:val="617349259"/>
          <w:placeholder>
            <w:docPart w:val="095A1A5C4EAE86429596144117A7D8F6"/>
          </w:placeholder>
          <w:temporary/>
          <w:showingPlcHdr/>
        </w:sdtPr>
        <w:sdtEndPr/>
        <w:sdtContent>
          <w:r>
            <w:t>Experiencia</w:t>
          </w:r>
        </w:sdtContent>
      </w:sdt>
    </w:p>
    <w:p w:rsidR="0059120E" w:rsidRDefault="00D26A1A">
      <w:pPr>
        <w:pStyle w:val="Ttulo2"/>
      </w:pPr>
    </w:p>
    <w:p w:rsidR="00B93D84" w:rsidRPr="00B93D84" w:rsidRDefault="00891594" w:rsidP="00B93D84">
      <w:r>
        <w:t>Sin experiencia previa</w:t>
      </w:r>
    </w:p>
    <w:p w:rsidR="0059120E" w:rsidRDefault="00D26A1A">
      <w:pPr>
        <w:pStyle w:val="Ttulo2"/>
      </w:pPr>
    </w:p>
    <w:p w:rsidR="0059120E" w:rsidRDefault="00D26A1A"/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4FE9" w:rsidRDefault="00FA4FE9">
      <w:pPr>
        <w:spacing w:after="0" w:line="240" w:lineRule="auto"/>
      </w:pPr>
      <w:r>
        <w:separator/>
      </w:r>
    </w:p>
  </w:endnote>
  <w:endnote w:type="continuationSeparator" w:id="0">
    <w:p w:rsidR="00FA4FE9" w:rsidRDefault="00FA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D26A1A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4FE9" w:rsidRDefault="00FA4FE9">
      <w:pPr>
        <w:spacing w:after="0" w:line="240" w:lineRule="auto"/>
      </w:pPr>
      <w:r>
        <w:separator/>
      </w:r>
    </w:p>
  </w:footnote>
  <w:footnote w:type="continuationSeparator" w:id="0">
    <w:p w:rsidR="00FA4FE9" w:rsidRDefault="00FA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D26A1A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E7C149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D26A1A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F08DF4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E9"/>
    <w:rsid w:val="000164E1"/>
    <w:rsid w:val="000B68AB"/>
    <w:rsid w:val="000F6EC6"/>
    <w:rsid w:val="001B4DED"/>
    <w:rsid w:val="00270FA4"/>
    <w:rsid w:val="0033736D"/>
    <w:rsid w:val="003E78CB"/>
    <w:rsid w:val="0052775F"/>
    <w:rsid w:val="00544501"/>
    <w:rsid w:val="005F02C0"/>
    <w:rsid w:val="005F2671"/>
    <w:rsid w:val="00662098"/>
    <w:rsid w:val="00722A10"/>
    <w:rsid w:val="00766357"/>
    <w:rsid w:val="007930A8"/>
    <w:rsid w:val="007A1B3D"/>
    <w:rsid w:val="007C3CF0"/>
    <w:rsid w:val="007F2944"/>
    <w:rsid w:val="0080332E"/>
    <w:rsid w:val="00835AA5"/>
    <w:rsid w:val="00865D01"/>
    <w:rsid w:val="00891594"/>
    <w:rsid w:val="009334BD"/>
    <w:rsid w:val="0093464A"/>
    <w:rsid w:val="00990B3A"/>
    <w:rsid w:val="00A32012"/>
    <w:rsid w:val="00A80F98"/>
    <w:rsid w:val="00B93D84"/>
    <w:rsid w:val="00CD0383"/>
    <w:rsid w:val="00CF7340"/>
    <w:rsid w:val="00D716C0"/>
    <w:rsid w:val="00E76C0A"/>
    <w:rsid w:val="00EB6A5D"/>
    <w:rsid w:val="00ED57AF"/>
    <w:rsid w:val="00F93908"/>
    <w:rsid w:val="00FA4FE9"/>
    <w:rsid w:val="00FC446D"/>
    <w:rsid w:val="00F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829AE"/>
  <w15:docId w15:val="{618A72ED-CBF0-E94F-A32E-B62B33F8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A13DDDA-764D-E04E-B246-E8080EA0F80C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62DE6826EF6746A41E01F57F1BD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4443A-9AE4-3A49-ABA2-33B8C10DC024}"/>
      </w:docPartPr>
      <w:docPartBody>
        <w:p w:rsidR="00000000" w:rsidRDefault="00000000">
          <w:pPr>
            <w:pStyle w:val="FC62DE6826EF6746A41E01F57F1BD39D"/>
          </w:pPr>
          <w:r>
            <w:t>Resumen de aptitudes</w:t>
          </w:r>
        </w:p>
      </w:docPartBody>
    </w:docPart>
    <w:docPart>
      <w:docPartPr>
        <w:name w:val="095A1A5C4EAE86429596144117A7D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F141B-F3E3-C84E-87FC-E806BF118C71}"/>
      </w:docPartPr>
      <w:docPartBody>
        <w:p w:rsidR="00000000" w:rsidRDefault="00000000">
          <w:pPr>
            <w:pStyle w:val="095A1A5C4EAE86429596144117A7D8F6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074D9BE42C114D8B5720256DCFA2E7">
    <w:name w:val="18074D9BE42C114D8B5720256DCFA2E7"/>
  </w:style>
  <w:style w:type="paragraph" w:customStyle="1" w:styleId="A25CDF6EDFF86849AEA499272A6BE504">
    <w:name w:val="A25CDF6EDFF86849AEA499272A6BE504"/>
  </w:style>
  <w:style w:type="paragraph" w:customStyle="1" w:styleId="FC62DE6826EF6746A41E01F57F1BD39D">
    <w:name w:val="FC62DE6826EF6746A41E01F57F1BD39D"/>
  </w:style>
  <w:style w:type="paragraph" w:customStyle="1" w:styleId="D7DF41CB98C0504CA8458EF2DE3076BB">
    <w:name w:val="D7DF41CB98C0504CA8458EF2DE3076BB"/>
  </w:style>
  <w:style w:type="paragraph" w:customStyle="1" w:styleId="40E929496F00BB4693FE443A1DA77F00">
    <w:name w:val="40E929496F00BB4693FE443A1DA77F00"/>
  </w:style>
  <w:style w:type="paragraph" w:customStyle="1" w:styleId="F4EC7A05786C814A91F132685D8CE97A">
    <w:name w:val="F4EC7A05786C814A91F132685D8CE97A"/>
  </w:style>
  <w:style w:type="paragraph" w:customStyle="1" w:styleId="1BF12C592ABCF648A391AE5C77D07AAD">
    <w:name w:val="1BF12C592ABCF648A391AE5C77D07AAD"/>
  </w:style>
  <w:style w:type="paragraph" w:customStyle="1" w:styleId="095A1A5C4EAE86429596144117A7D8F6">
    <w:name w:val="095A1A5C4EAE86429596144117A7D8F6"/>
  </w:style>
  <w:style w:type="paragraph" w:customStyle="1" w:styleId="EC4A651EEC2C254884419E9AD885293F">
    <w:name w:val="EC4A651EEC2C254884419E9AD885293F"/>
  </w:style>
  <w:style w:type="paragraph" w:customStyle="1" w:styleId="5C1E749F421AEE498F88D1A5648F1D35">
    <w:name w:val="5C1E749F421AEE498F88D1A5648F1D35"/>
  </w:style>
  <w:style w:type="paragraph" w:customStyle="1" w:styleId="1D66F2B3217CE04E939B351499BFF83D">
    <w:name w:val="1D66F2B3217CE04E939B351499BFF83D"/>
  </w:style>
  <w:style w:type="paragraph" w:customStyle="1" w:styleId="8990DB9AEE63A148A8ECC5D09330D258">
    <w:name w:val="8990DB9AEE63A148A8ECC5D09330D258"/>
  </w:style>
  <w:style w:type="paragraph" w:customStyle="1" w:styleId="54728280F10E074690E421A8900A5403">
    <w:name w:val="54728280F10E074690E421A8900A5403"/>
  </w:style>
  <w:style w:type="paragraph" w:customStyle="1" w:styleId="E14C28DA4F16B3458D6EB7F61D71DEF3">
    <w:name w:val="E14C28DA4F16B3458D6EB7F61D71DE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{EA13DDDA-764D-E04E-B246-E8080EA0F80C}tf50002038.dotx</Template>
  <TotalTime>0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Gutierrez</dc:creator>
  <cp:keywords/>
  <dc:description/>
  <cp:lastModifiedBy>David Gutierrez</cp:lastModifiedBy>
  <cp:revision>2</cp:revision>
  <dcterms:created xsi:type="dcterms:W3CDTF">2021-08-23T08:51:00Z</dcterms:created>
  <dcterms:modified xsi:type="dcterms:W3CDTF">2021-08-23T08:51:00Z</dcterms:modified>
</cp:coreProperties>
</file>