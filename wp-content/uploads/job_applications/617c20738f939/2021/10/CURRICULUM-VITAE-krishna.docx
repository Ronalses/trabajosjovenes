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bre del currículo"/>
        <w:tag w:val="Nombre del currículo"/>
        <w:id w:val="-925414414"/>
        <w:placeholder>
          <w:docPart w:val="97B9F3EC29B2413D875B1C25BBA292D4"/>
        </w:placeholder>
        <w:docPartList>
          <w:docPartGallery w:val="Quick Parts"/>
          <w:docPartCategory w:val=" Nombre del currículo"/>
        </w:docPartList>
      </w:sdtPr>
      <w:sdtEndPr>
        <w:rPr>
          <w:b/>
        </w:rPr>
      </w:sdtEndPr>
      <w:sdtContent>
        <w:tbl>
          <w:tblPr>
            <w:tblW w:w="5210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986"/>
            <w:gridCol w:w="222"/>
          </w:tblGrid>
          <w:tr w:rsidR="00B814F7" w14:paraId="314F85F8" w14:textId="77777777" w:rsidTr="00382D67">
            <w:trPr>
              <w:trHeight w:val="1058"/>
              <w:jc w:val="center"/>
            </w:trPr>
            <w:tc>
              <w:tcPr>
                <w:tcW w:w="4892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50A43D0C" w14:textId="38EFE068" w:rsidR="00B814F7" w:rsidRDefault="00015FA6" w:rsidP="00B35977">
                <w:pPr>
                  <w:pStyle w:val="Nombre"/>
                </w:pPr>
                <w:r>
                  <w:rPr>
                    <w:b w:val="0"/>
                    <w:bCs/>
                  </w:rPr>
                  <w:t xml:space="preserve">                 </w:t>
                </w:r>
                <w:r w:rsidR="00A8386D">
                  <w:rPr>
                    <w:b w:val="0"/>
                    <w:bCs/>
                  </w:rPr>
                  <w:t xml:space="preserve">        </w:t>
                </w:r>
                <w:r w:rsidR="008F6739">
                  <w:rPr>
                    <w:b w:val="0"/>
                    <w:bCs/>
                  </w:rPr>
                  <w:t xml:space="preserve"> </w:t>
                </w:r>
                <w:r>
                  <w:rPr>
                    <w:b w:val="0"/>
                    <w:bCs/>
                  </w:rPr>
                  <w:t xml:space="preserve">     </w:t>
                </w:r>
                <w:r w:rsidR="00075792">
                  <w:rPr>
                    <w:b w:val="0"/>
                    <w:bCs/>
                  </w:rPr>
                  <w:t>Krishna andrea diaz valenzuela</w:t>
                </w:r>
              </w:p>
            </w:tc>
            <w:tc>
              <w:tcPr>
                <w:tcW w:w="108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47C6D112" w14:textId="77777777" w:rsidR="00B814F7" w:rsidRDefault="00B814F7">
                <w:pPr>
                  <w:pStyle w:val="Sinespaciado"/>
                  <w:ind w:left="71" w:hanging="71"/>
                  <w:jc w:val="right"/>
                </w:pPr>
              </w:p>
            </w:tc>
          </w:tr>
          <w:tr w:rsidR="00B814F7" w14:paraId="24960490" w14:textId="77777777" w:rsidTr="00382D67">
            <w:trPr>
              <w:trHeight w:val="514"/>
              <w:jc w:val="center"/>
            </w:trPr>
            <w:tc>
              <w:tcPr>
                <w:tcW w:w="4892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52D33A2F" w14:textId="2DD4ACC6" w:rsidR="00B814F7" w:rsidRDefault="00BB4B82" w:rsidP="00075792">
                <w:pPr>
                  <w:pStyle w:val="Sinespaciado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Dirección"/>
                    <w:id w:val="-741638233"/>
                    <w:placeholder>
                      <w:docPart w:val="E6AEA928BD21440096CF54F1A235B96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07579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pasaJE 1 BLOCK 10988</w:t>
                    </w:r>
                    <w:r w:rsidR="00B66C9F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depto. 22C, lA PINtana</w:t>
                    </w:r>
                  </w:sdtContent>
                </w:sdt>
              </w:p>
            </w:tc>
            <w:tc>
              <w:tcPr>
                <w:tcW w:w="108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0C6BF4AB" w14:textId="77777777" w:rsidR="00B814F7" w:rsidRDefault="00B814F7">
                <w:pPr>
                  <w:pStyle w:val="Sinespaciado"/>
                </w:pPr>
              </w:p>
            </w:tc>
          </w:tr>
          <w:tr w:rsidR="00B814F7" w14:paraId="3037CCAB" w14:textId="77777777" w:rsidTr="00382D67">
            <w:trPr>
              <w:trHeight w:val="525"/>
              <w:jc w:val="center"/>
            </w:trPr>
            <w:tc>
              <w:tcPr>
                <w:tcW w:w="4892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A39C3E2" w14:textId="77858D1E" w:rsidR="00B814F7" w:rsidRDefault="00BB4B82" w:rsidP="00075792">
                <w:pPr>
                  <w:pStyle w:val="Sinespaciado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Teléfono"/>
                    <w:id w:val="-1808010215"/>
                    <w:placeholder>
                      <w:docPart w:val="B453AF04C19A45259EF32D19ED710C2A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075792">
                      <w:rPr>
                        <w:color w:val="93A299" w:themeColor="accent1"/>
                        <w:sz w:val="18"/>
                        <w:szCs w:val="18"/>
                      </w:rPr>
                      <w:t>20.532.996-K</w:t>
                    </w:r>
                  </w:sdtContent>
                </w:sdt>
                <w:r w:rsidR="000D12A7">
                  <w:rPr>
                    <w:color w:val="93A299" w:themeColor="accent1"/>
                    <w:sz w:val="18"/>
                    <w:szCs w:val="18"/>
                    <w:lang w:val="es-ES"/>
                  </w:rPr>
                  <w:t xml:space="preserve">  ▪  </w:t>
                </w:r>
                <w:r w:rsidR="000D12A7">
                  <w:rPr>
                    <w:rFonts w:eastAsiaTheme="minorEastAsia"/>
                    <w:color w:val="93A299" w:themeColor="accent1"/>
                    <w:sz w:val="18"/>
                    <w:szCs w:val="18"/>
                    <w:lang w:val="es-ES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Dirección de correo electrónico"/>
                    <w:id w:val="-725216357"/>
                    <w:placeholder>
                      <w:docPart w:val="A268674ED2934E1DB64ACB69C57447C9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075792">
                      <w:rPr>
                        <w:color w:val="93A299" w:themeColor="accent1"/>
                        <w:sz w:val="18"/>
                        <w:szCs w:val="18"/>
                      </w:rPr>
                      <w:t>950464372</w:t>
                    </w:r>
                  </w:sdtContent>
                </w:sdt>
                <w:r w:rsidR="000D12A7">
                  <w:rPr>
                    <w:color w:val="93A299" w:themeColor="accent1"/>
                    <w:sz w:val="18"/>
                    <w:szCs w:val="18"/>
                    <w:lang w:val="es-ES"/>
                  </w:rPr>
                  <w:t xml:space="preserve">   </w:t>
                </w:r>
                <w:r w:rsidR="00075792">
                  <w:rPr>
                    <w:color w:val="93A299" w:themeColor="accent1"/>
                    <w:sz w:val="18"/>
                    <w:szCs w:val="18"/>
                    <w:lang w:val="es-ES"/>
                  </w:rPr>
                  <w:t>dkrishnaandrea@gmail.com</w:t>
                </w:r>
              </w:p>
            </w:tc>
            <w:tc>
              <w:tcPr>
                <w:tcW w:w="10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51C7817" w14:textId="77777777" w:rsidR="00B814F7" w:rsidRDefault="00B814F7">
                <w:pPr>
                  <w:pStyle w:val="Sinespaciado"/>
                </w:pPr>
              </w:p>
            </w:tc>
          </w:tr>
        </w:tbl>
        <w:p w14:paraId="67B38C71" w14:textId="250DF8DC" w:rsidR="00B814F7" w:rsidRDefault="00BB4B82">
          <w:pPr>
            <w:rPr>
              <w:b/>
              <w:bCs/>
            </w:rPr>
          </w:pPr>
        </w:p>
      </w:sdtContent>
    </w:sdt>
    <w:p w14:paraId="6E1FC076" w14:textId="679B8AA5" w:rsidR="00382D67" w:rsidRDefault="000D12A7">
      <w:pPr>
        <w:pStyle w:val="Encabezadodeseccin"/>
        <w:rPr>
          <w:lang w:val="es-ES"/>
        </w:rPr>
      </w:pPr>
      <w:r>
        <w:rPr>
          <w:lang w:val="es-ES"/>
        </w:rPr>
        <w:t>Objetivos</w:t>
      </w:r>
    </w:p>
    <w:p w14:paraId="532760E8" w14:textId="5B67AA34" w:rsidR="00382D67" w:rsidRDefault="00382D67" w:rsidP="00382D67">
      <w:pPr>
        <w:rPr>
          <w:lang w:val="es-ES"/>
        </w:rPr>
      </w:pPr>
      <w:r>
        <w:rPr>
          <w:lang w:val="es-ES"/>
        </w:rPr>
        <w:t xml:space="preserve">Lograr encontrar un trabajo </w:t>
      </w: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 time, para así poder </w:t>
      </w:r>
      <w:r w:rsidR="00A21E9D">
        <w:rPr>
          <w:lang w:val="es-ES"/>
        </w:rPr>
        <w:t>obtene</w:t>
      </w:r>
      <w:r>
        <w:rPr>
          <w:lang w:val="es-ES"/>
        </w:rPr>
        <w:t>r mis propios ingresos.</w:t>
      </w:r>
    </w:p>
    <w:p w14:paraId="28BD8FCE" w14:textId="0C955812" w:rsidR="00382D67" w:rsidRPr="00382D67" w:rsidRDefault="00382D67" w:rsidP="00382D67">
      <w:pPr>
        <w:rPr>
          <w:lang w:val="es-ES"/>
        </w:rPr>
      </w:pPr>
    </w:p>
    <w:p w14:paraId="0B429E6B" w14:textId="5E55EEB5" w:rsidR="00B814F7" w:rsidRDefault="000D12A7">
      <w:pPr>
        <w:pStyle w:val="Encabezadodeseccin"/>
        <w:rPr>
          <w:lang w:val="es-ES"/>
        </w:rPr>
      </w:pPr>
      <w:r>
        <w:rPr>
          <w:lang w:val="es-ES"/>
        </w:rPr>
        <w:t>Aptitudes</w:t>
      </w:r>
    </w:p>
    <w:p w14:paraId="15C4146A" w14:textId="6DFF4D98" w:rsidR="00075792" w:rsidRDefault="00DC445F" w:rsidP="00075792">
      <w:pPr>
        <w:rPr>
          <w:lang w:val="es-ES"/>
        </w:rPr>
      </w:pPr>
      <w:r>
        <w:rPr>
          <w:lang w:val="es-ES"/>
        </w:rPr>
        <w:t>Soy una persona que se destaca por ser</w:t>
      </w:r>
      <w:r w:rsidR="00A8386D">
        <w:rPr>
          <w:lang w:val="es-ES"/>
        </w:rPr>
        <w:t xml:space="preserve"> puntal,</w:t>
      </w:r>
      <w:r>
        <w:rPr>
          <w:lang w:val="es-ES"/>
        </w:rPr>
        <w:t xml:space="preserve"> p</w:t>
      </w:r>
      <w:r w:rsidR="00075792">
        <w:rPr>
          <w:lang w:val="es-ES"/>
        </w:rPr>
        <w:t xml:space="preserve">roactiva, </w:t>
      </w:r>
      <w:r>
        <w:rPr>
          <w:lang w:val="es-ES"/>
        </w:rPr>
        <w:t>tener una alta capacidad de</w:t>
      </w:r>
      <w:r w:rsidR="00075792">
        <w:rPr>
          <w:lang w:val="es-ES"/>
        </w:rPr>
        <w:t xml:space="preserve"> adaptación, </w:t>
      </w:r>
      <w:r w:rsidR="00A8386D">
        <w:rPr>
          <w:lang w:val="es-ES"/>
        </w:rPr>
        <w:t>ser polivalente,</w:t>
      </w:r>
      <w:r>
        <w:rPr>
          <w:lang w:val="es-ES"/>
        </w:rPr>
        <w:t xml:space="preserve"> tener b</w:t>
      </w:r>
      <w:r w:rsidR="00075792">
        <w:rPr>
          <w:lang w:val="es-ES"/>
        </w:rPr>
        <w:t>uen</w:t>
      </w:r>
      <w:r>
        <w:rPr>
          <w:lang w:val="es-ES"/>
        </w:rPr>
        <w:t>a relación con las personas</w:t>
      </w:r>
      <w:r w:rsidR="00A8386D">
        <w:rPr>
          <w:lang w:val="es-ES"/>
        </w:rPr>
        <w:t>, ser honesta, tener una actitud positiva y ser creativa.</w:t>
      </w:r>
    </w:p>
    <w:p w14:paraId="1E4FDA10" w14:textId="6FF498A2" w:rsidR="00382D67" w:rsidRPr="00075792" w:rsidRDefault="00382D67" w:rsidP="00075792">
      <w:pPr>
        <w:rPr>
          <w:lang w:val="es-ES"/>
        </w:rPr>
      </w:pPr>
    </w:p>
    <w:p w14:paraId="786D4A16" w14:textId="77777777" w:rsidR="00B814F7" w:rsidRDefault="000D12A7">
      <w:pPr>
        <w:pStyle w:val="Encabezadodeseccin"/>
        <w:rPr>
          <w:lang w:val="es-ES"/>
        </w:rPr>
      </w:pPr>
      <w:r>
        <w:rPr>
          <w:lang w:val="es-ES"/>
        </w:rPr>
        <w:t>Educación</w:t>
      </w:r>
    </w:p>
    <w:p w14:paraId="13C029A0" w14:textId="77777777" w:rsidR="00075792" w:rsidRDefault="00075792" w:rsidP="00075792">
      <w:pPr>
        <w:rPr>
          <w:lang w:val="es-ES"/>
        </w:rPr>
      </w:pPr>
      <w:r>
        <w:rPr>
          <w:lang w:val="es-ES"/>
        </w:rPr>
        <w:t>Enseñanza Básica: Colegio Benjamín Subercaseaux.</w:t>
      </w:r>
    </w:p>
    <w:p w14:paraId="4E09ADE0" w14:textId="58CDBD68" w:rsidR="00075792" w:rsidRDefault="00075792" w:rsidP="00075792">
      <w:pPr>
        <w:rPr>
          <w:lang w:val="es-ES"/>
        </w:rPr>
      </w:pPr>
      <w:r>
        <w:rPr>
          <w:lang w:val="es-ES"/>
        </w:rPr>
        <w:t xml:space="preserve">Enseñanza Media: </w:t>
      </w:r>
      <w:r w:rsidR="00A21E9D">
        <w:rPr>
          <w:lang w:val="es-ES"/>
        </w:rPr>
        <w:t>L</w:t>
      </w:r>
      <w:r>
        <w:rPr>
          <w:lang w:val="es-ES"/>
        </w:rPr>
        <w:t>iceo técnico profesional Vicente Valdés en el área de contabilidad.</w:t>
      </w:r>
    </w:p>
    <w:p w14:paraId="6460408A" w14:textId="55BE54E4" w:rsidR="00382D67" w:rsidRPr="00075792" w:rsidRDefault="00A21E9D" w:rsidP="00075792">
      <w:pPr>
        <w:rPr>
          <w:lang w:val="es-ES"/>
        </w:rPr>
      </w:pPr>
      <w:r>
        <w:rPr>
          <w:lang w:val="es-ES"/>
        </w:rPr>
        <w:t>Enseñanza Superior: cursando primer</w:t>
      </w:r>
      <w:r w:rsidR="00166F10">
        <w:rPr>
          <w:lang w:val="es-ES"/>
        </w:rPr>
        <w:t xml:space="preserve"> año de Enfermería en la Universidad Católica Silva </w:t>
      </w:r>
      <w:r w:rsidR="004F78C6">
        <w:rPr>
          <w:lang w:val="es-ES"/>
        </w:rPr>
        <w:t>Henríquez</w:t>
      </w:r>
    </w:p>
    <w:p w14:paraId="5B98E9FD" w14:textId="77777777" w:rsidR="008F0DCC" w:rsidRDefault="008F0DCC" w:rsidP="008F0DCC">
      <w:pPr>
        <w:pStyle w:val="Encabezadodeseccin"/>
        <w:rPr>
          <w:lang w:val="es-ES"/>
        </w:rPr>
      </w:pPr>
      <w:r>
        <w:rPr>
          <w:lang w:val="es-ES"/>
        </w:rPr>
        <w:t>Otros Conocimientos</w:t>
      </w:r>
      <w:r w:rsidR="00382D67">
        <w:rPr>
          <w:lang w:val="es-ES"/>
        </w:rPr>
        <w:t xml:space="preserve"> </w:t>
      </w:r>
    </w:p>
    <w:p w14:paraId="1455726B" w14:textId="610931BA" w:rsidR="00075792" w:rsidRDefault="00A8386D" w:rsidP="00075792">
      <w:pPr>
        <w:rPr>
          <w:lang w:val="es-ES"/>
        </w:rPr>
      </w:pPr>
      <w:r>
        <w:rPr>
          <w:lang w:val="es-ES"/>
        </w:rPr>
        <w:t xml:space="preserve">Fundación </w:t>
      </w:r>
      <w:r w:rsidR="00075792">
        <w:rPr>
          <w:lang w:val="es-ES"/>
        </w:rPr>
        <w:t xml:space="preserve">Telefónica, </w:t>
      </w:r>
      <w:proofErr w:type="spellStart"/>
      <w:r w:rsidR="00075792">
        <w:rPr>
          <w:lang w:val="es-ES"/>
        </w:rPr>
        <w:t>Miriadax</w:t>
      </w:r>
      <w:proofErr w:type="spellEnd"/>
      <w:r w:rsidR="00075792">
        <w:rPr>
          <w:lang w:val="es-ES"/>
        </w:rPr>
        <w:t xml:space="preserve">: </w:t>
      </w:r>
      <w:r>
        <w:rPr>
          <w:lang w:val="es-ES"/>
        </w:rPr>
        <w:t xml:space="preserve">Curso de </w:t>
      </w:r>
      <w:r w:rsidR="00075792">
        <w:rPr>
          <w:lang w:val="es-ES"/>
        </w:rPr>
        <w:t>Emprendimiento Social.</w:t>
      </w:r>
    </w:p>
    <w:p w14:paraId="38C58D01" w14:textId="11A4BD5D" w:rsidR="00166F10" w:rsidRDefault="00166F10" w:rsidP="00075792">
      <w:pPr>
        <w:rPr>
          <w:b/>
          <w:bCs/>
          <w:lang w:val="es-ES"/>
        </w:rPr>
      </w:pPr>
      <w:r w:rsidRPr="00166F10">
        <w:rPr>
          <w:b/>
          <w:bCs/>
          <w:lang w:val="es-ES"/>
        </w:rPr>
        <w:t>Experiencia Laboral</w:t>
      </w:r>
    </w:p>
    <w:p w14:paraId="78014B6F" w14:textId="34D1D0AF" w:rsidR="00166F10" w:rsidRDefault="00166F10" w:rsidP="00075792">
      <w:pPr>
        <w:rPr>
          <w:lang w:val="es-ES"/>
        </w:rPr>
      </w:pPr>
      <w:r>
        <w:rPr>
          <w:lang w:val="es-ES"/>
        </w:rPr>
        <w:t>Promotora agencia TREID</w:t>
      </w:r>
    </w:p>
    <w:p w14:paraId="703F995F" w14:textId="2B03A95F" w:rsidR="00166F10" w:rsidRDefault="00166F10" w:rsidP="00075792">
      <w:pPr>
        <w:rPr>
          <w:lang w:val="es-ES"/>
        </w:rPr>
      </w:pPr>
      <w:r>
        <w:rPr>
          <w:lang w:val="es-ES"/>
        </w:rPr>
        <w:t>Promotora de LOTO</w:t>
      </w:r>
    </w:p>
    <w:p w14:paraId="46857655" w14:textId="1FD40AFE" w:rsidR="00A71BC6" w:rsidRDefault="00A71BC6" w:rsidP="00075792">
      <w:pPr>
        <w:rPr>
          <w:lang w:val="es-ES"/>
        </w:rPr>
      </w:pPr>
      <w:r>
        <w:rPr>
          <w:lang w:val="es-ES"/>
        </w:rPr>
        <w:t>Repartidora de Diarios</w:t>
      </w:r>
    </w:p>
    <w:p w14:paraId="24B66860" w14:textId="01CB83E0" w:rsidR="00A71BC6" w:rsidRDefault="00A71BC6" w:rsidP="00075792">
      <w:pPr>
        <w:rPr>
          <w:lang w:val="es-ES"/>
        </w:rPr>
      </w:pPr>
      <w:r>
        <w:rPr>
          <w:lang w:val="es-ES"/>
        </w:rPr>
        <w:t>Área de contabilidad en Colmena Golden Cross</w:t>
      </w:r>
    </w:p>
    <w:p w14:paraId="778EE211" w14:textId="4BFD649A" w:rsidR="004F78C6" w:rsidRDefault="004F78C6" w:rsidP="00075792">
      <w:pPr>
        <w:rPr>
          <w:lang w:val="es-ES"/>
        </w:rPr>
      </w:pPr>
      <w:proofErr w:type="spellStart"/>
      <w:r>
        <w:rPr>
          <w:lang w:val="es-ES"/>
        </w:rPr>
        <w:t>Testeadora</w:t>
      </w:r>
      <w:proofErr w:type="spellEnd"/>
      <w:r>
        <w:rPr>
          <w:lang w:val="es-ES"/>
        </w:rPr>
        <w:t xml:space="preserve"> agencia </w:t>
      </w:r>
      <w:proofErr w:type="spellStart"/>
      <w:r>
        <w:rPr>
          <w:lang w:val="es-ES"/>
        </w:rPr>
        <w:t>Vitaline</w:t>
      </w:r>
      <w:proofErr w:type="spellEnd"/>
    </w:p>
    <w:p w14:paraId="703E2EA6" w14:textId="77777777" w:rsidR="00265840" w:rsidRDefault="00265840" w:rsidP="00075792">
      <w:pPr>
        <w:rPr>
          <w:lang w:val="es-ES"/>
        </w:rPr>
      </w:pPr>
    </w:p>
    <w:p w14:paraId="3F582D62" w14:textId="6BBE60EB" w:rsidR="00166F10" w:rsidRPr="00166F10" w:rsidRDefault="00166F10" w:rsidP="00075792">
      <w:pPr>
        <w:rPr>
          <w:lang w:val="es-ES"/>
        </w:rPr>
      </w:pPr>
    </w:p>
    <w:p w14:paraId="2D132EBE" w14:textId="2B4BD777" w:rsidR="00B66C9F" w:rsidRPr="00382D67" w:rsidRDefault="00B66C9F" w:rsidP="00382D67">
      <w:pPr>
        <w:spacing w:line="240" w:lineRule="auto"/>
        <w:rPr>
          <w:rFonts w:asciiTheme="majorHAnsi" w:hAnsiTheme="majorHAnsi"/>
          <w:b/>
          <w:sz w:val="24"/>
          <w:lang w:val="es-ES"/>
        </w:rPr>
      </w:pPr>
    </w:p>
    <w:sectPr w:rsidR="00B66C9F" w:rsidRPr="00382D67">
      <w:footerReference w:type="default" r:id="rId11"/>
      <w:headerReference w:type="first" r:id="rId12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6E5EB" w14:textId="77777777" w:rsidR="00BB4B82" w:rsidRDefault="00BB4B82">
      <w:pPr>
        <w:spacing w:after="0" w:line="240" w:lineRule="auto"/>
      </w:pPr>
      <w:r>
        <w:separator/>
      </w:r>
    </w:p>
  </w:endnote>
  <w:endnote w:type="continuationSeparator" w:id="0">
    <w:p w14:paraId="28FB66E9" w14:textId="77777777" w:rsidR="00BB4B82" w:rsidRDefault="00BB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2B181" w14:textId="77777777" w:rsidR="00B814F7" w:rsidRDefault="000D12A7">
    <w:pPr>
      <w:pStyle w:val="Piedepgina"/>
    </w:pPr>
    <w:r>
      <w:rPr>
        <w:noProof/>
        <w:color w:val="93A299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4D49077" wp14:editId="19B71A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2B283C" w14:textId="77777777" w:rsidR="00B814F7" w:rsidRDefault="00B814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4D49077" id="Fondo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532B283C" w14:textId="77777777" w:rsidR="00B814F7" w:rsidRDefault="00B814F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091772E" wp14:editId="0795DB3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3FC544" w14:textId="77777777" w:rsidR="00B814F7" w:rsidRDefault="00B814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091772E" id="Fondo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14:paraId="673FC544" w14:textId="77777777" w:rsidR="00B814F7" w:rsidRDefault="00B814F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B073C46" wp14:editId="7FA00F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A5B04" w14:textId="77777777" w:rsidR="00B814F7" w:rsidRDefault="00B814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1B073C46" id="Fondo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14:paraId="13EA5B04" w14:textId="77777777" w:rsidR="00B814F7" w:rsidRDefault="00B814F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8D613C" wp14:editId="5CD80D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F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207EA1" w14:textId="77777777" w:rsidR="00B814F7" w:rsidRDefault="00BB4B82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3A3BB9D3F67741DE8CEB29DA1A107C7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75792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contabilidad-02</w:t>
                              </w:r>
                            </w:sdtContent>
                          </w:sdt>
                          <w:r w:rsidR="000D12A7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="000D12A7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 Página </w:t>
                          </w:r>
                          <w:r w:rsidR="000D12A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0D12A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0D12A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2A7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="000D12A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8D613C" id="Fech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14:paraId="52207EA1" w14:textId="77777777" w:rsidR="00B814F7" w:rsidRDefault="00D54F4A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3A3BB9D3F67741DE8CEB29DA1A107C7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7579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contabilidad-02</w:t>
                        </w:r>
                      </w:sdtContent>
                    </w:sdt>
                    <w:r w:rsidR="000D12A7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</w:t>
                    </w:r>
                    <w:r w:rsidR="000D12A7">
                      <w:rPr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 Página </w:t>
                    </w:r>
                    <w:r w:rsidR="000D12A7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0D12A7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0D12A7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0D12A7">
                      <w:rPr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>2</w:t>
                    </w:r>
                    <w:r w:rsidR="000D12A7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F2E1E" w14:textId="77777777" w:rsidR="00BB4B82" w:rsidRDefault="00BB4B82">
      <w:pPr>
        <w:spacing w:after="0" w:line="240" w:lineRule="auto"/>
      </w:pPr>
      <w:r>
        <w:separator/>
      </w:r>
    </w:p>
  </w:footnote>
  <w:footnote w:type="continuationSeparator" w:id="0">
    <w:p w14:paraId="152367DC" w14:textId="77777777" w:rsidR="00BB4B82" w:rsidRDefault="00BB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778FF" w14:textId="77777777" w:rsidR="00B814F7" w:rsidRDefault="000D12A7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888F4D" wp14:editId="7CEE62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F0212DA" id="Rectángulo redonde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3FE751" wp14:editId="0E99F95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06FB3CE" id="Rectá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FFACE4" wp14:editId="42986D5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09D828C5" id="Rectá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FA6"/>
    <w:rsid w:val="00015FA6"/>
    <w:rsid w:val="00062549"/>
    <w:rsid w:val="00075792"/>
    <w:rsid w:val="000D12A7"/>
    <w:rsid w:val="00166F10"/>
    <w:rsid w:val="00265840"/>
    <w:rsid w:val="00382D67"/>
    <w:rsid w:val="003F0EF3"/>
    <w:rsid w:val="004F0BF0"/>
    <w:rsid w:val="004F78C6"/>
    <w:rsid w:val="0054051A"/>
    <w:rsid w:val="00813FF6"/>
    <w:rsid w:val="008F0DCC"/>
    <w:rsid w:val="008F6739"/>
    <w:rsid w:val="00A21E9D"/>
    <w:rsid w:val="00A71BC6"/>
    <w:rsid w:val="00A8386D"/>
    <w:rsid w:val="00B35977"/>
    <w:rsid w:val="00B455DB"/>
    <w:rsid w:val="00B66C9F"/>
    <w:rsid w:val="00B814F7"/>
    <w:rsid w:val="00BB4B82"/>
    <w:rsid w:val="00C30D2F"/>
    <w:rsid w:val="00CA75E2"/>
    <w:rsid w:val="00D54F4A"/>
    <w:rsid w:val="00DC445F"/>
    <w:rsid w:val="00E232FD"/>
    <w:rsid w:val="00EF55D7"/>
    <w:rsid w:val="00EF6A07"/>
    <w:rsid w:val="00F31CA2"/>
    <w:rsid w:val="00F86BD5"/>
    <w:rsid w:val="00F940E5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4EA9C"/>
  <w15:docId w15:val="{6CCF6E7C-87F5-45F9-A568-3942975D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tabilidad-03\AppData\Roaming\Microsoft\Plantillas\Apothecary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B9F3EC29B2413D875B1C25BBA29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F898A-67EF-4DCF-8B98-6E56449F7412}"/>
      </w:docPartPr>
      <w:docPartBody>
        <w:p w:rsidR="00EE7B79" w:rsidRDefault="004D0753">
          <w:pPr>
            <w:pStyle w:val="97B9F3EC29B2413D875B1C25BBA292D4"/>
          </w:pPr>
          <w:r>
            <w:rPr>
              <w:lang w:val="es-ES"/>
            </w:rPr>
            <w:t>Elija un bloque de creación.</w:t>
          </w:r>
        </w:p>
      </w:docPartBody>
    </w:docPart>
    <w:docPart>
      <w:docPartPr>
        <w:name w:val="E6AEA928BD21440096CF54F1A235B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F44BF-31EE-426C-AD26-95F7D65CA803}"/>
      </w:docPartPr>
      <w:docPartBody>
        <w:p w:rsidR="00EE7B79" w:rsidRDefault="004D0753">
          <w:pPr>
            <w:pStyle w:val="E6AEA928BD21440096CF54F1A235B96F"/>
          </w:pPr>
          <w:r>
            <w:rPr>
              <w:color w:val="44546A" w:themeColor="text2"/>
              <w:lang w:val="es-ES"/>
            </w:rPr>
            <w:t>[Escriba su dirección]</w:t>
          </w:r>
        </w:p>
      </w:docPartBody>
    </w:docPart>
    <w:docPart>
      <w:docPartPr>
        <w:name w:val="B453AF04C19A45259EF32D19ED710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783C4-7E3C-4781-96C6-8CA84CAEE5B5}"/>
      </w:docPartPr>
      <w:docPartBody>
        <w:p w:rsidR="00EE7B79" w:rsidRDefault="004D0753">
          <w:pPr>
            <w:pStyle w:val="B453AF04C19A45259EF32D19ED710C2A"/>
          </w:pPr>
          <w:r>
            <w:rPr>
              <w:color w:val="44546A" w:themeColor="text2"/>
              <w:lang w:val="es-ES"/>
            </w:rPr>
            <w:t>[Escriba su número de teléfono]</w:t>
          </w:r>
        </w:p>
      </w:docPartBody>
    </w:docPart>
    <w:docPart>
      <w:docPartPr>
        <w:name w:val="A268674ED2934E1DB64ACB69C574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88AB1-A8F1-46B7-B4BF-59E6D43B1DDA}"/>
      </w:docPartPr>
      <w:docPartBody>
        <w:p w:rsidR="00EE7B79" w:rsidRDefault="004D0753">
          <w:pPr>
            <w:pStyle w:val="A268674ED2934E1DB64ACB69C57447C9"/>
          </w:pPr>
          <w:r>
            <w:rPr>
              <w:color w:val="44546A" w:themeColor="text2"/>
              <w:lang w:val="es-ES"/>
            </w:rPr>
            <w:t>[Escriba su correo electrónico]</w:t>
          </w:r>
        </w:p>
      </w:docPartBody>
    </w:docPart>
    <w:docPart>
      <w:docPartPr>
        <w:name w:val="3A3BB9D3F67741DE8CEB29DA1A10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2AFA3-7080-45C1-839E-EF6ED3A49F3B}"/>
      </w:docPartPr>
      <w:docPartBody>
        <w:p w:rsidR="00EE7B79" w:rsidRDefault="004D0753">
          <w:pPr>
            <w:pStyle w:val="3A3BB9D3F67741DE8CEB29DA1A107C7B"/>
          </w:pPr>
          <w:r>
            <w:rPr>
              <w:color w:val="A6A6A6" w:themeColor="background1" w:themeShade="A6"/>
              <w:sz w:val="18"/>
              <w:szCs w:val="18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753"/>
    <w:rsid w:val="003C60F4"/>
    <w:rsid w:val="004D0753"/>
    <w:rsid w:val="006C3A0A"/>
    <w:rsid w:val="0084677B"/>
    <w:rsid w:val="008E442D"/>
    <w:rsid w:val="00A2755B"/>
    <w:rsid w:val="00E35B68"/>
    <w:rsid w:val="00E4400F"/>
    <w:rsid w:val="00EA158D"/>
    <w:rsid w:val="00E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B9F3EC29B2413D875B1C25BBA292D4">
    <w:name w:val="97B9F3EC29B2413D875B1C25BBA292D4"/>
  </w:style>
  <w:style w:type="paragraph" w:customStyle="1" w:styleId="E6AEA928BD21440096CF54F1A235B96F">
    <w:name w:val="E6AEA928BD21440096CF54F1A235B96F"/>
  </w:style>
  <w:style w:type="paragraph" w:customStyle="1" w:styleId="B453AF04C19A45259EF32D19ED710C2A">
    <w:name w:val="B453AF04C19A45259EF32D19ED710C2A"/>
  </w:style>
  <w:style w:type="paragraph" w:customStyle="1" w:styleId="A268674ED2934E1DB64ACB69C57447C9">
    <w:name w:val="A268674ED2934E1DB64ACB69C57447C9"/>
  </w:style>
  <w:style w:type="paragraph" w:customStyle="1" w:styleId="3A3BB9D3F67741DE8CEB29DA1A107C7B">
    <w:name w:val="3A3BB9D3F67741DE8CEB29DA1A107C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pasaJE 1 BLOCK 10988 depto. 22C, lA PINtana</CompanyAddress>
  <CompanyPhone>20.532.996-K</CompanyPhone>
  <CompanyFax/>
  <CompanyEmail>950464372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7DA51-31E9-4874-A3C1-1BA48964E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E4F07-1413-4A44-8F1B-92ACE675D7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ApothecaryResume(2)</Template>
  <TotalTime>14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contabilidad-02</dc:creator>
  <cp:lastModifiedBy>KRISHNA ANDREA DIAZ VALENZUELA</cp:lastModifiedBy>
  <cp:revision>10</cp:revision>
  <dcterms:created xsi:type="dcterms:W3CDTF">2018-11-28T13:03:00Z</dcterms:created>
  <dcterms:modified xsi:type="dcterms:W3CDTF">2021-01-07T20:12:00Z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