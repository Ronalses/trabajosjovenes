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D687" w14:textId="77777777" w:rsidR="00630ED8" w:rsidRDefault="00630ED8">
      <w:pPr>
        <w:pStyle w:val="Ttulo"/>
        <w:rPr>
          <w:sz w:val="40"/>
        </w:rPr>
      </w:pPr>
      <w:r>
        <w:rPr>
          <w:sz w:val="40"/>
        </w:rPr>
        <w:t>CURRICULUM VITAE</w:t>
      </w:r>
      <w:r w:rsidR="00030910">
        <w:rPr>
          <w:sz w:val="40"/>
        </w:rPr>
        <w:t xml:space="preserve">      </w:t>
      </w:r>
    </w:p>
    <w:p w14:paraId="1592F19B" w14:textId="77777777" w:rsidR="00630ED8" w:rsidRDefault="00630ED8">
      <w:pPr>
        <w:rPr>
          <w:rFonts w:ascii="Bookman Old Style" w:hAnsi="Bookman Old Style"/>
          <w:sz w:val="20"/>
        </w:rPr>
      </w:pPr>
    </w:p>
    <w:p w14:paraId="414B84C0" w14:textId="77777777" w:rsidR="00630ED8" w:rsidRDefault="00630ED8">
      <w:pPr>
        <w:rPr>
          <w:rFonts w:ascii="Bookman Old Style" w:hAnsi="Bookman Old Style"/>
          <w:sz w:val="20"/>
        </w:rPr>
      </w:pPr>
    </w:p>
    <w:p w14:paraId="0930917F" w14:textId="77777777" w:rsidR="00630ED8" w:rsidRDefault="00630ED8">
      <w:pPr>
        <w:rPr>
          <w:rFonts w:ascii="Bookman Old Style" w:hAnsi="Bookman Old Style"/>
          <w:sz w:val="20"/>
        </w:rPr>
      </w:pPr>
    </w:p>
    <w:p w14:paraId="274A5D26" w14:textId="77777777" w:rsidR="00630ED8" w:rsidRDefault="00630ED8">
      <w:pPr>
        <w:rPr>
          <w:rFonts w:ascii="Bookman Old Style" w:hAnsi="Bookman Old Style"/>
          <w:sz w:val="20"/>
        </w:rPr>
      </w:pPr>
    </w:p>
    <w:p w14:paraId="6AE4547E" w14:textId="77777777" w:rsidR="00630ED8" w:rsidRDefault="00630ED8">
      <w:pPr>
        <w:pStyle w:val="Ttulo1"/>
        <w:rPr>
          <w:rFonts w:ascii="Bookman Old Style" w:hAnsi="Bookman Old Style"/>
        </w:rPr>
      </w:pPr>
      <w:r>
        <w:rPr>
          <w:rFonts w:ascii="Bookman Old Style" w:hAnsi="Bookman Old Style"/>
        </w:rPr>
        <w:t>DATOS PERSONALES</w:t>
      </w:r>
    </w:p>
    <w:p w14:paraId="548A4FDF" w14:textId="77777777" w:rsidR="00630ED8" w:rsidRDefault="00630ED8">
      <w:pPr>
        <w:rPr>
          <w:rFonts w:ascii="Bookman Old Style" w:hAnsi="Bookman Old Style"/>
          <w:sz w:val="20"/>
        </w:rPr>
      </w:pPr>
    </w:p>
    <w:p w14:paraId="5926FFA4" w14:textId="77777777" w:rsidR="00630ED8" w:rsidRDefault="00630ED8">
      <w:pPr>
        <w:rPr>
          <w:rFonts w:ascii="Bookman Old Style" w:hAnsi="Bookman Old Style"/>
          <w:sz w:val="20"/>
        </w:rPr>
      </w:pPr>
    </w:p>
    <w:p w14:paraId="482A2A6B" w14:textId="77777777" w:rsidR="00630ED8" w:rsidRDefault="00630ED8">
      <w:pPr>
        <w:rPr>
          <w:rFonts w:ascii="Bookman Old Style" w:hAnsi="Bookman Old Style"/>
          <w:sz w:val="20"/>
        </w:rPr>
      </w:pPr>
    </w:p>
    <w:p w14:paraId="14AA1DAB" w14:textId="31DE167C" w:rsidR="00630ED8" w:rsidRDefault="00630ED8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Nombre:</w:t>
      </w:r>
      <w:r w:rsidR="00AE7396">
        <w:rPr>
          <w:rFonts w:ascii="Bookman Old Style" w:hAnsi="Bookman Old Style"/>
          <w:sz w:val="20"/>
        </w:rPr>
        <w:t xml:space="preserve"> Renato Antonio Orrego </w:t>
      </w:r>
      <w:r w:rsidR="00FE7F6F">
        <w:rPr>
          <w:rFonts w:ascii="Bookman Old Style" w:hAnsi="Bookman Old Style"/>
          <w:sz w:val="20"/>
        </w:rPr>
        <w:t>Rodríguez</w:t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14:paraId="5D40F7F2" w14:textId="77777777" w:rsidR="00030910" w:rsidRDefault="00630ED8" w:rsidP="00030910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Domicilio</w:t>
      </w:r>
      <w:r w:rsidR="009A52DE">
        <w:rPr>
          <w:rFonts w:ascii="Bookman Old Style" w:hAnsi="Bookman Old Style"/>
          <w:sz w:val="20"/>
        </w:rPr>
        <w:t>: Las uvas y el viento # 0371</w:t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14:paraId="2074DC0D" w14:textId="77777777" w:rsidR="00630ED8" w:rsidRDefault="008901D3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Comuna: La Granja</w:t>
      </w:r>
    </w:p>
    <w:p w14:paraId="3E2AB018" w14:textId="441C1478" w:rsidR="00630ED8" w:rsidRDefault="008901D3" w:rsidP="008901D3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Email: </w:t>
      </w:r>
      <w:r w:rsidR="00AE7396">
        <w:rPr>
          <w:rFonts w:ascii="Bookman Old Style" w:hAnsi="Bookman Old Style"/>
          <w:sz w:val="20"/>
        </w:rPr>
        <w:t>orregorenato3@gmail.com</w:t>
      </w:r>
    </w:p>
    <w:p w14:paraId="06B26C9A" w14:textId="52552783" w:rsidR="00630ED8" w:rsidRDefault="00630ED8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Teléfono</w:t>
      </w:r>
      <w:r w:rsidR="00AE7396">
        <w:rPr>
          <w:rFonts w:ascii="Bookman Old Style" w:hAnsi="Bookman Old Style"/>
          <w:sz w:val="20"/>
        </w:rPr>
        <w:t>: 985412705</w:t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14:paraId="05FD084C" w14:textId="0CECD93B" w:rsidR="00030910" w:rsidRDefault="00630ED8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Fecha de Nacimiento:</w:t>
      </w:r>
      <w:r>
        <w:rPr>
          <w:rFonts w:ascii="Bookman Old Style" w:hAnsi="Bookman Old Style"/>
          <w:sz w:val="20"/>
        </w:rPr>
        <w:tab/>
      </w:r>
      <w:r w:rsidR="00AE7396">
        <w:rPr>
          <w:rFonts w:ascii="Bookman Old Style" w:hAnsi="Bookman Old Style"/>
          <w:sz w:val="20"/>
        </w:rPr>
        <w:t>25 Noviembre 2003</w:t>
      </w:r>
      <w:r>
        <w:rPr>
          <w:rFonts w:ascii="Bookman Old Style" w:hAnsi="Bookman Old Style"/>
          <w:sz w:val="20"/>
        </w:rPr>
        <w:tab/>
      </w:r>
    </w:p>
    <w:p w14:paraId="5733EF80" w14:textId="77777777" w:rsidR="00630ED8" w:rsidRDefault="00630ED8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Lugar de Nacimiento:</w:t>
      </w:r>
      <w:r>
        <w:rPr>
          <w:rFonts w:ascii="Bookman Old Style" w:hAnsi="Bookman Old Style"/>
          <w:sz w:val="20"/>
        </w:rPr>
        <w:tab/>
      </w:r>
      <w:r w:rsidR="009A52DE">
        <w:rPr>
          <w:rFonts w:ascii="Bookman Old Style" w:hAnsi="Bookman Old Style"/>
          <w:sz w:val="20"/>
        </w:rPr>
        <w:t xml:space="preserve"> Santiago</w:t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14:paraId="7E77DB8F" w14:textId="6B3C0A4B" w:rsidR="00030910" w:rsidRDefault="009A52D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Rut</w:t>
      </w:r>
      <w:r w:rsidR="00AE7396">
        <w:rPr>
          <w:rFonts w:ascii="Bookman Old Style" w:hAnsi="Bookman Old Style"/>
          <w:sz w:val="20"/>
        </w:rPr>
        <w:t>: 21.454.245-5</w:t>
      </w:r>
    </w:p>
    <w:p w14:paraId="572F09E3" w14:textId="77777777" w:rsidR="00630ED8" w:rsidRDefault="00630ED8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14:paraId="429B3CEE" w14:textId="77777777" w:rsidR="00630ED8" w:rsidRDefault="00630ED8">
      <w:pPr>
        <w:rPr>
          <w:rFonts w:ascii="Bookman Old Style" w:hAnsi="Bookman Old Style"/>
          <w:sz w:val="20"/>
        </w:rPr>
      </w:pPr>
    </w:p>
    <w:p w14:paraId="587D4CC7" w14:textId="77777777" w:rsidR="00630ED8" w:rsidRDefault="00630ED8">
      <w:pPr>
        <w:rPr>
          <w:rFonts w:ascii="Bookman Old Style" w:hAnsi="Bookman Old Style"/>
          <w:sz w:val="20"/>
        </w:rPr>
      </w:pPr>
    </w:p>
    <w:p w14:paraId="59F751B9" w14:textId="77777777" w:rsidR="00630ED8" w:rsidRDefault="00630ED8">
      <w:pPr>
        <w:pStyle w:val="Ttulo1"/>
        <w:rPr>
          <w:rFonts w:ascii="Bookman Old Style" w:hAnsi="Bookman Old Style"/>
        </w:rPr>
      </w:pPr>
      <w:r>
        <w:rPr>
          <w:rFonts w:ascii="Bookman Old Style" w:hAnsi="Bookman Old Style"/>
        </w:rPr>
        <w:t>DATOS ESCOLARES</w:t>
      </w:r>
    </w:p>
    <w:p w14:paraId="00070179" w14:textId="77777777" w:rsidR="00630ED8" w:rsidRDefault="00630ED8"/>
    <w:p w14:paraId="27D03B93" w14:textId="77777777" w:rsidR="00630ED8" w:rsidRDefault="00630ED8">
      <w:pPr>
        <w:rPr>
          <w:rFonts w:ascii="Bookman Old Style" w:hAnsi="Bookman Old Style"/>
          <w:sz w:val="20"/>
        </w:rPr>
      </w:pPr>
    </w:p>
    <w:p w14:paraId="61B0EF4E" w14:textId="0F9528F4" w:rsidR="00630ED8" w:rsidRDefault="009A52DE" w:rsidP="00AE7396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</w:t>
      </w:r>
      <w:r w:rsidR="00EA44B2">
        <w:rPr>
          <w:rFonts w:ascii="Bookman Old Style" w:hAnsi="Bookman Old Style"/>
          <w:sz w:val="20"/>
        </w:rPr>
        <w:t>Educación</w:t>
      </w:r>
      <w:r>
        <w:rPr>
          <w:rFonts w:ascii="Bookman Old Style" w:hAnsi="Bookman Old Style"/>
          <w:sz w:val="20"/>
        </w:rPr>
        <w:t xml:space="preserve"> </w:t>
      </w:r>
      <w:r w:rsidR="00EA44B2">
        <w:rPr>
          <w:rFonts w:ascii="Bookman Old Style" w:hAnsi="Bookman Old Style"/>
          <w:sz w:val="20"/>
        </w:rPr>
        <w:t>Básica</w:t>
      </w:r>
      <w:r>
        <w:rPr>
          <w:rFonts w:ascii="Bookman Old Style" w:hAnsi="Bookman Old Style"/>
          <w:sz w:val="20"/>
        </w:rPr>
        <w:t xml:space="preserve">: </w:t>
      </w:r>
      <w:r w:rsidR="00AE7396">
        <w:rPr>
          <w:rFonts w:ascii="Bookman Old Style" w:hAnsi="Bookman Old Style"/>
          <w:sz w:val="20"/>
        </w:rPr>
        <w:t>Colegio Saint Crhirstian College</w:t>
      </w:r>
    </w:p>
    <w:p w14:paraId="6850CB97" w14:textId="7E9F4D79" w:rsidR="00AE7396" w:rsidRDefault="00AE7396" w:rsidP="00AE7396">
      <w:pPr>
        <w:rPr>
          <w:rFonts w:ascii="Bookman Old Style" w:hAnsi="Bookman Old Style"/>
          <w:sz w:val="20"/>
        </w:rPr>
      </w:pPr>
    </w:p>
    <w:p w14:paraId="406C1132" w14:textId="0CDC76EC" w:rsidR="00AE7396" w:rsidRDefault="00AE7396" w:rsidP="00AE7396">
      <w:pPr>
        <w:rPr>
          <w:rFonts w:ascii="Bookman Old Style" w:hAnsi="Bookman Old Style"/>
          <w:sz w:val="20"/>
        </w:rPr>
      </w:pPr>
    </w:p>
    <w:p w14:paraId="00CAE15A" w14:textId="0233F438" w:rsidR="00AE7396" w:rsidRDefault="00AE7396" w:rsidP="00AE7396">
      <w:pPr>
        <w:rPr>
          <w:rFonts w:ascii="Bookman Old Style" w:hAnsi="Bookman Old Style"/>
          <w:sz w:val="20"/>
        </w:rPr>
      </w:pPr>
    </w:p>
    <w:p w14:paraId="1E2CB681" w14:textId="34622DA5" w:rsidR="00AE7396" w:rsidRDefault="00AE7396" w:rsidP="00AE7396">
      <w:pPr>
        <w:rPr>
          <w:rFonts w:ascii="Bookman Old Style" w:hAnsi="Bookman Old Style"/>
          <w:sz w:val="20"/>
        </w:rPr>
      </w:pPr>
    </w:p>
    <w:p w14:paraId="357DD5AB" w14:textId="77777777" w:rsidR="00AE7396" w:rsidRDefault="00AE7396" w:rsidP="00AE7396">
      <w:pPr>
        <w:rPr>
          <w:rFonts w:ascii="Bookman Old Style" w:hAnsi="Bookman Old Style"/>
          <w:sz w:val="20"/>
        </w:rPr>
      </w:pPr>
    </w:p>
    <w:p w14:paraId="4156254A" w14:textId="3DC602F8" w:rsidR="00630ED8" w:rsidRDefault="00EA44B2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Educación</w:t>
      </w:r>
      <w:r w:rsidR="009A52DE">
        <w:rPr>
          <w:rFonts w:ascii="Bookman Old Style" w:hAnsi="Bookman Old Style"/>
          <w:sz w:val="20"/>
        </w:rPr>
        <w:t xml:space="preserve"> Media</w:t>
      </w:r>
      <w:r w:rsidR="00AE7396">
        <w:rPr>
          <w:rFonts w:ascii="Bookman Old Style" w:hAnsi="Bookman Old Style"/>
          <w:sz w:val="20"/>
        </w:rPr>
        <w:t>: Colegio Saint Crhistian College</w:t>
      </w:r>
    </w:p>
    <w:p w14:paraId="20E16279" w14:textId="77777777" w:rsidR="00630ED8" w:rsidRDefault="00630ED8" w:rsidP="00030910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14:paraId="018B8697" w14:textId="77777777" w:rsidR="00630ED8" w:rsidRDefault="00630ED8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14:paraId="60B6FF08" w14:textId="77777777" w:rsidR="00630ED8" w:rsidRDefault="00630ED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93DAE20" w14:textId="77777777" w:rsidR="00630ED8" w:rsidRDefault="00630ED8">
      <w:pPr>
        <w:rPr>
          <w:sz w:val="20"/>
        </w:rPr>
      </w:pPr>
    </w:p>
    <w:p w14:paraId="7E4DF8D5" w14:textId="77777777" w:rsidR="00630ED8" w:rsidRDefault="00630ED8">
      <w:pPr>
        <w:rPr>
          <w:sz w:val="20"/>
        </w:rPr>
      </w:pPr>
    </w:p>
    <w:p w14:paraId="10500336" w14:textId="77777777" w:rsidR="00630ED8" w:rsidRDefault="00630ED8">
      <w:pPr>
        <w:pStyle w:val="Ttulo1"/>
      </w:pPr>
    </w:p>
    <w:p w14:paraId="6897DD98" w14:textId="77777777" w:rsidR="00630ED8" w:rsidRDefault="00630ED8">
      <w:pPr>
        <w:pStyle w:val="Ttulo1"/>
      </w:pPr>
      <w:r>
        <w:t>DATOS LABORALES</w:t>
      </w:r>
    </w:p>
    <w:p w14:paraId="251D0C27" w14:textId="77777777" w:rsidR="00630ED8" w:rsidRDefault="00630ED8">
      <w:pPr>
        <w:rPr>
          <w:sz w:val="20"/>
        </w:rPr>
      </w:pPr>
    </w:p>
    <w:p w14:paraId="65D6B9C8" w14:textId="713D2066" w:rsidR="00630ED8" w:rsidRDefault="00AE7396">
      <w:pPr>
        <w:rPr>
          <w:sz w:val="20"/>
        </w:rPr>
      </w:pPr>
      <w:r>
        <w:rPr>
          <w:sz w:val="20"/>
        </w:rPr>
        <w:t>Sin antecedentes laborales</w:t>
      </w:r>
    </w:p>
    <w:p w14:paraId="3326B500" w14:textId="77777777" w:rsidR="00630ED8" w:rsidRDefault="00630ED8">
      <w:pPr>
        <w:spacing w:line="360" w:lineRule="auto"/>
        <w:jc w:val="both"/>
        <w:rPr>
          <w:sz w:val="20"/>
        </w:rPr>
      </w:pPr>
    </w:p>
    <w:sectPr w:rsidR="00630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DE"/>
    <w:rsid w:val="00030910"/>
    <w:rsid w:val="00630ED8"/>
    <w:rsid w:val="008901D3"/>
    <w:rsid w:val="009A52DE"/>
    <w:rsid w:val="00AE7396"/>
    <w:rsid w:val="00D12E1E"/>
    <w:rsid w:val="00EA44B2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722E88"/>
  <w15:docId w15:val="{77EEE5D1-F4E4-454C-9C45-2B64D658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890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1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1D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1D3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1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1D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VITAE%2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95F598-E298-4DB9-B089-801D4B98A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4</Template>
  <TotalTime>31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4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4</dc:title>
  <dc:creator>usuario</dc:creator>
  <cp:keywords/>
  <cp:lastModifiedBy>Renato Orrego</cp:lastModifiedBy>
  <cp:revision>3</cp:revision>
  <cp:lastPrinted>2002-09-18T07:08:00Z</cp:lastPrinted>
  <dcterms:created xsi:type="dcterms:W3CDTF">2019-06-19T22:55:00Z</dcterms:created>
  <dcterms:modified xsi:type="dcterms:W3CDTF">2021-12-22T03:24:00Z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TC023823319991</vt:lpwstr>
  </property>
</Properties>
</file>