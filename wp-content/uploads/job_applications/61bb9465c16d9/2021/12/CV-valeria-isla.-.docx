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sz w:val="40"/>
        </w:rPr>
        <w:id w:val="585191040"/>
        <w:placeholder>
          <w:docPart w:val="89179B24067042DC9002EF88E844DE15"/>
        </w:placeholder>
      </w:sdtPr>
      <w:sdtEndPr/>
      <w:sdtContent>
        <w:p w14:paraId="511A04A4" w14:textId="4CC5C26B" w:rsidR="00124116" w:rsidRPr="00663937" w:rsidRDefault="007360A9" w:rsidP="00663937">
          <w:pPr>
            <w:spacing w:after="0" w:line="240" w:lineRule="auto"/>
            <w:ind w:left="3540" w:hanging="3540"/>
            <w:jc w:val="center"/>
            <w:rPr>
              <w:b/>
              <w:sz w:val="40"/>
            </w:rPr>
          </w:pPr>
          <w:r w:rsidRPr="00C06B85">
            <w:rPr>
              <w:noProof/>
              <w:sz w:val="28"/>
              <w:lang w:eastAsia="es-CL"/>
            </w:rPr>
            <mc:AlternateContent>
              <mc:Choice Requires="wps">
                <w:drawing>
                  <wp:anchor distT="0" distB="0" distL="457200" distR="114300" simplePos="0" relativeHeight="251664384" behindDoc="0" locked="0" layoutInCell="0" allowOverlap="1" wp14:anchorId="505828BF" wp14:editId="6164382A">
                    <wp:simplePos x="0" y="0"/>
                    <wp:positionH relativeFrom="margin">
                      <wp:posOffset>-3105150</wp:posOffset>
                    </wp:positionH>
                    <wp:positionV relativeFrom="margin">
                      <wp:posOffset>180975</wp:posOffset>
                    </wp:positionV>
                    <wp:extent cx="2349500" cy="7315200"/>
                    <wp:effectExtent l="0" t="0" r="0" b="0"/>
                    <wp:wrapSquare wrapText="bothSides"/>
                    <wp:docPr id="4" name="Autoforma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9500" cy="7315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alpha val="34902"/>
                              </a:schemeClr>
                            </a:solidFill>
                          </wps:spPr>
                          <wps:txbx>
                            <w:txbxContent>
                              <w:p w14:paraId="4D1F5AC9" w14:textId="77777777" w:rsidR="00137AED" w:rsidRDefault="00137AED" w:rsidP="00137AED">
                                <w:pPr>
                                  <w:shd w:val="clear" w:color="auto" w:fill="F2F2F2" w:themeFill="background1" w:themeFillShade="F2"/>
                                  <w:spacing w:before="480" w:after="240"/>
                                  <w:rPr>
                                    <w:b/>
                                    <w:bC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6EAB75F" w14:textId="77777777" w:rsidR="00137AED" w:rsidRDefault="00137AED" w:rsidP="00137AED">
                                <w:pPr>
                                  <w:shd w:val="clear" w:color="auto" w:fill="F2F2F2" w:themeFill="background1" w:themeFillShade="F2"/>
                                  <w:spacing w:before="480" w:after="240"/>
                                  <w:rPr>
                                    <w:b/>
                                    <w:bC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E38B6B2" w14:textId="77777777" w:rsidR="00137AED" w:rsidRDefault="00137AED" w:rsidP="00137AED">
                                <w:pPr>
                                  <w:shd w:val="clear" w:color="auto" w:fill="F2F2F2" w:themeFill="background1" w:themeFillShade="F2"/>
                                  <w:jc w:val="center"/>
                                  <w:rPr>
                                    <w:rStyle w:val="Textodemarcadordeposicin"/>
                                    <w:color w:val="323E4F" w:themeColor="text2" w:themeShade="BF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182880" rIns="182880" bIns="18288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05828BF" id="Autoforma 14" o:spid="_x0000_s1026" style="position:absolute;left:0;text-align:left;margin-left:-244.5pt;margin-top:14.25pt;width:185pt;height:8in;z-index:251664384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uwDAIAAA0EAAAOAAAAZHJzL2Uyb0RvYy54bWysU8GO0zAQvSPxD5bvNEm3CyVqulp1tQhp&#10;gZUWPsB1nMTC8Zix26R8PWMn26VwQ1wsz9h+8+bN8+Zm7A07KvQabMWLRc6ZshJqbduKf/t6/2bN&#10;mQ/C1sKAVRU/Kc9vtq9fbQZXqiV0YGqFjECsLwdX8S4EV2aZl53qhV+AU5YOG8BeBAqxzWoUA6H3&#10;Jlvm+dtsAKwdglTeU/ZuOuTbhN80SoYvTeNVYKbixC2kFdO6j2u23YiyReE6LWca4h9Y9EJbKnqG&#10;uhNBsAPqv6B6LRE8NGEhoc+gabRUqQfqpsj/6OapE06lXkgc784y+f8HKz8fH5HpuuIrzqzoaUS3&#10;hwBJcFasoj6D8yVde3KPGDv07gHkd88s7DphW3WLCEOnRE2sing/u3gQA09P2X74BDXBC4JPUo0N&#10;9hGQRGBjmsjpPBE1BiYpubxavb/OaXCSzt5dFdc081RDlM/PHfrwQUHP4qbiSCNP8OL44EOkI8rn&#10;K4k+GF3fa2NSEG2mdgbZUZBB9m2RnppDT1yn3JrKzzYRxnViyhKtfDkTSV6NIKmWf8FPQsTeJw3D&#10;uB9nOfdQn0gShMmP9H9o0wH+5GwgL1bc/zgIVJyZjzbKul6u19G9FxFeRPuLSFhJcBUPnE3bXZhM&#10;f3Co246qTZ1aSNPWSag4qonZPETyXOpp/h/R1L/H6dbLL97+AgAA//8DAFBLAwQUAAYACAAAACEA&#10;Mg66NuIAAAANAQAADwAAAGRycy9kb3ducmV2LnhtbEyPwU6DQBCG7ya+w2ZMvNGFaisiS2NMjMZ6&#10;aenF25adApGdJexC8e2dnvQ4M1/++f58M9tOTDj41pGCZBGDQKqcaalWcChfoxSED5qM7hyhgh/0&#10;sCmur3KdGXemHU77UAsOIZ9pBU0IfSalrxq02i9cj8S3kxusDjwOtTSDPnO47eQyjtfS6pb4Q6N7&#10;fGmw+t6PVsH2fVfau6/Pwynuy+lhW32Yt3Gt1O3N/PwEIuAc/mC46LM6FOx0dCMZLzoF0X36yGWC&#10;gmW6AsFElCSXzZHZJI1XIItc/m9R/AIAAP//AwBQSwECLQAUAAYACAAAACEAtoM4kv4AAADhAQAA&#10;EwAAAAAAAAAAAAAAAAAAAAAAW0NvbnRlbnRfVHlwZXNdLnhtbFBLAQItABQABgAIAAAAIQA4/SH/&#10;1gAAAJQBAAALAAAAAAAAAAAAAAAAAC8BAABfcmVscy8ucmVsc1BLAQItABQABgAIAAAAIQBbbVuw&#10;DAIAAA0EAAAOAAAAAAAAAAAAAAAAAC4CAABkcnMvZTJvRG9jLnhtbFBLAQItABQABgAIAAAAIQAy&#10;Dro24gAAAA0BAAAPAAAAAAAAAAAAAAAAAGYEAABkcnMvZG93bnJldi54bWxQSwUGAAAAAAQABADz&#10;AAAAdQUAAAAA&#10;" o:allowincell="f" fillcolor="#d8d8d8 [2732]" stroked="f">
                    <v:fill opacity="22873f"/>
                    <v:textbox inset="14.4pt,14.4pt,14.4pt,14.4pt">
                      <w:txbxContent>
                        <w:p w14:paraId="4D1F5AC9" w14:textId="77777777" w:rsidR="00137AED" w:rsidRDefault="00137AED" w:rsidP="00137AED">
                          <w:pPr>
                            <w:shd w:val="clear" w:color="auto" w:fill="F2F2F2" w:themeFill="background1" w:themeFillShade="F2"/>
                            <w:spacing w:before="480" w:after="240"/>
                            <w:rPr>
                              <w:b/>
                              <w:bC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</w:p>
                        <w:p w14:paraId="46EAB75F" w14:textId="77777777" w:rsidR="00137AED" w:rsidRDefault="00137AED" w:rsidP="00137AED">
                          <w:pPr>
                            <w:shd w:val="clear" w:color="auto" w:fill="F2F2F2" w:themeFill="background1" w:themeFillShade="F2"/>
                            <w:spacing w:before="480" w:after="240"/>
                            <w:rPr>
                              <w:b/>
                              <w:bC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</w:p>
                        <w:p w14:paraId="1E38B6B2" w14:textId="77777777" w:rsidR="00137AED" w:rsidRDefault="00137AED" w:rsidP="00137AED">
                          <w:pPr>
                            <w:shd w:val="clear" w:color="auto" w:fill="F2F2F2" w:themeFill="background1" w:themeFillShade="F2"/>
                            <w:jc w:val="center"/>
                            <w:rPr>
                              <w:rStyle w:val="Textodemarcadordeposicin"/>
                              <w:color w:val="323E4F" w:themeColor="text2" w:themeShade="BF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 w:rsidR="007432A5">
            <w:rPr>
              <w:b/>
              <w:noProof/>
              <w:sz w:val="40"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202546E" wp14:editId="5CCB8497">
                    <wp:simplePos x="0" y="0"/>
                    <wp:positionH relativeFrom="column">
                      <wp:posOffset>-95250</wp:posOffset>
                    </wp:positionH>
                    <wp:positionV relativeFrom="paragraph">
                      <wp:posOffset>-381000</wp:posOffset>
                    </wp:positionV>
                    <wp:extent cx="6791325" cy="1181100"/>
                    <wp:effectExtent l="0" t="0" r="28575" b="19050"/>
                    <wp:wrapNone/>
                    <wp:docPr id="20" name="Rectángul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91325" cy="11811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72AFCCD" id="Rectángulo 20" o:spid="_x0000_s1026" style="position:absolute;margin-left:-7.5pt;margin-top:-30pt;width:534.75pt;height:93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1enwIAALAFAAAOAAAAZHJzL2Uyb0RvYy54bWysVEtu2zAQ3RfoHQjuG1luvkLkwEiQokCa&#10;BEmKrBmKtASQHJakLbu36Vl6sQ5JWTHy6aLohhrO5w3naWZOz9ZakZVwvgNT03JvQokwHJrOLGr6&#10;/eHy0zElPjDTMAVG1HQjPD2bffxw2ttKTKEF1QhHEMT4qrc1bUOwVVF43grN/B5YYdAowWkW8OoW&#10;ReNYj+haFdPJ5LDowTXWARfeo/YiG+ks4UspeLiR0otAVE3xbSGdLp1P8Sxmp6xaOGbbjg/PYP/w&#10;Cs06g0lHqAsWGFm67hWU7rgDDzLscdAFSNlxkWrAasrJi2ruW2ZFqgXJ8Xakyf8/WH69unWka2o6&#10;RXoM0/iP7pC137/MYqmAoBYp6q2v0PPe3rrh5lGM9a6l0/GLlZB1onUz0irWgXBUHh6dlJ+nB5Rw&#10;tJXlcVlOEmrxHG6dD18EaBKFmjp8QaKTra58wJTounWJ2TyorrnslEqX2CviXDmyYviXGefChDKF&#10;q6X+Bk3WY7fktKxCNXZFVh9v1ZgidV1ESgl3khSRgFxyksJGiZhamTshkT0scpoSjgiv3+Jb1ois&#10;Png3ZwKMyBKLG7FzMe9gZ3YG/xgqUtuPwZO/PSwHjxEpM5gwBuvOgHsLQCHDQ+bsj5TtUBPFJ2g2&#10;2FsO8tB5yy87/LtXzIdb5nDKsOFwc4QbPKSCvqYwSJS04H6+pY/+2PxopaTHqa2p/7FkTlCivhoc&#10;i5Nyfz+OebrsHxzFpna7lqddi1nqc8CWKXFHWZ7E6B/UVpQO9CMumHnMiiZmOOauKQ9uezkPeZvg&#10;iuJiPk9uONqWhStzb3kEj6zG7n1YPzJnhxYPOB3XsJ1wVr3o9OwbIw3MlwFkl8bgmdeBb1wLqVmH&#10;FRb3zu49eT0v2tkfAAAA//8DAFBLAwQUAAYACAAAACEAXjgOf98AAAAMAQAADwAAAGRycy9kb3du&#10;cmV2LnhtbEyPwU7DMBBE70j8g7VIXFBrpyIWCnGqUIkDBw4t+YBtbJKIeB1itw1/z/YEtzfa0exM&#10;uV38KM5ujkMgA9lagXDUBjtQZ6D5eF09gYgJyeIYyBn4cRG21e1NiYUNF9q78yF1gkMoFmigT2kq&#10;pIxt7zzGdZgc8e0zzB4Ty7mTdsYLh/tRbpTS0uNA/KHHye16134dTt7A7i3LG/39ntUvdXpoPHb7&#10;SdfG3N8t9TOI5Jb0Z4Zrfa4OFXc6hhPZKEYDqyznLYlBK4arQ+WPOYgj00YrkFUp/4+ofgEAAP//&#10;AwBQSwECLQAUAAYACAAAACEAtoM4kv4AAADhAQAAEwAAAAAAAAAAAAAAAAAAAAAAW0NvbnRlbnRf&#10;VHlwZXNdLnhtbFBLAQItABQABgAIAAAAIQA4/SH/1gAAAJQBAAALAAAAAAAAAAAAAAAAAC8BAABf&#10;cmVscy8ucmVsc1BLAQItABQABgAIAAAAIQBLPl1enwIAALAFAAAOAAAAAAAAAAAAAAAAAC4CAABk&#10;cnMvZTJvRG9jLnhtbFBLAQItABQABgAIAAAAIQBeOA5/3wAAAAwBAAAPAAAAAAAAAAAAAAAAAPkE&#10;AABkcnMvZG93bnJldi54bWxQSwUGAAAAAAQABADzAAAABQYAAAAA&#10;" fillcolor="#deeaf6 [660]" strokecolor="#1f4d78 [1604]" strokeweight="1pt"/>
                </w:pict>
              </mc:Fallback>
            </mc:AlternateContent>
          </w:r>
          <w:sdt>
            <w:sdtPr>
              <w:rPr>
                <w:b/>
                <w:sz w:val="40"/>
              </w:rPr>
              <w:id w:val="1961916937"/>
              <w:placeholder>
                <w:docPart w:val="89179B24067042DC9002EF88E844DE15"/>
              </w:placeholder>
            </w:sdtPr>
            <w:sdtEndPr/>
            <w:sdtContent>
              <w:r w:rsidR="009814C9">
                <w:rPr>
                  <w:rFonts w:ascii="Arial" w:hAnsi="Arial" w:cs="Arial"/>
                  <w:b/>
                  <w:sz w:val="48"/>
                  <w:szCs w:val="50"/>
                </w:rPr>
                <w:t xml:space="preserve">Valeria Del Carmen </w:t>
              </w:r>
              <w:r w:rsidR="008A66CB" w:rsidRPr="008A66CB">
                <w:rPr>
                  <w:rFonts w:ascii="Arial" w:hAnsi="Arial" w:cs="Arial"/>
                  <w:b/>
                  <w:sz w:val="48"/>
                  <w:szCs w:val="50"/>
                </w:rPr>
                <w:t>Isla Gutiérrez</w:t>
              </w:r>
            </w:sdtContent>
          </w:sdt>
        </w:p>
      </w:sdtContent>
    </w:sdt>
    <w:sdt>
      <w:sdtPr>
        <w:rPr>
          <w:sz w:val="40"/>
        </w:rPr>
        <w:id w:val="889074483"/>
        <w:placeholder>
          <w:docPart w:val="89179B24067042DC9002EF88E844DE15"/>
        </w:placeholder>
      </w:sdtPr>
      <w:sdtEndPr/>
      <w:sdtContent>
        <w:p w14:paraId="6E30E22A" w14:textId="6B327219" w:rsidR="00FD10F9" w:rsidRPr="008A66CB" w:rsidRDefault="009814C9" w:rsidP="006876FB">
          <w:pPr>
            <w:spacing w:after="0" w:line="240" w:lineRule="auto"/>
            <w:ind w:left="2832" w:hanging="2832"/>
            <w:jc w:val="center"/>
            <w:rPr>
              <w:sz w:val="40"/>
            </w:rPr>
          </w:pPr>
          <w:r>
            <w:rPr>
              <w:rFonts w:ascii="Arial" w:hAnsi="Arial" w:cs="Arial"/>
              <w:sz w:val="28"/>
              <w:szCs w:val="20"/>
            </w:rPr>
            <w:t>21.353.465-3.</w:t>
          </w:r>
        </w:p>
      </w:sdtContent>
    </w:sdt>
    <w:p w14:paraId="6461563F" w14:textId="4BB91D6F" w:rsidR="00124116" w:rsidRDefault="00FD10F9" w:rsidP="00124116">
      <w:pPr>
        <w:jc w:val="center"/>
      </w:pPr>
      <w:r w:rsidRPr="00C06B85">
        <w:rPr>
          <w:noProof/>
          <w:sz w:val="28"/>
          <w:lang w:eastAsia="es-CL"/>
        </w:rPr>
        <mc:AlternateContent>
          <mc:Choice Requires="wps">
            <w:drawing>
              <wp:anchor distT="0" distB="0" distL="457200" distR="114300" simplePos="0" relativeHeight="251660288" behindDoc="0" locked="0" layoutInCell="0" allowOverlap="1" wp14:anchorId="1A545C1A" wp14:editId="06AA6CD3">
                <wp:simplePos x="0" y="0"/>
                <wp:positionH relativeFrom="margin">
                  <wp:align>left</wp:align>
                </wp:positionH>
                <wp:positionV relativeFrom="margin">
                  <wp:posOffset>866140</wp:posOffset>
                </wp:positionV>
                <wp:extent cx="2349500" cy="7315200"/>
                <wp:effectExtent l="0" t="0" r="0" b="0"/>
                <wp:wrapSquare wrapText="bothSides"/>
                <wp:docPr id="2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796" cy="7315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066B5612" w14:textId="77777777" w:rsidR="00036567" w:rsidRDefault="00036567" w:rsidP="00C27046">
                            <w:pPr>
                              <w:shd w:val="clear" w:color="auto" w:fill="F2F2F2" w:themeFill="background1" w:themeFillShade="F2"/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5ED1B1CD" w14:textId="77777777" w:rsidR="00036567" w:rsidRDefault="00036567" w:rsidP="00C27046">
                            <w:pPr>
                              <w:shd w:val="clear" w:color="auto" w:fill="F2F2F2" w:themeFill="background1" w:themeFillShade="F2"/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2D9EE755" w14:textId="77777777" w:rsidR="001E54D5" w:rsidRDefault="001E54D5" w:rsidP="00C27046">
                            <w:pPr>
                              <w:shd w:val="clear" w:color="auto" w:fill="F2F2F2" w:themeFill="background1" w:themeFillShade="F2"/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Datos Personales</w:t>
                            </w:r>
                          </w:p>
                          <w:p w14:paraId="441D63E6" w14:textId="77777777" w:rsidR="007501DF" w:rsidRPr="007501DF" w:rsidRDefault="001E54D5" w:rsidP="00FD10F9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</w:pPr>
                            <w:r w:rsidRPr="00380D5A">
                              <w:rPr>
                                <w:rFonts w:ascii="Arial Narrow" w:hAnsi="Arial Narrow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  <w:t>Dirección</w:t>
                            </w:r>
                            <w:r w:rsidR="00380D5A" w:rsidRPr="00380D5A">
                              <w:rPr>
                                <w:rFonts w:ascii="Arial Narrow" w:hAnsi="Arial Narrow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  <w:t>:</w:t>
                            </w:r>
                          </w:p>
                          <w:p w14:paraId="368E34FD" w14:textId="60415BA7" w:rsidR="001E54D5" w:rsidRDefault="009219C0" w:rsidP="00FD10F9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Arial Narrow" w:hAnsi="Arial Narrow"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 Narrow" w:hAnsi="Arial Narrow"/>
                                  <w:bCs/>
                                  <w:color w:val="323E4F" w:themeColor="text2" w:themeShade="BF"/>
                                  <w:sz w:val="24"/>
                                  <w:szCs w:val="28"/>
                                </w:rPr>
                                <w:id w:val="-717666505"/>
                                <w:placeholder>
                                  <w:docPart w:val="89179B24067042DC9002EF88E844DE15"/>
                                </w:placeholder>
                              </w:sdtPr>
                              <w:sdtEndPr/>
                              <w:sdtContent>
                                <w:r w:rsidR="008A66CB">
                                  <w:rPr>
                                    <w:rFonts w:ascii="Arial Narrow" w:hAnsi="Arial Narrow"/>
                                    <w:bCs/>
                                    <w:color w:val="323E4F" w:themeColor="text2" w:themeShade="BF"/>
                                    <w:sz w:val="24"/>
                                    <w:szCs w:val="28"/>
                                  </w:rPr>
                                  <w:t>Filomena Valenzuela 1236, Renca</w:t>
                                </w:r>
                              </w:sdtContent>
                            </w:sdt>
                          </w:p>
                          <w:p w14:paraId="08939DDD" w14:textId="77777777" w:rsidR="001E54D5" w:rsidRDefault="001E54D5" w:rsidP="00FD10F9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Arial Narrow" w:hAnsi="Arial Narrow"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</w:pPr>
                          </w:p>
                          <w:p w14:paraId="221BD37F" w14:textId="77777777" w:rsidR="001E54D5" w:rsidRPr="00380D5A" w:rsidRDefault="001E54D5" w:rsidP="00FD10F9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</w:pPr>
                            <w:r w:rsidRPr="00380D5A">
                              <w:rPr>
                                <w:rFonts w:ascii="Arial Narrow" w:hAnsi="Arial Narrow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  <w:t>Teléfono</w:t>
                            </w:r>
                            <w:r w:rsidR="00380D5A">
                              <w:rPr>
                                <w:rFonts w:ascii="Arial Narrow" w:hAnsi="Arial Narrow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  <w:t xml:space="preserve"> Móvil</w:t>
                            </w:r>
                          </w:p>
                          <w:sdt>
                            <w:sdtPr>
                              <w:rPr>
                                <w:rFonts w:ascii="Arial Narrow" w:hAnsi="Arial Narrow"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  <w:id w:val="660819394"/>
                              <w:placeholder>
                                <w:docPart w:val="89179B24067042DC9002EF88E844DE15"/>
                              </w:placeholder>
                            </w:sdtPr>
                            <w:sdtEndPr/>
                            <w:sdtContent>
                              <w:p w14:paraId="208D690F" w14:textId="4767CBC0" w:rsidR="001E54D5" w:rsidRDefault="008A66CB" w:rsidP="00FD10F9">
                                <w:pPr>
                                  <w:shd w:val="clear" w:color="auto" w:fill="F2F2F2" w:themeFill="background1" w:themeFillShade="F2"/>
                                  <w:spacing w:after="0" w:line="240" w:lineRule="auto"/>
                                  <w:rPr>
                                    <w:rFonts w:ascii="Arial Narrow" w:hAnsi="Arial Narrow"/>
                                    <w:bCs/>
                                    <w:color w:val="323E4F" w:themeColor="text2" w:themeShade="BF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Cs/>
                                    <w:color w:val="323E4F" w:themeColor="text2" w:themeShade="BF"/>
                                    <w:sz w:val="24"/>
                                    <w:szCs w:val="28"/>
                                  </w:rPr>
                                  <w:t>+569</w:t>
                                </w:r>
                                <w:r w:rsidR="009814C9">
                                  <w:rPr>
                                    <w:rFonts w:ascii="Arial Narrow" w:hAnsi="Arial Narrow"/>
                                    <w:bCs/>
                                    <w:color w:val="323E4F" w:themeColor="text2" w:themeShade="BF"/>
                                    <w:sz w:val="24"/>
                                    <w:szCs w:val="28"/>
                                  </w:rPr>
                                  <w:t>44872965</w:t>
                                </w:r>
                              </w:p>
                            </w:sdtContent>
                          </w:sdt>
                          <w:p w14:paraId="6C042795" w14:textId="77777777" w:rsidR="001E54D5" w:rsidRDefault="001E54D5" w:rsidP="00FD10F9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Arial Narrow" w:hAnsi="Arial Narrow"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</w:pPr>
                          </w:p>
                          <w:p w14:paraId="766F75BD" w14:textId="77777777" w:rsidR="001E54D5" w:rsidRDefault="001E54D5" w:rsidP="00FD10F9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Arial Narrow" w:hAnsi="Arial Narrow"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</w:pPr>
                          </w:p>
                          <w:p w14:paraId="2D04C22E" w14:textId="77777777" w:rsidR="001E54D5" w:rsidRDefault="001E54D5" w:rsidP="00FD10F9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</w:pPr>
                            <w:r w:rsidRPr="00380D5A">
                              <w:rPr>
                                <w:rFonts w:ascii="Arial Narrow" w:hAnsi="Arial Narrow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  <w:t>Correo</w:t>
                            </w:r>
                          </w:p>
                          <w:p w14:paraId="2A9A358E" w14:textId="4EA7ED01" w:rsidR="006E6448" w:rsidRPr="006E6448" w:rsidRDefault="009814C9" w:rsidP="00FD10F9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Arial Narrow" w:hAnsi="Arial Narrow"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  <w:t>Valeria.isla2003</w:t>
                            </w:r>
                            <w:r w:rsidR="008A66CB">
                              <w:rPr>
                                <w:rFonts w:ascii="Arial Narrow" w:hAnsi="Arial Narrow"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  <w:t>@gmail.com</w:t>
                            </w:r>
                          </w:p>
                          <w:p w14:paraId="79055010" w14:textId="77777777" w:rsidR="001E54D5" w:rsidRDefault="001E54D5" w:rsidP="00FD10F9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Arial Narrow" w:hAnsi="Arial Narrow"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</w:pPr>
                          </w:p>
                          <w:p w14:paraId="5BDD80F4" w14:textId="77777777" w:rsidR="001E54D5" w:rsidRDefault="001E54D5" w:rsidP="00FD10F9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Arial Narrow" w:hAnsi="Arial Narrow"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</w:pPr>
                          </w:p>
                          <w:p w14:paraId="5BA8F651" w14:textId="77777777" w:rsidR="001E54D5" w:rsidRPr="00380D5A" w:rsidRDefault="001E54D5" w:rsidP="00FD10F9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</w:pPr>
                            <w:r w:rsidRPr="00380D5A">
                              <w:rPr>
                                <w:rFonts w:ascii="Arial Narrow" w:hAnsi="Arial Narrow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  <w:t>Fecha de Nacimiento</w:t>
                            </w:r>
                          </w:p>
                          <w:sdt>
                            <w:sdtPr>
                              <w:rPr>
                                <w:rFonts w:ascii="Arial Narrow" w:hAnsi="Arial Narrow"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  <w:id w:val="-1429806795"/>
                              <w:placeholder>
                                <w:docPart w:val="89179B24067042DC9002EF88E844DE15"/>
                              </w:placeholder>
                            </w:sdtPr>
                            <w:sdtEndPr/>
                            <w:sdtContent>
                              <w:p w14:paraId="7BFE6DEB" w14:textId="7E8123CC" w:rsidR="001E54D5" w:rsidRDefault="009814C9" w:rsidP="00FD10F9">
                                <w:pPr>
                                  <w:shd w:val="clear" w:color="auto" w:fill="F2F2F2" w:themeFill="background1" w:themeFillShade="F2"/>
                                  <w:spacing w:after="0" w:line="240" w:lineRule="auto"/>
                                  <w:rPr>
                                    <w:rFonts w:ascii="Arial Narrow" w:hAnsi="Arial Narrow"/>
                                    <w:bCs/>
                                    <w:color w:val="323E4F" w:themeColor="text2" w:themeShade="BF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Cs/>
                                    <w:color w:val="323E4F" w:themeColor="text2" w:themeShade="BF"/>
                                    <w:sz w:val="24"/>
                                    <w:szCs w:val="28"/>
                                  </w:rPr>
                                  <w:t>01</w:t>
                                </w:r>
                                <w:r w:rsidR="004A5578">
                                  <w:rPr>
                                    <w:rFonts w:ascii="Arial Narrow" w:hAnsi="Arial Narrow"/>
                                    <w:bCs/>
                                    <w:color w:val="323E4F" w:themeColor="text2" w:themeShade="BF"/>
                                    <w:sz w:val="24"/>
                                    <w:szCs w:val="28"/>
                                  </w:rPr>
                                  <w:t>/0</w:t>
                                </w:r>
                                <w:r>
                                  <w:rPr>
                                    <w:rFonts w:ascii="Arial Narrow" w:hAnsi="Arial Narrow"/>
                                    <w:bCs/>
                                    <w:color w:val="323E4F" w:themeColor="text2" w:themeShade="BF"/>
                                    <w:sz w:val="24"/>
                                    <w:szCs w:val="28"/>
                                  </w:rPr>
                                  <w:t>8</w:t>
                                </w:r>
                                <w:r w:rsidR="004A5578">
                                  <w:rPr>
                                    <w:rFonts w:ascii="Arial Narrow" w:hAnsi="Arial Narrow"/>
                                    <w:bCs/>
                                    <w:color w:val="323E4F" w:themeColor="text2" w:themeShade="BF"/>
                                    <w:sz w:val="24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hAnsi="Arial Narrow"/>
                                    <w:bCs/>
                                    <w:color w:val="323E4F" w:themeColor="text2" w:themeShade="BF"/>
                                    <w:sz w:val="24"/>
                                    <w:szCs w:val="28"/>
                                  </w:rPr>
                                  <w:t>2003</w:t>
                                </w:r>
                              </w:p>
                            </w:sdtContent>
                          </w:sdt>
                          <w:p w14:paraId="6ACBD12C" w14:textId="77777777" w:rsidR="001E54D5" w:rsidRDefault="001E54D5" w:rsidP="00FD10F9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Arial Narrow" w:hAnsi="Arial Narrow"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</w:pPr>
                          </w:p>
                          <w:p w14:paraId="2824681E" w14:textId="77777777" w:rsidR="001E54D5" w:rsidRPr="00FD10F9" w:rsidRDefault="001E54D5" w:rsidP="007432A5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Cs/>
                                <w:color w:val="323E4F" w:themeColor="text2" w:themeShade="BF"/>
                                <w:sz w:val="24"/>
                                <w:szCs w:val="28"/>
                              </w:rPr>
                            </w:pPr>
                          </w:p>
                          <w:p w14:paraId="17BB065E" w14:textId="77777777" w:rsidR="001E54D5" w:rsidRDefault="001E54D5" w:rsidP="00DC4B3A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rStyle w:val="Textodemarcadordeposicin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45C1A" id="_x0000_s1027" style="position:absolute;left:0;text-align:left;margin-left:0;margin-top:68.2pt;width:185pt;height:8in;z-index:251660288;visibility:visible;mso-wrap-style:square;mso-width-percent:0;mso-height-percent:0;mso-wrap-distance-left:36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9XEQIAABYEAAAOAAAAZHJzL2Uyb0RvYy54bWysU8tu2zAQvBfoPxC813rk5QiWg8BBigJp&#10;EyDtB6woSiIqkeyStuR+fZeUY9ftreiF4C7J2dnZ4epuGnq2k+iU0SXPFilnUgtTK92W/NvXxw9L&#10;zpwHXUNvtCz5Xjp+t37/bjXaQuamM30tkRGIdsVoS955b4skcaKTA7iFsVLTYWNwAE8htkmNMBL6&#10;0Cd5ml4no8HaohHSOco+zId8HfGbRgr/3DROetaXnLj5uGJcq7Am6xUULYLtlDjQgH9gMYDSVPQI&#10;9QAe2BbVX1CDEmicafxCmCExTaOEjD1QN1n6RzevHVgZeyFxnD3K5P4frPiye0Gm6pLn2TVnGgYa&#10;0v3Wmyg5yy6DQqN1BV18tS8YenT2yYjvjmmz6UC38h7RjJ2Emnhl4X5y9iAEjp6yavxsaoIHgo9i&#10;TQ0OAZBkYFOcyf44Ezl5JiiZX1ze3twSNUFnNxfZFU091oDi7blF5z9KM7CwKTnS0CM87J6cD3Sg&#10;eLsS6Zte1Y+q72MQjCY3PbIdkEWqNotP++1AXOfc8iqdS0IBve1gzhKtND8QiW4NILGWO+FHIULv&#10;s4Z+qqaodVQp6FKZek/KoJmNSR+JNp3Bn5yNZMqSux9bQMlZ/0kHdZf5chlsfBbhWVSdRaAFwZXc&#10;czZvN352/9aiajuqNjesTRy6inqdmB1mSeaLrR0+SnD373G8dfrO618AAAD//wMAUEsDBBQABgAI&#10;AAAAIQC/maKF3wAAAAkBAAAPAAAAZHJzL2Rvd25yZXYueG1sTI9BT4NAEIXvJv6HzZh4s0tLQwmy&#10;NMbEaKyXll68bdkpkLKzhF0o/nvHkz3O917evJdvZ9uJCQffOlKwXEQgkCpnWqoVHMu3pxSED5qM&#10;7hyhgh/0sC3u73KdGXelPU6HUAsOIZ9pBU0IfSalrxq02i9cj8Ta2Q1WBz6HWppBXzncdnIVRYm0&#10;uiX+0OgeXxusLofRKth97Esbf38dz1FfTptd9Wnex0Spx4f55RlEwDn8m+GvPleHgjud3EjGi04B&#10;DwlM42QNguV4EzE5MVml6RpkkcvbBcUvAAAA//8DAFBLAQItABQABgAIAAAAIQC2gziS/gAAAOEB&#10;AAATAAAAAAAAAAAAAAAAAAAAAABbQ29udGVudF9UeXBlc10ueG1sUEsBAi0AFAAGAAgAAAAhADj9&#10;If/WAAAAlAEAAAsAAAAAAAAAAAAAAAAALwEAAF9yZWxzLy5yZWxzUEsBAi0AFAAGAAgAAAAhALOa&#10;X1cRAgAAFgQAAA4AAAAAAAAAAAAAAAAALgIAAGRycy9lMm9Eb2MueG1sUEsBAi0AFAAGAAgAAAAh&#10;AL+ZooXfAAAACQEAAA8AAAAAAAAAAAAAAAAAawQAAGRycy9kb3ducmV2LnhtbFBLBQYAAAAABAAE&#10;APMAAAB3BQAAAAA=&#10;" o:allowincell="f" fillcolor="#d8d8d8 [2732]" stroked="f">
                <v:fill opacity="22873f"/>
                <v:textbox inset="14.4pt,14.4pt,14.4pt,14.4pt">
                  <w:txbxContent>
                    <w:p w14:paraId="066B5612" w14:textId="77777777" w:rsidR="00036567" w:rsidRDefault="00036567" w:rsidP="00C27046">
                      <w:pPr>
                        <w:shd w:val="clear" w:color="auto" w:fill="F2F2F2" w:themeFill="background1" w:themeFillShade="F2"/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5ED1B1CD" w14:textId="77777777" w:rsidR="00036567" w:rsidRDefault="00036567" w:rsidP="00C27046">
                      <w:pPr>
                        <w:shd w:val="clear" w:color="auto" w:fill="F2F2F2" w:themeFill="background1" w:themeFillShade="F2"/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2D9EE755" w14:textId="77777777" w:rsidR="001E54D5" w:rsidRDefault="001E54D5" w:rsidP="00C27046">
                      <w:pPr>
                        <w:shd w:val="clear" w:color="auto" w:fill="F2F2F2" w:themeFill="background1" w:themeFillShade="F2"/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Datos Personales</w:t>
                      </w:r>
                    </w:p>
                    <w:p w14:paraId="441D63E6" w14:textId="77777777" w:rsidR="007501DF" w:rsidRPr="007501DF" w:rsidRDefault="001E54D5" w:rsidP="00FD10F9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color w:val="323E4F" w:themeColor="text2" w:themeShade="BF"/>
                          <w:sz w:val="24"/>
                          <w:szCs w:val="28"/>
                        </w:rPr>
                      </w:pPr>
                      <w:r w:rsidRPr="00380D5A">
                        <w:rPr>
                          <w:rFonts w:ascii="Arial Narrow" w:hAnsi="Arial Narrow"/>
                          <w:b/>
                          <w:bCs/>
                          <w:color w:val="323E4F" w:themeColor="text2" w:themeShade="BF"/>
                          <w:sz w:val="24"/>
                          <w:szCs w:val="28"/>
                        </w:rPr>
                        <w:t>Dirección</w:t>
                      </w:r>
                      <w:r w:rsidR="00380D5A" w:rsidRPr="00380D5A">
                        <w:rPr>
                          <w:rFonts w:ascii="Arial Narrow" w:hAnsi="Arial Narrow"/>
                          <w:b/>
                          <w:bCs/>
                          <w:color w:val="323E4F" w:themeColor="text2" w:themeShade="BF"/>
                          <w:sz w:val="24"/>
                          <w:szCs w:val="28"/>
                        </w:rPr>
                        <w:t>:</w:t>
                      </w:r>
                    </w:p>
                    <w:p w14:paraId="368E34FD" w14:textId="60415BA7" w:rsidR="001E54D5" w:rsidRDefault="009219C0" w:rsidP="00FD10F9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ascii="Arial Narrow" w:hAnsi="Arial Narrow"/>
                          <w:bCs/>
                          <w:color w:val="323E4F" w:themeColor="text2" w:themeShade="BF"/>
                          <w:sz w:val="24"/>
                          <w:szCs w:val="28"/>
                        </w:rPr>
                      </w:pPr>
                      <w:sdt>
                        <w:sdtPr>
                          <w:rPr>
                            <w:rFonts w:ascii="Arial Narrow" w:hAnsi="Arial Narrow"/>
                            <w:bCs/>
                            <w:color w:val="323E4F" w:themeColor="text2" w:themeShade="BF"/>
                            <w:sz w:val="24"/>
                            <w:szCs w:val="28"/>
                          </w:rPr>
                          <w:id w:val="-717666505"/>
                          <w:placeholder>
                            <w:docPart w:val="89179B24067042DC9002EF88E844DE15"/>
                          </w:placeholder>
                        </w:sdtPr>
                        <w:sdtEndPr/>
                        <w:sdtContent>
                          <w:r w:rsidR="008A66CB">
                            <w:rPr>
                              <w:rFonts w:ascii="Arial Narrow" w:hAnsi="Arial Narrow"/>
                              <w:bCs/>
                              <w:color w:val="323E4F" w:themeColor="text2" w:themeShade="BF"/>
                              <w:sz w:val="24"/>
                              <w:szCs w:val="28"/>
                            </w:rPr>
                            <w:t>Filomena Valenzuela 1236, Renca</w:t>
                          </w:r>
                        </w:sdtContent>
                      </w:sdt>
                    </w:p>
                    <w:p w14:paraId="08939DDD" w14:textId="77777777" w:rsidR="001E54D5" w:rsidRDefault="001E54D5" w:rsidP="00FD10F9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ascii="Arial Narrow" w:hAnsi="Arial Narrow"/>
                          <w:bCs/>
                          <w:color w:val="323E4F" w:themeColor="text2" w:themeShade="BF"/>
                          <w:sz w:val="24"/>
                          <w:szCs w:val="28"/>
                        </w:rPr>
                      </w:pPr>
                    </w:p>
                    <w:p w14:paraId="221BD37F" w14:textId="77777777" w:rsidR="001E54D5" w:rsidRPr="00380D5A" w:rsidRDefault="001E54D5" w:rsidP="00FD10F9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color w:val="323E4F" w:themeColor="text2" w:themeShade="BF"/>
                          <w:sz w:val="24"/>
                          <w:szCs w:val="28"/>
                        </w:rPr>
                      </w:pPr>
                      <w:r w:rsidRPr="00380D5A">
                        <w:rPr>
                          <w:rFonts w:ascii="Arial Narrow" w:hAnsi="Arial Narrow"/>
                          <w:b/>
                          <w:bCs/>
                          <w:color w:val="323E4F" w:themeColor="text2" w:themeShade="BF"/>
                          <w:sz w:val="24"/>
                          <w:szCs w:val="28"/>
                        </w:rPr>
                        <w:t>Teléfono</w:t>
                      </w:r>
                      <w:r w:rsidR="00380D5A">
                        <w:rPr>
                          <w:rFonts w:ascii="Arial Narrow" w:hAnsi="Arial Narrow"/>
                          <w:b/>
                          <w:bCs/>
                          <w:color w:val="323E4F" w:themeColor="text2" w:themeShade="BF"/>
                          <w:sz w:val="24"/>
                          <w:szCs w:val="28"/>
                        </w:rPr>
                        <w:t xml:space="preserve"> Móvil</w:t>
                      </w:r>
                    </w:p>
                    <w:sdt>
                      <w:sdtPr>
                        <w:rPr>
                          <w:rFonts w:ascii="Arial Narrow" w:hAnsi="Arial Narrow"/>
                          <w:bCs/>
                          <w:color w:val="323E4F" w:themeColor="text2" w:themeShade="BF"/>
                          <w:sz w:val="24"/>
                          <w:szCs w:val="28"/>
                        </w:rPr>
                        <w:id w:val="660819394"/>
                        <w:placeholder>
                          <w:docPart w:val="89179B24067042DC9002EF88E844DE15"/>
                        </w:placeholder>
                      </w:sdtPr>
                      <w:sdtEndPr/>
                      <w:sdtContent>
                        <w:p w14:paraId="208D690F" w14:textId="4767CBC0" w:rsidR="001E54D5" w:rsidRDefault="008A66CB" w:rsidP="00FD10F9">
                          <w:pPr>
                            <w:shd w:val="clear" w:color="auto" w:fill="F2F2F2" w:themeFill="background1" w:themeFillShade="F2"/>
                            <w:spacing w:after="0" w:line="240" w:lineRule="auto"/>
                            <w:rPr>
                              <w:rFonts w:ascii="Arial Narrow" w:hAnsi="Arial Narrow"/>
                              <w:bCs/>
                              <w:color w:val="323E4F" w:themeColor="text2" w:themeShade="BF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color w:val="323E4F" w:themeColor="text2" w:themeShade="BF"/>
                              <w:sz w:val="24"/>
                              <w:szCs w:val="28"/>
                            </w:rPr>
                            <w:t>+569</w:t>
                          </w:r>
                          <w:r w:rsidR="009814C9">
                            <w:rPr>
                              <w:rFonts w:ascii="Arial Narrow" w:hAnsi="Arial Narrow"/>
                              <w:bCs/>
                              <w:color w:val="323E4F" w:themeColor="text2" w:themeShade="BF"/>
                              <w:sz w:val="24"/>
                              <w:szCs w:val="28"/>
                            </w:rPr>
                            <w:t>44872965</w:t>
                          </w:r>
                        </w:p>
                      </w:sdtContent>
                    </w:sdt>
                    <w:p w14:paraId="6C042795" w14:textId="77777777" w:rsidR="001E54D5" w:rsidRDefault="001E54D5" w:rsidP="00FD10F9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ascii="Arial Narrow" w:hAnsi="Arial Narrow"/>
                          <w:bCs/>
                          <w:color w:val="323E4F" w:themeColor="text2" w:themeShade="BF"/>
                          <w:sz w:val="24"/>
                          <w:szCs w:val="28"/>
                        </w:rPr>
                      </w:pPr>
                    </w:p>
                    <w:p w14:paraId="766F75BD" w14:textId="77777777" w:rsidR="001E54D5" w:rsidRDefault="001E54D5" w:rsidP="00FD10F9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ascii="Arial Narrow" w:hAnsi="Arial Narrow"/>
                          <w:bCs/>
                          <w:color w:val="323E4F" w:themeColor="text2" w:themeShade="BF"/>
                          <w:sz w:val="24"/>
                          <w:szCs w:val="28"/>
                        </w:rPr>
                      </w:pPr>
                    </w:p>
                    <w:p w14:paraId="2D04C22E" w14:textId="77777777" w:rsidR="001E54D5" w:rsidRDefault="001E54D5" w:rsidP="00FD10F9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color w:val="323E4F" w:themeColor="text2" w:themeShade="BF"/>
                          <w:sz w:val="24"/>
                          <w:szCs w:val="28"/>
                        </w:rPr>
                      </w:pPr>
                      <w:r w:rsidRPr="00380D5A">
                        <w:rPr>
                          <w:rFonts w:ascii="Arial Narrow" w:hAnsi="Arial Narrow"/>
                          <w:b/>
                          <w:bCs/>
                          <w:color w:val="323E4F" w:themeColor="text2" w:themeShade="BF"/>
                          <w:sz w:val="24"/>
                          <w:szCs w:val="28"/>
                        </w:rPr>
                        <w:t>Correo</w:t>
                      </w:r>
                    </w:p>
                    <w:p w14:paraId="2A9A358E" w14:textId="4EA7ED01" w:rsidR="006E6448" w:rsidRPr="006E6448" w:rsidRDefault="009814C9" w:rsidP="00FD10F9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ascii="Arial Narrow" w:hAnsi="Arial Narrow"/>
                          <w:bCs/>
                          <w:color w:val="323E4F" w:themeColor="text2" w:themeShade="BF"/>
                          <w:sz w:val="24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Cs/>
                          <w:color w:val="323E4F" w:themeColor="text2" w:themeShade="BF"/>
                          <w:sz w:val="24"/>
                          <w:szCs w:val="28"/>
                        </w:rPr>
                        <w:t>Valeria.isla2003</w:t>
                      </w:r>
                      <w:r w:rsidR="008A66CB">
                        <w:rPr>
                          <w:rFonts w:ascii="Arial Narrow" w:hAnsi="Arial Narrow"/>
                          <w:bCs/>
                          <w:color w:val="323E4F" w:themeColor="text2" w:themeShade="BF"/>
                          <w:sz w:val="24"/>
                          <w:szCs w:val="28"/>
                        </w:rPr>
                        <w:t>@gmail.com</w:t>
                      </w:r>
                    </w:p>
                    <w:p w14:paraId="79055010" w14:textId="77777777" w:rsidR="001E54D5" w:rsidRDefault="001E54D5" w:rsidP="00FD10F9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ascii="Arial Narrow" w:hAnsi="Arial Narrow"/>
                          <w:bCs/>
                          <w:color w:val="323E4F" w:themeColor="text2" w:themeShade="BF"/>
                          <w:sz w:val="24"/>
                          <w:szCs w:val="28"/>
                        </w:rPr>
                      </w:pPr>
                    </w:p>
                    <w:p w14:paraId="5BDD80F4" w14:textId="77777777" w:rsidR="001E54D5" w:rsidRDefault="001E54D5" w:rsidP="00FD10F9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ascii="Arial Narrow" w:hAnsi="Arial Narrow"/>
                          <w:bCs/>
                          <w:color w:val="323E4F" w:themeColor="text2" w:themeShade="BF"/>
                          <w:sz w:val="24"/>
                          <w:szCs w:val="28"/>
                        </w:rPr>
                      </w:pPr>
                    </w:p>
                    <w:p w14:paraId="5BA8F651" w14:textId="77777777" w:rsidR="001E54D5" w:rsidRPr="00380D5A" w:rsidRDefault="001E54D5" w:rsidP="00FD10F9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color w:val="323E4F" w:themeColor="text2" w:themeShade="BF"/>
                          <w:sz w:val="24"/>
                          <w:szCs w:val="28"/>
                        </w:rPr>
                      </w:pPr>
                      <w:r w:rsidRPr="00380D5A">
                        <w:rPr>
                          <w:rFonts w:ascii="Arial Narrow" w:hAnsi="Arial Narrow"/>
                          <w:b/>
                          <w:bCs/>
                          <w:color w:val="323E4F" w:themeColor="text2" w:themeShade="BF"/>
                          <w:sz w:val="24"/>
                          <w:szCs w:val="28"/>
                        </w:rPr>
                        <w:t>Fecha de Nacimiento</w:t>
                      </w:r>
                    </w:p>
                    <w:sdt>
                      <w:sdtPr>
                        <w:rPr>
                          <w:rFonts w:ascii="Arial Narrow" w:hAnsi="Arial Narrow"/>
                          <w:bCs/>
                          <w:color w:val="323E4F" w:themeColor="text2" w:themeShade="BF"/>
                          <w:sz w:val="24"/>
                          <w:szCs w:val="28"/>
                        </w:rPr>
                        <w:id w:val="-1429806795"/>
                        <w:placeholder>
                          <w:docPart w:val="89179B24067042DC9002EF88E844DE15"/>
                        </w:placeholder>
                      </w:sdtPr>
                      <w:sdtEndPr/>
                      <w:sdtContent>
                        <w:p w14:paraId="7BFE6DEB" w14:textId="7E8123CC" w:rsidR="001E54D5" w:rsidRDefault="009814C9" w:rsidP="00FD10F9">
                          <w:pPr>
                            <w:shd w:val="clear" w:color="auto" w:fill="F2F2F2" w:themeFill="background1" w:themeFillShade="F2"/>
                            <w:spacing w:after="0" w:line="240" w:lineRule="auto"/>
                            <w:rPr>
                              <w:rFonts w:ascii="Arial Narrow" w:hAnsi="Arial Narrow"/>
                              <w:bCs/>
                              <w:color w:val="323E4F" w:themeColor="text2" w:themeShade="BF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color w:val="323E4F" w:themeColor="text2" w:themeShade="BF"/>
                              <w:sz w:val="24"/>
                              <w:szCs w:val="28"/>
                            </w:rPr>
                            <w:t>01</w:t>
                          </w:r>
                          <w:r w:rsidR="004A5578">
                            <w:rPr>
                              <w:rFonts w:ascii="Arial Narrow" w:hAnsi="Arial Narrow"/>
                              <w:bCs/>
                              <w:color w:val="323E4F" w:themeColor="text2" w:themeShade="BF"/>
                              <w:sz w:val="24"/>
                              <w:szCs w:val="28"/>
                            </w:rPr>
                            <w:t>/0</w:t>
                          </w:r>
                          <w:r>
                            <w:rPr>
                              <w:rFonts w:ascii="Arial Narrow" w:hAnsi="Arial Narrow"/>
                              <w:bCs/>
                              <w:color w:val="323E4F" w:themeColor="text2" w:themeShade="BF"/>
                              <w:sz w:val="24"/>
                              <w:szCs w:val="28"/>
                            </w:rPr>
                            <w:t>8</w:t>
                          </w:r>
                          <w:r w:rsidR="004A5578">
                            <w:rPr>
                              <w:rFonts w:ascii="Arial Narrow" w:hAnsi="Arial Narrow"/>
                              <w:bCs/>
                              <w:color w:val="323E4F" w:themeColor="text2" w:themeShade="BF"/>
                              <w:sz w:val="24"/>
                              <w:szCs w:val="28"/>
                            </w:rPr>
                            <w:t>/</w:t>
                          </w:r>
                          <w:r>
                            <w:rPr>
                              <w:rFonts w:ascii="Arial Narrow" w:hAnsi="Arial Narrow"/>
                              <w:bCs/>
                              <w:color w:val="323E4F" w:themeColor="text2" w:themeShade="BF"/>
                              <w:sz w:val="24"/>
                              <w:szCs w:val="28"/>
                            </w:rPr>
                            <w:t>2003</w:t>
                          </w:r>
                        </w:p>
                      </w:sdtContent>
                    </w:sdt>
                    <w:p w14:paraId="6ACBD12C" w14:textId="77777777" w:rsidR="001E54D5" w:rsidRDefault="001E54D5" w:rsidP="00FD10F9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ascii="Arial Narrow" w:hAnsi="Arial Narrow"/>
                          <w:bCs/>
                          <w:color w:val="323E4F" w:themeColor="text2" w:themeShade="BF"/>
                          <w:sz w:val="24"/>
                          <w:szCs w:val="28"/>
                        </w:rPr>
                      </w:pPr>
                    </w:p>
                    <w:p w14:paraId="2824681E" w14:textId="77777777" w:rsidR="001E54D5" w:rsidRPr="00FD10F9" w:rsidRDefault="001E54D5" w:rsidP="007432A5">
                      <w:pPr>
                        <w:shd w:val="clear" w:color="auto" w:fill="F2F2F2" w:themeFill="background1" w:themeFillShade="F2"/>
                        <w:spacing w:after="0" w:line="240" w:lineRule="auto"/>
                        <w:jc w:val="center"/>
                        <w:rPr>
                          <w:rFonts w:ascii="Arial Narrow" w:hAnsi="Arial Narrow"/>
                          <w:bCs/>
                          <w:color w:val="323E4F" w:themeColor="text2" w:themeShade="BF"/>
                          <w:sz w:val="24"/>
                          <w:szCs w:val="28"/>
                        </w:rPr>
                      </w:pPr>
                    </w:p>
                    <w:p w14:paraId="17BB065E" w14:textId="77777777" w:rsidR="001E54D5" w:rsidRDefault="001E54D5" w:rsidP="00DC4B3A">
                      <w:pPr>
                        <w:shd w:val="clear" w:color="auto" w:fill="F2F2F2" w:themeFill="background1" w:themeFillShade="F2"/>
                        <w:jc w:val="center"/>
                        <w:rPr>
                          <w:rStyle w:val="Textodemarcadordeposicin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536ABCC" w14:textId="77777777" w:rsidR="00124116" w:rsidRPr="007432A5" w:rsidRDefault="00124116" w:rsidP="00124116">
      <w:pPr>
        <w:jc w:val="center"/>
        <w:rPr>
          <w:rFonts w:ascii="Arial Narrow" w:hAnsi="Arial Narrow" w:cs="Arial"/>
          <w:b/>
          <w:color w:val="1F4E79" w:themeColor="accent1" w:themeShade="80"/>
          <w:sz w:val="24"/>
        </w:rPr>
      </w:pPr>
    </w:p>
    <w:p w14:paraId="1D695CB8" w14:textId="77777777" w:rsidR="00124116" w:rsidRPr="007D575A" w:rsidRDefault="00DC4B3A" w:rsidP="00124116">
      <w:pPr>
        <w:jc w:val="both"/>
        <w:rPr>
          <w:rFonts w:ascii="Arial Narrow" w:hAnsi="Arial Narrow" w:cs="Arial"/>
          <w:b/>
          <w:color w:val="5B9BD5" w:themeColor="accent1"/>
          <w:sz w:val="28"/>
        </w:rPr>
      </w:pPr>
      <w:r w:rsidRPr="007D575A">
        <w:rPr>
          <w:rFonts w:ascii="Arial Narrow" w:hAnsi="Arial Narrow" w:cs="Arial"/>
          <w:b/>
          <w:noProof/>
          <w:color w:val="5B9BD5" w:themeColor="accent1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E3A8B8D" wp14:editId="531D9791">
                <wp:simplePos x="0" y="0"/>
                <wp:positionH relativeFrom="column">
                  <wp:posOffset>2000249</wp:posOffset>
                </wp:positionH>
                <wp:positionV relativeFrom="paragraph">
                  <wp:posOffset>180975</wp:posOffset>
                </wp:positionV>
                <wp:extent cx="4733925" cy="95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9E321" id="Conector recto 10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4.25pt" to="530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zLwAEAAM4DAAAOAAAAZHJzL2Uyb0RvYy54bWysU02P0zAQvSPxHyzft0m7LOxGTffQFVwQ&#10;VMBy9zrjxpK/NDZN+u8ZO2kWAUICcXFsz7w3854n2/vRGnYCjNq7lq9XNWfgpO+0O7b88cvbq1vO&#10;YhKuE8Y7aPkZIr/fvXyxHUIDG9970wEyInGxGULL+5RCU1VR9mBFXPkAjoLKoxWJjnisOhQDsVtT&#10;ber6dTV47AJ6CTHS7cMU5LvCrxTI9FGpCImZllNvqaxY1qe8VrutaI4oQq/l3Ib4hy6s0I6KLlQP&#10;Ign2DfUvVFZL9NGrtJLeVl4pLaFoIDXr+ic1n3sRoGghc2JYbIr/j1Z+OB2Q6Y7ejuxxwtIb7eml&#10;ZPLIMH8YBcilIcSGkvfugPMphgNmyaNCy5TR4SuRFBNIFhuLx+fFYxgTk3T56s319d3mhjNJsbsb&#10;2hFdNbFktoAxvQNvWd603GiXHRCNOL2PaUq9pBAudzX1UXbpbCAnG/cJFKmielNHZZ5gb5CdBE2C&#10;kBJcWs+lS3aGKW3MAqxL2T8C5/wMhTJrfwNeEKWyd2kBW+08/q56Gi8tqyn/4sCkO1vw5LtzeaFi&#10;DQ1NMXce8DyVP54L/Pk33H0HAAD//wMAUEsDBBQABgAIAAAAIQCmISTs3wAAAAoBAAAPAAAAZHJz&#10;L2Rvd25yZXYueG1sTI9BS8NAEIXvgv9hGcGL2N1WWkrMpoioh3pqVdDbJDsmodnZkN2m8d87Pelt&#10;Hu/x5nv5ZvKdGmmIbWAL85kBRVwF13Jt4f3t+XYNKiZkh11gsvBDETbF5UWOmQsn3tG4T7WSEo4Z&#10;WmhS6jOtY9WQxzgLPbF432HwmEQOtXYDnqTcd3phzEp7bFk+NNjTY0PVYX/0Fr5iiE8f23J8Oey2&#10;E968psVn5ay9vpoe7kElmtJfGM74gg6FMJXhyC6qzsLdfClbkoXFegnqHDArI1cpljGgi1z/n1D8&#10;AgAA//8DAFBLAQItABQABgAIAAAAIQC2gziS/gAAAOEBAAATAAAAAAAAAAAAAAAAAAAAAABbQ29u&#10;dGVudF9UeXBlc10ueG1sUEsBAi0AFAAGAAgAAAAhADj9If/WAAAAlAEAAAsAAAAAAAAAAAAAAAAA&#10;LwEAAF9yZWxzLy5yZWxzUEsBAi0AFAAGAAgAAAAhAO8XfMvAAQAAzgMAAA4AAAAAAAAAAAAAAAAA&#10;LgIAAGRycy9lMm9Eb2MueG1sUEsBAi0AFAAGAAgAAAAhAKYhJOz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63937" w:rsidRPr="007D575A">
        <w:rPr>
          <w:rFonts w:ascii="Arial Narrow" w:hAnsi="Arial Narrow" w:cs="Arial"/>
          <w:b/>
          <w:color w:val="5B9BD5" w:themeColor="accent1"/>
          <w:sz w:val="28"/>
        </w:rPr>
        <w:t>PRESENTACIÓ</w:t>
      </w:r>
      <w:r w:rsidR="00124116" w:rsidRPr="007D575A">
        <w:rPr>
          <w:rFonts w:ascii="Arial Narrow" w:hAnsi="Arial Narrow" w:cs="Arial"/>
          <w:b/>
          <w:color w:val="5B9BD5" w:themeColor="accent1"/>
          <w:sz w:val="28"/>
        </w:rPr>
        <w:t>N</w:t>
      </w:r>
    </w:p>
    <w:sdt>
      <w:sdtPr>
        <w:rPr>
          <w:rFonts w:ascii="Arial Narrow" w:hAnsi="Arial Narrow"/>
          <w:i/>
          <w:sz w:val="24"/>
        </w:rPr>
        <w:id w:val="-300309194"/>
        <w:placeholder>
          <w:docPart w:val="89179B24067042DC9002EF88E844DE15"/>
        </w:placeholder>
      </w:sdtPr>
      <w:sdtEndPr/>
      <w:sdtContent>
        <w:p w14:paraId="6E16CDBE" w14:textId="373D884E" w:rsidR="000171F3" w:rsidRPr="008D4D62" w:rsidRDefault="009814C9" w:rsidP="00124116">
          <w:pPr>
            <w:jc w:val="both"/>
            <w:rPr>
              <w:rFonts w:ascii="Arial Narrow" w:hAnsi="Arial Narrow"/>
              <w:sz w:val="24"/>
            </w:rPr>
          </w:pPr>
          <w:r>
            <w:rPr>
              <w:rFonts w:ascii="Arial" w:hAnsi="Arial" w:cs="Arial"/>
              <w:sz w:val="20"/>
              <w:szCs w:val="20"/>
            </w:rPr>
            <w:t>Persona</w:t>
          </w:r>
          <w:r w:rsidR="00192744">
            <w:rPr>
              <w:rFonts w:ascii="Arial" w:hAnsi="Arial" w:cs="Arial"/>
              <w:sz w:val="20"/>
              <w:szCs w:val="20"/>
            </w:rPr>
            <w:t xml:space="preserve"> responsable, franca, </w:t>
          </w:r>
          <w:proofErr w:type="gramStart"/>
          <w:r w:rsidR="00192744">
            <w:rPr>
              <w:rFonts w:ascii="Arial" w:hAnsi="Arial" w:cs="Arial"/>
              <w:sz w:val="20"/>
              <w:szCs w:val="20"/>
            </w:rPr>
            <w:t>respetuosa</w:t>
          </w:r>
          <w:r w:rsidR="007360A9">
            <w:rPr>
              <w:rFonts w:ascii="Arial" w:hAnsi="Arial" w:cs="Arial"/>
              <w:sz w:val="20"/>
              <w:szCs w:val="20"/>
            </w:rPr>
            <w:t xml:space="preserve"> ,</w:t>
          </w:r>
          <w:proofErr w:type="gramEnd"/>
          <w:r w:rsidR="007360A9">
            <w:rPr>
              <w:rFonts w:ascii="Arial" w:hAnsi="Arial" w:cs="Arial"/>
              <w:sz w:val="20"/>
              <w:szCs w:val="20"/>
            </w:rPr>
            <w:t xml:space="preserve"> proactiva </w:t>
          </w:r>
          <w:r>
            <w:rPr>
              <w:rFonts w:ascii="Arial" w:hAnsi="Arial" w:cs="Arial"/>
              <w:sz w:val="20"/>
              <w:szCs w:val="20"/>
            </w:rPr>
            <w:t xml:space="preserve">dispuesta a trabajar </w:t>
          </w:r>
          <w:r w:rsidR="00192744">
            <w:rPr>
              <w:rFonts w:ascii="Arial" w:hAnsi="Arial" w:cs="Arial"/>
              <w:sz w:val="20"/>
              <w:szCs w:val="20"/>
            </w:rPr>
            <w:t xml:space="preserve">en equipo y a crear un ambiente de trabajo productivo y comprometida con los </w:t>
          </w:r>
          <w:r w:rsidR="007360A9">
            <w:rPr>
              <w:rFonts w:ascii="Arial" w:hAnsi="Arial" w:cs="Arial"/>
              <w:sz w:val="20"/>
              <w:szCs w:val="20"/>
            </w:rPr>
            <w:t xml:space="preserve">objetivos. </w:t>
          </w:r>
        </w:p>
      </w:sdtContent>
    </w:sdt>
    <w:p w14:paraId="7BDFD620" w14:textId="77777777" w:rsidR="00B5474B" w:rsidRPr="00036567" w:rsidRDefault="00B5474B" w:rsidP="00216B51">
      <w:pPr>
        <w:jc w:val="both"/>
        <w:rPr>
          <w:rFonts w:ascii="Arial Narrow" w:hAnsi="Arial Narrow" w:cs="Arial"/>
          <w:b/>
          <w:color w:val="1F4E79" w:themeColor="accent1" w:themeShade="80"/>
          <w:sz w:val="20"/>
        </w:rPr>
      </w:pPr>
    </w:p>
    <w:p w14:paraId="55267D3D" w14:textId="77777777" w:rsidR="00216B51" w:rsidRPr="007D575A" w:rsidRDefault="00DC4B3A" w:rsidP="00216B51">
      <w:pPr>
        <w:jc w:val="both"/>
        <w:rPr>
          <w:rFonts w:ascii="Arial Narrow" w:hAnsi="Arial Narrow" w:cs="Arial"/>
          <w:b/>
          <w:color w:val="5B9BD5" w:themeColor="accent1"/>
          <w:sz w:val="28"/>
        </w:rPr>
      </w:pPr>
      <w:r w:rsidRPr="007D575A">
        <w:rPr>
          <w:rFonts w:ascii="Arial Narrow" w:hAnsi="Arial Narrow" w:cs="Arial"/>
          <w:b/>
          <w:noProof/>
          <w:color w:val="5B9BD5" w:themeColor="accent1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97F797" wp14:editId="314C895E">
                <wp:simplePos x="0" y="0"/>
                <wp:positionH relativeFrom="column">
                  <wp:posOffset>1966595</wp:posOffset>
                </wp:positionH>
                <wp:positionV relativeFrom="paragraph">
                  <wp:posOffset>180975</wp:posOffset>
                </wp:positionV>
                <wp:extent cx="4733925" cy="952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053CC" id="Conector recto 1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5pt,14.25pt" to="527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1xwQEAAM4DAAAOAAAAZHJzL2Uyb0RvYy54bWysU8tu2zAQvBfoPxC815KdpG0Eyzk4SC5B&#10;avR1Z6ilRYAvLBlL/vsuKVstkqJAi14okrszuzNcrW9Ga9gBMGrvWr5c1JyBk77Tbt/yb1/v3n3k&#10;LCbhOmG8g5YfIfKbzds36yE0sPK9Nx0gIxIXmyG0vE8pNFUVZQ9WxIUP4CioPFqR6Ij7qkMxELs1&#10;1aqu31eDxy6glxAj3d5OQb4p/EqBTJ+UipCYaTn1lsqKZX3Ka7VZi2aPIvRantoQ/9CFFdpR0Znq&#10;ViTBnlG/orJaoo9epYX0tvJKaQlFA6lZ1i/UfOlFgKKFzIlhtin+P1r5eNgh0x293ZIzJyy90ZZe&#10;SiaPDPOHUYBcGkJsKHnrdng6xbDDLHlUaJkyOnwnkmICyWJj8fg4ewxjYpIuLz9cXFyvrjiTFLu+&#10;oh3RVRNLZgsY0z14y/Km5Ua77IBoxOEhpin1nEK43NXUR9mlo4GcbNxnUKSK6k0dlXmCrUF2EDQJ&#10;Qkpwqeii0iU7w5Q2ZgbWpewfgaf8DIUya38DnhGlsndpBlvtPP6uehrPLasp/+zApDtb8OS7Y3mh&#10;Yg0NTTH3NOB5Kn89F/jP33DzAwAA//8DAFBLAwQUAAYACAAAACEAMWMbRd8AAAAKAQAADwAAAGRy&#10;cy9kb3ducmV2LnhtbEyPwU7DMBBE70j8g7VIXBC1CQqUEKdCCDiUU0srwW0TL0nUeB3Fbhr+HucE&#10;x9U8zbzNV5PtxEiDbx1ruFkoEMSVMy3XGnYfr9dLED4gG+wck4Yf8rAqzs9yzIw78YbGbahFLGGf&#10;oYYmhD6T0lcNWfQL1xPH7NsNFkM8h1qaAU+x3HYyUepOWmw5LjTY03ND1WF7tBq+vPMv+3U5vh02&#10;6wmv3kPyWRmtLy+mp0cQgabwB8OsH9WhiE6lO7LxotNwqx7uI6ohWaYgZkClaQKinCMFssjl/xeK&#10;XwAAAP//AwBQSwECLQAUAAYACAAAACEAtoM4kv4AAADhAQAAEwAAAAAAAAAAAAAAAAAAAAAAW0Nv&#10;bnRlbnRfVHlwZXNdLnhtbFBLAQItABQABgAIAAAAIQA4/SH/1gAAAJQBAAALAAAAAAAAAAAAAAAA&#10;AC8BAABfcmVscy8ucmVsc1BLAQItABQABgAIAAAAIQBF0Y1xwQEAAM4DAAAOAAAAAAAAAAAAAAAA&#10;AC4CAABkcnMvZTJvRG9jLnhtbFBLAQItABQABgAIAAAAIQAxYxtF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63937" w:rsidRPr="007D575A">
        <w:rPr>
          <w:rFonts w:ascii="Arial Narrow" w:hAnsi="Arial Narrow" w:cs="Arial"/>
          <w:b/>
          <w:color w:val="5B9BD5" w:themeColor="accent1"/>
          <w:sz w:val="28"/>
        </w:rPr>
        <w:t xml:space="preserve">FORMACIÓN ACADÉMICA </w:t>
      </w:r>
    </w:p>
    <w:p w14:paraId="409F717D" w14:textId="77777777" w:rsidR="005351F5" w:rsidRPr="00036567" w:rsidRDefault="005351F5" w:rsidP="00216B51">
      <w:pPr>
        <w:spacing w:after="0" w:line="240" w:lineRule="auto"/>
        <w:jc w:val="both"/>
        <w:rPr>
          <w:rFonts w:ascii="Arial Narrow" w:hAnsi="Arial Narrow"/>
          <w:b/>
          <w:sz w:val="20"/>
        </w:rPr>
      </w:pPr>
    </w:p>
    <w:p w14:paraId="5CFFC8ED" w14:textId="381F05E8" w:rsidR="008A66CB" w:rsidRDefault="008A66CB" w:rsidP="008A66CB">
      <w:pPr>
        <w:rPr>
          <w:rFonts w:ascii="Arial" w:hAnsi="Arial" w:cs="Arial"/>
          <w:bCs/>
          <w:sz w:val="20"/>
          <w:szCs w:val="20"/>
        </w:rPr>
      </w:pPr>
      <w:r w:rsidRPr="008A66CB">
        <w:rPr>
          <w:rFonts w:ascii="Arial" w:hAnsi="Arial" w:cs="Arial"/>
          <w:b/>
          <w:bCs/>
          <w:sz w:val="20"/>
          <w:szCs w:val="20"/>
        </w:rPr>
        <w:t>Institución</w:t>
      </w:r>
      <w:r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br/>
      </w:r>
      <w:r w:rsidR="009814C9">
        <w:rPr>
          <w:rFonts w:ascii="Arial" w:hAnsi="Arial" w:cs="Arial"/>
          <w:bCs/>
          <w:sz w:val="20"/>
          <w:szCs w:val="20"/>
        </w:rPr>
        <w:t xml:space="preserve">San </w:t>
      </w:r>
      <w:proofErr w:type="gramStart"/>
      <w:r w:rsidR="009814C9">
        <w:rPr>
          <w:rFonts w:ascii="Arial" w:hAnsi="Arial" w:cs="Arial"/>
          <w:bCs/>
          <w:sz w:val="20"/>
          <w:szCs w:val="20"/>
        </w:rPr>
        <w:t xml:space="preserve">Genaro </w:t>
      </w:r>
      <w:r>
        <w:rPr>
          <w:rFonts w:ascii="Arial" w:hAnsi="Arial" w:cs="Arial"/>
          <w:bCs/>
          <w:sz w:val="20"/>
          <w:szCs w:val="20"/>
        </w:rPr>
        <w:t>,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Renca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br/>
      </w:r>
      <w:r w:rsidRPr="00DE205E">
        <w:rPr>
          <w:rFonts w:ascii="Arial" w:hAnsi="Arial" w:cs="Arial"/>
          <w:iCs/>
          <w:sz w:val="20"/>
          <w:szCs w:val="20"/>
        </w:rPr>
        <w:t>Fecha</w:t>
      </w:r>
      <w:r>
        <w:rPr>
          <w:rFonts w:ascii="Arial" w:hAnsi="Arial" w:cs="Arial"/>
          <w:iCs/>
          <w:sz w:val="20"/>
          <w:szCs w:val="20"/>
        </w:rPr>
        <w:t>: 20</w:t>
      </w:r>
      <w:r w:rsidR="009814C9">
        <w:rPr>
          <w:rFonts w:ascii="Arial" w:hAnsi="Arial" w:cs="Arial"/>
          <w:iCs/>
          <w:sz w:val="20"/>
          <w:szCs w:val="20"/>
        </w:rPr>
        <w:t>10</w:t>
      </w:r>
      <w:r>
        <w:rPr>
          <w:rFonts w:ascii="Arial" w:hAnsi="Arial" w:cs="Arial"/>
          <w:iCs/>
          <w:sz w:val="20"/>
          <w:szCs w:val="20"/>
        </w:rPr>
        <w:t xml:space="preserve"> – 20</w:t>
      </w:r>
      <w:r w:rsidR="009814C9">
        <w:rPr>
          <w:rFonts w:ascii="Arial" w:hAnsi="Arial" w:cs="Arial"/>
          <w:iCs/>
          <w:sz w:val="20"/>
          <w:szCs w:val="20"/>
        </w:rPr>
        <w:t>17</w:t>
      </w:r>
      <w:r>
        <w:rPr>
          <w:rFonts w:ascii="Arial" w:hAnsi="Arial" w:cs="Arial"/>
          <w:iCs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 w:rsidRPr="009858FE">
        <w:rPr>
          <w:rFonts w:ascii="Arial" w:hAnsi="Arial" w:cs="Arial"/>
          <w:bCs/>
          <w:sz w:val="20"/>
          <w:szCs w:val="20"/>
        </w:rPr>
        <w:t>Curso</w:t>
      </w:r>
      <w:r>
        <w:rPr>
          <w:rFonts w:ascii="Arial" w:hAnsi="Arial" w:cs="Arial"/>
          <w:bCs/>
          <w:sz w:val="20"/>
          <w:szCs w:val="20"/>
        </w:rPr>
        <w:t xml:space="preserve">: Enseñanza Básica </w:t>
      </w:r>
    </w:p>
    <w:p w14:paraId="5BCC160B" w14:textId="2379094C" w:rsidR="008A66CB" w:rsidRDefault="008A66CB" w:rsidP="008A66CB">
      <w:pPr>
        <w:rPr>
          <w:rFonts w:ascii="Arial" w:hAnsi="Arial" w:cs="Arial"/>
          <w:sz w:val="20"/>
          <w:szCs w:val="20"/>
        </w:rPr>
      </w:pPr>
      <w:r w:rsidRPr="008A66CB">
        <w:rPr>
          <w:rFonts w:ascii="Arial" w:hAnsi="Arial" w:cs="Arial"/>
          <w:b/>
          <w:sz w:val="20"/>
          <w:szCs w:val="20"/>
        </w:rPr>
        <w:t>Institución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br/>
      </w:r>
      <w:proofErr w:type="gramStart"/>
      <w:r>
        <w:rPr>
          <w:rFonts w:ascii="Arial" w:hAnsi="Arial" w:cs="Arial"/>
          <w:sz w:val="20"/>
          <w:szCs w:val="20"/>
        </w:rPr>
        <w:t>Presidente</w:t>
      </w:r>
      <w:proofErr w:type="gramEnd"/>
      <w:r>
        <w:rPr>
          <w:rFonts w:ascii="Arial" w:hAnsi="Arial" w:cs="Arial"/>
          <w:sz w:val="20"/>
          <w:szCs w:val="20"/>
        </w:rPr>
        <w:t xml:space="preserve"> José Manuel Balmaceda A-80</w:t>
      </w:r>
      <w:r>
        <w:rPr>
          <w:rFonts w:ascii="Arial" w:hAnsi="Arial" w:cs="Arial"/>
          <w:sz w:val="20"/>
          <w:szCs w:val="20"/>
        </w:rPr>
        <w:br/>
        <w:t>Fecha: 20</w:t>
      </w:r>
      <w:r w:rsidR="009814C9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 xml:space="preserve">– </w:t>
      </w:r>
      <w:r w:rsidR="009814C9">
        <w:rPr>
          <w:rFonts w:ascii="Arial" w:hAnsi="Arial" w:cs="Arial"/>
          <w:sz w:val="20"/>
          <w:szCs w:val="20"/>
        </w:rPr>
        <w:t>Presente.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Curso: Enseñanza Media. </w:t>
      </w:r>
    </w:p>
    <w:p w14:paraId="2A4F723C" w14:textId="77777777" w:rsidR="007F71AB" w:rsidRDefault="007F71AB" w:rsidP="00216B51">
      <w:pPr>
        <w:spacing w:after="0" w:line="240" w:lineRule="auto"/>
        <w:jc w:val="both"/>
        <w:rPr>
          <w:rFonts w:ascii="Arial Narrow" w:eastAsia="MS Mincho" w:hAnsi="Arial Narrow" w:cs="Times New Roman"/>
          <w:lang w:val="es-ES_tradnl" w:eastAsia="es-ES"/>
        </w:rPr>
      </w:pPr>
    </w:p>
    <w:p w14:paraId="44DE36B2" w14:textId="77777777" w:rsidR="004A5578" w:rsidRPr="007D575A" w:rsidRDefault="004A5578" w:rsidP="005123FB">
      <w:pPr>
        <w:spacing w:after="0" w:line="240" w:lineRule="auto"/>
        <w:jc w:val="both"/>
        <w:rPr>
          <w:rFonts w:ascii="Arial Narrow" w:eastAsia="MS Mincho" w:hAnsi="Arial Narrow" w:cs="Times New Roman"/>
          <w:color w:val="5B9BD5" w:themeColor="accent1"/>
          <w:lang w:val="es-ES_tradnl" w:eastAsia="es-ES"/>
        </w:rPr>
      </w:pPr>
      <w:r w:rsidRPr="007D575A">
        <w:rPr>
          <w:rFonts w:ascii="Arial" w:hAnsi="Arial" w:cs="Arial"/>
          <w:b/>
          <w:noProof/>
          <w:color w:val="5B9BD5" w:themeColor="accent1"/>
          <w:sz w:val="24"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CE302A" wp14:editId="603EA002">
                <wp:simplePos x="0" y="0"/>
                <wp:positionH relativeFrom="column">
                  <wp:posOffset>1962785</wp:posOffset>
                </wp:positionH>
                <wp:positionV relativeFrom="paragraph">
                  <wp:posOffset>96520</wp:posOffset>
                </wp:positionV>
                <wp:extent cx="4733925" cy="9525"/>
                <wp:effectExtent l="0" t="0" r="28575" b="28575"/>
                <wp:wrapNone/>
                <wp:docPr id="1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D01DB" id="Conector recto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5pt,7.6pt" to="527.3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EvvwEAAM0DAAAOAAAAZHJzL2Uyb0RvYy54bWysU02P0zAQvSPxHyzfadIuCzRquoeu4IKg&#10;4mPvXmfcWPKXxqZJ/z1jJw0IENIiLo4/5r2Z92ayuxutYWfAqL1r+XpVcwZO+k67U8u/fnn74g1n&#10;MQnXCeMdtPwCkd/tnz/bDaGBje+96QAZkbjYDKHlfUqhqaooe7AirnwAR4/KoxWJjniqOhQDsVtT&#10;ber6VTV47AJ6CTHS7f30yPeFXymQ6aNSERIzLafaUlmxrI95rfY70ZxQhF7LuQzxD1VYoR0lXaju&#10;RRLsG+rfqKyW6KNXaSW9rbxSWkLRQGrW9S9qPvciQNFC5sSw2BT/H638cD4i0x31jjMnLLXoQI2S&#10;ySPD/GHrbTZpCLGh2IM74nyK4YhZ8ajQMmV0eMgc+YZUsbFYfFkshjExSZcvX9/cbDe3nEl6297S&#10;juiqiSVjA8b0DrxledNyo102QDTi/D6mKfQaQrhc1VRH2aWLgRxs3CdQJIryTRWVcYKDQXYWNAhC&#10;SnBpPacu0RmmtDELsC5p/wqc4zMUyqg9BbwgSmbv0gK22nn8U/Y0XktWU/zVgUl3tuDRd5fSoWIN&#10;zUwxd57vPJQ/nwv8x1+4/w4AAP//AwBQSwMEFAAGAAgAAAAhALuQUPbgAAAACgEAAA8AAABkcnMv&#10;ZG93bnJldi54bWxMj8FOwzAMhu9IvENkJC6IJSusg9J0Qgg4jNPGkODmNqat1jhVk3Xl7clOcLP1&#10;f/r9OV9NthMjDb51rGE+UyCIK2darjXs3l+u70D4gGywc0wafsjDqjg/yzEz7sgbGrehFrGEfYYa&#10;mhD6TEpfNWTRz1xPHLNvN1gMcR1qaQY8xnLbyUSpVFpsOV5osKenhqr99mA1fHnnnz/W5fi636wn&#10;vHoLyWdltL68mB4fQASawh8MJ/2oDkV0Kt2BjRedhht1P49oDBYJiBOgFrcpiDJO6RJkkcv/LxS/&#10;AAAA//8DAFBLAQItABQABgAIAAAAIQC2gziS/gAAAOEBAAATAAAAAAAAAAAAAAAAAAAAAABbQ29u&#10;dGVudF9UeXBlc10ueG1sUEsBAi0AFAAGAAgAAAAhADj9If/WAAAAlAEAAAsAAAAAAAAAAAAAAAAA&#10;LwEAAF9yZWxzLy5yZWxzUEsBAi0AFAAGAAgAAAAhAMJVYS+/AQAAzQMAAA4AAAAAAAAAAAAAAAAA&#10;LgIAAGRycy9lMm9Eb2MueG1sUEsBAi0AFAAGAAgAAAAhALuQUPbgAAAAC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123FB" w:rsidRPr="007D575A">
        <w:rPr>
          <w:rFonts w:ascii="Arial Narrow" w:eastAsia="MS Mincho" w:hAnsi="Arial Narrow" w:cs="Arial"/>
          <w:b/>
          <w:color w:val="5B9BD5" w:themeColor="accent1"/>
          <w:sz w:val="28"/>
          <w:lang w:val="es-ES_tradnl" w:eastAsia="es-ES"/>
        </w:rPr>
        <w:t>EXPERIENCIA LABORAL</w:t>
      </w:r>
      <w:r w:rsidRPr="007D575A">
        <w:rPr>
          <w:rFonts w:ascii="Arial Narrow" w:eastAsia="MS Mincho" w:hAnsi="Arial Narrow" w:cs="Times New Roman"/>
          <w:color w:val="5B9BD5" w:themeColor="accent1"/>
          <w:lang w:val="es-ES_tradnl" w:eastAsia="es-ES"/>
        </w:rPr>
        <w:t xml:space="preserve">  </w:t>
      </w:r>
    </w:p>
    <w:p w14:paraId="1BE52EC5" w14:textId="61B666A4" w:rsidR="004A5578" w:rsidRPr="007360A9" w:rsidRDefault="007360A9" w:rsidP="004A5578">
      <w:pPr>
        <w:spacing w:after="0" w:line="240" w:lineRule="auto"/>
        <w:jc w:val="both"/>
        <w:rPr>
          <w:rFonts w:ascii="Arial" w:eastAsia="MS Mincho" w:hAnsi="Arial" w:cs="Arial"/>
          <w:sz w:val="20"/>
          <w:szCs w:val="20"/>
          <w:lang w:val="es-ES_tradnl" w:eastAsia="es-ES"/>
        </w:rPr>
      </w:pPr>
      <w:r w:rsidRPr="007360A9">
        <w:rPr>
          <w:rFonts w:ascii="Arial" w:eastAsia="MS Mincho" w:hAnsi="Arial" w:cs="Arial"/>
          <w:sz w:val="20"/>
          <w:szCs w:val="20"/>
          <w:lang w:val="es-ES_tradnl" w:eastAsia="es-ES"/>
        </w:rPr>
        <w:t>Bodega Comercial Infante.</w:t>
      </w:r>
    </w:p>
    <w:p w14:paraId="2D8C9DBC" w14:textId="7D3570E1" w:rsidR="007360A9" w:rsidRDefault="007360A9" w:rsidP="004A5578">
      <w:pPr>
        <w:spacing w:after="0" w:line="240" w:lineRule="auto"/>
        <w:jc w:val="both"/>
        <w:rPr>
          <w:rFonts w:ascii="Arial" w:eastAsia="MS Mincho" w:hAnsi="Arial" w:cs="Arial"/>
          <w:sz w:val="20"/>
          <w:szCs w:val="20"/>
          <w:lang w:val="es-ES_tradnl" w:eastAsia="es-ES"/>
        </w:rPr>
      </w:pPr>
      <w:r w:rsidRPr="007360A9">
        <w:rPr>
          <w:rFonts w:ascii="Arial" w:eastAsia="MS Mincho" w:hAnsi="Arial" w:cs="Arial"/>
          <w:sz w:val="20"/>
          <w:szCs w:val="20"/>
          <w:lang w:val="es-ES_tradnl" w:eastAsia="es-ES"/>
        </w:rPr>
        <w:t>Verano del 2020.</w:t>
      </w:r>
    </w:p>
    <w:p w14:paraId="063870DC" w14:textId="77777777" w:rsidR="007360A9" w:rsidRPr="007360A9" w:rsidRDefault="007360A9" w:rsidP="004A5578">
      <w:pPr>
        <w:spacing w:after="0" w:line="240" w:lineRule="auto"/>
        <w:jc w:val="both"/>
        <w:rPr>
          <w:rFonts w:ascii="Arial" w:eastAsia="MS Mincho" w:hAnsi="Arial" w:cs="Arial"/>
          <w:sz w:val="20"/>
          <w:szCs w:val="20"/>
          <w:lang w:val="es-ES_tradnl" w:eastAsia="es-ES"/>
        </w:rPr>
      </w:pPr>
    </w:p>
    <w:p w14:paraId="038BBF51" w14:textId="29821FD0" w:rsidR="0046255E" w:rsidRDefault="0046255E" w:rsidP="00216B51">
      <w:pPr>
        <w:spacing w:after="0" w:line="240" w:lineRule="auto"/>
        <w:jc w:val="both"/>
        <w:rPr>
          <w:rFonts w:ascii="Arial Narrow" w:eastAsia="MS Mincho" w:hAnsi="Arial Narrow" w:cs="Times New Roman"/>
          <w:lang w:val="es-ES_tradnl" w:eastAsia="es-ES"/>
        </w:rPr>
      </w:pPr>
    </w:p>
    <w:p w14:paraId="54664491" w14:textId="54538832" w:rsidR="00700D18" w:rsidRPr="007D575A" w:rsidRDefault="00700D18" w:rsidP="00700D18">
      <w:pPr>
        <w:pStyle w:val="Textoindependiente2"/>
        <w:rPr>
          <w:rFonts w:ascii="Arial" w:hAnsi="Arial" w:cs="Arial"/>
          <w:b w:val="0"/>
          <w:bCs w:val="0"/>
          <w:color w:val="5B9BD5" w:themeColor="accent1"/>
          <w:sz w:val="28"/>
          <w:szCs w:val="28"/>
          <w:lang w:val="es-ES"/>
        </w:rPr>
      </w:pPr>
      <w:r w:rsidRPr="007D575A">
        <w:rPr>
          <w:rFonts w:ascii="Arial" w:hAnsi="Arial" w:cs="Arial"/>
          <w:color w:val="5B9BD5" w:themeColor="accent1"/>
          <w:sz w:val="28"/>
          <w:szCs w:val="28"/>
          <w:lang w:val="es-ES"/>
        </w:rPr>
        <w:t>Áreas de Experiencia</w:t>
      </w:r>
      <w:r w:rsidRPr="007D575A">
        <w:rPr>
          <w:rFonts w:ascii="Arial" w:hAnsi="Arial" w:cs="Arial"/>
          <w:b w:val="0"/>
          <w:bCs w:val="0"/>
          <w:color w:val="5B9BD5" w:themeColor="accent1"/>
          <w:sz w:val="28"/>
          <w:szCs w:val="28"/>
          <w:lang w:val="es-ES"/>
        </w:rPr>
        <w:t>:</w:t>
      </w:r>
    </w:p>
    <w:p w14:paraId="0F7DEDF1" w14:textId="77777777" w:rsidR="00700D18" w:rsidRDefault="00B5474B" w:rsidP="00700D18">
      <w:pPr>
        <w:pStyle w:val="Textoindependiente2"/>
        <w:rPr>
          <w:noProof/>
        </w:rPr>
      </w:pPr>
      <w:r>
        <w:rPr>
          <w:rFonts w:ascii="Arial" w:hAnsi="Arial" w:cs="Arial"/>
          <w:b w:val="0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290A45" wp14:editId="5D8D43CB">
                <wp:simplePos x="0" y="0"/>
                <wp:positionH relativeFrom="column">
                  <wp:posOffset>1995170</wp:posOffset>
                </wp:positionH>
                <wp:positionV relativeFrom="paragraph">
                  <wp:posOffset>-635</wp:posOffset>
                </wp:positionV>
                <wp:extent cx="4733925" cy="9525"/>
                <wp:effectExtent l="0" t="0" r="2857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A4284" id="Conector recto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-.05pt" to="529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1SmwAEAAM4DAAAOAAAAZHJzL2Uyb0RvYy54bWysU02P0zAQvSPxHyzfadIuCzRquoeu4IKg&#10;4mPvXmfcWPKXxqZJ/z1jJw0IENIiLo7tmfdm3vNkdzdaw86AUXvX8vWq5gyc9J12p5Z//fL2xRvO&#10;YhKuE8Y7aPkFIr/bP3+2G0IDG9970wEyInGxGULL+5RCU1VR9mBFXPkAjoLKoxWJjniqOhQDsVtT&#10;ber6VTV47AJ6CTHS7f0U5PvCrxTI9FGpCImZllNvqaxY1se8VvudaE4oQq/l3Ib4hy6s0I6KLlT3&#10;Ign2DfVvVFZL9NGrtJLeVl4pLaFoIDXr+hc1n3sRoGghc2JYbIr/j1Z+OB+R6Y7ebsuZE5be6EAv&#10;JZNHhvnDKEAuDSE2lHxwR5xPMRwxSx4VWqaMDg9EUkwgWWwsHl8Wj2FMTNLly9c3N9vNLWeSYttb&#10;2hFdNbFktoAxvQNvWd603GiXHRCNOL+PaUq9phAudzX1UXbpYiAnG/cJFKmielNHZZ7gYJCdBU2C&#10;kBJcWs+lS3aGKW3MAqxL2b8C5/wMhTJrTwEviFLZu7SArXYe/1Q9jdeW1ZR/dWDSnS149N2lvFCx&#10;hoammDsPeJ7Kn88F/uM33H8HAAD//wMAUEsDBBQABgAIAAAAIQDInvYy4AAAAAgBAAAPAAAAZHJz&#10;L2Rvd25yZXYueG1sTI/BTsMwEETvSPyDtUhcUOskFErTOBVC0EM5tRQJbpt4SaLG6yh20/D3uKdy&#10;m9WMZt5mq9G0YqDeNZYVxNMIBHFpdcOVgv3H2+QJhPPIGlvLpOCXHKzy66sMU21PvKVh5ysRStil&#10;qKD2vkuldGVNBt3UdsTB+7G9QR/OvpK6x1MoN61MouhRGmw4LNTY0UtN5WF3NAq+nXWvn5tiWB+2&#10;mxHv3n3yVWqlbm/G5yUIT6O/hOGMH9AhD0yFPbJ2olVwH8+SEFUwiUGc/ehhMQdRBDUDmWfy/wP5&#10;HwAAAP//AwBQSwECLQAUAAYACAAAACEAtoM4kv4AAADhAQAAEwAAAAAAAAAAAAAAAAAAAAAAW0Nv&#10;bnRlbnRfVHlwZXNdLnhtbFBLAQItABQABgAIAAAAIQA4/SH/1gAAAJQBAAALAAAAAAAAAAAAAAAA&#10;AC8BAABfcmVscy8ucmVsc1BLAQItABQABgAIAAAAIQDS91SmwAEAAM4DAAAOAAAAAAAAAAAAAAAA&#10;AC4CAABkcnMvZTJvRG9jLnhtbFBLAQItABQABgAIAAAAIQDInvYy4AAAAAg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00D18" w:rsidRPr="00700D18">
        <w:rPr>
          <w:noProof/>
        </w:rPr>
        <w:t xml:space="preserve"> </w:t>
      </w:r>
    </w:p>
    <w:p w14:paraId="4990CB48" w14:textId="2663E565" w:rsidR="00137AED" w:rsidRDefault="007360A9" w:rsidP="00700D18">
      <w:pPr>
        <w:spacing w:after="0" w:line="240" w:lineRule="auto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Bodega.</w:t>
      </w:r>
    </w:p>
    <w:p w14:paraId="6FE30357" w14:textId="4F42B27A" w:rsidR="00700D18" w:rsidRDefault="00700D18" w:rsidP="00137AED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14:paraId="5AA75810" w14:textId="60EA33AE" w:rsidR="00700D18" w:rsidRDefault="00700D18" w:rsidP="00B5474B">
      <w:pPr>
        <w:spacing w:after="0" w:line="240" w:lineRule="auto"/>
        <w:jc w:val="both"/>
        <w:rPr>
          <w:rFonts w:ascii="Arial Narrow" w:eastAsia="MS Mincho" w:hAnsi="Arial Narrow" w:cs="Times New Roman"/>
          <w:lang w:val="es-ES_tradnl" w:eastAsia="es-ES"/>
        </w:rPr>
      </w:pPr>
    </w:p>
    <w:p w14:paraId="13CD7A32" w14:textId="77777777" w:rsidR="00700D18" w:rsidRDefault="00700D18" w:rsidP="00B5474B">
      <w:pPr>
        <w:spacing w:after="0" w:line="240" w:lineRule="auto"/>
        <w:jc w:val="both"/>
        <w:rPr>
          <w:rFonts w:ascii="Arial Narrow" w:eastAsia="MS Mincho" w:hAnsi="Arial Narrow" w:cs="Times New Roman"/>
          <w:lang w:val="es-ES_tradnl" w:eastAsia="es-ES"/>
        </w:rPr>
      </w:pPr>
    </w:p>
    <w:p w14:paraId="5EBD72E1" w14:textId="7C2DACDE" w:rsidR="00137AED" w:rsidRPr="007D575A" w:rsidRDefault="00137AED" w:rsidP="00137AED">
      <w:pPr>
        <w:spacing w:line="360" w:lineRule="auto"/>
        <w:jc w:val="both"/>
        <w:rPr>
          <w:rFonts w:ascii="Arial" w:hAnsi="Arial" w:cs="Arial"/>
          <w:b/>
          <w:bCs/>
          <w:color w:val="5B9BD5" w:themeColor="accent1"/>
          <w:sz w:val="28"/>
          <w:szCs w:val="28"/>
          <w:lang w:val="es-ES_tradnl"/>
        </w:rPr>
      </w:pPr>
      <w:r w:rsidRPr="007D575A">
        <w:rPr>
          <w:rFonts w:ascii="Arial" w:hAnsi="Arial" w:cs="Arial"/>
          <w:b/>
          <w:noProof/>
          <w:color w:val="5B9BD5" w:themeColor="accent1"/>
          <w:sz w:val="24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8A826" wp14:editId="0F6E9F23">
                <wp:simplePos x="0" y="0"/>
                <wp:positionH relativeFrom="column">
                  <wp:posOffset>1976120</wp:posOffset>
                </wp:positionH>
                <wp:positionV relativeFrom="paragraph">
                  <wp:posOffset>294640</wp:posOffset>
                </wp:positionV>
                <wp:extent cx="4733925" cy="952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7A667" id="Conector recto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pt,23.2pt" to="528.3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UcwAEAAM4DAAAOAAAAZHJzL2Uyb0RvYy54bWysU02P0zAQvSPxHyzft0m7LOxGTffQFVwQ&#10;VMBy9zrjxpK/NDZN+u8ZO2kWAUICcXH8Me/NvDeT7f1oDTsBRu1dy9ermjNw0nfaHVv++OXt1S1n&#10;MQnXCeMdtPwMkd/vXr7YDqGBje+96QAZkbjYDKHlfUqhqaooe7AirnwAR4/KoxWJjnisOhQDsVtT&#10;ber6dTV47AJ6CTHS7cP0yHeFXymQ6aNSERIzLafaUlmxrE95rXZb0RxRhF7LuQzxD1VYoR0lXage&#10;RBLsG+pfqKyW6KNXaSW9rbxSWkLRQGrW9U9qPvciQNFC5sSw2BT/H638cDog0x31jjrlhKUe7alT&#10;MnlkmD+MHsilIcSGgvfugPMphgNmyaNCy5TR4SuRFBNIFhuLx+fFYxgTk3T56s319d3mhjNJb3c3&#10;tCO6amLJbAFjegfesrxpudEuOyAacXof0xR6CSFcrmqqo+zS2UAONu4TKFJF+aaKyjzB3iA7CZoE&#10;ISW4tJ5Tl+gMU9qYBViXtH8EzvEZCmXW/ga8IEpm79ICttp5/F32NF5KVlP8xYFJd7bgyXfn0qFi&#10;DQ1NMXce8DyVP54L/Pk33H0HAAD//wMAUEsDBBQABgAIAAAAIQA0I2Sv4QAAAAoBAAAPAAAAZHJz&#10;L2Rvd25yZXYueG1sTI9NT8MwDIbvSPyHyEhcEEtbRgel6YQQcBinfSDBzW1MW61xqibryr9fdoKj&#10;7UevnzdfTqYTIw2utawgnkUgiCurW64V7LZvtw8gnEfW2FkmBb/kYFlcXuSYaXvkNY0bX4sQwi5D&#10;BY33fSalqxoy6Ga2Jw63HzsY9GEcaqkHPIZw08kkilJpsOXwocGeXhqq9puDUfDtrHv9XJXj+369&#10;mvDmwydflVbq+mp6fgLhafJ/MJz1gzoUwam0B9ZOdAru4jgJqIJ5OgdxBqL7dAGiDJvFI8gil/8r&#10;FCcAAAD//wMAUEsBAi0AFAAGAAgAAAAhALaDOJL+AAAA4QEAABMAAAAAAAAAAAAAAAAAAAAAAFtD&#10;b250ZW50X1R5cGVzXS54bWxQSwECLQAUAAYACAAAACEAOP0h/9YAAACUAQAACwAAAAAAAAAAAAAA&#10;AAAvAQAAX3JlbHMvLnJlbHNQSwECLQAUAAYACAAAACEAeDGlHMABAADOAwAADgAAAAAAAAAAAAAA&#10;AAAuAgAAZHJzL2Uyb0RvYy54bWxQSwECLQAUAAYACAAAACEANCNkr+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7D575A">
        <w:rPr>
          <w:rFonts w:ascii="Arial" w:hAnsi="Arial" w:cs="Arial"/>
          <w:b/>
          <w:bCs/>
          <w:color w:val="5B9BD5" w:themeColor="accent1"/>
          <w:sz w:val="28"/>
          <w:szCs w:val="28"/>
          <w:lang w:val="es-ES_tradnl"/>
        </w:rPr>
        <w:t>Otros Datos de Interés</w:t>
      </w:r>
    </w:p>
    <w:p w14:paraId="1C41CA54" w14:textId="77777777" w:rsidR="00137AED" w:rsidRDefault="00137AED" w:rsidP="00700D18">
      <w:pPr>
        <w:spacing w:after="0" w:line="240" w:lineRule="auto"/>
        <w:jc w:val="both"/>
        <w:rPr>
          <w:rFonts w:ascii="Arial Narrow" w:eastAsia="MS Mincho" w:hAnsi="Arial Narrow" w:cs="Times New Roman"/>
          <w:b/>
          <w:lang w:val="es-ES_tradnl" w:eastAsia="es-ES"/>
        </w:rPr>
      </w:pPr>
    </w:p>
    <w:p w14:paraId="15B89A8F" w14:textId="77777777" w:rsidR="00700D18" w:rsidRPr="007F71AB" w:rsidRDefault="00700D18" w:rsidP="00700D18">
      <w:pPr>
        <w:spacing w:after="0" w:line="240" w:lineRule="auto"/>
        <w:jc w:val="both"/>
        <w:rPr>
          <w:rFonts w:ascii="Arial Narrow" w:eastAsia="MS Mincho" w:hAnsi="Arial Narrow" w:cs="Times New Roman"/>
          <w:lang w:val="es-ES_tradnl" w:eastAsia="es-ES"/>
        </w:rPr>
      </w:pPr>
    </w:p>
    <w:p w14:paraId="660E22B5" w14:textId="77777777" w:rsidR="00700D18" w:rsidRPr="008A66CB" w:rsidRDefault="00700D18" w:rsidP="00700D18">
      <w:pPr>
        <w:spacing w:after="0" w:line="240" w:lineRule="auto"/>
        <w:jc w:val="both"/>
        <w:rPr>
          <w:rFonts w:ascii="Arial" w:eastAsia="MS Mincho" w:hAnsi="Arial" w:cs="Arial"/>
          <w:b/>
          <w:sz w:val="20"/>
          <w:szCs w:val="20"/>
          <w:lang w:val="es-ES_tradnl" w:eastAsia="es-ES"/>
        </w:rPr>
      </w:pPr>
      <w:r w:rsidRPr="008A66CB">
        <w:rPr>
          <w:rFonts w:ascii="Arial" w:eastAsia="MS Mincho" w:hAnsi="Arial" w:cs="Arial"/>
          <w:b/>
          <w:sz w:val="20"/>
          <w:szCs w:val="20"/>
          <w:lang w:val="es-ES_tradnl" w:eastAsia="es-ES"/>
        </w:rPr>
        <w:t>Microsoft Windows</w:t>
      </w:r>
    </w:p>
    <w:p w14:paraId="475673E3" w14:textId="06593B0F" w:rsidR="00700D18" w:rsidRPr="008A66CB" w:rsidRDefault="00700D18" w:rsidP="00700D18">
      <w:pPr>
        <w:spacing w:after="0" w:line="240" w:lineRule="auto"/>
        <w:jc w:val="both"/>
        <w:rPr>
          <w:rFonts w:ascii="Arial" w:eastAsia="MS Mincho" w:hAnsi="Arial" w:cs="Arial"/>
          <w:sz w:val="20"/>
          <w:szCs w:val="20"/>
          <w:lang w:val="es-ES_tradnl" w:eastAsia="es-ES"/>
        </w:rPr>
      </w:pPr>
      <w:r w:rsidRPr="008A66CB">
        <w:rPr>
          <w:rFonts w:ascii="Arial" w:eastAsia="MS Mincho" w:hAnsi="Arial" w:cs="Arial"/>
          <w:sz w:val="20"/>
          <w:szCs w:val="20"/>
          <w:lang w:val="es-ES_tradnl" w:eastAsia="es-ES"/>
        </w:rPr>
        <w:t>Nivel básico</w:t>
      </w:r>
      <w:r w:rsidR="009814C9">
        <w:rPr>
          <w:rFonts w:ascii="Arial" w:eastAsia="MS Mincho" w:hAnsi="Arial" w:cs="Arial"/>
          <w:sz w:val="20"/>
          <w:szCs w:val="20"/>
          <w:lang w:val="es-ES_tradnl" w:eastAsia="es-ES"/>
        </w:rPr>
        <w:t>.</w:t>
      </w:r>
    </w:p>
    <w:p w14:paraId="3E2023EF" w14:textId="1E1C79E2" w:rsidR="00700D18" w:rsidRPr="008A66CB" w:rsidRDefault="00700D18" w:rsidP="00B5474B">
      <w:pPr>
        <w:spacing w:after="0" w:line="240" w:lineRule="auto"/>
        <w:jc w:val="both"/>
        <w:rPr>
          <w:rFonts w:ascii="Arial" w:eastAsia="MS Mincho" w:hAnsi="Arial" w:cs="Arial"/>
          <w:sz w:val="20"/>
          <w:szCs w:val="20"/>
          <w:lang w:val="es-ES_tradnl" w:eastAsia="es-ES"/>
        </w:rPr>
      </w:pPr>
    </w:p>
    <w:p w14:paraId="77467B16" w14:textId="7304485E" w:rsidR="00137AED" w:rsidRPr="008A66CB" w:rsidRDefault="00137AED" w:rsidP="008A66CB">
      <w:pPr>
        <w:spacing w:after="0" w:line="240" w:lineRule="auto"/>
        <w:rPr>
          <w:rFonts w:ascii="Arial" w:eastAsia="MS Mincho" w:hAnsi="Arial" w:cs="Arial"/>
          <w:b/>
          <w:bCs/>
          <w:sz w:val="20"/>
          <w:szCs w:val="20"/>
          <w:lang w:val="es-ES_tradnl" w:eastAsia="es-ES"/>
        </w:rPr>
      </w:pPr>
    </w:p>
    <w:sectPr w:rsidR="00137AED" w:rsidRPr="008A66CB" w:rsidSect="00FD10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A1B"/>
    <w:multiLevelType w:val="hybridMultilevel"/>
    <w:tmpl w:val="3BDE23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E3630"/>
    <w:multiLevelType w:val="hybridMultilevel"/>
    <w:tmpl w:val="B41ADB4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3536EA"/>
    <w:multiLevelType w:val="hybridMultilevel"/>
    <w:tmpl w:val="4D2E4C5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form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9AD"/>
    <w:rsid w:val="000171F3"/>
    <w:rsid w:val="00027495"/>
    <w:rsid w:val="00036567"/>
    <w:rsid w:val="000C2524"/>
    <w:rsid w:val="00124116"/>
    <w:rsid w:val="00137AED"/>
    <w:rsid w:val="00192744"/>
    <w:rsid w:val="001E54D5"/>
    <w:rsid w:val="00216B51"/>
    <w:rsid w:val="002309AD"/>
    <w:rsid w:val="00380D5A"/>
    <w:rsid w:val="003B47E3"/>
    <w:rsid w:val="0046255E"/>
    <w:rsid w:val="004A5578"/>
    <w:rsid w:val="005123FB"/>
    <w:rsid w:val="005351F5"/>
    <w:rsid w:val="00643010"/>
    <w:rsid w:val="00646129"/>
    <w:rsid w:val="00662A3F"/>
    <w:rsid w:val="00663937"/>
    <w:rsid w:val="006876FB"/>
    <w:rsid w:val="006C4E76"/>
    <w:rsid w:val="006E6448"/>
    <w:rsid w:val="00700D18"/>
    <w:rsid w:val="007360A9"/>
    <w:rsid w:val="007432A5"/>
    <w:rsid w:val="007501DF"/>
    <w:rsid w:val="007D575A"/>
    <w:rsid w:val="007F71AB"/>
    <w:rsid w:val="008A66CB"/>
    <w:rsid w:val="008D4D62"/>
    <w:rsid w:val="008D70DA"/>
    <w:rsid w:val="009219C0"/>
    <w:rsid w:val="009814C9"/>
    <w:rsid w:val="00992427"/>
    <w:rsid w:val="00996325"/>
    <w:rsid w:val="009C585E"/>
    <w:rsid w:val="009D31CE"/>
    <w:rsid w:val="009F05C1"/>
    <w:rsid w:val="00A1631B"/>
    <w:rsid w:val="00AA5A57"/>
    <w:rsid w:val="00B5474B"/>
    <w:rsid w:val="00C06B85"/>
    <w:rsid w:val="00C27046"/>
    <w:rsid w:val="00C9040D"/>
    <w:rsid w:val="00DC4B3A"/>
    <w:rsid w:val="00E7182E"/>
    <w:rsid w:val="00FC0CBB"/>
    <w:rsid w:val="00FD10F9"/>
    <w:rsid w:val="00F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D1FB"/>
  <w15:docId w15:val="{5FF4F8FF-5E68-43D8-BFD6-B6D44E92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2704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D10F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524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1E54D5"/>
    <w:rPr>
      <w:color w:val="808080"/>
    </w:rPr>
  </w:style>
  <w:style w:type="paragraph" w:styleId="Textoindependiente2">
    <w:name w:val="Body Text 2"/>
    <w:basedOn w:val="Normal"/>
    <w:link w:val="Textoindependiente2Car"/>
    <w:semiHidden/>
    <w:unhideWhenUsed/>
    <w:rsid w:val="00700D1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700D18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13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1\Downloads\Apellido1_Apellido2_Nombre_Titulo_CV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179B24067042DC9002EF88E844D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2E518-06C1-4F76-B6CD-AA4D987E921A}"/>
      </w:docPartPr>
      <w:docPartBody>
        <w:p w:rsidR="008E4B4B" w:rsidRDefault="003F0397">
          <w:pPr>
            <w:pStyle w:val="89179B24067042DC9002EF88E844DE15"/>
          </w:pPr>
          <w:r w:rsidRPr="0029525A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397"/>
    <w:rsid w:val="00022FB4"/>
    <w:rsid w:val="001278AE"/>
    <w:rsid w:val="001B37CA"/>
    <w:rsid w:val="002178C9"/>
    <w:rsid w:val="002B5658"/>
    <w:rsid w:val="003D487F"/>
    <w:rsid w:val="003F0397"/>
    <w:rsid w:val="0040599D"/>
    <w:rsid w:val="005C11B8"/>
    <w:rsid w:val="005F69DE"/>
    <w:rsid w:val="006A05D2"/>
    <w:rsid w:val="00703B49"/>
    <w:rsid w:val="00870B47"/>
    <w:rsid w:val="008E4B4B"/>
    <w:rsid w:val="00955220"/>
    <w:rsid w:val="00A27BB5"/>
    <w:rsid w:val="00BE29D0"/>
    <w:rsid w:val="00BF0349"/>
    <w:rsid w:val="00C94F4F"/>
    <w:rsid w:val="00D4153B"/>
    <w:rsid w:val="00E428DB"/>
    <w:rsid w:val="00EA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69DE"/>
    <w:rPr>
      <w:color w:val="808080"/>
    </w:rPr>
  </w:style>
  <w:style w:type="paragraph" w:customStyle="1" w:styleId="89179B24067042DC9002EF88E844DE15">
    <w:name w:val="89179B24067042DC9002EF88E844D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C7CD6-4FD3-435F-9339-BD2B97C2C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Apellido1_Apellido2_Nombre_Titulo_CV</Template>
  <TotalTime>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SAMSUNG1</dc:creator>
  <cp:lastModifiedBy>34791</cp:lastModifiedBy>
  <cp:revision>2</cp:revision>
  <cp:lastPrinted>2015-12-21T18:16:00Z</cp:lastPrinted>
  <dcterms:created xsi:type="dcterms:W3CDTF">2021-11-12T02:54:00Z</dcterms:created>
  <dcterms:modified xsi:type="dcterms:W3CDTF">2021-11-12T02:54:00Z</dcterms:modified>
</cp:coreProperties>
</file>