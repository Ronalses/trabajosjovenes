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A825C9" w:rsidP="00141A4C">
      <w:pPr>
        <w:pStyle w:val="Ttulo"/>
      </w:pPr>
      <w:r>
        <w:t>DANIELA AIYELEF GUAJARDO</w:t>
      </w:r>
    </w:p>
    <w:p w:rsidR="00390A88" w:rsidRDefault="00390A88" w:rsidP="00A825C9">
      <w:pPr>
        <w:pStyle w:val="Ttulo1"/>
      </w:pPr>
    </w:p>
    <w:p w:rsidR="00A825C9" w:rsidRDefault="00A825C9" w:rsidP="00A825C9">
      <w:pPr>
        <w:pStyle w:val="Ttulo1"/>
      </w:pPr>
      <w:r>
        <w:t xml:space="preserve">Datos personales </w:t>
      </w:r>
    </w:p>
    <w:p w:rsidR="00A825C9" w:rsidRDefault="00A825C9" w:rsidP="00A825C9">
      <w:pPr>
        <w:pStyle w:val="Listaconvietas"/>
        <w:numPr>
          <w:ilvl w:val="0"/>
          <w:numId w:val="0"/>
        </w:numPr>
        <w:ind w:left="216" w:hanging="216"/>
      </w:pPr>
      <w:r>
        <w:t>Rut: 20.551.494-5</w:t>
      </w:r>
    </w:p>
    <w:p w:rsidR="00A825C9" w:rsidRDefault="00A825C9" w:rsidP="00A825C9">
      <w:pPr>
        <w:pStyle w:val="Listaconvietas"/>
        <w:numPr>
          <w:ilvl w:val="0"/>
          <w:numId w:val="0"/>
        </w:numPr>
        <w:ind w:left="216" w:hanging="216"/>
      </w:pPr>
      <w:r>
        <w:t>Fecha de nacimiento: 15 de diciembre 2000</w:t>
      </w:r>
    </w:p>
    <w:p w:rsidR="00A825C9" w:rsidRDefault="00A825C9" w:rsidP="00A825C9">
      <w:pPr>
        <w:pStyle w:val="Listaconvietas"/>
        <w:numPr>
          <w:ilvl w:val="0"/>
          <w:numId w:val="0"/>
        </w:numPr>
        <w:ind w:left="216" w:hanging="216"/>
      </w:pPr>
      <w:r>
        <w:t>Estado civil:</w:t>
      </w:r>
      <w:r w:rsidR="002951D0">
        <w:t xml:space="preserve"> soltera</w:t>
      </w:r>
    </w:p>
    <w:p w:rsidR="002951D0" w:rsidRDefault="002951D0" w:rsidP="002951D0">
      <w:pPr>
        <w:pStyle w:val="Listaconvietas"/>
        <w:numPr>
          <w:ilvl w:val="0"/>
          <w:numId w:val="0"/>
        </w:numPr>
        <w:ind w:left="216" w:hanging="216"/>
        <w:rPr>
          <w:lang w:bidi="es-ES"/>
        </w:rPr>
      </w:pPr>
      <w:r>
        <w:t>Dirección</w:t>
      </w:r>
      <w:r w:rsidR="00A825C9">
        <w:t>:</w:t>
      </w:r>
      <w:r w:rsidR="00A825C9">
        <w:rPr>
          <w:lang w:bidi="es-ES"/>
        </w:rPr>
        <w:t> </w:t>
      </w:r>
      <w:r>
        <w:rPr>
          <w:lang w:bidi="es-ES"/>
        </w:rPr>
        <w:t xml:space="preserve">Los Lirios 8067 </w:t>
      </w:r>
    </w:p>
    <w:p w:rsidR="002951D0" w:rsidRDefault="002951D0" w:rsidP="002951D0">
      <w:pPr>
        <w:pStyle w:val="Listaconvietas"/>
        <w:numPr>
          <w:ilvl w:val="0"/>
          <w:numId w:val="0"/>
        </w:numPr>
        <w:ind w:left="216" w:hanging="216"/>
        <w:rPr>
          <w:lang w:bidi="es-ES"/>
        </w:rPr>
      </w:pPr>
      <w:r>
        <w:rPr>
          <w:lang w:bidi="es-ES"/>
        </w:rPr>
        <w:t xml:space="preserve">Comuna: San Ramón </w:t>
      </w:r>
    </w:p>
    <w:p w:rsidR="00141A4C" w:rsidRDefault="002951D0" w:rsidP="002951D0">
      <w:pPr>
        <w:pStyle w:val="Listaconvietas"/>
        <w:numPr>
          <w:ilvl w:val="0"/>
          <w:numId w:val="0"/>
        </w:numPr>
        <w:ind w:left="216" w:hanging="216"/>
      </w:pPr>
      <w:r>
        <w:t>Teléfono: 945219283</w:t>
      </w:r>
    </w:p>
    <w:p w:rsidR="006270A9" w:rsidRDefault="00A825C9" w:rsidP="002951D0">
      <w:pPr>
        <w:pStyle w:val="Listaconvietas"/>
        <w:numPr>
          <w:ilvl w:val="0"/>
          <w:numId w:val="0"/>
        </w:numPr>
        <w:ind w:left="216" w:hanging="216"/>
      </w:pPr>
      <w:r>
        <w:rPr>
          <w:lang w:bidi="es-ES"/>
        </w:rPr>
        <w:t>Correo electrónico:</w:t>
      </w:r>
      <w:r w:rsidR="002951D0">
        <w:rPr>
          <w:lang w:bidi="es-ES"/>
        </w:rPr>
        <w:t xml:space="preserve"> Daniela.aiyelef.guajardo@gmail.com</w:t>
      </w:r>
    </w:p>
    <w:sdt>
      <w:sdtPr>
        <w:alias w:val="Educación:"/>
        <w:tag w:val="Educación:"/>
        <w:id w:val="807127995"/>
        <w:placeholder>
          <w:docPart w:val="7F22206D93174BDFB1896031C2A05F57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:rsidR="00704CF5" w:rsidRPr="00704CF5" w:rsidRDefault="002951D0" w:rsidP="00704CF5">
      <w:pPr>
        <w:pStyle w:val="Ttulo2"/>
      </w:pPr>
      <w:r>
        <w:t xml:space="preserve">colegio alberto blest gana </w:t>
      </w:r>
    </w:p>
    <w:p w:rsidR="00704CF5" w:rsidRDefault="00704CF5" w:rsidP="00704CF5">
      <w:r>
        <w:t xml:space="preserve">2007-2018          </w:t>
      </w:r>
    </w:p>
    <w:p w:rsidR="00704CF5" w:rsidRPr="00704CF5" w:rsidRDefault="00704CF5" w:rsidP="00704CF5">
      <w:r>
        <w:t xml:space="preserve">1ro básico a 2do medio </w:t>
      </w:r>
    </w:p>
    <w:p w:rsidR="006270A9" w:rsidRDefault="002951D0">
      <w:pPr>
        <w:pStyle w:val="Ttulo2"/>
      </w:pPr>
      <w:r>
        <w:t xml:space="preserve">liceo politecnico san luis </w:t>
      </w:r>
    </w:p>
    <w:p w:rsidR="00704CF5" w:rsidRDefault="00704CF5" w:rsidP="00704CF5">
      <w:r>
        <w:t xml:space="preserve">2019-2020           </w:t>
      </w:r>
    </w:p>
    <w:p w:rsidR="001B29CF" w:rsidRPr="001B29CF" w:rsidRDefault="00704CF5" w:rsidP="00287C0C">
      <w:r>
        <w:t xml:space="preserve">3ro medio a 4to medio </w:t>
      </w:r>
      <w:bookmarkStart w:id="0" w:name="_GoBack"/>
      <w:bookmarkEnd w:id="0"/>
    </w:p>
    <w:sectPr w:rsidR="001B29CF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596" w:rsidRDefault="00AC5596">
      <w:pPr>
        <w:spacing w:after="0"/>
      </w:pPr>
      <w:r>
        <w:separator/>
      </w:r>
    </w:p>
  </w:endnote>
  <w:endnote w:type="continuationSeparator" w:id="0">
    <w:p w:rsidR="00AC5596" w:rsidRDefault="00AC55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2951D0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596" w:rsidRDefault="00AC5596">
      <w:pPr>
        <w:spacing w:after="0"/>
      </w:pPr>
      <w:r>
        <w:separator/>
      </w:r>
    </w:p>
  </w:footnote>
  <w:footnote w:type="continuationSeparator" w:id="0">
    <w:p w:rsidR="00AC5596" w:rsidRDefault="00AC55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C9"/>
    <w:rsid w:val="000A4F59"/>
    <w:rsid w:val="00141A4C"/>
    <w:rsid w:val="001B29CF"/>
    <w:rsid w:val="00255E27"/>
    <w:rsid w:val="0028220F"/>
    <w:rsid w:val="00287C0C"/>
    <w:rsid w:val="002951D0"/>
    <w:rsid w:val="00356C14"/>
    <w:rsid w:val="00390A88"/>
    <w:rsid w:val="00617B26"/>
    <w:rsid w:val="006270A9"/>
    <w:rsid w:val="00675956"/>
    <w:rsid w:val="00681034"/>
    <w:rsid w:val="00704CF5"/>
    <w:rsid w:val="00816216"/>
    <w:rsid w:val="0087734B"/>
    <w:rsid w:val="009D5933"/>
    <w:rsid w:val="00A825C9"/>
    <w:rsid w:val="00AC5596"/>
    <w:rsid w:val="00BD768D"/>
    <w:rsid w:val="00C61F8E"/>
    <w:rsid w:val="00E158BE"/>
    <w:rsid w:val="00E40DD7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03712"/>
  <w15:chartTrackingRefBased/>
  <w15:docId w15:val="{929B6486-45AF-4872-85F8-D357439F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\AppData\Roaming\Microsoft\Plantillas\Curr&#237;culum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22206D93174BDFB1896031C2A05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9CD41-6B92-4567-A930-8FB43E58AB0D}"/>
      </w:docPartPr>
      <w:docPartBody>
        <w:p w:rsidR="0054292E" w:rsidRDefault="00715130">
          <w:pPr>
            <w:pStyle w:val="7F22206D93174BDFB1896031C2A05F57"/>
          </w:pPr>
          <w:r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30"/>
    <w:rsid w:val="0054292E"/>
    <w:rsid w:val="00560AF3"/>
    <w:rsid w:val="0071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1F6AA49E04F40AF90FCEBEADDE0FE2D">
    <w:name w:val="41F6AA49E04F40AF90FCEBEADDE0FE2D"/>
  </w:style>
  <w:style w:type="paragraph" w:customStyle="1" w:styleId="17C34428903B43BF8A7992F48662E61E">
    <w:name w:val="17C34428903B43BF8A7992F48662E61E"/>
  </w:style>
  <w:style w:type="paragraph" w:customStyle="1" w:styleId="C3AC39930FF14F2E87BE8A1827A3EF9F">
    <w:name w:val="C3AC39930FF14F2E87BE8A1827A3EF9F"/>
  </w:style>
  <w:style w:type="paragraph" w:customStyle="1" w:styleId="7A35B173881047ED89CCC6081B5EE5F2">
    <w:name w:val="7A35B173881047ED89CCC6081B5EE5F2"/>
  </w:style>
  <w:style w:type="paragraph" w:customStyle="1" w:styleId="F5E745EC8C394173A27C4F0A1BF43EFC">
    <w:name w:val="F5E745EC8C394173A27C4F0A1BF43EFC"/>
  </w:style>
  <w:style w:type="paragraph" w:customStyle="1" w:styleId="27A9D2A53A8F4AFE913A57BCF874335E">
    <w:name w:val="27A9D2A53A8F4AFE913A57BCF874335E"/>
  </w:style>
  <w:style w:type="paragraph" w:customStyle="1" w:styleId="7F22206D93174BDFB1896031C2A05F57">
    <w:name w:val="7F22206D93174BDFB1896031C2A05F57"/>
  </w:style>
  <w:style w:type="paragraph" w:customStyle="1" w:styleId="4F18E98A5E9440B48C07ACFCA04B2B94">
    <w:name w:val="4F18E98A5E9440B48C07ACFCA04B2B94"/>
  </w:style>
  <w:style w:type="paragraph" w:customStyle="1" w:styleId="0539DABA52C64F96B5C868C9FE5F26EF">
    <w:name w:val="0539DABA52C64F96B5C868C9FE5F26EF"/>
  </w:style>
  <w:style w:type="paragraph" w:customStyle="1" w:styleId="9A4BF98C02CD470B83CEA3D97219F674">
    <w:name w:val="9A4BF98C02CD470B83CEA3D97219F674"/>
  </w:style>
  <w:style w:type="paragraph" w:customStyle="1" w:styleId="37BDD31937F945DF933096A9DD8276A1">
    <w:name w:val="37BDD31937F945DF933096A9DD8276A1"/>
  </w:style>
  <w:style w:type="paragraph" w:customStyle="1" w:styleId="F1715CACFD9D438CB8B5F107CF3CB374">
    <w:name w:val="F1715CACFD9D438CB8B5F107CF3CB374"/>
  </w:style>
  <w:style w:type="paragraph" w:customStyle="1" w:styleId="7B6D8025A6B743078612682801CEA30E">
    <w:name w:val="7B6D8025A6B743078612682801CEA30E"/>
  </w:style>
  <w:style w:type="paragraph" w:customStyle="1" w:styleId="95A3E165520E46F290DDB30DEA4FD693">
    <w:name w:val="95A3E165520E46F290DDB30DEA4FD693"/>
  </w:style>
  <w:style w:type="paragraph" w:customStyle="1" w:styleId="C79EF77D81D14E65AB74679573A0F761">
    <w:name w:val="C79EF77D81D14E65AB74679573A0F761"/>
  </w:style>
  <w:style w:type="paragraph" w:customStyle="1" w:styleId="0310741F6A4D458083170D3CA8CC4467">
    <w:name w:val="0310741F6A4D458083170D3CA8CC4467"/>
  </w:style>
  <w:style w:type="paragraph" w:customStyle="1" w:styleId="9C23A7349DD74261AD19CCFB2E7CD020">
    <w:name w:val="9C23A7349DD74261AD19CCFB2E7CD020"/>
  </w:style>
  <w:style w:type="paragraph" w:customStyle="1" w:styleId="FB055481B566410A8D8F92A6F4F8C5C6">
    <w:name w:val="FB055481B566410A8D8F92A6F4F8C5C6"/>
  </w:style>
  <w:style w:type="paragraph" w:customStyle="1" w:styleId="2BFF0B751AA04653B275BFE995FA760D">
    <w:name w:val="2BFF0B751AA04653B275BFE995FA760D"/>
  </w:style>
  <w:style w:type="paragraph" w:customStyle="1" w:styleId="4F38446FACE4421780D648C01F2CA6D0">
    <w:name w:val="4F38446FACE4421780D648C01F2CA6D0"/>
  </w:style>
  <w:style w:type="paragraph" w:customStyle="1" w:styleId="5B39C5955FB4432BBDA9BAB1BA1244CF">
    <w:name w:val="5B39C5955FB4432BBDA9BAB1BA1244CF"/>
  </w:style>
  <w:style w:type="paragraph" w:customStyle="1" w:styleId="224B01B571694B2986441B4A8B1FEB5E">
    <w:name w:val="224B01B571694B2986441B4A8B1FEB5E"/>
  </w:style>
  <w:style w:type="paragraph" w:customStyle="1" w:styleId="CC56219F1ACE4739B9FD80C8A4F3F167">
    <w:name w:val="CC56219F1ACE4739B9FD80C8A4F3F167"/>
  </w:style>
  <w:style w:type="paragraph" w:customStyle="1" w:styleId="DDB8EFBD68714218800BD549FB923BE6">
    <w:name w:val="DDB8EFBD68714218800BD549FB923BE6"/>
  </w:style>
  <w:style w:type="paragraph" w:customStyle="1" w:styleId="172DED0078C849D5BE7BA356013148A3">
    <w:name w:val="172DED0078C849D5BE7BA356013148A3"/>
  </w:style>
  <w:style w:type="paragraph" w:customStyle="1" w:styleId="EE858113E45D4E8E95A40D050F344C0F">
    <w:name w:val="EE858113E45D4E8E95A40D050F344C0F"/>
  </w:style>
  <w:style w:type="paragraph" w:customStyle="1" w:styleId="3617C0A55C6E4DDCB0BFE8527B7CBB7E">
    <w:name w:val="3617C0A55C6E4DDCB0BFE8527B7CBB7E"/>
  </w:style>
  <w:style w:type="paragraph" w:customStyle="1" w:styleId="3259A678177443FEBE78AC1698E2257F">
    <w:name w:val="3259A678177443FEBE78AC1698E2257F"/>
  </w:style>
  <w:style w:type="paragraph" w:customStyle="1" w:styleId="1E591BA34FE541D18943247D58C7B585">
    <w:name w:val="1E591BA34FE541D18943247D58C7B585"/>
  </w:style>
  <w:style w:type="paragraph" w:customStyle="1" w:styleId="B09491906F594901ACF2DC667518CFED">
    <w:name w:val="B09491906F594901ACF2DC667518CFED"/>
  </w:style>
  <w:style w:type="paragraph" w:customStyle="1" w:styleId="77E7C529F2B24090B11F713C27C2BCB2">
    <w:name w:val="77E7C529F2B24090B11F713C27C2BCB2"/>
  </w:style>
  <w:style w:type="paragraph" w:customStyle="1" w:styleId="84A7C3BE04214C49938D4FF0044B8653">
    <w:name w:val="84A7C3BE04214C49938D4FF0044B8653"/>
  </w:style>
  <w:style w:type="paragraph" w:customStyle="1" w:styleId="16D31A116992420E9E2166387A8A1E3D">
    <w:name w:val="16D31A116992420E9E2166387A8A1E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89640-F40C-436F-BE6C-DBECC5F26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(color)</Template>
  <TotalTime>38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</dc:creator>
  <cp:keywords/>
  <cp:lastModifiedBy>U</cp:lastModifiedBy>
  <cp:revision>4</cp:revision>
  <dcterms:created xsi:type="dcterms:W3CDTF">2022-01-02T17:57:00Z</dcterms:created>
  <dcterms:modified xsi:type="dcterms:W3CDTF">2022-01-02T18:37:00Z</dcterms:modified>
  <cp:version/>
</cp:coreProperties>
</file>