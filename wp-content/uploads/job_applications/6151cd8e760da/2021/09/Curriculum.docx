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204"/>
        <w:gridCol w:w="4452"/>
      </w:tblGrid>
      <w:tr w:rsidR="004A7542" w:rsidRPr="00A85B6F" w14:paraId="4E7CA55D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AD84C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189"/>
            </w:tblGrid>
            <w:tr w:rsidR="004A7542" w:rsidRPr="00A85B6F" w14:paraId="2C67C28A" w14:textId="77777777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AD84C6" w:themeColor="accent1"/>
                  </w:tcBorders>
                  <w:tcMar>
                    <w:top w:w="0" w:type="dxa"/>
                  </w:tcMar>
                </w:tcPr>
                <w:p w14:paraId="653D1FE0" w14:textId="77777777" w:rsidR="004A7542" w:rsidRPr="002D589D" w:rsidRDefault="00521B35" w:rsidP="00346ED4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2D7DFB9B1539423080211CB23438B9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74FCD3AD" w14:textId="77777777" w:rsidR="009163F3" w:rsidRPr="00E87EB8" w:rsidRDefault="009163F3" w:rsidP="009163F3">
                  <w:pPr>
                    <w:jc w:val="both"/>
                    <w:rPr>
                      <w:u w:val="single"/>
                    </w:rPr>
                  </w:pPr>
                  <w:r>
                    <w:t xml:space="preserve">Entre mis fortalezas se encuentran, alta motivación y compromiso al logro de objetivos, trabajo en equipo, responsable, ordenada, adaptable al cambio, </w:t>
                  </w:r>
                  <w:proofErr w:type="spellStart"/>
                  <w:r>
                    <w:t>proactiva</w:t>
                  </w:r>
                  <w:proofErr w:type="spellEnd"/>
                  <w:r>
                    <w:t xml:space="preserve"> y buena disposición para realizar cualquier tipo de labor bajo presión y totalmente dispuesta a aprender. </w:t>
                  </w:r>
                </w:p>
                <w:p w14:paraId="225184FE" w14:textId="77777777" w:rsidR="004A7542" w:rsidRPr="00A85B6F" w:rsidRDefault="004A7542" w:rsidP="00346ED4">
                  <w:pPr>
                    <w:pStyle w:val="Ttulo2"/>
                  </w:pPr>
                </w:p>
              </w:tc>
            </w:tr>
            <w:tr w:rsidR="004A7542" w:rsidRPr="00A85B6F" w14:paraId="400657D5" w14:textId="77777777" w:rsidTr="009163F3">
              <w:trPr>
                <w:trHeight w:val="4578"/>
              </w:trPr>
              <w:tc>
                <w:tcPr>
                  <w:tcW w:w="5000" w:type="pct"/>
                  <w:tcBorders>
                    <w:top w:val="single" w:sz="12" w:space="0" w:color="AD84C6" w:themeColor="accent1"/>
                    <w:left w:val="single" w:sz="12" w:space="0" w:color="AD84C6" w:themeColor="accent1"/>
                    <w:bottom w:val="single" w:sz="12" w:space="0" w:color="AD84C6" w:themeColor="accent1"/>
                    <w:right w:val="nil"/>
                  </w:tcBorders>
                  <w:tcMar>
                    <w:top w:w="0" w:type="dxa"/>
                  </w:tcMar>
                </w:tcPr>
                <w:p w14:paraId="239EFFCD" w14:textId="77777777" w:rsidR="004A7542" w:rsidRPr="00A85B6F" w:rsidRDefault="00521B35" w:rsidP="00346ED4">
                  <w:pPr>
                    <w:pStyle w:val="Ttulo1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44071493958E420E8FEBC76639253F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20D609B1" w14:textId="77777777" w:rsidR="00561959" w:rsidRDefault="00561959" w:rsidP="009163F3">
                  <w:pPr>
                    <w:pStyle w:val="Ttulo2"/>
                  </w:pPr>
                </w:p>
                <w:p w14:paraId="25C822E2" w14:textId="0F934BF7" w:rsidR="009163F3" w:rsidRPr="009163F3" w:rsidRDefault="009B547E" w:rsidP="009163F3">
                  <w:pPr>
                    <w:pStyle w:val="Ttulo2"/>
                  </w:pPr>
                  <w:r>
                    <w:t>Asistente dental</w:t>
                  </w:r>
                  <w:r w:rsidR="004A7542" w:rsidRPr="005B0E81">
                    <w:rPr>
                      <w:lang w:bidi="es-ES"/>
                    </w:rPr>
                    <w:t> |</w:t>
                  </w:r>
                  <w:r>
                    <w:rPr>
                      <w:lang w:bidi="es-ES"/>
                    </w:rPr>
                    <w:t xml:space="preserve"> Clínica dental</w:t>
                  </w:r>
                  <w:r w:rsidR="004A7542" w:rsidRPr="005B0E81">
                    <w:rPr>
                      <w:lang w:bidi="es-ES"/>
                    </w:rPr>
                    <w:t> </w:t>
                  </w:r>
                  <w:r>
                    <w:t xml:space="preserve">SmartDent </w:t>
                  </w:r>
                  <w:r w:rsidR="004A7542" w:rsidRPr="005B0E81">
                    <w:rPr>
                      <w:lang w:bidi="es-ES"/>
                    </w:rPr>
                    <w:t>| </w:t>
                  </w:r>
                  <w:r w:rsidR="00664537">
                    <w:rPr>
                      <w:lang w:bidi="es-ES"/>
                    </w:rPr>
                    <w:t>Año 2018</w:t>
                  </w:r>
                </w:p>
                <w:p w14:paraId="09EEEF8D" w14:textId="078AAE22" w:rsidR="004E7DF1" w:rsidRDefault="009163F3" w:rsidP="00E40973">
                  <w:r>
                    <w:t xml:space="preserve">Mi principal función era </w:t>
                  </w:r>
                  <w:r w:rsidR="00E40973">
                    <w:t>asi</w:t>
                  </w:r>
                  <w:r w:rsidR="00E51E16">
                    <w:t xml:space="preserve">stir al </w:t>
                  </w:r>
                  <w:r w:rsidR="009B547E">
                    <w:t>odontólogo</w:t>
                  </w:r>
                  <w:r w:rsidR="00E51E16">
                    <w:t xml:space="preserve"> en los procedimientos </w:t>
                  </w:r>
                  <w:r w:rsidR="009B547E">
                    <w:t>clínicos</w:t>
                  </w:r>
                  <w:r w:rsidR="00E51E16">
                    <w:t>, esterilizar instrumental, mantener limpieza en los box</w:t>
                  </w:r>
                  <w:r w:rsidR="009B547E">
                    <w:t xml:space="preserve">, entre otros. </w:t>
                  </w:r>
                </w:p>
                <w:p w14:paraId="21D95811" w14:textId="2A144B82" w:rsidR="0020483D" w:rsidRDefault="0020483D" w:rsidP="00295CE3">
                  <w:pPr>
                    <w:jc w:val="both"/>
                    <w:rPr>
                      <w:lang w:bidi="es-ES"/>
                    </w:rPr>
                  </w:pPr>
                </w:p>
                <w:p w14:paraId="0257B449" w14:textId="162D16B6" w:rsidR="004E7DF1" w:rsidRDefault="0020483D" w:rsidP="00561959">
                  <w:pPr>
                    <w:rPr>
                      <w:b/>
                      <w:bCs/>
                      <w:lang w:bidi="es-ES"/>
                    </w:rPr>
                  </w:pPr>
                  <w:r w:rsidRPr="0020483D">
                    <w:rPr>
                      <w:b/>
                      <w:bCs/>
                    </w:rPr>
                    <w:t>Asistente dental</w:t>
                  </w:r>
                  <w:r w:rsidRPr="0020483D">
                    <w:rPr>
                      <w:b/>
                      <w:bCs/>
                      <w:lang w:bidi="es-ES"/>
                    </w:rPr>
                    <w:t xml:space="preserve"> | </w:t>
                  </w:r>
                  <w:proofErr w:type="spellStart"/>
                  <w:r w:rsidR="00561959">
                    <w:rPr>
                      <w:b/>
                      <w:bCs/>
                      <w:lang w:bidi="es-ES"/>
                    </w:rPr>
                    <w:t>Xinerlink</w:t>
                  </w:r>
                  <w:proofErr w:type="spellEnd"/>
                  <w:r w:rsidR="00561959">
                    <w:rPr>
                      <w:b/>
                      <w:bCs/>
                      <w:lang w:bidi="es-ES"/>
                    </w:rPr>
                    <w:t xml:space="preserve"> Humano (</w:t>
                  </w:r>
                  <w:r>
                    <w:rPr>
                      <w:b/>
                      <w:bCs/>
                      <w:lang w:bidi="es-ES"/>
                    </w:rPr>
                    <w:t>Vida Integra</w:t>
                  </w:r>
                  <w:r w:rsidR="00561959">
                    <w:rPr>
                      <w:b/>
                      <w:bCs/>
                      <w:lang w:bidi="es-ES"/>
                    </w:rPr>
                    <w:t>)</w:t>
                  </w:r>
                  <w:r w:rsidRPr="0020483D">
                    <w:rPr>
                      <w:b/>
                      <w:bCs/>
                      <w:lang w:bidi="es-ES"/>
                    </w:rPr>
                    <w:t>| Año 2019</w:t>
                  </w:r>
                </w:p>
                <w:p w14:paraId="74EB7947" w14:textId="0898958D" w:rsidR="00613943" w:rsidRDefault="00613943" w:rsidP="00651F0B">
                  <w:pPr>
                    <w:jc w:val="both"/>
                    <w:rPr>
                      <w:b/>
                      <w:bCs/>
                    </w:rPr>
                  </w:pPr>
                </w:p>
                <w:p w14:paraId="238FAEC1" w14:textId="08621231" w:rsidR="00613943" w:rsidRDefault="00613943" w:rsidP="00613943">
                  <w:pPr>
                    <w:rPr>
                      <w:b/>
                      <w:bCs/>
                      <w:lang w:bidi="es-ES"/>
                    </w:rPr>
                  </w:pPr>
                  <w:r w:rsidRPr="0020483D">
                    <w:rPr>
                      <w:b/>
                      <w:bCs/>
                    </w:rPr>
                    <w:t>Asistente dental</w:t>
                  </w:r>
                  <w:r w:rsidRPr="0020483D">
                    <w:rPr>
                      <w:b/>
                      <w:bCs/>
                      <w:lang w:bidi="es-ES"/>
                    </w:rPr>
                    <w:t xml:space="preserve"> | </w:t>
                  </w:r>
                  <w:r>
                    <w:rPr>
                      <w:b/>
                      <w:bCs/>
                      <w:lang w:bidi="es-ES"/>
                    </w:rPr>
                    <w:t xml:space="preserve">OMESA Vida Integra | </w:t>
                  </w:r>
                  <w:r w:rsidRPr="0020483D">
                    <w:rPr>
                      <w:b/>
                      <w:bCs/>
                      <w:lang w:bidi="es-ES"/>
                    </w:rPr>
                    <w:t>Año 2019</w:t>
                  </w:r>
                </w:p>
                <w:p w14:paraId="35609AF9" w14:textId="7C5DAEB4" w:rsidR="00295CE3" w:rsidRDefault="00295CE3" w:rsidP="00613943">
                  <w:pPr>
                    <w:rPr>
                      <w:b/>
                      <w:bCs/>
                      <w:lang w:bidi="es-ES"/>
                    </w:rPr>
                  </w:pPr>
                </w:p>
                <w:p w14:paraId="60AE0655" w14:textId="4A66A2BB" w:rsidR="00613943" w:rsidRPr="0020483D" w:rsidRDefault="00295CE3" w:rsidP="00295CE3">
                  <w:pPr>
                    <w:rPr>
                      <w:b/>
                      <w:bCs/>
                      <w:lang w:bidi="es-ES"/>
                    </w:rPr>
                  </w:pPr>
                  <w:r w:rsidRPr="0020483D">
                    <w:rPr>
                      <w:b/>
                      <w:bCs/>
                    </w:rPr>
                    <w:t>Asistente dental</w:t>
                  </w:r>
                  <w:r w:rsidRPr="0020483D">
                    <w:rPr>
                      <w:b/>
                      <w:bCs/>
                      <w:lang w:bidi="es-ES"/>
                    </w:rPr>
                    <w:t xml:space="preserve"> | </w:t>
                  </w:r>
                  <w:r>
                    <w:rPr>
                      <w:b/>
                      <w:bCs/>
                      <w:lang w:bidi="es-ES"/>
                    </w:rPr>
                    <w:t xml:space="preserve">Hospital Del Trabajador ACHS| </w:t>
                  </w:r>
                  <w:r w:rsidRPr="0020483D">
                    <w:rPr>
                      <w:b/>
                      <w:bCs/>
                      <w:lang w:bidi="es-ES"/>
                    </w:rPr>
                    <w:t>Año 20</w:t>
                  </w:r>
                  <w:r>
                    <w:rPr>
                      <w:b/>
                      <w:bCs/>
                      <w:lang w:bidi="es-ES"/>
                    </w:rPr>
                    <w:t>20</w:t>
                  </w:r>
                  <w:r w:rsidR="00521B35">
                    <w:rPr>
                      <w:b/>
                      <w:bCs/>
                      <w:lang w:bidi="es-ES"/>
                    </w:rPr>
                    <w:t xml:space="preserve"> - 2021</w:t>
                  </w:r>
                </w:p>
                <w:p w14:paraId="58F7C515" w14:textId="77777777" w:rsidR="004A7542" w:rsidRPr="00A85B6F" w:rsidRDefault="00521B35" w:rsidP="00346ED4">
                  <w:pPr>
                    <w:pStyle w:val="Ttulo1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95F61065D6644E4E949131D1CB8D96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4EA6890F" w14:textId="77777777" w:rsidR="00561959" w:rsidRDefault="00561959" w:rsidP="009163F3">
                  <w:pPr>
                    <w:pStyle w:val="Ttulo2"/>
                  </w:pPr>
                </w:p>
                <w:p w14:paraId="3450AE24" w14:textId="4E3E7F4D" w:rsidR="004A7542" w:rsidRPr="00A85B6F" w:rsidRDefault="009163F3" w:rsidP="009163F3">
                  <w:pPr>
                    <w:pStyle w:val="Ttulo2"/>
                  </w:pPr>
                  <w:r>
                    <w:t>Liceo nuestras Sra. De las mercedes</w:t>
                  </w:r>
                  <w:r w:rsidR="004A7542" w:rsidRPr="005B0E81">
                    <w:rPr>
                      <w:lang w:bidi="es-ES"/>
                    </w:rPr>
                    <w:t xml:space="preserve"> | </w:t>
                  </w:r>
                  <w:r>
                    <w:rPr>
                      <w:lang w:bidi="es-ES"/>
                    </w:rPr>
                    <w:t xml:space="preserve">kínder a 8 básico. </w:t>
                  </w:r>
                </w:p>
                <w:p w14:paraId="16356A0E" w14:textId="77777777" w:rsidR="009163F3" w:rsidRDefault="009163F3" w:rsidP="009163F3">
                  <w:pPr>
                    <w:pStyle w:val="Ttulo2"/>
                  </w:pPr>
                  <w:r>
                    <w:t>Colegio alicante del sol</w:t>
                  </w:r>
                  <w:r w:rsidR="004A7542" w:rsidRPr="005B0E81">
                    <w:rPr>
                      <w:lang w:bidi="es-ES"/>
                    </w:rPr>
                    <w:t xml:space="preserve"> | </w:t>
                  </w:r>
                  <w:r>
                    <w:t>1 medio a 3 medio</w:t>
                  </w:r>
                </w:p>
                <w:p w14:paraId="1A325FCC" w14:textId="77777777" w:rsidR="009163F3" w:rsidRDefault="009163F3" w:rsidP="009163F3">
                  <w:pPr>
                    <w:pStyle w:val="Ttulo2"/>
                  </w:pPr>
                  <w:r>
                    <w:t>Principado de Asturias</w:t>
                  </w:r>
                  <w:r w:rsidRPr="005B0E81">
                    <w:rPr>
                      <w:lang w:bidi="es-ES"/>
                    </w:rPr>
                    <w:t xml:space="preserve"> | </w:t>
                  </w:r>
                  <w:r>
                    <w:t>4 medio</w:t>
                  </w:r>
                </w:p>
                <w:p w14:paraId="1991DE3E" w14:textId="77777777" w:rsidR="007129E2" w:rsidRDefault="007D4894" w:rsidP="007129E2">
                  <w:pPr>
                    <w:rPr>
                      <w:b/>
                      <w:lang w:bidi="es-ES"/>
                    </w:rPr>
                  </w:pPr>
                  <w:r>
                    <w:rPr>
                      <w:b/>
                    </w:rPr>
                    <w:t>Técnico</w:t>
                  </w:r>
                  <w:r w:rsidR="006C3D1B">
                    <w:rPr>
                      <w:b/>
                    </w:rPr>
                    <w:t xml:space="preserve"> superior en </w:t>
                  </w:r>
                  <w:r w:rsidR="001E0DCE">
                    <w:rPr>
                      <w:b/>
                    </w:rPr>
                    <w:t>Odontología</w:t>
                  </w:r>
                  <w:r w:rsidR="006C3D1B">
                    <w:rPr>
                      <w:b/>
                    </w:rPr>
                    <w:t xml:space="preserve"> </w:t>
                  </w:r>
                  <w:r w:rsidR="001E0DCE" w:rsidRPr="005B0E81">
                    <w:rPr>
                      <w:lang w:bidi="es-ES"/>
                    </w:rPr>
                    <w:t>|</w:t>
                  </w:r>
                  <w:r w:rsidR="001E0DCE">
                    <w:rPr>
                      <w:lang w:bidi="es-ES"/>
                    </w:rPr>
                    <w:t xml:space="preserve"> </w:t>
                  </w:r>
                  <w:proofErr w:type="spellStart"/>
                  <w:r w:rsidR="001E0DCE">
                    <w:rPr>
                      <w:b/>
                      <w:lang w:bidi="es-ES"/>
                    </w:rPr>
                    <w:t>Duoc</w:t>
                  </w:r>
                  <w:proofErr w:type="spellEnd"/>
                  <w:r w:rsidR="001E0DCE">
                    <w:rPr>
                      <w:b/>
                      <w:lang w:bidi="es-ES"/>
                    </w:rPr>
                    <w:t xml:space="preserve"> Uc San Joaquín</w:t>
                  </w:r>
                </w:p>
                <w:p w14:paraId="0C07AECB" w14:textId="65E4E75A" w:rsidR="002D0090" w:rsidRDefault="002D0090" w:rsidP="007129E2">
                  <w:pPr>
                    <w:rPr>
                      <w:b/>
                      <w:lang w:bidi="es-ES"/>
                    </w:rPr>
                  </w:pPr>
                </w:p>
                <w:p w14:paraId="198C5EE9" w14:textId="77777777" w:rsidR="00561959" w:rsidRDefault="00561959" w:rsidP="007129E2">
                  <w:pPr>
                    <w:rPr>
                      <w:b/>
                      <w:lang w:bidi="es-ES"/>
                    </w:rPr>
                  </w:pPr>
                </w:p>
                <w:p w14:paraId="5F5F4B94" w14:textId="5857816F" w:rsidR="00561959" w:rsidRPr="00561959" w:rsidRDefault="00561959" w:rsidP="007129E2">
                  <w:pPr>
                    <w:rPr>
                      <w:bCs/>
                      <w:sz w:val="28"/>
                      <w:szCs w:val="28"/>
                      <w:lang w:bidi="es-ES"/>
                    </w:rPr>
                  </w:pPr>
                  <w:r w:rsidRPr="00561959">
                    <w:rPr>
                      <w:bCs/>
                      <w:sz w:val="28"/>
                      <w:szCs w:val="28"/>
                      <w:lang w:bidi="es-ES"/>
                    </w:rPr>
                    <w:t>CURSOS</w:t>
                  </w:r>
                </w:p>
                <w:p w14:paraId="5E1DB731" w14:textId="77777777" w:rsidR="00561959" w:rsidRDefault="00561959" w:rsidP="007129E2">
                  <w:pPr>
                    <w:rPr>
                      <w:b/>
                      <w:lang w:bidi="es-ES"/>
                    </w:rPr>
                  </w:pPr>
                </w:p>
                <w:p w14:paraId="1DC9530D" w14:textId="47CC660E" w:rsidR="002D0090" w:rsidRPr="001E0DCE" w:rsidRDefault="002D0090" w:rsidP="00561959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  <w:lang w:bidi="es-ES"/>
                    </w:rPr>
                    <w:t xml:space="preserve">Curso protección </w:t>
                  </w:r>
                  <w:r w:rsidR="00561959">
                    <w:rPr>
                      <w:b/>
                      <w:lang w:bidi="es-ES"/>
                    </w:rPr>
                    <w:t xml:space="preserve">Radiológica | DUOC UC </w:t>
                  </w:r>
                </w:p>
                <w:p w14:paraId="4F83E121" w14:textId="77777777" w:rsidR="009163F3" w:rsidRPr="009163F3" w:rsidRDefault="009163F3" w:rsidP="009163F3"/>
                <w:p w14:paraId="1DF75BA9" w14:textId="77777777" w:rsidR="004A7542" w:rsidRDefault="00B2432D" w:rsidP="00B2432D">
                  <w:pPr>
                    <w:spacing w:line="240" w:lineRule="auto"/>
                    <w:rPr>
                      <w:b/>
                      <w:lang w:bidi="es-ES"/>
                    </w:rPr>
                  </w:pPr>
                  <w:r>
                    <w:rPr>
                      <w:b/>
                      <w:bCs/>
                    </w:rPr>
                    <w:t xml:space="preserve">Curso de RCP </w:t>
                  </w:r>
                  <w:r>
                    <w:rPr>
                      <w:b/>
                      <w:lang w:bidi="es-ES"/>
                    </w:rPr>
                    <w:t xml:space="preserve"> | HELP</w:t>
                  </w:r>
                </w:p>
                <w:p w14:paraId="2BE82867" w14:textId="77777777" w:rsidR="00E62BE2" w:rsidRDefault="00E62BE2" w:rsidP="00B2432D">
                  <w:pPr>
                    <w:spacing w:line="240" w:lineRule="auto"/>
                    <w:rPr>
                      <w:b/>
                      <w:lang w:bidi="es-ES"/>
                    </w:rPr>
                  </w:pPr>
                </w:p>
                <w:p w14:paraId="11608CCD" w14:textId="5DA3790D" w:rsidR="00E62BE2" w:rsidRPr="00B2432D" w:rsidRDefault="00E62BE2" w:rsidP="00B2432D">
                  <w:pPr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lang w:bidi="es-ES"/>
                    </w:rPr>
                    <w:t>Curso manejo paciente covid | ACHS</w:t>
                  </w:r>
                </w:p>
              </w:tc>
            </w:tr>
          </w:tbl>
          <w:p w14:paraId="4E646B88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AD84C6" w:themeColor="accent1"/>
            </w:tcBorders>
          </w:tcPr>
          <w:tbl>
            <w:tblPr>
              <w:tblW w:w="4690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690"/>
            </w:tblGrid>
            <w:tr w:rsidR="004A7542" w:rsidRPr="00A85B6F" w14:paraId="4EDC6D36" w14:textId="77777777" w:rsidTr="00613943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AD84C6" w:themeColor="accent1"/>
                    <w:bottom w:val="single" w:sz="12" w:space="0" w:color="AD84C6" w:themeColor="accent1"/>
                    <w:right w:val="single" w:sz="12" w:space="0" w:color="AD84C6" w:themeColor="accent1"/>
                  </w:tcBorders>
                  <w:shd w:val="clear" w:color="auto" w:fill="AD84C6" w:themeFill="accent1"/>
                  <w:tcMar>
                    <w:top w:w="0" w:type="dxa"/>
                  </w:tcMar>
                </w:tcPr>
                <w:p w14:paraId="7D7E227C" w14:textId="77777777" w:rsidR="004A7542" w:rsidRPr="00A85B6F" w:rsidRDefault="00521B35" w:rsidP="00346ED4">
                  <w:pPr>
                    <w:pStyle w:val="Ttulo1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FE16BFB0236A4A50BA6C3B2F6A4F8269"/>
                      </w:placeholder>
                      <w:temporary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6AFDE655" w14:textId="77777777" w:rsidR="00E10171" w:rsidRPr="009163F3" w:rsidRDefault="00E10171" w:rsidP="009163F3">
                  <w:pPr>
                    <w:pStyle w:val="Ttulo2"/>
                  </w:pPr>
                </w:p>
                <w:p w14:paraId="297A2B50" w14:textId="77777777" w:rsidR="009163F3" w:rsidRPr="009163F3" w:rsidRDefault="009163F3" w:rsidP="009163F3">
                  <w:r w:rsidRPr="009163F3">
                    <w:rPr>
                      <w:b/>
                    </w:rPr>
                    <w:t>Emprender</w:t>
                  </w:r>
                </w:p>
              </w:tc>
            </w:tr>
            <w:tr w:rsidR="004A7542" w:rsidRPr="00A85B6F" w14:paraId="7C184CF3" w14:textId="77777777" w:rsidTr="00613943">
              <w:tc>
                <w:tcPr>
                  <w:tcW w:w="5000" w:type="pct"/>
                  <w:tcBorders>
                    <w:top w:val="single" w:sz="12" w:space="0" w:color="AD84C6" w:themeColor="accent1"/>
                    <w:bottom w:val="single" w:sz="12" w:space="0" w:color="AD84C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984"/>
                    <w:gridCol w:w="1986"/>
                  </w:tblGrid>
                  <w:tr w:rsidR="004A7542" w:rsidRPr="00A85B6F" w14:paraId="1F68A9AB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79567F97" w14:textId="77777777" w:rsidR="004A7542" w:rsidRPr="00A85B6F" w:rsidRDefault="004A7542" w:rsidP="00346ED4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069C685" wp14:editId="64F1A8D1">
                                  <wp:extent cx="329184" cy="329184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4211E57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Id8pEwEMAABnNwAADgAAAAAAAAAAAAAAAAAuAgAA&#10;ZHJzL2Uyb0RvYy54bWxQSwECLQAUAAYACAAAACEAaEcb0NgAAAADAQAADwAAAAAAAAAAAAAAAABb&#10;DgAAZHJzL2Rvd25yZXYueG1sUEsFBgAAAAAEAAQA8wAAAGAPAAAAAA=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ad84c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3545 [3215]" strokecolor="#373545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0669AEEF" w14:textId="77777777" w:rsidR="004A7542" w:rsidRPr="00A85B6F" w:rsidRDefault="004A7542" w:rsidP="00346ED4">
                        <w:pPr>
                          <w:pStyle w:val="Grfico"/>
                        </w:pPr>
                      </w:p>
                    </w:tc>
                  </w:tr>
                  <w:tr w:rsidR="004A7542" w:rsidRPr="00A85B6F" w14:paraId="506E9EA5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0D41CA5C" w14:textId="77777777" w:rsidR="009163F3" w:rsidRDefault="009163F3" w:rsidP="009163F3">
                        <w:proofErr w:type="spellStart"/>
                        <w:r>
                          <w:t>Cortesjael</w:t>
                        </w:r>
                        <w:proofErr w:type="spellEnd"/>
                        <w:r>
                          <w:t>@</w:t>
                        </w:r>
                      </w:p>
                      <w:p w14:paraId="2FFCD89B" w14:textId="77777777" w:rsidR="004A7542" w:rsidRPr="00A85B6F" w:rsidRDefault="009163F3" w:rsidP="009163F3">
                        <w:r>
                          <w:t>hotmail.es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120E7A18" w14:textId="77777777" w:rsidR="004A7542" w:rsidRPr="00A85B6F" w:rsidRDefault="004A7542" w:rsidP="00346ED4"/>
                    </w:tc>
                  </w:tr>
                  <w:tr w:rsidR="004A7542" w:rsidRPr="00A85B6F" w14:paraId="22ED43CC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3EC8F50F" w14:textId="77777777" w:rsidR="004A7542" w:rsidRPr="00A85B6F" w:rsidRDefault="009163F3" w:rsidP="00346ED4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eastAsia="es-E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5E6453A" wp14:editId="0DFA79BF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C28CAA6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0hyx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8hQ0hyxwA&#10;AOejAAAOAAAAAAAAAAAAAAAAAC4CAABkcnMvZTJvRG9jLnhtbFBLAQItABQABgAIAAAAIQBoRxvQ&#10;2AAAAAMBAAAPAAAAAAAAAAAAAAAAACUfAABkcnMvZG93bnJldi54bWxQSwUGAAAAAAQABADzAAAA&#10;KiAAAAAA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ad84c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3545 [3215]" strokecolor="#373545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3E6E277A" w14:textId="77777777" w:rsidR="004A7542" w:rsidRPr="00A85B6F" w:rsidRDefault="004A7542" w:rsidP="00346ED4">
                        <w:pPr>
                          <w:pStyle w:val="Grfico"/>
                        </w:pPr>
                      </w:p>
                    </w:tc>
                  </w:tr>
                  <w:tr w:rsidR="004A7542" w:rsidRPr="00A85B6F" w14:paraId="519F9C0F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034E9FBC" w14:textId="77777777" w:rsidR="004A7542" w:rsidRPr="00A85B6F" w:rsidRDefault="009163F3" w:rsidP="00346ED4">
                        <w:r>
                          <w:t>+56940096831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7A52B2BB" w14:textId="77777777" w:rsidR="004A7542" w:rsidRPr="00A85B6F" w:rsidRDefault="004A7542" w:rsidP="00346ED4"/>
                    </w:tc>
                  </w:tr>
                </w:tbl>
                <w:p w14:paraId="7332BA0C" w14:textId="77777777" w:rsidR="004A7542" w:rsidRPr="00A85B6F" w:rsidRDefault="004A7542" w:rsidP="00346ED4"/>
              </w:tc>
            </w:tr>
            <w:tr w:rsidR="004A7542" w:rsidRPr="00A85B6F" w14:paraId="0FFEECCF" w14:textId="77777777" w:rsidTr="00613943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AD84C6" w:themeColor="accent1"/>
                    <w:bottom w:val="single" w:sz="12" w:space="0" w:color="AD84C6" w:themeColor="accent1"/>
                    <w:right w:val="single" w:sz="12" w:space="0" w:color="AD84C6" w:themeColor="accent1"/>
                  </w:tcBorders>
                </w:tcPr>
                <w:p w14:paraId="4B4D0A60" w14:textId="77777777" w:rsidR="009163F3" w:rsidRPr="00A85B6F" w:rsidRDefault="009163F3" w:rsidP="009163F3">
                  <w:pPr>
                    <w:pStyle w:val="Ttulo2"/>
                  </w:pPr>
                  <w:r>
                    <w:t>Datos Personales</w:t>
                  </w:r>
                </w:p>
                <w:p w14:paraId="6593E7B4" w14:textId="77777777" w:rsidR="009163F3" w:rsidRDefault="009163F3" w:rsidP="009163F3">
                  <w:pPr>
                    <w:pStyle w:val="Ttulo3"/>
                  </w:pPr>
                </w:p>
                <w:p w14:paraId="762CD4A1" w14:textId="77777777" w:rsidR="009163F3" w:rsidRDefault="009163F3" w:rsidP="00597311">
                  <w:pPr>
                    <w:pStyle w:val="Ttulo3"/>
                    <w:jc w:val="both"/>
                  </w:pPr>
                  <w:r>
                    <w:t>Nombre: Jael Consuelo Cortés Cerda</w:t>
                  </w:r>
                </w:p>
                <w:p w14:paraId="30E62870" w14:textId="0B4F4510" w:rsidR="00172944" w:rsidRPr="00172944" w:rsidRDefault="00172944" w:rsidP="00172944">
                  <w:r>
                    <w:t>Edad: 2</w:t>
                  </w:r>
                  <w:r w:rsidR="00ED5BE0">
                    <w:t xml:space="preserve">3 </w:t>
                  </w:r>
                  <w:r>
                    <w:t>años</w:t>
                  </w:r>
                </w:p>
                <w:p w14:paraId="08AA2596" w14:textId="77777777" w:rsidR="009163F3" w:rsidRDefault="009163F3" w:rsidP="009163F3">
                  <w:pPr>
                    <w:pStyle w:val="Ttulo3"/>
                    <w:rPr>
                      <w:b/>
                    </w:rPr>
                  </w:pPr>
                  <w:r w:rsidRPr="005F202E">
                    <w:t>RUT:</w:t>
                  </w:r>
                  <w:r>
                    <w:t xml:space="preserve"> 19.831.544-3</w:t>
                  </w:r>
                </w:p>
                <w:p w14:paraId="02709741" w14:textId="77777777" w:rsidR="009163F3" w:rsidRDefault="009163F3" w:rsidP="009163F3">
                  <w:pPr>
                    <w:pStyle w:val="Ttulo3"/>
                    <w:rPr>
                      <w:b/>
                    </w:rPr>
                  </w:pPr>
                  <w:r w:rsidRPr="005F202E">
                    <w:t>Nacionalidad:</w:t>
                  </w:r>
                  <w:r>
                    <w:t xml:space="preserve"> chilena</w:t>
                  </w:r>
                </w:p>
                <w:p w14:paraId="34674F16" w14:textId="77777777" w:rsidR="009163F3" w:rsidRDefault="009163F3" w:rsidP="009163F3">
                  <w:pPr>
                    <w:pStyle w:val="Ttulo3"/>
                    <w:rPr>
                      <w:b/>
                    </w:rPr>
                  </w:pPr>
                  <w:r>
                    <w:t>Fecha de nacimiento: 07 – Enero– 1998</w:t>
                  </w:r>
                </w:p>
                <w:p w14:paraId="7A51DADA" w14:textId="77777777" w:rsidR="009163F3" w:rsidRDefault="009163F3" w:rsidP="009163F3">
                  <w:pPr>
                    <w:pStyle w:val="Ttulo3"/>
                    <w:rPr>
                      <w:b/>
                    </w:rPr>
                  </w:pPr>
                  <w:r>
                    <w:t>Dirección: Rio Cataluña 0698, Puente Alto</w:t>
                  </w:r>
                </w:p>
                <w:p w14:paraId="3145E890" w14:textId="0C72E58F" w:rsidR="009163F3" w:rsidRDefault="009163F3" w:rsidP="009163F3">
                  <w:pPr>
                    <w:pStyle w:val="Ttulo3"/>
                    <w:rPr>
                      <w:b/>
                    </w:rPr>
                  </w:pPr>
                  <w:r>
                    <w:t>Teléfono Fijo:</w:t>
                  </w:r>
                </w:p>
                <w:p w14:paraId="61F7B075" w14:textId="77777777" w:rsidR="009163F3" w:rsidRDefault="009163F3" w:rsidP="009163F3">
                  <w:pPr>
                    <w:pStyle w:val="Ttulo3"/>
                    <w:rPr>
                      <w:b/>
                    </w:rPr>
                  </w:pPr>
                  <w:r w:rsidRPr="005F202E">
                    <w:t>Teléfono Móvil:</w:t>
                  </w:r>
                  <w:r>
                    <w:t xml:space="preserve"> +56940096831</w:t>
                  </w:r>
                </w:p>
                <w:p w14:paraId="763951AA" w14:textId="77777777" w:rsidR="004A7542" w:rsidRPr="00A85B6F" w:rsidRDefault="009163F3" w:rsidP="009163F3">
                  <w:pPr>
                    <w:pStyle w:val="Ttulo3"/>
                  </w:pPr>
                  <w:r w:rsidRPr="005F202E">
                    <w:t>Estado civil:</w:t>
                  </w:r>
                  <w:r>
                    <w:t xml:space="preserve"> soltera</w:t>
                  </w:r>
                </w:p>
              </w:tc>
            </w:tr>
          </w:tbl>
          <w:p w14:paraId="41CF7307" w14:textId="77777777" w:rsidR="004A7542" w:rsidRPr="00A85B6F" w:rsidRDefault="009163F3" w:rsidP="009163F3">
            <w:pPr>
              <w:jc w:val="left"/>
            </w:pPr>
            <w:r w:rsidRPr="005F202E">
              <w:rPr>
                <w:b/>
                <w:sz w:val="32"/>
              </w:rPr>
              <w:lastRenderedPageBreak/>
              <w:t>DISPONIBILIDAD INMEDIATA</w:t>
            </w:r>
          </w:p>
        </w:tc>
      </w:tr>
    </w:tbl>
    <w:p w14:paraId="1EE0C81D" w14:textId="77777777" w:rsidR="00EC26A6" w:rsidRPr="00EC26A6" w:rsidRDefault="00EC26A6" w:rsidP="00EC26A6">
      <w:pPr>
        <w:pStyle w:val="Sinespaciado"/>
      </w:pPr>
    </w:p>
    <w:sectPr w:rsidR="00EC26A6" w:rsidRPr="00EC26A6" w:rsidSect="002048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F3CFF" w14:textId="77777777" w:rsidR="009B7F2F" w:rsidRDefault="009B7F2F" w:rsidP="004A7542">
      <w:pPr>
        <w:spacing w:after="0" w:line="240" w:lineRule="auto"/>
      </w:pPr>
      <w:r>
        <w:separator/>
      </w:r>
    </w:p>
  </w:endnote>
  <w:endnote w:type="continuationSeparator" w:id="0">
    <w:p w14:paraId="0B94421E" w14:textId="77777777" w:rsidR="009B7F2F" w:rsidRDefault="009B7F2F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8763B" w14:textId="77777777" w:rsidR="008D7F2E" w:rsidRDefault="008D7F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6C7AE" w14:textId="77777777"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63F3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F6525" w14:textId="77777777" w:rsidR="008D7F2E" w:rsidRDefault="008D7F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E8D25" w14:textId="77777777" w:rsidR="009B7F2F" w:rsidRDefault="009B7F2F" w:rsidP="004A7542">
      <w:pPr>
        <w:spacing w:after="0" w:line="240" w:lineRule="auto"/>
      </w:pPr>
      <w:r>
        <w:separator/>
      </w:r>
    </w:p>
  </w:footnote>
  <w:footnote w:type="continuationSeparator" w:id="0">
    <w:p w14:paraId="14210D19" w14:textId="77777777" w:rsidR="009B7F2F" w:rsidRDefault="009B7F2F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E6C06" w14:textId="77777777" w:rsidR="008D7F2E" w:rsidRDefault="008D7F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2FEA8" w14:textId="77777777" w:rsidR="008D7F2E" w:rsidRDefault="008D7F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Escriba su nombre:"/>
      <w:tag w:val="Escriba su nombre:"/>
      <w:id w:val="1764105439"/>
      <w:placeholder>
        <w:docPart w:val="163D424E24E14F8CA53DC1CC481D4113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082C2AE2" w14:textId="77777777" w:rsidR="00BD5EFB" w:rsidRDefault="008D7F2E">
        <w:pPr>
          <w:pStyle w:val="Encabezado"/>
        </w:pPr>
        <w:r>
          <w:t>Jael cortes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F3"/>
    <w:rsid w:val="000B0EAA"/>
    <w:rsid w:val="00106AA0"/>
    <w:rsid w:val="00143F5B"/>
    <w:rsid w:val="00172944"/>
    <w:rsid w:val="0019209E"/>
    <w:rsid w:val="001C292B"/>
    <w:rsid w:val="001E0DCE"/>
    <w:rsid w:val="0020483D"/>
    <w:rsid w:val="002377AB"/>
    <w:rsid w:val="002876BB"/>
    <w:rsid w:val="00293B83"/>
    <w:rsid w:val="00295CE3"/>
    <w:rsid w:val="002D0090"/>
    <w:rsid w:val="002D075C"/>
    <w:rsid w:val="00327BD2"/>
    <w:rsid w:val="00454034"/>
    <w:rsid w:val="004A7542"/>
    <w:rsid w:val="004C5C3A"/>
    <w:rsid w:val="004E7DF1"/>
    <w:rsid w:val="00515812"/>
    <w:rsid w:val="00521B35"/>
    <w:rsid w:val="00561959"/>
    <w:rsid w:val="00597311"/>
    <w:rsid w:val="00613943"/>
    <w:rsid w:val="0065050E"/>
    <w:rsid w:val="00651F0B"/>
    <w:rsid w:val="00664537"/>
    <w:rsid w:val="006A3CE7"/>
    <w:rsid w:val="006C3D1B"/>
    <w:rsid w:val="006C583A"/>
    <w:rsid w:val="006F77C5"/>
    <w:rsid w:val="007129E2"/>
    <w:rsid w:val="00784A23"/>
    <w:rsid w:val="00794D8D"/>
    <w:rsid w:val="007D4894"/>
    <w:rsid w:val="00857F01"/>
    <w:rsid w:val="008D7F2E"/>
    <w:rsid w:val="009043DF"/>
    <w:rsid w:val="009163F3"/>
    <w:rsid w:val="00954905"/>
    <w:rsid w:val="009B547E"/>
    <w:rsid w:val="009B7F2F"/>
    <w:rsid w:val="00AF0E00"/>
    <w:rsid w:val="00B2432D"/>
    <w:rsid w:val="00B90950"/>
    <w:rsid w:val="00BE5F21"/>
    <w:rsid w:val="00D200ED"/>
    <w:rsid w:val="00D60909"/>
    <w:rsid w:val="00DC70E4"/>
    <w:rsid w:val="00DE719A"/>
    <w:rsid w:val="00E10171"/>
    <w:rsid w:val="00E40973"/>
    <w:rsid w:val="00E444A4"/>
    <w:rsid w:val="00E51E16"/>
    <w:rsid w:val="00E62BE2"/>
    <w:rsid w:val="00EC26A6"/>
    <w:rsid w:val="00EC3904"/>
    <w:rsid w:val="00EC7733"/>
    <w:rsid w:val="00ED1C71"/>
    <w:rsid w:val="00ED5BE0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68222A"/>
  <w15:chartTrackingRefBased/>
  <w15:docId w15:val="{032E06A7-6A9D-4F50-96C6-FCEBC5D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73545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14C5B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4C5B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314C5B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314C5B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314C5B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075C"/>
    <w:rPr>
      <w:rFonts w:asciiTheme="majorHAnsi" w:eastAsiaTheme="majorEastAsia" w:hAnsiTheme="majorHAnsi" w:cstheme="majorBidi"/>
      <w:color w:val="314C5B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AD84C6" w:themeColor="accent1"/>
        <w:left w:val="single" w:sz="12" w:space="4" w:color="AD84C6" w:themeColor="accent1"/>
        <w:bottom w:val="single" w:sz="12" w:space="27" w:color="AD84C6" w:themeColor="accent1"/>
        <w:right w:val="single" w:sz="12" w:space="4" w:color="AD84C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314C5B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314C5B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314C5B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314C5B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314C5B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314C5B" w:themeColor="accent4" w:themeShade="80"/>
        <w:bottom w:val="single" w:sz="4" w:space="10" w:color="314C5B" w:themeColor="accent4" w:themeShade="80"/>
      </w:pBdr>
      <w:spacing w:before="360" w:after="360"/>
      <w:ind w:left="864" w:right="864"/>
    </w:pPr>
    <w:rPr>
      <w:i/>
      <w:iCs/>
      <w:color w:val="314C5B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314C5B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314C5B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314C5B" w:themeColor="accent4" w:themeShade="80"/>
        <w:left w:val="single" w:sz="2" w:space="10" w:color="314C5B" w:themeColor="accent4" w:themeShade="80"/>
        <w:bottom w:val="single" w:sz="2" w:space="10" w:color="314C5B" w:themeColor="accent4" w:themeShade="80"/>
        <w:right w:val="single" w:sz="2" w:space="10" w:color="314C5B" w:themeColor="accent4" w:themeShade="80"/>
      </w:pBdr>
      <w:ind w:left="1152" w:right="1152"/>
    </w:pPr>
    <w:rPr>
      <w:rFonts w:eastAsiaTheme="minorEastAsia"/>
      <w:i/>
      <w:iCs/>
      <w:color w:val="314C5B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92733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292733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Curr&#237;culum%20v&#237;tae%20impoluto%20dise&#241;ado%20por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7DFB9B1539423080211CB23438B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61E70-8CC0-4EB5-B605-BD53A2564AC5}"/>
      </w:docPartPr>
      <w:docPartBody>
        <w:p w:rsidR="00FE48B8" w:rsidRDefault="004733DB">
          <w:pPr>
            <w:pStyle w:val="2D7DFB9B1539423080211CB23438B94E"/>
          </w:pPr>
          <w:r w:rsidRPr="002D589D">
            <w:rPr>
              <w:lang w:bidi="es-ES"/>
            </w:rPr>
            <w:t>Aptitudes</w:t>
          </w:r>
        </w:p>
      </w:docPartBody>
    </w:docPart>
    <w:docPart>
      <w:docPartPr>
        <w:name w:val="44071493958E420E8FEBC76639253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591CA-4C27-4D02-BB94-4206322F4FC4}"/>
      </w:docPartPr>
      <w:docPartBody>
        <w:p w:rsidR="00FE48B8" w:rsidRDefault="004733DB">
          <w:pPr>
            <w:pStyle w:val="44071493958E420E8FEBC76639253F47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95F61065D6644E4E949131D1CB8D9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A28BA-E26C-4806-A4BF-E354609DD058}"/>
      </w:docPartPr>
      <w:docPartBody>
        <w:p w:rsidR="00FE48B8" w:rsidRDefault="004733DB">
          <w:pPr>
            <w:pStyle w:val="95F61065D6644E4E949131D1CB8D96E7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FE16BFB0236A4A50BA6C3B2F6A4F8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56CAC-04FC-4A8D-BAEA-CD291240C899}"/>
      </w:docPartPr>
      <w:docPartBody>
        <w:p w:rsidR="00FE48B8" w:rsidRDefault="004733DB">
          <w:pPr>
            <w:pStyle w:val="FE16BFB0236A4A50BA6C3B2F6A4F8269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163D424E24E14F8CA53DC1CC481D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053F-71D8-4BFE-B6FE-068993533604}"/>
      </w:docPartPr>
      <w:docPartBody>
        <w:p w:rsidR="00FE48B8" w:rsidRDefault="007F7C9B" w:rsidP="007F7C9B">
          <w:pPr>
            <w:pStyle w:val="163D424E24E14F8CA53DC1CC481D4113"/>
          </w:pPr>
          <w:r w:rsidRPr="00A85B6F">
            <w:rPr>
              <w:lang w:bidi="es-ES"/>
            </w:rPr>
            <w:t>Teléfono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B"/>
    <w:rsid w:val="0014330C"/>
    <w:rsid w:val="00180C2A"/>
    <w:rsid w:val="00216083"/>
    <w:rsid w:val="002F3F69"/>
    <w:rsid w:val="003C7D9E"/>
    <w:rsid w:val="004733DB"/>
    <w:rsid w:val="004B4AA1"/>
    <w:rsid w:val="00510EE9"/>
    <w:rsid w:val="005B3AD2"/>
    <w:rsid w:val="00612706"/>
    <w:rsid w:val="007F7C9B"/>
    <w:rsid w:val="00B31EC9"/>
    <w:rsid w:val="00B8468E"/>
    <w:rsid w:val="00D44971"/>
    <w:rsid w:val="00FE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7DFB9B1539423080211CB23438B94E">
    <w:name w:val="2D7DFB9B1539423080211CB23438B94E"/>
  </w:style>
  <w:style w:type="paragraph" w:customStyle="1" w:styleId="44071493958E420E8FEBC76639253F47">
    <w:name w:val="44071493958E420E8FEBC76639253F47"/>
  </w:style>
  <w:style w:type="paragraph" w:customStyle="1" w:styleId="95F61065D6644E4E949131D1CB8D96E7">
    <w:name w:val="95F61065D6644E4E949131D1CB8D96E7"/>
  </w:style>
  <w:style w:type="paragraph" w:customStyle="1" w:styleId="FE16BFB0236A4A50BA6C3B2F6A4F8269">
    <w:name w:val="FE16BFB0236A4A50BA6C3B2F6A4F8269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163D424E24E14F8CA53DC1CC481D4113">
    <w:name w:val="163D424E24E14F8CA53DC1CC481D4113"/>
    <w:rsid w:val="007F7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Jael cortes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Currículum%20vítae%20impoluto%20diseñado%20por%20MOO(2).dotx</Template>
  <TotalTime>142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Jael Consuelo</cp:lastModifiedBy>
  <cp:revision>27</cp:revision>
  <cp:lastPrinted>2020-02-25T19:09:00Z</cp:lastPrinted>
  <dcterms:created xsi:type="dcterms:W3CDTF">2017-12-11T00:07:00Z</dcterms:created>
  <dcterms:modified xsi:type="dcterms:W3CDTF">2021-03-10T21:41:00Z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