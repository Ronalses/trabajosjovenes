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14:paraId="25A3FC54" w14:textId="77777777" w:rsidTr="00C420C8">
        <w:tc>
          <w:tcPr>
            <w:tcW w:w="3023" w:type="dxa"/>
          </w:tcPr>
          <w:p w14:paraId="2C5A8265" w14:textId="634949BB" w:rsidR="00C420C8" w:rsidRPr="005152F2" w:rsidRDefault="0059168A" w:rsidP="003856C9">
            <w:pPr>
              <w:pStyle w:val="Ttulo1"/>
            </w:pPr>
            <w:r>
              <w:t xml:space="preserve">valeria andreina lopez sade </w:t>
            </w:r>
          </w:p>
          <w:p w14:paraId="2749351C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5B4F518B" wp14:editId="0CF8198A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375A67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E873389" w14:textId="6DBA0FDE" w:rsidR="00C420C8" w:rsidRPr="00C420C8" w:rsidRDefault="0059168A" w:rsidP="00441EB9">
            <w:pPr>
              <w:pStyle w:val="Ttulo3"/>
            </w:pPr>
            <w:r>
              <w:t>vsaade044@gmail.com</w:t>
            </w:r>
          </w:p>
          <w:p w14:paraId="7F1A8FB7" w14:textId="643CF6FC" w:rsidR="00C420C8" w:rsidRDefault="00C420C8" w:rsidP="0059168A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24F88705" wp14:editId="6D609405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DEACF2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1DC0E45" w14:textId="4CF968CF" w:rsidR="0059168A" w:rsidRDefault="0059168A" w:rsidP="0059168A">
            <w:pPr>
              <w:pStyle w:val="Ttulo3"/>
            </w:pPr>
            <w:r>
              <w:t>+569 32709779</w:t>
            </w:r>
          </w:p>
          <w:p w14:paraId="1736A372" w14:textId="2B5DB0A2" w:rsidR="00386F0B" w:rsidRPr="0059168A" w:rsidRDefault="00386F0B" w:rsidP="0059168A">
            <w:pPr>
              <w:pStyle w:val="Ttulo3"/>
            </w:pPr>
            <w:r>
              <w:t>+569 56392470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14:paraId="0737C6E4" w14:textId="77777777" w:rsidTr="0059168A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75C22BAF" w14:textId="77777777" w:rsidR="00C420C8" w:rsidRDefault="00FD28B6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AFDA2FB20A68448FBA67935C04F8E9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3512D841" w14:textId="77777777"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3FE25DE" wp14:editId="37FF8FF0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8AF11B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EFEFCDF" w14:textId="13ED6D74" w:rsidR="00C420C8" w:rsidRDefault="0059168A" w:rsidP="00D11C4D">
                  <w:r>
                    <w:t xml:space="preserve">Un trabajo </w:t>
                  </w:r>
                  <w:proofErr w:type="spellStart"/>
                  <w:r>
                    <w:t>partime</w:t>
                  </w:r>
                  <w:proofErr w:type="spellEnd"/>
                  <w:r>
                    <w:t xml:space="preserve"> </w:t>
                  </w:r>
                </w:p>
              </w:tc>
            </w:tr>
            <w:tr w:rsidR="00C420C8" w:rsidRPr="005152F2" w14:paraId="009DB99B" w14:textId="77777777" w:rsidTr="0059168A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01D5BE12" w14:textId="77777777" w:rsidR="00C420C8" w:rsidRDefault="00FD28B6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CDD742D60D4444858EA0609F81C80E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4FEA3700" w14:textId="77777777" w:rsidR="00C420C8" w:rsidRDefault="0059168A" w:rsidP="00463463">
                  <w:r>
                    <w:t>Soy una persona dedicada, perseverante y con habilidades de liderazgo.</w:t>
                  </w:r>
                </w:p>
                <w:p w14:paraId="3A76F4E5" w14:textId="714555A4" w:rsidR="0059168A" w:rsidRPr="005152F2" w:rsidRDefault="0059168A" w:rsidP="00463463">
                  <w:r>
                    <w:t xml:space="preserve">Se hablar ingles de manera fluida </w:t>
                  </w:r>
                </w:p>
              </w:tc>
            </w:tr>
          </w:tbl>
          <w:p w14:paraId="3DE61C91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2E8B41FC" w14:textId="77777777" w:rsidTr="00386F0B">
              <w:trPr>
                <w:trHeight w:val="4168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FE2B56D" w14:textId="77777777" w:rsidR="00C420C8" w:rsidRPr="005152F2" w:rsidRDefault="00FD28B6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68D39A264D1F4425A4C6BE3BD90163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7756F83A" w14:textId="2F3295C6" w:rsidR="00C420C8" w:rsidRPr="0043426C" w:rsidRDefault="0059168A" w:rsidP="002B3890">
                  <w:pPr>
                    <w:pStyle w:val="Ttulo4"/>
                  </w:pPr>
                  <w:r>
                    <w:t>trabajo con serivio al clinete</w:t>
                  </w:r>
                </w:p>
                <w:p w14:paraId="5E7DBCE8" w14:textId="5E37A98E" w:rsidR="00C420C8" w:rsidRPr="005152F2" w:rsidRDefault="0059168A" w:rsidP="008F6337">
                  <w:pPr>
                    <w:pStyle w:val="Ttulo5"/>
                  </w:pPr>
                  <w:r>
                    <w:t>10-01-2020</w:t>
                  </w:r>
                  <w:r w:rsidR="00C420C8">
                    <w:rPr>
                      <w:lang w:bidi="es-ES"/>
                    </w:rPr>
                    <w:t xml:space="preserve"> </w:t>
                  </w:r>
                  <w:r>
                    <w:rPr>
                      <w:lang w:bidi="es-ES"/>
                    </w:rPr>
                    <w:t>hasta el 30-01.2020</w:t>
                  </w:r>
                </w:p>
                <w:p w14:paraId="18C50998" w14:textId="5C8C6C08" w:rsidR="00C420C8" w:rsidRDefault="0059168A" w:rsidP="008F6337">
                  <w:r>
                    <w:t>Trabajo como garzón, cajera y encargada de pedidos online, en el restaurante merendero venezolano.</w:t>
                  </w:r>
                </w:p>
                <w:p w14:paraId="5A0DC29E" w14:textId="4F416F51" w:rsidR="00C420C8" w:rsidRPr="0043426C" w:rsidRDefault="0059168A" w:rsidP="0043426C">
                  <w:pPr>
                    <w:pStyle w:val="Ttulo4"/>
                  </w:pPr>
                  <w:r>
                    <w:t>trabajo como vendedor</w:t>
                  </w:r>
                </w:p>
                <w:p w14:paraId="0BC4C86F" w14:textId="153E7522" w:rsidR="0059168A" w:rsidRDefault="0059168A" w:rsidP="0059168A">
                  <w:pPr>
                    <w:pStyle w:val="Ttulo5"/>
                  </w:pPr>
                  <w:r>
                    <w:t>09-12-2021</w:t>
                  </w:r>
                  <w:r w:rsidR="00C420C8">
                    <w:rPr>
                      <w:lang w:bidi="es-ES"/>
                    </w:rPr>
                    <w:t xml:space="preserve"> –</w:t>
                  </w:r>
                  <w:r>
                    <w:t>11-12-2021</w:t>
                  </w:r>
                </w:p>
                <w:p w14:paraId="269983C1" w14:textId="77777777" w:rsidR="00C420C8" w:rsidRDefault="0059168A" w:rsidP="0059168A">
                  <w:pPr>
                    <w:pStyle w:val="Ttulo5"/>
                  </w:pPr>
                  <w:r>
                    <w:t>Trabajo como vendedora en feria CORFO vendiendo productos orgánicos.</w:t>
                  </w:r>
                </w:p>
                <w:p w14:paraId="305D82B7" w14:textId="77777777" w:rsidR="00386F0B" w:rsidRPr="00386F0B" w:rsidRDefault="00386F0B" w:rsidP="00386F0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386F0B">
                    <w:rPr>
                      <w:b/>
                      <w:bCs/>
                      <w:sz w:val="28"/>
                      <w:szCs w:val="28"/>
                    </w:rPr>
                    <w:t xml:space="preserve">Trabajo como empacadora </w:t>
                  </w:r>
                </w:p>
                <w:p w14:paraId="1D5D7874" w14:textId="77777777" w:rsidR="00386F0B" w:rsidRDefault="00386F0B" w:rsidP="00386F0B">
                  <w:r>
                    <w:t>01-06-2021 hasta el 30-06-2021</w:t>
                  </w:r>
                </w:p>
                <w:p w14:paraId="4E4B3E66" w14:textId="77777777" w:rsidR="00386F0B" w:rsidRDefault="00386F0B" w:rsidP="00386F0B">
                  <w:r>
                    <w:t>Trabajo como empacadora de alimentos para la empresa Green’s</w:t>
                  </w:r>
                </w:p>
                <w:p w14:paraId="7DAE9B5D" w14:textId="30A62E5B" w:rsidR="00386F0B" w:rsidRPr="00386F0B" w:rsidRDefault="00386F0B" w:rsidP="00386F0B">
                  <w:r>
                    <w:t xml:space="preserve">Empresa de alimentos congelados. </w:t>
                  </w:r>
                </w:p>
              </w:tc>
            </w:tr>
            <w:tr w:rsidR="00C420C8" w14:paraId="1A185CDB" w14:textId="77777777" w:rsidTr="00386F0B">
              <w:trPr>
                <w:trHeight w:val="3726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F6F3C7C" w14:textId="77777777" w:rsidR="00C420C8" w:rsidRPr="005152F2" w:rsidRDefault="00FD28B6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54C5B2F7DF214ED8AAF82F76F6606F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59703604" w14:textId="6D59F991" w:rsidR="00C420C8" w:rsidRPr="0043426C" w:rsidRDefault="0059168A" w:rsidP="002B3890">
                  <w:pPr>
                    <w:pStyle w:val="Ttulo4"/>
                  </w:pPr>
                  <w:r>
                    <w:t xml:space="preserve">COLEGIO LAS CONDES </w:t>
                  </w:r>
                </w:p>
                <w:sdt>
                  <w:sdtPr>
                    <w:alias w:val="Escriba el centro educativo:"/>
                    <w:tag w:val="Escriba el centro educativo:"/>
                    <w:id w:val="-741416646"/>
                    <w:placeholder>
                      <w:docPart w:val="E3CEBC517EEE4A8E9C68C548D9F6236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0D5108B" w14:textId="77777777" w:rsidR="00C420C8" w:rsidRPr="005152F2" w:rsidRDefault="00C420C8" w:rsidP="007B2F5C">
                      <w:pPr>
                        <w:pStyle w:val="Ttulo5"/>
                      </w:pPr>
                      <w:r w:rsidRPr="005152F2">
                        <w:rPr>
                          <w:lang w:bidi="es-ES"/>
                        </w:rPr>
                        <w:t>Centro educativo</w:t>
                      </w:r>
                    </w:p>
                  </w:sdtContent>
                </w:sdt>
                <w:p w14:paraId="7FD301AA" w14:textId="77777777" w:rsidR="00C420C8" w:rsidRDefault="0059168A" w:rsidP="007B2F5C">
                  <w:r>
                    <w:t xml:space="preserve">Actualmente cursando cuarto año de enseñanza media </w:t>
                  </w:r>
                </w:p>
                <w:p w14:paraId="386EA8DD" w14:textId="77777777" w:rsidR="0059168A" w:rsidRPr="0059168A" w:rsidRDefault="0059168A" w:rsidP="007B2F5C">
                  <w:pPr>
                    <w:rPr>
                      <w:b/>
                      <w:bCs/>
                    </w:rPr>
                  </w:pPr>
                  <w:r w:rsidRPr="0059168A">
                    <w:rPr>
                      <w:b/>
                      <w:bCs/>
                    </w:rPr>
                    <w:t>COLEGIOS ANTERIORES</w:t>
                  </w:r>
                </w:p>
                <w:p w14:paraId="6B42C68F" w14:textId="77777777" w:rsidR="0059168A" w:rsidRDefault="0059168A" w:rsidP="007B2F5C">
                  <w:r>
                    <w:t>Colegio Regina Pacis</w:t>
                  </w:r>
                </w:p>
                <w:p w14:paraId="4B0259F1" w14:textId="55401950" w:rsidR="0059168A" w:rsidRPr="0059168A" w:rsidRDefault="0059168A" w:rsidP="007B2F5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59168A">
                    <w:rPr>
                      <w:b/>
                      <w:bCs/>
                      <w:sz w:val="28"/>
                      <w:szCs w:val="28"/>
                    </w:rPr>
                    <w:t xml:space="preserve">Mociones honorificas </w:t>
                  </w:r>
                </w:p>
                <w:p w14:paraId="738DD774" w14:textId="77777777" w:rsidR="0059168A" w:rsidRDefault="0059168A" w:rsidP="007B2F5C">
                  <w:r>
                    <w:t>Curso de liderazgo en universidad Adolfo Ibáñez.</w:t>
                  </w:r>
                </w:p>
                <w:p w14:paraId="48E87D36" w14:textId="1E529702" w:rsidR="0059168A" w:rsidRDefault="0059168A" w:rsidP="007B2F5C"/>
              </w:tc>
            </w:tr>
            <w:tr w:rsidR="00C420C8" w14:paraId="534B6E5F" w14:textId="77777777" w:rsidTr="00386F0B">
              <w:trPr>
                <w:trHeight w:val="1310"/>
              </w:trPr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14:paraId="33AF080A" w14:textId="02577679" w:rsidR="00C420C8" w:rsidRPr="005152F2" w:rsidRDefault="00386F0B" w:rsidP="008F6337">
                  <w:pPr>
                    <w:pStyle w:val="Ttulo2"/>
                  </w:pPr>
                  <w:r>
                    <w:t>datos</w:t>
                  </w:r>
                </w:p>
                <w:p w14:paraId="6BEA1B50" w14:textId="77777777" w:rsidR="00C420C8" w:rsidRDefault="00386F0B" w:rsidP="00386F0B">
                  <w:r w:rsidRPr="00386F0B">
                    <w:rPr>
                      <w:b/>
                      <w:bCs/>
                    </w:rPr>
                    <w:t>Nombre completo:</w:t>
                  </w:r>
                  <w:r>
                    <w:t xml:space="preserve"> Valeria Andreina Lopez Saade</w:t>
                  </w:r>
                </w:p>
                <w:p w14:paraId="40B83629" w14:textId="77777777" w:rsidR="00386F0B" w:rsidRDefault="00386F0B" w:rsidP="00386F0B">
                  <w:r w:rsidRPr="00386F0B">
                    <w:rPr>
                      <w:b/>
                      <w:bCs/>
                    </w:rPr>
                    <w:t>Edad:</w:t>
                  </w:r>
                  <w:r>
                    <w:t xml:space="preserve"> 18 años</w:t>
                  </w:r>
                </w:p>
                <w:p w14:paraId="14229033" w14:textId="77777777" w:rsidR="00386F0B" w:rsidRDefault="00386F0B" w:rsidP="00386F0B">
                  <w:r w:rsidRPr="00386F0B">
                    <w:rPr>
                      <w:b/>
                      <w:bCs/>
                    </w:rPr>
                    <w:t>Fecha de nacimiento:</w:t>
                  </w:r>
                  <w:r>
                    <w:t xml:space="preserve"> 04-11-2003.</w:t>
                  </w:r>
                </w:p>
                <w:p w14:paraId="5CD4303D" w14:textId="2A9EDDD6" w:rsidR="00386F0B" w:rsidRDefault="00386F0B" w:rsidP="00386F0B">
                  <w:r w:rsidRPr="00386F0B">
                    <w:rPr>
                      <w:b/>
                      <w:bCs/>
                    </w:rPr>
                    <w:t>Nacionalidad</w:t>
                  </w:r>
                  <w:r>
                    <w:t xml:space="preserve">: venezolana con visa de permanencia definitiva </w:t>
                  </w:r>
                </w:p>
              </w:tc>
            </w:tr>
          </w:tbl>
          <w:p w14:paraId="0FD62707" w14:textId="77777777" w:rsidR="00C420C8" w:rsidRPr="005152F2" w:rsidRDefault="00C420C8" w:rsidP="003856C9"/>
        </w:tc>
      </w:tr>
    </w:tbl>
    <w:p w14:paraId="1F13F29E" w14:textId="77777777"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ACCD5" w14:textId="77777777" w:rsidR="00FD28B6" w:rsidRDefault="00FD28B6" w:rsidP="003856C9">
      <w:pPr>
        <w:spacing w:after="0" w:line="240" w:lineRule="auto"/>
      </w:pPr>
      <w:r>
        <w:separator/>
      </w:r>
    </w:p>
  </w:endnote>
  <w:endnote w:type="continuationSeparator" w:id="0">
    <w:p w14:paraId="33F1AF99" w14:textId="77777777" w:rsidR="00FD28B6" w:rsidRDefault="00FD28B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689B1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E45282D" wp14:editId="3E233D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E789FA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21560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0B395EA" wp14:editId="448AFEB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61C7DB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CFE41" w14:textId="77777777" w:rsidR="00FD28B6" w:rsidRDefault="00FD28B6" w:rsidP="003856C9">
      <w:pPr>
        <w:spacing w:after="0" w:line="240" w:lineRule="auto"/>
      </w:pPr>
      <w:r>
        <w:separator/>
      </w:r>
    </w:p>
  </w:footnote>
  <w:footnote w:type="continuationSeparator" w:id="0">
    <w:p w14:paraId="7167AD62" w14:textId="77777777" w:rsidR="00FD28B6" w:rsidRDefault="00FD28B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46F52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18A1993" wp14:editId="7A03C9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4AD53E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2FEE1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8FD707D" wp14:editId="5DD147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8F09B4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8A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86F0B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9168A"/>
    <w:rsid w:val="005A1E51"/>
    <w:rsid w:val="005A7E57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D28B6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4AC64"/>
  <w15:chartTrackingRefBased/>
  <w15:docId w15:val="{F133EDCC-7F8B-4CC0-ABCB-AE4DBF0D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932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DA2FB20A68448FBA67935C04F8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E290C-7C11-48AF-9236-C8D028EA2734}"/>
      </w:docPartPr>
      <w:docPartBody>
        <w:p w:rsidR="00000000" w:rsidRDefault="00E90D0C">
          <w:pPr>
            <w:pStyle w:val="AFDA2FB20A68448FBA67935C04F8E9E2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CDD742D60D4444858EA0609F81C80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799C-12E5-48B2-9676-65CFF47A4F94}"/>
      </w:docPartPr>
      <w:docPartBody>
        <w:p w:rsidR="00000000" w:rsidRDefault="00E90D0C">
          <w:pPr>
            <w:pStyle w:val="CDD742D60D4444858EA0609F81C80EE3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68D39A264D1F4425A4C6BE3BD9016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E562B-62A3-418B-88E7-AAFBA79B32F8}"/>
      </w:docPartPr>
      <w:docPartBody>
        <w:p w:rsidR="00000000" w:rsidRDefault="00E90D0C">
          <w:pPr>
            <w:pStyle w:val="68D39A264D1F4425A4C6BE3BD9016331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54C5B2F7DF214ED8AAF82F76F660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73427-4B69-4118-8552-4E761E24DEBE}"/>
      </w:docPartPr>
      <w:docPartBody>
        <w:p w:rsidR="00000000" w:rsidRDefault="00E90D0C">
          <w:pPr>
            <w:pStyle w:val="54C5B2F7DF214ED8AAF82F76F6606FA4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E3CEBC517EEE4A8E9C68C548D9F6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4BDDF-6324-4DFC-B621-EDCEA8D8C79F}"/>
      </w:docPartPr>
      <w:docPartBody>
        <w:p w:rsidR="00000000" w:rsidRDefault="00E90D0C">
          <w:pPr>
            <w:pStyle w:val="E3CEBC517EEE4A8E9C68C548D9F6236A"/>
          </w:pPr>
          <w:r w:rsidRPr="005152F2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0C"/>
    <w:rsid w:val="00E9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1A3CBF8FDF479B8231203A9F8851BD">
    <w:name w:val="B01A3CBF8FDF479B8231203A9F8851BD"/>
  </w:style>
  <w:style w:type="paragraph" w:customStyle="1" w:styleId="DF42FD34E81D4E10B2CEBC2C0A2A1CED">
    <w:name w:val="DF42FD34E81D4E10B2CEBC2C0A2A1CED"/>
  </w:style>
  <w:style w:type="paragraph" w:customStyle="1" w:styleId="EA1B7B571C264FD39269FB9CC008AE92">
    <w:name w:val="EA1B7B571C264FD39269FB9CC008AE92"/>
  </w:style>
  <w:style w:type="paragraph" w:customStyle="1" w:styleId="4A5D06882AC646B9B09C4F8CB6F66DE3">
    <w:name w:val="4A5D06882AC646B9B09C4F8CB6F66DE3"/>
  </w:style>
  <w:style w:type="paragraph" w:customStyle="1" w:styleId="829CC8DFE207466D9F1520F2DEF71E76">
    <w:name w:val="829CC8DFE207466D9F1520F2DEF71E76"/>
  </w:style>
  <w:style w:type="paragraph" w:customStyle="1" w:styleId="AFDA2FB20A68448FBA67935C04F8E9E2">
    <w:name w:val="AFDA2FB20A68448FBA67935C04F8E9E2"/>
  </w:style>
  <w:style w:type="paragraph" w:customStyle="1" w:styleId="23EFE0189E724DDC9DAC9DAC1D7C3190">
    <w:name w:val="23EFE0189E724DDC9DAC9DAC1D7C3190"/>
  </w:style>
  <w:style w:type="paragraph" w:customStyle="1" w:styleId="CDD742D60D4444858EA0609F81C80EE3">
    <w:name w:val="CDD742D60D4444858EA0609F81C80EE3"/>
  </w:style>
  <w:style w:type="paragraph" w:customStyle="1" w:styleId="BB7E354AF22243B6BDBB87B86BF3A14F">
    <w:name w:val="BB7E354AF22243B6BDBB87B86BF3A14F"/>
  </w:style>
  <w:style w:type="paragraph" w:customStyle="1" w:styleId="68D39A264D1F4425A4C6BE3BD9016331">
    <w:name w:val="68D39A264D1F4425A4C6BE3BD9016331"/>
  </w:style>
  <w:style w:type="paragraph" w:customStyle="1" w:styleId="3B67B5D28E9D45C8BEF28105506C42F2">
    <w:name w:val="3B67B5D28E9D45C8BEF28105506C42F2"/>
  </w:style>
  <w:style w:type="paragraph" w:customStyle="1" w:styleId="5868B89926AB491081AC472E904FE635">
    <w:name w:val="5868B89926AB491081AC472E904FE635"/>
  </w:style>
  <w:style w:type="paragraph" w:customStyle="1" w:styleId="2FC313BAF4834FB5B608E1E88260E06B">
    <w:name w:val="2FC313BAF4834FB5B608E1E88260E06B"/>
  </w:style>
  <w:style w:type="paragraph" w:customStyle="1" w:styleId="51FFC27D4EE84A25917F9190CA09F1E2">
    <w:name w:val="51FFC27D4EE84A25917F9190CA09F1E2"/>
  </w:style>
  <w:style w:type="paragraph" w:customStyle="1" w:styleId="D859A851C943408EA6B86D665AA1D8F4">
    <w:name w:val="D859A851C943408EA6B86D665AA1D8F4"/>
  </w:style>
  <w:style w:type="paragraph" w:customStyle="1" w:styleId="60E9DF2076D041179A2455DD66CBC459">
    <w:name w:val="60E9DF2076D041179A2455DD66CBC459"/>
  </w:style>
  <w:style w:type="paragraph" w:customStyle="1" w:styleId="E6AECF1540A244058766482EBBAFC580">
    <w:name w:val="E6AECF1540A244058766482EBBAFC580"/>
  </w:style>
  <w:style w:type="paragraph" w:customStyle="1" w:styleId="9FCF495018E8466E8294C932B2F87131">
    <w:name w:val="9FCF495018E8466E8294C932B2F87131"/>
  </w:style>
  <w:style w:type="paragraph" w:customStyle="1" w:styleId="54C5B2F7DF214ED8AAF82F76F6606FA4">
    <w:name w:val="54C5B2F7DF214ED8AAF82F76F6606FA4"/>
  </w:style>
  <w:style w:type="paragraph" w:customStyle="1" w:styleId="59B648C47F7141A783F54C1ACCAF53DC">
    <w:name w:val="59B648C47F7141A783F54C1ACCAF53DC"/>
  </w:style>
  <w:style w:type="paragraph" w:customStyle="1" w:styleId="E3CEBC517EEE4A8E9C68C548D9F6236A">
    <w:name w:val="E3CEBC517EEE4A8E9C68C548D9F6236A"/>
  </w:style>
  <w:style w:type="paragraph" w:customStyle="1" w:styleId="37EBFE54D05D43E1BFF0B02614405AD6">
    <w:name w:val="37EBFE54D05D43E1BFF0B02614405AD6"/>
  </w:style>
  <w:style w:type="paragraph" w:customStyle="1" w:styleId="B1BB2AA5D80C4B508BB41A17A9C1B3CA">
    <w:name w:val="B1BB2AA5D80C4B508BB41A17A9C1B3CA"/>
  </w:style>
  <w:style w:type="paragraph" w:customStyle="1" w:styleId="C724ADA7281E4BE1A76C08FC2F6D873C">
    <w:name w:val="C724ADA7281E4BE1A76C08FC2F6D8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27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lopez</dc:creator>
  <cp:keywords/>
  <dc:description/>
  <cp:lastModifiedBy>valeria lopez</cp:lastModifiedBy>
  <cp:revision>1</cp:revision>
  <dcterms:created xsi:type="dcterms:W3CDTF">2022-01-09T16:06:00Z</dcterms:created>
  <dcterms:modified xsi:type="dcterms:W3CDTF">2022-01-09T16:33:00Z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