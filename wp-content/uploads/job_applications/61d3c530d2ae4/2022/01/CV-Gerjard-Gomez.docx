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ED2C" w14:textId="282821D6" w:rsidR="00CB3A51" w:rsidRDefault="009A130C" w:rsidP="00CB3A51">
      <w:pPr>
        <w:rPr>
          <w:rFonts w:ascii="Bookman Old Style" w:hAnsi="Bookman Old Style"/>
        </w:rPr>
      </w:pPr>
      <w:r w:rsidRPr="00D54F7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05A36" wp14:editId="5B62B00C">
                <wp:simplePos x="0" y="0"/>
                <wp:positionH relativeFrom="margin">
                  <wp:align>left</wp:align>
                </wp:positionH>
                <wp:positionV relativeFrom="paragraph">
                  <wp:posOffset>527050</wp:posOffset>
                </wp:positionV>
                <wp:extent cx="3436584" cy="45719"/>
                <wp:effectExtent l="0" t="0" r="12065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584" cy="457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7C82" id="Rectángulo 18" o:spid="_x0000_s1026" style="position:absolute;margin-left:0;margin-top:41.5pt;width:270.6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" fillcolor="#0070c0" strokecolor="white [3212]" strokeweight="1pt">
                <w10:wrap anchorx="margin"/>
              </v:rect>
            </w:pict>
          </mc:Fallback>
        </mc:AlternateContent>
      </w:r>
      <w:r w:rsidR="00CB3A51" w:rsidRPr="00CB3A51">
        <w:rPr>
          <w:rFonts w:ascii="Bookman Old Style" w:eastAsiaTheme="majorEastAsia" w:hAnsi="Bookman Old Style" w:cstheme="majorBidi"/>
          <w:b/>
          <w:color w:val="262626" w:themeColor="text1" w:themeTint="D9"/>
          <w:kern w:val="28"/>
          <w:sz w:val="70"/>
          <w:szCs w:val="56"/>
        </w:rPr>
        <w:t>Gerjard Gomez</w:t>
      </w:r>
    </w:p>
    <w:p w14:paraId="5DEB5CA2" w14:textId="77777777" w:rsidR="00CB3A51" w:rsidRPr="00D54F7D" w:rsidRDefault="00CB3A51" w:rsidP="00CB3A51">
      <w:pPr>
        <w:pStyle w:val="Informacindecontacto"/>
        <w:jc w:val="both"/>
        <w:rPr>
          <w:rFonts w:ascii="Bookman Old Style" w:hAnsi="Bookman Old Style"/>
        </w:rPr>
      </w:pPr>
      <w:r w:rsidRPr="00D54F7D">
        <w:rPr>
          <w:rFonts w:ascii="Bookman Old Style" w:hAnsi="Bookman Old Style"/>
          <w:noProof/>
          <w:lang w:eastAsia="es-ES"/>
        </w:rPr>
        <mc:AlternateContent>
          <mc:Choice Requires="wps">
            <w:drawing>
              <wp:inline distT="0" distB="0" distL="0" distR="0" wp14:anchorId="3686081D" wp14:editId="4EF21820">
                <wp:extent cx="118872" cy="118872"/>
                <wp:effectExtent l="0" t="0" r="0" b="0"/>
                <wp:docPr id="14" name="Icono de dirección" descr="Icono de direcció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6506D6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D54F7D">
        <w:rPr>
          <w:rFonts w:ascii="Bookman Old Style" w:hAnsi="Bookman Old Style"/>
        </w:rPr>
        <w:t xml:space="preserve">   Trece de mayo #6849, Cerro Navia, Santiago</w:t>
      </w:r>
    </w:p>
    <w:p w14:paraId="294D8E91" w14:textId="77777777" w:rsidR="00CB3A51" w:rsidRPr="00D54F7D" w:rsidRDefault="00CB3A51" w:rsidP="00CB3A51">
      <w:pPr>
        <w:pStyle w:val="Informacindecontacto"/>
        <w:jc w:val="both"/>
        <w:rPr>
          <w:rFonts w:ascii="Bookman Old Style" w:hAnsi="Bookman Old Style"/>
        </w:rPr>
      </w:pPr>
      <w:r w:rsidRPr="00D54F7D">
        <w:rPr>
          <w:rFonts w:ascii="Bookman Old Style" w:hAnsi="Bookman Old Style"/>
          <w:noProof/>
          <w:lang w:eastAsia="es-ES"/>
        </w:rPr>
        <mc:AlternateContent>
          <mc:Choice Requires="wps">
            <w:drawing>
              <wp:inline distT="0" distB="0" distL="0" distR="0" wp14:anchorId="38946A6D" wp14:editId="30C3B988">
                <wp:extent cx="137160" cy="91440"/>
                <wp:effectExtent l="0" t="0" r="0" b="3810"/>
                <wp:docPr id="15" name="Forma libre 5" descr="Icono de correo electrón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5B8472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D54F7D">
        <w:rPr>
          <w:rFonts w:ascii="Bookman Old Style" w:hAnsi="Bookman Old Style"/>
        </w:rPr>
        <w:t xml:space="preserve">  gerjardgomez@gmail.com</w:t>
      </w:r>
    </w:p>
    <w:p w14:paraId="641B9C81" w14:textId="681AE4E5" w:rsidR="00CB3A51" w:rsidRDefault="00CB3A51" w:rsidP="00EC0C0F">
      <w:pPr>
        <w:pStyle w:val="Informacindecontacto"/>
        <w:jc w:val="both"/>
        <w:rPr>
          <w:rFonts w:ascii="Bookman Old Style" w:hAnsi="Bookman Old Style"/>
        </w:rPr>
      </w:pPr>
      <w:r w:rsidRPr="00D54F7D">
        <w:rPr>
          <w:rFonts w:ascii="Bookman Old Style" w:hAnsi="Bookman Old Style"/>
          <w:noProof/>
          <w:lang w:eastAsia="es-ES"/>
        </w:rPr>
        <mc:AlternateContent>
          <mc:Choice Requires="wps">
            <w:drawing>
              <wp:inline distT="0" distB="0" distL="0" distR="0" wp14:anchorId="5FB15964" wp14:editId="31BF3A01">
                <wp:extent cx="109728" cy="109728"/>
                <wp:effectExtent l="0" t="0" r="5080" b="5080"/>
                <wp:docPr id="16" name="Icono de teléfono" descr="Icono de telé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E8657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Pr="00D54F7D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+56 </w:t>
      </w:r>
      <w:r w:rsidRPr="00D54F7D">
        <w:rPr>
          <w:rFonts w:ascii="Bookman Old Style" w:hAnsi="Bookman Old Style"/>
        </w:rPr>
        <w:t>944809678</w:t>
      </w:r>
    </w:p>
    <w:p w14:paraId="6ACC258B" w14:textId="77777777" w:rsidR="00EC0C0F" w:rsidRDefault="00EC0C0F" w:rsidP="00EC0C0F">
      <w:pPr>
        <w:pStyle w:val="Informacindecontacto"/>
        <w:jc w:val="both"/>
        <w:rPr>
          <w:rFonts w:ascii="Bookman Old Style" w:hAnsi="Bookman Old Style"/>
        </w:rPr>
      </w:pPr>
    </w:p>
    <w:p w14:paraId="67801036" w14:textId="77777777" w:rsidR="00EC0C0F" w:rsidRPr="00CB3A51" w:rsidRDefault="00EC0C0F" w:rsidP="00EC0C0F">
      <w:pPr>
        <w:pStyle w:val="Informacindecontacto"/>
        <w:jc w:val="both"/>
        <w:rPr>
          <w:rFonts w:ascii="Bookman Old Style" w:hAnsi="Bookman Old Style"/>
        </w:rPr>
      </w:pPr>
    </w:p>
    <w:p w14:paraId="124FF3CE" w14:textId="0C0EE45A" w:rsidR="00CB3A51" w:rsidRDefault="00CB3A51" w:rsidP="00CB3A51">
      <w:pPr>
        <w:rPr>
          <w:rFonts w:ascii="Bookman Old Style" w:hAnsi="Bookman Old Style"/>
          <w:sz w:val="12"/>
          <w:szCs w:val="12"/>
        </w:rPr>
      </w:pPr>
      <w:r w:rsidRPr="00CB3A51">
        <w:rPr>
          <w:rFonts w:ascii="Bookman Old Style" w:hAnsi="Bookman Old Style"/>
        </w:rPr>
        <w:t>Estudiante de la educación superior</w:t>
      </w:r>
      <w:r w:rsidR="00362871">
        <w:rPr>
          <w:rFonts w:ascii="Bookman Old Style" w:hAnsi="Bookman Old Style"/>
        </w:rPr>
        <w:t xml:space="preserve"> que ha experimentado, conocido y se ha desarrollado en el mundo laboral gracias a la enseñanza dual. </w:t>
      </w:r>
    </w:p>
    <w:p w14:paraId="325AFFFA" w14:textId="77777777" w:rsidR="00EC0C0F" w:rsidRPr="00EC0C0F" w:rsidRDefault="00EC0C0F" w:rsidP="00CB3A51">
      <w:pPr>
        <w:rPr>
          <w:rFonts w:ascii="Bookman Old Style" w:hAnsi="Bookman Old Style"/>
          <w:sz w:val="12"/>
          <w:szCs w:val="12"/>
        </w:rPr>
      </w:pPr>
    </w:p>
    <w:p w14:paraId="2048F1BE" w14:textId="2A2F974C" w:rsidR="00CB3A51" w:rsidRPr="00CB3A51" w:rsidRDefault="009A130C" w:rsidP="00CB3A51">
      <w:pP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  <w:r w:rsidRPr="00D54F7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BB8E2" wp14:editId="5F00804C">
                <wp:simplePos x="0" y="0"/>
                <wp:positionH relativeFrom="margin">
                  <wp:align>left</wp:align>
                </wp:positionH>
                <wp:positionV relativeFrom="paragraph">
                  <wp:posOffset>236253</wp:posOffset>
                </wp:positionV>
                <wp:extent cx="1200421" cy="45719"/>
                <wp:effectExtent l="0" t="0" r="1905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421" cy="457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40F5" id="Rectángulo 19" o:spid="_x0000_s1026" style="position:absolute;margin-left:0;margin-top:18.6pt;width:94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" fillcolor="#0070c0" strokecolor="white [3212]" strokeweight="1pt">
                <w10:wrap anchorx="margin"/>
              </v:rect>
            </w:pict>
          </mc:Fallback>
        </mc:AlternateContent>
      </w:r>
      <w:r w:rsidR="00CB3A51" w:rsidRPr="00CB3A51"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Educación</w:t>
      </w:r>
    </w:p>
    <w:p w14:paraId="296EB993" w14:textId="51F720DA" w:rsidR="00CB3A51" w:rsidRPr="00333472" w:rsidRDefault="00CB3A51" w:rsidP="00333472">
      <w:pPr>
        <w:pStyle w:val="Ttulo2"/>
        <w:rPr>
          <w:rFonts w:ascii="Bookman Old Style" w:hAnsi="Bookman Old Style"/>
          <w:color w:val="114980" w:themeColor="accent2"/>
          <w:sz w:val="24"/>
          <w:szCs w:val="24"/>
          <w:lang w:bidi="es-ES"/>
        </w:rPr>
      </w:pPr>
      <w:r w:rsidRPr="00CB3A51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>•</w:t>
      </w:r>
      <w:r w:rsidR="00333472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 xml:space="preserve"> </w:t>
      </w:r>
      <w:r w:rsidRPr="00CB3A51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 xml:space="preserve">Educación Media Completa/ </w:t>
      </w:r>
      <w:r w:rsidRPr="00333472">
        <w:rPr>
          <w:rFonts w:ascii="Bookman Old Style" w:hAnsi="Bookman Old Style"/>
          <w:sz w:val="24"/>
          <w:szCs w:val="24"/>
          <w:lang w:bidi="es-ES"/>
        </w:rPr>
        <w:t>Liceo Industrial de la Construcción Víctor Bezanilla Salinas 2016-2020</w:t>
      </w:r>
    </w:p>
    <w:p w14:paraId="17D2150C" w14:textId="4DE1B4F8" w:rsidR="00CB3A51" w:rsidRPr="00CB3A51" w:rsidRDefault="00CB3A51" w:rsidP="00333472">
      <w:pPr>
        <w:pStyle w:val="Ttulo2"/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</w:pPr>
      <w:r w:rsidRPr="00CB3A51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>•</w:t>
      </w:r>
      <w:r w:rsidR="00333472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 xml:space="preserve"> </w:t>
      </w:r>
      <w:r w:rsidRPr="00CB3A51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>Técnico de Nivel Medio en Refrigeración y Climatización/</w:t>
      </w:r>
      <w:r w:rsidR="00333472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 xml:space="preserve"> </w:t>
      </w:r>
      <w:r w:rsidRPr="00333472">
        <w:rPr>
          <w:rFonts w:ascii="Bookman Old Style" w:hAnsi="Bookman Old Style"/>
          <w:sz w:val="24"/>
          <w:szCs w:val="24"/>
          <w:lang w:bidi="es-ES"/>
        </w:rPr>
        <w:t>Liceo Industrial de la Construcción Víctor Bezanilla Salinas 2016-2020</w:t>
      </w:r>
    </w:p>
    <w:p w14:paraId="717E1C43" w14:textId="412245A0" w:rsidR="00CB3A51" w:rsidRDefault="00CB3A51" w:rsidP="00333472">
      <w:pPr>
        <w:pStyle w:val="Ttulo2"/>
        <w:rPr>
          <w:rFonts w:ascii="Bookman Old Style" w:hAnsi="Bookman Old Style"/>
          <w:sz w:val="24"/>
          <w:szCs w:val="24"/>
          <w:lang w:bidi="es-ES"/>
        </w:rPr>
      </w:pPr>
      <w:r w:rsidRPr="00CB3A51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>•</w:t>
      </w:r>
      <w:r w:rsidR="00333472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 xml:space="preserve"> </w:t>
      </w:r>
      <w:r w:rsidRPr="00CB3A51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>Biología marina/</w:t>
      </w:r>
      <w:r w:rsidR="00333472"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  <w:t xml:space="preserve"> </w:t>
      </w:r>
      <w:r w:rsidRPr="00333472">
        <w:rPr>
          <w:rFonts w:ascii="Bookman Old Style" w:hAnsi="Bookman Old Style"/>
          <w:sz w:val="24"/>
          <w:szCs w:val="24"/>
          <w:lang w:bidi="es-ES"/>
        </w:rPr>
        <w:t>Pontificia Universidad Católica de Chile (En curso)</w:t>
      </w:r>
    </w:p>
    <w:p w14:paraId="5AD5E962" w14:textId="3519FE29" w:rsidR="00333472" w:rsidRDefault="00333472" w:rsidP="00333472">
      <w:pPr>
        <w:pStyle w:val="Ttulo2"/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</w:pPr>
    </w:p>
    <w:p w14:paraId="413837FF" w14:textId="77777777" w:rsidR="00EC0C0F" w:rsidRPr="00CB3A51" w:rsidRDefault="00EC0C0F" w:rsidP="00333472">
      <w:pPr>
        <w:pStyle w:val="Ttulo2"/>
        <w:rPr>
          <w:rFonts w:ascii="Bookman Old Style" w:hAnsi="Bookman Old Style"/>
          <w:color w:val="262626" w:themeColor="text1" w:themeTint="D9"/>
          <w:sz w:val="24"/>
          <w:szCs w:val="24"/>
          <w:lang w:bidi="es-ES"/>
        </w:rPr>
      </w:pPr>
    </w:p>
    <w:p w14:paraId="0E0F2B4E" w14:textId="492FE75A" w:rsidR="00CB3A51" w:rsidRPr="00CB3A51" w:rsidRDefault="009A130C" w:rsidP="00CB3A51">
      <w:pP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  <w:r w:rsidRPr="00D54F7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B1BDE" wp14:editId="7C6C4042">
                <wp:simplePos x="0" y="0"/>
                <wp:positionH relativeFrom="margin">
                  <wp:align>left</wp:align>
                </wp:positionH>
                <wp:positionV relativeFrom="paragraph">
                  <wp:posOffset>230000</wp:posOffset>
                </wp:positionV>
                <wp:extent cx="3176565" cy="45719"/>
                <wp:effectExtent l="0" t="0" r="24130" b="120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76565" cy="457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1DC4A" id="Rectángulo 20" o:spid="_x0000_s1026" style="position:absolute;margin-left:0;margin-top:18.1pt;width:250.1pt;height:3.6pt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" fillcolor="#0070c0" strokecolor="white [3212]" strokeweight="1pt">
                <w10:wrap anchorx="margin"/>
              </v:rect>
            </w:pict>
          </mc:Fallback>
        </mc:AlternateContent>
      </w:r>
      <w:r w:rsidR="00CB3A51" w:rsidRPr="00CB3A51"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Formación complementaria</w:t>
      </w:r>
    </w:p>
    <w:p w14:paraId="68022388" w14:textId="4F42FF12" w:rsidR="00EC0C0F" w:rsidRDefault="00CB3A51" w:rsidP="00CB3A51">
      <w:pPr>
        <w:rPr>
          <w:rFonts w:ascii="Bookman Old Style" w:eastAsiaTheme="majorEastAsia" w:hAnsi="Bookman Old Style" w:cstheme="majorBidi"/>
          <w:b/>
          <w:color w:val="007FAB" w:themeColor="accent1"/>
          <w:sz w:val="24"/>
          <w:szCs w:val="24"/>
          <w:lang w:bidi="es-ES"/>
        </w:rPr>
      </w:pPr>
      <w:r w:rsidRPr="00333472">
        <w:rPr>
          <w:rFonts w:ascii="Bookman Old Style" w:eastAsiaTheme="majorEastAsia" w:hAnsi="Bookman Old Style" w:cstheme="majorBidi"/>
          <w:b/>
          <w:color w:val="262626" w:themeColor="text1" w:themeTint="D9"/>
          <w:sz w:val="24"/>
          <w:szCs w:val="24"/>
          <w:lang w:bidi="es-ES"/>
        </w:rPr>
        <w:t>•</w:t>
      </w:r>
      <w:r w:rsidR="00333472">
        <w:rPr>
          <w:rFonts w:ascii="Bookman Old Style" w:eastAsiaTheme="majorEastAsia" w:hAnsi="Bookman Old Style" w:cstheme="majorBidi"/>
          <w:b/>
          <w:color w:val="262626" w:themeColor="text1" w:themeTint="D9"/>
          <w:sz w:val="24"/>
          <w:szCs w:val="24"/>
          <w:lang w:bidi="es-ES"/>
        </w:rPr>
        <w:t xml:space="preserve"> </w:t>
      </w:r>
      <w:r w:rsidRPr="00333472">
        <w:rPr>
          <w:rFonts w:ascii="Bookman Old Style" w:eastAsiaTheme="majorEastAsia" w:hAnsi="Bookman Old Style" w:cstheme="majorBidi"/>
          <w:b/>
          <w:color w:val="262626" w:themeColor="text1" w:themeTint="D9"/>
          <w:sz w:val="24"/>
          <w:szCs w:val="24"/>
          <w:lang w:bidi="es-ES"/>
        </w:rPr>
        <w:t xml:space="preserve">Manejo de Seguridad Básica para Trabajos en Altura Física/ </w:t>
      </w:r>
      <w:r w:rsidRPr="00333472">
        <w:rPr>
          <w:rFonts w:ascii="Bookman Old Style" w:eastAsiaTheme="majorEastAsia" w:hAnsi="Bookman Old Style" w:cstheme="majorBidi"/>
          <w:b/>
          <w:color w:val="007FAB" w:themeColor="accent1"/>
          <w:sz w:val="24"/>
          <w:szCs w:val="24"/>
          <w:lang w:bidi="es-ES"/>
        </w:rPr>
        <w:t>SK Capacitación 2020</w:t>
      </w:r>
    </w:p>
    <w:p w14:paraId="584030CD" w14:textId="77777777" w:rsidR="00EC0C0F" w:rsidRPr="00EC0C0F" w:rsidRDefault="00EC0C0F" w:rsidP="00CB3A51">
      <w:pPr>
        <w:rPr>
          <w:rFonts w:ascii="Bookman Old Style" w:eastAsiaTheme="majorEastAsia" w:hAnsi="Bookman Old Style" w:cstheme="majorBidi"/>
          <w:b/>
          <w:color w:val="007FAB" w:themeColor="accent1"/>
          <w:sz w:val="14"/>
          <w:szCs w:val="14"/>
          <w:lang w:bidi="es-ES"/>
        </w:rPr>
      </w:pPr>
    </w:p>
    <w:p w14:paraId="6680D348" w14:textId="016B6D7C" w:rsidR="00CB3A51" w:rsidRPr="00CB3A51" w:rsidRDefault="009A130C" w:rsidP="00CB3A51">
      <w:pP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  <w:r w:rsidRPr="00D54F7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A4EB6" wp14:editId="2EC3A38F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1346200" cy="45719"/>
                <wp:effectExtent l="0" t="0" r="25400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57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C4C4" id="Rectángulo 21" o:spid="_x0000_s1026" style="position:absolute;margin-left:0;margin-top:22pt;width:106pt;height: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" fillcolor="#0070c0" strokecolor="white [3212]" strokeweight="1pt">
                <w10:wrap anchorx="margin"/>
              </v:rect>
            </w:pict>
          </mc:Fallback>
        </mc:AlternateContent>
      </w:r>
      <w:r w:rsidR="00CB3A51" w:rsidRPr="00CB3A51"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Experiencia</w:t>
      </w:r>
    </w:p>
    <w:p w14:paraId="153832EB" w14:textId="77777777" w:rsidR="00333472" w:rsidRDefault="00CB3A51" w:rsidP="009A130C">
      <w:pPr>
        <w:spacing w:after="0"/>
        <w:rPr>
          <w:rFonts w:ascii="Bookman Old Style" w:eastAsiaTheme="majorEastAsia" w:hAnsi="Bookman Old Style" w:cstheme="majorBidi"/>
          <w:b/>
          <w:color w:val="262626" w:themeColor="text1" w:themeTint="D9"/>
          <w:sz w:val="24"/>
          <w:szCs w:val="24"/>
          <w:lang w:bidi="es-ES"/>
        </w:rPr>
      </w:pPr>
      <w:r w:rsidRPr="00333472">
        <w:rPr>
          <w:rFonts w:ascii="Bookman Old Style" w:eastAsiaTheme="majorEastAsia" w:hAnsi="Bookman Old Style" w:cstheme="majorBidi"/>
          <w:b/>
          <w:color w:val="262626" w:themeColor="text1" w:themeTint="D9"/>
          <w:sz w:val="24"/>
          <w:szCs w:val="24"/>
          <w:lang w:bidi="es-ES"/>
        </w:rPr>
        <w:t>•</w:t>
      </w:r>
      <w:r w:rsidR="00333472" w:rsidRPr="00333472">
        <w:rPr>
          <w:rFonts w:ascii="Bookman Old Style" w:eastAsiaTheme="majorEastAsia" w:hAnsi="Bookman Old Style" w:cstheme="majorBidi"/>
          <w:b/>
          <w:color w:val="262626" w:themeColor="text1" w:themeTint="D9"/>
          <w:sz w:val="24"/>
          <w:szCs w:val="24"/>
          <w:lang w:bidi="es-ES"/>
        </w:rPr>
        <w:t xml:space="preserve"> </w:t>
      </w:r>
      <w:r w:rsidRPr="00333472">
        <w:rPr>
          <w:rFonts w:ascii="Bookman Old Style" w:eastAsiaTheme="majorEastAsia" w:hAnsi="Bookman Old Style" w:cstheme="majorBidi"/>
          <w:b/>
          <w:color w:val="262626" w:themeColor="text1" w:themeTint="D9"/>
          <w:sz w:val="24"/>
          <w:szCs w:val="24"/>
          <w:lang w:bidi="es-ES"/>
        </w:rPr>
        <w:t>Estudiante dual</w:t>
      </w:r>
      <w:r w:rsidR="00333472">
        <w:rPr>
          <w:rFonts w:ascii="Bookman Old Style" w:eastAsiaTheme="majorEastAsia" w:hAnsi="Bookman Old Style" w:cstheme="majorBidi"/>
          <w:b/>
          <w:color w:val="262626" w:themeColor="text1" w:themeTint="D9"/>
          <w:sz w:val="24"/>
          <w:szCs w:val="24"/>
          <w:lang w:bidi="es-ES"/>
        </w:rPr>
        <w:t xml:space="preserve"> </w:t>
      </w:r>
    </w:p>
    <w:p w14:paraId="799FE207" w14:textId="22021BCF" w:rsidR="00CB3A51" w:rsidRDefault="00CB3A51" w:rsidP="009A130C">
      <w:pPr>
        <w:spacing w:after="0"/>
        <w:rPr>
          <w:rFonts w:ascii="Bookman Old Style" w:eastAsiaTheme="majorEastAsia" w:hAnsi="Bookman Old Style" w:cstheme="majorBidi"/>
          <w:bCs/>
          <w:color w:val="auto"/>
        </w:rPr>
      </w:pPr>
      <w:r w:rsidRPr="00333472">
        <w:rPr>
          <w:rFonts w:ascii="Bookman Old Style" w:eastAsiaTheme="majorEastAsia" w:hAnsi="Bookman Old Style" w:cstheme="majorBidi"/>
          <w:bCs/>
          <w:color w:val="auto"/>
        </w:rPr>
        <w:t>Más de 2 años experiencia obtenidas a través de la enseñanza de tipo dual al ser expuesto en distintas empresas del rubro de refrigeración y aire acondicionado.</w:t>
      </w:r>
    </w:p>
    <w:p w14:paraId="45F19A08" w14:textId="5217FAE9" w:rsidR="009A130C" w:rsidRDefault="009A130C" w:rsidP="009A130C">
      <w:pPr>
        <w:spacing w:after="0"/>
        <w:rPr>
          <w:rFonts w:ascii="Bookman Old Style" w:eastAsiaTheme="majorEastAsia" w:hAnsi="Bookman Old Style" w:cstheme="majorBidi"/>
          <w:b/>
          <w:color w:val="262626" w:themeColor="text1" w:themeTint="D9"/>
          <w:lang w:bidi="es-ES"/>
        </w:rPr>
      </w:pPr>
    </w:p>
    <w:p w14:paraId="58CA5C51" w14:textId="77777777" w:rsidR="00EC0C0F" w:rsidRPr="00333472" w:rsidRDefault="00EC0C0F" w:rsidP="009A130C">
      <w:pPr>
        <w:spacing w:after="0"/>
        <w:rPr>
          <w:rFonts w:ascii="Bookman Old Style" w:eastAsiaTheme="majorEastAsia" w:hAnsi="Bookman Old Style" w:cstheme="majorBidi"/>
          <w:b/>
          <w:color w:val="262626" w:themeColor="text1" w:themeTint="D9"/>
          <w:lang w:bidi="es-ES"/>
        </w:rPr>
      </w:pPr>
    </w:p>
    <w:p w14:paraId="05AF2B3F" w14:textId="3CF79832" w:rsidR="00CB3A51" w:rsidRPr="00333472" w:rsidRDefault="009A130C" w:rsidP="00CB3A51">
      <w:pP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  <w:r w:rsidRPr="00D54F7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F6CD6" wp14:editId="7435B734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1073150" cy="45719"/>
                <wp:effectExtent l="0" t="0" r="12700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57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80CC" id="Rectángulo 22" o:spid="_x0000_s1026" style="position:absolute;margin-left:0;margin-top:22pt;width:84.5pt;height:3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" fillcolor="#0070c0" strokecolor="white [3212]" strokeweight="1pt">
                <w10:wrap anchorx="margin"/>
              </v:rect>
            </w:pict>
          </mc:Fallback>
        </mc:AlternateContent>
      </w:r>
      <w:r w:rsidR="00CB3A51" w:rsidRPr="00333472"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Aptitudes</w:t>
      </w:r>
    </w:p>
    <w:tbl>
      <w:tblPr>
        <w:tblStyle w:val="Tablaconcuadrcula"/>
        <w:tblW w:w="542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2"/>
        <w:gridCol w:w="4907"/>
      </w:tblGrid>
      <w:tr w:rsidR="00333472" w:rsidRPr="00D54F7D" w14:paraId="5A80C247" w14:textId="77777777" w:rsidTr="00447588">
        <w:trPr>
          <w:trHeight w:val="57"/>
        </w:trPr>
        <w:tc>
          <w:tcPr>
            <w:tcW w:w="4892" w:type="dxa"/>
          </w:tcPr>
          <w:p w14:paraId="169963D3" w14:textId="77777777" w:rsidR="00333472" w:rsidRPr="00D54F7D" w:rsidRDefault="00333472" w:rsidP="00447588">
            <w:pPr>
              <w:pStyle w:val="Listaconvietas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 w:rsidRPr="00D54F7D">
              <w:rPr>
                <w:rFonts w:ascii="Bookman Old Style" w:hAnsi="Bookman Old Style"/>
              </w:rPr>
              <w:t>Perseverante</w:t>
            </w:r>
          </w:p>
          <w:p w14:paraId="15974F6D" w14:textId="77777777" w:rsidR="00333472" w:rsidRPr="00D54F7D" w:rsidRDefault="00333472" w:rsidP="00447588">
            <w:pPr>
              <w:pStyle w:val="Listaconvietas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 w:rsidRPr="00D54F7D">
              <w:rPr>
                <w:rFonts w:ascii="Bookman Old Style" w:hAnsi="Bookman Old Style"/>
              </w:rPr>
              <w:t>Servicial</w:t>
            </w:r>
          </w:p>
        </w:tc>
        <w:tc>
          <w:tcPr>
            <w:tcW w:w="4906" w:type="dxa"/>
            <w:tcMar>
              <w:left w:w="360" w:type="dxa"/>
              <w:right w:w="0" w:type="dxa"/>
            </w:tcMar>
          </w:tcPr>
          <w:p w14:paraId="68CEBDCB" w14:textId="77777777" w:rsidR="00333472" w:rsidRPr="00D54F7D" w:rsidRDefault="00333472" w:rsidP="00447588">
            <w:pPr>
              <w:pStyle w:val="Listaconvietas"/>
              <w:rPr>
                <w:rFonts w:ascii="Bookman Old Style" w:hAnsi="Bookman Old Style"/>
              </w:rPr>
            </w:pPr>
            <w:r w:rsidRPr="00D54F7D">
              <w:rPr>
                <w:rFonts w:ascii="Bookman Old Style" w:hAnsi="Bookman Old Style"/>
              </w:rPr>
              <w:t>Bueno en trabajos grupales</w:t>
            </w:r>
          </w:p>
          <w:p w14:paraId="5E541399" w14:textId="77777777" w:rsidR="00333472" w:rsidRPr="00D54F7D" w:rsidRDefault="00333472" w:rsidP="00447588">
            <w:pPr>
              <w:pStyle w:val="Listaconvietas"/>
              <w:rPr>
                <w:rFonts w:ascii="Bookman Old Style" w:hAnsi="Bookman Old Style"/>
              </w:rPr>
            </w:pPr>
            <w:r w:rsidRPr="00D54F7D">
              <w:rPr>
                <w:rFonts w:ascii="Bookman Old Style" w:hAnsi="Bookman Old Style"/>
              </w:rPr>
              <w:t>Rápido aprendizaje</w:t>
            </w:r>
          </w:p>
        </w:tc>
      </w:tr>
    </w:tbl>
    <w:p w14:paraId="70FC7771" w14:textId="36FAE460" w:rsidR="00BC7376" w:rsidRPr="00D54F7D" w:rsidRDefault="00BC7376" w:rsidP="00CB3A51">
      <w:pPr>
        <w:rPr>
          <w:rFonts w:ascii="Bookman Old Style" w:hAnsi="Bookman Old Style"/>
        </w:rPr>
      </w:pPr>
    </w:p>
    <w:sectPr w:rsidR="00BC7376" w:rsidRPr="00D54F7D" w:rsidSect="00990C09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33E8" w14:textId="77777777" w:rsidR="004257C9" w:rsidRDefault="004257C9" w:rsidP="00725803">
      <w:pPr>
        <w:spacing w:after="0"/>
      </w:pPr>
      <w:r>
        <w:separator/>
      </w:r>
    </w:p>
  </w:endnote>
  <w:endnote w:type="continuationSeparator" w:id="0">
    <w:p w14:paraId="6A725F23" w14:textId="77777777" w:rsidR="004257C9" w:rsidRDefault="004257C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EC9C1" w14:textId="77777777"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F2D6F" w14:textId="77777777" w:rsidR="004257C9" w:rsidRDefault="004257C9" w:rsidP="00725803">
      <w:pPr>
        <w:spacing w:after="0"/>
      </w:pPr>
      <w:r>
        <w:separator/>
      </w:r>
    </w:p>
  </w:footnote>
  <w:footnote w:type="continuationSeparator" w:id="0">
    <w:p w14:paraId="7C6FFF4F" w14:textId="77777777" w:rsidR="004257C9" w:rsidRDefault="004257C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1045AF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FD6882"/>
    <w:multiLevelType w:val="hybridMultilevel"/>
    <w:tmpl w:val="19AC3F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6293C"/>
    <w:multiLevelType w:val="hybridMultilevel"/>
    <w:tmpl w:val="38CE86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BE2526"/>
    <w:multiLevelType w:val="hybridMultilevel"/>
    <w:tmpl w:val="B25CF1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506C3"/>
    <w:multiLevelType w:val="hybridMultilevel"/>
    <w:tmpl w:val="4622F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0A"/>
    <w:rsid w:val="00025E77"/>
    <w:rsid w:val="00027312"/>
    <w:rsid w:val="000645F2"/>
    <w:rsid w:val="00082F03"/>
    <w:rsid w:val="000835A0"/>
    <w:rsid w:val="000934A2"/>
    <w:rsid w:val="000B2C0A"/>
    <w:rsid w:val="001478C7"/>
    <w:rsid w:val="001A7B9A"/>
    <w:rsid w:val="001B0955"/>
    <w:rsid w:val="00200AC4"/>
    <w:rsid w:val="00225817"/>
    <w:rsid w:val="00227784"/>
    <w:rsid w:val="0023705D"/>
    <w:rsid w:val="00250A31"/>
    <w:rsid w:val="00251C13"/>
    <w:rsid w:val="002922D0"/>
    <w:rsid w:val="0030233B"/>
    <w:rsid w:val="00327981"/>
    <w:rsid w:val="00333472"/>
    <w:rsid w:val="00340B03"/>
    <w:rsid w:val="00362871"/>
    <w:rsid w:val="00380AE7"/>
    <w:rsid w:val="003A6943"/>
    <w:rsid w:val="003C069F"/>
    <w:rsid w:val="00410BA2"/>
    <w:rsid w:val="004257C9"/>
    <w:rsid w:val="00434074"/>
    <w:rsid w:val="00463C3B"/>
    <w:rsid w:val="004742BC"/>
    <w:rsid w:val="004937AE"/>
    <w:rsid w:val="004B7627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42446"/>
    <w:rsid w:val="00752315"/>
    <w:rsid w:val="00810D5D"/>
    <w:rsid w:val="00857E6B"/>
    <w:rsid w:val="008968C4"/>
    <w:rsid w:val="008D7C1C"/>
    <w:rsid w:val="0092291B"/>
    <w:rsid w:val="00932D92"/>
    <w:rsid w:val="0095272C"/>
    <w:rsid w:val="00972024"/>
    <w:rsid w:val="00990C09"/>
    <w:rsid w:val="009A130C"/>
    <w:rsid w:val="009F04D2"/>
    <w:rsid w:val="009F2BA7"/>
    <w:rsid w:val="009F6DA0"/>
    <w:rsid w:val="00A01182"/>
    <w:rsid w:val="00AD13CB"/>
    <w:rsid w:val="00AD3FD8"/>
    <w:rsid w:val="00B370A8"/>
    <w:rsid w:val="00B43950"/>
    <w:rsid w:val="00BC7376"/>
    <w:rsid w:val="00BD669A"/>
    <w:rsid w:val="00C13F2B"/>
    <w:rsid w:val="00C42423"/>
    <w:rsid w:val="00C43D65"/>
    <w:rsid w:val="00C84833"/>
    <w:rsid w:val="00C9044F"/>
    <w:rsid w:val="00CB3A51"/>
    <w:rsid w:val="00D2420D"/>
    <w:rsid w:val="00D30382"/>
    <w:rsid w:val="00D366A5"/>
    <w:rsid w:val="00D413F9"/>
    <w:rsid w:val="00D44E50"/>
    <w:rsid w:val="00D54F7D"/>
    <w:rsid w:val="00D90060"/>
    <w:rsid w:val="00D92B95"/>
    <w:rsid w:val="00E03F71"/>
    <w:rsid w:val="00E154B5"/>
    <w:rsid w:val="00E232F0"/>
    <w:rsid w:val="00E52791"/>
    <w:rsid w:val="00E83195"/>
    <w:rsid w:val="00EC0C0F"/>
    <w:rsid w:val="00F00A4F"/>
    <w:rsid w:val="00F33CD8"/>
    <w:rsid w:val="00FC4A2C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3697D"/>
  <w15:chartTrackingRefBased/>
  <w15:docId w15:val="{D5147D00-792A-40D7-A1D3-C428637B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ja\AppData\Roaming\Microsoft\Templates\Curr&#237;culum%20vitae%20equilibrado%20(dise&#241;o%20moderno)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Trece de mayo #6849, Cerro Navia, Santiago</CompanyAddress>
  <CompanyPhone>944809678</CompanyPhone>
  <CompanyFax/>
  <CompanyEmail>gerjardgomez@gmail.com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</Template>
  <TotalTime>175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Gerjard Gomez</dc:creator>
  <cp:keywords/>
  <dc:description/>
  <cp:lastModifiedBy>Gerjard gomez isami</cp:lastModifiedBy>
  <cp:revision>3</cp:revision>
  <dcterms:created xsi:type="dcterms:W3CDTF">2021-12-30T03:39:00Z</dcterms:created>
  <dcterms:modified xsi:type="dcterms:W3CDTF">2022-01-04T03:22:00Z</dcterms:modified>
  <cp:category/>
</cp:coreProperties>
</file>