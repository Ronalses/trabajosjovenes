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La primera tabla es para el nombre; la segunda, para la información de contacto; y, la tercera, para el cuerpo del currículum vítae"/>
      </w:tblPr>
      <w:tblGrid>
        <w:gridCol w:w="9026"/>
      </w:tblGrid>
      <w:tr w:rsidR="00384F21" w:rsidRPr="00384F21" w14:paraId="61966200" w14:textId="77777777" w:rsidTr="00D22188">
        <w:tc>
          <w:tcPr>
            <w:tcW w:w="9360" w:type="dxa"/>
          </w:tcPr>
          <w:p w14:paraId="47FD75A0" w14:textId="01AB9B59" w:rsidR="00384F21" w:rsidRPr="00384F21" w:rsidRDefault="000A6F91" w:rsidP="00D532F3">
            <w:pPr>
              <w:pStyle w:val="Ttulo"/>
            </w:pPr>
            <w:r>
              <w:t>PAULA IGNACIA CORNEJO ZAMORA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La primera tabla es para el nombre; la segunda, para la información de contacto; y, la tercera, para el cuerpo del currículum vítae"/>
      </w:tblPr>
      <w:tblGrid>
        <w:gridCol w:w="4513"/>
        <w:gridCol w:w="4513"/>
      </w:tblGrid>
      <w:tr w:rsidR="00910CBB" w14:paraId="0BF16F8F" w14:textId="77777777" w:rsidTr="003103E3">
        <w:trPr>
          <w:trHeight w:val="873"/>
        </w:trPr>
        <w:tc>
          <w:tcPr>
            <w:tcW w:w="4680" w:type="dxa"/>
          </w:tcPr>
          <w:p w14:paraId="613A82E6" w14:textId="45D05656" w:rsidR="00910CBB" w:rsidRPr="00F14524" w:rsidRDefault="00AB321B" w:rsidP="00F14524">
            <w:pPr>
              <w:pStyle w:val="Informacindecontacto"/>
            </w:pPr>
            <w:r>
              <w:t>+56</w:t>
            </w:r>
            <w:r w:rsidR="00D532F3">
              <w:t>9</w:t>
            </w:r>
            <w:r w:rsidR="000A6F91">
              <w:t>40567477</w:t>
            </w:r>
          </w:p>
          <w:p w14:paraId="49E7C4FF" w14:textId="77777777" w:rsidR="00910CBB" w:rsidRDefault="000A6F91" w:rsidP="00D532F3">
            <w:pPr>
              <w:pStyle w:val="Informacindecontacto"/>
            </w:pPr>
            <w:r>
              <w:t xml:space="preserve">Bravo 943, Providencia </w:t>
            </w:r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16" w:type="dxa"/>
                <w:left w:w="115" w:type="dxa"/>
                <w:bottom w:w="21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2418"/>
            </w:tblGrid>
            <w:tr w:rsidR="003103E3" w14:paraId="57BF895F" w14:textId="77777777" w:rsidTr="003103E3">
              <w:tc>
                <w:tcPr>
                  <w:tcW w:w="1865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shd w:val="thinDiagStripe" w:color="F9F9F9" w:fill="auto"/>
                </w:tcPr>
                <w:p w14:paraId="0C8FAF47" w14:textId="77777777" w:rsidR="003103E3" w:rsidRDefault="003103E3" w:rsidP="003103E3">
                  <w:pPr>
                    <w:pStyle w:val="Ttulo1"/>
                  </w:pPr>
                  <w:r>
                    <w:t>Datos personales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14:paraId="7F43F834" w14:textId="77777777" w:rsidR="003103E3" w:rsidRDefault="003103E3" w:rsidP="003103E3">
                  <w:r>
                    <w:t xml:space="preserve">Nombre: Paula Cornejo </w:t>
                  </w:r>
                </w:p>
                <w:p w14:paraId="6D95D2AE" w14:textId="77777777" w:rsidR="003103E3" w:rsidRDefault="003103E3" w:rsidP="003103E3"/>
                <w:p w14:paraId="4641BA90" w14:textId="390C8480" w:rsidR="003521CF" w:rsidRDefault="003103E3" w:rsidP="003103E3">
                  <w:r>
                    <w:t>RUT: 20.224.469-6</w:t>
                  </w:r>
                </w:p>
                <w:p w14:paraId="19D7FCBD" w14:textId="10E19DAE" w:rsidR="003103E3" w:rsidRDefault="003521CF" w:rsidP="003103E3">
                  <w:r>
                    <w:t xml:space="preserve">EDAD: 22 Años </w:t>
                  </w:r>
                </w:p>
                <w:p w14:paraId="4F394867" w14:textId="77777777" w:rsidR="003521CF" w:rsidRDefault="003103E3" w:rsidP="003103E3">
                  <w:r>
                    <w:t>Fecha de nacimiento:</w:t>
                  </w:r>
                  <w:r w:rsidR="003521CF">
                    <w:t xml:space="preserve">    </w:t>
                  </w:r>
                </w:p>
                <w:p w14:paraId="0E07AE89" w14:textId="639B66D7" w:rsidR="003103E3" w:rsidRDefault="003103E3" w:rsidP="003103E3">
                  <w:r>
                    <w:t>08/07/1999</w:t>
                  </w:r>
                  <w:r>
                    <w:br/>
                  </w:r>
                </w:p>
              </w:tc>
            </w:tr>
          </w:tbl>
          <w:p w14:paraId="1CBC96C9" w14:textId="166C0AD2" w:rsidR="003103E3" w:rsidRDefault="003103E3" w:rsidP="00D532F3">
            <w:pPr>
              <w:pStyle w:val="Informacindecontacto"/>
            </w:pPr>
          </w:p>
        </w:tc>
        <w:tc>
          <w:tcPr>
            <w:tcW w:w="4680" w:type="dxa"/>
          </w:tcPr>
          <w:p w14:paraId="09F15FB6" w14:textId="17AEAD89" w:rsidR="00910CBB" w:rsidRDefault="000A6F91" w:rsidP="00F14524">
            <w:pPr>
              <w:pStyle w:val="Informacindecontactoaladerecha"/>
            </w:pPr>
            <w:r>
              <w:t>paulacornejozamora</w:t>
            </w:r>
            <w:r w:rsidR="00D532F3">
              <w:t>@gmail.com</w:t>
            </w:r>
          </w:p>
        </w:tc>
      </w:tr>
    </w:tbl>
    <w:tbl>
      <w:tblPr>
        <w:tblStyle w:val="Tablaconcuadrcula"/>
        <w:tblW w:w="42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La primera tabla es para el nombre; la segunda, para la información de contacto; y, la tercera, para el cuerpo del currículum vítae"/>
      </w:tblPr>
      <w:tblGrid>
        <w:gridCol w:w="1654"/>
        <w:gridCol w:w="5944"/>
      </w:tblGrid>
      <w:tr w:rsidR="001E5C69" w14:paraId="554033BE" w14:textId="77777777" w:rsidTr="003103E3">
        <w:trPr>
          <w:trHeight w:val="317"/>
        </w:trPr>
        <w:tc>
          <w:tcPr>
            <w:tcW w:w="1654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8517B65" w14:textId="77777777" w:rsidR="001E5C69" w:rsidRPr="00024E30" w:rsidRDefault="000B6F20" w:rsidP="002B7E4E">
            <w:pPr>
              <w:pStyle w:val="Ttulo1"/>
            </w:pPr>
            <w:sdt>
              <w:sdtPr>
                <w:alias w:val="Objetivo:"/>
                <w:tag w:val="Objetivo:"/>
                <w:id w:val="5444144"/>
                <w:placeholder>
                  <w:docPart w:val="80D6E57C69284F5F88D5E553D8C6E43C"/>
                </w:placeholder>
                <w:temporary/>
                <w:showingPlcHdr/>
                <w15:appearance w15:val="hidden"/>
              </w:sdtPr>
              <w:sdtEndPr/>
              <w:sdtContent>
                <w:r w:rsidR="00D13586">
                  <w:rPr>
                    <w:lang w:bidi="es-ES"/>
                  </w:rPr>
                  <w:t>Objetivo</w:t>
                </w:r>
              </w:sdtContent>
            </w:sdt>
          </w:p>
        </w:tc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F79F3D" w14:textId="77777777" w:rsidR="00384F21" w:rsidRDefault="00D532F3" w:rsidP="00D532F3">
            <w:r>
              <w:t>Trabajar y conseguir dinero que me ayude a costear gastos universitarios.</w:t>
            </w:r>
          </w:p>
          <w:p w14:paraId="4EA4E749" w14:textId="77777777" w:rsidR="00DC6FE6" w:rsidRDefault="00DC6FE6" w:rsidP="00D532F3"/>
          <w:p w14:paraId="2749CCBD" w14:textId="77777777" w:rsidR="00DC6FE6" w:rsidRPr="00617226" w:rsidRDefault="00DC6FE6" w:rsidP="00D532F3"/>
        </w:tc>
      </w:tr>
      <w:tr w:rsidR="00910CBB" w14:paraId="6F76BCCE" w14:textId="77777777" w:rsidTr="003103E3">
        <w:trPr>
          <w:trHeight w:val="420"/>
        </w:trPr>
        <w:sdt>
          <w:sdtPr>
            <w:alias w:val="Aptitudes y habilidades:"/>
            <w:tag w:val="Aptitudes y habilidades:"/>
            <w:id w:val="5444160"/>
            <w:placeholder>
              <w:docPart w:val="6A55BCE61ECB4AA4B8118BBC5156B7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4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1B0DEBFF" w14:textId="77777777" w:rsidR="00910CBB" w:rsidRPr="002B7E4E" w:rsidRDefault="00D13586" w:rsidP="002B7E4E">
                <w:pPr>
                  <w:pStyle w:val="Ttulo1"/>
                </w:pPr>
                <w:r>
                  <w:rPr>
                    <w:lang w:bidi="es-ES"/>
                  </w:rPr>
                  <w:t>Aptitudes y habilidades</w:t>
                </w:r>
              </w:p>
            </w:tc>
          </w:sdtContent>
        </w:sdt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2365AA" w14:textId="4C0C73CA" w:rsidR="00A9541B" w:rsidRDefault="00D532F3" w:rsidP="00D532F3">
            <w:r>
              <w:t xml:space="preserve">Persona que se compromete completamente a lo que hace, responsable y </w:t>
            </w:r>
            <w:r w:rsidR="000A6F91">
              <w:t>una buena compañera</w:t>
            </w:r>
            <w:r>
              <w:t xml:space="preserve"> para los demás, evitando así un mal </w:t>
            </w:r>
            <w:r w:rsidR="00DC6FE6">
              <w:t>ambiente.</w:t>
            </w:r>
            <w:r>
              <w:t xml:space="preserve"> </w:t>
            </w:r>
          </w:p>
          <w:p w14:paraId="68FFDDEF" w14:textId="77777777" w:rsidR="00DC6FE6" w:rsidRDefault="00DC6FE6" w:rsidP="00D532F3"/>
          <w:p w14:paraId="3AF1F5FD" w14:textId="77777777" w:rsidR="00DC6FE6" w:rsidRPr="009F50CC" w:rsidRDefault="00DC6FE6" w:rsidP="00D532F3"/>
        </w:tc>
      </w:tr>
      <w:tr w:rsidR="00910CBB" w14:paraId="1E02E33F" w14:textId="77777777" w:rsidTr="003103E3">
        <w:trPr>
          <w:trHeight w:val="473"/>
        </w:trPr>
        <w:sdt>
          <w:sdtPr>
            <w:alias w:val="Experiencia:"/>
            <w:tag w:val="Experiencia:"/>
            <w:id w:val="5444170"/>
            <w:placeholder>
              <w:docPart w:val="FEF9A02ECA3E411EA8C682742319E0C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4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39361922" w14:textId="77777777" w:rsidR="00910CBB" w:rsidRPr="00024E30" w:rsidRDefault="00D13586" w:rsidP="002B7E4E">
                <w:pPr>
                  <w:pStyle w:val="Ttulo1"/>
                </w:pPr>
                <w:r>
                  <w:rPr>
                    <w:lang w:bidi="es-ES"/>
                  </w:rPr>
                  <w:t>Experiencia</w:t>
                </w:r>
              </w:p>
            </w:tc>
          </w:sdtContent>
        </w:sdt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490957" w14:textId="03AC584E" w:rsidR="00DC6FE6" w:rsidRDefault="00A9318A" w:rsidP="003103E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Reponedora en mall Chino de Estación Central (2018-2019)</w:t>
            </w:r>
          </w:p>
          <w:p w14:paraId="6B68DC81" w14:textId="62725AEB" w:rsidR="00A9318A" w:rsidRDefault="00A9318A" w:rsidP="003103E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 xml:space="preserve">Vendedora </w:t>
            </w:r>
            <w:r w:rsidR="00DA6360">
              <w:t xml:space="preserve">Independiente </w:t>
            </w:r>
            <w:r>
              <w:t xml:space="preserve">(2020) </w:t>
            </w:r>
          </w:p>
          <w:p w14:paraId="3D72C24F" w14:textId="77777777" w:rsidR="00A9318A" w:rsidRDefault="00A9318A" w:rsidP="00DC6FE6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1BF841D9" w14:textId="77777777" w:rsidR="00DC6FE6" w:rsidRPr="001A2DAF" w:rsidRDefault="00DC6FE6" w:rsidP="00A9318A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10CBB" w14:paraId="0E8388F5" w14:textId="77777777" w:rsidTr="003103E3">
        <w:trPr>
          <w:trHeight w:val="958"/>
        </w:trPr>
        <w:sdt>
          <w:sdtPr>
            <w:alias w:val="Educación:"/>
            <w:tag w:val="Educación:"/>
            <w:id w:val="5444174"/>
            <w:placeholder>
              <w:docPart w:val="ED338BCD5C9549B8A4ACD8D767FCEA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4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6FD4B150" w14:textId="77777777" w:rsidR="00910CBB" w:rsidRPr="00024E30" w:rsidRDefault="004513B2" w:rsidP="002B7E4E">
                <w:pPr>
                  <w:pStyle w:val="Ttulo1"/>
                </w:pPr>
                <w:r w:rsidRPr="00024E30">
                  <w:rPr>
                    <w:lang w:bidi="es-ES"/>
                  </w:rPr>
                  <w:t>Educación</w:t>
                </w:r>
              </w:p>
            </w:tc>
          </w:sdtContent>
        </w:sdt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8CC1DD" w14:textId="33CB0D62" w:rsidR="000A6F91" w:rsidRPr="003103E3" w:rsidRDefault="000A6F91" w:rsidP="00DC6FE6">
            <w:pPr>
              <w:pStyle w:val="Ttulo2"/>
              <w:rPr>
                <w:b w:val="0"/>
                <w:bCs/>
              </w:rPr>
            </w:pPr>
            <w:r w:rsidRPr="003103E3">
              <w:rPr>
                <w:b w:val="0"/>
                <w:bCs/>
              </w:rPr>
              <w:t xml:space="preserve">Colegio Mercedes Marín del Solar </w:t>
            </w:r>
          </w:p>
          <w:p w14:paraId="4DA34A90" w14:textId="0FCD43CB" w:rsidR="00DC6FE6" w:rsidRPr="003103E3" w:rsidRDefault="00DC6FE6" w:rsidP="00DC6FE6">
            <w:pPr>
              <w:pStyle w:val="Ttulo2"/>
              <w:rPr>
                <w:b w:val="0"/>
                <w:bCs/>
              </w:rPr>
            </w:pPr>
            <w:r w:rsidRPr="003103E3">
              <w:rPr>
                <w:b w:val="0"/>
                <w:bCs/>
              </w:rPr>
              <w:t>Liceo</w:t>
            </w:r>
            <w:r w:rsidR="000A6F91" w:rsidRPr="003103E3">
              <w:rPr>
                <w:b w:val="0"/>
                <w:bCs/>
              </w:rPr>
              <w:t xml:space="preserve"> 7 de niñas Luisa Saavedra de Gonzales </w:t>
            </w:r>
          </w:p>
          <w:p w14:paraId="50AE7865" w14:textId="5FBFFC10" w:rsidR="000A6F91" w:rsidRPr="003103E3" w:rsidRDefault="000A6F91" w:rsidP="000A6F91">
            <w:pPr>
              <w:rPr>
                <w:bCs/>
              </w:rPr>
            </w:pPr>
            <w:r w:rsidRPr="003103E3">
              <w:rPr>
                <w:bCs/>
              </w:rPr>
              <w:t xml:space="preserve">Actualmente Cursando el tercer año en Ingeniería en Administración mención finanzas </w:t>
            </w:r>
            <w:r w:rsidR="00AB321B" w:rsidRPr="003103E3">
              <w:rPr>
                <w:bCs/>
              </w:rPr>
              <w:t>en DUOC</w:t>
            </w:r>
            <w:r w:rsidRPr="003103E3">
              <w:rPr>
                <w:bCs/>
              </w:rPr>
              <w:t xml:space="preserve"> UC </w:t>
            </w:r>
          </w:p>
          <w:p w14:paraId="0C7063F0" w14:textId="43899102" w:rsidR="00DC6FE6" w:rsidRPr="003103E3" w:rsidRDefault="00DC6FE6" w:rsidP="00DC6FE6">
            <w:pPr>
              <w:pStyle w:val="Ttulo2"/>
              <w:rPr>
                <w:b w:val="0"/>
                <w:bCs/>
                <w:lang w:bidi="es-ES"/>
              </w:rPr>
            </w:pPr>
            <w:r w:rsidRPr="003103E3">
              <w:rPr>
                <w:b w:val="0"/>
                <w:bCs/>
                <w:lang w:bidi="es-ES"/>
              </w:rPr>
              <w:br/>
            </w:r>
          </w:p>
          <w:p w14:paraId="4EB697B2" w14:textId="77777777" w:rsidR="00DC6FE6" w:rsidRPr="003103E3" w:rsidRDefault="00DC6FE6" w:rsidP="00DC6FE6">
            <w:pPr>
              <w:rPr>
                <w:bCs/>
                <w:lang w:bidi="es-ES"/>
              </w:rPr>
            </w:pPr>
          </w:p>
          <w:p w14:paraId="4DE679A1" w14:textId="77777777" w:rsidR="00DC6FE6" w:rsidRPr="003103E3" w:rsidRDefault="00DC6FE6" w:rsidP="00DC6FE6">
            <w:pPr>
              <w:rPr>
                <w:bCs/>
                <w:lang w:bidi="es-ES"/>
              </w:rPr>
            </w:pPr>
          </w:p>
          <w:p w14:paraId="1DD4F9E5" w14:textId="77777777" w:rsidR="00B656B9" w:rsidRPr="003103E3" w:rsidRDefault="00B656B9" w:rsidP="001A2DAF">
            <w:pPr>
              <w:rPr>
                <w:bCs/>
              </w:rPr>
            </w:pPr>
          </w:p>
        </w:tc>
      </w:tr>
      <w:tr w:rsidR="00B656B9" w14:paraId="2642B9C0" w14:textId="77777777" w:rsidTr="003103E3">
        <w:trPr>
          <w:trHeight w:val="209"/>
        </w:trPr>
        <w:tc>
          <w:tcPr>
            <w:tcW w:w="16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B44FAAF" w14:textId="77777777" w:rsidR="00B656B9" w:rsidRDefault="00B656B9" w:rsidP="00DC6FE6">
            <w:pPr>
              <w:pStyle w:val="Ttulo1"/>
            </w:pPr>
          </w:p>
          <w:p w14:paraId="6729CC69" w14:textId="3B197908" w:rsidR="003103E3" w:rsidRDefault="003103E3" w:rsidP="00DC6FE6">
            <w:pPr>
              <w:pStyle w:val="Ttulo1"/>
            </w:pPr>
          </w:p>
        </w:tc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7E4F973" w14:textId="43A714E1" w:rsidR="00DC6FE6" w:rsidRDefault="003521CF" w:rsidP="00DC6FE6">
            <w:r>
              <w:t xml:space="preserve">DISPONIBILIDAD COMPLETA </w:t>
            </w:r>
          </w:p>
        </w:tc>
      </w:tr>
      <w:tr w:rsidR="00B656B9" w14:paraId="5480703A" w14:textId="77777777" w:rsidTr="003103E3">
        <w:trPr>
          <w:trHeight w:val="534"/>
        </w:trPr>
        <w:tc>
          <w:tcPr>
            <w:tcW w:w="16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8DCAFB9" w14:textId="77777777" w:rsidR="00B656B9" w:rsidRDefault="00B656B9" w:rsidP="00DC6FE6">
            <w:pPr>
              <w:pStyle w:val="Ttulo1"/>
            </w:pPr>
          </w:p>
        </w:tc>
        <w:tc>
          <w:tcPr>
            <w:tcW w:w="59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54E3627" w14:textId="77777777" w:rsidR="00B656B9" w:rsidRDefault="00B656B9" w:rsidP="00DC6FE6"/>
        </w:tc>
      </w:tr>
    </w:tbl>
    <w:p w14:paraId="5E5E36DD" w14:textId="77777777" w:rsidR="007A2648" w:rsidRDefault="007A2648" w:rsidP="007A2648">
      <w:pPr>
        <w:pStyle w:val="Sinespaciado"/>
      </w:pPr>
    </w:p>
    <w:sectPr w:rsidR="007A2648" w:rsidSect="00E804BC">
      <w:headerReference w:type="default" r:id="rId7"/>
      <w:footerReference w:type="default" r:id="rId8"/>
      <w:headerReference w:type="first" r:id="rId9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F2E4" w14:textId="77777777" w:rsidR="000B6F20" w:rsidRDefault="000B6F20">
      <w:r>
        <w:separator/>
      </w:r>
    </w:p>
  </w:endnote>
  <w:endnote w:type="continuationSeparator" w:id="0">
    <w:p w14:paraId="538ABA45" w14:textId="77777777" w:rsidR="000B6F20" w:rsidRDefault="000B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F6AE4" w14:textId="77777777" w:rsidR="00474BB6" w:rsidRDefault="00474BB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C6FE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E908" w14:textId="77777777" w:rsidR="000B6F20" w:rsidRDefault="000B6F20">
      <w:r>
        <w:separator/>
      </w:r>
    </w:p>
  </w:footnote>
  <w:footnote w:type="continuationSeparator" w:id="0">
    <w:p w14:paraId="6835110D" w14:textId="77777777" w:rsidR="000B6F20" w:rsidRDefault="000B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4EC6" w14:textId="77777777" w:rsidR="00474BB6" w:rsidRDefault="00474BB6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D11D920" wp14:editId="60C385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ángulo 2" descr="Borde de línea simple alrededor de l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EF8C628" id="Rectángulo 2" o:spid="_x0000_s1026" alt="Borde de línea simple alrededor de l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2739" w14:textId="77777777" w:rsidR="00474BB6" w:rsidRDefault="00474BB6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7F2E552" wp14:editId="4C544E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ángulo 3" descr="Borde de línea simple alrededor de l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2146A50" id="Rectángulo 3" o:spid="_x0000_s1026" alt="Borde de línea simple alrededor de l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2F3"/>
    <w:rsid w:val="0001722C"/>
    <w:rsid w:val="00024E30"/>
    <w:rsid w:val="00045CE7"/>
    <w:rsid w:val="00066481"/>
    <w:rsid w:val="000A6F91"/>
    <w:rsid w:val="000B6F20"/>
    <w:rsid w:val="000B7163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3E3"/>
    <w:rsid w:val="003105DA"/>
    <w:rsid w:val="003521CF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8631B"/>
    <w:rsid w:val="006B4888"/>
    <w:rsid w:val="006D2999"/>
    <w:rsid w:val="006E1E22"/>
    <w:rsid w:val="00730614"/>
    <w:rsid w:val="00747580"/>
    <w:rsid w:val="00765D35"/>
    <w:rsid w:val="007A2648"/>
    <w:rsid w:val="00895EBE"/>
    <w:rsid w:val="008F1622"/>
    <w:rsid w:val="00910CBB"/>
    <w:rsid w:val="00923C2A"/>
    <w:rsid w:val="00923D54"/>
    <w:rsid w:val="00933AC4"/>
    <w:rsid w:val="009F50CC"/>
    <w:rsid w:val="00A90A26"/>
    <w:rsid w:val="00A9318A"/>
    <w:rsid w:val="00A9541B"/>
    <w:rsid w:val="00AA4E22"/>
    <w:rsid w:val="00AA6298"/>
    <w:rsid w:val="00AB321B"/>
    <w:rsid w:val="00AD1F23"/>
    <w:rsid w:val="00AE7A54"/>
    <w:rsid w:val="00AF3A64"/>
    <w:rsid w:val="00AF7026"/>
    <w:rsid w:val="00B1053A"/>
    <w:rsid w:val="00B34B43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532F3"/>
    <w:rsid w:val="00D835A4"/>
    <w:rsid w:val="00DA6360"/>
    <w:rsid w:val="00DC6FE6"/>
    <w:rsid w:val="00E02D4E"/>
    <w:rsid w:val="00E20F9E"/>
    <w:rsid w:val="00E5147C"/>
    <w:rsid w:val="00E804BC"/>
    <w:rsid w:val="00E9289A"/>
    <w:rsid w:val="00EC0619"/>
    <w:rsid w:val="00EC233B"/>
    <w:rsid w:val="00EC6EBD"/>
    <w:rsid w:val="00EE0B8D"/>
    <w:rsid w:val="00F068E1"/>
    <w:rsid w:val="00F14524"/>
    <w:rsid w:val="00F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D5B23"/>
  <w15:docId w15:val="{E8ACE9C7-C317-48D1-9C7E-B62F39D7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321E"/>
  </w:style>
  <w:style w:type="character" w:customStyle="1" w:styleId="EncabezadoCar">
    <w:name w:val="Encabezado Car"/>
    <w:basedOn w:val="Fuentedeprrafopredeter"/>
    <w:link w:val="Encabezado"/>
    <w:uiPriority w:val="99"/>
    <w:rsid w:val="0058321E"/>
  </w:style>
  <w:style w:type="paragraph" w:styleId="Piedepgina">
    <w:name w:val="footer"/>
    <w:basedOn w:val="Normal"/>
    <w:link w:val="PiedepginaCar"/>
    <w:uiPriority w:val="99"/>
    <w:unhideWhenUsed/>
    <w:rsid w:val="0058321E"/>
  </w:style>
  <w:style w:type="character" w:customStyle="1" w:styleId="PiedepginaCar">
    <w:name w:val="Pie de página Car"/>
    <w:basedOn w:val="Fuentedeprrafopredeter"/>
    <w:link w:val="Piedepgina"/>
    <w:uiPriority w:val="99"/>
    <w:rsid w:val="0058321E"/>
  </w:style>
  <w:style w:type="character" w:styleId="Textodelmarcadordeposicin">
    <w:name w:val="Placeholder Text"/>
    <w:basedOn w:val="Fuentedeprrafopredeter"/>
    <w:uiPriority w:val="99"/>
    <w:semiHidden/>
    <w:rsid w:val="003105DA"/>
    <w:rPr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CBB"/>
    <w:rPr>
      <w:rFonts w:ascii="Tahoma" w:hAnsi="Tahoma" w:cs="Tahoma"/>
      <w:szCs w:val="16"/>
    </w:rPr>
  </w:style>
  <w:style w:type="paragraph" w:customStyle="1" w:styleId="Informacindecontacto">
    <w:name w:val="Información de contacto"/>
    <w:basedOn w:val="Normal"/>
    <w:link w:val="Carcterdeinformacindecontacto"/>
    <w:uiPriority w:val="2"/>
    <w:qFormat/>
    <w:rsid w:val="00910CBB"/>
    <w:rPr>
      <w:b/>
      <w:color w:val="262626" w:themeColor="text1" w:themeTint="D9"/>
    </w:rPr>
  </w:style>
  <w:style w:type="character" w:customStyle="1" w:styleId="Carcterdeinformacindecontacto">
    <w:name w:val="Carácter de información de contacto"/>
    <w:basedOn w:val="Fuentedeprrafopredeter"/>
    <w:link w:val="Informacindecontacto"/>
    <w:uiPriority w:val="2"/>
    <w:rsid w:val="00C23BE0"/>
    <w:rPr>
      <w:b/>
      <w:color w:val="262626" w:themeColor="text1" w:themeTint="D9"/>
    </w:rPr>
  </w:style>
  <w:style w:type="paragraph" w:customStyle="1" w:styleId="Informacindecontactoaladerecha">
    <w:name w:val="Información de contacto_a la derecha"/>
    <w:basedOn w:val="Normal"/>
    <w:link w:val="Informacindecontactocarcteraladerecha"/>
    <w:uiPriority w:val="3"/>
    <w:qFormat/>
    <w:rsid w:val="00910CBB"/>
    <w:pPr>
      <w:jc w:val="right"/>
    </w:pPr>
    <w:rPr>
      <w:b/>
    </w:rPr>
  </w:style>
  <w:style w:type="character" w:customStyle="1" w:styleId="Informacindecontactocarcteraladerecha">
    <w:name w:val="Información de contacto_carácter a la derecha"/>
    <w:basedOn w:val="Fuentedeprrafopredeter"/>
    <w:link w:val="Informacindecontactoaladerecha"/>
    <w:uiPriority w:val="3"/>
    <w:rsid w:val="00C23BE0"/>
    <w:rPr>
      <w:b/>
    </w:rPr>
  </w:style>
  <w:style w:type="paragraph" w:styleId="Sinespaciado">
    <w:name w:val="No Spacing"/>
    <w:uiPriority w:val="14"/>
    <w:qFormat/>
    <w:rsid w:val="00923D54"/>
  </w:style>
  <w:style w:type="paragraph" w:styleId="Bibliografa">
    <w:name w:val="Bibliography"/>
    <w:basedOn w:val="Normal"/>
    <w:next w:val="Normal"/>
    <w:uiPriority w:val="37"/>
    <w:semiHidden/>
    <w:unhideWhenUsed/>
    <w:rsid w:val="00673C26"/>
  </w:style>
  <w:style w:type="paragraph" w:styleId="Textodebloque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73C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73C2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3C26"/>
    <w:rPr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207B5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207B5"/>
    <w:rPr>
      <w:color w:val="404040" w:themeColor="text1" w:themeTint="B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73C2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73C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73C26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73C2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73C2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73C26"/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73C2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73C26"/>
  </w:style>
  <w:style w:type="table" w:styleId="Cuadrculavistosa">
    <w:name w:val="Colorful Grid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73C2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3C2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3C2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3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3C2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73C26"/>
  </w:style>
  <w:style w:type="character" w:customStyle="1" w:styleId="FechaCar">
    <w:name w:val="Fecha Car"/>
    <w:basedOn w:val="Fuentedeprrafopredeter"/>
    <w:link w:val="Fecha"/>
    <w:uiPriority w:val="99"/>
    <w:semiHidden/>
    <w:rsid w:val="00673C2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73C2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73C2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73C26"/>
  </w:style>
  <w:style w:type="character" w:styleId="Refdenotaalfinal">
    <w:name w:val="endnote reference"/>
    <w:basedOn w:val="Fuentedeprrafopredeter"/>
    <w:uiPriority w:val="99"/>
    <w:semiHidden/>
    <w:unhideWhenUsed/>
    <w:rsid w:val="00673C2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3C2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3C2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73C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3C2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3C26"/>
    <w:rPr>
      <w:szCs w:val="20"/>
    </w:rPr>
  </w:style>
  <w:style w:type="table" w:styleId="Tablaconcuadrcula1clara">
    <w:name w:val="Grid Table 1 Light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73C26"/>
  </w:style>
  <w:style w:type="paragraph" w:styleId="DireccinHTML">
    <w:name w:val="HTML Address"/>
    <w:basedOn w:val="Normal"/>
    <w:link w:val="DireccinHTMLCar"/>
    <w:uiPriority w:val="99"/>
    <w:semiHidden/>
    <w:unhideWhenUsed/>
    <w:rsid w:val="00673C2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73C2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73C2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73C2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C2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73C2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73C2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73C26"/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aconvieta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Tabladelista1clara">
    <w:name w:val="List Table 1 Light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73C2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73C2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73C26"/>
  </w:style>
  <w:style w:type="character" w:styleId="Nmerodepgina">
    <w:name w:val="page number"/>
    <w:basedOn w:val="Fuentedeprrafopredeter"/>
    <w:uiPriority w:val="99"/>
    <w:semiHidden/>
    <w:unhideWhenUsed/>
    <w:rsid w:val="00673C26"/>
  </w:style>
  <w:style w:type="table" w:styleId="Tablanormal1">
    <w:name w:val="Plain Table 1"/>
    <w:basedOn w:val="Tab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73C26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73C26"/>
  </w:style>
  <w:style w:type="character" w:customStyle="1" w:styleId="SaludoCar">
    <w:name w:val="Saludo Car"/>
    <w:basedOn w:val="Fuentedeprrafopredeter"/>
    <w:link w:val="Saludo"/>
    <w:uiPriority w:val="99"/>
    <w:semiHidden/>
    <w:rsid w:val="00673C26"/>
  </w:style>
  <w:style w:type="paragraph" w:styleId="Firma">
    <w:name w:val="Signature"/>
    <w:basedOn w:val="Normal"/>
    <w:link w:val="FirmaCar"/>
    <w:uiPriority w:val="99"/>
    <w:semiHidden/>
    <w:unhideWhenUsed/>
    <w:rsid w:val="00673C2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73C26"/>
  </w:style>
  <w:style w:type="table" w:styleId="Tablaconefectos3D1">
    <w:name w:val="Table 3D effects 1"/>
    <w:basedOn w:val="Tab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73C26"/>
  </w:style>
  <w:style w:type="table" w:styleId="Tablaprofesional">
    <w:name w:val="Table Professional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Ttulo">
    <w:name w:val="Title"/>
    <w:basedOn w:val="Normal"/>
    <w:link w:val="TtuloC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isintenso">
    <w:name w:val="Intense Emphasis"/>
    <w:basedOn w:val="Fuentedeprrafopredeter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3105D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05DA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tulo">
    <w:name w:val="Subtitle"/>
    <w:basedOn w:val="Ttulo"/>
    <w:link w:val="SubttuloC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Curr&#237;culum%20v&#237;tae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6E57C69284F5F88D5E553D8C6E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A5DC-7775-4629-B8EB-354EEB832F1A}"/>
      </w:docPartPr>
      <w:docPartBody>
        <w:p w:rsidR="00F25D9C" w:rsidRDefault="00445882">
          <w:pPr>
            <w:pStyle w:val="80D6E57C69284F5F88D5E553D8C6E43C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6A55BCE61ECB4AA4B8118BBC5156B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48FF5-CDC6-4032-BAF0-A59AB46DC45E}"/>
      </w:docPartPr>
      <w:docPartBody>
        <w:p w:rsidR="00F25D9C" w:rsidRDefault="00445882">
          <w:pPr>
            <w:pStyle w:val="6A55BCE61ECB4AA4B8118BBC5156B768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FEF9A02ECA3E411EA8C682742319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3E829-E051-48FD-9256-420238F76A51}"/>
      </w:docPartPr>
      <w:docPartBody>
        <w:p w:rsidR="00F25D9C" w:rsidRDefault="00445882">
          <w:pPr>
            <w:pStyle w:val="FEF9A02ECA3E411EA8C682742319E0C1"/>
          </w:pPr>
          <w:r>
            <w:rPr>
              <w:lang w:bidi="es-ES"/>
            </w:rPr>
            <w:t>Experiencia</w:t>
          </w:r>
        </w:p>
      </w:docPartBody>
    </w:docPart>
    <w:docPart>
      <w:docPartPr>
        <w:name w:val="ED338BCD5C9549B8A4ACD8D767FC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A7B24-FB79-4C2C-8EE9-D233A7AB4358}"/>
      </w:docPartPr>
      <w:docPartBody>
        <w:p w:rsidR="00F25D9C" w:rsidRDefault="00445882">
          <w:pPr>
            <w:pStyle w:val="ED338BCD5C9549B8A4ACD8D767FCEABA"/>
          </w:pPr>
          <w:r w:rsidRPr="00024E3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6C"/>
    <w:rsid w:val="00182E02"/>
    <w:rsid w:val="00445882"/>
    <w:rsid w:val="00A44EFB"/>
    <w:rsid w:val="00B423DB"/>
    <w:rsid w:val="00BD3C6C"/>
    <w:rsid w:val="00E66B89"/>
    <w:rsid w:val="00EC3DE2"/>
    <w:rsid w:val="00F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D6E57C69284F5F88D5E553D8C6E43C">
    <w:name w:val="80D6E57C69284F5F88D5E553D8C6E43C"/>
  </w:style>
  <w:style w:type="paragraph" w:customStyle="1" w:styleId="6A55BCE61ECB4AA4B8118BBC5156B768">
    <w:name w:val="6A55BCE61ECB4AA4B8118BBC5156B768"/>
  </w:style>
  <w:style w:type="paragraph" w:customStyle="1" w:styleId="FEF9A02ECA3E411EA8C682742319E0C1">
    <w:name w:val="FEF9A02ECA3E411EA8C682742319E0C1"/>
  </w:style>
  <w:style w:type="paragraph" w:customStyle="1" w:styleId="ED338BCD5C9549B8A4ACD8D767FCEABA">
    <w:name w:val="ED338BCD5C9549B8A4ACD8D767FCE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funcional</Template>
  <TotalTime>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Paula  Cornejo Zamora</cp:lastModifiedBy>
  <cp:revision>2</cp:revision>
  <dcterms:created xsi:type="dcterms:W3CDTF">2021-07-26T13:37:00Z</dcterms:created>
  <dcterms:modified xsi:type="dcterms:W3CDTF">2021-07-26T13:37:00Z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