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1F573C3E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02BB9B7" w14:textId="4362E0AD" w:rsidR="001B2ABD" w:rsidRPr="0059649E" w:rsidRDefault="007C334F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35223C4" wp14:editId="4B0D8F85">
                  <wp:extent cx="1921268" cy="2561501"/>
                  <wp:effectExtent l="0" t="0" r="317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607" cy="2565953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88066A4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2121615" w14:textId="68AABBD5" w:rsidR="007C334F" w:rsidRPr="007C334F" w:rsidRDefault="007C334F" w:rsidP="00B05C9A">
            <w:pPr>
              <w:pStyle w:val="Ttulo"/>
              <w:rPr>
                <w:b/>
                <w:bCs/>
                <w:sz w:val="44"/>
                <w:szCs w:val="44"/>
              </w:rPr>
            </w:pPr>
            <w:r w:rsidRPr="007C334F">
              <w:rPr>
                <w:b/>
                <w:bCs/>
                <w:sz w:val="44"/>
                <w:szCs w:val="44"/>
              </w:rPr>
              <w:t>Curriculum VITAE</w:t>
            </w:r>
          </w:p>
          <w:p w14:paraId="78F4B7D0" w14:textId="5F3C93CE" w:rsidR="007C334F" w:rsidRDefault="007C334F" w:rsidP="007C334F"/>
          <w:p w14:paraId="31FF3FBF" w14:textId="283D4A2B" w:rsidR="007C334F" w:rsidRDefault="007C334F" w:rsidP="007C334F"/>
          <w:p w14:paraId="52532DE9" w14:textId="5C1518C3" w:rsidR="007C334F" w:rsidRDefault="007C334F" w:rsidP="007C334F"/>
          <w:p w14:paraId="3063D7DE" w14:textId="77777777" w:rsidR="007C334F" w:rsidRPr="007C334F" w:rsidRDefault="007C334F" w:rsidP="007C334F"/>
          <w:p w14:paraId="14ACBC8F" w14:textId="77777777" w:rsidR="007C334F" w:rsidRDefault="007C334F" w:rsidP="00B05C9A">
            <w:pPr>
              <w:pStyle w:val="Ttulo"/>
              <w:rPr>
                <w:b/>
                <w:bCs/>
                <w:sz w:val="36"/>
                <w:szCs w:val="36"/>
              </w:rPr>
            </w:pPr>
          </w:p>
          <w:p w14:paraId="5897A92A" w14:textId="4E8F13C2" w:rsidR="001B2ABD" w:rsidRPr="007C334F" w:rsidRDefault="00842BEF" w:rsidP="00B05C9A">
            <w:pPr>
              <w:pStyle w:val="Ttulo"/>
              <w:rPr>
                <w:sz w:val="36"/>
                <w:szCs w:val="36"/>
              </w:rPr>
            </w:pPr>
            <w:r w:rsidRPr="007C334F">
              <w:rPr>
                <w:sz w:val="36"/>
                <w:szCs w:val="36"/>
              </w:rPr>
              <w:t>Pablo</w:t>
            </w:r>
            <w:r w:rsidR="00B05C9A" w:rsidRPr="007C334F">
              <w:rPr>
                <w:sz w:val="36"/>
                <w:szCs w:val="36"/>
              </w:rPr>
              <w:t xml:space="preserve"> Wladimir</w:t>
            </w:r>
            <w:r w:rsidRPr="007C334F">
              <w:rPr>
                <w:sz w:val="36"/>
                <w:szCs w:val="36"/>
              </w:rPr>
              <w:t xml:space="preserve"> Encina</w:t>
            </w:r>
            <w:r w:rsidR="00B05C9A" w:rsidRPr="007C334F">
              <w:rPr>
                <w:sz w:val="36"/>
                <w:szCs w:val="36"/>
              </w:rPr>
              <w:t xml:space="preserve"> Abarz</w:t>
            </w:r>
            <w:r w:rsidR="007C334F">
              <w:rPr>
                <w:sz w:val="36"/>
                <w:szCs w:val="36"/>
              </w:rPr>
              <w:t>Ú</w:t>
            </w:r>
            <w:r w:rsidR="00B05C9A" w:rsidRPr="007C334F">
              <w:rPr>
                <w:sz w:val="36"/>
                <w:szCs w:val="36"/>
              </w:rPr>
              <w:t>a</w:t>
            </w:r>
          </w:p>
          <w:p w14:paraId="68587BDC" w14:textId="77777777" w:rsidR="003032EB" w:rsidRDefault="003032EB" w:rsidP="003032EB"/>
          <w:p w14:paraId="52B6E9FA" w14:textId="77777777" w:rsidR="003032EB" w:rsidRDefault="003032EB" w:rsidP="003032EB"/>
          <w:p w14:paraId="49256C97" w14:textId="77777777" w:rsidR="003032EB" w:rsidRDefault="003032EB" w:rsidP="003032EB"/>
          <w:p w14:paraId="5D44C7D8" w14:textId="77777777" w:rsidR="003032EB" w:rsidRDefault="003032EB" w:rsidP="003032EB"/>
          <w:p w14:paraId="2604C06F" w14:textId="3BC3B007" w:rsidR="003032EB" w:rsidRPr="003032EB" w:rsidRDefault="003032EB" w:rsidP="003032EB"/>
        </w:tc>
      </w:tr>
      <w:tr w:rsidR="001B2ABD" w:rsidRPr="0059649E" w14:paraId="6274DE1F" w14:textId="77777777" w:rsidTr="001B2ABD">
        <w:tc>
          <w:tcPr>
            <w:tcW w:w="3600" w:type="dxa"/>
          </w:tcPr>
          <w:p w14:paraId="70AEC8CC" w14:textId="21BBFD64" w:rsidR="001B2ABD" w:rsidRPr="007C334F" w:rsidRDefault="003032EB" w:rsidP="00036450">
            <w:pPr>
              <w:pStyle w:val="Ttulo3"/>
              <w:rPr>
                <w:sz w:val="32"/>
                <w:szCs w:val="32"/>
              </w:rPr>
            </w:pPr>
            <w:r w:rsidRPr="007C334F">
              <w:rPr>
                <w:sz w:val="32"/>
                <w:szCs w:val="32"/>
              </w:rPr>
              <w:t>Fecha nacimiento</w:t>
            </w:r>
          </w:p>
          <w:p w14:paraId="24CF7673" w14:textId="14A87F88" w:rsidR="00036450" w:rsidRPr="007C334F" w:rsidRDefault="003032EB" w:rsidP="00036450">
            <w:pPr>
              <w:rPr>
                <w:sz w:val="32"/>
                <w:szCs w:val="32"/>
              </w:rPr>
            </w:pPr>
            <w:r w:rsidRPr="007C334F">
              <w:rPr>
                <w:sz w:val="32"/>
                <w:szCs w:val="32"/>
              </w:rPr>
              <w:t xml:space="preserve">11-02-2001 </w:t>
            </w:r>
          </w:p>
          <w:sdt>
            <w:sdtPr>
              <w:rPr>
                <w:sz w:val="32"/>
                <w:szCs w:val="32"/>
              </w:rPr>
              <w:id w:val="-1954003311"/>
              <w:placeholder>
                <w:docPart w:val="4246A824EDB84EF2BEB330EAD7C97993"/>
              </w:placeholder>
              <w:temporary/>
              <w:showingPlcHdr/>
              <w15:appearance w15:val="hidden"/>
            </w:sdtPr>
            <w:sdtEndPr/>
            <w:sdtContent>
              <w:p w14:paraId="45FFD2CC" w14:textId="77777777" w:rsidR="00036450" w:rsidRPr="007C334F" w:rsidRDefault="00CB0055" w:rsidP="00CB0055">
                <w:pPr>
                  <w:pStyle w:val="Ttulo3"/>
                  <w:rPr>
                    <w:sz w:val="32"/>
                    <w:szCs w:val="32"/>
                  </w:rPr>
                </w:pPr>
                <w:r w:rsidRPr="007C334F">
                  <w:rPr>
                    <w:sz w:val="32"/>
                    <w:szCs w:val="32"/>
                    <w:lang w:bidi="es-ES"/>
                  </w:rPr>
                  <w:t>Contacto</w:t>
                </w:r>
              </w:p>
            </w:sdtContent>
          </w:sdt>
          <w:sdt>
            <w:sdtPr>
              <w:rPr>
                <w:sz w:val="32"/>
                <w:szCs w:val="32"/>
              </w:rPr>
              <w:id w:val="1111563247"/>
              <w:placeholder>
                <w:docPart w:val="1D6D97BC08544441B2A7230F9D38AF10"/>
              </w:placeholder>
              <w:temporary/>
              <w:showingPlcHdr/>
              <w15:appearance w15:val="hidden"/>
            </w:sdtPr>
            <w:sdtEndPr/>
            <w:sdtContent>
              <w:p w14:paraId="0246BEB8" w14:textId="77777777" w:rsidR="004D3011" w:rsidRPr="007C334F" w:rsidRDefault="004D3011" w:rsidP="004D3011">
                <w:pPr>
                  <w:rPr>
                    <w:sz w:val="32"/>
                    <w:szCs w:val="32"/>
                  </w:rPr>
                </w:pPr>
                <w:r w:rsidRPr="007C334F">
                  <w:rPr>
                    <w:sz w:val="32"/>
                    <w:szCs w:val="32"/>
                    <w:lang w:bidi="es-ES"/>
                  </w:rPr>
                  <w:t>TELÉFONO:</w:t>
                </w:r>
              </w:p>
            </w:sdtContent>
          </w:sdt>
          <w:p w14:paraId="6F0F4DD1" w14:textId="4395D9C3" w:rsidR="004D3011" w:rsidRPr="007C334F" w:rsidRDefault="00842BEF" w:rsidP="004D3011">
            <w:pPr>
              <w:rPr>
                <w:sz w:val="32"/>
                <w:szCs w:val="32"/>
              </w:rPr>
            </w:pPr>
            <w:r w:rsidRPr="007C334F">
              <w:rPr>
                <w:sz w:val="32"/>
                <w:szCs w:val="32"/>
              </w:rPr>
              <w:t>+56986054392</w:t>
            </w:r>
          </w:p>
          <w:p w14:paraId="66CFDAF0" w14:textId="4F0F25DE" w:rsidR="00B05C9A" w:rsidRPr="007C334F" w:rsidRDefault="00B05C9A" w:rsidP="004D3011">
            <w:pPr>
              <w:rPr>
                <w:sz w:val="32"/>
                <w:szCs w:val="32"/>
              </w:rPr>
            </w:pPr>
          </w:p>
          <w:p w14:paraId="032174C1" w14:textId="1F31351D" w:rsidR="00B05C9A" w:rsidRPr="007C334F" w:rsidRDefault="003032EB" w:rsidP="004D3011">
            <w:pPr>
              <w:rPr>
                <w:sz w:val="32"/>
                <w:szCs w:val="32"/>
              </w:rPr>
            </w:pPr>
            <w:r w:rsidRPr="007C334F">
              <w:rPr>
                <w:sz w:val="32"/>
                <w:szCs w:val="32"/>
              </w:rPr>
              <w:t>Dirección:</w:t>
            </w:r>
          </w:p>
          <w:p w14:paraId="5A2070E6" w14:textId="35527B65" w:rsidR="00B05C9A" w:rsidRPr="007C334F" w:rsidRDefault="00B05C9A" w:rsidP="004D3011">
            <w:pPr>
              <w:rPr>
                <w:sz w:val="32"/>
                <w:szCs w:val="32"/>
              </w:rPr>
            </w:pPr>
            <w:proofErr w:type="spellStart"/>
            <w:r w:rsidRPr="007C334F">
              <w:rPr>
                <w:sz w:val="32"/>
                <w:szCs w:val="32"/>
              </w:rPr>
              <w:t>Psje</w:t>
            </w:r>
            <w:proofErr w:type="spellEnd"/>
            <w:r w:rsidRPr="007C334F">
              <w:rPr>
                <w:sz w:val="32"/>
                <w:szCs w:val="32"/>
              </w:rPr>
              <w:t xml:space="preserve"> </w:t>
            </w:r>
            <w:r w:rsidR="003032EB" w:rsidRPr="007C334F">
              <w:rPr>
                <w:sz w:val="32"/>
                <w:szCs w:val="32"/>
              </w:rPr>
              <w:t>alcaldesa</w:t>
            </w:r>
            <w:r w:rsidRPr="007C334F">
              <w:rPr>
                <w:sz w:val="32"/>
                <w:szCs w:val="32"/>
              </w:rPr>
              <w:t xml:space="preserve"> Elisa Álvarez #580 Quilicura.</w:t>
            </w:r>
          </w:p>
          <w:p w14:paraId="1BB35440" w14:textId="49B3CA74" w:rsidR="00AB7633" w:rsidRPr="007C334F" w:rsidRDefault="00AB7633" w:rsidP="004D3011">
            <w:pPr>
              <w:rPr>
                <w:sz w:val="32"/>
                <w:szCs w:val="32"/>
              </w:rPr>
            </w:pPr>
          </w:p>
          <w:p w14:paraId="116AAE9E" w14:textId="01819633" w:rsidR="00AB7633" w:rsidRPr="007C334F" w:rsidRDefault="00AB7633" w:rsidP="004D3011">
            <w:pPr>
              <w:rPr>
                <w:sz w:val="32"/>
                <w:szCs w:val="32"/>
              </w:rPr>
            </w:pPr>
            <w:r w:rsidRPr="007C334F">
              <w:rPr>
                <w:sz w:val="32"/>
                <w:szCs w:val="32"/>
              </w:rPr>
              <w:t xml:space="preserve">Rut: </w:t>
            </w:r>
          </w:p>
          <w:p w14:paraId="49362E66" w14:textId="6B5FE5BB" w:rsidR="00AB7633" w:rsidRPr="007C334F" w:rsidRDefault="00AB7633" w:rsidP="004D3011">
            <w:pPr>
              <w:rPr>
                <w:sz w:val="32"/>
                <w:szCs w:val="32"/>
              </w:rPr>
            </w:pPr>
            <w:r w:rsidRPr="007C334F">
              <w:rPr>
                <w:sz w:val="32"/>
                <w:szCs w:val="32"/>
              </w:rPr>
              <w:t>20.513.382-8</w:t>
            </w:r>
          </w:p>
          <w:p w14:paraId="7A1B656C" w14:textId="634677E7" w:rsidR="004D3011" w:rsidRPr="007C334F" w:rsidRDefault="004D3011" w:rsidP="004D3011">
            <w:pPr>
              <w:rPr>
                <w:sz w:val="32"/>
                <w:szCs w:val="32"/>
              </w:rPr>
            </w:pPr>
          </w:p>
          <w:p w14:paraId="080ED55A" w14:textId="77777777" w:rsidR="004D3011" w:rsidRPr="007C334F" w:rsidRDefault="004D3011" w:rsidP="004D3011">
            <w:pPr>
              <w:rPr>
                <w:sz w:val="32"/>
                <w:szCs w:val="32"/>
              </w:rPr>
            </w:pPr>
          </w:p>
          <w:sdt>
            <w:sdtPr>
              <w:rPr>
                <w:sz w:val="32"/>
                <w:szCs w:val="32"/>
              </w:rPr>
              <w:id w:val="-240260293"/>
              <w:placeholder>
                <w:docPart w:val="14DE75F3DBCB456088C673D8FD1A20E2"/>
              </w:placeholder>
              <w:temporary/>
              <w:showingPlcHdr/>
              <w15:appearance w15:val="hidden"/>
            </w:sdtPr>
            <w:sdtEndPr/>
            <w:sdtContent>
              <w:p w14:paraId="3C1B8D93" w14:textId="77777777" w:rsidR="004D3011" w:rsidRPr="007C334F" w:rsidRDefault="004D3011" w:rsidP="004D3011">
                <w:pPr>
                  <w:rPr>
                    <w:sz w:val="32"/>
                    <w:szCs w:val="32"/>
                  </w:rPr>
                </w:pPr>
                <w:r w:rsidRPr="007C334F">
                  <w:rPr>
                    <w:sz w:val="32"/>
                    <w:szCs w:val="32"/>
                    <w:lang w:bidi="es-ES"/>
                  </w:rPr>
                  <w:t>CORREO ELECTRÓNICO:</w:t>
                </w:r>
              </w:p>
            </w:sdtContent>
          </w:sdt>
          <w:p w14:paraId="08131CDE" w14:textId="0923F779" w:rsidR="00036450" w:rsidRPr="007C334F" w:rsidRDefault="00842BEF" w:rsidP="004D3011">
            <w:pPr>
              <w:rPr>
                <w:rStyle w:val="Hipervnculo"/>
                <w:sz w:val="24"/>
                <w:szCs w:val="24"/>
              </w:rPr>
            </w:pPr>
            <w:r w:rsidRPr="007C334F">
              <w:rPr>
                <w:color w:val="B85A22" w:themeColor="accent2" w:themeShade="BF"/>
                <w:sz w:val="24"/>
                <w:szCs w:val="24"/>
                <w:u w:val="single"/>
              </w:rPr>
              <w:t>Pablitoencina1@gmail.com</w:t>
            </w:r>
          </w:p>
          <w:p w14:paraId="604729AB" w14:textId="77777777" w:rsidR="004142CD" w:rsidRPr="00B05C9A" w:rsidRDefault="004142CD" w:rsidP="004142CD">
            <w:pPr>
              <w:rPr>
                <w:sz w:val="24"/>
                <w:szCs w:val="24"/>
              </w:rPr>
            </w:pPr>
          </w:p>
          <w:p w14:paraId="590F3DB4" w14:textId="66C9B0CF" w:rsidR="004D3011" w:rsidRPr="00B05C9A" w:rsidRDefault="004D3011" w:rsidP="00842BEF">
            <w:pPr>
              <w:pStyle w:val="Ttulo3"/>
              <w:rPr>
                <w:sz w:val="24"/>
              </w:rPr>
            </w:pPr>
          </w:p>
        </w:tc>
        <w:tc>
          <w:tcPr>
            <w:tcW w:w="720" w:type="dxa"/>
          </w:tcPr>
          <w:p w14:paraId="38BF1ACD" w14:textId="77777777" w:rsidR="001B2ABD" w:rsidRPr="007C334F" w:rsidRDefault="001B2ABD" w:rsidP="000C45FF">
            <w:pPr>
              <w:tabs>
                <w:tab w:val="left" w:pos="990"/>
              </w:tabs>
              <w:rPr>
                <w:sz w:val="28"/>
                <w:szCs w:val="28"/>
              </w:rPr>
            </w:pPr>
          </w:p>
        </w:tc>
        <w:tc>
          <w:tcPr>
            <w:tcW w:w="6470" w:type="dxa"/>
          </w:tcPr>
          <w:sdt>
            <w:sdtPr>
              <w:rPr>
                <w:sz w:val="28"/>
                <w:szCs w:val="28"/>
              </w:rPr>
              <w:id w:val="1049110328"/>
              <w:placeholder>
                <w:docPart w:val="7C0AA659384B41138C7F0C53AF101DFF"/>
              </w:placeholder>
              <w:temporary/>
              <w:showingPlcHdr/>
              <w15:appearance w15:val="hidden"/>
            </w:sdtPr>
            <w:sdtEndPr/>
            <w:sdtContent>
              <w:p w14:paraId="16740058" w14:textId="77777777" w:rsidR="001B2ABD" w:rsidRPr="007C334F" w:rsidRDefault="00E25A26" w:rsidP="00036450">
                <w:pPr>
                  <w:pStyle w:val="Ttulo2"/>
                  <w:rPr>
                    <w:sz w:val="28"/>
                    <w:szCs w:val="28"/>
                  </w:rPr>
                </w:pPr>
                <w:r w:rsidRPr="007C334F">
                  <w:rPr>
                    <w:sz w:val="28"/>
                    <w:szCs w:val="28"/>
                    <w:lang w:bidi="es-ES"/>
                  </w:rPr>
                  <w:t>EDUCACIÓN</w:t>
                </w:r>
              </w:p>
            </w:sdtContent>
          </w:sdt>
          <w:p w14:paraId="552BF95D" w14:textId="0B2A4E1B" w:rsidR="003032EB" w:rsidRPr="007C334F" w:rsidRDefault="003032EB" w:rsidP="00EB733A">
            <w:pPr>
              <w:pStyle w:val="Ttulo4"/>
              <w:rPr>
                <w:sz w:val="28"/>
                <w:szCs w:val="28"/>
              </w:rPr>
            </w:pPr>
            <w:r w:rsidRPr="007C334F">
              <w:rPr>
                <w:sz w:val="28"/>
                <w:szCs w:val="28"/>
              </w:rPr>
              <w:t>Educación básica Completa (2007-2014)</w:t>
            </w:r>
          </w:p>
          <w:p w14:paraId="17269003" w14:textId="77777777" w:rsidR="00B57991" w:rsidRDefault="00B57991" w:rsidP="003032EB">
            <w:pPr>
              <w:rPr>
                <w:sz w:val="28"/>
                <w:szCs w:val="28"/>
              </w:rPr>
            </w:pPr>
          </w:p>
          <w:p w14:paraId="02C6F291" w14:textId="35EB18E3" w:rsidR="003032EB" w:rsidRPr="007C334F" w:rsidRDefault="003032EB" w:rsidP="003032EB">
            <w:pPr>
              <w:rPr>
                <w:sz w:val="28"/>
                <w:szCs w:val="28"/>
              </w:rPr>
            </w:pPr>
            <w:r w:rsidRPr="007C334F">
              <w:rPr>
                <w:sz w:val="28"/>
                <w:szCs w:val="28"/>
              </w:rPr>
              <w:t>Colegio San francisco de asís Lota</w:t>
            </w:r>
          </w:p>
          <w:p w14:paraId="0B73579B" w14:textId="77777777" w:rsidR="003032EB" w:rsidRPr="007C334F" w:rsidRDefault="003032EB" w:rsidP="00EB733A">
            <w:pPr>
              <w:pStyle w:val="Ttulo4"/>
              <w:rPr>
                <w:sz w:val="28"/>
                <w:szCs w:val="28"/>
              </w:rPr>
            </w:pPr>
          </w:p>
          <w:p w14:paraId="4CDB6F6E" w14:textId="3D6F8ADF" w:rsidR="00EB733A" w:rsidRDefault="00842BEF" w:rsidP="00EB733A">
            <w:pPr>
              <w:pStyle w:val="Ttulo4"/>
              <w:rPr>
                <w:sz w:val="28"/>
                <w:szCs w:val="28"/>
              </w:rPr>
            </w:pPr>
            <w:r w:rsidRPr="007C334F">
              <w:rPr>
                <w:sz w:val="28"/>
                <w:szCs w:val="28"/>
              </w:rPr>
              <w:t>Educación Media Comple</w:t>
            </w:r>
            <w:r w:rsidR="00EB733A" w:rsidRPr="007C334F">
              <w:rPr>
                <w:sz w:val="28"/>
                <w:szCs w:val="28"/>
              </w:rPr>
              <w:t>ta (201</w:t>
            </w:r>
            <w:r w:rsidR="003032EB" w:rsidRPr="007C334F">
              <w:rPr>
                <w:sz w:val="28"/>
                <w:szCs w:val="28"/>
              </w:rPr>
              <w:t>5</w:t>
            </w:r>
            <w:r w:rsidR="00EB733A" w:rsidRPr="007C334F">
              <w:rPr>
                <w:sz w:val="28"/>
                <w:szCs w:val="28"/>
              </w:rPr>
              <w:t>- 2018)</w:t>
            </w:r>
          </w:p>
          <w:p w14:paraId="7B2F674C" w14:textId="77777777" w:rsidR="00B57991" w:rsidRPr="00B57991" w:rsidRDefault="00B57991" w:rsidP="00B57991"/>
          <w:p w14:paraId="6C8D4AEA" w14:textId="1C2993F3" w:rsidR="001424E5" w:rsidRPr="007C334F" w:rsidRDefault="00EB733A" w:rsidP="00EB733A">
            <w:pPr>
              <w:rPr>
                <w:sz w:val="28"/>
                <w:szCs w:val="28"/>
              </w:rPr>
            </w:pPr>
            <w:r w:rsidRPr="007C334F">
              <w:rPr>
                <w:sz w:val="28"/>
                <w:szCs w:val="28"/>
              </w:rPr>
              <w:t>Colegio Novo Mundo</w:t>
            </w:r>
          </w:p>
          <w:p w14:paraId="02DC6EA4" w14:textId="5D8D4478" w:rsidR="00EB733A" w:rsidRPr="007C334F" w:rsidRDefault="00EB733A" w:rsidP="00EB733A">
            <w:pPr>
              <w:rPr>
                <w:sz w:val="28"/>
                <w:szCs w:val="28"/>
              </w:rPr>
            </w:pPr>
          </w:p>
          <w:p w14:paraId="0F88A6F6" w14:textId="649ACA17" w:rsidR="00EB733A" w:rsidRDefault="00EB733A" w:rsidP="00EB733A">
            <w:pPr>
              <w:rPr>
                <w:b/>
                <w:bCs/>
                <w:sz w:val="28"/>
                <w:szCs w:val="28"/>
              </w:rPr>
            </w:pPr>
            <w:r w:rsidRPr="007C334F">
              <w:rPr>
                <w:b/>
                <w:bCs/>
                <w:sz w:val="28"/>
                <w:szCs w:val="28"/>
              </w:rPr>
              <w:t>Educación Superior incompleta</w:t>
            </w:r>
          </w:p>
          <w:p w14:paraId="2147BB62" w14:textId="77777777" w:rsidR="00B57991" w:rsidRPr="007C334F" w:rsidRDefault="00B57991" w:rsidP="00EB733A">
            <w:pPr>
              <w:rPr>
                <w:b/>
                <w:bCs/>
                <w:sz w:val="28"/>
                <w:szCs w:val="28"/>
              </w:rPr>
            </w:pPr>
          </w:p>
          <w:p w14:paraId="12B9EC30" w14:textId="7837D7EE" w:rsidR="00EB733A" w:rsidRPr="007C334F" w:rsidRDefault="00EB733A" w:rsidP="00EB733A">
            <w:pPr>
              <w:rPr>
                <w:sz w:val="28"/>
                <w:szCs w:val="28"/>
              </w:rPr>
            </w:pPr>
            <w:r w:rsidRPr="007C334F">
              <w:rPr>
                <w:sz w:val="28"/>
                <w:szCs w:val="28"/>
              </w:rPr>
              <w:t xml:space="preserve">Universidad </w:t>
            </w:r>
            <w:proofErr w:type="spellStart"/>
            <w:r w:rsidRPr="007C334F">
              <w:rPr>
                <w:sz w:val="28"/>
                <w:szCs w:val="28"/>
              </w:rPr>
              <w:t>Finis</w:t>
            </w:r>
            <w:proofErr w:type="spellEnd"/>
            <w:r w:rsidRPr="007C334F">
              <w:rPr>
                <w:sz w:val="28"/>
                <w:szCs w:val="28"/>
              </w:rPr>
              <w:t xml:space="preserve"> </w:t>
            </w:r>
            <w:proofErr w:type="spellStart"/>
            <w:r w:rsidRPr="007C334F">
              <w:rPr>
                <w:sz w:val="28"/>
                <w:szCs w:val="28"/>
              </w:rPr>
              <w:t>Terrae</w:t>
            </w:r>
            <w:proofErr w:type="spellEnd"/>
            <w:r w:rsidR="00AB7633" w:rsidRPr="007C334F">
              <w:rPr>
                <w:sz w:val="28"/>
                <w:szCs w:val="28"/>
              </w:rPr>
              <w:t xml:space="preserve"> Ing. Comercial</w:t>
            </w:r>
            <w:r w:rsidRPr="007C334F">
              <w:rPr>
                <w:sz w:val="28"/>
                <w:szCs w:val="28"/>
              </w:rPr>
              <w:t xml:space="preserve"> (</w:t>
            </w:r>
            <w:r w:rsidR="002126A4">
              <w:rPr>
                <w:sz w:val="28"/>
                <w:szCs w:val="28"/>
              </w:rPr>
              <w:t xml:space="preserve"> 3er año</w:t>
            </w:r>
            <w:r w:rsidRPr="007C334F">
              <w:rPr>
                <w:sz w:val="28"/>
                <w:szCs w:val="28"/>
              </w:rPr>
              <w:t>)</w:t>
            </w:r>
          </w:p>
          <w:p w14:paraId="037FD159" w14:textId="77777777" w:rsidR="004142CD" w:rsidRPr="007C334F" w:rsidRDefault="004142CD" w:rsidP="00036450">
            <w:pPr>
              <w:rPr>
                <w:sz w:val="28"/>
                <w:szCs w:val="28"/>
              </w:rPr>
            </w:pPr>
          </w:p>
          <w:sdt>
            <w:sdtPr>
              <w:rPr>
                <w:sz w:val="28"/>
                <w:szCs w:val="28"/>
              </w:rPr>
              <w:id w:val="1001553383"/>
              <w:placeholder>
                <w:docPart w:val="4F51A956450A4201B371D70838582BF0"/>
              </w:placeholder>
              <w:temporary/>
              <w:showingPlcHdr/>
              <w15:appearance w15:val="hidden"/>
            </w:sdtPr>
            <w:sdtEndPr/>
            <w:sdtContent>
              <w:p w14:paraId="598EEAD1" w14:textId="77777777" w:rsidR="00036450" w:rsidRPr="007C334F" w:rsidRDefault="00036450" w:rsidP="00036450">
                <w:pPr>
                  <w:pStyle w:val="Ttulo2"/>
                  <w:rPr>
                    <w:sz w:val="28"/>
                    <w:szCs w:val="28"/>
                  </w:rPr>
                </w:pPr>
                <w:r w:rsidRPr="007C334F">
                  <w:rPr>
                    <w:sz w:val="28"/>
                    <w:szCs w:val="28"/>
                    <w:lang w:bidi="es-ES"/>
                  </w:rPr>
                  <w:t>EXPERIENCIA LABORAL</w:t>
                </w:r>
              </w:p>
            </w:sdtContent>
          </w:sdt>
          <w:p w14:paraId="5AD34990" w14:textId="78C4D036" w:rsidR="00036450" w:rsidRPr="007C334F" w:rsidRDefault="00B05C9A" w:rsidP="00B359E4">
            <w:pPr>
              <w:pStyle w:val="Ttulo4"/>
              <w:rPr>
                <w:bCs/>
                <w:sz w:val="28"/>
                <w:szCs w:val="28"/>
              </w:rPr>
            </w:pPr>
            <w:r w:rsidRPr="007C334F">
              <w:rPr>
                <w:sz w:val="28"/>
                <w:szCs w:val="28"/>
              </w:rPr>
              <w:t>[Falabella]  [Reponedor]</w:t>
            </w:r>
          </w:p>
          <w:p w14:paraId="1C37A597" w14:textId="61F5CFF1" w:rsidR="004D3011" w:rsidRDefault="00B05C9A" w:rsidP="00B05C9A">
            <w:pPr>
              <w:pStyle w:val="Fecha"/>
              <w:rPr>
                <w:sz w:val="28"/>
                <w:szCs w:val="28"/>
              </w:rPr>
            </w:pPr>
            <w:r w:rsidRPr="007C334F">
              <w:rPr>
                <w:sz w:val="28"/>
                <w:szCs w:val="28"/>
              </w:rPr>
              <w:t>Inicio: 13-12</w:t>
            </w:r>
            <w:r w:rsidR="004142CD" w:rsidRPr="007C334F">
              <w:rPr>
                <w:sz w:val="28"/>
                <w:szCs w:val="28"/>
                <w:lang w:bidi="es-ES"/>
              </w:rPr>
              <w:t xml:space="preserve"> -</w:t>
            </w:r>
            <w:r w:rsidRPr="007C334F">
              <w:rPr>
                <w:sz w:val="28"/>
                <w:szCs w:val="28"/>
                <w:lang w:bidi="es-ES"/>
              </w:rPr>
              <w:t xml:space="preserve">2019 Termino </w:t>
            </w:r>
            <w:r w:rsidRPr="007C334F">
              <w:rPr>
                <w:sz w:val="28"/>
                <w:szCs w:val="28"/>
              </w:rPr>
              <w:t>30-12-2020</w:t>
            </w:r>
          </w:p>
          <w:p w14:paraId="2E3741EB" w14:textId="18E8A765" w:rsidR="007C334F" w:rsidRDefault="007C334F" w:rsidP="007C334F"/>
          <w:p w14:paraId="306A8B0F" w14:textId="77777777" w:rsidR="007C334F" w:rsidRPr="007C334F" w:rsidRDefault="007C334F" w:rsidP="007C334F"/>
          <w:p w14:paraId="1DD85AEA" w14:textId="27FBBC9C" w:rsidR="00036450" w:rsidRPr="007C334F" w:rsidRDefault="003032EB" w:rsidP="00036450">
            <w:pPr>
              <w:pStyle w:val="Ttulo2"/>
              <w:rPr>
                <w:sz w:val="40"/>
                <w:szCs w:val="40"/>
              </w:rPr>
            </w:pPr>
            <w:r w:rsidRPr="007C334F">
              <w:rPr>
                <w:sz w:val="40"/>
                <w:szCs w:val="40"/>
              </w:rPr>
              <w:t>DISPONIBILIDAD INMEDIATA</w:t>
            </w:r>
          </w:p>
          <w:p w14:paraId="10247A4F" w14:textId="388F672D" w:rsidR="00036450" w:rsidRPr="007C334F" w:rsidRDefault="003032EB" w:rsidP="004D3011">
            <w:pPr>
              <w:rPr>
                <w:color w:val="FFFFFF" w:themeColor="background1"/>
                <w:sz w:val="28"/>
                <w:szCs w:val="28"/>
              </w:rPr>
            </w:pPr>
            <w:r w:rsidRPr="007C334F">
              <w:rPr>
                <w:color w:val="FFFFFF" w:themeColor="background1"/>
                <w:sz w:val="28"/>
                <w:szCs w:val="28"/>
              </w:rPr>
              <w:t>DI</w:t>
            </w:r>
          </w:p>
        </w:tc>
      </w:tr>
    </w:tbl>
    <w:p w14:paraId="387A38A8" w14:textId="77777777" w:rsidR="0043117B" w:rsidRPr="0059649E" w:rsidRDefault="00FD235C" w:rsidP="000C45FF">
      <w:pPr>
        <w:tabs>
          <w:tab w:val="left" w:pos="990"/>
        </w:tabs>
      </w:pPr>
    </w:p>
    <w:sectPr w:rsidR="0043117B" w:rsidRPr="0059649E" w:rsidSect="0059649E">
      <w:headerReference w:type="default" r:id="rId10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C0766" w14:textId="77777777" w:rsidR="00842BEF" w:rsidRDefault="00842BEF" w:rsidP="000C45FF">
      <w:r>
        <w:separator/>
      </w:r>
    </w:p>
  </w:endnote>
  <w:endnote w:type="continuationSeparator" w:id="0">
    <w:p w14:paraId="1BCADDDD" w14:textId="77777777" w:rsidR="00842BEF" w:rsidRDefault="00842BE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8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07C86" w14:textId="77777777" w:rsidR="00842BEF" w:rsidRDefault="00842BEF" w:rsidP="000C45FF">
      <w:r>
        <w:separator/>
      </w:r>
    </w:p>
  </w:footnote>
  <w:footnote w:type="continuationSeparator" w:id="0">
    <w:p w14:paraId="6EAFDBBE" w14:textId="77777777" w:rsidR="00842BEF" w:rsidRDefault="00842BE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7381D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6E793771" wp14:editId="3B50D25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revisionView w:inkAnnotation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BEF"/>
    <w:rsid w:val="00036450"/>
    <w:rsid w:val="00075675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126A4"/>
    <w:rsid w:val="002400EB"/>
    <w:rsid w:val="002559EC"/>
    <w:rsid w:val="00256CF7"/>
    <w:rsid w:val="00281FD5"/>
    <w:rsid w:val="002D3CA3"/>
    <w:rsid w:val="003032EB"/>
    <w:rsid w:val="0030481B"/>
    <w:rsid w:val="003156FC"/>
    <w:rsid w:val="003254B5"/>
    <w:rsid w:val="0037121F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3011"/>
    <w:rsid w:val="005262AC"/>
    <w:rsid w:val="0059649E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7C334F"/>
    <w:rsid w:val="00802CA0"/>
    <w:rsid w:val="00842BEF"/>
    <w:rsid w:val="009260CD"/>
    <w:rsid w:val="00952C25"/>
    <w:rsid w:val="009A09AC"/>
    <w:rsid w:val="00A2118D"/>
    <w:rsid w:val="00AB7633"/>
    <w:rsid w:val="00AD76E2"/>
    <w:rsid w:val="00B05C9A"/>
    <w:rsid w:val="00B20152"/>
    <w:rsid w:val="00B359E4"/>
    <w:rsid w:val="00B57991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13C3F"/>
    <w:rsid w:val="00D2522B"/>
    <w:rsid w:val="00D422DE"/>
    <w:rsid w:val="00D5459D"/>
    <w:rsid w:val="00DA1F4D"/>
    <w:rsid w:val="00DD172A"/>
    <w:rsid w:val="00E25A26"/>
    <w:rsid w:val="00E4381A"/>
    <w:rsid w:val="00E55D74"/>
    <w:rsid w:val="00EB733A"/>
    <w:rsid w:val="00EE4C8D"/>
    <w:rsid w:val="00F60274"/>
    <w:rsid w:val="00F77FB9"/>
    <w:rsid w:val="00F94526"/>
    <w:rsid w:val="00FB068F"/>
    <w:rsid w:val="00FD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50D300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theme" Target="theme/theme1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glossaryDocument" Target="glossary/document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fontTable" Target="fontTable.xml" /><Relationship Id="rId5" Type="http://schemas.openxmlformats.org/officeDocument/2006/relationships/settings" Target="settings.xml" /><Relationship Id="rId10" Type="http://schemas.openxmlformats.org/officeDocument/2006/relationships/header" Target="header1.xml" /><Relationship Id="rId4" Type="http://schemas.openxmlformats.org/officeDocument/2006/relationships/styles" Target="styles.xml" /><Relationship Id="rId9" Type="http://schemas.openxmlformats.org/officeDocument/2006/relationships/image" Target="media/image1.jpg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 /><Relationship Id="rId1" Type="http://schemas.openxmlformats.org/officeDocument/2006/relationships/image" Target="media/image2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bli\AppData\Local\Microsoft\Office\16.0\DTS\es-ES%7b72CA47B4-D63F-4207-8614-9469E902C202%7d\%7bBEB284B1-808C-42BF-9C9B-033C2CD7F740%7dtf00546271_win32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46A824EDB84EF2BEB330EAD7C97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78669-5845-41D9-A12A-AF1500322548}"/>
      </w:docPartPr>
      <w:docPartBody>
        <w:p w:rsidR="00E71788" w:rsidRDefault="00E71788">
          <w:pPr>
            <w:pStyle w:val="4246A824EDB84EF2BEB330EAD7C97993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1D6D97BC08544441B2A7230F9D38A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6B046-8CA9-4F09-864E-61DBBD1AF54A}"/>
      </w:docPartPr>
      <w:docPartBody>
        <w:p w:rsidR="00E71788" w:rsidRDefault="00E71788">
          <w:pPr>
            <w:pStyle w:val="1D6D97BC08544441B2A7230F9D38AF10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14DE75F3DBCB456088C673D8FD1A2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5B3BD-65AD-42C9-8678-31A74D1170BA}"/>
      </w:docPartPr>
      <w:docPartBody>
        <w:p w:rsidR="00E71788" w:rsidRDefault="00E71788">
          <w:pPr>
            <w:pStyle w:val="14DE75F3DBCB456088C673D8FD1A20E2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7C0AA659384B41138C7F0C53AF101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31E4D-7139-422F-9E79-77123F9A96D7}"/>
      </w:docPartPr>
      <w:docPartBody>
        <w:p w:rsidR="00E71788" w:rsidRDefault="00E71788">
          <w:pPr>
            <w:pStyle w:val="7C0AA659384B41138C7F0C53AF101DFF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4F51A956450A4201B371D70838582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432FA-BE0E-4A44-8F49-C6EFABD4DE5D}"/>
      </w:docPartPr>
      <w:docPartBody>
        <w:p w:rsidR="00E71788" w:rsidRDefault="00E71788">
          <w:pPr>
            <w:pStyle w:val="4F51A956450A4201B371D70838582BF0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8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88"/>
    <w:rsid w:val="00E7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246A824EDB84EF2BEB330EAD7C97993">
    <w:name w:val="4246A824EDB84EF2BEB330EAD7C97993"/>
  </w:style>
  <w:style w:type="paragraph" w:customStyle="1" w:styleId="1D6D97BC08544441B2A7230F9D38AF10">
    <w:name w:val="1D6D97BC08544441B2A7230F9D38AF10"/>
  </w:style>
  <w:style w:type="paragraph" w:customStyle="1" w:styleId="14DE75F3DBCB456088C673D8FD1A20E2">
    <w:name w:val="14DE75F3DBCB456088C673D8FD1A20E2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7C0AA659384B41138C7F0C53AF101DFF">
    <w:name w:val="7C0AA659384B41138C7F0C53AF101DFF"/>
  </w:style>
  <w:style w:type="paragraph" w:customStyle="1" w:styleId="4F51A956450A4201B371D70838582BF0">
    <w:name w:val="4F51A956450A4201B371D70838582BF0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%7bBEB284B1-808C-42BF-9C9B-033C2CD7F740%7dtf00546271_win32.dotx</Template>
  <TotalTime>0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2022-01-04T12:07:00Z</dcterms:created>
  <dcterms:modified xsi:type="dcterms:W3CDTF">2022-01-04T12:07:00Z</dcterms:modified>
</cp:coreProperties>
</file>