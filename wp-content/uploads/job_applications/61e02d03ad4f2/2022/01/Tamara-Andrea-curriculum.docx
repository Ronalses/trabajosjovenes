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B1" w:rsidRDefault="008932B1" w:rsidP="000C6AF7">
      <w:pPr>
        <w:ind w:left="-567" w:right="-356"/>
      </w:pPr>
    </w:p>
    <w:p w:rsidR="00837E03" w:rsidRDefault="00837E03" w:rsidP="000C6AF7">
      <w:pPr>
        <w:ind w:left="-567" w:right="-356"/>
      </w:pPr>
    </w:p>
    <w:p w:rsidR="005E6B8C" w:rsidRDefault="005E6B8C" w:rsidP="000C6AF7">
      <w:pPr>
        <w:ind w:left="-567" w:right="-356"/>
      </w:pPr>
    </w:p>
    <w:p w:rsidR="00837E03" w:rsidRPr="000C6AF7" w:rsidRDefault="00837E03" w:rsidP="000C6AF7">
      <w:pPr>
        <w:ind w:left="-567" w:right="-356"/>
      </w:pPr>
    </w:p>
    <w:tbl>
      <w:tblPr>
        <w:tblStyle w:val="Tablaconcuadrcula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53"/>
        <w:gridCol w:w="1518"/>
        <w:gridCol w:w="241"/>
        <w:gridCol w:w="4884"/>
        <w:gridCol w:w="1651"/>
      </w:tblGrid>
      <w:tr w:rsidR="005E6B8C" w:rsidTr="009F193C">
        <w:trPr>
          <w:jc w:val="center"/>
        </w:trPr>
        <w:tc>
          <w:tcPr>
            <w:tcW w:w="1625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:rsidR="000C6AF7" w:rsidRPr="00871198" w:rsidRDefault="00871198" w:rsidP="00871198">
            <w:pPr>
              <w:ind w:right="-356"/>
              <w:jc w:val="center"/>
              <w:rPr>
                <w:rFonts w:asciiTheme="majorHAnsi" w:hAnsiTheme="majorHAnsi" w:cs="Georgia-BoldItalic"/>
                <w:b/>
                <w:bCs/>
                <w:i/>
                <w:iCs/>
                <w:color w:val="EC353F" w:themeColor="accent1"/>
                <w:sz w:val="42"/>
                <w:szCs w:val="42"/>
                <w:lang w:bidi="es-ES"/>
              </w:rPr>
            </w:pPr>
            <w:r>
              <w:rPr>
                <w:rStyle w:val="TtuloCar"/>
                <w:lang w:bidi="es-ES"/>
              </w:rPr>
              <w:t>Tamara Andrea</w:t>
            </w:r>
            <w:r w:rsidR="000C6AF7" w:rsidRPr="000C6AF7">
              <w:rPr>
                <w:rStyle w:val="TtuloCar"/>
                <w:lang w:bidi="es-ES"/>
              </w:rPr>
              <w:br/>
            </w:r>
            <w:r>
              <w:rPr>
                <w:rStyle w:val="TtuloCar"/>
              </w:rPr>
              <w:t xml:space="preserve">Gatica </w:t>
            </w:r>
            <w:r w:rsidR="001A36C0">
              <w:rPr>
                <w:rStyle w:val="TtuloCar"/>
              </w:rPr>
              <w:t>Ojeda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C6AF7" w:rsidRDefault="000C6AF7" w:rsidP="000C6AF7">
            <w:pPr>
              <w:ind w:right="-356"/>
            </w:pPr>
          </w:p>
        </w:tc>
      </w:tr>
      <w:tr w:rsidR="005E6B8C" w:rsidTr="009F193C">
        <w:trPr>
          <w:trHeight w:val="166"/>
          <w:jc w:val="center"/>
        </w:trPr>
        <w:tc>
          <w:tcPr>
            <w:tcW w:w="3001" w:type="dxa"/>
            <w:gridSpan w:val="2"/>
          </w:tcPr>
          <w:p w:rsidR="000C6AF7" w:rsidRDefault="000C6AF7" w:rsidP="000C6AF7">
            <w:pPr>
              <w:ind w:right="-356"/>
            </w:pPr>
          </w:p>
        </w:tc>
        <w:tc>
          <w:tcPr>
            <w:tcW w:w="241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:rsidR="000C6AF7" w:rsidRDefault="000C6AF7" w:rsidP="000C6AF7">
            <w:pPr>
              <w:ind w:right="-356"/>
            </w:pPr>
          </w:p>
        </w:tc>
      </w:tr>
      <w:tr w:rsidR="00737940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737940" w:rsidP="000C6AF7">
            <w:pPr>
              <w:ind w:right="-356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F3C3A6A" wp14:editId="4499FC34">
                  <wp:simplePos x="0" y="0"/>
                  <wp:positionH relativeFrom="column">
                    <wp:posOffset>-63799</wp:posOffset>
                  </wp:positionH>
                  <wp:positionV relativeFrom="paragraph">
                    <wp:posOffset>-4446</wp:posOffset>
                  </wp:positionV>
                  <wp:extent cx="1614768" cy="2152147"/>
                  <wp:effectExtent l="0" t="0" r="0" b="0"/>
                  <wp:wrapNone/>
                  <wp:docPr id="1" name="Imagen 28" descr="Imagen de flor. Imagen later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F2F2F2"/>
          </w:tcPr>
          <w:p w:rsidR="00737940" w:rsidRDefault="00737940" w:rsidP="00837E03">
            <w:pPr>
              <w:pStyle w:val="Ttulo2"/>
            </w:pPr>
            <w:r w:rsidRPr="000F7D04">
              <w:rPr>
                <w:lang w:bidi="es-ES"/>
              </w:rPr>
              <w:t>Experiencia</w:t>
            </w:r>
          </w:p>
          <w:p w:rsidR="00737940" w:rsidRDefault="00871198" w:rsidP="00837E03">
            <w:pPr>
              <w:pStyle w:val="Fechas"/>
            </w:pPr>
            <w:r>
              <w:t xml:space="preserve">2018 </w:t>
            </w:r>
            <w:r w:rsidR="00737940">
              <w:rPr>
                <w:lang w:bidi="es-ES"/>
              </w:rPr>
              <w:t>-</w:t>
            </w:r>
            <w:r>
              <w:t>2020</w:t>
            </w:r>
          </w:p>
          <w:p w:rsidR="00871198" w:rsidRDefault="00871198" w:rsidP="00871198">
            <w:pPr>
              <w:pStyle w:val="Fechas"/>
            </w:pPr>
            <w:r>
              <w:t>° Garzón en eventos grandes – Romero y Merken</w:t>
            </w:r>
          </w:p>
          <w:p w:rsidR="00871198" w:rsidRDefault="00871198" w:rsidP="00837E03">
            <w:pPr>
              <w:pStyle w:val="Fechas"/>
            </w:pPr>
          </w:p>
          <w:p w:rsidR="00737940" w:rsidRDefault="00871198" w:rsidP="00837E03">
            <w:pPr>
              <w:pStyle w:val="Fechas"/>
            </w:pPr>
            <w:r>
              <w:t>2020</w:t>
            </w:r>
            <w:r w:rsidR="00737940">
              <w:rPr>
                <w:lang w:bidi="es-ES"/>
              </w:rPr>
              <w:t>-</w:t>
            </w:r>
            <w:r>
              <w:t>2021</w:t>
            </w:r>
          </w:p>
          <w:p w:rsidR="00871198" w:rsidRDefault="00871198" w:rsidP="00837E03">
            <w:pPr>
              <w:pStyle w:val="Fechas"/>
            </w:pPr>
            <w:r>
              <w:t>° Recepcionista en clínica dental – S.O.S clínica dental</w:t>
            </w:r>
          </w:p>
          <w:p w:rsidR="00737940" w:rsidRDefault="00737940" w:rsidP="00837E03">
            <w:pPr>
              <w:pStyle w:val="Fechas"/>
            </w:pPr>
          </w:p>
          <w:p w:rsidR="00871198" w:rsidRDefault="00871198" w:rsidP="00837E03">
            <w:pPr>
              <w:pStyle w:val="Fechas"/>
            </w:pPr>
            <w:r>
              <w:t>2021 – 2021</w:t>
            </w:r>
          </w:p>
          <w:p w:rsidR="00871198" w:rsidRDefault="004B1636" w:rsidP="00837E03">
            <w:pPr>
              <w:pStyle w:val="Fechas"/>
            </w:pPr>
            <w:r>
              <w:t>° Atención</w:t>
            </w:r>
            <w:r w:rsidR="00871198">
              <w:t xml:space="preserve"> al cliente – Golden fru</w:t>
            </w:r>
            <w:r>
              <w:t>t</w:t>
            </w:r>
          </w:p>
          <w:p w:rsidR="00871198" w:rsidRDefault="00871198" w:rsidP="00837E03"/>
          <w:p w:rsidR="00737940" w:rsidRDefault="004B1636" w:rsidP="004B1636">
            <w:r>
              <w:t>Soy estudiante de Instituto Mario Mezza (Estilista Profesional)</w:t>
            </w:r>
          </w:p>
          <w:p w:rsidR="004B1636" w:rsidRDefault="004B1636" w:rsidP="004B1636">
            <w:r>
              <w:t>Solo los días sábados.</w:t>
            </w:r>
          </w:p>
          <w:p w:rsidR="004B1636" w:rsidRDefault="004B1636" w:rsidP="004B1636"/>
          <w:p w:rsidR="00737940" w:rsidRDefault="00737940" w:rsidP="00837E03">
            <w:pPr>
              <w:pStyle w:val="Ttulo2"/>
              <w:rPr>
                <w:lang w:bidi="es-ES"/>
              </w:rPr>
            </w:pPr>
            <w:r w:rsidRPr="000F7D04">
              <w:rPr>
                <w:lang w:bidi="es-ES"/>
              </w:rPr>
              <w:t>Educación</w:t>
            </w:r>
          </w:p>
          <w:p w:rsidR="004B1636" w:rsidRDefault="004B1636" w:rsidP="004B1636">
            <w:pPr>
              <w:rPr>
                <w:lang w:bidi="es-ES"/>
              </w:rPr>
            </w:pPr>
            <w:r>
              <w:rPr>
                <w:lang w:bidi="es-ES"/>
              </w:rPr>
              <w:t>Colegio Saint Orland La Cisterna</w:t>
            </w:r>
          </w:p>
          <w:p w:rsidR="004B1636" w:rsidRPr="004B1636" w:rsidRDefault="004B1636" w:rsidP="004B1636">
            <w:pPr>
              <w:rPr>
                <w:lang w:bidi="es-ES"/>
              </w:rPr>
            </w:pPr>
            <w:r>
              <w:rPr>
                <w:lang w:bidi="es-ES"/>
              </w:rPr>
              <w:t>Enseñanza Básica y Enseñanza Media</w:t>
            </w:r>
          </w:p>
          <w:p w:rsidR="00737940" w:rsidRPr="000F7D04" w:rsidRDefault="00737940" w:rsidP="00837E03">
            <w:pPr>
              <w:pStyle w:val="Ttulo2"/>
            </w:pPr>
            <w:r w:rsidRPr="000F7D04">
              <w:rPr>
                <w:lang w:bidi="es-ES"/>
              </w:rPr>
              <w:t>Comunicación</w:t>
            </w:r>
          </w:p>
          <w:p w:rsidR="00737940" w:rsidRDefault="004B1636" w:rsidP="001A36C0">
            <w:r>
              <w:t xml:space="preserve">Con muchas ganas de trabajar y cumplir, con mucha personalidad y paciencia para recibir este </w:t>
            </w:r>
            <w:r w:rsidR="001A36C0">
              <w:t>trabajo.</w:t>
            </w:r>
            <w:r>
              <w:t xml:space="preserve"> </w:t>
            </w:r>
          </w:p>
          <w:p w:rsidR="00737940" w:rsidRDefault="00737940" w:rsidP="005E6B8C">
            <w:pPr>
              <w:pStyle w:val="Ttulo2"/>
            </w:pPr>
            <w:r w:rsidRPr="000F7D04">
              <w:rPr>
                <w:lang w:bidi="es-ES"/>
              </w:rPr>
              <w:t>Referencias</w:t>
            </w:r>
          </w:p>
          <w:p w:rsidR="00737940" w:rsidRDefault="001A36C0" w:rsidP="00837E03">
            <w:pPr>
              <w:ind w:right="-356"/>
            </w:pPr>
            <w:r>
              <w:t>Disponibilidad inmediata de lunes a viernes ya que los sábados estudio. Gracias.</w:t>
            </w:r>
          </w:p>
          <w:p w:rsidR="00737940" w:rsidRDefault="00737940" w:rsidP="00837E03">
            <w:pPr>
              <w:ind w:right="-356"/>
            </w:pPr>
          </w:p>
          <w:p w:rsidR="00737940" w:rsidRDefault="00737940" w:rsidP="00837E03">
            <w:pPr>
              <w:ind w:right="-356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737940">
            <w:pPr>
              <w:pStyle w:val="Informacin"/>
              <w:rPr>
                <w:noProof/>
              </w:rPr>
            </w:pP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1A36C0" w:rsidP="001A36C0">
            <w:pPr>
              <w:pStyle w:val="Informacin"/>
              <w:rPr>
                <w:noProof/>
              </w:rPr>
            </w:pPr>
            <w:r>
              <w:t>+56961201175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1A36C0" w:rsidP="001A36C0">
            <w:pPr>
              <w:pStyle w:val="Informacin"/>
              <w:jc w:val="both"/>
              <w:rPr>
                <w:noProof/>
              </w:rPr>
            </w:pPr>
            <w:r>
              <w:t>Tamaralindaaa9</w:t>
            </w:r>
            <w:r w:rsidRPr="001A36C0">
              <w:t>@</w:t>
            </w:r>
            <w:r>
              <w:t>gmail.com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DB643F" w:rsidP="001A36C0">
            <w:pPr>
              <w:pStyle w:val="Informacin"/>
            </w:pPr>
            <w:r w:rsidRPr="00DB643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B511A0" wp14:editId="68F4F93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-20955</wp:posOffset>
                      </wp:positionV>
                      <wp:extent cx="165100" cy="165100"/>
                      <wp:effectExtent l="0" t="0" r="6350" b="6350"/>
                      <wp:wrapNone/>
                      <wp:docPr id="20" name="Forma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51413" id="Forma" o:spid="_x0000_s1026" alt="website icon" style="position:absolute;margin-left:-1.8pt;margin-top:-1.65pt;width:13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Pr="00DB643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E3F87" wp14:editId="0684FDB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-424180</wp:posOffset>
                      </wp:positionV>
                      <wp:extent cx="165100" cy="165100"/>
                      <wp:effectExtent l="0" t="0" r="6350" b="6350"/>
                      <wp:wrapNone/>
                      <wp:docPr id="19" name="Forma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33DD9" id="Forma" o:spid="_x0000_s1026" alt="email icon" style="position:absolute;margin-left:-1.85pt;margin-top:-33.4pt;width:13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Pr="00DB643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DDD11B" wp14:editId="0C1D74AE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-848995</wp:posOffset>
                      </wp:positionV>
                      <wp:extent cx="165100" cy="165100"/>
                      <wp:effectExtent l="0" t="0" r="6350" b="6350"/>
                      <wp:wrapNone/>
                      <wp:docPr id="18" name="Forma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A576D" id="Forma" o:spid="_x0000_s1026" alt="phone icon" style="position:absolute;margin-left:-1.35pt;margin-top:-66.85pt;width:13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1A36C0">
              <w:t>Brisas Del Maipo #0571</w:t>
            </w:r>
          </w:p>
          <w:p w:rsidR="001A36C0" w:rsidRDefault="001A36C0" w:rsidP="001A36C0">
            <w:pPr>
              <w:pStyle w:val="Informacin"/>
              <w:rPr>
                <w:noProof/>
              </w:rPr>
            </w:pPr>
            <w:r>
              <w:t xml:space="preserve"> La Cisterna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  <w:tr w:rsidR="00737940" w:rsidTr="009F193C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326021" w:rsidP="000C6AF7">
            <w:pPr>
              <w:ind w:right="-356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32486C1" wp14:editId="7AC5AD69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1726565</wp:posOffset>
                  </wp:positionV>
                  <wp:extent cx="4965065" cy="1694180"/>
                  <wp:effectExtent l="0" t="0" r="6985" b="1270"/>
                  <wp:wrapNone/>
                  <wp:docPr id="10" name="Imagen 10" title="Hojas. Imagen de la parte inferi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wer-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6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Ttulo2"/>
            </w:pPr>
          </w:p>
        </w:tc>
      </w:tr>
    </w:tbl>
    <w:p w:rsidR="00D075D2" w:rsidRPr="00837E03" w:rsidRDefault="00D075D2" w:rsidP="00837E03"/>
    <w:sectPr w:rsidR="00D075D2" w:rsidRPr="00837E03" w:rsidSect="00326021">
      <w:headerReference w:type="default" r:id="rId9"/>
      <w:pgSz w:w="11906" w:h="16838" w:code="9"/>
      <w:pgMar w:top="720" w:right="1588" w:bottom="0" w:left="1644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D2" w:rsidRDefault="00FB00D2" w:rsidP="000C6AF7">
      <w:r>
        <w:separator/>
      </w:r>
    </w:p>
  </w:endnote>
  <w:endnote w:type="continuationSeparator" w:id="0">
    <w:p w:rsidR="00FB00D2" w:rsidRDefault="00FB00D2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D2" w:rsidRDefault="00FB00D2" w:rsidP="000C6AF7">
      <w:r>
        <w:separator/>
      </w:r>
    </w:p>
  </w:footnote>
  <w:footnote w:type="continuationSeparator" w:id="0">
    <w:p w:rsidR="00FB00D2" w:rsidRDefault="00FB00D2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326021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5D7F39" wp14:editId="634D8973">
              <wp:simplePos x="0" y="0"/>
              <wp:positionH relativeFrom="margin">
                <wp:posOffset>-406400</wp:posOffset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3" name="Grupo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14" name="Forma libre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orma libre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Imagen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27C37E7" id="Grupo 12" o:spid="_x0000_s1026" style="position:absolute;margin-left:-32pt;margin-top:0;width:496.8pt;height:117pt;z-index:251663360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">
              <v:shape id="Forma libre 29" o:spid="_x0000_s1027" alt="decorative element" style="position:absolute;left:48768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orma libre 30" o:spid="_x0000_s1028" alt="decorative element" style="position:absolute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9" type="#_x0000_t75" alt="Flower. Top Image." style="position:absolute;left:22174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">
                <v:imagedata r:id="rId2" o:title="Flower. Top Image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66E648A7"/>
    <w:multiLevelType w:val="hybridMultilevel"/>
    <w:tmpl w:val="6D12B084"/>
    <w:lvl w:ilvl="0" w:tplc="33AA7F9E">
      <w:start w:val="2018"/>
      <w:numFmt w:val="bullet"/>
      <w:lvlText w:val="-"/>
      <w:lvlJc w:val="left"/>
      <w:pPr>
        <w:ind w:left="720" w:hanging="360"/>
      </w:pPr>
      <w:rPr>
        <w:rFonts w:ascii="Georgia" w:eastAsia="Times New Roman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98"/>
    <w:rsid w:val="000C6AF7"/>
    <w:rsid w:val="001651D6"/>
    <w:rsid w:val="00190763"/>
    <w:rsid w:val="001A36C0"/>
    <w:rsid w:val="002337BF"/>
    <w:rsid w:val="002D4CDD"/>
    <w:rsid w:val="00326021"/>
    <w:rsid w:val="003D37C9"/>
    <w:rsid w:val="004007D2"/>
    <w:rsid w:val="004809AC"/>
    <w:rsid w:val="004B1636"/>
    <w:rsid w:val="004C405B"/>
    <w:rsid w:val="005E6B8C"/>
    <w:rsid w:val="00607760"/>
    <w:rsid w:val="006E178A"/>
    <w:rsid w:val="007316BE"/>
    <w:rsid w:val="00737940"/>
    <w:rsid w:val="00837E03"/>
    <w:rsid w:val="00871198"/>
    <w:rsid w:val="008932B1"/>
    <w:rsid w:val="00993A87"/>
    <w:rsid w:val="009A2B0A"/>
    <w:rsid w:val="009B717C"/>
    <w:rsid w:val="009D644C"/>
    <w:rsid w:val="009F193C"/>
    <w:rsid w:val="00BC1BB8"/>
    <w:rsid w:val="00D075D2"/>
    <w:rsid w:val="00DB643F"/>
    <w:rsid w:val="00DD5DF5"/>
    <w:rsid w:val="00DF60A8"/>
    <w:rsid w:val="00E05FE6"/>
    <w:rsid w:val="00E13158"/>
    <w:rsid w:val="00FB00D2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DBF6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9F193C"/>
    <w:pPr>
      <w:keepNext/>
      <w:keepLines/>
      <w:pBdr>
        <w:bottom w:val="single" w:sz="8" w:space="1" w:color="31317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90763"/>
    <w:rPr>
      <w:rFonts w:ascii="Georgia" w:hAnsi="Georgia" w:cs="Georgia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rrafodelista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aconcuadrcula">
    <w:name w:val="Table Grid"/>
    <w:basedOn w:val="Tabla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extoindependiente"/>
    <w:next w:val="Normal"/>
    <w:link w:val="TtuloC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837E0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2Car">
    <w:name w:val="Título 2 Car"/>
    <w:basedOn w:val="Fuentedeprrafopredeter"/>
    <w:link w:val="Ttulo2"/>
    <w:uiPriority w:val="9"/>
    <w:rsid w:val="009F193C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Fechas">
    <w:name w:val="Fechas"/>
    <w:basedOn w:val="Textoindependiente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Textoennegrita">
    <w:name w:val="Strong"/>
    <w:basedOn w:val="Fuentedeprrafopredeter"/>
    <w:uiPriority w:val="22"/>
    <w:semiHidden/>
    <w:qFormat/>
    <w:rsid w:val="00837E03"/>
    <w:rPr>
      <w:b/>
      <w:bCs/>
      <w:color w:val="EC353F" w:themeColor="accent1"/>
    </w:rPr>
  </w:style>
  <w:style w:type="paragraph" w:customStyle="1" w:styleId="Experiencia">
    <w:name w:val="Experiencia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aconvietas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cin">
    <w:name w:val="Información"/>
    <w:basedOn w:val="Textoindependiente"/>
    <w:uiPriority w:val="1"/>
    <w:qFormat/>
    <w:rsid w:val="00737940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Textodelmarcadordeposicin">
    <w:name w:val="Placeholder Text"/>
    <w:basedOn w:val="Fuentedeprrafopredeter"/>
    <w:uiPriority w:val="99"/>
    <w:semiHidden/>
    <w:rsid w:val="007379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7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Curr&#237;culum%20v&#237;tae%20floral%20rosa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floral rosa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2021-08-18T02:42:00Z</dcterms:created>
  <dcterms:modified xsi:type="dcterms:W3CDTF">2021-08-18T03:13:00Z</dcterms:modified>
</cp:coreProperties>
</file>