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83718" w14:textId="0294471F" w:rsidR="0033354E" w:rsidRDefault="00105CFE">
      <w:r>
        <w:rPr>
          <w:noProof/>
          <w:lang w:val="pt-BR" w:eastAsia="pt-BR"/>
        </w:rPr>
        <w:drawing>
          <wp:anchor distT="0" distB="0" distL="114300" distR="114300" simplePos="0" relativeHeight="251642880" behindDoc="1" locked="0" layoutInCell="1" allowOverlap="1" wp14:anchorId="04F6330B" wp14:editId="6C11301F">
            <wp:simplePos x="0" y="0"/>
            <wp:positionH relativeFrom="page">
              <wp:posOffset>19050</wp:posOffset>
            </wp:positionH>
            <wp:positionV relativeFrom="paragraph">
              <wp:posOffset>-914400</wp:posOffset>
            </wp:positionV>
            <wp:extent cx="7548489" cy="22193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_2_resume_semana3_mexico_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9684" cy="2237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51EDE" w14:textId="54EDE936" w:rsidR="00220745" w:rsidRPr="00220745" w:rsidRDefault="00220745" w:rsidP="00220745"/>
    <w:p w14:paraId="4618B028" w14:textId="3C2ACBD1" w:rsidR="00220745" w:rsidRPr="00220745" w:rsidRDefault="00220745" w:rsidP="00220745"/>
    <w:p w14:paraId="50D9F03C" w14:textId="53E2096F" w:rsidR="00220745" w:rsidRPr="00220745" w:rsidRDefault="00220745" w:rsidP="00220745"/>
    <w:p w14:paraId="2190C6C9" w14:textId="2C3ACE65" w:rsidR="00220745" w:rsidRPr="00220745" w:rsidRDefault="00105CFE" w:rsidP="00220745"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3790E51D" wp14:editId="69783E33">
                <wp:simplePos x="0" y="0"/>
                <wp:positionH relativeFrom="margin">
                  <wp:posOffset>1416685</wp:posOffset>
                </wp:positionH>
                <wp:positionV relativeFrom="paragraph">
                  <wp:posOffset>163195</wp:posOffset>
                </wp:positionV>
                <wp:extent cx="2927985" cy="1404620"/>
                <wp:effectExtent l="0" t="0" r="571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547B8" w14:textId="264F38C6" w:rsidR="00983BF1" w:rsidRDefault="00A61F95" w:rsidP="00A61F95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</w:rPr>
                              <w:t xml:space="preserve"> Francisco Yáñez Toro</w:t>
                            </w:r>
                          </w:p>
                          <w:p w14:paraId="513D2028" w14:textId="340174AB" w:rsidR="00983BF1" w:rsidRPr="00983BF1" w:rsidRDefault="00A61F95" w:rsidP="00983BF1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  <w:t>Ingeniero Agrícola</w:t>
                            </w:r>
                            <w:r w:rsidR="00983BF1" w:rsidRPr="00983BF1"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90E51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1.55pt;margin-top:12.85pt;width:230.55pt;height:110.6pt;z-index:251645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" stroked="f">
                <v:textbox style="mso-fit-shape-to-text:t">
                  <w:txbxContent>
                    <w:p w14:paraId="202547B8" w14:textId="264F38C6" w:rsidR="00983BF1" w:rsidRDefault="00A61F95" w:rsidP="00A61F95">
                      <w:pPr>
                        <w:spacing w:after="0"/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</w:rPr>
                        <w:t xml:space="preserve"> Francisco Yáñez Toro</w:t>
                      </w:r>
                    </w:p>
                    <w:p w14:paraId="513D2028" w14:textId="340174AB" w:rsidR="00983BF1" w:rsidRPr="00983BF1" w:rsidRDefault="00A61F95" w:rsidP="00983BF1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  <w:t>Ingeniero Agrícola</w:t>
                      </w:r>
                      <w:r w:rsidR="00983BF1" w:rsidRPr="00983BF1"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0F3EA6" w14:textId="39E350A1" w:rsidR="00220745" w:rsidRPr="00220745" w:rsidRDefault="00220745" w:rsidP="00220745"/>
    <w:p w14:paraId="609900A9" w14:textId="7DEB8041" w:rsidR="00220745" w:rsidRPr="00220745" w:rsidRDefault="00105CFE" w:rsidP="00220745"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05484634" wp14:editId="1630E205">
                <wp:simplePos x="0" y="0"/>
                <wp:positionH relativeFrom="margin">
                  <wp:posOffset>790575</wp:posOffset>
                </wp:positionH>
                <wp:positionV relativeFrom="paragraph">
                  <wp:posOffset>287020</wp:posOffset>
                </wp:positionV>
                <wp:extent cx="3968750" cy="140462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293A8" w14:textId="4D9C5684" w:rsidR="00E046C6" w:rsidRPr="00E046C6" w:rsidRDefault="00945313" w:rsidP="00E046C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Las Verbenas</w:t>
                            </w:r>
                            <w:r w:rsidR="00E046C6" w:rsidRPr="00E046C6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#8770</w:t>
                            </w:r>
                            <w:r w:rsidR="00E046C6" w:rsidRPr="00E046C6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 xml:space="preserve"> La Florida</w:t>
                            </w:r>
                            <w:r w:rsidR="00E046C6" w:rsidRPr="00E046C6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 xml:space="preserve"> Santiago, Chile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84634" id="_x0000_s1027" type="#_x0000_t202" style="position:absolute;margin-left:62.25pt;margin-top:22.6pt;width:312.5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" filled="f" stroked="f">
                <v:textbox style="mso-fit-shape-to-text:t">
                  <w:txbxContent>
                    <w:p w14:paraId="488293A8" w14:textId="4D9C5684" w:rsidR="00E046C6" w:rsidRPr="00E046C6" w:rsidRDefault="00945313" w:rsidP="00E046C6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Las Verbenas</w:t>
                      </w:r>
                      <w:r w:rsidR="00E046C6" w:rsidRPr="00E046C6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#8770</w:t>
                      </w:r>
                      <w:r w:rsidR="00E046C6" w:rsidRPr="00E046C6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 xml:space="preserve"> La Florida</w:t>
                      </w:r>
                      <w:r w:rsidR="00E046C6" w:rsidRPr="00E046C6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 xml:space="preserve"> Santiago, Chile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59AC6AC" wp14:editId="2801A5FF">
                <wp:simplePos x="0" y="0"/>
                <wp:positionH relativeFrom="column">
                  <wp:posOffset>-464185</wp:posOffset>
                </wp:positionH>
                <wp:positionV relativeFrom="paragraph">
                  <wp:posOffset>282575</wp:posOffset>
                </wp:positionV>
                <wp:extent cx="6581670" cy="281940"/>
                <wp:effectExtent l="0" t="0" r="0" b="381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670" cy="281940"/>
                          <a:chOff x="0" y="0"/>
                          <a:chExt cx="6550319" cy="282102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237486" y="0"/>
                            <a:ext cx="6070059" cy="282102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ángulo isósceles 7"/>
                        <wps:cNvSpPr/>
                        <wps:spPr>
                          <a:xfrm rot="16200000">
                            <a:off x="-19367" y="20548"/>
                            <a:ext cx="280670" cy="241935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ángulo isósceles 8"/>
                        <wps:cNvSpPr/>
                        <wps:spPr>
                          <a:xfrm rot="5400000">
                            <a:off x="6288965" y="20548"/>
                            <a:ext cx="280671" cy="242036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5CAB86" id="Grupo 9" o:spid="_x0000_s1026" style="position:absolute;margin-left:-36.55pt;margin-top:22.25pt;width:518.25pt;height:22.2pt;z-index:251651072;mso-width-relative:margin" coordsize="65503,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">
                <v:rect id="Rectángulo 6" o:spid="_x0000_s1027" style="position:absolute;left:2374;width:60701;height:2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" fillcolor="#4b7f83" stroked="f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7" o:spid="_x0000_s1028" type="#_x0000_t5" style="position:absolute;left:-194;top:205;width:2807;height:24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" fillcolor="#4b7f83" stroked="f" strokeweight="1pt"/>
                <v:shape id="Triángulo isósceles 8" o:spid="_x0000_s1029" type="#_x0000_t5" style="position:absolute;left:62889;top:205;width:2807;height:242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" fillcolor="#4b7f83" stroked="f" strokeweight="1pt"/>
              </v:group>
            </w:pict>
          </mc:Fallback>
        </mc:AlternateContent>
      </w:r>
    </w:p>
    <w:p w14:paraId="71CE50EE" w14:textId="368D2644" w:rsidR="00220745" w:rsidRPr="00220745" w:rsidRDefault="00105CFE" w:rsidP="00220745">
      <w:r>
        <w:rPr>
          <w:noProof/>
          <w:lang w:val="pt-BR" w:eastAsia="pt-BR"/>
        </w:rPr>
        <w:drawing>
          <wp:anchor distT="0" distB="0" distL="114300" distR="114300" simplePos="0" relativeHeight="251655168" behindDoc="0" locked="0" layoutInCell="1" allowOverlap="1" wp14:anchorId="7A75202C" wp14:editId="3F8A1924">
            <wp:simplePos x="0" y="0"/>
            <wp:positionH relativeFrom="margin">
              <wp:posOffset>2780030</wp:posOffset>
            </wp:positionH>
            <wp:positionV relativeFrom="paragraph">
              <wp:posOffset>624840</wp:posOffset>
            </wp:positionV>
            <wp:extent cx="133350" cy="13335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d_2_resume_semana3_mexico_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6906A97" wp14:editId="5DD78E88">
                <wp:simplePos x="0" y="0"/>
                <wp:positionH relativeFrom="column">
                  <wp:posOffset>790575</wp:posOffset>
                </wp:positionH>
                <wp:positionV relativeFrom="paragraph">
                  <wp:posOffset>438785</wp:posOffset>
                </wp:positionV>
                <wp:extent cx="2851785" cy="45719"/>
                <wp:effectExtent l="0" t="0" r="5715" b="0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785" cy="45719"/>
                          <a:chOff x="0" y="0"/>
                          <a:chExt cx="2813274" cy="60025"/>
                        </a:xfrm>
                      </wpg:grpSpPr>
                      <wps:wsp>
                        <wps:cNvPr id="199" name="Elipse 199"/>
                        <wps:cNvSpPr/>
                        <wps:spPr>
                          <a:xfrm>
                            <a:off x="0" y="0"/>
                            <a:ext cx="60025" cy="60025"/>
                          </a:xfrm>
                          <a:prstGeom prst="ellipse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Elipse 200"/>
                        <wps:cNvSpPr/>
                        <wps:spPr>
                          <a:xfrm>
                            <a:off x="2753249" y="0"/>
                            <a:ext cx="60025" cy="60025"/>
                          </a:xfrm>
                          <a:prstGeom prst="ellipse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7364AD" id="Grupo 201" o:spid="_x0000_s1026" style="position:absolute;margin-left:62.25pt;margin-top:34.55pt;width:224.55pt;height:3.6pt;z-index:251727872;mso-width-relative:margin;mso-height-relative:margin" coordsize="28132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">
                <v:oval id="Elipse 199" o:spid="_x0000_s1027" style="position:absolute;width:600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" fillcolor="#6cc6c9" stroked="f" strokeweight="1pt">
                  <v:stroke joinstyle="miter"/>
                </v:oval>
                <v:oval id="Elipse 200" o:spid="_x0000_s1028" style="position:absolute;left:27532;width:600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" fillcolor="#6cc6c9" stroked="f" strokeweight="1pt">
                  <v:stroke joinstyle="miter"/>
                </v:oval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2A5D41" wp14:editId="77EAEDC0">
                <wp:simplePos x="0" y="0"/>
                <wp:positionH relativeFrom="column">
                  <wp:posOffset>-208280</wp:posOffset>
                </wp:positionH>
                <wp:positionV relativeFrom="paragraph">
                  <wp:posOffset>614045</wp:posOffset>
                </wp:positionV>
                <wp:extent cx="6109397" cy="0"/>
                <wp:effectExtent l="0" t="0" r="24765" b="1905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3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77FBA" id="Conector recto 19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4pt,48.35pt" to="464.6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" strokecolor="#6cc6c9" strokeweight="1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1D34AA7" wp14:editId="311442F6">
                <wp:simplePos x="0" y="0"/>
                <wp:positionH relativeFrom="margin">
                  <wp:posOffset>-234315</wp:posOffset>
                </wp:positionH>
                <wp:positionV relativeFrom="paragraph">
                  <wp:posOffset>310515</wp:posOffset>
                </wp:positionV>
                <wp:extent cx="6138545" cy="311150"/>
                <wp:effectExtent l="0" t="0" r="0" b="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54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75239" w14:textId="3FB53387" w:rsidR="009B749D" w:rsidRPr="00953C4A" w:rsidRDefault="009B749D" w:rsidP="009B749D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Edad:    </w:t>
                            </w:r>
                            <w:r w:rsidR="00A61F95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2</w:t>
                            </w:r>
                            <w:r w:rsidR="00825D45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AD5FC0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Teléfono/celular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:</w:t>
                            </w:r>
                            <w:r w:rsidR="00A61F95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+56 9 32415714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      E-mail:</w:t>
                            </w:r>
                            <w:r w:rsidR="00A61F95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fr.yanezt@gmail.com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34AA7" id="_x0000_s1028" type="#_x0000_t202" style="position:absolute;margin-left:-18.45pt;margin-top:24.45pt;width:483.35pt;height:24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" filled="f" stroked="f">
                <v:textbox>
                  <w:txbxContent>
                    <w:p w14:paraId="42075239" w14:textId="3FB53387" w:rsidR="009B749D" w:rsidRPr="00953C4A" w:rsidRDefault="009B749D" w:rsidP="009B749D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Edad:    </w:t>
                      </w:r>
                      <w:r w:rsidR="00A61F95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2</w:t>
                      </w:r>
                      <w:r w:rsidR="00825D45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       </w:t>
                      </w:r>
                      <w:r w:rsidR="00AD5FC0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Teléfono/celular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:</w:t>
                      </w:r>
                      <w:r w:rsidR="00A61F95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+56 9 32415714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      E-mail:</w:t>
                      </w:r>
                      <w:r w:rsidR="00A61F95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fr.yanezt@gmail.com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E102C1" w14:textId="1F826012" w:rsidR="00220745" w:rsidRPr="00220745" w:rsidRDefault="00105CFE" w:rsidP="00220745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C3C33" wp14:editId="28CD7DF9">
                <wp:simplePos x="0" y="0"/>
                <wp:positionH relativeFrom="page">
                  <wp:posOffset>3175</wp:posOffset>
                </wp:positionH>
                <wp:positionV relativeFrom="paragraph">
                  <wp:posOffset>1965325</wp:posOffset>
                </wp:positionV>
                <wp:extent cx="7550785" cy="81915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81915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959F9" id="Rectángulo 16" o:spid="_x0000_s1026" style="position:absolute;margin-left:.25pt;margin-top:154.75pt;width:594.55pt;height:6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" fillcolor="#6cc6c9" stroked="f" strokeweight="1pt">
                <w10:wrap anchorx="page"/>
              </v:rect>
            </w:pict>
          </mc:Fallback>
        </mc:AlternateContent>
      </w:r>
      <w:r w:rsidRPr="006F118F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0E43185" wp14:editId="42DA2F25">
                <wp:simplePos x="0" y="0"/>
                <wp:positionH relativeFrom="margin">
                  <wp:posOffset>-529233</wp:posOffset>
                </wp:positionH>
                <wp:positionV relativeFrom="paragraph">
                  <wp:posOffset>874395</wp:posOffset>
                </wp:positionV>
                <wp:extent cx="6798310" cy="1090295"/>
                <wp:effectExtent l="0" t="0" r="0" b="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8310" cy="109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0E967" w14:textId="268CF647" w:rsidR="00633BA9" w:rsidRPr="006F197D" w:rsidRDefault="00A61F95" w:rsidP="00A61F95">
                            <w:pPr>
                              <w:jc w:val="both"/>
                              <w:rPr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</w:t>
                            </w:r>
                            <w:r w:rsidRPr="006F197D">
                              <w:rPr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ngenie</w:t>
                            </w:r>
                            <w:r>
                              <w:rPr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ro</w:t>
                            </w:r>
                            <w:r w:rsidRPr="006F197D">
                              <w:rPr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agrícola, calificado para gestionar la calidad del proceso productivo y del producto cosechado, supervisar las labores agrícolas de acuerdo con el tipo de cultivo y especificar las operaciones y labores de producción, utilizar técnicas para la propagación sexual y asexual de vides, hortalizas y frutales, utilizar y controlar cámaras de frío y limpieza. </w:t>
                            </w:r>
                          </w:p>
                          <w:p w14:paraId="30F13702" w14:textId="65C1EB02" w:rsidR="006134D8" w:rsidRPr="00AD5FC0" w:rsidRDefault="006134D8" w:rsidP="006134D8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43185" id="_x0000_s1029" type="#_x0000_t202" style="position:absolute;margin-left:-41.65pt;margin-top:68.85pt;width:535.3pt;height:85.8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" filled="f" stroked="f">
                <v:textbox>
                  <w:txbxContent>
                    <w:p w14:paraId="74B0E967" w14:textId="268CF647" w:rsidR="00633BA9" w:rsidRPr="006F197D" w:rsidRDefault="00A61F95" w:rsidP="00A61F95">
                      <w:pPr>
                        <w:jc w:val="both"/>
                        <w:rPr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color w:val="44546A" w:themeColor="text2"/>
                          <w:sz w:val="24"/>
                          <w:szCs w:val="24"/>
                        </w:rPr>
                        <w:t>I</w:t>
                      </w:r>
                      <w:r w:rsidRPr="006F197D">
                        <w:rPr>
                          <w:bCs/>
                          <w:color w:val="44546A" w:themeColor="text2"/>
                          <w:sz w:val="24"/>
                          <w:szCs w:val="24"/>
                        </w:rPr>
                        <w:t>ngenie</w:t>
                      </w:r>
                      <w:r>
                        <w:rPr>
                          <w:bCs/>
                          <w:color w:val="44546A" w:themeColor="text2"/>
                          <w:sz w:val="24"/>
                          <w:szCs w:val="24"/>
                        </w:rPr>
                        <w:t>ro</w:t>
                      </w:r>
                      <w:r w:rsidRPr="006F197D">
                        <w:rPr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agrícola, calificado para gestionar la calidad del proceso productivo y del producto cosechado, supervisar las labores agrícolas de acuerdo con el tipo de cultivo y especificar las operaciones y labores de producción, utilizar técnicas para la propagación sexual y asexual de vides, hortalizas y frutales, utilizar y controlar cámaras de frío y limpieza. </w:t>
                      </w:r>
                    </w:p>
                    <w:p w14:paraId="30F13702" w14:textId="65C1EB02" w:rsidR="006134D8" w:rsidRPr="00AD5FC0" w:rsidRDefault="006134D8" w:rsidP="006134D8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4C4C4C"/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B24950" wp14:editId="4CC45ECA">
                <wp:simplePos x="0" y="0"/>
                <wp:positionH relativeFrom="margin">
                  <wp:posOffset>1681480</wp:posOffset>
                </wp:positionH>
                <wp:positionV relativeFrom="paragraph">
                  <wp:posOffset>477520</wp:posOffset>
                </wp:positionV>
                <wp:extent cx="2374900" cy="140462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CE177" w14:textId="77777777" w:rsidR="00EC1BC7" w:rsidRPr="00EC1BC7" w:rsidRDefault="00EC1BC7" w:rsidP="00EC1BC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C1BC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EXTRACTO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B24950" id="_x0000_s1030" type="#_x0000_t202" style="position:absolute;margin-left:132.4pt;margin-top:37.6pt;width:18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" filled="f" stroked="f">
                <v:textbox style="mso-fit-shape-to-text:t">
                  <w:txbxContent>
                    <w:p w14:paraId="6AACE177" w14:textId="77777777" w:rsidR="00EC1BC7" w:rsidRPr="00EC1BC7" w:rsidRDefault="00EC1BC7" w:rsidP="00EC1BC7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C1BC7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EXTRACTO PROFESIONAL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65A81C1" wp14:editId="64ABA6A3">
                <wp:simplePos x="0" y="0"/>
                <wp:positionH relativeFrom="page">
                  <wp:posOffset>3175</wp:posOffset>
                </wp:positionH>
                <wp:positionV relativeFrom="paragraph">
                  <wp:posOffset>412115</wp:posOffset>
                </wp:positionV>
                <wp:extent cx="7550785" cy="38989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38989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A4E82" id="Rectángulo 11" o:spid="_x0000_s1026" style="position:absolute;margin-left:.25pt;margin-top:32.45pt;width:594.55pt;height:30.7pt;z-index: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" fillcolor="#6cc6c9" stroked="f" strokeweight="1pt">
                <w10:wrap anchorx="page"/>
              </v:rect>
            </w:pict>
          </mc:Fallback>
        </mc:AlternateContent>
      </w:r>
    </w:p>
    <w:p w14:paraId="299EE06B" w14:textId="5E2F59C7" w:rsidR="00220745" w:rsidRPr="00220745" w:rsidRDefault="00DF4DC2" w:rsidP="00220745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53AF76" wp14:editId="5844F3DC">
                <wp:simplePos x="0" y="0"/>
                <wp:positionH relativeFrom="column">
                  <wp:posOffset>3247390</wp:posOffset>
                </wp:positionH>
                <wp:positionV relativeFrom="paragraph">
                  <wp:posOffset>1630680</wp:posOffset>
                </wp:positionV>
                <wp:extent cx="2988945" cy="360680"/>
                <wp:effectExtent l="0" t="0" r="1905" b="127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368718" id="Rectángulo redondeado 22" o:spid="_x0000_s1026" style="position:absolute;margin-left:255.7pt;margin-top:128.4pt;width:235.35pt;height:2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" fillcolor="#dadada" stroked="f" strokeweight="1pt">
                <v:stroke joinstyle="miter"/>
              </v:round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00B81AE" wp14:editId="78E38BD4">
                <wp:simplePos x="0" y="0"/>
                <wp:positionH relativeFrom="margin">
                  <wp:posOffset>3409950</wp:posOffset>
                </wp:positionH>
                <wp:positionV relativeFrom="paragraph">
                  <wp:posOffset>1567250</wp:posOffset>
                </wp:positionV>
                <wp:extent cx="2553970" cy="1404620"/>
                <wp:effectExtent l="0" t="0" r="0" b="0"/>
                <wp:wrapSquare wrapText="bothSides"/>
                <wp:docPr id="3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500DE" w14:textId="77777777" w:rsidR="00945313" w:rsidRPr="00EC1BC7" w:rsidRDefault="00945313" w:rsidP="00945313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0B81AE" id="_x0000_s1031" type="#_x0000_t202" style="position:absolute;margin-left:268.5pt;margin-top:123.4pt;width:201.1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" filled="f" stroked="f">
                <v:textbox style="mso-fit-shape-to-text:t">
                  <w:txbxContent>
                    <w:p w14:paraId="578500DE" w14:textId="77777777" w:rsidR="00945313" w:rsidRPr="00EC1BC7" w:rsidRDefault="00945313" w:rsidP="00945313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EE49C0" wp14:editId="56AAF6AF">
                <wp:simplePos x="0" y="0"/>
                <wp:positionH relativeFrom="column">
                  <wp:posOffset>-505241</wp:posOffset>
                </wp:positionH>
                <wp:positionV relativeFrom="paragraph">
                  <wp:posOffset>1628674</wp:posOffset>
                </wp:positionV>
                <wp:extent cx="2988945" cy="360680"/>
                <wp:effectExtent l="0" t="0" r="1905" b="127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F2399B" id="Rectángulo redondeado 20" o:spid="_x0000_s1026" style="position:absolute;margin-left:-39.8pt;margin-top:128.25pt;width:235.35pt;height:2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" fillcolor="#dadada" stroked="f" strokeweight="1pt">
                <v:stroke joinstyle="miter"/>
              </v:round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0C4D4F6" wp14:editId="1D8D3237">
                <wp:simplePos x="0" y="0"/>
                <wp:positionH relativeFrom="column">
                  <wp:posOffset>-895985</wp:posOffset>
                </wp:positionH>
                <wp:positionV relativeFrom="paragraph">
                  <wp:posOffset>1538605</wp:posOffset>
                </wp:positionV>
                <wp:extent cx="7550785" cy="387194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785" cy="387194"/>
                          <a:chOff x="0" y="0"/>
                          <a:chExt cx="7550785" cy="387194"/>
                        </a:xfrm>
                      </wpg:grpSpPr>
                      <wps:wsp>
                        <wps:cNvPr id="21" name="Rectángulo 21"/>
                        <wps:cNvSpPr/>
                        <wps:spPr>
                          <a:xfrm>
                            <a:off x="0" y="51758"/>
                            <a:ext cx="7550785" cy="82194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0" y="0"/>
                            <a:ext cx="7550785" cy="81915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dondear rectángulo de esquina del mismo lado 262"/>
                        <wps:cNvSpPr/>
                        <wps:spPr>
                          <a:xfrm rot="10800000">
                            <a:off x="431321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dondear rectángulo de esquina del mismo lado 263"/>
                        <wps:cNvSpPr/>
                        <wps:spPr>
                          <a:xfrm rot="10800000">
                            <a:off x="4157932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3A9B98" id="Group 3" o:spid="_x0000_s1026" style="position:absolute;margin-left:-70.55pt;margin-top:121.15pt;width:594.55pt;height:30.5pt;z-index:251699200" coordsize="75507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">
                <v:rect id="Rectángulo 21" o:spid="_x0000_s1027" style="position:absolute;top:517;width:75507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" fillcolor="#dadada" stroked="f" strokeweight="1pt"/>
                <v:rect id="Rectángulo 17" o:spid="_x0000_s1028" style="position:absolute;width:75507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" fillcolor="#4b7f83" stroked="f" strokeweight="1pt"/>
                <v:shape id="Redondear rectángulo de esquina del mismo lado 262" o:spid="_x0000_s1029" style="position:absolute;left:4313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v:shape id="Redondear rectángulo de esquina del mismo lado 263" o:spid="_x0000_s1030" style="position:absolute;left:41579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</v:group>
            </w:pict>
          </mc:Fallback>
        </mc:AlternateContent>
      </w:r>
      <w:r w:rsidR="00105CFE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D178345" wp14:editId="44DDEDFB">
                <wp:simplePos x="0" y="0"/>
                <wp:positionH relativeFrom="margin">
                  <wp:posOffset>-288290</wp:posOffset>
                </wp:positionH>
                <wp:positionV relativeFrom="paragraph">
                  <wp:posOffset>1541780</wp:posOffset>
                </wp:positionV>
                <wp:extent cx="2553970" cy="1404620"/>
                <wp:effectExtent l="0" t="0" r="0" b="0"/>
                <wp:wrapSquare wrapText="bothSides"/>
                <wp:docPr id="2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4C452" w14:textId="77777777" w:rsidR="0033060E" w:rsidRPr="00EC1BC7" w:rsidRDefault="0033060E" w:rsidP="0033060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78345" id="_x0000_s1032" type="#_x0000_t202" style="position:absolute;margin-left:-22.7pt;margin-top:121.4pt;width:201.1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" filled="f" stroked="f">
                <v:textbox style="mso-fit-shape-to-text:t">
                  <w:txbxContent>
                    <w:p w14:paraId="18F4C452" w14:textId="77777777" w:rsidR="0033060E" w:rsidRPr="00EC1BC7" w:rsidRDefault="0033060E" w:rsidP="0033060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FORMACIÓN ACADÉMICA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062EB3" w14:textId="339E645D" w:rsidR="00220745" w:rsidRPr="00220745" w:rsidRDefault="00220745" w:rsidP="00220745"/>
    <w:p w14:paraId="284B29A7" w14:textId="445D064B" w:rsidR="00220745" w:rsidRPr="00220745" w:rsidRDefault="00633BA9" w:rsidP="00220745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88A313" wp14:editId="336F9013">
                <wp:simplePos x="0" y="0"/>
                <wp:positionH relativeFrom="column">
                  <wp:posOffset>3265805</wp:posOffset>
                </wp:positionH>
                <wp:positionV relativeFrom="paragraph">
                  <wp:posOffset>213360</wp:posOffset>
                </wp:positionV>
                <wp:extent cx="2891790" cy="262255"/>
                <wp:effectExtent l="0" t="0" r="3810" b="4445"/>
                <wp:wrapNone/>
                <wp:docPr id="222" name="Proceso alternativ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B5F7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222" o:spid="_x0000_s1026" type="#_x0000_t176" style="position:absolute;margin-left:257.15pt;margin-top:16.8pt;width:227.7pt;height:20.6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" fillcolor="#6cc6c9" stroked="f" strokeweight="0">
                <v:stroke joinstyle="round" endcap="round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993CF11" wp14:editId="114E3FEB">
                <wp:simplePos x="0" y="0"/>
                <wp:positionH relativeFrom="margin">
                  <wp:posOffset>3268345</wp:posOffset>
                </wp:positionH>
                <wp:positionV relativeFrom="paragraph">
                  <wp:posOffset>207645</wp:posOffset>
                </wp:positionV>
                <wp:extent cx="2880995" cy="1404620"/>
                <wp:effectExtent l="0" t="0" r="0" b="254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6E09C" w14:textId="586939FD" w:rsidR="00385645" w:rsidRPr="00953C4A" w:rsidRDefault="00385645" w:rsidP="0038564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De </w:t>
                            </w:r>
                            <w:r w:rsidR="00105CFE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octubre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de 20</w:t>
                            </w:r>
                            <w:r w:rsidR="00A17B18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1</w:t>
                            </w:r>
                            <w:r w:rsidR="00105CFE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a </w:t>
                            </w:r>
                            <w:r w:rsidR="00105CFE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la fecha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93CF11" id="_x0000_s1033" type="#_x0000_t202" style="position:absolute;margin-left:257.35pt;margin-top:16.35pt;width:226.85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" filled="f" stroked="f">
                <v:textbox style="mso-fit-shape-to-text:t">
                  <w:txbxContent>
                    <w:p w14:paraId="4D56E09C" w14:textId="586939FD" w:rsidR="00385645" w:rsidRPr="00953C4A" w:rsidRDefault="00385645" w:rsidP="00385645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De </w:t>
                      </w:r>
                      <w:r w:rsidR="00105CFE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octubre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de 20</w:t>
                      </w:r>
                      <w:r w:rsidR="00A17B18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1</w:t>
                      </w:r>
                      <w:r w:rsidR="00105CFE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a </w:t>
                      </w:r>
                      <w:r w:rsidR="00105CFE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la fecha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7CB7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78327E4" wp14:editId="297CF565">
                <wp:simplePos x="0" y="0"/>
                <wp:positionH relativeFrom="margin">
                  <wp:posOffset>239395</wp:posOffset>
                </wp:positionH>
                <wp:positionV relativeFrom="paragraph">
                  <wp:posOffset>75565</wp:posOffset>
                </wp:positionV>
                <wp:extent cx="1447800" cy="1404620"/>
                <wp:effectExtent l="0" t="0" r="0" b="254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8C100" w14:textId="16705803" w:rsidR="00953C4A" w:rsidRPr="00953C4A" w:rsidRDefault="00A61F95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2021</w:t>
                            </w:r>
                            <w:r w:rsidR="008F7CB7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a la fecha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8327E4" id="_x0000_s1034" type="#_x0000_t202" style="position:absolute;margin-left:18.85pt;margin-top:5.95pt;width:114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" filled="f" stroked="f">
                <v:textbox style="mso-fit-shape-to-text:t">
                  <w:txbxContent>
                    <w:p w14:paraId="2468C100" w14:textId="16705803" w:rsidR="00953C4A" w:rsidRPr="00953C4A" w:rsidRDefault="00A61F95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2021</w:t>
                      </w:r>
                      <w:r w:rsidR="008F7CB7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a la fecha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7CB7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EDC0E9" wp14:editId="56853F7D">
                <wp:simplePos x="0" y="0"/>
                <wp:positionH relativeFrom="column">
                  <wp:posOffset>352425</wp:posOffset>
                </wp:positionH>
                <wp:positionV relativeFrom="paragraph">
                  <wp:posOffset>76835</wp:posOffset>
                </wp:positionV>
                <wp:extent cx="1276350" cy="262255"/>
                <wp:effectExtent l="0" t="0" r="0" b="4445"/>
                <wp:wrapNone/>
                <wp:docPr id="26" name="Terminad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AE46E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26" o:spid="_x0000_s1026" type="#_x0000_t116" style="position:absolute;margin-left:27.75pt;margin-top:6.05pt;width:100.5pt;height:20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" fillcolor="#6cc6c9" stroked="f" strokeweight="1pt"/>
            </w:pict>
          </mc:Fallback>
        </mc:AlternateContent>
      </w:r>
      <w:r w:rsidR="00DF4DC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9805" behindDoc="0" locked="0" layoutInCell="1" allowOverlap="1" wp14:anchorId="50642819" wp14:editId="22BCB507">
                <wp:simplePos x="0" y="0"/>
                <wp:positionH relativeFrom="column">
                  <wp:posOffset>474345</wp:posOffset>
                </wp:positionH>
                <wp:positionV relativeFrom="paragraph">
                  <wp:posOffset>924560</wp:posOffset>
                </wp:positionV>
                <wp:extent cx="1001395" cy="262255"/>
                <wp:effectExtent l="0" t="0" r="8255" b="4445"/>
                <wp:wrapNone/>
                <wp:docPr id="256" name="Terminad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1E07E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256" o:spid="_x0000_s1026" type="#_x0000_t116" style="position:absolute;margin-left:37.35pt;margin-top:72.8pt;width:78.85pt;height:20.65pt;z-index:2516398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" fillcolor="#6cc6c9" stroked="f" strokeweight="1pt"/>
            </w:pict>
          </mc:Fallback>
        </mc:AlternateContent>
      </w:r>
      <w:r w:rsidR="00DF4DC2" w:rsidRPr="00953C4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F4BEB66" wp14:editId="324FB63C">
                <wp:simplePos x="0" y="0"/>
                <wp:positionH relativeFrom="margin">
                  <wp:posOffset>436245</wp:posOffset>
                </wp:positionH>
                <wp:positionV relativeFrom="paragraph">
                  <wp:posOffset>889635</wp:posOffset>
                </wp:positionV>
                <wp:extent cx="1045210" cy="1404620"/>
                <wp:effectExtent l="0" t="0" r="0" b="254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CB050" w14:textId="74C6FD66" w:rsidR="00953C4A" w:rsidRPr="00953C4A" w:rsidRDefault="00A61F95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2016</w:t>
                            </w:r>
                            <w:r w:rsidR="00953C4A" w:rsidRPr="00953C4A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4BEB66" id="_x0000_s1035" type="#_x0000_t202" style="position:absolute;margin-left:34.35pt;margin-top:70.05pt;width:82.3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" filled="f" stroked="f">
                <v:textbox style="mso-fit-shape-to-text:t">
                  <w:txbxContent>
                    <w:p w14:paraId="420CB050" w14:textId="74C6FD66" w:rsidR="00953C4A" w:rsidRPr="00953C4A" w:rsidRDefault="00A61F95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2016</w:t>
                      </w:r>
                      <w:r w:rsidR="00953C4A" w:rsidRPr="00953C4A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4DC2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396F67F" wp14:editId="5CB06467">
                <wp:simplePos x="0" y="0"/>
                <wp:positionH relativeFrom="margin">
                  <wp:posOffset>-897890</wp:posOffset>
                </wp:positionH>
                <wp:positionV relativeFrom="paragraph">
                  <wp:posOffset>377190</wp:posOffset>
                </wp:positionV>
                <wp:extent cx="3627755" cy="65151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2586B" w14:textId="022AC6A2" w:rsidR="00953C4A" w:rsidRDefault="00A61F95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Estudiante de Agronomía</w:t>
                            </w:r>
                          </w:p>
                          <w:p w14:paraId="4B16CF05" w14:textId="403AC243" w:rsidR="00953C4A" w:rsidRPr="00C860D3" w:rsidRDefault="00A61F95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U. Santo Tomás</w:t>
                            </w:r>
                            <w:r w:rsidR="00953C4A" w:rsidRPr="00C860D3"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;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 xml:space="preserve"> Continuidad Agronomía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6F67F" id="_x0000_s1036" type="#_x0000_t202" style="position:absolute;margin-left:-70.7pt;margin-top:29.7pt;width:285.65pt;height:51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" filled="f" stroked="f">
                <v:textbox>
                  <w:txbxContent>
                    <w:p w14:paraId="2D52586B" w14:textId="022AC6A2" w:rsidR="00953C4A" w:rsidRDefault="00A61F95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Estudiante de Agronomía</w:t>
                      </w:r>
                    </w:p>
                    <w:p w14:paraId="4B16CF05" w14:textId="403AC243" w:rsidR="00953C4A" w:rsidRPr="00C860D3" w:rsidRDefault="00A61F95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>U. Santo Tomás</w:t>
                      </w:r>
                      <w:r w:rsidR="00953C4A" w:rsidRPr="00C860D3">
                        <w:rPr>
                          <w:rFonts w:ascii="Century Gothic" w:hAnsi="Century Gothic"/>
                          <w:i/>
                          <w:color w:val="4B7F83"/>
                        </w:rPr>
                        <w:t>;</w:t>
                      </w:r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 xml:space="preserve"> Continuidad Agronomía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24D1D9" w14:textId="34A723B8" w:rsidR="00A91253" w:rsidRDefault="00633BA9" w:rsidP="00220745">
      <w:r w:rsidRPr="00953C4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1CC82F56" wp14:editId="76AD4A36">
                <wp:simplePos x="0" y="0"/>
                <wp:positionH relativeFrom="margin">
                  <wp:posOffset>2915920</wp:posOffset>
                </wp:positionH>
                <wp:positionV relativeFrom="paragraph">
                  <wp:posOffset>295910</wp:posOffset>
                </wp:positionV>
                <wp:extent cx="3627755" cy="876300"/>
                <wp:effectExtent l="0" t="0" r="0" b="0"/>
                <wp:wrapThrough wrapText="bothSides">
                  <wp:wrapPolygon edited="0">
                    <wp:start x="340" y="0"/>
                    <wp:lineTo x="340" y="21130"/>
                    <wp:lineTo x="21211" y="21130"/>
                    <wp:lineTo x="21211" y="0"/>
                    <wp:lineTo x="340" y="0"/>
                  </wp:wrapPolygon>
                </wp:wrapThrough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69E47" w14:textId="1CFC5201" w:rsidR="00C860D3" w:rsidRDefault="005F7EAA" w:rsidP="00A27777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Tutor </w:t>
                            </w:r>
                            <w:r w:rsidR="00945313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Particular</w:t>
                            </w:r>
                            <w:r w:rsidR="00C860D3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3B7831B" w14:textId="6A6FF910" w:rsidR="00A27777" w:rsidRDefault="005F7EAA" w:rsidP="00A27777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Tutor de educación básica</w:t>
                            </w:r>
                            <w:r w:rsidR="008F7CB7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media</w:t>
                            </w:r>
                            <w:r w:rsidR="008F7CB7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, preparación PTU y primeros años de educación superior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4B2D8EA" w14:textId="54D4CB02" w:rsidR="00633BA9" w:rsidRDefault="00633BA9" w:rsidP="00A27777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Apoyo en ramos clave de carreras agrícolas</w:t>
                            </w:r>
                          </w:p>
                          <w:p w14:paraId="69F6513A" w14:textId="77777777" w:rsidR="00A27777" w:rsidRPr="00953C4A" w:rsidRDefault="00A27777" w:rsidP="00A27777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82F56" id="_x0000_s1037" type="#_x0000_t202" style="position:absolute;margin-left:229.6pt;margin-top:23.3pt;width:285.65pt;height:69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" filled="f" stroked="f">
                <v:textbox>
                  <w:txbxContent>
                    <w:p w14:paraId="55169E47" w14:textId="1CFC5201" w:rsidR="00C860D3" w:rsidRDefault="005F7EAA" w:rsidP="00A27777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Tutor </w:t>
                      </w:r>
                      <w:r w:rsidR="00945313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Particular</w:t>
                      </w:r>
                      <w:r w:rsidR="00C860D3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:</w:t>
                      </w:r>
                    </w:p>
                    <w:p w14:paraId="53B7831B" w14:textId="6A6FF910" w:rsidR="00A27777" w:rsidRDefault="005F7EAA" w:rsidP="00A27777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Tutor de educación básica</w:t>
                      </w:r>
                      <w:r w:rsidR="008F7CB7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media</w:t>
                      </w:r>
                      <w:r w:rsidR="008F7CB7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, preparación PTU y primeros años de educación superior</w:t>
                      </w: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.</w:t>
                      </w:r>
                    </w:p>
                    <w:p w14:paraId="64B2D8EA" w14:textId="54D4CB02" w:rsidR="00633BA9" w:rsidRDefault="00633BA9" w:rsidP="00A27777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Apoyo en ramos clave de carreras agrícolas</w:t>
                      </w:r>
                    </w:p>
                    <w:p w14:paraId="69F6513A" w14:textId="77777777" w:rsidR="00A27777" w:rsidRPr="00953C4A" w:rsidRDefault="00A27777" w:rsidP="00A27777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953C4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F18D997" wp14:editId="45088E1E">
                <wp:simplePos x="0" y="0"/>
                <wp:positionH relativeFrom="margin">
                  <wp:posOffset>-897255</wp:posOffset>
                </wp:positionH>
                <wp:positionV relativeFrom="paragraph">
                  <wp:posOffset>957580</wp:posOffset>
                </wp:positionV>
                <wp:extent cx="3627755" cy="651510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01CD4" w14:textId="1A357096" w:rsidR="00953C4A" w:rsidRDefault="00945313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Ingeniería</w:t>
                            </w:r>
                            <w:r w:rsidR="00A61F95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Agrícola</w:t>
                            </w:r>
                          </w:p>
                          <w:p w14:paraId="71FED185" w14:textId="5143847B" w:rsidR="00953C4A" w:rsidRPr="00C860D3" w:rsidRDefault="00A61F95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 xml:space="preserve">Duoc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Uc</w:t>
                            </w:r>
                            <w:proofErr w:type="spellEnd"/>
                            <w:r w:rsidR="00953C4A" w:rsidRPr="00C860D3"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;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 xml:space="preserve"> titulado en Ingeniería Agrícola</w:t>
                            </w:r>
                            <w:r w:rsidR="00953C4A" w:rsidRPr="00C860D3"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8D997" id="_x0000_s1038" type="#_x0000_t202" style="position:absolute;margin-left:-70.65pt;margin-top:75.4pt;width:285.65pt;height:51.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" filled="f" stroked="f">
                <v:textbox>
                  <w:txbxContent>
                    <w:p w14:paraId="33201CD4" w14:textId="1A357096" w:rsidR="00953C4A" w:rsidRDefault="00945313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Ingeniería</w:t>
                      </w:r>
                      <w:r w:rsidR="00A61F95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Agrícola</w:t>
                      </w:r>
                    </w:p>
                    <w:p w14:paraId="71FED185" w14:textId="5143847B" w:rsidR="00953C4A" w:rsidRPr="00C860D3" w:rsidRDefault="00A61F95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 xml:space="preserve">Duoc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>Uc</w:t>
                      </w:r>
                      <w:proofErr w:type="spellEnd"/>
                      <w:r w:rsidR="00953C4A" w:rsidRPr="00C860D3">
                        <w:rPr>
                          <w:rFonts w:ascii="Century Gothic" w:hAnsi="Century Gothic"/>
                          <w:i/>
                          <w:color w:val="4B7F83"/>
                        </w:rPr>
                        <w:t>;</w:t>
                      </w:r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 xml:space="preserve"> titulado en Ingeniería Agrícola</w:t>
                      </w:r>
                      <w:r w:rsidR="00953C4A" w:rsidRPr="00C860D3">
                        <w:rPr>
                          <w:rFonts w:ascii="Century Gothic" w:hAnsi="Century Gothic"/>
                          <w:i/>
                          <w:color w:val="4B7F83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090FD6" w14:textId="144B5761" w:rsidR="008F7CB7" w:rsidRDefault="00633BA9" w:rsidP="00220745"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61D29C71" wp14:editId="79065A3E">
                <wp:simplePos x="0" y="0"/>
                <wp:positionH relativeFrom="column">
                  <wp:posOffset>-1049499</wp:posOffset>
                </wp:positionH>
                <wp:positionV relativeFrom="paragraph">
                  <wp:posOffset>1257526</wp:posOffset>
                </wp:positionV>
                <wp:extent cx="3552825" cy="295275"/>
                <wp:effectExtent l="0" t="0" r="9525" b="9525"/>
                <wp:wrapNone/>
                <wp:docPr id="32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2825" cy="295275"/>
                          <a:chOff x="0" y="0"/>
                          <a:chExt cx="3783506" cy="412439"/>
                        </a:xfrm>
                      </wpg:grpSpPr>
                      <wps:wsp>
                        <wps:cNvPr id="329" name="Rectángulo redondeado 259"/>
                        <wps:cNvSpPr/>
                        <wps:spPr>
                          <a:xfrm>
                            <a:off x="405442" y="51759"/>
                            <a:ext cx="2988945" cy="360680"/>
                          </a:xfrm>
                          <a:prstGeom prst="round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Rectángulo 330"/>
                        <wps:cNvSpPr/>
                        <wps:spPr>
                          <a:xfrm>
                            <a:off x="0" y="0"/>
                            <a:ext cx="3783506" cy="145915"/>
                          </a:xfrm>
                          <a:prstGeom prst="rect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Redondear rectángulo de esquina del mismo lado 261"/>
                        <wps:cNvSpPr/>
                        <wps:spPr>
                          <a:xfrm rot="10800000">
                            <a:off x="448574" y="0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FEB48C" id="Group 4" o:spid="_x0000_s1026" style="position:absolute;margin-left:-82.65pt;margin-top:99pt;width:279.75pt;height:23.25pt;z-index:251762688;mso-width-relative:margin;mso-height-relative:margin" coordsize="37835,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">
                <v:roundrect id="Rectángulo redondeado 259" o:spid="_x0000_s1027" style="position:absolute;left:4054;top:517;width:29889;height:3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" fillcolor="#dadada" stroked="f" strokeweight="1pt">
                  <v:stroke joinstyle="miter"/>
                </v:roundrect>
                <v:rect id="Rectángulo 330" o:spid="_x0000_s1028" style="position:absolute;width:37835;height:1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" fillcolor="#6cc6c9" stroked="f" strokeweight="1pt"/>
                <v:shape id="Redondear rectángulo de esquina del mismo lado 261" o:spid="_x0000_s1029" style="position:absolute;left:4485;width:29058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</v:group>
            </w:pict>
          </mc:Fallback>
        </mc:AlternateContent>
      </w:r>
      <w:r w:rsidR="004242C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07566F" wp14:editId="4F2F13DC">
                <wp:simplePos x="0" y="0"/>
                <wp:positionH relativeFrom="column">
                  <wp:posOffset>2640330</wp:posOffset>
                </wp:positionH>
                <wp:positionV relativeFrom="paragraph">
                  <wp:posOffset>204470</wp:posOffset>
                </wp:positionV>
                <wp:extent cx="4145" cy="4110375"/>
                <wp:effectExtent l="0" t="0" r="34290" b="2349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5" cy="4110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44C70" id="Conector recto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9pt,16.1pt" to="208.25pt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" strokecolor="#6cc6c9" strokeweight=".5pt">
                <v:stroke joinstyle="miter"/>
              </v:line>
            </w:pict>
          </mc:Fallback>
        </mc:AlternateContent>
      </w:r>
      <w:r w:rsidR="00A91253">
        <w:t xml:space="preserve">                              </w:t>
      </w:r>
    </w:p>
    <w:p w14:paraId="718CE517" w14:textId="3FC753EC" w:rsidR="008F7CB7" w:rsidRDefault="00472A62" w:rsidP="00220745">
      <w:r w:rsidRPr="0038564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1F9BDF" wp14:editId="6721D59D">
                <wp:simplePos x="0" y="0"/>
                <wp:positionH relativeFrom="column">
                  <wp:posOffset>3283585</wp:posOffset>
                </wp:positionH>
                <wp:positionV relativeFrom="paragraph">
                  <wp:posOffset>180340</wp:posOffset>
                </wp:positionV>
                <wp:extent cx="2891790" cy="262255"/>
                <wp:effectExtent l="0" t="0" r="3810" b="4445"/>
                <wp:wrapNone/>
                <wp:docPr id="300" name="Proceso alternativ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DBEDA" id="Proceso alternativo 300" o:spid="_x0000_s1026" type="#_x0000_t176" style="position:absolute;margin-left:258.55pt;margin-top:14.2pt;width:227.7pt;height:20.6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" fillcolor="#6cc6c9" stroked="f" strokeweight="0">
                <v:stroke joinstyle="round" endcap="round"/>
              </v:shape>
            </w:pict>
          </mc:Fallback>
        </mc:AlternateContent>
      </w:r>
      <w:r w:rsidRPr="00385645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7C1E5091" wp14:editId="744643FA">
                <wp:simplePos x="0" y="0"/>
                <wp:positionH relativeFrom="margin">
                  <wp:posOffset>3283537</wp:posOffset>
                </wp:positionH>
                <wp:positionV relativeFrom="paragraph">
                  <wp:posOffset>192405</wp:posOffset>
                </wp:positionV>
                <wp:extent cx="2880995" cy="1404620"/>
                <wp:effectExtent l="0" t="0" r="0" b="2540"/>
                <wp:wrapSquare wrapText="bothSides"/>
                <wp:docPr id="3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33123" w14:textId="77777777" w:rsidR="00105CFE" w:rsidRPr="00953C4A" w:rsidRDefault="00105CFE" w:rsidP="00105CF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De enero de 2019 a marzo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1E5091" id="_x0000_s1039" type="#_x0000_t202" style="position:absolute;margin-left:258.55pt;margin-top:15.15pt;width:226.85pt;height:110.6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" filled="f" stroked="f">
                <v:textbox style="mso-fit-shape-to-text:t">
                  <w:txbxContent>
                    <w:p w14:paraId="6FA33123" w14:textId="77777777" w:rsidR="00105CFE" w:rsidRPr="00953C4A" w:rsidRDefault="00105CFE" w:rsidP="00105CF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De enero de 2019 a marzo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976" w:tblpY="535"/>
        <w:tblW w:w="0" w:type="auto"/>
        <w:tblLook w:val="04A0" w:firstRow="1" w:lastRow="0" w:firstColumn="1" w:lastColumn="0" w:noHBand="0" w:noVBand="1"/>
      </w:tblPr>
      <w:tblGrid>
        <w:gridCol w:w="1838"/>
        <w:gridCol w:w="1477"/>
      </w:tblGrid>
      <w:tr w:rsidR="008F7CB7" w14:paraId="71C19CB2" w14:textId="77777777" w:rsidTr="00633BA9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194A880C" w14:textId="77777777" w:rsidR="008F7CB7" w:rsidRPr="00105CFE" w:rsidRDefault="008F7CB7" w:rsidP="00633BA9">
            <w:pPr>
              <w:tabs>
                <w:tab w:val="left" w:pos="262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05CFE">
              <w:rPr>
                <w:rFonts w:ascii="Century Gothic" w:hAnsi="Century Gothic"/>
                <w:b/>
                <w:bCs/>
                <w:i/>
                <w:color w:val="4B7F83"/>
                <w:sz w:val="24"/>
                <w:szCs w:val="24"/>
              </w:rPr>
              <w:t>Ingles: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</w:tcPr>
          <w:p w14:paraId="5B51F219" w14:textId="77777777" w:rsidR="008F7CB7" w:rsidRPr="00105CFE" w:rsidRDefault="008F7CB7" w:rsidP="00633BA9">
            <w:pPr>
              <w:tabs>
                <w:tab w:val="left" w:pos="2625"/>
              </w:tabs>
              <w:rPr>
                <w:sz w:val="24"/>
                <w:szCs w:val="24"/>
              </w:rPr>
            </w:pPr>
            <w:r w:rsidRPr="00105CFE">
              <w:rPr>
                <w:rFonts w:ascii="Century Gothic" w:hAnsi="Century Gothic"/>
                <w:i/>
                <w:color w:val="4B7F83"/>
                <w:sz w:val="24"/>
                <w:szCs w:val="24"/>
              </w:rPr>
              <w:t>Avanzado</w:t>
            </w:r>
          </w:p>
        </w:tc>
      </w:tr>
      <w:tr w:rsidR="008F7CB7" w14:paraId="2452AFB4" w14:textId="77777777" w:rsidTr="00633BA9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2BA53CEB" w14:textId="77777777" w:rsidR="008F7CB7" w:rsidRPr="00105CFE" w:rsidRDefault="008F7CB7" w:rsidP="00633BA9">
            <w:pPr>
              <w:tabs>
                <w:tab w:val="left" w:pos="262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05CFE">
              <w:rPr>
                <w:rFonts w:ascii="Century Gothic" w:hAnsi="Century Gothic"/>
                <w:b/>
                <w:bCs/>
                <w:i/>
                <w:color w:val="4B7F83"/>
                <w:sz w:val="24"/>
                <w:szCs w:val="24"/>
              </w:rPr>
              <w:t>Excel: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</w:tcPr>
          <w:p w14:paraId="7D1EDEB5" w14:textId="77777777" w:rsidR="008F7CB7" w:rsidRPr="00105CFE" w:rsidRDefault="008F7CB7" w:rsidP="00633BA9">
            <w:pPr>
              <w:tabs>
                <w:tab w:val="left" w:pos="2625"/>
              </w:tabs>
              <w:rPr>
                <w:sz w:val="24"/>
                <w:szCs w:val="24"/>
              </w:rPr>
            </w:pPr>
            <w:r w:rsidRPr="00105CFE">
              <w:rPr>
                <w:rFonts w:ascii="Century Gothic" w:hAnsi="Century Gothic"/>
                <w:i/>
                <w:color w:val="4B7F83"/>
                <w:sz w:val="24"/>
                <w:szCs w:val="24"/>
              </w:rPr>
              <w:t>Intermedio</w:t>
            </w:r>
          </w:p>
        </w:tc>
      </w:tr>
      <w:tr w:rsidR="008F7CB7" w14:paraId="646548F1" w14:textId="77777777" w:rsidTr="00633BA9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132B603D" w14:textId="77777777" w:rsidR="008F7CB7" w:rsidRPr="00105CFE" w:rsidRDefault="008F7CB7" w:rsidP="00633BA9">
            <w:pPr>
              <w:tabs>
                <w:tab w:val="left" w:pos="262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05CFE">
              <w:rPr>
                <w:rFonts w:ascii="Century Gothic" w:hAnsi="Century Gothic"/>
                <w:b/>
                <w:bCs/>
                <w:i/>
                <w:color w:val="4B7F83"/>
                <w:sz w:val="24"/>
                <w:szCs w:val="24"/>
              </w:rPr>
              <w:t>Word: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</w:tcPr>
          <w:p w14:paraId="0217C175" w14:textId="77777777" w:rsidR="008F7CB7" w:rsidRPr="00105CFE" w:rsidRDefault="008F7CB7" w:rsidP="00633BA9">
            <w:pPr>
              <w:tabs>
                <w:tab w:val="left" w:pos="2625"/>
              </w:tabs>
              <w:rPr>
                <w:sz w:val="24"/>
                <w:szCs w:val="24"/>
              </w:rPr>
            </w:pPr>
            <w:r w:rsidRPr="00105CFE">
              <w:rPr>
                <w:rFonts w:ascii="Century Gothic" w:hAnsi="Century Gothic"/>
                <w:i/>
                <w:color w:val="4B7F83"/>
                <w:sz w:val="24"/>
                <w:szCs w:val="24"/>
              </w:rPr>
              <w:t>Intermedio</w:t>
            </w:r>
          </w:p>
        </w:tc>
      </w:tr>
      <w:tr w:rsidR="008F7CB7" w14:paraId="56347D68" w14:textId="77777777" w:rsidTr="00633BA9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1CAC4289" w14:textId="77777777" w:rsidR="008F7CB7" w:rsidRPr="00105CFE" w:rsidRDefault="008F7CB7" w:rsidP="00633BA9">
            <w:pPr>
              <w:tabs>
                <w:tab w:val="left" w:pos="262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105CFE">
              <w:rPr>
                <w:rFonts w:ascii="Century Gothic" w:hAnsi="Century Gothic"/>
                <w:b/>
                <w:bCs/>
                <w:i/>
                <w:color w:val="4B7F83"/>
                <w:sz w:val="24"/>
                <w:szCs w:val="24"/>
              </w:rPr>
              <w:t>Power</w:t>
            </w:r>
            <w:proofErr w:type="spellEnd"/>
            <w:r w:rsidRPr="00105CFE">
              <w:rPr>
                <w:rFonts w:ascii="Century Gothic" w:hAnsi="Century Gothic"/>
                <w:b/>
                <w:bCs/>
                <w:i/>
                <w:color w:val="4B7F83"/>
                <w:sz w:val="24"/>
                <w:szCs w:val="24"/>
              </w:rPr>
              <w:t xml:space="preserve"> Point: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</w:tcPr>
          <w:p w14:paraId="17814B5A" w14:textId="77777777" w:rsidR="008F7CB7" w:rsidRPr="00105CFE" w:rsidRDefault="008F7CB7" w:rsidP="00633BA9">
            <w:pPr>
              <w:tabs>
                <w:tab w:val="left" w:pos="2625"/>
              </w:tabs>
              <w:rPr>
                <w:sz w:val="24"/>
                <w:szCs w:val="24"/>
              </w:rPr>
            </w:pPr>
            <w:r w:rsidRPr="00105CFE">
              <w:rPr>
                <w:rFonts w:ascii="Century Gothic" w:hAnsi="Century Gothic"/>
                <w:i/>
                <w:color w:val="4B7F83"/>
                <w:sz w:val="24"/>
                <w:szCs w:val="24"/>
              </w:rPr>
              <w:t>Intermedio</w:t>
            </w:r>
          </w:p>
        </w:tc>
      </w:tr>
      <w:tr w:rsidR="008F7CB7" w14:paraId="1FF54DFD" w14:textId="77777777" w:rsidTr="00633BA9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36BBE416" w14:textId="77777777" w:rsidR="008F7CB7" w:rsidRPr="00105CFE" w:rsidRDefault="008F7CB7" w:rsidP="00633BA9">
            <w:pPr>
              <w:tabs>
                <w:tab w:val="left" w:pos="262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05CFE">
              <w:rPr>
                <w:rFonts w:ascii="Century Gothic" w:hAnsi="Century Gothic"/>
                <w:b/>
                <w:bCs/>
                <w:i/>
                <w:color w:val="4B7F83"/>
                <w:sz w:val="24"/>
                <w:szCs w:val="24"/>
              </w:rPr>
              <w:t>ERP: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</w:tcPr>
          <w:p w14:paraId="6129E9A5" w14:textId="77777777" w:rsidR="008F7CB7" w:rsidRPr="00105CFE" w:rsidRDefault="008F7CB7" w:rsidP="00633BA9">
            <w:pPr>
              <w:tabs>
                <w:tab w:val="left" w:pos="2625"/>
              </w:tabs>
              <w:rPr>
                <w:sz w:val="24"/>
                <w:szCs w:val="24"/>
              </w:rPr>
            </w:pPr>
            <w:r w:rsidRPr="00105CFE">
              <w:rPr>
                <w:rFonts w:ascii="Century Gothic" w:hAnsi="Century Gothic"/>
                <w:i/>
                <w:color w:val="4B7F83"/>
                <w:sz w:val="24"/>
                <w:szCs w:val="24"/>
              </w:rPr>
              <w:t>Intermedio</w:t>
            </w:r>
          </w:p>
        </w:tc>
      </w:tr>
      <w:tr w:rsidR="008F7CB7" w14:paraId="5C8840E3" w14:textId="77777777" w:rsidTr="00633BA9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20BD9DBB" w14:textId="3C452A6D" w:rsidR="008F7CB7" w:rsidRPr="00633BA9" w:rsidRDefault="00633BA9" w:rsidP="00633BA9">
            <w:pPr>
              <w:tabs>
                <w:tab w:val="left" w:pos="2625"/>
              </w:tabs>
              <w:rPr>
                <w:rFonts w:ascii="Century Gothic" w:hAnsi="Century Gothic"/>
                <w:b/>
                <w:bCs/>
                <w:i/>
                <w:color w:val="4B7F83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i/>
                <w:color w:val="4B7F83"/>
                <w:sz w:val="24"/>
                <w:szCs w:val="24"/>
              </w:rPr>
              <w:t>Edición de videos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</w:tcPr>
          <w:p w14:paraId="2558D8F7" w14:textId="69DA035E" w:rsidR="008F7CB7" w:rsidRPr="00105CFE" w:rsidRDefault="00633BA9" w:rsidP="00633BA9">
            <w:pPr>
              <w:tabs>
                <w:tab w:val="left" w:pos="2625"/>
              </w:tabs>
              <w:rPr>
                <w:sz w:val="24"/>
                <w:szCs w:val="24"/>
              </w:rPr>
            </w:pPr>
            <w:r w:rsidRPr="00105CFE">
              <w:rPr>
                <w:rFonts w:ascii="Century Gothic" w:hAnsi="Century Gothic"/>
                <w:i/>
                <w:color w:val="4B7F83"/>
                <w:sz w:val="24"/>
                <w:szCs w:val="24"/>
              </w:rPr>
              <w:t>Intermedio</w:t>
            </w:r>
          </w:p>
        </w:tc>
      </w:tr>
      <w:tr w:rsidR="008F7CB7" w14:paraId="78C07F8F" w14:textId="77777777" w:rsidTr="00633BA9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22E3767" w14:textId="77777777" w:rsidR="008F7CB7" w:rsidRDefault="008F7CB7" w:rsidP="00633BA9">
            <w:pPr>
              <w:tabs>
                <w:tab w:val="left" w:pos="2625"/>
              </w:tabs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</w:tcPr>
          <w:p w14:paraId="72105CAE" w14:textId="77777777" w:rsidR="008F7CB7" w:rsidRDefault="008F7CB7" w:rsidP="00633BA9">
            <w:pPr>
              <w:tabs>
                <w:tab w:val="left" w:pos="2625"/>
              </w:tabs>
            </w:pPr>
          </w:p>
        </w:tc>
      </w:tr>
    </w:tbl>
    <w:p w14:paraId="664B92A1" w14:textId="5F7D85FA" w:rsidR="008F7CB7" w:rsidRDefault="008F7CB7" w:rsidP="00220745"/>
    <w:p w14:paraId="00E8E37E" w14:textId="0B12281B" w:rsidR="008F7CB7" w:rsidRDefault="00472A62" w:rsidP="00220745">
      <w:r w:rsidRPr="00385645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F948C08" wp14:editId="3C27E592">
                <wp:simplePos x="0" y="0"/>
                <wp:positionH relativeFrom="margin">
                  <wp:posOffset>2952750</wp:posOffset>
                </wp:positionH>
                <wp:positionV relativeFrom="paragraph">
                  <wp:posOffset>120015</wp:posOffset>
                </wp:positionV>
                <wp:extent cx="3627755" cy="1133475"/>
                <wp:effectExtent l="0" t="0" r="0" b="0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4EB99" w14:textId="775E58E1" w:rsidR="00385645" w:rsidRDefault="00A17B18" w:rsidP="00385645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Asistente de jefe de campo, Encino</w:t>
                            </w:r>
                            <w:r w:rsidR="00385645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S.A.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CA9AB31" w14:textId="52949ECA" w:rsidR="00A17B18" w:rsidRDefault="00A17B18" w:rsidP="00A17B18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Encargado de poda de verano en </w:t>
                            </w:r>
                            <w:r w:rsidR="00945313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arándanos</w:t>
                            </w:r>
                          </w:p>
                          <w:p w14:paraId="04427964" w14:textId="4525648F" w:rsidR="00385645" w:rsidRDefault="00945313" w:rsidP="00A17B18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Encargado</w:t>
                            </w:r>
                            <w:r w:rsidR="00A17B18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fertirriego</w:t>
                            </w:r>
                            <w:r w:rsidR="00A17B18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en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arándanos</w:t>
                            </w:r>
                          </w:p>
                          <w:p w14:paraId="468FA767" w14:textId="0B8D47D0" w:rsidR="00633BA9" w:rsidRDefault="00633BA9" w:rsidP="00A17B18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Encargado de grupos de trabajo en cosecha de arándanos</w:t>
                            </w:r>
                          </w:p>
                          <w:p w14:paraId="0C1E01C0" w14:textId="5036108A" w:rsidR="00633BA9" w:rsidRDefault="00633BA9" w:rsidP="00A17B18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  <w:p w14:paraId="4C33B327" w14:textId="77777777" w:rsidR="00A91253" w:rsidRPr="00953C4A" w:rsidRDefault="00A91253" w:rsidP="00A17B18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48C08" id="_x0000_s1040" type="#_x0000_t202" style="position:absolute;margin-left:232.5pt;margin-top:9.45pt;width:285.65pt;height:89.2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" filled="f" stroked="f">
                <v:textbox>
                  <w:txbxContent>
                    <w:p w14:paraId="2314EB99" w14:textId="775E58E1" w:rsidR="00385645" w:rsidRDefault="00A17B18" w:rsidP="00385645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Asistente de jefe de campo, Encino</w:t>
                      </w:r>
                      <w:r w:rsidR="00385645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S.A.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:</w:t>
                      </w:r>
                    </w:p>
                    <w:p w14:paraId="7CA9AB31" w14:textId="52949ECA" w:rsidR="00A17B18" w:rsidRDefault="00A17B18" w:rsidP="00A17B18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Encargado de poda de verano en </w:t>
                      </w:r>
                      <w:r w:rsidR="00945313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arándanos</w:t>
                      </w:r>
                    </w:p>
                    <w:p w14:paraId="04427964" w14:textId="4525648F" w:rsidR="00385645" w:rsidRDefault="00945313" w:rsidP="00A17B18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Encargado</w:t>
                      </w:r>
                      <w:r w:rsidR="00A17B18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de </w:t>
                      </w: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fertirriego</w:t>
                      </w:r>
                      <w:r w:rsidR="00A17B18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en </w:t>
                      </w: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arándanos</w:t>
                      </w:r>
                    </w:p>
                    <w:p w14:paraId="468FA767" w14:textId="0B8D47D0" w:rsidR="00633BA9" w:rsidRDefault="00633BA9" w:rsidP="00A17B18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Encargado de grupos de trabajo en cosecha de arándanos</w:t>
                      </w:r>
                    </w:p>
                    <w:p w14:paraId="0C1E01C0" w14:textId="5036108A" w:rsidR="00633BA9" w:rsidRDefault="00633BA9" w:rsidP="00A17B18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  <w:p w14:paraId="4C33B327" w14:textId="77777777" w:rsidR="00A91253" w:rsidRPr="00953C4A" w:rsidRDefault="00A91253" w:rsidP="00A17B18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16A7D8" w14:textId="034C74B0" w:rsidR="008F7CB7" w:rsidRDefault="008F7CB7" w:rsidP="00220745"/>
    <w:p w14:paraId="66D8073F" w14:textId="4D556E5A" w:rsidR="008F7CB7" w:rsidRDefault="008F7CB7" w:rsidP="00220745"/>
    <w:p w14:paraId="76B62B0B" w14:textId="12796254" w:rsidR="008F7CB7" w:rsidRDefault="008F7CB7" w:rsidP="00220745"/>
    <w:p w14:paraId="4DAA4690" w14:textId="35CF0EEA" w:rsidR="00220745" w:rsidRPr="00220745" w:rsidRDefault="00A91253" w:rsidP="00220745">
      <w:r>
        <w:t xml:space="preserve">                                                                         </w:t>
      </w:r>
    </w:p>
    <w:p w14:paraId="7E58A98D" w14:textId="133DDA32" w:rsidR="00220745" w:rsidRPr="00220745" w:rsidRDefault="00220745" w:rsidP="00220745"/>
    <w:p w14:paraId="458BC3A0" w14:textId="35F2CE44" w:rsidR="00220745" w:rsidRPr="00220745" w:rsidRDefault="00472A62" w:rsidP="00220745">
      <w:r w:rsidRPr="00385645"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B6C8349" wp14:editId="29F5F15D">
                <wp:simplePos x="0" y="0"/>
                <wp:positionH relativeFrom="column">
                  <wp:posOffset>3083917</wp:posOffset>
                </wp:positionH>
                <wp:positionV relativeFrom="paragraph">
                  <wp:posOffset>490855</wp:posOffset>
                </wp:positionV>
                <wp:extent cx="2891790" cy="262255"/>
                <wp:effectExtent l="0" t="0" r="3810" b="4445"/>
                <wp:wrapNone/>
                <wp:docPr id="351" name="Proceso alternativ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48923" id="Proceso alternativo 300" o:spid="_x0000_s1026" type="#_x0000_t176" style="position:absolute;margin-left:242.85pt;margin-top:38.65pt;width:227.7pt;height:20.6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" fillcolor="#6cc6c9" stroked="f" strokeweight="0">
                <v:stroke joinstyle="round" endcap="round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7164E29" wp14:editId="6402E9BB">
                <wp:simplePos x="0" y="0"/>
                <wp:positionH relativeFrom="column">
                  <wp:posOffset>2708910</wp:posOffset>
                </wp:positionH>
                <wp:positionV relativeFrom="paragraph">
                  <wp:posOffset>38100</wp:posOffset>
                </wp:positionV>
                <wp:extent cx="3552825" cy="295275"/>
                <wp:effectExtent l="0" t="0" r="9525" b="952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2825" cy="295275"/>
                          <a:chOff x="0" y="0"/>
                          <a:chExt cx="3783506" cy="412439"/>
                        </a:xfrm>
                      </wpg:grpSpPr>
                      <wps:wsp>
                        <wps:cNvPr id="259" name="Rectángulo redondeado 259"/>
                        <wps:cNvSpPr/>
                        <wps:spPr>
                          <a:xfrm>
                            <a:off x="405442" y="51759"/>
                            <a:ext cx="2988945" cy="360680"/>
                          </a:xfrm>
                          <a:prstGeom prst="round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ángulo 257"/>
                        <wps:cNvSpPr/>
                        <wps:spPr>
                          <a:xfrm>
                            <a:off x="0" y="0"/>
                            <a:ext cx="3783506" cy="145915"/>
                          </a:xfrm>
                          <a:prstGeom prst="rect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dondear rectángulo de esquina del mismo lado 261"/>
                        <wps:cNvSpPr/>
                        <wps:spPr>
                          <a:xfrm rot="10800000">
                            <a:off x="448574" y="0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407ECC" id="Group 4" o:spid="_x0000_s1026" style="position:absolute;margin-left:213.3pt;margin-top:3pt;width:279.75pt;height:23.25pt;z-index:251694080;mso-width-relative:margin;mso-height-relative:margin" coordsize="37835,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">
                <v:roundrect id="Rectángulo redondeado 259" o:spid="_x0000_s1027" style="position:absolute;left:4054;top:517;width:29889;height:3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" fillcolor="#dadada" stroked="f" strokeweight="1pt">
                  <v:stroke joinstyle="miter"/>
                </v:roundrect>
                <v:rect id="Rectángulo 257" o:spid="_x0000_s1028" style="position:absolute;width:37835;height:1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" fillcolor="#6cc6c9" stroked="f" strokeweight="1pt"/>
                <v:shape id="Redondear rectángulo de esquina del mismo lado 261" o:spid="_x0000_s1029" style="position:absolute;left:4485;width:29058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57AA495C" wp14:editId="65EC9DE4">
                <wp:simplePos x="0" y="0"/>
                <wp:positionH relativeFrom="margin">
                  <wp:posOffset>3179445</wp:posOffset>
                </wp:positionH>
                <wp:positionV relativeFrom="paragraph">
                  <wp:posOffset>0</wp:posOffset>
                </wp:positionV>
                <wp:extent cx="2553970" cy="1404620"/>
                <wp:effectExtent l="0" t="0" r="0" b="0"/>
                <wp:wrapSquare wrapText="bothSides"/>
                <wp:docPr id="3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CD0FC" w14:textId="7C72BFE9" w:rsidR="00945313" w:rsidRPr="00945313" w:rsidRDefault="00945313" w:rsidP="00945313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C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CL"/>
                              </w:rPr>
                              <w:t>Prácticas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AA495C" id="_x0000_s1041" type="#_x0000_t202" style="position:absolute;margin-left:250.35pt;margin-top:0;width:201.1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" filled="f" stroked="f">
                <v:textbox style="mso-fit-shape-to-text:t">
                  <w:txbxContent>
                    <w:p w14:paraId="7FFCD0FC" w14:textId="7C72BFE9" w:rsidR="00945313" w:rsidRPr="00945313" w:rsidRDefault="00945313" w:rsidP="00945313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CL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CL"/>
                        </w:rPr>
                        <w:t>Prácticas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61CBAB22" wp14:editId="37B7823B">
                <wp:simplePos x="0" y="0"/>
                <wp:positionH relativeFrom="column">
                  <wp:posOffset>-140335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AE464" w14:textId="19B13450" w:rsidR="00A91253" w:rsidRPr="00A91253" w:rsidRDefault="00A9125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91253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De agosto 2020 a la fecha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CBAB22" id="_x0000_s1042" type="#_x0000_t202" style="position:absolute;margin-left:-11.05pt;margin-top:.75pt;width:185.9pt;height:110.6pt;z-index:251799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" filled="f" stroked="f">
                <v:textbox style="mso-fit-shape-to-text:t">
                  <w:txbxContent>
                    <w:p w14:paraId="2FEAE464" w14:textId="19B13450" w:rsidR="00A91253" w:rsidRPr="00A91253" w:rsidRDefault="00A91253">
                      <w:pP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A91253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De agosto 2020 a la fecha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564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B3FC520" wp14:editId="008B2305">
                <wp:simplePos x="0" y="0"/>
                <wp:positionH relativeFrom="column">
                  <wp:posOffset>-612140</wp:posOffset>
                </wp:positionH>
                <wp:positionV relativeFrom="paragraph">
                  <wp:posOffset>18415</wp:posOffset>
                </wp:positionV>
                <wp:extent cx="2891790" cy="262255"/>
                <wp:effectExtent l="0" t="0" r="3810" b="4445"/>
                <wp:wrapNone/>
                <wp:docPr id="13" name="Proceso alternativ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2B12" id="Proceso alternativo 300" o:spid="_x0000_s1026" type="#_x0000_t176" style="position:absolute;margin-left:-48.2pt;margin-top:1.45pt;width:227.7pt;height:20.6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" fillcolor="#6cc6c9" stroked="f" strokeweight="0">
                <v:stroke joinstyle="round" endcap="round"/>
              </v:shape>
            </w:pict>
          </mc:Fallback>
        </mc:AlternateContent>
      </w:r>
    </w:p>
    <w:p w14:paraId="3A38714D" w14:textId="5649E826" w:rsidR="00220745" w:rsidRPr="00220745" w:rsidRDefault="00472A62" w:rsidP="00220745">
      <w:r w:rsidRPr="00385645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3A9A7E62" wp14:editId="0D45323C">
                <wp:simplePos x="0" y="0"/>
                <wp:positionH relativeFrom="margin">
                  <wp:posOffset>3125054</wp:posOffset>
                </wp:positionH>
                <wp:positionV relativeFrom="paragraph">
                  <wp:posOffset>201930</wp:posOffset>
                </wp:positionV>
                <wp:extent cx="2880995" cy="1404620"/>
                <wp:effectExtent l="0" t="0" r="0" b="2540"/>
                <wp:wrapSquare wrapText="bothSides"/>
                <wp:docPr id="3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E2D09" w14:textId="553E9EE1" w:rsidR="00105CFE" w:rsidRPr="00953C4A" w:rsidRDefault="00105CFE" w:rsidP="00105CF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De febrero de 2020 a abril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9A7E62" id="_x0000_s1043" type="#_x0000_t202" style="position:absolute;margin-left:246.05pt;margin-top:15.9pt;width:226.85pt;height:110.6pt;z-index:251789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" filled="f" stroked="f">
                <v:textbox style="mso-fit-shape-to-text:t">
                  <w:txbxContent>
                    <w:p w14:paraId="192E2D09" w14:textId="553E9EE1" w:rsidR="00105CFE" w:rsidRPr="00953C4A" w:rsidRDefault="00105CFE" w:rsidP="00105CF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De febrero de 2020 a abril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85645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51942FE" wp14:editId="4F69F390">
                <wp:simplePos x="0" y="0"/>
                <wp:positionH relativeFrom="margin">
                  <wp:posOffset>2851150</wp:posOffset>
                </wp:positionH>
                <wp:positionV relativeFrom="paragraph">
                  <wp:posOffset>591185</wp:posOffset>
                </wp:positionV>
                <wp:extent cx="3627755" cy="829945"/>
                <wp:effectExtent l="0" t="0" r="0" b="0"/>
                <wp:wrapNone/>
                <wp:docPr id="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829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23560" w14:textId="5F90BBE0" w:rsidR="005F7EAA" w:rsidRDefault="005F7EAA" w:rsidP="005F7EAA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Práctica profesional,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Wapri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S.A.:</w:t>
                            </w:r>
                          </w:p>
                          <w:p w14:paraId="6271C931" w14:textId="42403571" w:rsidR="005F7EAA" w:rsidRDefault="005F7EAA" w:rsidP="005F7EAA">
                            <w:pPr>
                              <w:shd w:val="clear" w:color="auto" w:fill="FFFFFF"/>
                              <w:spacing w:after="0" w:line="255" w:lineRule="atLeast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Inspección de calidad de cosecha de manzanas.</w:t>
                            </w:r>
                          </w:p>
                          <w:p w14:paraId="0FC4EE97" w14:textId="2F2A598B" w:rsidR="005F7EAA" w:rsidRDefault="005F7EAA" w:rsidP="005F7EAA">
                            <w:pPr>
                              <w:shd w:val="clear" w:color="auto" w:fill="FFFFFF"/>
                              <w:spacing w:after="0" w:line="255" w:lineRule="atLeast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Inspección de calidad de cosecha de peras.</w:t>
                            </w:r>
                          </w:p>
                          <w:p w14:paraId="43F6576E" w14:textId="51167C8A" w:rsidR="005F7EAA" w:rsidRPr="00953C4A" w:rsidRDefault="005F7EAA" w:rsidP="005F7EAA">
                            <w:pPr>
                              <w:shd w:val="clear" w:color="auto" w:fill="FFFFFF"/>
                              <w:spacing w:after="0" w:line="255" w:lineRule="atLeast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Mantención de vivero con plantines de cereza.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942FE" id="_x0000_s1044" type="#_x0000_t202" style="position:absolute;margin-left:224.5pt;margin-top:46.55pt;width:285.65pt;height:65.3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" filled="f" stroked="f">
                <v:textbox>
                  <w:txbxContent>
                    <w:p w14:paraId="7B023560" w14:textId="5F90BBE0" w:rsidR="005F7EAA" w:rsidRDefault="005F7EAA" w:rsidP="005F7EAA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Práctica profesional,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Wapri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S.A.:</w:t>
                      </w:r>
                    </w:p>
                    <w:p w14:paraId="6271C931" w14:textId="42403571" w:rsidR="005F7EAA" w:rsidRDefault="005F7EAA" w:rsidP="005F7EAA">
                      <w:pPr>
                        <w:shd w:val="clear" w:color="auto" w:fill="FFFFFF"/>
                        <w:spacing w:after="0" w:line="255" w:lineRule="atLeast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Inspección de calidad de cosecha de manzanas.</w:t>
                      </w:r>
                    </w:p>
                    <w:p w14:paraId="0FC4EE97" w14:textId="2F2A598B" w:rsidR="005F7EAA" w:rsidRDefault="005F7EAA" w:rsidP="005F7EAA">
                      <w:pPr>
                        <w:shd w:val="clear" w:color="auto" w:fill="FFFFFF"/>
                        <w:spacing w:after="0" w:line="255" w:lineRule="atLeast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Inspección de calidad de cosecha de peras.</w:t>
                      </w:r>
                    </w:p>
                    <w:p w14:paraId="43F6576E" w14:textId="51167C8A" w:rsidR="005F7EAA" w:rsidRPr="00953C4A" w:rsidRDefault="005F7EAA" w:rsidP="005F7EAA">
                      <w:pPr>
                        <w:shd w:val="clear" w:color="auto" w:fill="FFFFFF"/>
                        <w:spacing w:after="0" w:line="255" w:lineRule="atLeast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Mantención de vivero con plantines de cereza.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DF03144" wp14:editId="0709325F">
                <wp:simplePos x="0" y="0"/>
                <wp:positionH relativeFrom="column">
                  <wp:posOffset>-729615</wp:posOffset>
                </wp:positionH>
                <wp:positionV relativeFrom="paragraph">
                  <wp:posOffset>152400</wp:posOffset>
                </wp:positionV>
                <wp:extent cx="3305175" cy="164782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64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94C8F" w14:textId="06BA72D7" w:rsidR="00A91253" w:rsidRDefault="00A91253" w:rsidP="008F7CB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Freelance</w:t>
                            </w:r>
                          </w:p>
                          <w:p w14:paraId="2E96A870" w14:textId="2C2614A0" w:rsidR="00A91253" w:rsidRDefault="00A91253" w:rsidP="008F7CB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color w:val="4B7F83"/>
                                <w:sz w:val="20"/>
                                <w:szCs w:val="20"/>
                              </w:rPr>
                            </w:pPr>
                            <w:r w:rsidRPr="00A91253"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color w:val="4B7F83"/>
                                <w:sz w:val="20"/>
                                <w:szCs w:val="20"/>
                              </w:rPr>
                              <w:t>Elaboración de Excel para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color w:val="4B7F83"/>
                                <w:sz w:val="20"/>
                                <w:szCs w:val="20"/>
                              </w:rPr>
                              <w:t xml:space="preserve"> colegios en modalidad online</w:t>
                            </w:r>
                          </w:p>
                          <w:p w14:paraId="4BF2018F" w14:textId="5CF68F54" w:rsidR="00A91253" w:rsidRDefault="00A91253" w:rsidP="008F7CB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color w:val="4B7F83"/>
                                <w:sz w:val="20"/>
                                <w:szCs w:val="20"/>
                              </w:rPr>
                              <w:t>Consultor en proyectos agrícolas,</w:t>
                            </w:r>
                          </w:p>
                          <w:p w14:paraId="27314A49" w14:textId="3067A822" w:rsidR="00A91253" w:rsidRDefault="00A91253" w:rsidP="008F7CB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color w:val="4B7F83"/>
                                <w:sz w:val="20"/>
                                <w:szCs w:val="20"/>
                              </w:rPr>
                              <w:t>Consultor para la instalación de sistemas de riego</w:t>
                            </w:r>
                            <w:r w:rsidR="008F7CB7"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color w:val="4B7F83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3A9F39A" w14:textId="6BC01CF0" w:rsidR="008F7CB7" w:rsidRDefault="008F7CB7" w:rsidP="008F7CB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color w:val="4B7F83"/>
                                <w:sz w:val="20"/>
                                <w:szCs w:val="20"/>
                              </w:rPr>
                              <w:t>Apoyo en proyectos educativos</w:t>
                            </w:r>
                          </w:p>
                          <w:p w14:paraId="442323B1" w14:textId="3CDEBDFF" w:rsidR="00633BA9" w:rsidRPr="00A91253" w:rsidRDefault="00633BA9" w:rsidP="008F7CB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color w:val="4B7F83"/>
                                <w:sz w:val="20"/>
                                <w:szCs w:val="20"/>
                              </w:rPr>
                              <w:t>Elaboración y edición de videos y capsulas educativas para colegios</w:t>
                            </w:r>
                          </w:p>
                          <w:p w14:paraId="7A852462" w14:textId="77777777" w:rsidR="00A91253" w:rsidRPr="00A91253" w:rsidRDefault="00A9125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03144" id="_x0000_s1045" type="#_x0000_t202" style="position:absolute;margin-left:-57.45pt;margin-top:12pt;width:260.25pt;height:129.7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" filled="f" stroked="f">
                <v:textbox>
                  <w:txbxContent>
                    <w:p w14:paraId="3F194C8F" w14:textId="06BA72D7" w:rsidR="00A91253" w:rsidRDefault="00A91253" w:rsidP="008F7CB7">
                      <w:pPr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Freelance</w:t>
                      </w:r>
                    </w:p>
                    <w:p w14:paraId="2E96A870" w14:textId="2C2614A0" w:rsidR="00A91253" w:rsidRDefault="00A91253" w:rsidP="008F7CB7">
                      <w:pPr>
                        <w:spacing w:after="0"/>
                        <w:jc w:val="center"/>
                        <w:rPr>
                          <w:rFonts w:ascii="Century Gothic" w:hAnsi="Century Gothic"/>
                          <w:bCs/>
                          <w:i/>
                          <w:iCs/>
                          <w:color w:val="4B7F83"/>
                          <w:sz w:val="20"/>
                          <w:szCs w:val="20"/>
                        </w:rPr>
                      </w:pPr>
                      <w:r w:rsidRPr="00A91253">
                        <w:rPr>
                          <w:rFonts w:ascii="Century Gothic" w:hAnsi="Century Gothic"/>
                          <w:bCs/>
                          <w:i/>
                          <w:iCs/>
                          <w:color w:val="4B7F83"/>
                          <w:sz w:val="20"/>
                          <w:szCs w:val="20"/>
                        </w:rPr>
                        <w:t>Elaboración de Excel para</w:t>
                      </w:r>
                      <w:r>
                        <w:rPr>
                          <w:rFonts w:ascii="Century Gothic" w:hAnsi="Century Gothic"/>
                          <w:bCs/>
                          <w:i/>
                          <w:iCs/>
                          <w:color w:val="4B7F83"/>
                          <w:sz w:val="20"/>
                          <w:szCs w:val="20"/>
                        </w:rPr>
                        <w:t xml:space="preserve"> colegios en modalidad online</w:t>
                      </w:r>
                    </w:p>
                    <w:p w14:paraId="4BF2018F" w14:textId="5CF68F54" w:rsidR="00A91253" w:rsidRDefault="00A91253" w:rsidP="008F7CB7">
                      <w:pPr>
                        <w:spacing w:after="0"/>
                        <w:jc w:val="center"/>
                        <w:rPr>
                          <w:rFonts w:ascii="Century Gothic" w:hAnsi="Century Gothic"/>
                          <w:bCs/>
                          <w:i/>
                          <w:iCs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i/>
                          <w:iCs/>
                          <w:color w:val="4B7F83"/>
                          <w:sz w:val="20"/>
                          <w:szCs w:val="20"/>
                        </w:rPr>
                        <w:t>Consultor en proyectos agrícolas,</w:t>
                      </w:r>
                    </w:p>
                    <w:p w14:paraId="27314A49" w14:textId="3067A822" w:rsidR="00A91253" w:rsidRDefault="00A91253" w:rsidP="008F7CB7">
                      <w:pPr>
                        <w:spacing w:after="0"/>
                        <w:jc w:val="center"/>
                        <w:rPr>
                          <w:rFonts w:ascii="Century Gothic" w:hAnsi="Century Gothic"/>
                          <w:bCs/>
                          <w:i/>
                          <w:iCs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i/>
                          <w:iCs/>
                          <w:color w:val="4B7F83"/>
                          <w:sz w:val="20"/>
                          <w:szCs w:val="20"/>
                        </w:rPr>
                        <w:t>Consultor para la instalación de sistemas de riego</w:t>
                      </w:r>
                      <w:r w:rsidR="008F7CB7">
                        <w:rPr>
                          <w:rFonts w:ascii="Century Gothic" w:hAnsi="Century Gothic"/>
                          <w:bCs/>
                          <w:i/>
                          <w:iCs/>
                          <w:color w:val="4B7F83"/>
                          <w:sz w:val="20"/>
                          <w:szCs w:val="20"/>
                        </w:rPr>
                        <w:t>.</w:t>
                      </w:r>
                    </w:p>
                    <w:p w14:paraId="13A9F39A" w14:textId="6BC01CF0" w:rsidR="008F7CB7" w:rsidRDefault="008F7CB7" w:rsidP="008F7CB7">
                      <w:pPr>
                        <w:spacing w:after="0"/>
                        <w:jc w:val="center"/>
                        <w:rPr>
                          <w:rFonts w:ascii="Century Gothic" w:hAnsi="Century Gothic"/>
                          <w:bCs/>
                          <w:i/>
                          <w:iCs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i/>
                          <w:iCs/>
                          <w:color w:val="4B7F83"/>
                          <w:sz w:val="20"/>
                          <w:szCs w:val="20"/>
                        </w:rPr>
                        <w:t>Apoyo en proyectos educativos</w:t>
                      </w:r>
                    </w:p>
                    <w:p w14:paraId="442323B1" w14:textId="3CDEBDFF" w:rsidR="00633BA9" w:rsidRPr="00A91253" w:rsidRDefault="00633BA9" w:rsidP="008F7CB7">
                      <w:pPr>
                        <w:spacing w:after="0"/>
                        <w:jc w:val="center"/>
                        <w:rPr>
                          <w:rFonts w:ascii="Century Gothic" w:hAnsi="Century Gothic"/>
                          <w:bCs/>
                          <w:i/>
                          <w:iCs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i/>
                          <w:iCs/>
                          <w:color w:val="4B7F83"/>
                          <w:sz w:val="20"/>
                          <w:szCs w:val="20"/>
                        </w:rPr>
                        <w:t>Elaboración y edición de videos y capsulas educativas para colegios</w:t>
                      </w:r>
                    </w:p>
                    <w:p w14:paraId="7A852462" w14:textId="77777777" w:rsidR="00A91253" w:rsidRPr="00A91253" w:rsidRDefault="00A91253">
                      <w:pP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3BDF26" w14:textId="3684686B" w:rsidR="00220745" w:rsidRPr="00220745" w:rsidRDefault="00220745" w:rsidP="00220745">
      <w:pPr>
        <w:tabs>
          <w:tab w:val="left" w:pos="2625"/>
        </w:tabs>
      </w:pPr>
      <w:r>
        <w:tab/>
      </w:r>
    </w:p>
    <w:p w14:paraId="411BDCE2" w14:textId="6913C3DE" w:rsidR="00220745" w:rsidRPr="00220745" w:rsidRDefault="008F7CB7" w:rsidP="005F7EAA">
      <w:pPr>
        <w:tabs>
          <w:tab w:val="left" w:pos="2625"/>
        </w:tabs>
        <w:jc w:val="center"/>
      </w:pPr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81120" behindDoc="1" locked="0" layoutInCell="1" allowOverlap="1" wp14:anchorId="047F5406" wp14:editId="6B0B68D5">
                <wp:simplePos x="0" y="0"/>
                <wp:positionH relativeFrom="margin">
                  <wp:posOffset>-466725</wp:posOffset>
                </wp:positionH>
                <wp:positionV relativeFrom="paragraph">
                  <wp:posOffset>132080</wp:posOffset>
                </wp:positionV>
                <wp:extent cx="2553970" cy="1404620"/>
                <wp:effectExtent l="0" t="0" r="0" b="0"/>
                <wp:wrapTight wrapText="bothSides">
                  <wp:wrapPolygon edited="0">
                    <wp:start x="483" y="0"/>
                    <wp:lineTo x="483" y="19636"/>
                    <wp:lineTo x="21106" y="19636"/>
                    <wp:lineTo x="21106" y="0"/>
                    <wp:lineTo x="483" y="0"/>
                  </wp:wrapPolygon>
                </wp:wrapTight>
                <wp:docPr id="3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518ED" w14:textId="77777777" w:rsidR="00945313" w:rsidRPr="00EC1BC7" w:rsidRDefault="00945313" w:rsidP="00945313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7F5406" id="_x0000_s1046" type="#_x0000_t202" style="position:absolute;left:0;text-align:left;margin-left:-36.75pt;margin-top:10.4pt;width:201.1pt;height:110.6pt;z-index:-251535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" filled="f" stroked="f">
                <v:textbox style="mso-fit-shape-to-text:t">
                  <w:txbxContent>
                    <w:p w14:paraId="20E518ED" w14:textId="77777777" w:rsidR="00945313" w:rsidRPr="00EC1BC7" w:rsidRDefault="00945313" w:rsidP="00945313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E8B0721" w14:textId="18B29EB0" w:rsidR="00220745" w:rsidRPr="00220745" w:rsidRDefault="00220745" w:rsidP="00220745"/>
    <w:p w14:paraId="5B5A5CBA" w14:textId="03D97ADE" w:rsidR="00220745" w:rsidRPr="00220745" w:rsidRDefault="00472A62" w:rsidP="00220745">
      <w:r w:rsidRPr="00385645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14BFF633" wp14:editId="7B0AB6E3">
                <wp:simplePos x="0" y="0"/>
                <wp:positionH relativeFrom="margin">
                  <wp:posOffset>2764790</wp:posOffset>
                </wp:positionH>
                <wp:positionV relativeFrom="paragraph">
                  <wp:posOffset>800100</wp:posOffset>
                </wp:positionV>
                <wp:extent cx="3627755" cy="830175"/>
                <wp:effectExtent l="0" t="0" r="0" b="0"/>
                <wp:wrapNone/>
                <wp:docPr id="3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830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03F4B" w14:textId="4E727D04" w:rsidR="00945313" w:rsidRDefault="00945313" w:rsidP="00945313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Práctica laboral, Encino S.A.:</w:t>
                            </w:r>
                          </w:p>
                          <w:p w14:paraId="3A934223" w14:textId="494D112E" w:rsidR="00945313" w:rsidRPr="00953C4A" w:rsidRDefault="00945313" w:rsidP="00945313">
                            <w:pPr>
                              <w:shd w:val="clear" w:color="auto" w:fill="FFFFFF"/>
                              <w:spacing w:after="0" w:line="255" w:lineRule="atLeast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Trabajador en faenas agrícolas en temporada de verano para una empresa productora de arándanos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FF633" id="_x0000_s1047" type="#_x0000_t202" style="position:absolute;margin-left:217.7pt;margin-top:63pt;width:285.65pt;height:65.3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" filled="f" stroked="f">
                <v:textbox>
                  <w:txbxContent>
                    <w:p w14:paraId="11503F4B" w14:textId="4E727D04" w:rsidR="00945313" w:rsidRDefault="00945313" w:rsidP="00945313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Práctica laboral, Encino S.A.:</w:t>
                      </w:r>
                    </w:p>
                    <w:p w14:paraId="3A934223" w14:textId="494D112E" w:rsidR="00945313" w:rsidRPr="00953C4A" w:rsidRDefault="00945313" w:rsidP="00945313">
                      <w:pPr>
                        <w:shd w:val="clear" w:color="auto" w:fill="FFFFFF"/>
                        <w:spacing w:after="0" w:line="255" w:lineRule="atLeast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Trabajador en faenas agrícolas en temporada de verano para una empresa productora de arándanos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5645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91360" behindDoc="1" locked="0" layoutInCell="1" allowOverlap="1" wp14:anchorId="0D6AB2FF" wp14:editId="1B0DE4CD">
                <wp:simplePos x="0" y="0"/>
                <wp:positionH relativeFrom="margin">
                  <wp:posOffset>3136265</wp:posOffset>
                </wp:positionH>
                <wp:positionV relativeFrom="paragraph">
                  <wp:posOffset>386715</wp:posOffset>
                </wp:positionV>
                <wp:extent cx="2880995" cy="1404620"/>
                <wp:effectExtent l="0" t="0" r="0" b="2540"/>
                <wp:wrapTight wrapText="bothSides">
                  <wp:wrapPolygon edited="0">
                    <wp:start x="428" y="0"/>
                    <wp:lineTo x="428" y="20420"/>
                    <wp:lineTo x="21138" y="20420"/>
                    <wp:lineTo x="21138" y="0"/>
                    <wp:lineTo x="428" y="0"/>
                  </wp:wrapPolygon>
                </wp:wrapTight>
                <wp:docPr id="3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3140" w14:textId="66ADACE5" w:rsidR="00105CFE" w:rsidRPr="00953C4A" w:rsidRDefault="00105CFE" w:rsidP="00105CF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De enero de 2018 a marzo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6AB2FF" id="_x0000_s1048" type="#_x0000_t202" style="position:absolute;margin-left:246.95pt;margin-top:30.45pt;width:226.85pt;height:110.6pt;z-index:-251525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" filled="f" stroked="f">
                <v:textbox style="mso-fit-shape-to-text:t">
                  <w:txbxContent>
                    <w:p w14:paraId="45BF3140" w14:textId="66ADACE5" w:rsidR="00105CFE" w:rsidRPr="00953C4A" w:rsidRDefault="00105CFE" w:rsidP="00105CF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De enero de 2018 a marzo 2018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38564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E108FE5" wp14:editId="09D8E06F">
                <wp:simplePos x="0" y="0"/>
                <wp:positionH relativeFrom="column">
                  <wp:posOffset>3125689</wp:posOffset>
                </wp:positionH>
                <wp:positionV relativeFrom="paragraph">
                  <wp:posOffset>391795</wp:posOffset>
                </wp:positionV>
                <wp:extent cx="2891790" cy="262255"/>
                <wp:effectExtent l="0" t="0" r="3810" b="4445"/>
                <wp:wrapNone/>
                <wp:docPr id="350" name="Proceso alternativ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D6611" id="Proceso alternativo 300" o:spid="_x0000_s1026" type="#_x0000_t176" style="position:absolute;margin-left:246.1pt;margin-top:30.85pt;width:227.7pt;height:20.6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" fillcolor="#6cc6c9" stroked="f" strokeweight="0">
                <v:stroke joinstyle="round" endcap="round"/>
              </v:shape>
            </w:pict>
          </mc:Fallback>
        </mc:AlternateContent>
      </w:r>
    </w:p>
    <w:sectPr w:rsidR="00220745" w:rsidRPr="00220745" w:rsidSect="008A4E0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32831" w14:textId="77777777" w:rsidR="000F0CA0" w:rsidRDefault="000F0CA0" w:rsidP="00383DEB">
      <w:pPr>
        <w:spacing w:after="0" w:line="240" w:lineRule="auto"/>
      </w:pPr>
      <w:r>
        <w:separator/>
      </w:r>
    </w:p>
  </w:endnote>
  <w:endnote w:type="continuationSeparator" w:id="0">
    <w:p w14:paraId="77A2BC72" w14:textId="77777777" w:rsidR="000F0CA0" w:rsidRDefault="000F0CA0" w:rsidP="0038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F36C2" w14:textId="77777777" w:rsidR="00340404" w:rsidRDefault="003404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178A8" w14:textId="77777777" w:rsidR="00340404" w:rsidRDefault="003404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80348" w14:textId="77777777" w:rsidR="00340404" w:rsidRDefault="003404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7721E" w14:textId="77777777" w:rsidR="000F0CA0" w:rsidRDefault="000F0CA0" w:rsidP="00383DEB">
      <w:pPr>
        <w:spacing w:after="0" w:line="240" w:lineRule="auto"/>
      </w:pPr>
      <w:r>
        <w:separator/>
      </w:r>
    </w:p>
  </w:footnote>
  <w:footnote w:type="continuationSeparator" w:id="0">
    <w:p w14:paraId="6ED67527" w14:textId="77777777" w:rsidR="000F0CA0" w:rsidRDefault="000F0CA0" w:rsidP="0038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E279" w14:textId="77777777" w:rsidR="00340404" w:rsidRDefault="003404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425F3" w14:textId="77777777" w:rsidR="00340404" w:rsidRDefault="0034040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690ED" w14:textId="77777777" w:rsidR="00340404" w:rsidRDefault="0034040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pt-BR" w:vendorID="64" w:dllVersion="6" w:nlCheck="1" w:checkStyle="0"/>
  <w:activeWritingStyle w:appName="MSWord" w:lang="es-419" w:vendorID="64" w:dllVersion="6" w:nlCheck="1" w:checkStyle="1"/>
  <w:activeWritingStyle w:appName="MSWord" w:lang="es-419" w:vendorID="64" w:dllVersion="0" w:nlCheck="1" w:checkStyle="0"/>
  <w:activeWritingStyle w:appName="MSWord" w:lang="en-US" w:vendorID="64" w:dllVersion="0" w:nlCheck="1" w:checkStyle="0"/>
  <w:activeWritingStyle w:appName="MSWord" w:lang="es-CL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95"/>
    <w:rsid w:val="000F0CA0"/>
    <w:rsid w:val="000F7161"/>
    <w:rsid w:val="00105CFE"/>
    <w:rsid w:val="00130717"/>
    <w:rsid w:val="001468FC"/>
    <w:rsid w:val="001E642F"/>
    <w:rsid w:val="00220745"/>
    <w:rsid w:val="0033060E"/>
    <w:rsid w:val="0033354E"/>
    <w:rsid w:val="00340404"/>
    <w:rsid w:val="00361992"/>
    <w:rsid w:val="00383DEB"/>
    <w:rsid w:val="00385645"/>
    <w:rsid w:val="00392715"/>
    <w:rsid w:val="003C0589"/>
    <w:rsid w:val="004242C3"/>
    <w:rsid w:val="00472A62"/>
    <w:rsid w:val="005410E7"/>
    <w:rsid w:val="005943CD"/>
    <w:rsid w:val="005F4315"/>
    <w:rsid w:val="005F7EAA"/>
    <w:rsid w:val="006134D8"/>
    <w:rsid w:val="00633BA9"/>
    <w:rsid w:val="00653052"/>
    <w:rsid w:val="007234DC"/>
    <w:rsid w:val="007E5552"/>
    <w:rsid w:val="00800413"/>
    <w:rsid w:val="00825D45"/>
    <w:rsid w:val="0088420D"/>
    <w:rsid w:val="008A4E01"/>
    <w:rsid w:val="008E50B4"/>
    <w:rsid w:val="008F7CB7"/>
    <w:rsid w:val="00945313"/>
    <w:rsid w:val="00953C4A"/>
    <w:rsid w:val="00983BF1"/>
    <w:rsid w:val="009B749D"/>
    <w:rsid w:val="00A17B18"/>
    <w:rsid w:val="00A27777"/>
    <w:rsid w:val="00A61F95"/>
    <w:rsid w:val="00A91253"/>
    <w:rsid w:val="00AD5FC0"/>
    <w:rsid w:val="00AF4773"/>
    <w:rsid w:val="00BB0535"/>
    <w:rsid w:val="00BC38FC"/>
    <w:rsid w:val="00C404D0"/>
    <w:rsid w:val="00C860D3"/>
    <w:rsid w:val="00C977FE"/>
    <w:rsid w:val="00D81BC2"/>
    <w:rsid w:val="00DA162D"/>
    <w:rsid w:val="00DF4DC2"/>
    <w:rsid w:val="00E01D2F"/>
    <w:rsid w:val="00E046C6"/>
    <w:rsid w:val="00EC1A6E"/>
    <w:rsid w:val="00EC1BC7"/>
    <w:rsid w:val="00ED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CE03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5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DEB"/>
  </w:style>
  <w:style w:type="paragraph" w:styleId="Piedepgina">
    <w:name w:val="footer"/>
    <w:basedOn w:val="Normal"/>
    <w:link w:val="Piedepgina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DEB"/>
  </w:style>
  <w:style w:type="table" w:styleId="Tablaconcuadrcula">
    <w:name w:val="Table Grid"/>
    <w:basedOn w:val="Tablanormal"/>
    <w:uiPriority w:val="39"/>
    <w:rsid w:val="00220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\AppData\Roaming\Microsoft\Templates\Curr&#237;culum%20con%20fotograf&#237;a%20(dise&#241;o%20en%20verde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68621-0C86-4588-A01A-E6BD3A392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FCDB0F-5D40-4C39-86F9-2745CE3F0A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9E5F2-28AF-47E3-A2B0-DE01576642DF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4.xml><?xml version="1.0" encoding="utf-8"?>
<ds:datastoreItem xmlns:ds="http://schemas.openxmlformats.org/officeDocument/2006/customXml" ds:itemID="{DD437B0E-536B-4E1F-98E3-EE211E1DB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con fotografía (diseño en verde).dotx</Template>
  <TotalTime>0</TotalTime>
  <Pages>2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2020-12-14T15:37:00Z</dcterms:created>
  <dcterms:modified xsi:type="dcterms:W3CDTF">2021-09-09T21:41:00Z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