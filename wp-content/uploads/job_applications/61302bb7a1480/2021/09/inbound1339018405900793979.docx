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D702A" w14:textId="77777777" w:rsidR="0059120E" w:rsidRPr="00C66BB5" w:rsidRDefault="0027119A">
      <w:pPr>
        <w:pStyle w:val="Nombre"/>
        <w:rPr>
          <w:sz w:val="28"/>
          <w:szCs w:val="28"/>
        </w:rPr>
      </w:pPr>
      <w:r w:rsidRPr="00C66BB5">
        <w:rPr>
          <w:sz w:val="28"/>
          <w:szCs w:val="28"/>
        </w:rPr>
        <w:t>Natalia rojas</w:t>
      </w:r>
    </w:p>
    <w:p w14:paraId="7D94DEE9" w14:textId="04B9AB8A" w:rsidR="0059120E" w:rsidRPr="00A2106D" w:rsidRDefault="004E6B50">
      <w:pPr>
        <w:pStyle w:val="Informacindecontacto"/>
        <w:rPr>
          <w:sz w:val="24"/>
          <w:szCs w:val="24"/>
        </w:rPr>
      </w:pPr>
      <w:r w:rsidRPr="00A2106D">
        <w:rPr>
          <w:sz w:val="24"/>
          <w:szCs w:val="24"/>
        </w:rPr>
        <w:t>Dirección</w:t>
      </w:r>
      <w:r w:rsidR="00591AD5" w:rsidRPr="00A2106D">
        <w:rPr>
          <w:sz w:val="24"/>
          <w:szCs w:val="24"/>
        </w:rPr>
        <w:t xml:space="preserve">: </w:t>
      </w:r>
      <w:r w:rsidRPr="00A2106D">
        <w:rPr>
          <w:sz w:val="24"/>
          <w:szCs w:val="24"/>
        </w:rPr>
        <w:t>Sebastopol</w:t>
      </w:r>
      <w:r w:rsidR="00591AD5" w:rsidRPr="00A2106D">
        <w:rPr>
          <w:sz w:val="24"/>
          <w:szCs w:val="24"/>
        </w:rPr>
        <w:t xml:space="preserve"> #684</w:t>
      </w:r>
    </w:p>
    <w:p w14:paraId="61F68481" w14:textId="01A4B769" w:rsidR="004E6B50" w:rsidRPr="00A2106D" w:rsidRDefault="004E6B50">
      <w:pPr>
        <w:pStyle w:val="Informacindecontacto"/>
        <w:rPr>
          <w:sz w:val="24"/>
          <w:szCs w:val="24"/>
        </w:rPr>
      </w:pPr>
      <w:r w:rsidRPr="00A2106D">
        <w:rPr>
          <w:sz w:val="24"/>
          <w:szCs w:val="24"/>
        </w:rPr>
        <w:t>Celular: ±569 56897015</w:t>
      </w:r>
    </w:p>
    <w:p w14:paraId="271CD7BD" w14:textId="1CF59E05" w:rsidR="004E6B50" w:rsidRPr="00A2106D" w:rsidRDefault="002A226D">
      <w:pPr>
        <w:pStyle w:val="Informacindecontacto"/>
        <w:rPr>
          <w:sz w:val="24"/>
          <w:szCs w:val="24"/>
        </w:rPr>
      </w:pPr>
      <w:r w:rsidRPr="00A2106D">
        <w:rPr>
          <w:sz w:val="24"/>
          <w:szCs w:val="24"/>
        </w:rPr>
        <w:t xml:space="preserve">Correo </w:t>
      </w:r>
      <w:proofErr w:type="spellStart"/>
      <w:r w:rsidRPr="00A2106D">
        <w:rPr>
          <w:sz w:val="24"/>
          <w:szCs w:val="24"/>
        </w:rPr>
        <w:t>elec</w:t>
      </w:r>
      <w:proofErr w:type="spellEnd"/>
      <w:r w:rsidRPr="00A2106D">
        <w:rPr>
          <w:sz w:val="24"/>
          <w:szCs w:val="24"/>
        </w:rPr>
        <w:t xml:space="preserve">.: </w:t>
      </w:r>
      <w:r w:rsidR="006678A6" w:rsidRPr="00A2106D">
        <w:rPr>
          <w:sz w:val="24"/>
          <w:szCs w:val="24"/>
        </w:rPr>
        <w:t>la.nanay1988@gmail.com</w:t>
      </w:r>
    </w:p>
    <w:p w14:paraId="533880F6" w14:textId="77777777" w:rsidR="0059120E" w:rsidRPr="00A2106D" w:rsidRDefault="00391F47">
      <w:pPr>
        <w:pStyle w:val="Ttulo1"/>
        <w:rPr>
          <w:b w:val="0"/>
          <w:sz w:val="24"/>
          <w:szCs w:val="24"/>
        </w:rPr>
      </w:pPr>
      <w:sdt>
        <w:sdtPr>
          <w:rPr>
            <w:b w:val="0"/>
            <w:sz w:val="24"/>
            <w:szCs w:val="24"/>
          </w:rPr>
          <w:id w:val="-819804518"/>
          <w:placeholder>
            <w:docPart w:val="3F8664467047EA4A93086C579853048E"/>
          </w:placeholder>
          <w:temporary/>
          <w:showingPlcHdr/>
        </w:sdtPr>
        <w:sdtEndPr/>
        <w:sdtContent>
          <w:r w:rsidRPr="00A2106D">
            <w:rPr>
              <w:b w:val="0"/>
              <w:sz w:val="24"/>
              <w:szCs w:val="24"/>
            </w:rPr>
            <w:t>Resumen de habilidades</w:t>
          </w:r>
        </w:sdtContent>
      </w:sdt>
    </w:p>
    <w:p w14:paraId="39B841FF" w14:textId="269B0EC8" w:rsidR="0059120E" w:rsidRPr="00A2106D" w:rsidRDefault="00C0595A">
      <w:pPr>
        <w:spacing w:after="180"/>
        <w:rPr>
          <w:sz w:val="24"/>
          <w:szCs w:val="24"/>
        </w:rPr>
      </w:pPr>
      <w:r w:rsidRPr="00A2106D">
        <w:rPr>
          <w:sz w:val="24"/>
          <w:szCs w:val="24"/>
        </w:rPr>
        <w:t xml:space="preserve">Yo soy una persona responsable, </w:t>
      </w:r>
      <w:r w:rsidR="00E271A2" w:rsidRPr="00A2106D">
        <w:rPr>
          <w:sz w:val="24"/>
          <w:szCs w:val="24"/>
        </w:rPr>
        <w:t xml:space="preserve">se trabajar en equipo y siempre me han gustado los </w:t>
      </w:r>
      <w:r w:rsidR="00C66BB5" w:rsidRPr="00A2106D">
        <w:rPr>
          <w:sz w:val="24"/>
          <w:szCs w:val="24"/>
        </w:rPr>
        <w:t>desafíos</w:t>
      </w:r>
    </w:p>
    <w:p w14:paraId="6CC8AB4D" w14:textId="77777777" w:rsidR="0059120E" w:rsidRPr="00A2106D" w:rsidRDefault="00391F47">
      <w:pPr>
        <w:pStyle w:val="Ttulo1"/>
        <w:rPr>
          <w:b w:val="0"/>
          <w:sz w:val="24"/>
          <w:szCs w:val="24"/>
        </w:rPr>
      </w:pPr>
      <w:sdt>
        <w:sdtPr>
          <w:rPr>
            <w:b w:val="0"/>
            <w:sz w:val="24"/>
            <w:szCs w:val="24"/>
          </w:rPr>
          <w:id w:val="-1150367223"/>
          <w:placeholder>
            <w:docPart w:val="CA966F03B50F96498B51F5C498A32983"/>
          </w:placeholder>
          <w:temporary/>
          <w:showingPlcHdr/>
        </w:sdtPr>
        <w:sdtEndPr/>
        <w:sdtContent>
          <w:r w:rsidRPr="00A2106D">
            <w:rPr>
              <w:b w:val="0"/>
              <w:sz w:val="24"/>
              <w:szCs w:val="24"/>
            </w:rPr>
            <w:t>Educación</w:t>
          </w:r>
        </w:sdtContent>
      </w:sdt>
    </w:p>
    <w:p w14:paraId="696096BE" w14:textId="422BE0D0" w:rsidR="0059120E" w:rsidRPr="00A2106D" w:rsidRDefault="00C66BB5">
      <w:pPr>
        <w:pStyle w:val="Ttulo2"/>
        <w:rPr>
          <w:b w:val="0"/>
          <w:i w:val="0"/>
          <w:sz w:val="24"/>
          <w:szCs w:val="24"/>
        </w:rPr>
      </w:pPr>
      <w:r w:rsidRPr="00A2106D">
        <w:rPr>
          <w:b w:val="0"/>
          <w:i w:val="0"/>
          <w:sz w:val="24"/>
          <w:szCs w:val="24"/>
        </w:rPr>
        <w:t>Educación</w:t>
      </w:r>
      <w:r w:rsidR="00E141FD" w:rsidRPr="00A2106D">
        <w:rPr>
          <w:b w:val="0"/>
          <w:i w:val="0"/>
          <w:sz w:val="24"/>
          <w:szCs w:val="24"/>
        </w:rPr>
        <w:t xml:space="preserve"> </w:t>
      </w:r>
      <w:r w:rsidRPr="00A2106D">
        <w:rPr>
          <w:b w:val="0"/>
          <w:i w:val="0"/>
          <w:sz w:val="24"/>
          <w:szCs w:val="24"/>
        </w:rPr>
        <w:t>básica</w:t>
      </w:r>
      <w:r w:rsidR="00E141FD" w:rsidRPr="00A2106D">
        <w:rPr>
          <w:b w:val="0"/>
          <w:i w:val="0"/>
          <w:sz w:val="24"/>
          <w:szCs w:val="24"/>
        </w:rPr>
        <w:t xml:space="preserve"> colegio </w:t>
      </w:r>
      <w:r w:rsidR="000E462D" w:rsidRPr="00A2106D">
        <w:rPr>
          <w:b w:val="0"/>
          <w:i w:val="0"/>
          <w:sz w:val="24"/>
          <w:szCs w:val="24"/>
        </w:rPr>
        <w:t xml:space="preserve">Saint </w:t>
      </w:r>
      <w:r w:rsidRPr="00A2106D">
        <w:rPr>
          <w:b w:val="0"/>
          <w:i w:val="0"/>
          <w:sz w:val="24"/>
          <w:szCs w:val="24"/>
        </w:rPr>
        <w:t xml:space="preserve">Christian </w:t>
      </w:r>
      <w:proofErr w:type="spellStart"/>
      <w:r w:rsidRPr="00A2106D">
        <w:rPr>
          <w:b w:val="0"/>
          <w:i w:val="0"/>
          <w:sz w:val="24"/>
          <w:szCs w:val="24"/>
        </w:rPr>
        <w:t>College</w:t>
      </w:r>
      <w:proofErr w:type="spellEnd"/>
      <w:r w:rsidR="008C38CA" w:rsidRPr="00A2106D">
        <w:rPr>
          <w:b w:val="0"/>
          <w:i w:val="0"/>
          <w:sz w:val="24"/>
          <w:szCs w:val="24"/>
        </w:rPr>
        <w:t xml:space="preserve"> </w:t>
      </w:r>
      <w:r w:rsidR="00683F1B" w:rsidRPr="00A2106D">
        <w:rPr>
          <w:b w:val="0"/>
          <w:i w:val="0"/>
          <w:sz w:val="24"/>
          <w:szCs w:val="24"/>
        </w:rPr>
        <w:t>2001</w:t>
      </w:r>
    </w:p>
    <w:p w14:paraId="5261E4FF" w14:textId="0C06EB94" w:rsidR="00D610A1" w:rsidRPr="00A2106D" w:rsidRDefault="00EF1E87" w:rsidP="00D610A1">
      <w:pPr>
        <w:rPr>
          <w:sz w:val="24"/>
          <w:szCs w:val="24"/>
        </w:rPr>
      </w:pPr>
      <w:proofErr w:type="spellStart"/>
      <w:r w:rsidRPr="00A2106D">
        <w:rPr>
          <w:sz w:val="24"/>
          <w:szCs w:val="24"/>
        </w:rPr>
        <w:t>Educacion</w:t>
      </w:r>
      <w:proofErr w:type="spellEnd"/>
      <w:r w:rsidRPr="00A2106D">
        <w:rPr>
          <w:sz w:val="24"/>
          <w:szCs w:val="24"/>
        </w:rPr>
        <w:t xml:space="preserve"> media </w:t>
      </w:r>
      <w:r w:rsidR="00A648CE" w:rsidRPr="00A2106D">
        <w:rPr>
          <w:sz w:val="24"/>
          <w:szCs w:val="24"/>
        </w:rPr>
        <w:t xml:space="preserve">colegio Christian Garden </w:t>
      </w:r>
      <w:proofErr w:type="spellStart"/>
      <w:r w:rsidR="00A648CE" w:rsidRPr="00A2106D">
        <w:rPr>
          <w:sz w:val="24"/>
          <w:szCs w:val="24"/>
        </w:rPr>
        <w:t>School</w:t>
      </w:r>
      <w:proofErr w:type="spellEnd"/>
      <w:r w:rsidR="00A648CE" w:rsidRPr="00A2106D">
        <w:rPr>
          <w:sz w:val="24"/>
          <w:szCs w:val="24"/>
        </w:rPr>
        <w:t xml:space="preserve"> </w:t>
      </w:r>
      <w:r w:rsidR="00342CFA" w:rsidRPr="00A2106D">
        <w:rPr>
          <w:sz w:val="24"/>
          <w:szCs w:val="24"/>
        </w:rPr>
        <w:t xml:space="preserve">2005 especialidad </w:t>
      </w:r>
      <w:r w:rsidR="0072791D" w:rsidRPr="00A2106D">
        <w:rPr>
          <w:sz w:val="24"/>
          <w:szCs w:val="24"/>
        </w:rPr>
        <w:t>Administración</w:t>
      </w:r>
      <w:r w:rsidR="00342CFA" w:rsidRPr="00A2106D">
        <w:rPr>
          <w:sz w:val="24"/>
          <w:szCs w:val="24"/>
        </w:rPr>
        <w:t xml:space="preserve"> de Empresa</w:t>
      </w:r>
    </w:p>
    <w:p w14:paraId="3983D4E9" w14:textId="3DB908CA" w:rsidR="0059120E" w:rsidRPr="00A2106D" w:rsidRDefault="0059298B">
      <w:pPr>
        <w:rPr>
          <w:sz w:val="24"/>
          <w:szCs w:val="24"/>
        </w:rPr>
      </w:pPr>
      <w:r w:rsidRPr="00A2106D">
        <w:rPr>
          <w:sz w:val="24"/>
          <w:szCs w:val="24"/>
        </w:rPr>
        <w:t xml:space="preserve">Practica profesional en </w:t>
      </w:r>
      <w:r w:rsidR="00B45745" w:rsidRPr="00A2106D">
        <w:rPr>
          <w:sz w:val="24"/>
          <w:szCs w:val="24"/>
        </w:rPr>
        <w:t>dirección</w:t>
      </w:r>
      <w:r w:rsidRPr="00A2106D">
        <w:rPr>
          <w:sz w:val="24"/>
          <w:szCs w:val="24"/>
        </w:rPr>
        <w:t xml:space="preserve"> de obras de la Ilustre municipalidad de La Cisterna </w:t>
      </w:r>
      <w:r w:rsidR="00B45745" w:rsidRPr="00A2106D">
        <w:rPr>
          <w:sz w:val="24"/>
          <w:szCs w:val="24"/>
        </w:rPr>
        <w:t>2007</w:t>
      </w:r>
    </w:p>
    <w:p w14:paraId="7E93111C" w14:textId="1BF50431" w:rsidR="00997A5E" w:rsidRPr="00A2106D" w:rsidRDefault="00D468D3">
      <w:pPr>
        <w:rPr>
          <w:sz w:val="24"/>
          <w:szCs w:val="24"/>
        </w:rPr>
      </w:pPr>
      <w:proofErr w:type="spellStart"/>
      <w:r w:rsidRPr="00A2106D">
        <w:rPr>
          <w:sz w:val="24"/>
          <w:szCs w:val="24"/>
        </w:rPr>
        <w:t>Infocap</w:t>
      </w:r>
      <w:proofErr w:type="spellEnd"/>
      <w:r w:rsidRPr="00A2106D">
        <w:rPr>
          <w:sz w:val="24"/>
          <w:szCs w:val="24"/>
        </w:rPr>
        <w:t xml:space="preserve"> especialista en belleza 20</w:t>
      </w:r>
      <w:r w:rsidR="00BA04C7" w:rsidRPr="00A2106D">
        <w:rPr>
          <w:sz w:val="24"/>
          <w:szCs w:val="24"/>
        </w:rPr>
        <w:t>12</w:t>
      </w:r>
    </w:p>
    <w:p w14:paraId="21AE8799" w14:textId="0AA23213" w:rsidR="00263714" w:rsidRPr="00A2106D" w:rsidRDefault="00263714">
      <w:pPr>
        <w:rPr>
          <w:sz w:val="24"/>
          <w:szCs w:val="24"/>
        </w:rPr>
      </w:pPr>
      <w:r w:rsidRPr="00A2106D">
        <w:rPr>
          <w:sz w:val="24"/>
          <w:szCs w:val="24"/>
        </w:rPr>
        <w:t xml:space="preserve">Universidad Autónoma de </w:t>
      </w:r>
      <w:r w:rsidR="00E111C0" w:rsidRPr="00A2106D">
        <w:rPr>
          <w:sz w:val="24"/>
          <w:szCs w:val="24"/>
        </w:rPr>
        <w:t xml:space="preserve">Chile sede El Llano </w:t>
      </w:r>
      <w:r w:rsidR="00093791" w:rsidRPr="00A2106D">
        <w:rPr>
          <w:sz w:val="24"/>
          <w:szCs w:val="24"/>
        </w:rPr>
        <w:t>a la fecha cursando segundo año de Derecho</w:t>
      </w:r>
    </w:p>
    <w:p w14:paraId="118BB8FA" w14:textId="77777777" w:rsidR="0059120E" w:rsidRPr="00A2106D" w:rsidRDefault="00391F47">
      <w:pPr>
        <w:pStyle w:val="Ttulo1"/>
        <w:rPr>
          <w:b w:val="0"/>
          <w:sz w:val="24"/>
          <w:szCs w:val="24"/>
        </w:rPr>
      </w:pPr>
      <w:sdt>
        <w:sdtPr>
          <w:rPr>
            <w:b w:val="0"/>
            <w:sz w:val="24"/>
            <w:szCs w:val="24"/>
          </w:rPr>
          <w:id w:val="617349259"/>
          <w:placeholder>
            <w:docPart w:val="DCF36718651E1746BE6282FEF43213BB"/>
          </w:placeholder>
          <w:temporary/>
          <w:showingPlcHdr/>
        </w:sdtPr>
        <w:sdtEndPr/>
        <w:sdtContent>
          <w:r w:rsidRPr="00A2106D">
            <w:rPr>
              <w:b w:val="0"/>
              <w:sz w:val="24"/>
              <w:szCs w:val="24"/>
            </w:rPr>
            <w:t>Experiencia</w:t>
          </w:r>
        </w:sdtContent>
      </w:sdt>
    </w:p>
    <w:p w14:paraId="3844097D" w14:textId="3BE00526" w:rsidR="0059120E" w:rsidRPr="00A2106D" w:rsidRDefault="00E82FD3">
      <w:pPr>
        <w:pStyle w:val="Ttulo2"/>
        <w:rPr>
          <w:b w:val="0"/>
          <w:i w:val="0"/>
          <w:sz w:val="24"/>
          <w:szCs w:val="24"/>
        </w:rPr>
      </w:pPr>
      <w:proofErr w:type="spellStart"/>
      <w:r w:rsidRPr="00A2106D">
        <w:rPr>
          <w:b w:val="0"/>
          <w:i w:val="0"/>
          <w:sz w:val="24"/>
          <w:szCs w:val="24"/>
        </w:rPr>
        <w:t>Tottus</w:t>
      </w:r>
      <w:proofErr w:type="spellEnd"/>
      <w:r w:rsidRPr="00A2106D">
        <w:rPr>
          <w:b w:val="0"/>
          <w:i w:val="0"/>
          <w:sz w:val="24"/>
          <w:szCs w:val="24"/>
        </w:rPr>
        <w:t xml:space="preserve"> </w:t>
      </w:r>
      <w:r w:rsidR="001E2758" w:rsidRPr="00A2106D">
        <w:rPr>
          <w:b w:val="0"/>
          <w:i w:val="0"/>
          <w:sz w:val="24"/>
          <w:szCs w:val="24"/>
        </w:rPr>
        <w:t>Nataniel</w:t>
      </w:r>
    </w:p>
    <w:p w14:paraId="252CE2DE" w14:textId="1803BFFF" w:rsidR="0059120E" w:rsidRPr="00A2106D" w:rsidRDefault="001E2758">
      <w:pPr>
        <w:pStyle w:val="Ttulo3"/>
        <w:rPr>
          <w:i w:val="0"/>
          <w:sz w:val="24"/>
        </w:rPr>
      </w:pPr>
      <w:r w:rsidRPr="00A2106D">
        <w:rPr>
          <w:i w:val="0"/>
          <w:sz w:val="24"/>
        </w:rPr>
        <w:t>Cajera 2007-2008</w:t>
      </w:r>
    </w:p>
    <w:p w14:paraId="659744DF" w14:textId="77777777" w:rsidR="00F44222" w:rsidRPr="00A2106D" w:rsidRDefault="00F44222" w:rsidP="00DC6EDB">
      <w:pPr>
        <w:rPr>
          <w:sz w:val="24"/>
          <w:szCs w:val="24"/>
        </w:rPr>
      </w:pPr>
      <w:proofErr w:type="spellStart"/>
      <w:r w:rsidRPr="00A2106D">
        <w:rPr>
          <w:sz w:val="24"/>
          <w:szCs w:val="24"/>
        </w:rPr>
        <w:t>Help</w:t>
      </w:r>
      <w:proofErr w:type="spellEnd"/>
      <w:r w:rsidRPr="00A2106D">
        <w:rPr>
          <w:sz w:val="24"/>
          <w:szCs w:val="24"/>
        </w:rPr>
        <w:t xml:space="preserve"> </w:t>
      </w:r>
      <w:proofErr w:type="spellStart"/>
      <w:r w:rsidRPr="00A2106D">
        <w:rPr>
          <w:sz w:val="24"/>
          <w:szCs w:val="24"/>
        </w:rPr>
        <w:t>bank</w:t>
      </w:r>
      <w:proofErr w:type="spellEnd"/>
    </w:p>
    <w:p w14:paraId="7739FD58" w14:textId="22F16BF3" w:rsidR="00F44222" w:rsidRPr="00A2106D" w:rsidRDefault="00A97D5C" w:rsidP="00DC6EDB">
      <w:pPr>
        <w:rPr>
          <w:sz w:val="24"/>
          <w:szCs w:val="24"/>
        </w:rPr>
      </w:pPr>
      <w:r w:rsidRPr="00A2106D">
        <w:rPr>
          <w:sz w:val="24"/>
          <w:szCs w:val="24"/>
        </w:rPr>
        <w:t>Cajera 2009-2010</w:t>
      </w:r>
    </w:p>
    <w:p w14:paraId="22C70586" w14:textId="1603698D" w:rsidR="00BA04C7" w:rsidRPr="00A2106D" w:rsidRDefault="00BA04C7" w:rsidP="00DC6EDB">
      <w:pPr>
        <w:rPr>
          <w:sz w:val="24"/>
          <w:szCs w:val="24"/>
        </w:rPr>
      </w:pPr>
      <w:proofErr w:type="spellStart"/>
      <w:r w:rsidRPr="00A2106D">
        <w:rPr>
          <w:sz w:val="24"/>
          <w:szCs w:val="24"/>
        </w:rPr>
        <w:t>Salon</w:t>
      </w:r>
      <w:proofErr w:type="spellEnd"/>
      <w:r w:rsidRPr="00A2106D">
        <w:rPr>
          <w:sz w:val="24"/>
          <w:szCs w:val="24"/>
        </w:rPr>
        <w:t xml:space="preserve"> Gladys Luz 2011</w:t>
      </w:r>
      <w:r w:rsidR="00263714" w:rsidRPr="00A2106D">
        <w:rPr>
          <w:sz w:val="24"/>
          <w:szCs w:val="24"/>
        </w:rPr>
        <w:t>-2020</w:t>
      </w:r>
    </w:p>
    <w:p w14:paraId="14ABE321" w14:textId="77777777" w:rsidR="00D329F4" w:rsidRPr="00A2106D" w:rsidRDefault="00D329F4" w:rsidP="00D329F4">
      <w:pPr>
        <w:rPr>
          <w:sz w:val="24"/>
          <w:szCs w:val="24"/>
        </w:rPr>
      </w:pPr>
    </w:p>
    <w:p w14:paraId="46082C0D" w14:textId="6F3618F0" w:rsidR="0059120E" w:rsidRPr="00A2106D" w:rsidRDefault="00391F47">
      <w:pPr>
        <w:rPr>
          <w:sz w:val="24"/>
          <w:szCs w:val="24"/>
        </w:rPr>
      </w:pPr>
    </w:p>
    <w:p w14:paraId="0967B1CB" w14:textId="09650377" w:rsidR="006F1D4E" w:rsidRPr="00A2106D" w:rsidRDefault="006F1D4E">
      <w:pPr>
        <w:rPr>
          <w:sz w:val="24"/>
          <w:szCs w:val="24"/>
        </w:rPr>
      </w:pPr>
      <w:r w:rsidRPr="00A2106D">
        <w:rPr>
          <w:sz w:val="24"/>
          <w:szCs w:val="24"/>
        </w:rPr>
        <w:t>Disponibilidad inmediata</w:t>
      </w:r>
    </w:p>
    <w:p w14:paraId="428EBA8D" w14:textId="1FDD3BC8" w:rsidR="0059120E" w:rsidRPr="00A2106D" w:rsidRDefault="00391F47">
      <w:pPr>
        <w:pStyle w:val="Ttulo1"/>
        <w:rPr>
          <w:b w:val="0"/>
          <w:sz w:val="24"/>
          <w:szCs w:val="24"/>
        </w:rPr>
      </w:pPr>
    </w:p>
    <w:p w14:paraId="7897862A" w14:textId="3A6B570F" w:rsidR="0059120E" w:rsidRPr="007F02C2" w:rsidRDefault="00391F47">
      <w:pPr>
        <w:pStyle w:val="Ttulo2"/>
        <w:rPr>
          <w:sz w:val="24"/>
          <w:szCs w:val="24"/>
        </w:rPr>
      </w:pPr>
    </w:p>
    <w:p w14:paraId="6802FC61" w14:textId="32A291E2" w:rsidR="0059120E" w:rsidRPr="007F02C2" w:rsidRDefault="00391F47">
      <w:pPr>
        <w:rPr>
          <w:sz w:val="24"/>
          <w:szCs w:val="24"/>
        </w:rPr>
      </w:pPr>
    </w:p>
    <w:sectPr w:rsidR="0059120E" w:rsidRPr="007F02C2" w:rsidSect="008E2E2A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77A80" w14:textId="77777777" w:rsidR="00022818" w:rsidRDefault="00022818">
      <w:pPr>
        <w:spacing w:after="0" w:line="240" w:lineRule="auto"/>
      </w:pPr>
      <w:r>
        <w:separator/>
      </w:r>
    </w:p>
  </w:endnote>
  <w:endnote w:type="continuationSeparator" w:id="0">
    <w:p w14:paraId="31554AD6" w14:textId="77777777" w:rsidR="00022818" w:rsidRDefault="00022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CC1415" w14:textId="77777777" w:rsidR="0059120E" w:rsidRDefault="00391F47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069FF" w14:textId="77777777" w:rsidR="00022818" w:rsidRDefault="00022818">
      <w:pPr>
        <w:spacing w:after="0" w:line="240" w:lineRule="auto"/>
      </w:pPr>
      <w:r>
        <w:separator/>
      </w:r>
    </w:p>
  </w:footnote>
  <w:footnote w:type="continuationSeparator" w:id="0">
    <w:p w14:paraId="3FF9E1E8" w14:textId="77777777" w:rsidR="00022818" w:rsidRDefault="00022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1D6C9" w14:textId="77777777" w:rsidR="0059120E" w:rsidRDefault="00391F47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CF26E99" wp14:editId="6B89B3FA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48E58D6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1E826" w14:textId="77777777" w:rsidR="0059120E" w:rsidRDefault="00391F47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CCA7A34" wp14:editId="1EBEE47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2AC9A77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">
              <v:rect id="Rectángulo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attachedTemplate r:id="rId1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818"/>
    <w:rsid w:val="00022818"/>
    <w:rsid w:val="00093791"/>
    <w:rsid w:val="000E462D"/>
    <w:rsid w:val="001E2758"/>
    <w:rsid w:val="00263714"/>
    <w:rsid w:val="0027119A"/>
    <w:rsid w:val="002A226D"/>
    <w:rsid w:val="00342CFA"/>
    <w:rsid w:val="004E6B50"/>
    <w:rsid w:val="00591AD5"/>
    <w:rsid w:val="0059298B"/>
    <w:rsid w:val="006678A6"/>
    <w:rsid w:val="00683F1B"/>
    <w:rsid w:val="006F1D4E"/>
    <w:rsid w:val="0072791D"/>
    <w:rsid w:val="007D5AA8"/>
    <w:rsid w:val="007F02C2"/>
    <w:rsid w:val="008C38CA"/>
    <w:rsid w:val="00997A5E"/>
    <w:rsid w:val="00A2106D"/>
    <w:rsid w:val="00A648CE"/>
    <w:rsid w:val="00A97D5C"/>
    <w:rsid w:val="00AF273E"/>
    <w:rsid w:val="00B45745"/>
    <w:rsid w:val="00BA04C7"/>
    <w:rsid w:val="00C0595A"/>
    <w:rsid w:val="00C66BB5"/>
    <w:rsid w:val="00D329F4"/>
    <w:rsid w:val="00D468D3"/>
    <w:rsid w:val="00D610A1"/>
    <w:rsid w:val="00DC6EDB"/>
    <w:rsid w:val="00E111C0"/>
    <w:rsid w:val="00E141FD"/>
    <w:rsid w:val="00E271A2"/>
    <w:rsid w:val="00E82FD3"/>
    <w:rsid w:val="00EF1E87"/>
    <w:rsid w:val="00F4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546761"/>
  <w15:docId w15:val="{ECCC5B71-9E90-3540-96DB-FC5B22CD3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884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glossaryDocument" Target="glossary/document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F3D127A2-095C-B449-BF93-713E6AFA1FEA%7dtf5000203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F8664467047EA4A93086C5798530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9508C-48DB-2942-804B-31D71AA35B00}"/>
      </w:docPartPr>
      <w:docPartBody>
        <w:p w:rsidR="00000000" w:rsidRDefault="00000000">
          <w:pPr>
            <w:pStyle w:val="3F8664467047EA4A93086C579853048E"/>
          </w:pPr>
          <w:r>
            <w:t>Skills Summary</w:t>
          </w:r>
        </w:p>
      </w:docPartBody>
    </w:docPart>
    <w:docPart>
      <w:docPartPr>
        <w:name w:val="CA966F03B50F96498B51F5C498A32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9560D-0222-2649-B74E-BD915C8860DA}"/>
      </w:docPartPr>
      <w:docPartBody>
        <w:p w:rsidR="00000000" w:rsidRDefault="00000000">
          <w:pPr>
            <w:pStyle w:val="CA966F03B50F96498B51F5C498A32983"/>
          </w:pPr>
          <w:r>
            <w:t>Education</w:t>
          </w:r>
        </w:p>
      </w:docPartBody>
    </w:docPart>
    <w:docPart>
      <w:docPartPr>
        <w:name w:val="DCF36718651E1746BE6282FEF4321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A8034-AD5C-B140-8D15-D0143317B7E8}"/>
      </w:docPartPr>
      <w:docPartBody>
        <w:p w:rsidR="00000000" w:rsidRDefault="00000000">
          <w:pPr>
            <w:pStyle w:val="DCF36718651E1746BE6282FEF43213BB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0D5705FA173C147AD77F07CBA861517">
    <w:name w:val="50D5705FA173C147AD77F07CBA861517"/>
  </w:style>
  <w:style w:type="paragraph" w:customStyle="1" w:styleId="27DBA3354279C148869A95B6B903C49D">
    <w:name w:val="27DBA3354279C148869A95B6B903C49D"/>
  </w:style>
  <w:style w:type="paragraph" w:customStyle="1" w:styleId="3F8664467047EA4A93086C579853048E">
    <w:name w:val="3F8664467047EA4A93086C579853048E"/>
  </w:style>
  <w:style w:type="paragraph" w:customStyle="1" w:styleId="22CBD5C4C95B5D4CA0396ECC6CC6BF56">
    <w:name w:val="22CBD5C4C95B5D4CA0396ECC6CC6BF56"/>
  </w:style>
  <w:style w:type="paragraph" w:customStyle="1" w:styleId="CA966F03B50F96498B51F5C498A32983">
    <w:name w:val="CA966F03B50F96498B51F5C498A32983"/>
  </w:style>
  <w:style w:type="paragraph" w:customStyle="1" w:styleId="FD67AB8847F91A40B67A16B43BB467DD">
    <w:name w:val="FD67AB8847F91A40B67A16B43BB467DD"/>
  </w:style>
  <w:style w:type="paragraph" w:customStyle="1" w:styleId="7CAC11282DAC894BBBD6C37651305DEE">
    <w:name w:val="7CAC11282DAC894BBBD6C37651305DEE"/>
  </w:style>
  <w:style w:type="paragraph" w:customStyle="1" w:styleId="DCF36718651E1746BE6282FEF43213BB">
    <w:name w:val="DCF36718651E1746BE6282FEF43213BB"/>
  </w:style>
  <w:style w:type="paragraph" w:customStyle="1" w:styleId="187D22088E8F044682CD49538026D275">
    <w:name w:val="187D22088E8F044682CD49538026D275"/>
  </w:style>
  <w:style w:type="paragraph" w:customStyle="1" w:styleId="940B95FC2870E24D87085196C7C3515A">
    <w:name w:val="940B95FC2870E24D87085196C7C3515A"/>
  </w:style>
  <w:style w:type="paragraph" w:customStyle="1" w:styleId="89A23F049261F14C9CF60175B584F037">
    <w:name w:val="89A23F049261F14C9CF60175B584F037"/>
  </w:style>
  <w:style w:type="paragraph" w:customStyle="1" w:styleId="83350FFDFD7CB6408919A17D0272DBAF">
    <w:name w:val="83350FFDFD7CB6408919A17D0272DBAF"/>
  </w:style>
  <w:style w:type="paragraph" w:customStyle="1" w:styleId="791E4FD7CB17274485301B40273E885E">
    <w:name w:val="791E4FD7CB17274485301B40273E885E"/>
  </w:style>
  <w:style w:type="paragraph" w:customStyle="1" w:styleId="EA0DDF1DCB6B904184FDDD3A829DFBED">
    <w:name w:val="EA0DDF1DCB6B904184FDDD3A829DFB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{F3D127A2-095C-B449-BF93-713E6AFA1FEA}tf50002038.dotx</Template>
  <TotalTime>1</TotalTime>
  <Pages>1</Pages>
  <Words>111</Words>
  <Characters>611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Patricia Rojas Badani</dc:creator>
  <cp:keywords/>
  <dc:description/>
  <cp:lastModifiedBy>Natalia Patricia Rojas Badani</cp:lastModifiedBy>
  <cp:revision>2</cp:revision>
  <dcterms:created xsi:type="dcterms:W3CDTF">2021-08-31T16:49:00Z</dcterms:created>
  <dcterms:modified xsi:type="dcterms:W3CDTF">2021-08-31T16:49:00Z</dcterms:modified>
</cp:coreProperties>
</file>