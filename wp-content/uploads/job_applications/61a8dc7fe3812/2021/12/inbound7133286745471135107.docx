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20E" w:rsidRPr="002C1884" w:rsidRDefault="00D16F10">
      <w:pPr>
        <w:pStyle w:val="Nombre"/>
      </w:pPr>
      <w:r>
        <w:t xml:space="preserve">Mariel valentina vejar peralta </w:t>
      </w:r>
    </w:p>
    <w:p w:rsidR="0059120E" w:rsidRPr="002C1884" w:rsidRDefault="00D16F10" w:rsidP="0008324E">
      <w:pPr>
        <w:pStyle w:val="Informacindecontacto"/>
      </w:pPr>
      <w:r>
        <w:t xml:space="preserve">Río cisnes 3783, San Joaquín </w:t>
      </w:r>
      <w:r w:rsidR="004B7B12">
        <w:t xml:space="preserve">       </w:t>
      </w:r>
      <w:hyperlink r:id="rId7" w:history="1">
        <w:r w:rsidR="004B7B12" w:rsidRPr="00D63795">
          <w:rPr>
            <w:rStyle w:val="Hipervnculo"/>
          </w:rPr>
          <w:t>mariel.peralta.71@gmail.com</w:t>
        </w:r>
      </w:hyperlink>
      <w:r w:rsidR="004B7B12">
        <w:t xml:space="preserve">       </w:t>
      </w:r>
      <w:r w:rsidR="004518E4">
        <w:t>+56979070655</w:t>
      </w:r>
    </w:p>
    <w:p w:rsidR="0059120E" w:rsidRPr="002C1884" w:rsidRDefault="005A5F2F">
      <w:pPr>
        <w:pStyle w:val="Ttulo1"/>
      </w:pPr>
      <w:sdt>
        <w:sdtPr>
          <w:id w:val="-1150367223"/>
          <w:placeholder>
            <w:docPart w:val="927123972590AE46B5C1B82ED5995B78"/>
          </w:placeholder>
          <w:temporary/>
          <w:showingPlcHdr/>
        </w:sdtPr>
        <w:sdtEndPr/>
        <w:sdtContent>
          <w:r w:rsidRPr="002C1884">
            <w:t>Educación</w:t>
          </w:r>
        </w:sdtContent>
      </w:sdt>
    </w:p>
    <w:p w:rsidR="0059120E" w:rsidRPr="002C1884" w:rsidRDefault="005A5F2F">
      <w:pPr>
        <w:pStyle w:val="Ttulo2"/>
      </w:pPr>
    </w:p>
    <w:p w:rsidR="0059120E" w:rsidRDefault="004518E4">
      <w:r>
        <w:t xml:space="preserve">Básica hasta cuarto básico : Saint </w:t>
      </w:r>
      <w:proofErr w:type="spellStart"/>
      <w:r w:rsidR="009950B0">
        <w:t>lawrence</w:t>
      </w:r>
      <w:proofErr w:type="spellEnd"/>
      <w:r w:rsidR="009950B0">
        <w:t xml:space="preserve"> </w:t>
      </w:r>
    </w:p>
    <w:p w:rsidR="009D1193" w:rsidRDefault="009D1193">
      <w:r>
        <w:t xml:space="preserve">Desde quinto básico hasta 8vo: liceo espíritu santo del verbo divino </w:t>
      </w:r>
    </w:p>
    <w:p w:rsidR="0008324E" w:rsidRPr="002C1884" w:rsidRDefault="0008324E">
      <w:r>
        <w:t xml:space="preserve">Media : escuela pre militar héroes de la concepción </w:t>
      </w:r>
    </w:p>
    <w:p w:rsidR="0059120E" w:rsidRPr="002C1884" w:rsidRDefault="005A5F2F">
      <w:pPr>
        <w:pStyle w:val="Ttulo1"/>
      </w:pPr>
      <w:sdt>
        <w:sdtPr>
          <w:id w:val="617349259"/>
          <w:placeholder>
            <w:docPart w:val="9F478D30BAB6CC4AA3E1057919C889DE"/>
          </w:placeholder>
          <w:temporary/>
          <w:showingPlcHdr/>
        </w:sdtPr>
        <w:sdtEndPr/>
        <w:sdtContent>
          <w:r w:rsidRPr="002C1884">
            <w:t>Experiencia</w:t>
          </w:r>
        </w:sdtContent>
      </w:sdt>
    </w:p>
    <w:p w:rsidR="0059120E" w:rsidRPr="002C1884" w:rsidRDefault="0008324E" w:rsidP="0008324E">
      <w:pPr>
        <w:pStyle w:val="Ttulo2"/>
      </w:pPr>
      <w:r>
        <w:t xml:space="preserve">-sin experiencia </w:t>
      </w:r>
    </w:p>
    <w:p w:rsidR="0059120E" w:rsidRPr="002C1884" w:rsidRDefault="005A5F2F">
      <w:pPr>
        <w:pStyle w:val="Ttulo1"/>
      </w:pPr>
    </w:p>
    <w:p w:rsidR="0059120E" w:rsidRDefault="005A5F2F" w:rsidP="0008324E">
      <w:pPr>
        <w:pStyle w:val="Ttulo2"/>
      </w:pPr>
    </w:p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5F2F" w:rsidRDefault="005A5F2F">
      <w:pPr>
        <w:spacing w:after="0" w:line="240" w:lineRule="auto"/>
      </w:pPr>
      <w:r>
        <w:separator/>
      </w:r>
    </w:p>
  </w:endnote>
  <w:endnote w:type="continuationSeparator" w:id="0">
    <w:p w:rsidR="005A5F2F" w:rsidRDefault="005A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5A5F2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5F2F" w:rsidRDefault="005A5F2F">
      <w:pPr>
        <w:spacing w:after="0" w:line="240" w:lineRule="auto"/>
      </w:pPr>
      <w:r>
        <w:separator/>
      </w:r>
    </w:p>
  </w:footnote>
  <w:footnote w:type="continuationSeparator" w:id="0">
    <w:p w:rsidR="005A5F2F" w:rsidRDefault="005A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5A5F2F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BFFA2E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5A5F2F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E7EB6C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10"/>
    <w:rsid w:val="0008324E"/>
    <w:rsid w:val="004518E4"/>
    <w:rsid w:val="004B7B12"/>
    <w:rsid w:val="005A5F2F"/>
    <w:rsid w:val="009950B0"/>
    <w:rsid w:val="009D1193"/>
    <w:rsid w:val="00D1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996B98"/>
  <w15:docId w15:val="{114862A6-2D1F-B448-BA53-2787D2CA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4B7B12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mariel.peralta.71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BE77C3E-C90A-6C43-BB5A-9C48A8E79D27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7123972590AE46B5C1B82ED5995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EAF54-4AD1-1E4B-A934-5320CCEBF1D8}"/>
      </w:docPartPr>
      <w:docPartBody>
        <w:p w:rsidR="00000000" w:rsidRDefault="0062646D">
          <w:pPr>
            <w:pStyle w:val="927123972590AE46B5C1B82ED5995B78"/>
          </w:pPr>
          <w:r>
            <w:t>Education</w:t>
          </w:r>
        </w:p>
      </w:docPartBody>
    </w:docPart>
    <w:docPart>
      <w:docPartPr>
        <w:name w:val="9F478D30BAB6CC4AA3E1057919C88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EB57D-9DD9-314F-8C9B-E439F3B788EB}"/>
      </w:docPartPr>
      <w:docPartBody>
        <w:p w:rsidR="00000000" w:rsidRDefault="0062646D">
          <w:pPr>
            <w:pStyle w:val="9F478D30BAB6CC4AA3E1057919C889D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6D"/>
    <w:rsid w:val="0062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E1057AB779B44F95AA8707278A2743">
    <w:name w:val="48E1057AB779B44F95AA8707278A2743"/>
  </w:style>
  <w:style w:type="paragraph" w:customStyle="1" w:styleId="5F88E58F63CAC648941C954C11EB021C">
    <w:name w:val="5F88E58F63CAC648941C954C11EB021C"/>
  </w:style>
  <w:style w:type="paragraph" w:customStyle="1" w:styleId="6899878B57514B4DB951A508E0958697">
    <w:name w:val="6899878B57514B4DB951A508E0958697"/>
  </w:style>
  <w:style w:type="paragraph" w:customStyle="1" w:styleId="F093A003BA7A2D4EAB83F403E81DB869">
    <w:name w:val="F093A003BA7A2D4EAB83F403E81DB869"/>
  </w:style>
  <w:style w:type="paragraph" w:customStyle="1" w:styleId="927123972590AE46B5C1B82ED5995B78">
    <w:name w:val="927123972590AE46B5C1B82ED5995B78"/>
  </w:style>
  <w:style w:type="paragraph" w:customStyle="1" w:styleId="240E01D49CE4614D80C84B74AA099AE9">
    <w:name w:val="240E01D49CE4614D80C84B74AA099AE9"/>
  </w:style>
  <w:style w:type="paragraph" w:customStyle="1" w:styleId="DFF0C66CF35C2F46A6504EF36CD93361">
    <w:name w:val="DFF0C66CF35C2F46A6504EF36CD93361"/>
  </w:style>
  <w:style w:type="paragraph" w:customStyle="1" w:styleId="9F478D30BAB6CC4AA3E1057919C889DE">
    <w:name w:val="9F478D30BAB6CC4AA3E1057919C889DE"/>
  </w:style>
  <w:style w:type="paragraph" w:customStyle="1" w:styleId="CE5F57FA6ECD074D98799941FAEF966E">
    <w:name w:val="CE5F57FA6ECD074D98799941FAEF966E"/>
  </w:style>
  <w:style w:type="paragraph" w:customStyle="1" w:styleId="C424DCCB8EA634489EF71DB3A8B910EF">
    <w:name w:val="C424DCCB8EA634489EF71DB3A8B910EF"/>
  </w:style>
  <w:style w:type="paragraph" w:customStyle="1" w:styleId="7C07AA4927786C4F91EB7A28088FDE1E">
    <w:name w:val="7C07AA4927786C4F91EB7A28088FDE1E"/>
  </w:style>
  <w:style w:type="paragraph" w:customStyle="1" w:styleId="60FDD1E49DFDC64E934F20A78783E138">
    <w:name w:val="60FDD1E49DFDC64E934F20A78783E138"/>
  </w:style>
  <w:style w:type="paragraph" w:customStyle="1" w:styleId="67AF52A23F425F40AF624BDD96D45012">
    <w:name w:val="67AF52A23F425F40AF624BDD96D45012"/>
  </w:style>
  <w:style w:type="paragraph" w:customStyle="1" w:styleId="BE8F8A86DC71A947ADFF4DC61C0EFBBA">
    <w:name w:val="BE8F8A86DC71A947ADFF4DC61C0EFB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{ABE77C3E-C90A-6C43-BB5A-9C48A8E79D27}tf50002038.dotx</Template>
  <TotalTime>4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7</cp:revision>
  <dcterms:created xsi:type="dcterms:W3CDTF">2021-02-28T01:59:00Z</dcterms:created>
  <dcterms:modified xsi:type="dcterms:W3CDTF">2021-02-28T02:03:00Z</dcterms:modified>
</cp:coreProperties>
</file>