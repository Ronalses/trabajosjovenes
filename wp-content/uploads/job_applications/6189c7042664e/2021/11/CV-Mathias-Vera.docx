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97E3" w14:textId="17466196" w:rsidR="00C6268D" w:rsidRDefault="00C6268D"/>
    <w:p w14:paraId="021A7B4E" w14:textId="77777777" w:rsidR="00C6268D" w:rsidRDefault="00C6268D"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7DDEC7FF" w14:textId="77777777" w:rsidTr="00C6268D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630DAB8B" w14:textId="723DF421" w:rsidR="00692703" w:rsidRPr="00FD7C80" w:rsidRDefault="00C6268D" w:rsidP="00913946">
            <w:pPr>
              <w:pStyle w:val="Ttulo"/>
            </w:pPr>
            <w:r>
              <w:t>Mathias</w:t>
            </w:r>
            <w:r w:rsidR="00692703" w:rsidRPr="00FD7C8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VERA LETELIER</w:t>
            </w:r>
          </w:p>
          <w:p w14:paraId="1E7ADD5F" w14:textId="618BF10B" w:rsidR="00692703" w:rsidRPr="00FD7C80" w:rsidRDefault="00C6268D" w:rsidP="00913946">
            <w:pPr>
              <w:pStyle w:val="Informacindecontacto"/>
              <w:contextualSpacing w:val="0"/>
            </w:pPr>
            <w:r>
              <w:rPr>
                <w:lang w:bidi="es-ES"/>
              </w:rPr>
              <w:t xml:space="preserve">Los Marroquineros 6418, </w:t>
            </w:r>
            <w:r w:rsidR="00D37D9D">
              <w:rPr>
                <w:lang w:bidi="es-ES"/>
              </w:rPr>
              <w:t>Peñalolen</w:t>
            </w:r>
            <w:r w:rsidR="00D37D9D" w:rsidRPr="00FD7C80">
              <w:rPr>
                <w:lang w:bidi="es-ES"/>
              </w:rPr>
              <w:t>,</w:t>
            </w:r>
            <w:r w:rsidR="00D37D9D">
              <w:t xml:space="preserve"> Santiago</w:t>
            </w:r>
            <w:r w:rsidR="00692703" w:rsidRPr="00FD7C80">
              <w:rPr>
                <w:lang w:bidi="es-ES"/>
              </w:rPr>
              <w:t xml:space="preserve"> </w:t>
            </w:r>
            <w:r>
              <w:t>+569 65440355</w:t>
            </w:r>
          </w:p>
          <w:p w14:paraId="6A8B523C" w14:textId="0BF0F297" w:rsidR="00692703" w:rsidRPr="00FD7C80" w:rsidRDefault="00C6268D" w:rsidP="00913946">
            <w:pPr>
              <w:pStyle w:val="nfasisenlainformacindecontacto"/>
              <w:contextualSpacing w:val="0"/>
            </w:pPr>
            <w:hyperlink r:id="rId7" w:tgtFrame="_blank" w:history="1">
              <w:r w:rsidRPr="00C6268D">
                <w:rPr>
                  <w:rFonts w:ascii="Roboto" w:hAnsi="Roboto"/>
                  <w:b w:val="0"/>
                  <w:color w:val="3C4043"/>
                  <w:sz w:val="20"/>
                  <w:szCs w:val="20"/>
                  <w:u w:val="single"/>
                  <w:shd w:val="clear" w:color="auto" w:fill="FFFFFF"/>
                </w:rPr>
                <w:t>mathiasvera004@gmail.com</w:t>
              </w:r>
            </w:hyperlink>
            <w:r w:rsidR="00692703" w:rsidRPr="00FD7C80">
              <w:rPr>
                <w:lang w:bidi="es-ES"/>
              </w:rPr>
              <w:t xml:space="preserve"> </w:t>
            </w:r>
          </w:p>
        </w:tc>
      </w:tr>
      <w:tr w:rsidR="009571D8" w:rsidRPr="00FD7C80" w14:paraId="5B679506" w14:textId="77777777" w:rsidTr="00C6268D">
        <w:tc>
          <w:tcPr>
            <w:tcW w:w="9026" w:type="dxa"/>
            <w:tcMar>
              <w:top w:w="432" w:type="dxa"/>
            </w:tcMar>
          </w:tcPr>
          <w:p w14:paraId="66AB79AB" w14:textId="50859BAE" w:rsidR="001755A8" w:rsidRPr="00FD7C80" w:rsidRDefault="001755A8" w:rsidP="00913946">
            <w:pPr>
              <w:contextualSpacing w:val="0"/>
            </w:pPr>
          </w:p>
        </w:tc>
      </w:tr>
    </w:tbl>
    <w:p w14:paraId="2FCCE358" w14:textId="77777777" w:rsidR="004E01EB" w:rsidRPr="00FD7C80" w:rsidRDefault="0031044A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B6510D69D19945B98B705A1473573ECE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7DBB1B4A" w14:textId="77777777" w:rsidTr="00D66A52">
        <w:tc>
          <w:tcPr>
            <w:tcW w:w="9355" w:type="dxa"/>
          </w:tcPr>
          <w:p w14:paraId="6E563EFB" w14:textId="347D2A5C" w:rsidR="001E3120" w:rsidRPr="00FD7C80" w:rsidRDefault="00C6268D" w:rsidP="001D0BF1">
            <w:pPr>
              <w:contextualSpacing w:val="0"/>
            </w:pPr>
            <w:r>
              <w:t>Sin experiencia Laboral</w:t>
            </w:r>
          </w:p>
        </w:tc>
      </w:tr>
      <w:tr w:rsidR="00F61DF9" w:rsidRPr="00FD7C80" w14:paraId="1CF0E5C4" w14:textId="77777777" w:rsidTr="00F61DF9">
        <w:tc>
          <w:tcPr>
            <w:tcW w:w="9355" w:type="dxa"/>
            <w:tcMar>
              <w:top w:w="216" w:type="dxa"/>
            </w:tcMar>
          </w:tcPr>
          <w:p w14:paraId="572AB865" w14:textId="40CED035" w:rsidR="00F61DF9" w:rsidRPr="00FD7C80" w:rsidRDefault="00F61DF9" w:rsidP="00F61DF9"/>
        </w:tc>
      </w:tr>
    </w:tbl>
    <w:sdt>
      <w:sdtPr>
        <w:alias w:val="Educación:"/>
        <w:tag w:val="Formación:"/>
        <w:id w:val="-1908763273"/>
        <w:placeholder>
          <w:docPart w:val="D5C9FE23F51C455FBB7CA6497B55C6EF"/>
        </w:placeholder>
        <w:temporary/>
        <w:showingPlcHdr/>
        <w15:appearance w15:val="hidden"/>
      </w:sdtPr>
      <w:sdtEndPr/>
      <w:sdtContent>
        <w:p w14:paraId="60AB5955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0CB4B365" w14:textId="77777777" w:rsidTr="00D66A52">
        <w:tc>
          <w:tcPr>
            <w:tcW w:w="9355" w:type="dxa"/>
          </w:tcPr>
          <w:p w14:paraId="12119FA5" w14:textId="77777777" w:rsidR="00C6268D" w:rsidRDefault="00C6268D" w:rsidP="00C6268D">
            <w:pPr>
              <w:pStyle w:val="Ttulo3"/>
              <w:contextualSpacing w:val="0"/>
              <w:outlineLvl w:val="2"/>
            </w:pPr>
            <w:r>
              <w:t xml:space="preserve">2020 </w:t>
            </w:r>
            <w:proofErr w:type="gramStart"/>
            <w:r>
              <w:t>a</w:t>
            </w:r>
            <w:proofErr w:type="gramEnd"/>
            <w:r>
              <w:t xml:space="preserve"> la fecha</w:t>
            </w:r>
          </w:p>
          <w:p w14:paraId="0F93B0E5" w14:textId="525B5200" w:rsidR="001D0BF1" w:rsidRPr="00FD7C80" w:rsidRDefault="00C6268D" w:rsidP="00C6268D">
            <w:pPr>
              <w:pStyle w:val="Ttulo3"/>
              <w:contextualSpacing w:val="0"/>
            </w:pPr>
            <w:r w:rsidRPr="00C6268D">
              <w:rPr>
                <w:color w:val="1D824C" w:themeColor="accent1"/>
                <w:sz w:val="26"/>
                <w:szCs w:val="26"/>
              </w:rPr>
              <w:t>IlustRacion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Instituto ARCOS</w:t>
            </w:r>
          </w:p>
          <w:p w14:paraId="2FF60899" w14:textId="6AFA2B4F" w:rsidR="007538DC" w:rsidRPr="00FD7C80" w:rsidRDefault="007538DC" w:rsidP="007538DC">
            <w:pPr>
              <w:contextualSpacing w:val="0"/>
            </w:pPr>
          </w:p>
        </w:tc>
      </w:tr>
      <w:tr w:rsidR="00F61DF9" w:rsidRPr="00FD7C80" w14:paraId="5538906D" w14:textId="77777777" w:rsidTr="00F61DF9">
        <w:tc>
          <w:tcPr>
            <w:tcW w:w="9355" w:type="dxa"/>
            <w:tcMar>
              <w:top w:w="216" w:type="dxa"/>
            </w:tcMar>
          </w:tcPr>
          <w:p w14:paraId="0B52ED0E" w14:textId="181C29F2" w:rsidR="00F61DF9" w:rsidRPr="00FD7C80" w:rsidRDefault="00C6268D" w:rsidP="00F61DF9">
            <w:pPr>
              <w:pStyle w:val="Ttulo3"/>
              <w:contextualSpacing w:val="0"/>
              <w:outlineLvl w:val="2"/>
            </w:pPr>
            <w:r>
              <w:t>2016-2019</w:t>
            </w:r>
          </w:p>
          <w:p w14:paraId="075CF0E1" w14:textId="3B411CEA" w:rsidR="00F61DF9" w:rsidRPr="00FD7C80" w:rsidRDefault="00C6268D" w:rsidP="00F61DF9">
            <w:pPr>
              <w:pStyle w:val="Ttulo2"/>
              <w:contextualSpacing w:val="0"/>
              <w:outlineLvl w:val="1"/>
            </w:pPr>
            <w:r>
              <w:t>Enseñanza media completa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Colegio Jorge Prieto Letelier</w:t>
            </w:r>
          </w:p>
          <w:p w14:paraId="1391A376" w14:textId="0F78B27F" w:rsidR="00F61DF9" w:rsidRPr="00FD7C80" w:rsidRDefault="00F61DF9" w:rsidP="00F61DF9"/>
        </w:tc>
      </w:tr>
    </w:tbl>
    <w:sdt>
      <w:sdtPr>
        <w:alias w:val="Aptitudes:"/>
        <w:tag w:val="Aptitudes:"/>
        <w:id w:val="-1392877668"/>
        <w:placeholder>
          <w:docPart w:val="BFBC32BCA2C447C6903C3A65340E7EFD"/>
        </w:placeholder>
        <w:temporary/>
        <w:showingPlcHdr/>
        <w15:appearance w15:val="hidden"/>
      </w:sdtPr>
      <w:sdtEndPr/>
      <w:sdtContent>
        <w:p w14:paraId="76098607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3BE21662" w14:textId="77777777" w:rsidTr="00DE2EA9">
        <w:tc>
          <w:tcPr>
            <w:tcW w:w="4410" w:type="dxa"/>
          </w:tcPr>
          <w:p w14:paraId="6667B1FA" w14:textId="75A61EB6" w:rsidR="001E3120" w:rsidRPr="00FD7C80" w:rsidRDefault="00C6268D" w:rsidP="006E1507">
            <w:pPr>
              <w:pStyle w:val="Listaconvietas"/>
              <w:contextualSpacing w:val="0"/>
            </w:pPr>
            <w:r>
              <w:t>Buenas relaciones interpersonales</w:t>
            </w:r>
          </w:p>
          <w:p w14:paraId="389EA7A5" w14:textId="18DA3204" w:rsidR="001F4E6D" w:rsidRDefault="00C6268D" w:rsidP="006E1507">
            <w:pPr>
              <w:pStyle w:val="Listaconvietas"/>
              <w:contextualSpacing w:val="0"/>
            </w:pPr>
            <w:r>
              <w:t>Puntual y responsable</w:t>
            </w:r>
          </w:p>
          <w:p w14:paraId="05BD76EF" w14:textId="1628C336" w:rsidR="00C6268D" w:rsidRDefault="00C6268D" w:rsidP="006E1507">
            <w:pPr>
              <w:pStyle w:val="Listaconvietas"/>
              <w:contextualSpacing w:val="0"/>
            </w:pPr>
            <w:r>
              <w:t>Licencia de manejar clase B</w:t>
            </w:r>
          </w:p>
          <w:p w14:paraId="7C82D375" w14:textId="3A1EF98E" w:rsidR="00C6268D" w:rsidRDefault="00C6268D" w:rsidP="00C6268D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  <w:p w14:paraId="3323B257" w14:textId="55B91670" w:rsidR="00C6268D" w:rsidRPr="00FD7C80" w:rsidRDefault="00C6268D" w:rsidP="00C6268D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14:paraId="7B7D8A5E" w14:textId="3291113F" w:rsidR="003A0632" w:rsidRPr="00FD7C80" w:rsidRDefault="00C6268D" w:rsidP="006E1507">
            <w:pPr>
              <w:pStyle w:val="Listaconvietas"/>
              <w:contextualSpacing w:val="0"/>
            </w:pPr>
            <w:r>
              <w:t>Aprendo rápido</w:t>
            </w:r>
          </w:p>
          <w:p w14:paraId="651E6FA5" w14:textId="77777777" w:rsidR="001E3120" w:rsidRDefault="00C6268D" w:rsidP="00C6268D">
            <w:pPr>
              <w:pStyle w:val="Listaconvietas"/>
              <w:contextualSpacing w:val="0"/>
            </w:pPr>
            <w:r>
              <w:t>Ingles intermedio</w:t>
            </w:r>
          </w:p>
          <w:p w14:paraId="159CCFF1" w14:textId="5C41D893" w:rsidR="00C6268D" w:rsidRPr="00FD7C80" w:rsidRDefault="00C6268D" w:rsidP="00C6268D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6B819287" w14:textId="780100B2" w:rsidR="00AD782D" w:rsidRPr="00FD7C80" w:rsidRDefault="00AD782D" w:rsidP="0062312F">
      <w:pPr>
        <w:pStyle w:val="Ttulo1"/>
      </w:pPr>
    </w:p>
    <w:p w14:paraId="64DF3895" w14:textId="1DA775A7" w:rsidR="00B51D1B" w:rsidRDefault="00B51D1B" w:rsidP="006E1507"/>
    <w:p w14:paraId="3C5949E8" w14:textId="487512A3" w:rsidR="00C6268D" w:rsidRDefault="00C6268D" w:rsidP="006E1507"/>
    <w:p w14:paraId="4E58CA62" w14:textId="3F590345" w:rsidR="00C6268D" w:rsidRDefault="00C6268D" w:rsidP="006E1507"/>
    <w:p w14:paraId="54DF3699" w14:textId="123E5ED5" w:rsidR="00C6268D" w:rsidRDefault="00C6268D" w:rsidP="006E1507"/>
    <w:p w14:paraId="7DC8BD49" w14:textId="1912844C" w:rsidR="00C6268D" w:rsidRDefault="00C6268D" w:rsidP="006E1507"/>
    <w:p w14:paraId="766A04F0" w14:textId="5C4C6744" w:rsidR="00C6268D" w:rsidRDefault="00C6268D" w:rsidP="006E1507"/>
    <w:p w14:paraId="7A22941C" w14:textId="1B98F268" w:rsidR="00C6268D" w:rsidRDefault="00C6268D" w:rsidP="006E1507"/>
    <w:p w14:paraId="5598398D" w14:textId="701169F3" w:rsidR="00C6268D" w:rsidRDefault="00C6268D" w:rsidP="00D37D9D">
      <w:pPr>
        <w:jc w:val="right"/>
      </w:pPr>
      <w:r>
        <w:t>MATHIAS VERA LETELIER</w:t>
      </w:r>
    </w:p>
    <w:p w14:paraId="671A87AF" w14:textId="1CFF1487" w:rsidR="00C6268D" w:rsidRPr="00FD7C80" w:rsidRDefault="00C6268D" w:rsidP="00D37D9D">
      <w:pPr>
        <w:jc w:val="right"/>
      </w:pPr>
      <w:r>
        <w:t xml:space="preserve">  20649316-K</w:t>
      </w:r>
    </w:p>
    <w:sectPr w:rsidR="00C6268D" w:rsidRPr="00FD7C80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98BF" w14:textId="77777777" w:rsidR="0031044A" w:rsidRDefault="0031044A" w:rsidP="0068194B">
      <w:r>
        <w:separator/>
      </w:r>
    </w:p>
    <w:p w14:paraId="3FCD8757" w14:textId="77777777" w:rsidR="0031044A" w:rsidRDefault="0031044A"/>
    <w:p w14:paraId="4ACDF809" w14:textId="77777777" w:rsidR="0031044A" w:rsidRDefault="0031044A"/>
  </w:endnote>
  <w:endnote w:type="continuationSeparator" w:id="0">
    <w:p w14:paraId="5ED1E063" w14:textId="77777777" w:rsidR="0031044A" w:rsidRDefault="0031044A" w:rsidP="0068194B">
      <w:r>
        <w:continuationSeparator/>
      </w:r>
    </w:p>
    <w:p w14:paraId="349A0DC8" w14:textId="77777777" w:rsidR="0031044A" w:rsidRDefault="0031044A"/>
    <w:p w14:paraId="150F8701" w14:textId="77777777" w:rsidR="0031044A" w:rsidRDefault="00310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E4D62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9B10" w14:textId="77777777" w:rsidR="0031044A" w:rsidRDefault="0031044A" w:rsidP="0068194B">
      <w:r>
        <w:separator/>
      </w:r>
    </w:p>
    <w:p w14:paraId="78047C4A" w14:textId="77777777" w:rsidR="0031044A" w:rsidRDefault="0031044A"/>
    <w:p w14:paraId="5F212E06" w14:textId="77777777" w:rsidR="0031044A" w:rsidRDefault="0031044A"/>
  </w:footnote>
  <w:footnote w:type="continuationSeparator" w:id="0">
    <w:p w14:paraId="7D559B0D" w14:textId="77777777" w:rsidR="0031044A" w:rsidRDefault="0031044A" w:rsidP="0068194B">
      <w:r>
        <w:continuationSeparator/>
      </w:r>
    </w:p>
    <w:p w14:paraId="582A4286" w14:textId="77777777" w:rsidR="0031044A" w:rsidRDefault="0031044A"/>
    <w:p w14:paraId="6846F1CF" w14:textId="77777777" w:rsidR="0031044A" w:rsidRDefault="00310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E4E1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E301A8" wp14:editId="09C380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DE81AB2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8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2F335A"/>
    <w:rsid w:val="00307140"/>
    <w:rsid w:val="0031044A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268D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37D9D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55D4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thiasvera0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512A27AE-5665-408A-BE32-51942E4676AF%7d\%7b714C6B18-5C66-45C3-A7BB-9987BF107E6C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510D69D19945B98B705A14735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4F87B-BD91-4FA3-AC08-8395973C6421}"/>
      </w:docPartPr>
      <w:docPartBody>
        <w:p w:rsidR="00000000" w:rsidRDefault="00BA0F45">
          <w:pPr>
            <w:pStyle w:val="B6510D69D19945B98B705A1473573ECE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D5C9FE23F51C455FBB7CA6497B55C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FA810-C48D-4F88-A490-C0967CE82144}"/>
      </w:docPartPr>
      <w:docPartBody>
        <w:p w:rsidR="00000000" w:rsidRDefault="00BA0F45">
          <w:pPr>
            <w:pStyle w:val="D5C9FE23F51C455FBB7CA6497B55C6EF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BFBC32BCA2C447C6903C3A65340E7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47DF-17BD-42CB-BB40-998843379D08}"/>
      </w:docPartPr>
      <w:docPartBody>
        <w:p w:rsidR="00000000" w:rsidRDefault="00BA0F45">
          <w:pPr>
            <w:pStyle w:val="BFBC32BCA2C447C6903C3A65340E7EFD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45"/>
    <w:rsid w:val="00B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69A4EBAC2A4AC9BE9103A6ACDAEBB7">
    <w:name w:val="3F69A4EBAC2A4AC9BE9103A6ACDAEBB7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36DDEC447BE14D1693155A9C6C4C250E">
    <w:name w:val="36DDEC447BE14D1693155A9C6C4C250E"/>
  </w:style>
  <w:style w:type="paragraph" w:customStyle="1" w:styleId="B1335AEAD3D748D68854EA3763B05F6F">
    <w:name w:val="B1335AEAD3D748D68854EA3763B05F6F"/>
  </w:style>
  <w:style w:type="paragraph" w:customStyle="1" w:styleId="F391BBF250904F1A835DF75205CF9EEB">
    <w:name w:val="F391BBF250904F1A835DF75205CF9EEB"/>
  </w:style>
  <w:style w:type="paragraph" w:customStyle="1" w:styleId="9A44D2B832CF41EF96D08D379D4FA05F">
    <w:name w:val="9A44D2B832CF41EF96D08D379D4FA05F"/>
  </w:style>
  <w:style w:type="paragraph" w:customStyle="1" w:styleId="24D2B621362444A483A7A55F8CE3F46F">
    <w:name w:val="24D2B621362444A483A7A55F8CE3F46F"/>
  </w:style>
  <w:style w:type="paragraph" w:customStyle="1" w:styleId="5B4CA592F831414C91864AD804F5BC34">
    <w:name w:val="5B4CA592F831414C91864AD804F5BC34"/>
  </w:style>
  <w:style w:type="paragraph" w:customStyle="1" w:styleId="553CCA03D384490087885B4B646F2B72">
    <w:name w:val="553CCA03D384490087885B4B646F2B72"/>
  </w:style>
  <w:style w:type="paragraph" w:customStyle="1" w:styleId="62253DAC228F41D08310B005AB914676">
    <w:name w:val="62253DAC228F41D08310B005AB914676"/>
  </w:style>
  <w:style w:type="paragraph" w:customStyle="1" w:styleId="665D082E8ACB434EB946B9CEB9EEB041">
    <w:name w:val="665D082E8ACB434EB946B9CEB9EEB041"/>
  </w:style>
  <w:style w:type="paragraph" w:customStyle="1" w:styleId="A35AA792684B492C90C367EE1415DA1A">
    <w:name w:val="A35AA792684B492C90C367EE1415DA1A"/>
  </w:style>
  <w:style w:type="paragraph" w:customStyle="1" w:styleId="B6510D69D19945B98B705A1473573ECE">
    <w:name w:val="B6510D69D19945B98B705A1473573ECE"/>
  </w:style>
  <w:style w:type="paragraph" w:customStyle="1" w:styleId="AF3D1543E4C94289B4B913FCD99EEC6E">
    <w:name w:val="AF3D1543E4C94289B4B913FCD99EEC6E"/>
  </w:style>
  <w:style w:type="paragraph" w:customStyle="1" w:styleId="54B35A1A9B8A4AB6A538B6FD366CA2EB">
    <w:name w:val="54B35A1A9B8A4AB6A538B6FD366CA2EB"/>
  </w:style>
  <w:style w:type="paragraph" w:customStyle="1" w:styleId="32B2D4712C2042F5B0638E19E25F6408">
    <w:name w:val="32B2D4712C2042F5B0638E19E25F6408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24ECD6694DC84AD4BA2592E573C284B2">
    <w:name w:val="24ECD6694DC84AD4BA2592E573C284B2"/>
  </w:style>
  <w:style w:type="paragraph" w:customStyle="1" w:styleId="BE8E9EC2103746F1876BDFC5FEEECBD0">
    <w:name w:val="BE8E9EC2103746F1876BDFC5FEEECBD0"/>
  </w:style>
  <w:style w:type="paragraph" w:customStyle="1" w:styleId="CC6E91EF920C480CA2AFC68942A64327">
    <w:name w:val="CC6E91EF920C480CA2AFC68942A64327"/>
  </w:style>
  <w:style w:type="paragraph" w:customStyle="1" w:styleId="E922B105842A43C2B1D77FD4174A6044">
    <w:name w:val="E922B105842A43C2B1D77FD4174A6044"/>
  </w:style>
  <w:style w:type="paragraph" w:customStyle="1" w:styleId="AA18ED4A508F4FD39D5EA26A8D515C31">
    <w:name w:val="AA18ED4A508F4FD39D5EA26A8D515C31"/>
  </w:style>
  <w:style w:type="paragraph" w:customStyle="1" w:styleId="7E4245A4601541EDB8DBD3032CC3B03D">
    <w:name w:val="7E4245A4601541EDB8DBD3032CC3B03D"/>
  </w:style>
  <w:style w:type="paragraph" w:customStyle="1" w:styleId="D088C011BF704EDEA4CB5E5061D79A44">
    <w:name w:val="D088C011BF704EDEA4CB5E5061D79A44"/>
  </w:style>
  <w:style w:type="paragraph" w:customStyle="1" w:styleId="D5C9FE23F51C455FBB7CA6497B55C6EF">
    <w:name w:val="D5C9FE23F51C455FBB7CA6497B55C6EF"/>
  </w:style>
  <w:style w:type="paragraph" w:customStyle="1" w:styleId="DBBDB0D07AD14979A25FD2DC9D98A779">
    <w:name w:val="DBBDB0D07AD14979A25FD2DC9D98A779"/>
  </w:style>
  <w:style w:type="paragraph" w:customStyle="1" w:styleId="AF6CC0F43DF7499AA6418583C41DE56D">
    <w:name w:val="AF6CC0F43DF7499AA6418583C41DE56D"/>
  </w:style>
  <w:style w:type="paragraph" w:customStyle="1" w:styleId="DAD520AA222645A384B961B1062BCC6A">
    <w:name w:val="DAD520AA222645A384B961B1062BCC6A"/>
  </w:style>
  <w:style w:type="paragraph" w:customStyle="1" w:styleId="0CDDAE2A13B146F380953D6BC68C3B62">
    <w:name w:val="0CDDAE2A13B146F380953D6BC68C3B62"/>
  </w:style>
  <w:style w:type="paragraph" w:customStyle="1" w:styleId="D556EEF0E7004EB287B29DDE3C022479">
    <w:name w:val="D556EEF0E7004EB287B29DDE3C022479"/>
  </w:style>
  <w:style w:type="paragraph" w:customStyle="1" w:styleId="ACE2B167741B4DDD847D0514B2E188B7">
    <w:name w:val="ACE2B167741B4DDD847D0514B2E188B7"/>
  </w:style>
  <w:style w:type="paragraph" w:customStyle="1" w:styleId="92CE9935203E4678B7FA05B8A4BFD16E">
    <w:name w:val="92CE9935203E4678B7FA05B8A4BFD16E"/>
  </w:style>
  <w:style w:type="paragraph" w:customStyle="1" w:styleId="690572536C2B4E23A89A3425AF0B6011">
    <w:name w:val="690572536C2B4E23A89A3425AF0B6011"/>
  </w:style>
  <w:style w:type="paragraph" w:customStyle="1" w:styleId="2C5A7B93FD3547139542EC114BF0C73B">
    <w:name w:val="2C5A7B93FD3547139542EC114BF0C73B"/>
  </w:style>
  <w:style w:type="paragraph" w:customStyle="1" w:styleId="55E58D1E737444BB9D661F02D3F01801">
    <w:name w:val="55E58D1E737444BB9D661F02D3F01801"/>
  </w:style>
  <w:style w:type="paragraph" w:customStyle="1" w:styleId="BFBC32BCA2C447C6903C3A65340E7EFD">
    <w:name w:val="BFBC32BCA2C447C6903C3A65340E7EFD"/>
  </w:style>
  <w:style w:type="paragraph" w:customStyle="1" w:styleId="463020ADBD1749BCA6A4E6256AAABC78">
    <w:name w:val="463020ADBD1749BCA6A4E6256AAABC78"/>
  </w:style>
  <w:style w:type="paragraph" w:customStyle="1" w:styleId="A3ABA2CBB8F74905A113061EA0886C95">
    <w:name w:val="A3ABA2CBB8F74905A113061EA0886C95"/>
  </w:style>
  <w:style w:type="paragraph" w:customStyle="1" w:styleId="4C349369A2A149629B2AA0051DFECB4A">
    <w:name w:val="4C349369A2A149629B2AA0051DFECB4A"/>
  </w:style>
  <w:style w:type="paragraph" w:customStyle="1" w:styleId="B201694841524632B54243EBD352154D">
    <w:name w:val="B201694841524632B54243EBD352154D"/>
  </w:style>
  <w:style w:type="paragraph" w:customStyle="1" w:styleId="63AD0055C59F413BAA522EFC13AA67F8">
    <w:name w:val="63AD0055C59F413BAA522EFC13AA67F8"/>
  </w:style>
  <w:style w:type="paragraph" w:customStyle="1" w:styleId="13050BDEDFD64E4DB3777A28871BED31">
    <w:name w:val="13050BDEDFD64E4DB3777A28871BED31"/>
  </w:style>
  <w:style w:type="paragraph" w:customStyle="1" w:styleId="26FB314ECFEF4CABA578AD34AC8A171C">
    <w:name w:val="26FB314ECFEF4CABA578AD34AC8A17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{714C6B18-5C66-45C3-A7BB-9987BF107E6C}tf16402488_win32</Template>
  <TotalTime>0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2021-10-14T14:41:00Z</dcterms:created>
  <dcterms:modified xsi:type="dcterms:W3CDTF">2021-10-14T14:53:00Z</dcterms:modified>
  <cp:category/>
</cp:coreProperties>
</file>