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99DF5C7" w14:textId="77777777" w:rsidTr="00C83BF6">
        <w:trPr>
          <w:trHeight w:val="4410"/>
        </w:trPr>
        <w:tc>
          <w:tcPr>
            <w:tcW w:w="3600" w:type="dxa"/>
            <w:vAlign w:val="bottom"/>
          </w:tcPr>
          <w:p w14:paraId="23CE714B" w14:textId="59FE5A69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1DCFCD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DBF56E" w14:textId="7710F818" w:rsidR="001B2ABD" w:rsidRPr="0059649E" w:rsidRDefault="00DD2522" w:rsidP="001B2ABD">
            <w:pPr>
              <w:pStyle w:val="Ttulo"/>
            </w:pPr>
            <w:r>
              <w:t>Cristóbal Ugalde</w:t>
            </w:r>
          </w:p>
          <w:p w14:paraId="72636170" w14:textId="25D48B2A" w:rsidR="001B2ABD" w:rsidRPr="0059649E" w:rsidRDefault="00DD2522" w:rsidP="001B2ABD">
            <w:pPr>
              <w:pStyle w:val="Subttulo"/>
            </w:pPr>
            <w:r w:rsidRPr="009E097D">
              <w:rPr>
                <w:spacing w:val="45"/>
                <w:w w:val="100"/>
              </w:rPr>
              <w:t>Estudiante</w:t>
            </w:r>
            <w:r w:rsidR="00C83BF6" w:rsidRPr="009E097D">
              <w:rPr>
                <w:spacing w:val="10"/>
                <w:w w:val="100"/>
              </w:rPr>
              <w:t xml:space="preserve"> </w:t>
            </w:r>
          </w:p>
        </w:tc>
      </w:tr>
      <w:tr w:rsidR="001B2ABD" w:rsidRPr="0059649E" w14:paraId="3801B2D7" w14:textId="77777777" w:rsidTr="00C83BF6">
        <w:tc>
          <w:tcPr>
            <w:tcW w:w="3600" w:type="dxa"/>
          </w:tcPr>
          <w:sdt>
            <w:sdtPr>
              <w:id w:val="-1711873194"/>
              <w:placeholder>
                <w:docPart w:val="D01BF1015C1349AA963997430984C3FD"/>
              </w:placeholder>
              <w:temporary/>
              <w:showingPlcHdr/>
              <w15:appearance w15:val="hidden"/>
            </w:sdtPr>
            <w:sdtEndPr/>
            <w:sdtContent>
              <w:p w14:paraId="6BEAC94D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6C26B93E" w14:textId="03161510" w:rsidR="00036450" w:rsidRDefault="00DD2522" w:rsidP="009260CD">
            <w:r>
              <w:t>Gran motivación para seguir aprendiendo, disciplinado, responsable, comprometido, capaz para sobrellevar dificultades, proactivo y una buena comunicación.</w:t>
            </w:r>
          </w:p>
          <w:p w14:paraId="3C36414D" w14:textId="532258E7" w:rsidR="00DD2522" w:rsidRPr="00DD2522" w:rsidRDefault="00DD2522" w:rsidP="00DD2522">
            <w:pPr>
              <w:pStyle w:val="Ttulo3"/>
              <w:rPr>
                <w:rFonts w:eastAsiaTheme="minorEastAsia" w:cstheme="minorBidi"/>
                <w:color w:val="0070C0"/>
                <w:sz w:val="18"/>
                <w:szCs w:val="22"/>
              </w:rPr>
            </w:pPr>
            <w:r>
              <w:rPr>
                <w:color w:val="0070C0"/>
              </w:rPr>
              <w:t>HABILIDADES</w:t>
            </w:r>
          </w:p>
          <w:p w14:paraId="6CBB0701" w14:textId="77777777" w:rsidR="00C83BF6" w:rsidRDefault="00DD2522" w:rsidP="009260CD">
            <w:r>
              <w:t xml:space="preserve">Capacidad de trabajo individual y colectivo </w:t>
            </w:r>
          </w:p>
          <w:p w14:paraId="0C51F34B" w14:textId="77777777" w:rsidR="00C83BF6" w:rsidRDefault="00DD2522" w:rsidP="009260CD">
            <w:r>
              <w:t xml:space="preserve">Gran rendimiento bajo presión Facilidad para seguir instrucciones y generar resultados de calidad </w:t>
            </w:r>
          </w:p>
          <w:p w14:paraId="783CBCC4" w14:textId="77777777" w:rsidR="00C83BF6" w:rsidRDefault="00DD2522" w:rsidP="009260CD">
            <w:r>
              <w:t xml:space="preserve">Habilidades sociales </w:t>
            </w:r>
          </w:p>
          <w:p w14:paraId="0132BB91" w14:textId="5D9A7397" w:rsidR="00DD2522" w:rsidRPr="0059649E" w:rsidRDefault="00C83BF6" w:rsidP="009260CD">
            <w:r>
              <w:t>C</w:t>
            </w:r>
            <w:r w:rsidR="00DD2522">
              <w:t>apacidades de liderazgo</w:t>
            </w:r>
          </w:p>
          <w:p w14:paraId="1836BE54" w14:textId="77777777" w:rsidR="00C83BF6" w:rsidRDefault="00C83BF6" w:rsidP="00C83BF6"/>
          <w:p w14:paraId="67116B8F" w14:textId="3F9C865B" w:rsidR="00C83BF6" w:rsidRDefault="00C83BF6" w:rsidP="00C83BF6">
            <w:r>
              <w:t>Dirección</w:t>
            </w:r>
          </w:p>
          <w:p w14:paraId="6C470FB2" w14:textId="79497C0B" w:rsidR="00C83BF6" w:rsidRDefault="00C83BF6" w:rsidP="00C83BF6">
            <w:r>
              <w:t>Talcan 8778. Peñalolén</w:t>
            </w:r>
          </w:p>
          <w:p w14:paraId="1328B0ED" w14:textId="77777777" w:rsidR="00C83BF6" w:rsidRDefault="00C83BF6" w:rsidP="00C83BF6"/>
          <w:p w14:paraId="76E52BE4" w14:textId="5937BF87" w:rsidR="00C83BF6" w:rsidRDefault="00C83BF6" w:rsidP="00C83BF6">
            <w:r>
              <w:t>Fecha de nacimiento</w:t>
            </w:r>
          </w:p>
          <w:p w14:paraId="06572436" w14:textId="77777777" w:rsidR="008E7D07" w:rsidRDefault="00C83BF6" w:rsidP="00C83BF6">
            <w:r>
              <w:t xml:space="preserve">26 de octubre </w:t>
            </w:r>
          </w:p>
          <w:p w14:paraId="4ABB7748" w14:textId="4CB2E710" w:rsidR="00C83BF6" w:rsidRDefault="00C83BF6" w:rsidP="00C83BF6">
            <w:r>
              <w:t>del 2000</w:t>
            </w:r>
          </w:p>
          <w:p w14:paraId="1164DDBE" w14:textId="77777777" w:rsidR="00C83BF6" w:rsidRPr="00C83BF6" w:rsidRDefault="00C83BF6" w:rsidP="00C83BF6"/>
          <w:sdt>
            <w:sdtPr>
              <w:id w:val="1111563247"/>
              <w:placeholder>
                <w:docPart w:val="F82472DC7B2B4ABC97CD07D969D6C67A"/>
              </w:placeholder>
              <w:temporary/>
              <w:showingPlcHdr/>
              <w15:appearance w15:val="hidden"/>
            </w:sdtPr>
            <w:sdtEndPr/>
            <w:sdtContent>
              <w:p w14:paraId="40D25940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60B6C9FC" w14:textId="0C19C155" w:rsidR="004D3011" w:rsidRPr="0059649E" w:rsidRDefault="00DD2522" w:rsidP="004D3011">
            <w:r>
              <w:t>9 79846636</w:t>
            </w:r>
          </w:p>
          <w:p w14:paraId="6E4B07A9" w14:textId="77777777" w:rsidR="004D3011" w:rsidRPr="0059649E" w:rsidRDefault="004D3011" w:rsidP="004D3011"/>
          <w:sdt>
            <w:sdtPr>
              <w:id w:val="-240260293"/>
              <w:placeholder>
                <w:docPart w:val="7E9EE70453654E16BEB31733F161EB03"/>
              </w:placeholder>
              <w:temporary/>
              <w:showingPlcHdr/>
              <w15:appearance w15:val="hidden"/>
            </w:sdtPr>
            <w:sdtEndPr/>
            <w:sdtContent>
              <w:p w14:paraId="4F71D36F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5CC918AC" w14:textId="7C895A71" w:rsidR="00036450" w:rsidRDefault="009E097D" w:rsidP="004D3011">
            <w:hyperlink r:id="rId9" w:history="1">
              <w:r w:rsidR="00C83BF6" w:rsidRPr="006271DB">
                <w:rPr>
                  <w:rStyle w:val="Hipervnculo"/>
                </w:rPr>
                <w:t>Cristobaluo@hotmail.cl</w:t>
              </w:r>
            </w:hyperlink>
          </w:p>
          <w:p w14:paraId="11DC743A" w14:textId="77777777" w:rsidR="00C83BF6" w:rsidRPr="009A09AC" w:rsidRDefault="00C83BF6" w:rsidP="004D3011">
            <w:pPr>
              <w:rPr>
                <w:rStyle w:val="Hipervnculo"/>
                <w:szCs w:val="18"/>
              </w:rPr>
            </w:pPr>
          </w:p>
          <w:p w14:paraId="7CA2300D" w14:textId="19298074" w:rsidR="00C83BF6" w:rsidRDefault="00C83BF6" w:rsidP="004142CD">
            <w:r>
              <w:t>RUT:</w:t>
            </w:r>
          </w:p>
          <w:p w14:paraId="6831A965" w14:textId="5DEFA740" w:rsidR="00C83BF6" w:rsidRPr="0059649E" w:rsidRDefault="00C83BF6" w:rsidP="004142CD">
            <w:r>
              <w:t>20.473.580-8</w:t>
            </w:r>
          </w:p>
          <w:p w14:paraId="6E8B4228" w14:textId="643D0280" w:rsidR="004D3011" w:rsidRPr="0059649E" w:rsidRDefault="004D3011" w:rsidP="00CB0055">
            <w:pPr>
              <w:pStyle w:val="Ttulo3"/>
            </w:pPr>
          </w:p>
          <w:p w14:paraId="6E1211CE" w14:textId="5DB26789" w:rsidR="00C83BF6" w:rsidRDefault="00C83BF6" w:rsidP="004D3011">
            <w:pPr>
              <w:rPr>
                <w:b/>
                <w:bCs/>
                <w:color w:val="0070C0"/>
                <w:sz w:val="22"/>
              </w:rPr>
            </w:pPr>
            <w:r w:rsidRPr="00C83BF6">
              <w:rPr>
                <w:b/>
                <w:bCs/>
                <w:color w:val="0070C0"/>
                <w:sz w:val="22"/>
              </w:rPr>
              <w:t>D I S P O N I B I L I D A D</w:t>
            </w:r>
            <w:r>
              <w:rPr>
                <w:b/>
                <w:bCs/>
                <w:color w:val="0070C0"/>
                <w:sz w:val="22"/>
              </w:rPr>
              <w:t xml:space="preserve">   </w:t>
            </w:r>
            <w:r w:rsidRPr="00C83BF6">
              <w:rPr>
                <w:b/>
                <w:bCs/>
                <w:color w:val="0070C0"/>
                <w:sz w:val="22"/>
              </w:rPr>
              <w:t>D E</w:t>
            </w:r>
            <w:r>
              <w:rPr>
                <w:b/>
                <w:bCs/>
                <w:color w:val="0070C0"/>
                <w:sz w:val="22"/>
              </w:rPr>
              <w:t xml:space="preserve"> </w:t>
            </w:r>
          </w:p>
          <w:p w14:paraId="47F770D8" w14:textId="77777777" w:rsidR="004D3011" w:rsidRDefault="00C83BF6" w:rsidP="004D3011">
            <w:pPr>
              <w:rPr>
                <w:b/>
                <w:bCs/>
                <w:color w:val="0070C0"/>
                <w:sz w:val="22"/>
              </w:rPr>
            </w:pPr>
            <w:r w:rsidRPr="00C83BF6">
              <w:rPr>
                <w:b/>
                <w:bCs/>
                <w:color w:val="0070C0"/>
                <w:sz w:val="22"/>
              </w:rPr>
              <w:t>H O R A R I O</w:t>
            </w:r>
          </w:p>
          <w:p w14:paraId="15856199" w14:textId="4C61333C" w:rsidR="00C83BF6" w:rsidRPr="00C83BF6" w:rsidRDefault="00C83BF6" w:rsidP="004D3011">
            <w:pPr>
              <w:rPr>
                <w:b/>
                <w:bCs/>
                <w:color w:val="0070C0"/>
                <w:sz w:val="22"/>
              </w:rPr>
            </w:pPr>
          </w:p>
        </w:tc>
        <w:tc>
          <w:tcPr>
            <w:tcW w:w="720" w:type="dxa"/>
          </w:tcPr>
          <w:p w14:paraId="38FDDEA8" w14:textId="59CCC605" w:rsidR="001B2ABD" w:rsidRPr="0059649E" w:rsidRDefault="00C83BF6" w:rsidP="000C45FF">
            <w:pPr>
              <w:tabs>
                <w:tab w:val="left" w:pos="990"/>
              </w:tabs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1FD589AE" wp14:editId="5E0FA636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54B51DCFA1846C099080B8056569514"/>
              </w:placeholder>
              <w:temporary/>
              <w:showingPlcHdr/>
              <w15:appearance w15:val="hidden"/>
            </w:sdtPr>
            <w:sdtEndPr/>
            <w:sdtContent>
              <w:p w14:paraId="7E53B615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6C7D48C6" w14:textId="34332766" w:rsidR="00036450" w:rsidRPr="0059649E" w:rsidRDefault="00DD2522" w:rsidP="00B359E4">
            <w:pPr>
              <w:pStyle w:val="Ttulo4"/>
            </w:pPr>
            <w:r>
              <w:t>Secundaria</w:t>
            </w:r>
          </w:p>
          <w:p w14:paraId="1D5DCB98" w14:textId="79C5887E" w:rsidR="00036450" w:rsidRPr="0059649E" w:rsidRDefault="00DD2522" w:rsidP="00B359E4">
            <w:pPr>
              <w:pStyle w:val="Fecha"/>
            </w:pPr>
            <w:r>
              <w:t>Colegio Antupiren</w:t>
            </w:r>
            <w:r w:rsidR="00036450" w:rsidRPr="0059649E">
              <w:rPr>
                <w:lang w:bidi="es-ES"/>
              </w:rPr>
              <w:t xml:space="preserve"> - </w:t>
            </w:r>
            <w:r>
              <w:t>2007-2012)</w:t>
            </w:r>
          </w:p>
          <w:p w14:paraId="7E22EDE7" w14:textId="6443ACE9" w:rsidR="00036450" w:rsidRPr="0059649E" w:rsidRDefault="00DD2522" w:rsidP="004142CD">
            <w:r>
              <w:t>Fundación Educacional Colegio Notre Dame</w:t>
            </w:r>
            <w:r>
              <w:rPr>
                <w:lang w:bidi="es-ES"/>
              </w:rPr>
              <w:t>-</w:t>
            </w:r>
            <w:r>
              <w:t>(2013-2018)</w:t>
            </w:r>
          </w:p>
          <w:p w14:paraId="1D0DA30B" w14:textId="0483E7FA" w:rsidR="00036450" w:rsidRPr="0059649E" w:rsidRDefault="00DD2522" w:rsidP="00B359E4">
            <w:pPr>
              <w:pStyle w:val="Ttulo4"/>
            </w:pPr>
            <w:r>
              <w:t>Educación Superior</w:t>
            </w:r>
          </w:p>
          <w:p w14:paraId="2F3494AB" w14:textId="34938F18" w:rsidR="00036450" w:rsidRPr="0059649E" w:rsidRDefault="00DD2522" w:rsidP="00DD2522">
            <w:r>
              <w:t>Universidad Central</w:t>
            </w:r>
            <w:r w:rsidR="00036450" w:rsidRPr="0059649E">
              <w:rPr>
                <w:lang w:bidi="es-ES"/>
              </w:rPr>
              <w:t xml:space="preserve"> -</w:t>
            </w:r>
            <w:r>
              <w:t>(2020-Actualidad)</w:t>
            </w:r>
            <w:r w:rsidRPr="0059649E">
              <w:rPr>
                <w:lang w:bidi="es-ES"/>
              </w:rPr>
              <w:t xml:space="preserve"> </w:t>
            </w:r>
          </w:p>
          <w:p w14:paraId="0F383C64" w14:textId="045E669F" w:rsidR="001424E5" w:rsidRPr="0059649E" w:rsidRDefault="00DD2522" w:rsidP="001424E5">
            <w:r>
              <w:t xml:space="preserve">Psicología </w:t>
            </w:r>
          </w:p>
          <w:p w14:paraId="7B717AC0" w14:textId="77777777" w:rsidR="004142CD" w:rsidRPr="0059649E" w:rsidRDefault="004142CD" w:rsidP="00036450"/>
          <w:sdt>
            <w:sdtPr>
              <w:id w:val="1001553383"/>
              <w:placeholder>
                <w:docPart w:val="4061A187400A4D518AD1EC2230CEBF47"/>
              </w:placeholder>
              <w:temporary/>
              <w:showingPlcHdr/>
              <w15:appearance w15:val="hidden"/>
            </w:sdtPr>
            <w:sdtEndPr/>
            <w:sdtContent>
              <w:p w14:paraId="4B7F2151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72E0D25" w14:textId="0A35EF93" w:rsidR="00036450" w:rsidRPr="0059649E" w:rsidRDefault="00DD2522" w:rsidP="00B359E4">
            <w:pPr>
              <w:pStyle w:val="Ttulo4"/>
              <w:rPr>
                <w:bCs/>
              </w:rPr>
            </w:pPr>
            <w:r>
              <w:t>Vendedor/bodegista estadio bicentenario</w:t>
            </w:r>
          </w:p>
          <w:p w14:paraId="6CBB33C8" w14:textId="3771CA4D" w:rsidR="00036450" w:rsidRPr="0059649E" w:rsidRDefault="00DD2522" w:rsidP="00B359E4">
            <w:pPr>
              <w:pStyle w:val="Fecha"/>
            </w:pPr>
            <w:r>
              <w:t>OCTUBRE (2019)- FEBRERO 2020</w:t>
            </w:r>
            <w:r w:rsidR="004142CD" w:rsidRPr="0059649E">
              <w:rPr>
                <w:lang w:bidi="es-ES"/>
              </w:rPr>
              <w:t xml:space="preserve"> </w:t>
            </w:r>
          </w:p>
          <w:p w14:paraId="5366766E" w14:textId="77777777" w:rsidR="00DD2522" w:rsidRDefault="00DD2522" w:rsidP="00036450">
            <w:r>
              <w:t>Vendedor.</w:t>
            </w:r>
          </w:p>
          <w:p w14:paraId="79165BBF" w14:textId="614422DB" w:rsidR="00DD2522" w:rsidRDefault="00DD2522" w:rsidP="00036450">
            <w:r>
              <w:t xml:space="preserve">Inventario bodega. </w:t>
            </w:r>
          </w:p>
          <w:p w14:paraId="5143715A" w14:textId="77777777" w:rsidR="00DD2522" w:rsidRDefault="00DD2522" w:rsidP="00036450">
            <w:r>
              <w:t>Traslado de máquinas para puntos de ventas.</w:t>
            </w:r>
          </w:p>
          <w:p w14:paraId="64BE7CB6" w14:textId="44F103C4" w:rsidR="00036450" w:rsidRPr="0059649E" w:rsidRDefault="00DD2522" w:rsidP="00036450">
            <w:r>
              <w:t xml:space="preserve"> Limpieza y guardado del lugar.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7AC33219" w14:textId="77777777" w:rsidR="004D3011" w:rsidRPr="0059649E" w:rsidRDefault="004D3011" w:rsidP="00036450"/>
          <w:p w14:paraId="2D65DD13" w14:textId="212BA160" w:rsidR="004D3011" w:rsidRPr="0059649E" w:rsidRDefault="00DD2522" w:rsidP="00B359E4">
            <w:pPr>
              <w:pStyle w:val="Ttulo4"/>
              <w:rPr>
                <w:bCs/>
              </w:rPr>
            </w:pPr>
            <w:r>
              <w:t>Colero de feria Grecia</w:t>
            </w:r>
            <w:r w:rsidR="002D3CA3" w:rsidRPr="0059649E">
              <w:rPr>
                <w:lang w:bidi="es-ES"/>
              </w:rPr>
              <w:t xml:space="preserve"> </w:t>
            </w:r>
          </w:p>
          <w:p w14:paraId="37DEDC46" w14:textId="16D5B00D" w:rsidR="004D3011" w:rsidRPr="0059649E" w:rsidRDefault="00DD2522" w:rsidP="00B359E4">
            <w:pPr>
              <w:pStyle w:val="Fecha"/>
            </w:pPr>
            <w:r>
              <w:t>Octubre (2018)- Marzo (2021)</w:t>
            </w:r>
            <w:r w:rsidR="004142CD" w:rsidRPr="0059649E">
              <w:rPr>
                <w:lang w:bidi="es-ES"/>
              </w:rPr>
              <w:t xml:space="preserve"> </w:t>
            </w:r>
          </w:p>
          <w:p w14:paraId="66E7D4B3" w14:textId="77777777" w:rsidR="00DD2522" w:rsidRDefault="00DD2522" w:rsidP="004D3011">
            <w:r>
              <w:t>Compra de productos.</w:t>
            </w:r>
          </w:p>
          <w:p w14:paraId="459C559C" w14:textId="77777777" w:rsidR="00DD2522" w:rsidRDefault="00DD2522" w:rsidP="004D3011">
            <w:r>
              <w:t>Reposición en puesto.</w:t>
            </w:r>
          </w:p>
          <w:p w14:paraId="1006A661" w14:textId="77777777" w:rsidR="00DD2522" w:rsidRDefault="00DD2522" w:rsidP="004D3011">
            <w:r>
              <w:t>Atención al publico</w:t>
            </w:r>
          </w:p>
          <w:p w14:paraId="7BB53002" w14:textId="5832BF75" w:rsidR="004D3011" w:rsidRPr="0059649E" w:rsidRDefault="00DD2522" w:rsidP="004D3011">
            <w:r>
              <w:t>Limpieza.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70FFC0F9" w14:textId="77777777" w:rsidR="004D3011" w:rsidRPr="0059649E" w:rsidRDefault="004D3011" w:rsidP="00036450"/>
          <w:p w14:paraId="1E9B013A" w14:textId="2C88355F" w:rsidR="004D3011" w:rsidRPr="0059649E" w:rsidRDefault="00DD2522" w:rsidP="00B359E4">
            <w:pPr>
              <w:pStyle w:val="Ttulo4"/>
              <w:rPr>
                <w:bCs/>
              </w:rPr>
            </w:pPr>
            <w:r>
              <w:t>Burger King, La reina</w:t>
            </w:r>
          </w:p>
          <w:p w14:paraId="3B8ACFC8" w14:textId="43D1B98A" w:rsidR="004D3011" w:rsidRPr="0059649E" w:rsidRDefault="00DD2522" w:rsidP="00B359E4">
            <w:pPr>
              <w:pStyle w:val="Fecha"/>
            </w:pPr>
            <w:r>
              <w:t>Diciembre (2021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Marzo (2021)</w:t>
            </w:r>
          </w:p>
          <w:p w14:paraId="27332B89" w14:textId="523DB5DB" w:rsidR="00DD2522" w:rsidRDefault="00DD2522" w:rsidP="004D3011">
            <w:r>
              <w:t>Atención al público.</w:t>
            </w:r>
          </w:p>
          <w:p w14:paraId="3EE930D4" w14:textId="77777777" w:rsidR="00DD2522" w:rsidRDefault="00DD2522" w:rsidP="004D3011">
            <w:r>
              <w:t xml:space="preserve">Limpieza </w:t>
            </w:r>
          </w:p>
          <w:p w14:paraId="575210F5" w14:textId="72959676" w:rsidR="004D3011" w:rsidRPr="0059649E" w:rsidRDefault="00DD2522" w:rsidP="004D3011">
            <w:r>
              <w:t xml:space="preserve">Cocina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02617707" w14:textId="77777777" w:rsidR="004D3011" w:rsidRPr="0059649E" w:rsidRDefault="004D3011" w:rsidP="00036450"/>
          <w:p w14:paraId="135B7E1C" w14:textId="30312850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3436C490" w14:textId="60C45E2C" w:rsidR="0043117B" w:rsidRPr="0059649E" w:rsidRDefault="009E097D" w:rsidP="000C45FF">
      <w:pPr>
        <w:tabs>
          <w:tab w:val="left" w:pos="990"/>
        </w:tabs>
      </w:pPr>
      <w:r>
        <w:t>Lunes, miércoles s</w:t>
      </w:r>
      <w:r w:rsidR="00C83BF6">
        <w:t>ábado y Domingo</w:t>
      </w: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A4AA" w14:textId="77777777" w:rsidR="00DD2522" w:rsidRDefault="00DD2522" w:rsidP="000C45FF">
      <w:r>
        <w:separator/>
      </w:r>
    </w:p>
  </w:endnote>
  <w:endnote w:type="continuationSeparator" w:id="0">
    <w:p w14:paraId="5DF0EE98" w14:textId="77777777" w:rsidR="00DD2522" w:rsidRDefault="00DD25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BA49" w14:textId="77777777" w:rsidR="00DD2522" w:rsidRDefault="00DD2522" w:rsidP="000C45FF">
      <w:r>
        <w:separator/>
      </w:r>
    </w:p>
  </w:footnote>
  <w:footnote w:type="continuationSeparator" w:id="0">
    <w:p w14:paraId="7977F469" w14:textId="77777777" w:rsidR="00DD2522" w:rsidRDefault="00DD25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07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EFAC207" wp14:editId="64F2415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22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E7D07"/>
    <w:rsid w:val="009260CD"/>
    <w:rsid w:val="00952C25"/>
    <w:rsid w:val="009A09AC"/>
    <w:rsid w:val="009E097D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3BF6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D2522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C2F47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83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mailto:Cristobaluo@hotmail.c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\AppData\Local\Microsoft\Office\16.0\DTS\es-ES%7bBE7BB0F0-259B-45A6-9AD1-B91FB898A96D%7d\%7b22254ADB-4315-43B8-9D14-AA718A936E4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85-4CB7-8448-460FF029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1BF1015C1349AA963997430984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047F2-68A1-4EC1-9C38-4B004C264120}"/>
      </w:docPartPr>
      <w:docPartBody>
        <w:p w:rsidR="00376538" w:rsidRDefault="00BF799F">
          <w:pPr>
            <w:pStyle w:val="D01BF1015C1349AA963997430984C3FD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82472DC7B2B4ABC97CD07D969D6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A79D-9E03-45FD-97D2-25087733A4D1}"/>
      </w:docPartPr>
      <w:docPartBody>
        <w:p w:rsidR="00376538" w:rsidRDefault="00BF799F">
          <w:pPr>
            <w:pStyle w:val="F82472DC7B2B4ABC97CD07D969D6C67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E9EE70453654E16BEB31733F161E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94F6-CB42-4A3D-A4FB-23AD2D1FAC21}"/>
      </w:docPartPr>
      <w:docPartBody>
        <w:p w:rsidR="00376538" w:rsidRDefault="00BF799F">
          <w:pPr>
            <w:pStyle w:val="7E9EE70453654E16BEB31733F161EB0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54B51DCFA1846C099080B8056569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2FF3-9C82-41A3-AC18-3C548E86D299}"/>
      </w:docPartPr>
      <w:docPartBody>
        <w:p w:rsidR="00376538" w:rsidRDefault="00BF799F">
          <w:pPr>
            <w:pStyle w:val="954B51DCFA1846C099080B805656951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061A187400A4D518AD1EC2230CEB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B66D-C084-47A8-BAD7-4DF874FAF5E2}"/>
      </w:docPartPr>
      <w:docPartBody>
        <w:p w:rsidR="00376538" w:rsidRDefault="00BF799F">
          <w:pPr>
            <w:pStyle w:val="4061A187400A4D518AD1EC2230CEBF4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9F"/>
    <w:rsid w:val="00376538"/>
    <w:rsid w:val="00B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1BF1015C1349AA963997430984C3FD">
    <w:name w:val="D01BF1015C1349AA963997430984C3FD"/>
  </w:style>
  <w:style w:type="paragraph" w:customStyle="1" w:styleId="F82472DC7B2B4ABC97CD07D969D6C67A">
    <w:name w:val="F82472DC7B2B4ABC97CD07D969D6C67A"/>
  </w:style>
  <w:style w:type="paragraph" w:customStyle="1" w:styleId="7E9EE70453654E16BEB31733F161EB03">
    <w:name w:val="7E9EE70453654E16BEB31733F161EB0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54B51DCFA1846C099080B8056569514">
    <w:name w:val="954B51DCFA1846C099080B8056569514"/>
  </w:style>
  <w:style w:type="paragraph" w:customStyle="1" w:styleId="4061A187400A4D518AD1EC2230CEBF47">
    <w:name w:val="4061A187400A4D518AD1EC2230CEBF4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{22254ADB-4315-43B8-9D14-AA718A936E46}tf00546271_win32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2021-05-01T03:48:00Z</dcterms:created>
  <dcterms:modified xsi:type="dcterms:W3CDTF">2021-06-01T01:14:00Z</dcterms:modified>
</cp:coreProperties>
</file>