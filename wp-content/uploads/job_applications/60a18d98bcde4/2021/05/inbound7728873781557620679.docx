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D44A" w14:textId="77777777" w:rsidR="00551575" w:rsidRPr="00560D9F" w:rsidRDefault="00551575">
      <w:pPr>
        <w:pStyle w:val="Informacindecontacto"/>
        <w:rPr>
          <w:b/>
          <w:bCs/>
        </w:rPr>
      </w:pPr>
      <w:r w:rsidRPr="00560D9F">
        <w:rPr>
          <w:b/>
          <w:bCs/>
        </w:rPr>
        <w:t>Isabel Bazalar</w:t>
      </w:r>
    </w:p>
    <w:p w14:paraId="79E7B9B2" w14:textId="77777777" w:rsidR="004114F3" w:rsidRDefault="00551575" w:rsidP="004114F3">
      <w:pPr>
        <w:pStyle w:val="Informacindecontacto"/>
      </w:pPr>
      <w:r>
        <w:t>Av. Vicuña Mackenna 7801/ +56950058467</w:t>
      </w:r>
      <w:r w:rsidR="00063958">
        <w:t xml:space="preserve">/ </w:t>
      </w:r>
      <w:hyperlink r:id="rId7" w:history="1">
        <w:r w:rsidR="0014587A" w:rsidRPr="00EC0337">
          <w:rPr>
            <w:rStyle w:val="Hipervnculo"/>
          </w:rPr>
          <w:t>naomybc21@gmail.com</w:t>
        </w:r>
      </w:hyperlink>
    </w:p>
    <w:p w14:paraId="2F287485" w14:textId="77777777" w:rsidR="004114F3" w:rsidRDefault="004114F3" w:rsidP="004114F3">
      <w:pPr>
        <w:pStyle w:val="Informacindecontacto"/>
      </w:pPr>
    </w:p>
    <w:p w14:paraId="66295F22" w14:textId="77777777" w:rsidR="004114F3" w:rsidRDefault="004114F3" w:rsidP="004114F3">
      <w:pPr>
        <w:pStyle w:val="Informacindecontacto"/>
      </w:pPr>
      <w:r w:rsidRPr="004114F3">
        <w:rPr>
          <w:b/>
          <w:bCs/>
        </w:rPr>
        <w:t>E</w:t>
      </w:r>
      <w:r w:rsidR="00E87015" w:rsidRPr="004114F3">
        <w:rPr>
          <w:b/>
          <w:bCs/>
        </w:rPr>
        <w:t>DUCACIÓN</w:t>
      </w:r>
      <w:r w:rsidR="00E87015">
        <w:t>:</w:t>
      </w:r>
    </w:p>
    <w:p w14:paraId="0CF37263" w14:textId="62FBCB55" w:rsidR="004114F3" w:rsidRDefault="00560D9F" w:rsidP="004114F3">
      <w:pPr>
        <w:pStyle w:val="Informacindecontacto"/>
      </w:pPr>
      <w:r>
        <w:t>Educación básica y</w:t>
      </w:r>
      <w:r w:rsidR="004A4B60">
        <w:t xml:space="preserve"> media completa.</w:t>
      </w:r>
    </w:p>
    <w:p w14:paraId="74CC1C0F" w14:textId="77777777" w:rsidR="004114F3" w:rsidRDefault="00481B0C" w:rsidP="004114F3">
      <w:pPr>
        <w:pStyle w:val="Informacindecontacto"/>
      </w:pPr>
      <w:r>
        <w:t xml:space="preserve">Estudio de diseño industrial </w:t>
      </w:r>
      <w:r w:rsidR="00E62918">
        <w:t>–</w:t>
      </w:r>
      <w:r>
        <w:t xml:space="preserve"> </w:t>
      </w:r>
      <w:r w:rsidR="003E0513">
        <w:t>Instituto profesional Duoc UC/ incompleto.</w:t>
      </w:r>
    </w:p>
    <w:p w14:paraId="5050A0A4" w14:textId="77777777" w:rsidR="004114F3" w:rsidRDefault="00E62918" w:rsidP="004114F3">
      <w:pPr>
        <w:pStyle w:val="Informacindecontacto"/>
      </w:pPr>
      <w:r>
        <w:t>Actualmente e</w:t>
      </w:r>
      <w:r w:rsidR="004A4B60">
        <w:t xml:space="preserve">studiante de gastronomía – Instituto profesional Duoc </w:t>
      </w:r>
      <w:r>
        <w:t>UC.</w:t>
      </w:r>
    </w:p>
    <w:p w14:paraId="7EA9AD00" w14:textId="77777777" w:rsidR="004114F3" w:rsidRDefault="004114F3" w:rsidP="004114F3">
      <w:pPr>
        <w:pStyle w:val="Informacindecontacto"/>
      </w:pPr>
    </w:p>
    <w:p w14:paraId="1969C5EE" w14:textId="77777777" w:rsidR="004114F3" w:rsidRDefault="004A6330" w:rsidP="004114F3">
      <w:pPr>
        <w:pStyle w:val="Informacindecontacto"/>
        <w:rPr>
          <w:b/>
          <w:bCs/>
        </w:rPr>
      </w:pPr>
      <w:r w:rsidRPr="004114F3">
        <w:rPr>
          <w:b/>
          <w:bCs/>
        </w:rPr>
        <w:t>EXPERIENCIA</w:t>
      </w:r>
    </w:p>
    <w:p w14:paraId="4D463DE3" w14:textId="77777777" w:rsidR="004114F3" w:rsidRDefault="004A6330" w:rsidP="004114F3">
      <w:pPr>
        <w:pStyle w:val="Informacindecontacto"/>
        <w:rPr>
          <w:b/>
          <w:bCs/>
        </w:rPr>
      </w:pPr>
      <w:r w:rsidRPr="004114F3">
        <w:rPr>
          <w:b/>
          <w:bCs/>
        </w:rPr>
        <w:t>Panadería “El Buen Vecino”</w:t>
      </w:r>
    </w:p>
    <w:p w14:paraId="3178161B" w14:textId="77777777" w:rsidR="004114F3" w:rsidRDefault="001E745F" w:rsidP="004114F3">
      <w:pPr>
        <w:pStyle w:val="Informacindecontacto"/>
      </w:pPr>
      <w:r>
        <w:t xml:space="preserve">Tiempo de trabajo 2 años aproximadamente </w:t>
      </w:r>
    </w:p>
    <w:p w14:paraId="1487A0FA" w14:textId="77777777" w:rsidR="004114F3" w:rsidRDefault="00923C4F" w:rsidP="004114F3">
      <w:pPr>
        <w:pStyle w:val="Informacindecontacto"/>
      </w:pPr>
      <w:r>
        <w:t xml:space="preserve">Atención al cliente </w:t>
      </w:r>
    </w:p>
    <w:p w14:paraId="50D85DF4" w14:textId="77777777" w:rsidR="004114F3" w:rsidRDefault="00923C4F" w:rsidP="004114F3">
      <w:pPr>
        <w:pStyle w:val="Informacindecontacto"/>
      </w:pPr>
      <w:r>
        <w:t xml:space="preserve">Trabaje en el área de pastelería y panadería </w:t>
      </w:r>
    </w:p>
    <w:p w14:paraId="1FFF65FE" w14:textId="66D57083" w:rsidR="004114F3" w:rsidRDefault="00BE6559" w:rsidP="004114F3">
      <w:pPr>
        <w:pStyle w:val="Informacindecontacto"/>
      </w:pPr>
      <w:r>
        <w:t>Dirección: Guadalajara</w:t>
      </w:r>
      <w:r w:rsidR="0035139D">
        <w:t xml:space="preserve"> 2310</w:t>
      </w:r>
      <w:r w:rsidR="00980BD1">
        <w:t xml:space="preserve"> – Lo Espejo/ RM</w:t>
      </w:r>
    </w:p>
    <w:p w14:paraId="5044A7C0" w14:textId="77777777" w:rsidR="004114F3" w:rsidRDefault="004014C5" w:rsidP="004114F3">
      <w:pPr>
        <w:pStyle w:val="Informacindecontacto"/>
        <w:rPr>
          <w:b/>
          <w:bCs/>
        </w:rPr>
      </w:pPr>
      <w:r w:rsidRPr="005717B5">
        <w:rPr>
          <w:b/>
          <w:bCs/>
        </w:rPr>
        <w:t xml:space="preserve">CUIDADO DE ADULTO </w:t>
      </w:r>
      <w:r>
        <w:rPr>
          <w:b/>
          <w:bCs/>
        </w:rPr>
        <w:t>MAYOR</w:t>
      </w:r>
    </w:p>
    <w:p w14:paraId="59799C75" w14:textId="77777777" w:rsidR="004114F3" w:rsidRDefault="004014C5" w:rsidP="004114F3">
      <w:pPr>
        <w:pStyle w:val="Informacindecontacto"/>
      </w:pPr>
      <w:r>
        <w:t xml:space="preserve">Tiempo de trabajo 6 meses </w:t>
      </w:r>
    </w:p>
    <w:p w14:paraId="3B485956" w14:textId="77777777" w:rsidR="004114F3" w:rsidRDefault="005717B5" w:rsidP="004114F3">
      <w:pPr>
        <w:pStyle w:val="Informacindecontacto"/>
      </w:pPr>
      <w:r>
        <w:t xml:space="preserve">Cuidadora particular </w:t>
      </w:r>
      <w:r w:rsidR="004014C5">
        <w:t>de un adulto mayor.</w:t>
      </w:r>
    </w:p>
    <w:p w14:paraId="731598A3" w14:textId="2B7C3C0B" w:rsidR="004114F3" w:rsidRDefault="00BE6559" w:rsidP="004114F3">
      <w:pPr>
        <w:pStyle w:val="Informacindecontacto"/>
      </w:pPr>
      <w:r>
        <w:t>Dirección: S</w:t>
      </w:r>
      <w:r w:rsidR="004114F3">
        <w:t>uarez Mújica 866 – residencia Sagrado Corazón/ RM</w:t>
      </w:r>
    </w:p>
    <w:p w14:paraId="1E8D9DED" w14:textId="2818D0D5" w:rsidR="004114F3" w:rsidRDefault="008F1407" w:rsidP="004114F3">
      <w:pPr>
        <w:pStyle w:val="Informacindecontacto"/>
        <w:rPr>
          <w:b/>
          <w:bCs/>
        </w:rPr>
      </w:pPr>
      <w:r>
        <w:rPr>
          <w:b/>
          <w:bCs/>
        </w:rPr>
        <w:t>CUALIDADES</w:t>
      </w:r>
    </w:p>
    <w:p w14:paraId="4B1A299E" w14:textId="6A414F5F" w:rsidR="008F1407" w:rsidRDefault="008F1407" w:rsidP="004114F3">
      <w:pPr>
        <w:pStyle w:val="Informacindecontacto"/>
      </w:pPr>
      <w:r>
        <w:t>Soy una persona responsable.</w:t>
      </w:r>
    </w:p>
    <w:p w14:paraId="668ED15E" w14:textId="7534D500" w:rsidR="008F1407" w:rsidRDefault="008F1407" w:rsidP="004114F3">
      <w:pPr>
        <w:pStyle w:val="Informacindecontacto"/>
      </w:pPr>
      <w:r>
        <w:t>Comunicativa.</w:t>
      </w:r>
    </w:p>
    <w:p w14:paraId="06DC5837" w14:textId="345BABC5" w:rsidR="008F1407" w:rsidRDefault="008F2B25" w:rsidP="004114F3">
      <w:pPr>
        <w:pStyle w:val="Informacindecontacto"/>
      </w:pPr>
      <w:r>
        <w:t>Comprometida con el trabajo.</w:t>
      </w:r>
    </w:p>
    <w:p w14:paraId="3BD9653B" w14:textId="7AAE9809" w:rsidR="008F2B25" w:rsidRDefault="007001B8" w:rsidP="004114F3">
      <w:pPr>
        <w:pStyle w:val="Informacindecontacto"/>
      </w:pPr>
      <w:r>
        <w:t>Proactiva.</w:t>
      </w:r>
    </w:p>
    <w:p w14:paraId="170B9D63" w14:textId="16703184" w:rsidR="007001B8" w:rsidRPr="008F1407" w:rsidRDefault="00E27494" w:rsidP="004114F3">
      <w:pPr>
        <w:pStyle w:val="Informacindecontacto"/>
      </w:pPr>
      <w:r>
        <w:t>Con disponibilidad para trabajar.</w:t>
      </w:r>
    </w:p>
    <w:p w14:paraId="01C54D65" w14:textId="0DE5A28F" w:rsidR="00980BD1" w:rsidRPr="00980BD1" w:rsidRDefault="00980BD1" w:rsidP="002C564C">
      <w:pPr>
        <w:pStyle w:val="Ttulo1"/>
      </w:pPr>
    </w:p>
    <w:p w14:paraId="7FA1B0DD" w14:textId="60DDB7A5" w:rsidR="0059120E" w:rsidRPr="002C1884" w:rsidRDefault="00815F88">
      <w:pPr>
        <w:pStyle w:val="Ttulo2"/>
      </w:pPr>
    </w:p>
    <w:p w14:paraId="790B11A2" w14:textId="7AFDB402" w:rsidR="0059120E" w:rsidRDefault="00815F88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A338" w14:textId="77777777" w:rsidR="00AA1E3C" w:rsidRDefault="00AA1E3C">
      <w:pPr>
        <w:spacing w:after="0" w:line="240" w:lineRule="auto"/>
      </w:pPr>
      <w:r>
        <w:separator/>
      </w:r>
    </w:p>
  </w:endnote>
  <w:endnote w:type="continuationSeparator" w:id="0">
    <w:p w14:paraId="540F799F" w14:textId="77777777" w:rsidR="00AA1E3C" w:rsidRDefault="00AA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ED3B5" w14:textId="77777777" w:rsidR="0059120E" w:rsidRDefault="0000366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755F" w14:textId="77777777" w:rsidR="00AA1E3C" w:rsidRDefault="00AA1E3C">
      <w:pPr>
        <w:spacing w:after="0" w:line="240" w:lineRule="auto"/>
      </w:pPr>
      <w:r>
        <w:separator/>
      </w:r>
    </w:p>
  </w:footnote>
  <w:footnote w:type="continuationSeparator" w:id="0">
    <w:p w14:paraId="33457D57" w14:textId="77777777" w:rsidR="00AA1E3C" w:rsidRDefault="00AA1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2FA4" w14:textId="77777777" w:rsidR="0059120E" w:rsidRDefault="00003662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C89235" wp14:editId="749DCB9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DCC869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DC12" w14:textId="77777777" w:rsidR="0059120E" w:rsidRDefault="00003662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97BBD0" wp14:editId="2C0D0CA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AAEA80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3C"/>
    <w:rsid w:val="00003662"/>
    <w:rsid w:val="00063958"/>
    <w:rsid w:val="0014587A"/>
    <w:rsid w:val="001E745F"/>
    <w:rsid w:val="00256BE7"/>
    <w:rsid w:val="002C564C"/>
    <w:rsid w:val="0035139D"/>
    <w:rsid w:val="003E0513"/>
    <w:rsid w:val="004014C5"/>
    <w:rsid w:val="004114F3"/>
    <w:rsid w:val="00481B0C"/>
    <w:rsid w:val="004A4B60"/>
    <w:rsid w:val="004A6330"/>
    <w:rsid w:val="00551575"/>
    <w:rsid w:val="00560D9F"/>
    <w:rsid w:val="005717B5"/>
    <w:rsid w:val="007001B8"/>
    <w:rsid w:val="008F1407"/>
    <w:rsid w:val="008F2B25"/>
    <w:rsid w:val="00904928"/>
    <w:rsid w:val="00923C4F"/>
    <w:rsid w:val="00980BD1"/>
    <w:rsid w:val="00AA1E3C"/>
    <w:rsid w:val="00BE6559"/>
    <w:rsid w:val="00E27494"/>
    <w:rsid w:val="00E62918"/>
    <w:rsid w:val="00E87015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78151"/>
  <w15:docId w15:val="{A8A00472-591C-5047-94AA-848F04EC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063958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naomybc21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50B46A6-1A1A-B148-A8F7-F56FE230FA4C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%7b350B46A6-1A1A-B148-A8F7-F56FE230FA4C%7dtf50002038.dotx</Template>
  <TotalTime>0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Naomy Bazalar Canta</dc:creator>
  <cp:keywords/>
  <dc:description/>
  <cp:lastModifiedBy>Isabel Naomy Bazalar Canta</cp:lastModifiedBy>
  <cp:revision>2</cp:revision>
  <dcterms:created xsi:type="dcterms:W3CDTF">2021-05-16T20:34:00Z</dcterms:created>
  <dcterms:modified xsi:type="dcterms:W3CDTF">2021-05-16T20:34:00Z</dcterms:modified>
</cp:coreProperties>
</file>