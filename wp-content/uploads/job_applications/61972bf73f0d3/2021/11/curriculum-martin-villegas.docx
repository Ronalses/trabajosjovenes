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C59BB6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6D435CA" w14:textId="69185F17" w:rsidR="001B2ABD" w:rsidRPr="0059649E" w:rsidRDefault="0078250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704DA6F" wp14:editId="3A273AF2">
                  <wp:extent cx="2066925" cy="2963545"/>
                  <wp:effectExtent l="19050" t="19050" r="28575" b="27305"/>
                  <wp:docPr id="6" name="Imagen 6" descr="Un hombre con traje y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Un hombre con traje y corbat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9635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620689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41A35B6" w14:textId="7C8B2B01" w:rsidR="00512DB5" w:rsidRPr="004F1AC2" w:rsidRDefault="00132910" w:rsidP="00512DB5">
            <w:pPr>
              <w:pStyle w:val="Ttulo"/>
              <w:rPr>
                <w:szCs w:val="96"/>
              </w:rPr>
            </w:pPr>
            <w:r w:rsidRPr="00DA2F71">
              <w:rPr>
                <w:sz w:val="72"/>
                <w:szCs w:val="72"/>
              </w:rPr>
              <w:t>martin</w:t>
            </w:r>
            <w:r w:rsidRPr="004F1AC2">
              <w:rPr>
                <w:szCs w:val="96"/>
              </w:rPr>
              <w:t xml:space="preserve"> villegas</w:t>
            </w:r>
          </w:p>
          <w:p w14:paraId="529F8262" w14:textId="1C7119DA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1370588C" w14:textId="77777777" w:rsidTr="001B2ABD">
        <w:tc>
          <w:tcPr>
            <w:tcW w:w="3600" w:type="dxa"/>
          </w:tcPr>
          <w:p w14:paraId="3D0FC993" w14:textId="77777777" w:rsidR="00036450" w:rsidRPr="0059649E" w:rsidRDefault="00036450" w:rsidP="00036450"/>
          <w:sdt>
            <w:sdtPr>
              <w:id w:val="-1954003311"/>
              <w:placeholder>
                <w:docPart w:val="E3F4E0CB04414261BB200D05BBACEE6A"/>
              </w:placeholder>
              <w:temporary/>
              <w:showingPlcHdr/>
              <w15:appearance w15:val="hidden"/>
            </w:sdtPr>
            <w:sdtEndPr/>
            <w:sdtContent>
              <w:p w14:paraId="21B4E784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07F6199515F408AB8CE10760D6A98DD"/>
              </w:placeholder>
              <w:temporary/>
              <w:showingPlcHdr/>
              <w15:appearance w15:val="hidden"/>
            </w:sdtPr>
            <w:sdtEndPr/>
            <w:sdtContent>
              <w:p w14:paraId="342287F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BC821B2" w14:textId="71A7C875" w:rsidR="004D3011" w:rsidRPr="0059649E" w:rsidRDefault="002A529D" w:rsidP="004D3011">
            <w:r>
              <w:t>942475879</w:t>
            </w:r>
          </w:p>
          <w:p w14:paraId="37C17E42" w14:textId="77777777" w:rsidR="004D3011" w:rsidRPr="0059649E" w:rsidRDefault="004D3011" w:rsidP="004D3011"/>
          <w:p w14:paraId="2426A6EE" w14:textId="77777777" w:rsidR="004D3011" w:rsidRPr="0059649E" w:rsidRDefault="004D3011" w:rsidP="004D3011"/>
          <w:sdt>
            <w:sdtPr>
              <w:id w:val="-240260293"/>
              <w:placeholder>
                <w:docPart w:val="D60139CABDE1485A922D97FC1C9058C3"/>
              </w:placeholder>
              <w:temporary/>
              <w:showingPlcHdr/>
              <w15:appearance w15:val="hidden"/>
            </w:sdtPr>
            <w:sdtEndPr/>
            <w:sdtContent>
              <w:p w14:paraId="79DEAE5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2B76F8F7" w14:textId="50A09EB1" w:rsidR="004142CD" w:rsidRDefault="002B123B" w:rsidP="004142CD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10" w:history="1">
              <w:r w:rsidR="00512DB5" w:rsidRPr="00FD5014">
                <w:rPr>
                  <w:rStyle w:val="Hipervnculo"/>
                  <w:szCs w:val="18"/>
                </w:rPr>
                <w:t>Martinvillegas777@hotmail.com</w:t>
              </w:r>
            </w:hyperlink>
          </w:p>
          <w:p w14:paraId="3CF4DC52" w14:textId="77777777" w:rsidR="00512DB5" w:rsidRDefault="00512DB5" w:rsidP="004142CD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6D8D01A7" w14:textId="126C33B4" w:rsidR="00512DB5" w:rsidRDefault="00512DB5" w:rsidP="004142CD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5C0834E0" w14:textId="1F8F9B2F" w:rsidR="00512DB5" w:rsidRDefault="00512DB5" w:rsidP="004142CD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DIRECCIÓN:</w:t>
            </w:r>
          </w:p>
          <w:p w14:paraId="634125C0" w14:textId="2A4FC0B5" w:rsidR="00512DB5" w:rsidRPr="00512DB5" w:rsidRDefault="00512DB5" w:rsidP="004142CD"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18"/>
              </w:rPr>
              <w:t xml:space="preserve"> Av. Independencia 4599</w:t>
            </w:r>
          </w:p>
          <w:p w14:paraId="71A652D0" w14:textId="3B44F9A3" w:rsidR="004D3011" w:rsidRPr="0059649E" w:rsidRDefault="004D3011" w:rsidP="004D3011"/>
        </w:tc>
        <w:tc>
          <w:tcPr>
            <w:tcW w:w="720" w:type="dxa"/>
          </w:tcPr>
          <w:p w14:paraId="14C3E31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F1C3606" w14:textId="12D097A1" w:rsidR="00512DB5" w:rsidRDefault="00512DB5" w:rsidP="00036450">
            <w:pPr>
              <w:pStyle w:val="Ttulo2"/>
            </w:pPr>
            <w:r>
              <w:t>FECHA DE NACIMIENTO</w:t>
            </w:r>
          </w:p>
          <w:p w14:paraId="39EC723A" w14:textId="1187A699" w:rsidR="001B2ABD" w:rsidRDefault="001B2ABD" w:rsidP="00512DB5"/>
          <w:p w14:paraId="1C0EF428" w14:textId="0E95E939" w:rsidR="00512DB5" w:rsidRPr="00512DB5" w:rsidRDefault="00512DB5" w:rsidP="00512DB5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7 de marzo año 2002</w:t>
            </w:r>
          </w:p>
          <w:p w14:paraId="1ECDB80A" w14:textId="551A0F87" w:rsidR="00512DB5" w:rsidRDefault="00512DB5" w:rsidP="00512DB5"/>
          <w:p w14:paraId="1F3A3969" w14:textId="17B92718" w:rsidR="00512DB5" w:rsidRDefault="00512DB5" w:rsidP="00512DB5"/>
          <w:p w14:paraId="351D952B" w14:textId="4AF0571B" w:rsidR="00512DB5" w:rsidRDefault="00512DB5" w:rsidP="00512DB5"/>
          <w:p w14:paraId="014A8167" w14:textId="40A12323" w:rsidR="00512DB5" w:rsidRPr="00512DB5" w:rsidRDefault="00512DB5" w:rsidP="00512DB5">
            <w:pPr>
              <w:rPr>
                <w:b/>
                <w:bCs/>
                <w:sz w:val="22"/>
              </w:rPr>
            </w:pPr>
            <w:r w:rsidRPr="00512DB5">
              <w:rPr>
                <w:b/>
                <w:bCs/>
                <w:sz w:val="22"/>
              </w:rPr>
              <w:t xml:space="preserve">EDUCACIÓN </w:t>
            </w:r>
          </w:p>
          <w:p w14:paraId="4B5F00A4" w14:textId="00CDD328" w:rsidR="00512DB5" w:rsidRDefault="00512DB5" w:rsidP="00B359E4">
            <w:pPr>
              <w:pStyle w:val="Ttulo4"/>
            </w:pPr>
            <w:r w:rsidRPr="00512DB5">
              <w:rPr>
                <w:b w:val="0"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EFC2D6" wp14:editId="18E6477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38100</wp:posOffset>
                      </wp:positionV>
                      <wp:extent cx="3924300" cy="952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43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23F68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pt" to="30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" strokecolor="#94b6d2 [3204]" strokeweight="1pt">
                      <v:stroke joinstyle="miter"/>
                    </v:line>
                  </w:pict>
                </mc:Fallback>
              </mc:AlternateContent>
            </w:r>
          </w:p>
          <w:p w14:paraId="3EE6F8BB" w14:textId="7EBA47BC" w:rsidR="00036450" w:rsidRPr="00512DB5" w:rsidRDefault="00132910" w:rsidP="00B359E4">
            <w:pPr>
              <w:pStyle w:val="Ttulo4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Liceo José Victorino Lastarria</w:t>
            </w:r>
          </w:p>
          <w:p w14:paraId="3DE0F9B9" w14:textId="3B7448AB" w:rsidR="00036450" w:rsidRPr="00512DB5" w:rsidRDefault="00132910" w:rsidP="00B359E4">
            <w:pPr>
              <w:pStyle w:val="Fecha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2016</w:t>
            </w:r>
            <w:r w:rsidR="00036450" w:rsidRPr="00512DB5">
              <w:rPr>
                <w:sz w:val="20"/>
                <w:szCs w:val="20"/>
                <w:lang w:bidi="es-ES"/>
              </w:rPr>
              <w:t xml:space="preserve"> - </w:t>
            </w:r>
            <w:r w:rsidRPr="00512DB5">
              <w:rPr>
                <w:sz w:val="20"/>
                <w:szCs w:val="20"/>
              </w:rPr>
              <w:t>2019</w:t>
            </w:r>
          </w:p>
          <w:p w14:paraId="7AD8F53C" w14:textId="0E975045" w:rsidR="00CC0C6D" w:rsidRPr="00512DB5" w:rsidRDefault="00132910" w:rsidP="00CC0C6D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 xml:space="preserve">Enseñanza media </w:t>
            </w:r>
          </w:p>
          <w:p w14:paraId="7045067D" w14:textId="77777777" w:rsidR="00036450" w:rsidRPr="00512DB5" w:rsidRDefault="004142CD" w:rsidP="004142CD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  <w:lang w:bidi="es-ES"/>
              </w:rPr>
              <w:t xml:space="preserve"> </w:t>
            </w:r>
          </w:p>
          <w:p w14:paraId="2316E7D1" w14:textId="6C5C4DA0" w:rsidR="00036450" w:rsidRPr="00512DB5" w:rsidRDefault="00132910" w:rsidP="00B359E4">
            <w:pPr>
              <w:pStyle w:val="Ttulo4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 xml:space="preserve">Universidad central de chile </w:t>
            </w:r>
          </w:p>
          <w:p w14:paraId="40C800E3" w14:textId="106419BF" w:rsidR="00036450" w:rsidRPr="00512DB5" w:rsidRDefault="00132910" w:rsidP="00B359E4">
            <w:pPr>
              <w:pStyle w:val="Fecha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>2021</w:t>
            </w:r>
            <w:r w:rsidR="00036450" w:rsidRPr="00512DB5">
              <w:rPr>
                <w:sz w:val="20"/>
                <w:szCs w:val="20"/>
                <w:lang w:bidi="es-ES"/>
              </w:rPr>
              <w:t xml:space="preserve"> </w:t>
            </w:r>
            <w:r w:rsidRPr="00512DB5">
              <w:rPr>
                <w:sz w:val="20"/>
                <w:szCs w:val="20"/>
                <w:lang w:bidi="es-ES"/>
              </w:rPr>
              <w:t>–</w:t>
            </w:r>
            <w:r w:rsidR="00036450" w:rsidRPr="00512DB5">
              <w:rPr>
                <w:sz w:val="20"/>
                <w:szCs w:val="20"/>
                <w:lang w:bidi="es-ES"/>
              </w:rPr>
              <w:t xml:space="preserve"> </w:t>
            </w:r>
            <w:r w:rsidRPr="00512DB5">
              <w:rPr>
                <w:sz w:val="20"/>
                <w:szCs w:val="20"/>
              </w:rPr>
              <w:t xml:space="preserve">actualmente </w:t>
            </w:r>
          </w:p>
          <w:p w14:paraId="53D6D4A3" w14:textId="2C67AC58" w:rsidR="001424E5" w:rsidRPr="0059649E" w:rsidRDefault="00041E15" w:rsidP="001424E5">
            <w:r w:rsidRPr="00512DB5">
              <w:rPr>
                <w:sz w:val="20"/>
                <w:szCs w:val="20"/>
              </w:rPr>
              <w:t>Estudiante de administración publica</w:t>
            </w:r>
            <w:r>
              <w:t xml:space="preserve"> </w:t>
            </w:r>
          </w:p>
          <w:p w14:paraId="73A858B0" w14:textId="77777777" w:rsidR="004142CD" w:rsidRPr="0059649E" w:rsidRDefault="004142CD" w:rsidP="00036450"/>
          <w:sdt>
            <w:sdtPr>
              <w:id w:val="1001553383"/>
              <w:placeholder>
                <w:docPart w:val="4000EAA448354758A98B89F7E610CA22"/>
              </w:placeholder>
              <w:temporary/>
              <w:showingPlcHdr/>
              <w15:appearance w15:val="hidden"/>
            </w:sdtPr>
            <w:sdtEndPr/>
            <w:sdtContent>
              <w:p w14:paraId="1C5F5239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A5F70FF" w14:textId="46B5CEB3" w:rsidR="00132910" w:rsidRPr="00512DB5" w:rsidRDefault="00132910" w:rsidP="00132910">
            <w:pPr>
              <w:pStyle w:val="Ttulo4"/>
              <w:rPr>
                <w:sz w:val="20"/>
                <w:szCs w:val="20"/>
              </w:rPr>
            </w:pPr>
            <w:proofErr w:type="spellStart"/>
            <w:r w:rsidRPr="00512DB5">
              <w:rPr>
                <w:sz w:val="20"/>
                <w:szCs w:val="20"/>
              </w:rPr>
              <w:t>Carl´s</w:t>
            </w:r>
            <w:proofErr w:type="spellEnd"/>
            <w:r w:rsidRPr="00512DB5">
              <w:rPr>
                <w:sz w:val="20"/>
                <w:szCs w:val="20"/>
              </w:rPr>
              <w:t xml:space="preserve"> Jr</w:t>
            </w:r>
            <w:r w:rsidR="002A529D" w:rsidRPr="00512DB5">
              <w:rPr>
                <w:sz w:val="20"/>
                <w:szCs w:val="20"/>
              </w:rPr>
              <w:t>.</w:t>
            </w:r>
            <w:r w:rsidRPr="00512DB5">
              <w:rPr>
                <w:sz w:val="20"/>
                <w:szCs w:val="20"/>
              </w:rPr>
              <w:t xml:space="preserve"> </w:t>
            </w:r>
            <w:r w:rsidRPr="00512DB5">
              <w:rPr>
                <w:sz w:val="20"/>
                <w:szCs w:val="20"/>
                <w:lang w:bidi="es-ES"/>
              </w:rPr>
              <w:t>Cargo</w:t>
            </w:r>
            <w:r w:rsidRPr="00512DB5">
              <w:rPr>
                <w:sz w:val="20"/>
                <w:szCs w:val="20"/>
              </w:rPr>
              <w:t xml:space="preserve">: </w:t>
            </w:r>
            <w:proofErr w:type="spellStart"/>
            <w:r w:rsidRPr="00512DB5">
              <w:rPr>
                <w:sz w:val="20"/>
                <w:szCs w:val="20"/>
              </w:rPr>
              <w:t>Crew</w:t>
            </w:r>
            <w:proofErr w:type="spellEnd"/>
          </w:p>
          <w:p w14:paraId="6FE4A7C6" w14:textId="6C417B6F" w:rsidR="00036450" w:rsidRPr="00512DB5" w:rsidRDefault="004142CD" w:rsidP="00B359E4">
            <w:pPr>
              <w:pStyle w:val="Fecha"/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  <w:lang w:bidi="es-ES"/>
              </w:rPr>
              <w:t xml:space="preserve"> </w:t>
            </w:r>
            <w:r w:rsidR="00132910" w:rsidRPr="00512DB5">
              <w:rPr>
                <w:sz w:val="20"/>
                <w:szCs w:val="20"/>
                <w:lang w:bidi="es-ES"/>
              </w:rPr>
              <w:t>1 de diciembre año 2020</w:t>
            </w:r>
            <w:r w:rsidRPr="00512DB5">
              <w:rPr>
                <w:sz w:val="20"/>
                <w:szCs w:val="20"/>
                <w:lang w:bidi="es-ES"/>
              </w:rPr>
              <w:t xml:space="preserve">- </w:t>
            </w:r>
            <w:r w:rsidR="00132910" w:rsidRPr="00512DB5">
              <w:rPr>
                <w:sz w:val="20"/>
                <w:szCs w:val="20"/>
              </w:rPr>
              <w:t>30 de marzo año 2021</w:t>
            </w:r>
          </w:p>
          <w:p w14:paraId="27293787" w14:textId="77777777" w:rsidR="00132910" w:rsidRPr="00132910" w:rsidRDefault="00132910" w:rsidP="00132910"/>
          <w:p w14:paraId="47EAC530" w14:textId="655F6962" w:rsidR="00132910" w:rsidRPr="00512DB5" w:rsidRDefault="00132910" w:rsidP="00132910">
            <w:pPr>
              <w:rPr>
                <w:sz w:val="20"/>
                <w:szCs w:val="20"/>
              </w:rPr>
            </w:pPr>
            <w:r w:rsidRPr="00512DB5">
              <w:rPr>
                <w:sz w:val="20"/>
                <w:szCs w:val="20"/>
              </w:rPr>
              <w:t xml:space="preserve">Desempeño de labores como trata a clientes, manejo de caja, cocina y limpieza. </w:t>
            </w:r>
          </w:p>
          <w:p w14:paraId="32055449" w14:textId="267C7CFB" w:rsidR="00036450" w:rsidRPr="0059649E" w:rsidRDefault="00036450" w:rsidP="00036450">
            <w:r w:rsidRPr="0059649E">
              <w:rPr>
                <w:lang w:bidi="es-ES"/>
              </w:rPr>
              <w:t xml:space="preserve"> </w:t>
            </w:r>
          </w:p>
          <w:p w14:paraId="117F4A04" w14:textId="77777777" w:rsidR="004D3011" w:rsidRPr="0059649E" w:rsidRDefault="004D3011" w:rsidP="00036450"/>
          <w:sdt>
            <w:sdtPr>
              <w:id w:val="1669594239"/>
              <w:placeholder>
                <w:docPart w:val="0145EF2269BA49F9B033471870002910"/>
              </w:placeholder>
              <w:temporary/>
              <w:showingPlcHdr/>
              <w15:appearance w15:val="hidden"/>
            </w:sdtPr>
            <w:sdtEndPr/>
            <w:sdtContent>
              <w:p w14:paraId="4EFBA3D7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21AB2A80" w14:textId="1A0E0E99" w:rsidR="00036450" w:rsidRPr="00512DB5" w:rsidRDefault="002A529D" w:rsidP="002A529D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</w:pPr>
            <w:r w:rsidRPr="00512DB5"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  <w:t>Buen trabajo en equipo</w:t>
            </w:r>
          </w:p>
          <w:p w14:paraId="4268BA09" w14:textId="2E747590" w:rsidR="002A529D" w:rsidRPr="00512DB5" w:rsidRDefault="002A529D" w:rsidP="002A529D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</w:pPr>
            <w:r w:rsidRPr="00512DB5"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  <w:t xml:space="preserve">Rápido aprendizaje </w:t>
            </w:r>
          </w:p>
          <w:p w14:paraId="325B5184" w14:textId="1A7B6E6B" w:rsidR="002A529D" w:rsidRDefault="002A529D" w:rsidP="002A529D">
            <w:pPr>
              <w:pStyle w:val="Prrafodelista"/>
              <w:numPr>
                <w:ilvl w:val="0"/>
                <w:numId w:val="14"/>
              </w:numPr>
              <w:rPr>
                <w:noProof/>
                <w:color w:val="000000" w:themeColor="text1"/>
                <w:lang w:val="en-US" w:eastAsia="zh-CN"/>
              </w:rPr>
            </w:pPr>
            <w:r w:rsidRPr="00512DB5">
              <w:rPr>
                <w:noProof/>
                <w:color w:val="000000" w:themeColor="text1"/>
                <w:sz w:val="20"/>
                <w:szCs w:val="20"/>
                <w:lang w:val="en-US" w:eastAsia="zh-CN"/>
              </w:rPr>
              <w:t>Responsable</w:t>
            </w:r>
            <w:r>
              <w:rPr>
                <w:noProof/>
                <w:color w:val="000000" w:themeColor="text1"/>
                <w:lang w:val="en-US" w:eastAsia="zh-CN"/>
              </w:rPr>
              <w:t xml:space="preserve"> </w:t>
            </w:r>
          </w:p>
          <w:p w14:paraId="0C47B858" w14:textId="77777777" w:rsidR="002A529D" w:rsidRPr="002A529D" w:rsidRDefault="002A529D" w:rsidP="002A529D">
            <w:pPr>
              <w:pStyle w:val="Prrafodelista"/>
              <w:rPr>
                <w:noProof/>
                <w:color w:val="000000" w:themeColor="text1"/>
                <w:lang w:val="en-US" w:eastAsia="zh-CN"/>
              </w:rPr>
            </w:pPr>
          </w:p>
          <w:p w14:paraId="26C94BDE" w14:textId="4B3EC718" w:rsidR="002A529D" w:rsidRPr="0059649E" w:rsidRDefault="002A529D" w:rsidP="004D3011">
            <w:pPr>
              <w:rPr>
                <w:color w:val="FFFFFF" w:themeColor="background1"/>
              </w:rPr>
            </w:pPr>
          </w:p>
        </w:tc>
      </w:tr>
    </w:tbl>
    <w:p w14:paraId="58019E9E" w14:textId="77777777" w:rsidR="0043117B" w:rsidRPr="0059649E" w:rsidRDefault="002B123B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D020" w14:textId="77777777" w:rsidR="002B123B" w:rsidRDefault="002B123B" w:rsidP="000C45FF">
      <w:r>
        <w:separator/>
      </w:r>
    </w:p>
  </w:endnote>
  <w:endnote w:type="continuationSeparator" w:id="0">
    <w:p w14:paraId="5329A7B3" w14:textId="77777777" w:rsidR="002B123B" w:rsidRDefault="002B12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12B0" w14:textId="77777777" w:rsidR="002B123B" w:rsidRDefault="002B123B" w:rsidP="000C45FF">
      <w:r>
        <w:separator/>
      </w:r>
    </w:p>
  </w:footnote>
  <w:footnote w:type="continuationSeparator" w:id="0">
    <w:p w14:paraId="519B07D7" w14:textId="77777777" w:rsidR="002B123B" w:rsidRDefault="002B12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D76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0B9240D" wp14:editId="19A8DD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C64C2A"/>
    <w:multiLevelType w:val="hybridMultilevel"/>
    <w:tmpl w:val="4BE63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0"/>
    <w:rsid w:val="00036450"/>
    <w:rsid w:val="00041E15"/>
    <w:rsid w:val="00075675"/>
    <w:rsid w:val="00094499"/>
    <w:rsid w:val="000C45FF"/>
    <w:rsid w:val="000E3FD1"/>
    <w:rsid w:val="00112054"/>
    <w:rsid w:val="00132910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A529D"/>
    <w:rsid w:val="002B123B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F1AC2"/>
    <w:rsid w:val="00512DB5"/>
    <w:rsid w:val="005262AC"/>
    <w:rsid w:val="00550D72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250F"/>
    <w:rsid w:val="007867A0"/>
    <w:rsid w:val="007927F5"/>
    <w:rsid w:val="00802CA0"/>
    <w:rsid w:val="009260CD"/>
    <w:rsid w:val="00952C25"/>
    <w:rsid w:val="009A09AC"/>
    <w:rsid w:val="00A2118D"/>
    <w:rsid w:val="00A23B99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0389"/>
    <w:rsid w:val="00D2522B"/>
    <w:rsid w:val="00D422DE"/>
    <w:rsid w:val="00D5459D"/>
    <w:rsid w:val="00DA1F4D"/>
    <w:rsid w:val="00DA2F71"/>
    <w:rsid w:val="00DD172A"/>
    <w:rsid w:val="00E25A26"/>
    <w:rsid w:val="00E4381A"/>
    <w:rsid w:val="00E55D74"/>
    <w:rsid w:val="00EE4C8D"/>
    <w:rsid w:val="00F253E4"/>
    <w:rsid w:val="00F54605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1228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12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artinvillegas777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Local\Microsoft\Office\16.0\DTS\es-ES%7b9F769D7B-24A0-4FE4-9E97-3950DCA75F97%7d\%7bE6D64C2F-DFB2-489C-8333-B9ECE712298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F4E0CB04414261BB200D05BBACE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C401D-3CDD-4C06-9FF0-C174F8A49AFA}"/>
      </w:docPartPr>
      <w:docPartBody>
        <w:p w:rsidR="00F322FC" w:rsidRDefault="004D3510">
          <w:pPr>
            <w:pStyle w:val="E3F4E0CB04414261BB200D05BBACEE6A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07F6199515F408AB8CE10760D6A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91BC-7086-46DE-B0A9-3074F9DDB937}"/>
      </w:docPartPr>
      <w:docPartBody>
        <w:p w:rsidR="00F322FC" w:rsidRDefault="004D3510">
          <w:pPr>
            <w:pStyle w:val="907F6199515F408AB8CE10760D6A98D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D60139CABDE1485A922D97FC1C905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362C1-C663-46F5-A31D-A57228575582}"/>
      </w:docPartPr>
      <w:docPartBody>
        <w:p w:rsidR="00F322FC" w:rsidRDefault="004D3510">
          <w:pPr>
            <w:pStyle w:val="D60139CABDE1485A922D97FC1C9058C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000EAA448354758A98B89F7E610C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515A-E974-494E-A21E-2291989E1737}"/>
      </w:docPartPr>
      <w:docPartBody>
        <w:p w:rsidR="00F322FC" w:rsidRDefault="004D3510">
          <w:pPr>
            <w:pStyle w:val="4000EAA448354758A98B89F7E610CA22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0145EF2269BA49F9B033471870002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9EA96-4B5C-427A-A13E-F848C6736DE4}"/>
      </w:docPartPr>
      <w:docPartBody>
        <w:p w:rsidR="00F322FC" w:rsidRDefault="004D3510">
          <w:pPr>
            <w:pStyle w:val="0145EF2269BA49F9B033471870002910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09"/>
    <w:rsid w:val="00130280"/>
    <w:rsid w:val="004D3510"/>
    <w:rsid w:val="00532F09"/>
    <w:rsid w:val="006136FC"/>
    <w:rsid w:val="00F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F322F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F4E0CB04414261BB200D05BBACEE6A">
    <w:name w:val="E3F4E0CB04414261BB200D05BBACEE6A"/>
  </w:style>
  <w:style w:type="paragraph" w:customStyle="1" w:styleId="907F6199515F408AB8CE10760D6A98DD">
    <w:name w:val="907F6199515F408AB8CE10760D6A98DD"/>
  </w:style>
  <w:style w:type="paragraph" w:customStyle="1" w:styleId="D60139CABDE1485A922D97FC1C9058C3">
    <w:name w:val="D60139CABDE1485A922D97FC1C9058C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000EAA448354758A98B89F7E610CA22">
    <w:name w:val="4000EAA448354758A98B89F7E610CA22"/>
  </w:style>
  <w:style w:type="character" w:customStyle="1" w:styleId="Ttulo2Car">
    <w:name w:val="Título 2 Car"/>
    <w:basedOn w:val="Fuentedeprrafopredeter"/>
    <w:link w:val="Ttulo2"/>
    <w:uiPriority w:val="9"/>
    <w:rsid w:val="00F322FC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145EF2269BA49F9B033471870002910">
    <w:name w:val="0145EF2269BA49F9B033471870002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{E6D64C2F-DFB2-489C-8333-B9ECE7122986}tf00546271_win32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2021-09-24T21:36:00Z</dcterms:created>
  <dcterms:modified xsi:type="dcterms:W3CDTF">2021-11-12T17:28:00Z</dcterms:modified>
</cp:coreProperties>
</file>