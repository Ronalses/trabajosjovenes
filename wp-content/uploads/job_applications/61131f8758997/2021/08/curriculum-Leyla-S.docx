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569D1" w14:textId="77777777" w:rsidR="000A0F9B" w:rsidRDefault="00E73091" w:rsidP="000A0F9B">
      <w:pPr>
        <w:rPr>
          <w:rFonts w:ascii="Arial" w:hAnsi="Arial" w:cs="Arial"/>
          <w:b/>
          <w:sz w:val="40"/>
          <w:lang w:val="es-ES"/>
        </w:rPr>
      </w:pPr>
      <w:r>
        <w:rPr>
          <w:noProof/>
          <w:sz w:val="40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0D07B" wp14:editId="18AAD6CD">
                <wp:simplePos x="0" y="0"/>
                <wp:positionH relativeFrom="column">
                  <wp:posOffset>-288758</wp:posOffset>
                </wp:positionH>
                <wp:positionV relativeFrom="paragraph">
                  <wp:posOffset>481029</wp:posOffset>
                </wp:positionV>
                <wp:extent cx="6232358" cy="0"/>
                <wp:effectExtent l="0" t="0" r="3556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2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E5869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75pt,37.9pt" to="46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" strokecolor="#1cade4 [3204]" strokeweight=".5pt">
                <v:stroke joinstyle="miter"/>
              </v:line>
            </w:pict>
          </mc:Fallback>
        </mc:AlternateContent>
      </w:r>
      <w:r>
        <w:rPr>
          <w:sz w:val="40"/>
          <w:lang w:val="es-ES"/>
        </w:rPr>
        <w:t xml:space="preserve">               </w:t>
      </w:r>
      <w:r w:rsidRPr="00E73091">
        <w:rPr>
          <w:sz w:val="40"/>
          <w:lang w:val="es-ES"/>
        </w:rPr>
        <w:t xml:space="preserve"> </w:t>
      </w:r>
      <w:proofErr w:type="spellStart"/>
      <w:r w:rsidRPr="00E73091">
        <w:rPr>
          <w:rFonts w:ascii="Arial" w:hAnsi="Arial" w:cs="Arial"/>
          <w:b/>
          <w:sz w:val="40"/>
          <w:lang w:val="es-ES"/>
        </w:rPr>
        <w:t>Leyla</w:t>
      </w:r>
      <w:proofErr w:type="spellEnd"/>
      <w:r w:rsidRPr="00E73091">
        <w:rPr>
          <w:rFonts w:ascii="Arial" w:hAnsi="Arial" w:cs="Arial"/>
          <w:b/>
          <w:sz w:val="40"/>
          <w:lang w:val="es-ES"/>
        </w:rPr>
        <w:t xml:space="preserve"> Catalina Salgado Sandoval</w:t>
      </w:r>
    </w:p>
    <w:p w14:paraId="47B93292" w14:textId="77777777" w:rsidR="00F46506" w:rsidRDefault="00F46506" w:rsidP="000A0F9B">
      <w:pPr>
        <w:rPr>
          <w:rFonts w:ascii="Arial" w:hAnsi="Arial" w:cs="Arial"/>
          <w:b/>
          <w:sz w:val="40"/>
          <w:lang w:val="es-ES"/>
        </w:rPr>
      </w:pPr>
    </w:p>
    <w:p w14:paraId="26D5D4FF" w14:textId="77EEB8B5" w:rsidR="00E73091" w:rsidRDefault="00E73091" w:rsidP="000A0F9B">
      <w:pPr>
        <w:rPr>
          <w:rFonts w:ascii="Arial" w:hAnsi="Arial" w:cs="Arial"/>
          <w:sz w:val="24"/>
          <w:szCs w:val="24"/>
          <w:lang w:val="es-ES"/>
        </w:rPr>
      </w:pPr>
      <w:r w:rsidRPr="00E73091">
        <w:rPr>
          <w:rFonts w:ascii="Arial" w:hAnsi="Arial" w:cs="Arial"/>
          <w:sz w:val="24"/>
          <w:szCs w:val="24"/>
          <w:lang w:val="es-ES"/>
        </w:rPr>
        <w:t xml:space="preserve">Aprendiz </w:t>
      </w:r>
      <w:r w:rsidR="00B81B6D" w:rsidRPr="00E73091">
        <w:rPr>
          <w:rFonts w:ascii="Arial" w:hAnsi="Arial" w:cs="Arial"/>
          <w:sz w:val="24"/>
          <w:szCs w:val="24"/>
          <w:lang w:val="es-ES"/>
        </w:rPr>
        <w:t>de Técnico</w:t>
      </w:r>
      <w:r w:rsidRPr="00E73091">
        <w:rPr>
          <w:rFonts w:ascii="Arial" w:hAnsi="Arial" w:cs="Arial"/>
          <w:sz w:val="24"/>
          <w:szCs w:val="24"/>
          <w:lang w:val="es-ES"/>
        </w:rPr>
        <w:t xml:space="preserve"> en Administración en Recursos Humanos. En pocas palabras soy una persona la cual se esfuerza para lograr su objetivo, además con ganas de trabajar y sacar adelante una empresa </w:t>
      </w:r>
      <w:r w:rsidR="00B81B6D" w:rsidRPr="00E73091">
        <w:rPr>
          <w:rFonts w:ascii="Arial" w:hAnsi="Arial" w:cs="Arial"/>
          <w:sz w:val="24"/>
          <w:szCs w:val="24"/>
          <w:lang w:val="es-ES"/>
        </w:rPr>
        <w:t>eficiente como</w:t>
      </w:r>
      <w:r w:rsidRPr="00E73091">
        <w:rPr>
          <w:rFonts w:ascii="Arial" w:hAnsi="Arial" w:cs="Arial"/>
          <w:sz w:val="24"/>
          <w:szCs w:val="24"/>
          <w:lang w:val="es-ES"/>
        </w:rPr>
        <w:t xml:space="preserve"> esta. Soy alguien responsable la cual cumple con sus tareas asignadas y con las horas de llegada.</w:t>
      </w:r>
    </w:p>
    <w:p w14:paraId="7459044A" w14:textId="77777777" w:rsidR="00E73091" w:rsidRDefault="00487BF6" w:rsidP="000A0F9B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FF4153" wp14:editId="1779F89A">
                <wp:simplePos x="0" y="0"/>
                <wp:positionH relativeFrom="margin">
                  <wp:posOffset>-762000</wp:posOffset>
                </wp:positionH>
                <wp:positionV relativeFrom="margin">
                  <wp:posOffset>2095500</wp:posOffset>
                </wp:positionV>
                <wp:extent cx="2247900" cy="2166620"/>
                <wp:effectExtent l="0" t="0" r="0" b="24130"/>
                <wp:wrapSquare wrapText="bothSides"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166620"/>
                          <a:chOff x="-4807417" y="2662134"/>
                          <a:chExt cx="2248970" cy="2167605"/>
                        </a:xfrm>
                      </wpg:grpSpPr>
                      <wps:wsp>
                        <wps:cNvPr id="212" name="Autoforma 14"/>
                        <wps:cNvSpPr>
                          <a:spLocks noChangeArrowheads="1"/>
                        </wps:cNvSpPr>
                        <wps:spPr bwMode="auto">
                          <a:xfrm>
                            <a:off x="-4807416" y="2662134"/>
                            <a:ext cx="2237534" cy="2167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CF4F4C4" w14:textId="77777777" w:rsidR="00E73091" w:rsidRPr="00A965E8" w:rsidRDefault="00A965E8" w:rsidP="00A965E8">
                              <w:pPr>
                                <w:rPr>
                                  <w:rFonts w:ascii="Arial" w:hAnsi="Arial" w:cs="Arial"/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</w:pPr>
                              <w:r w:rsidRPr="00A965E8"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  <w:t xml:space="preserve">RUT: </w:t>
                              </w:r>
                              <w:r w:rsidRPr="00A965E8">
                                <w:rPr>
                                  <w:rFonts w:ascii="Arial" w:hAnsi="Arial" w:cs="Arial"/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  <w:t>21060396-4</w:t>
                              </w:r>
                            </w:p>
                            <w:p w14:paraId="2C5EAC1E" w14:textId="1DF89FED" w:rsidR="00A965E8" w:rsidRPr="00A965E8" w:rsidRDefault="00A965E8" w:rsidP="00A965E8">
                              <w:pPr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</w:pPr>
                              <w:r w:rsidRPr="00A965E8"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  <w:t xml:space="preserve">Nacionalidad: </w:t>
                              </w:r>
                              <w:r w:rsidR="00B81B6D" w:rsidRPr="00A965E8"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  <w:t>chilena</w:t>
                              </w:r>
                            </w:p>
                            <w:p w14:paraId="46FDB51E" w14:textId="77777777" w:rsidR="00A965E8" w:rsidRPr="00A965E8" w:rsidRDefault="00A965E8" w:rsidP="00A965E8">
                              <w:pPr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</w:pPr>
                              <w:r w:rsidRPr="00A965E8"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  <w:t>Fecha de nacimiento: 23 de junio 2002</w:t>
                              </w:r>
                            </w:p>
                            <w:p w14:paraId="0E1A1EE9" w14:textId="64BB2541" w:rsidR="00A965E8" w:rsidRPr="00A965E8" w:rsidRDefault="00A965E8" w:rsidP="00A965E8">
                              <w:pPr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</w:pPr>
                              <w:r w:rsidRPr="00A965E8"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  <w:t>Teléfono: 9</w:t>
                              </w:r>
                              <w:r w:rsidR="0085484C"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  <w:t>38828330</w:t>
                              </w:r>
                            </w:p>
                            <w:p w14:paraId="1B209069" w14:textId="77777777" w:rsidR="00A965E8" w:rsidRPr="00A965E8" w:rsidRDefault="00A965E8" w:rsidP="00A965E8">
                              <w:pPr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</w:pPr>
                              <w:r w:rsidRPr="00A965E8"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  <w:t>Dirección: Rio rapel#13319, el Bosque</w:t>
                              </w:r>
                            </w:p>
                            <w:p w14:paraId="4B50D5B9" w14:textId="77777777" w:rsidR="00A965E8" w:rsidRPr="00A965E8" w:rsidRDefault="00A965E8" w:rsidP="00A965E8">
                              <w:pPr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</w:pPr>
                              <w:r w:rsidRPr="00A965E8">
                                <w:rPr>
                                  <w:color w:val="335B74" w:themeColor="text2"/>
                                  <w:sz w:val="18"/>
                                  <w:szCs w:val="20"/>
                                  <w:lang w:val="es-ES_tradnl"/>
                                </w:rPr>
                                <w:t>Mail: leylasalgadi@gmail.com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ángulo 214"/>
                        <wps:cNvSpPr/>
                        <wps:spPr>
                          <a:xfrm>
                            <a:off x="-4807417" y="2910863"/>
                            <a:ext cx="2248970" cy="14197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86976" w14:textId="77777777" w:rsidR="00E73091" w:rsidRDefault="00E73091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CFF4153" id="Grupo 211" o:spid="_x0000_s1026" style="position:absolute;margin-left:-60pt;margin-top:165pt;width:177pt;height:170.6pt;z-index:251662336;mso-position-horizontal-relative:margin;mso-position-vertical-relative:margin" coordorigin="-48074,26621" coordsize="22489,2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">
                <v:rect id="Autoforma 14" o:spid="_x0000_s1027" style="position:absolute;left:-48074;top:26621;width:22376;height:2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65747c [1614]" strokeweight="1.25pt">
                  <v:textbox inset="14.4pt,36pt,14.4pt,5.76pt">
                    <w:txbxContent>
                      <w:p w14:paraId="0CF4F4C4" w14:textId="77777777" w:rsidR="00E73091" w:rsidRPr="00A965E8" w:rsidRDefault="00A965E8" w:rsidP="00A965E8">
                        <w:pPr>
                          <w:rPr>
                            <w:rFonts w:ascii="Arial" w:hAnsi="Arial" w:cs="Arial"/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</w:pPr>
                        <w:r w:rsidRPr="00A965E8"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  <w:t xml:space="preserve">RUT: </w:t>
                        </w:r>
                        <w:r w:rsidRPr="00A965E8">
                          <w:rPr>
                            <w:rFonts w:ascii="Arial" w:hAnsi="Arial" w:cs="Arial"/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  <w:t>21060396-4</w:t>
                        </w:r>
                      </w:p>
                      <w:p w14:paraId="2C5EAC1E" w14:textId="1DF89FED" w:rsidR="00A965E8" w:rsidRPr="00A965E8" w:rsidRDefault="00A965E8" w:rsidP="00A965E8">
                        <w:pPr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</w:pPr>
                        <w:r w:rsidRPr="00A965E8"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  <w:t xml:space="preserve">Nacionalidad: </w:t>
                        </w:r>
                        <w:r w:rsidR="00B81B6D" w:rsidRPr="00A965E8"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  <w:t>chilena</w:t>
                        </w:r>
                      </w:p>
                      <w:p w14:paraId="46FDB51E" w14:textId="77777777" w:rsidR="00A965E8" w:rsidRPr="00A965E8" w:rsidRDefault="00A965E8" w:rsidP="00A965E8">
                        <w:pPr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</w:pPr>
                        <w:r w:rsidRPr="00A965E8"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  <w:t>Fecha de nacimiento: 23 de junio 2002</w:t>
                        </w:r>
                      </w:p>
                      <w:p w14:paraId="0E1A1EE9" w14:textId="64BB2541" w:rsidR="00A965E8" w:rsidRPr="00A965E8" w:rsidRDefault="00A965E8" w:rsidP="00A965E8">
                        <w:pPr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</w:pPr>
                        <w:r w:rsidRPr="00A965E8"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  <w:t>Teléfono: 9</w:t>
                        </w:r>
                        <w:r w:rsidR="0085484C"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  <w:t>38828330</w:t>
                        </w:r>
                      </w:p>
                      <w:p w14:paraId="1B209069" w14:textId="77777777" w:rsidR="00A965E8" w:rsidRPr="00A965E8" w:rsidRDefault="00A965E8" w:rsidP="00A965E8">
                        <w:pPr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</w:pPr>
                        <w:r w:rsidRPr="00A965E8"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  <w:t>Dirección: Rio rapel#13319, el Bosque</w:t>
                        </w:r>
                      </w:p>
                      <w:p w14:paraId="4B50D5B9" w14:textId="77777777" w:rsidR="00A965E8" w:rsidRPr="00A965E8" w:rsidRDefault="00A965E8" w:rsidP="00A965E8">
                        <w:pPr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</w:pPr>
                        <w:r w:rsidRPr="00A965E8">
                          <w:rPr>
                            <w:color w:val="335B74" w:themeColor="text2"/>
                            <w:sz w:val="18"/>
                            <w:szCs w:val="20"/>
                            <w:lang w:val="es-ES_tradnl"/>
                          </w:rPr>
                          <w:t>Mail: leylasalgadi@gmail.com</w:t>
                        </w:r>
                      </w:p>
                    </w:txbxContent>
                  </v:textbox>
                </v:rect>
                <v:rect id="Rectángulo 214" o:spid="_x0000_s1028" style="position:absolute;left:-48074;top:29108;width:22490;height:14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1cade4 [3204]" stroked="f" strokeweight="1pt">
                  <v:textbox inset="14.4pt,14.4pt,14.4pt,28.8pt">
                    <w:txbxContent>
                      <w:p w14:paraId="3B786976" w14:textId="77777777" w:rsidR="00E73091" w:rsidRDefault="00E73091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965E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F1B4" wp14:editId="4C3F645A">
                <wp:simplePos x="0" y="0"/>
                <wp:positionH relativeFrom="column">
                  <wp:posOffset>-774700</wp:posOffset>
                </wp:positionH>
                <wp:positionV relativeFrom="paragraph">
                  <wp:posOffset>12065</wp:posOffset>
                </wp:positionV>
                <wp:extent cx="2246488" cy="632178"/>
                <wp:effectExtent l="0" t="0" r="20955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488" cy="63217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1E65C" w14:textId="77777777" w:rsidR="00A965E8" w:rsidRPr="00A965E8" w:rsidRDefault="00A965E8" w:rsidP="00A965E8">
                            <w:pPr>
                              <w:rPr>
                                <w:rFonts w:cs="Aharoni"/>
                                <w:color w:val="000000" w:themeColor="text1"/>
                                <w:sz w:val="32"/>
                                <w:lang w:val="es-ES_tradnl"/>
                              </w:rPr>
                            </w:pPr>
                            <w:r w:rsidRPr="00A965E8">
                              <w:rPr>
                                <w:rFonts w:cs="Aharoni"/>
                                <w:color w:val="000000" w:themeColor="text1"/>
                                <w:sz w:val="32"/>
                                <w:lang w:val="es-ES_tradnl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42F1B4" id="Rectángulo 3" o:spid="_x0000_s1029" style="position:absolute;margin-left:-61pt;margin-top:.95pt;width:176.9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" fillcolor="#9fc0d5 [1311]" strokecolor="#9fc0d5 [1311]" strokeweight="1pt">
                <v:textbox>
                  <w:txbxContent>
                    <w:p w14:paraId="6911E65C" w14:textId="77777777" w:rsidR="00A965E8" w:rsidRPr="00A965E8" w:rsidRDefault="00A965E8" w:rsidP="00A965E8">
                      <w:pPr>
                        <w:rPr>
                          <w:rFonts w:cs="Aharoni"/>
                          <w:color w:val="000000" w:themeColor="text1"/>
                          <w:sz w:val="32"/>
                          <w:lang w:val="es-ES_tradnl"/>
                        </w:rPr>
                      </w:pPr>
                      <w:r w:rsidRPr="00A965E8">
                        <w:rPr>
                          <w:rFonts w:cs="Aharoni"/>
                          <w:color w:val="000000" w:themeColor="text1"/>
                          <w:sz w:val="32"/>
                          <w:lang w:val="es-ES_tradnl"/>
                        </w:rPr>
                        <w:t>Información personal</w:t>
                      </w:r>
                    </w:p>
                  </w:txbxContent>
                </v:textbox>
              </v:rect>
            </w:pict>
          </mc:Fallback>
        </mc:AlternateContent>
      </w:r>
      <w:r w:rsidR="00E7309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60679EE" w14:textId="77777777" w:rsidR="00E73091" w:rsidRPr="00E73091" w:rsidRDefault="00E73091" w:rsidP="000A0F9B">
      <w:pPr>
        <w:rPr>
          <w:rFonts w:ascii="Arial" w:hAnsi="Arial" w:cs="Arial"/>
          <w:sz w:val="24"/>
          <w:szCs w:val="24"/>
          <w:lang w:val="es-ES"/>
        </w:rPr>
      </w:pPr>
    </w:p>
    <w:p w14:paraId="11805A6F" w14:textId="77777777" w:rsidR="00A965E8" w:rsidRDefault="00A965E8">
      <w:pPr>
        <w:rPr>
          <w:rFonts w:ascii="Arial" w:hAnsi="Arial" w:cs="Arial"/>
          <w:sz w:val="24"/>
          <w:szCs w:val="24"/>
          <w:lang w:val="es-ES"/>
        </w:rPr>
      </w:pPr>
    </w:p>
    <w:p w14:paraId="041A05EE" w14:textId="77777777" w:rsidR="00FE0295" w:rsidRDefault="00FE0295">
      <w:pPr>
        <w:rPr>
          <w:rFonts w:ascii="Arial" w:hAnsi="Arial" w:cs="Arial"/>
          <w:sz w:val="24"/>
          <w:szCs w:val="24"/>
          <w:lang w:val="es-ES"/>
        </w:rPr>
      </w:pPr>
    </w:p>
    <w:p w14:paraId="75623860" w14:textId="77777777" w:rsidR="00FE0295" w:rsidRDefault="00FE0295">
      <w:pPr>
        <w:rPr>
          <w:rFonts w:ascii="Arial" w:hAnsi="Arial" w:cs="Arial"/>
          <w:sz w:val="24"/>
          <w:szCs w:val="24"/>
          <w:lang w:val="es-ES"/>
        </w:rPr>
      </w:pPr>
    </w:p>
    <w:p w14:paraId="5419AE90" w14:textId="77777777" w:rsidR="00FE0295" w:rsidRDefault="00FE0295">
      <w:pPr>
        <w:rPr>
          <w:rFonts w:ascii="Arial" w:hAnsi="Arial" w:cs="Arial"/>
          <w:sz w:val="24"/>
          <w:szCs w:val="24"/>
          <w:lang w:val="es-ES"/>
        </w:rPr>
      </w:pPr>
    </w:p>
    <w:p w14:paraId="784AB588" w14:textId="77777777" w:rsidR="00FE0295" w:rsidRDefault="00FE0295">
      <w:pPr>
        <w:rPr>
          <w:rFonts w:ascii="Arial" w:hAnsi="Arial" w:cs="Arial"/>
          <w:sz w:val="24"/>
          <w:szCs w:val="24"/>
          <w:lang w:val="es-ES"/>
        </w:rPr>
      </w:pPr>
    </w:p>
    <w:p w14:paraId="65231FD6" w14:textId="77777777" w:rsidR="00FE0295" w:rsidRDefault="00FE0295">
      <w:pPr>
        <w:rPr>
          <w:rFonts w:ascii="Arial" w:hAnsi="Arial" w:cs="Arial"/>
          <w:sz w:val="24"/>
          <w:szCs w:val="24"/>
          <w:lang w:val="es-ES"/>
        </w:rPr>
      </w:pPr>
    </w:p>
    <w:p w14:paraId="0F893148" w14:textId="77777777" w:rsidR="00FE0295" w:rsidRDefault="00FE0295">
      <w:pPr>
        <w:rPr>
          <w:rFonts w:ascii="Arial" w:hAnsi="Arial" w:cs="Arial"/>
          <w:sz w:val="24"/>
          <w:szCs w:val="24"/>
          <w:lang w:val="es-ES"/>
        </w:rPr>
      </w:pPr>
    </w:p>
    <w:p w14:paraId="1D345726" w14:textId="77777777" w:rsidR="00FE0295" w:rsidRDefault="00F46506">
      <w:pPr>
        <w:rPr>
          <w:rFonts w:ascii="Arial" w:hAnsi="Arial" w:cs="Arial"/>
          <w:sz w:val="24"/>
          <w:szCs w:val="24"/>
          <w:lang w:val="es-ES"/>
        </w:rPr>
      </w:pPr>
      <w:r w:rsidRPr="008E7C66">
        <w:rPr>
          <w:rFonts w:ascii="Arial" w:hAnsi="Arial" w:cs="Arial"/>
          <w:noProof/>
          <w:sz w:val="32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9A1FE" wp14:editId="21C86A30">
                <wp:simplePos x="0" y="0"/>
                <wp:positionH relativeFrom="column">
                  <wp:posOffset>-762000</wp:posOffset>
                </wp:positionH>
                <wp:positionV relativeFrom="paragraph">
                  <wp:posOffset>439420</wp:posOffset>
                </wp:positionV>
                <wp:extent cx="60483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FBEB7E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34.6pt" to="416.2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" strokecolor="#1cade4 [3204]" strokeweight=".5pt">
                <v:stroke joinstyle="miter"/>
              </v:line>
            </w:pict>
          </mc:Fallback>
        </mc:AlternateContent>
      </w:r>
    </w:p>
    <w:p w14:paraId="7C0004EC" w14:textId="77777777" w:rsidR="00F46506" w:rsidRPr="00F46506" w:rsidRDefault="00646104">
      <w:pPr>
        <w:rPr>
          <w:rFonts w:ascii="Arial" w:hAnsi="Arial" w:cs="Arial"/>
          <w:b/>
          <w:color w:val="000000" w:themeColor="text1"/>
          <w:sz w:val="32"/>
          <w:szCs w:val="24"/>
          <w:lang w:val="es-E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</w:t>
      </w:r>
      <w:r w:rsidR="00F46506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FORMACION ACADEMICA</w:t>
      </w:r>
    </w:p>
    <w:p w14:paraId="27C9D3D0" w14:textId="77777777" w:rsidR="008E7C66" w:rsidRPr="00F46506" w:rsidRDefault="008E7C66" w:rsidP="00F46506">
      <w:pPr>
        <w:pStyle w:val="Prrafodelista"/>
        <w:rPr>
          <w:rFonts w:ascii="Arial" w:hAnsi="Arial" w:cs="Arial"/>
          <w:sz w:val="32"/>
          <w:lang w:val="es-ES"/>
        </w:rPr>
      </w:pPr>
      <w:r w:rsidRPr="00F46506">
        <w:rPr>
          <w:rFonts w:ascii="Arial" w:hAnsi="Arial" w:cs="Arial"/>
          <w:lang w:val="es-ES"/>
        </w:rPr>
        <w:t>2007-2015</w:t>
      </w:r>
    </w:p>
    <w:p w14:paraId="04CF92A1" w14:textId="77777777" w:rsidR="008E7C66" w:rsidRPr="00F46506" w:rsidRDefault="00F46506" w:rsidP="00F46506">
      <w:pPr>
        <w:pStyle w:val="Prrafodelista"/>
        <w:rPr>
          <w:rFonts w:ascii="Arial" w:hAnsi="Arial" w:cs="Arial"/>
          <w:lang w:val="es-ES"/>
        </w:rPr>
      </w:pPr>
      <w:r w:rsidRPr="00F46506">
        <w:rPr>
          <w:rFonts w:ascii="Arial" w:hAnsi="Arial" w:cs="Arial"/>
          <w:lang w:val="es-ES"/>
        </w:rPr>
        <w:t xml:space="preserve">        </w:t>
      </w:r>
      <w:r w:rsidR="00B0231B" w:rsidRPr="00F46506">
        <w:rPr>
          <w:rFonts w:ascii="Arial" w:hAnsi="Arial" w:cs="Arial"/>
          <w:lang w:val="es-ES"/>
        </w:rPr>
        <w:t>E</w:t>
      </w:r>
      <w:r w:rsidR="008E7C66" w:rsidRPr="00F46506">
        <w:rPr>
          <w:rFonts w:ascii="Arial" w:hAnsi="Arial" w:cs="Arial"/>
          <w:lang w:val="es-ES"/>
        </w:rPr>
        <w:t xml:space="preserve">nseñanza básica completa </w:t>
      </w:r>
    </w:p>
    <w:p w14:paraId="2A38E994" w14:textId="77777777" w:rsidR="008E7C66" w:rsidRPr="00F46506" w:rsidRDefault="00F46506" w:rsidP="00F46506">
      <w:pPr>
        <w:pStyle w:val="Prrafodelista"/>
        <w:rPr>
          <w:rFonts w:ascii="Arial" w:hAnsi="Arial" w:cs="Arial"/>
          <w:lang w:val="es-ES"/>
        </w:rPr>
      </w:pPr>
      <w:r w:rsidRPr="00F46506">
        <w:rPr>
          <w:rFonts w:ascii="Arial" w:hAnsi="Arial" w:cs="Arial"/>
          <w:lang w:val="es-ES"/>
        </w:rPr>
        <w:t xml:space="preserve">        </w:t>
      </w:r>
      <w:r w:rsidR="008E7C66" w:rsidRPr="00F46506">
        <w:rPr>
          <w:rFonts w:ascii="Arial" w:hAnsi="Arial" w:cs="Arial"/>
          <w:lang w:val="es-ES"/>
        </w:rPr>
        <w:t xml:space="preserve">Colegio Club </w:t>
      </w:r>
      <w:r w:rsidR="00B0231B" w:rsidRPr="00F46506">
        <w:rPr>
          <w:rFonts w:ascii="Arial" w:hAnsi="Arial" w:cs="Arial"/>
          <w:lang w:val="es-ES"/>
        </w:rPr>
        <w:t>Hípico, el Bosque</w:t>
      </w:r>
    </w:p>
    <w:p w14:paraId="6465AA5B" w14:textId="77777777" w:rsidR="008E7C66" w:rsidRPr="00F46506" w:rsidRDefault="00F16EBB" w:rsidP="00F46506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20</w:t>
      </w:r>
      <w:r w:rsidR="008E7C66" w:rsidRPr="00F46506">
        <w:rPr>
          <w:rFonts w:ascii="Arial" w:hAnsi="Arial" w:cs="Arial"/>
          <w:lang w:val="es-ES"/>
        </w:rPr>
        <w:t xml:space="preserve">16-2019 </w:t>
      </w:r>
    </w:p>
    <w:p w14:paraId="2B454BDD" w14:textId="77777777" w:rsidR="008E7C66" w:rsidRPr="00F46506" w:rsidRDefault="00F46506" w:rsidP="00F46506">
      <w:pPr>
        <w:pStyle w:val="Prrafodelista"/>
        <w:rPr>
          <w:rFonts w:ascii="Arial" w:hAnsi="Arial" w:cs="Arial"/>
          <w:lang w:val="es-ES"/>
        </w:rPr>
      </w:pPr>
      <w:r w:rsidRPr="00F46506">
        <w:rPr>
          <w:rFonts w:ascii="Arial" w:hAnsi="Arial" w:cs="Arial"/>
          <w:lang w:val="es-ES"/>
        </w:rPr>
        <w:t xml:space="preserve">        </w:t>
      </w:r>
      <w:r w:rsidR="008E7C66" w:rsidRPr="00F46506">
        <w:rPr>
          <w:rFonts w:ascii="Arial" w:hAnsi="Arial" w:cs="Arial"/>
          <w:lang w:val="es-ES"/>
        </w:rPr>
        <w:t>Enseñanza media completa</w:t>
      </w:r>
    </w:p>
    <w:p w14:paraId="1C7C18DB" w14:textId="7933A7CF" w:rsidR="00F46506" w:rsidRDefault="00F46506" w:rsidP="00F46506">
      <w:pPr>
        <w:pStyle w:val="Prrafodelista"/>
        <w:rPr>
          <w:rFonts w:ascii="Arial" w:hAnsi="Arial" w:cs="Arial"/>
          <w:lang w:val="es-ES"/>
        </w:rPr>
      </w:pPr>
      <w:r w:rsidRPr="00F46506">
        <w:rPr>
          <w:rFonts w:ascii="Arial" w:hAnsi="Arial" w:cs="Arial"/>
          <w:lang w:val="es-ES"/>
        </w:rPr>
        <w:t xml:space="preserve">       </w:t>
      </w:r>
      <w:r w:rsidR="008E7C66" w:rsidRPr="00F46506">
        <w:rPr>
          <w:rFonts w:ascii="Arial" w:hAnsi="Arial" w:cs="Arial"/>
          <w:lang w:val="es-ES"/>
        </w:rPr>
        <w:t xml:space="preserve">Polivalente colegio Paul Harris </w:t>
      </w:r>
      <w:proofErr w:type="spellStart"/>
      <w:r w:rsidR="008E7C66" w:rsidRPr="00F46506">
        <w:rPr>
          <w:rFonts w:ascii="Arial" w:hAnsi="Arial" w:cs="Arial"/>
          <w:lang w:val="es-ES"/>
        </w:rPr>
        <w:t>School</w:t>
      </w:r>
      <w:proofErr w:type="spellEnd"/>
      <w:r w:rsidR="00C4243D" w:rsidRPr="00F46506">
        <w:rPr>
          <w:rFonts w:ascii="Arial" w:hAnsi="Arial" w:cs="Arial"/>
          <w:lang w:val="es-ES"/>
        </w:rPr>
        <w:t xml:space="preserve">, </w:t>
      </w:r>
      <w:r w:rsidRPr="00F46506">
        <w:rPr>
          <w:rFonts w:ascii="Arial" w:hAnsi="Arial" w:cs="Arial"/>
          <w:lang w:val="es-ES"/>
        </w:rPr>
        <w:t>el Bosque</w:t>
      </w:r>
    </w:p>
    <w:p w14:paraId="4DB9AD1B" w14:textId="1557B9C5" w:rsidR="00FC6296" w:rsidRDefault="00FC6296" w:rsidP="00F46506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2019-2020</w:t>
      </w:r>
    </w:p>
    <w:p w14:paraId="40D56490" w14:textId="2BF35040" w:rsidR="00FC6296" w:rsidRPr="00FC6296" w:rsidRDefault="00FC6296" w:rsidP="00FC6296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Practica Completada </w:t>
      </w:r>
    </w:p>
    <w:p w14:paraId="5FD24C8B" w14:textId="77777777" w:rsidR="00C4243D" w:rsidRPr="00F46506" w:rsidRDefault="00F4650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4650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C4243D" w:rsidRPr="00F46506">
        <w:rPr>
          <w:rFonts w:ascii="Arial" w:hAnsi="Arial" w:cs="Arial"/>
          <w:b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E6FE8" wp14:editId="7937E128">
                <wp:simplePos x="0" y="0"/>
                <wp:positionH relativeFrom="column">
                  <wp:posOffset>-571500</wp:posOffset>
                </wp:positionH>
                <wp:positionV relativeFrom="paragraph">
                  <wp:posOffset>213995</wp:posOffset>
                </wp:positionV>
                <wp:extent cx="6096000" cy="381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C6282F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6.85pt" to="4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" strokecolor="#1cade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val="es-ES"/>
        </w:rPr>
        <w:t>EXPERIENCIA LABORAL</w:t>
      </w:r>
    </w:p>
    <w:p w14:paraId="2A9CBD4F" w14:textId="4B37A9DD" w:rsidR="007D388F" w:rsidRDefault="00DC62BB" w:rsidP="00DC62BB">
      <w:pPr>
        <w:pStyle w:val="Prrafodelista"/>
        <w:tabs>
          <w:tab w:val="left" w:pos="1605"/>
        </w:tabs>
        <w:rPr>
          <w:rFonts w:ascii="Arial" w:hAnsi="Arial" w:cs="Arial"/>
          <w:sz w:val="24"/>
          <w:szCs w:val="24"/>
          <w:lang w:val="es-ES"/>
        </w:rPr>
      </w:pPr>
      <w:bookmarkStart w:id="0" w:name="_GoBack"/>
      <w:r>
        <w:rPr>
          <w:rFonts w:ascii="Arial" w:hAnsi="Arial" w:cs="Arial"/>
          <w:sz w:val="24"/>
          <w:szCs w:val="24"/>
          <w:lang w:val="es-ES"/>
        </w:rPr>
        <w:t xml:space="preserve">Asistente administrativo </w:t>
      </w:r>
    </w:p>
    <w:p w14:paraId="2CB23212" w14:textId="34E4BC45" w:rsidR="00DC62BB" w:rsidRDefault="00DC62BB" w:rsidP="00DC62BB">
      <w:pPr>
        <w:pStyle w:val="Prrafodelista"/>
        <w:tabs>
          <w:tab w:val="left" w:pos="160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Administrativa de archivo </w:t>
      </w:r>
    </w:p>
    <w:p w14:paraId="0BEA41A3" w14:textId="0A4E4DED" w:rsidR="00DC62BB" w:rsidRDefault="00DC62BB" w:rsidP="00DC62BB">
      <w:pPr>
        <w:pStyle w:val="Prrafodelista"/>
        <w:tabs>
          <w:tab w:val="left" w:pos="160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Ayudante en cocina </w:t>
      </w:r>
    </w:p>
    <w:p w14:paraId="4617636E" w14:textId="26B41B99" w:rsidR="00DC62BB" w:rsidRDefault="00DC62BB" w:rsidP="00DC62BB">
      <w:pPr>
        <w:pStyle w:val="Prrafodelista"/>
        <w:tabs>
          <w:tab w:val="left" w:pos="160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Operario bodega </w:t>
      </w:r>
    </w:p>
    <w:bookmarkEnd w:id="0"/>
    <w:p w14:paraId="5A174EBF" w14:textId="77777777" w:rsidR="00C4243D" w:rsidRPr="00646104" w:rsidRDefault="007D388F">
      <w:pPr>
        <w:rPr>
          <w:rFonts w:ascii="Arial" w:hAnsi="Arial" w:cs="Arial"/>
          <w:b/>
          <w:sz w:val="24"/>
          <w:szCs w:val="24"/>
          <w:lang w:val="es-ES"/>
        </w:rPr>
      </w:pPr>
      <w:r w:rsidRPr="00646104">
        <w:rPr>
          <w:rFonts w:ascii="Arial" w:hAnsi="Arial" w:cs="Arial"/>
          <w:b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5BF7A" wp14:editId="104FA695">
                <wp:simplePos x="0" y="0"/>
                <wp:positionH relativeFrom="column">
                  <wp:posOffset>-457200</wp:posOffset>
                </wp:positionH>
                <wp:positionV relativeFrom="paragraph">
                  <wp:posOffset>220980</wp:posOffset>
                </wp:positionV>
                <wp:extent cx="5962650" cy="190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7A988B" id="Conector recto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7.4pt" to="433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" strokecolor="#1cade4 [3204]" strokeweight=".5pt">
                <v:stroke joinstyle="miter"/>
              </v:line>
            </w:pict>
          </mc:Fallback>
        </mc:AlternateContent>
      </w:r>
      <w:r w:rsidR="00646104">
        <w:rPr>
          <w:rFonts w:ascii="Arial" w:hAnsi="Arial" w:cs="Arial"/>
          <w:b/>
          <w:sz w:val="24"/>
          <w:szCs w:val="24"/>
          <w:lang w:val="es-ES"/>
        </w:rPr>
        <w:t xml:space="preserve">  </w:t>
      </w:r>
      <w:r w:rsidRPr="00646104">
        <w:rPr>
          <w:rFonts w:ascii="Arial" w:hAnsi="Arial" w:cs="Arial"/>
          <w:b/>
          <w:sz w:val="24"/>
          <w:szCs w:val="24"/>
          <w:lang w:val="es-ES"/>
        </w:rPr>
        <w:t>APTITUDES</w:t>
      </w:r>
    </w:p>
    <w:p w14:paraId="4B34E76D" w14:textId="6B2DF14C" w:rsidR="007D388F" w:rsidRPr="002A4EF4" w:rsidRDefault="002A4EF4" w:rsidP="00B81B6D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2A4EF4">
        <w:rPr>
          <w:rFonts w:ascii="Arial" w:hAnsi="Arial" w:cs="Arial"/>
          <w:sz w:val="24"/>
          <w:szCs w:val="24"/>
          <w:lang w:val="es-ES"/>
        </w:rPr>
        <w:t xml:space="preserve">Trabajar en equipo </w:t>
      </w:r>
    </w:p>
    <w:p w14:paraId="479F2BF8" w14:textId="77777777" w:rsidR="002A4EF4" w:rsidRPr="002A4EF4" w:rsidRDefault="002A4EF4" w:rsidP="002A4EF4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2A4EF4">
        <w:rPr>
          <w:rFonts w:ascii="Arial" w:hAnsi="Arial" w:cs="Arial"/>
          <w:sz w:val="24"/>
          <w:szCs w:val="24"/>
          <w:lang w:val="es-ES"/>
        </w:rPr>
        <w:t xml:space="preserve">personalidad </w:t>
      </w:r>
    </w:p>
    <w:p w14:paraId="4066AE19" w14:textId="77777777" w:rsidR="002A4EF4" w:rsidRPr="002A4EF4" w:rsidRDefault="002A4EF4" w:rsidP="002A4EF4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2A4EF4">
        <w:rPr>
          <w:rFonts w:ascii="Arial" w:hAnsi="Arial" w:cs="Arial"/>
          <w:sz w:val="24"/>
          <w:szCs w:val="24"/>
          <w:lang w:val="es-ES"/>
        </w:rPr>
        <w:lastRenderedPageBreak/>
        <w:t xml:space="preserve">Empatía </w:t>
      </w:r>
    </w:p>
    <w:p w14:paraId="4C1D728D" w14:textId="77777777" w:rsidR="00DC62BB" w:rsidRDefault="002A4EF4" w:rsidP="00DC62BB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"/>
        </w:rPr>
      </w:pPr>
      <w:r w:rsidRPr="002A4EF4">
        <w:rPr>
          <w:rFonts w:ascii="Arial" w:hAnsi="Arial" w:cs="Arial"/>
          <w:sz w:val="24"/>
          <w:szCs w:val="24"/>
          <w:lang w:val="es-ES"/>
        </w:rPr>
        <w:t xml:space="preserve">Validación emocional </w:t>
      </w:r>
    </w:p>
    <w:p w14:paraId="2CFEAD91" w14:textId="1039C541" w:rsidR="00B81B6D" w:rsidRPr="00DC62BB" w:rsidRDefault="00DC62BB" w:rsidP="00DC62BB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Responsable                                                         Disponibilidad Inmediata.</w:t>
      </w:r>
    </w:p>
    <w:sectPr w:rsidR="00B81B6D" w:rsidRPr="00DC62BB" w:rsidSect="00F51751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1D1CC" w14:textId="77777777" w:rsidR="0049458C" w:rsidRDefault="0049458C">
      <w:pPr>
        <w:spacing w:after="0" w:line="240" w:lineRule="auto"/>
      </w:pPr>
      <w:r>
        <w:separator/>
      </w:r>
    </w:p>
  </w:endnote>
  <w:endnote w:type="continuationSeparator" w:id="0">
    <w:p w14:paraId="3333F28B" w14:textId="77777777" w:rsidR="0049458C" w:rsidRDefault="0049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3B366" w14:textId="77777777" w:rsidR="0013591F" w:rsidRDefault="000A0F9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2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38D8D" w14:textId="77777777" w:rsidR="0049458C" w:rsidRDefault="0049458C">
      <w:pPr>
        <w:spacing w:after="0" w:line="240" w:lineRule="auto"/>
      </w:pPr>
      <w:r>
        <w:separator/>
      </w:r>
    </w:p>
  </w:footnote>
  <w:footnote w:type="continuationSeparator" w:id="0">
    <w:p w14:paraId="1E3F3BAC" w14:textId="77777777" w:rsidR="0049458C" w:rsidRDefault="00494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A196A"/>
    <w:multiLevelType w:val="hybridMultilevel"/>
    <w:tmpl w:val="417CC84C"/>
    <w:lvl w:ilvl="0" w:tplc="340A000F">
      <w:start w:val="1"/>
      <w:numFmt w:val="decimal"/>
      <w:lvlText w:val="%1."/>
      <w:lvlJc w:val="left"/>
      <w:pPr>
        <w:ind w:left="1260" w:hanging="360"/>
      </w:pPr>
    </w:lvl>
    <w:lvl w:ilvl="1" w:tplc="340A0019" w:tentative="1">
      <w:start w:val="1"/>
      <w:numFmt w:val="lowerLetter"/>
      <w:lvlText w:val="%2."/>
      <w:lvlJc w:val="left"/>
      <w:pPr>
        <w:ind w:left="1980" w:hanging="360"/>
      </w:pPr>
    </w:lvl>
    <w:lvl w:ilvl="2" w:tplc="340A001B" w:tentative="1">
      <w:start w:val="1"/>
      <w:numFmt w:val="lowerRoman"/>
      <w:lvlText w:val="%3."/>
      <w:lvlJc w:val="right"/>
      <w:pPr>
        <w:ind w:left="2700" w:hanging="180"/>
      </w:pPr>
    </w:lvl>
    <w:lvl w:ilvl="3" w:tplc="340A000F" w:tentative="1">
      <w:start w:val="1"/>
      <w:numFmt w:val="decimal"/>
      <w:lvlText w:val="%4."/>
      <w:lvlJc w:val="left"/>
      <w:pPr>
        <w:ind w:left="3420" w:hanging="360"/>
      </w:pPr>
    </w:lvl>
    <w:lvl w:ilvl="4" w:tplc="340A0019" w:tentative="1">
      <w:start w:val="1"/>
      <w:numFmt w:val="lowerLetter"/>
      <w:lvlText w:val="%5."/>
      <w:lvlJc w:val="left"/>
      <w:pPr>
        <w:ind w:left="4140" w:hanging="360"/>
      </w:pPr>
    </w:lvl>
    <w:lvl w:ilvl="5" w:tplc="340A001B" w:tentative="1">
      <w:start w:val="1"/>
      <w:numFmt w:val="lowerRoman"/>
      <w:lvlText w:val="%6."/>
      <w:lvlJc w:val="right"/>
      <w:pPr>
        <w:ind w:left="4860" w:hanging="180"/>
      </w:pPr>
    </w:lvl>
    <w:lvl w:ilvl="6" w:tplc="340A000F" w:tentative="1">
      <w:start w:val="1"/>
      <w:numFmt w:val="decimal"/>
      <w:lvlText w:val="%7."/>
      <w:lvlJc w:val="left"/>
      <w:pPr>
        <w:ind w:left="5580" w:hanging="360"/>
      </w:pPr>
    </w:lvl>
    <w:lvl w:ilvl="7" w:tplc="340A0019" w:tentative="1">
      <w:start w:val="1"/>
      <w:numFmt w:val="lowerLetter"/>
      <w:lvlText w:val="%8."/>
      <w:lvlJc w:val="left"/>
      <w:pPr>
        <w:ind w:left="6300" w:hanging="360"/>
      </w:pPr>
    </w:lvl>
    <w:lvl w:ilvl="8" w:tplc="34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11191288"/>
    <w:multiLevelType w:val="hybridMultilevel"/>
    <w:tmpl w:val="58DA2B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1339F"/>
    <w:multiLevelType w:val="hybridMultilevel"/>
    <w:tmpl w:val="330EEC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3B5547"/>
    <w:multiLevelType w:val="hybridMultilevel"/>
    <w:tmpl w:val="8FB6D1B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D0850"/>
    <w:multiLevelType w:val="hybridMultilevel"/>
    <w:tmpl w:val="27A08A3E"/>
    <w:lvl w:ilvl="0" w:tplc="3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1D1617CE"/>
    <w:multiLevelType w:val="hybridMultilevel"/>
    <w:tmpl w:val="E6A87E0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6511B"/>
    <w:multiLevelType w:val="hybridMultilevel"/>
    <w:tmpl w:val="2F702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E7093"/>
    <w:multiLevelType w:val="hybridMultilevel"/>
    <w:tmpl w:val="4C4C716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B5F6C"/>
    <w:multiLevelType w:val="hybridMultilevel"/>
    <w:tmpl w:val="12D4BB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C16345"/>
    <w:multiLevelType w:val="hybridMultilevel"/>
    <w:tmpl w:val="302C81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51999"/>
    <w:multiLevelType w:val="hybridMultilevel"/>
    <w:tmpl w:val="64209140"/>
    <w:lvl w:ilvl="0" w:tplc="34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3"/>
  </w:num>
  <w:num w:numId="14">
    <w:abstractNumId w:val="22"/>
  </w:num>
  <w:num w:numId="15">
    <w:abstractNumId w:val="26"/>
  </w:num>
  <w:num w:numId="16">
    <w:abstractNumId w:val="19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24"/>
  </w:num>
  <w:num w:numId="29">
    <w:abstractNumId w:val="17"/>
  </w:num>
  <w:num w:numId="30">
    <w:abstractNumId w:val="15"/>
  </w:num>
  <w:num w:numId="31">
    <w:abstractNumId w:val="12"/>
  </w:num>
  <w:num w:numId="32">
    <w:abstractNumId w:val="16"/>
  </w:num>
  <w:num w:numId="33">
    <w:abstractNumId w:val="10"/>
  </w:num>
  <w:num w:numId="34">
    <w:abstractNumId w:val="14"/>
  </w:num>
  <w:num w:numId="35">
    <w:abstractNumId w:val="25"/>
  </w:num>
  <w:num w:numId="36">
    <w:abstractNumId w:val="21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91"/>
    <w:rsid w:val="000A0F9B"/>
    <w:rsid w:val="00123E1E"/>
    <w:rsid w:val="0013591F"/>
    <w:rsid w:val="001F4D1D"/>
    <w:rsid w:val="00216BF8"/>
    <w:rsid w:val="00241E99"/>
    <w:rsid w:val="0024640E"/>
    <w:rsid w:val="002A4EF4"/>
    <w:rsid w:val="002C1B16"/>
    <w:rsid w:val="002E0C62"/>
    <w:rsid w:val="00455C01"/>
    <w:rsid w:val="00487BF6"/>
    <w:rsid w:val="0049458C"/>
    <w:rsid w:val="00646104"/>
    <w:rsid w:val="00771F16"/>
    <w:rsid w:val="0078294C"/>
    <w:rsid w:val="007D388F"/>
    <w:rsid w:val="0085484C"/>
    <w:rsid w:val="008B6008"/>
    <w:rsid w:val="008E7C66"/>
    <w:rsid w:val="00971DEC"/>
    <w:rsid w:val="00A91259"/>
    <w:rsid w:val="00A965E8"/>
    <w:rsid w:val="00B0231B"/>
    <w:rsid w:val="00B64B70"/>
    <w:rsid w:val="00B66857"/>
    <w:rsid w:val="00B81B6D"/>
    <w:rsid w:val="00BA3B94"/>
    <w:rsid w:val="00BE474E"/>
    <w:rsid w:val="00C07BE9"/>
    <w:rsid w:val="00C4243D"/>
    <w:rsid w:val="00DC62BB"/>
    <w:rsid w:val="00E73091"/>
    <w:rsid w:val="00EA7146"/>
    <w:rsid w:val="00F16EBB"/>
    <w:rsid w:val="00F45A38"/>
    <w:rsid w:val="00F46506"/>
    <w:rsid w:val="00F51751"/>
    <w:rsid w:val="00F9577D"/>
    <w:rsid w:val="00FB468C"/>
    <w:rsid w:val="00FC6296"/>
    <w:rsid w:val="00F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FD53DC7"/>
  <w15:chartTrackingRefBased/>
  <w15:docId w15:val="{247FB33B-0113-4CB5-83CB-B2E274F8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Puesto">
    <w:name w:val="Title"/>
    <w:basedOn w:val="Normal"/>
    <w:next w:val="Normal"/>
    <w:link w:val="Puest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unhideWhenUsed/>
    <w:qFormat/>
    <w:rsid w:val="00F4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3E755-9E9B-4DCB-8777-009F0E04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Alumno</cp:lastModifiedBy>
  <cp:revision>2</cp:revision>
  <dcterms:created xsi:type="dcterms:W3CDTF">2020-12-19T16:42:00Z</dcterms:created>
  <dcterms:modified xsi:type="dcterms:W3CDTF">2020-12-19T16:42:00Z</dcterms:modified>
</cp:coreProperties>
</file>