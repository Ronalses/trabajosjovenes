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2305" w:rsidRDefault="00E70A1D">
      <w:pPr>
        <w:pStyle w:val="Coordonnes"/>
        <w:rPr>
          <w:noProof/>
        </w:rPr>
      </w:pPr>
      <w:sdt>
        <w:sdtPr>
          <w:rPr>
            <w:noProof/>
          </w:rPr>
          <w:alias w:val="[Adresse postale]"/>
          <w:tag w:val="[Adresse postale]"/>
          <w:id w:val="1415969137"/>
          <w:placeholder>
            <w:docPart w:val="4CD5178843BD427FB4994B735C7187FD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8B409F">
            <w:rPr>
              <w:noProof/>
            </w:rPr>
            <w:t>Rey Alberto 4208</w:t>
          </w:r>
        </w:sdtContent>
      </w:sdt>
    </w:p>
    <w:sdt>
      <w:sdtPr>
        <w:rPr>
          <w:noProof/>
        </w:rPr>
        <w:alias w:val="Catégorie"/>
        <w:tag w:val=""/>
        <w:id w:val="1543715586"/>
        <w:placeholder>
          <w:docPart w:val="A05869F0CBA745C7BD603C8578ABF11F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E52305" w:rsidRDefault="001B5D47">
          <w:pPr>
            <w:pStyle w:val="Coordonnes"/>
            <w:rPr>
              <w:noProof/>
            </w:rPr>
          </w:pPr>
          <w:r>
            <w:rPr>
              <w:noProof/>
            </w:rPr>
            <w:t>San Miguel</w:t>
          </w:r>
        </w:p>
      </w:sdtContent>
    </w:sdt>
    <w:p w:rsidR="00E52305" w:rsidRDefault="00E70A1D">
      <w:pPr>
        <w:pStyle w:val="Coordonnes"/>
        <w:rPr>
          <w:noProof/>
        </w:rPr>
      </w:pPr>
      <w:sdt>
        <w:sdtPr>
          <w:rPr>
            <w:noProof/>
          </w:rPr>
          <w:alias w:val="Téléphone"/>
          <w:tag w:val="Téléphone"/>
          <w:id w:val="599758962"/>
          <w:placeholder>
            <w:docPart w:val="12393B179D084871A7C5D988846BF2D3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8B409F">
            <w:rPr>
              <w:noProof/>
            </w:rPr>
            <w:t>09-79006397</w:t>
          </w:r>
        </w:sdtContent>
      </w:sdt>
    </w:p>
    <w:sdt>
      <w:sdtPr>
        <w:rPr>
          <w:rStyle w:val="nfasis"/>
          <w:noProof/>
        </w:rPr>
        <w:alias w:val="Courrier électronique"/>
        <w:tag w:val=""/>
        <w:id w:val="1889536063"/>
        <w:placeholder>
          <w:docPart w:val="A54173F10709411F92054A0B13CE0006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nfasis"/>
        </w:rPr>
      </w:sdtEndPr>
      <w:sdtContent>
        <w:p w:rsidR="00D369AC" w:rsidRDefault="00D369AC" w:rsidP="00D369AC">
          <w:pPr>
            <w:pStyle w:val="Coordonnes"/>
            <w:rPr>
              <w:rStyle w:val="nfasis"/>
              <w:noProof/>
            </w:rPr>
          </w:pPr>
          <w:r>
            <w:rPr>
              <w:rStyle w:val="nfasis"/>
              <w:noProof/>
            </w:rPr>
            <w:t>Mariespinozar</w:t>
          </w:r>
          <w:r w:rsidR="00420DA5">
            <w:rPr>
              <w:rStyle w:val="nfasis"/>
              <w:noProof/>
            </w:rPr>
            <w:t>@</w:t>
          </w:r>
          <w:r>
            <w:rPr>
              <w:rStyle w:val="nfasis"/>
              <w:noProof/>
            </w:rPr>
            <w:t>udd</w:t>
          </w:r>
          <w:r w:rsidR="00420DA5">
            <w:rPr>
              <w:rStyle w:val="nfasis"/>
              <w:noProof/>
            </w:rPr>
            <w:t>.c</w:t>
          </w:r>
          <w:r>
            <w:rPr>
              <w:rStyle w:val="nfasis"/>
              <w:noProof/>
            </w:rPr>
            <w:t>l</w:t>
          </w:r>
        </w:p>
      </w:sdtContent>
    </w:sdt>
    <w:p w:rsidR="00E52305" w:rsidRDefault="00B03011">
      <w:pPr>
        <w:pStyle w:val="Nom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E5F0B" wp14:editId="37F10B61">
                <wp:simplePos x="0" y="0"/>
                <wp:positionH relativeFrom="margin">
                  <wp:align>right</wp:align>
                </wp:positionH>
                <wp:positionV relativeFrom="paragraph">
                  <wp:posOffset>522878</wp:posOffset>
                </wp:positionV>
                <wp:extent cx="6400800" cy="816015"/>
                <wp:effectExtent l="0" t="0" r="0" b="3175"/>
                <wp:wrapNone/>
                <wp:docPr id="200" name="Zone de text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816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50CD" w:rsidRPr="00F350CD" w:rsidRDefault="00B03011" w:rsidP="00907D79">
                            <w:r>
                              <w:t>J</w:t>
                            </w:r>
                            <w:r w:rsidR="00195B49">
                              <w:t>ó</w:t>
                            </w:r>
                            <w:r>
                              <w:t>ven y dispuesta a desarrollar mi formaci</w:t>
                            </w:r>
                            <w:r w:rsidR="00195B49">
                              <w:t>ó</w:t>
                            </w:r>
                            <w:r>
                              <w:t>n y experiencia, donde los logros personales y el desempeño sean reconocidos</w:t>
                            </w:r>
                            <w:r w:rsidR="00195B49">
                              <w:t xml:space="preserve"> </w:t>
                            </w:r>
                            <w:r>
                              <w:t>.Lista para superarme en todas las areas de mi vida, tanto en lo laboral como en lo personal e intelectual. Lista tambi</w:t>
                            </w:r>
                            <w:r w:rsidR="00195B49">
                              <w:t>é</w:t>
                            </w:r>
                            <w:r>
                              <w:t>n para poner e</w:t>
                            </w:r>
                            <w:r w:rsidR="00195B49">
                              <w:t>n</w:t>
                            </w:r>
                            <w:r>
                              <w:t xml:space="preserve"> </w:t>
                            </w:r>
                            <w:r w:rsidRPr="00195B49">
                              <w:t>pr</w:t>
                            </w:r>
                            <w:r w:rsidR="00195B49" w:rsidRPr="00195B49">
                              <w:t>á</w:t>
                            </w:r>
                            <w:r w:rsidRPr="00195B49">
                              <w:t>ctica</w:t>
                            </w:r>
                            <w:r>
                              <w:t xml:space="preserve"> </w:t>
                            </w:r>
                            <w:r w:rsidRPr="00195B49">
                              <w:t>todos</w:t>
                            </w:r>
                            <w:r>
                              <w:t xml:space="preserve"> mis conocimientos y valores para surgir y desempeñar con exelencia el trabajo que se me solicite. </w:t>
                            </w:r>
                          </w:p>
                          <w:p w:rsidR="008B409F" w:rsidRDefault="008B409F"/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E5F0B" id="_x0000_t202" coordsize="21600,21600" o:spt="202" path="m,l,21600r21600,l21600,xe">
                <v:stroke joinstyle="miter"/>
                <v:path gradientshapeok="t" o:connecttype="rect"/>
              </v:shapetype>
              <v:shape id="Zone de texte 200" o:spid="_x0000_s1026" type="#_x0000_t202" style="position:absolute;left:0;text-align:left;margin-left:452.8pt;margin-top:41.15pt;width:7in;height:64.2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" filled="f" stroked="f" strokeweight=".5pt">
                <v:textbox inset=",7.2pt,,0">
                  <w:txbxContent>
                    <w:p w:rsidR="00F350CD" w:rsidRPr="00F350CD" w:rsidRDefault="00B03011" w:rsidP="00907D79">
                      <w:r>
                        <w:t>J</w:t>
                      </w:r>
                      <w:r w:rsidR="00195B49">
                        <w:t>ó</w:t>
                      </w:r>
                      <w:r>
                        <w:t>ven y dispuesta a desarrollar mi formaci</w:t>
                      </w:r>
                      <w:r w:rsidR="00195B49">
                        <w:t>ó</w:t>
                      </w:r>
                      <w:r>
                        <w:t>n y experiencia, donde los logros personales y el desempeño sean reconocidos</w:t>
                      </w:r>
                      <w:r w:rsidR="00195B49">
                        <w:t xml:space="preserve"> </w:t>
                      </w:r>
                      <w:r>
                        <w:t>.Lista para superarme en todas las areas de mi vida, tanto en lo laboral como en lo personal e intelectual. Lista tambi</w:t>
                      </w:r>
                      <w:r w:rsidR="00195B49">
                        <w:t>é</w:t>
                      </w:r>
                      <w:r>
                        <w:t>n para poner e</w:t>
                      </w:r>
                      <w:r w:rsidR="00195B49">
                        <w:t>n</w:t>
                      </w:r>
                      <w:r>
                        <w:t xml:space="preserve"> </w:t>
                      </w:r>
                      <w:r w:rsidRPr="00195B49">
                        <w:t>pr</w:t>
                      </w:r>
                      <w:r w:rsidR="00195B49" w:rsidRPr="00195B49">
                        <w:t>á</w:t>
                      </w:r>
                      <w:r w:rsidRPr="00195B49">
                        <w:t>ctica</w:t>
                      </w:r>
                      <w:r>
                        <w:t xml:space="preserve"> </w:t>
                      </w:r>
                      <w:r w:rsidRPr="00195B49">
                        <w:t>todos</w:t>
                      </w:r>
                      <w:r>
                        <w:t xml:space="preserve"> mis conocimientos y valores para surgir y desempeñar con exelencia el trabajo que se me solicite. </w:t>
                      </w:r>
                    </w:p>
                    <w:p w:rsidR="008B409F" w:rsidRDefault="008B409F"/>
                  </w:txbxContent>
                </v:textbox>
                <w10:wrap anchorx="margin"/>
              </v:shape>
            </w:pict>
          </mc:Fallback>
        </mc:AlternateContent>
      </w:r>
      <w:r w:rsidR="00C5560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9D02333" wp14:editId="00E3203E">
                <wp:simplePos x="0" y="0"/>
                <wp:positionH relativeFrom="margin">
                  <wp:align>right</wp:align>
                </wp:positionH>
                <wp:positionV relativeFrom="paragraph">
                  <wp:posOffset>308610</wp:posOffset>
                </wp:positionV>
                <wp:extent cx="1327150" cy="28575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5607" w:rsidRPr="005A149E" w:rsidRDefault="001E1A6E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21 </w:t>
                            </w:r>
                            <w:r w:rsidR="008B409F">
                              <w:rPr>
                                <w:color w:val="FFFFFF" w:themeColor="background1"/>
                              </w:rPr>
                              <w:t>Años</w:t>
                            </w:r>
                            <w:r w:rsidR="005A149E">
                              <w:rPr>
                                <w:color w:val="FFFFFF" w:themeColor="background1"/>
                              </w:rPr>
                              <w:t>,</w:t>
                            </w:r>
                            <w:r w:rsidR="005A149E" w:rsidRPr="005A149E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8B409F">
                              <w:rPr>
                                <w:color w:val="FFFFFF" w:themeColor="background1"/>
                              </w:rPr>
                              <w:t xml:space="preserve">soltera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D02333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7" type="#_x0000_t202" style="position:absolute;left:0;text-align:left;margin-left:53.3pt;margin-top:24.3pt;width:104.5pt;height:22.5pt;z-index: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" filled="f" stroked="f" strokeweight=".5pt">
                <v:textbox>
                  <w:txbxContent>
                    <w:p w:rsidR="00C55607" w:rsidRPr="005A149E" w:rsidRDefault="001E1A6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21 </w:t>
                      </w:r>
                      <w:r w:rsidR="008B409F">
                        <w:rPr>
                          <w:color w:val="FFFFFF" w:themeColor="background1"/>
                        </w:rPr>
                        <w:t>Años</w:t>
                      </w:r>
                      <w:r w:rsidR="005A149E">
                        <w:rPr>
                          <w:color w:val="FFFFFF" w:themeColor="background1"/>
                        </w:rPr>
                        <w:t>,</w:t>
                      </w:r>
                      <w:r w:rsidR="005A149E" w:rsidRPr="005A149E">
                        <w:rPr>
                          <w:color w:val="FFFFFF" w:themeColor="background1"/>
                        </w:rPr>
                        <w:t xml:space="preserve"> </w:t>
                      </w:r>
                      <w:r w:rsidR="008B409F">
                        <w:rPr>
                          <w:color w:val="FFFFFF" w:themeColor="background1"/>
                        </w:rPr>
                        <w:t xml:space="preserve">soltera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rPr>
            <w:noProof/>
            <w:lang w:val="es-ES"/>
          </w:rPr>
          <w:alias w:val="Votre Nom"/>
          <w:tag w:val=""/>
          <w:id w:val="1197042864"/>
          <w:placeholder>
            <w:docPart w:val="88152C6FEDC545E1A433DD3C62B6F53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8B409F">
            <w:rPr>
              <w:noProof/>
            </w:rPr>
            <w:t>maria jose espinoza rojas</w:t>
          </w:r>
        </w:sdtContent>
      </w:sdt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F350CD" w:rsidTr="0084036B">
        <w:trPr>
          <w:trHeight w:val="788"/>
        </w:trPr>
        <w:tc>
          <w:tcPr>
            <w:tcW w:w="1778" w:type="dxa"/>
          </w:tcPr>
          <w:p w:rsidR="00E52305" w:rsidRDefault="00E52305" w:rsidP="00F350CD">
            <w:pPr>
              <w:pStyle w:val="Ttulo1"/>
              <w:jc w:val="left"/>
              <w:rPr>
                <w:noProof/>
              </w:rPr>
            </w:pP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p w:rsidR="00E52305" w:rsidRDefault="00E52305" w:rsidP="00420DA5">
            <w:pPr>
              <w:pStyle w:val="DateduCV"/>
              <w:rPr>
                <w:noProof/>
              </w:rPr>
            </w:pPr>
          </w:p>
        </w:tc>
      </w:tr>
      <w:tr w:rsidR="00F350CD" w:rsidRPr="001B5D47">
        <w:tc>
          <w:tcPr>
            <w:tcW w:w="1778" w:type="dxa"/>
          </w:tcPr>
          <w:p w:rsidR="00E52305" w:rsidRDefault="00A33D8F">
            <w:pPr>
              <w:pStyle w:val="Ttulo1"/>
              <w:rPr>
                <w:noProof/>
              </w:rPr>
            </w:pPr>
            <w:r>
              <w:rPr>
                <w:noProof/>
              </w:rPr>
              <w:t>capacidades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p w:rsidR="00A33D8F" w:rsidRDefault="00A33D8F" w:rsidP="00A33D8F">
            <w:pPr>
              <w:pStyle w:val="DateduCV"/>
              <w:rPr>
                <w:noProof/>
              </w:rPr>
            </w:pPr>
          </w:p>
          <w:p w:rsidR="00A33D8F" w:rsidRDefault="00A33D8F" w:rsidP="00A33D8F">
            <w:pPr>
              <w:pStyle w:val="DateduCV"/>
              <w:rPr>
                <w:noProof/>
              </w:rPr>
            </w:pPr>
            <w:r>
              <w:rPr>
                <w:noProof/>
              </w:rPr>
              <w:t>Entender las necesidades del cliente.</w:t>
            </w:r>
          </w:p>
          <w:p w:rsidR="00A33D8F" w:rsidRDefault="00A33D8F" w:rsidP="00A33D8F">
            <w:pPr>
              <w:pStyle w:val="DateduCV"/>
              <w:rPr>
                <w:noProof/>
              </w:rPr>
            </w:pPr>
            <w:r>
              <w:rPr>
                <w:noProof/>
              </w:rPr>
              <w:t>Capacidad de adaptación y trabajo en equipo.</w:t>
            </w:r>
          </w:p>
          <w:p w:rsidR="00A33D8F" w:rsidRPr="001B5D47" w:rsidRDefault="00A33D8F" w:rsidP="00A33D8F">
            <w:pPr>
              <w:pStyle w:val="DateduCV"/>
              <w:rPr>
                <w:noProof/>
                <w:lang w:val="en-US"/>
              </w:rPr>
            </w:pPr>
            <w:r w:rsidRPr="001B5D47">
              <w:rPr>
                <w:noProof/>
                <w:lang w:val="en-US"/>
              </w:rPr>
              <w:t>Conocimiento del software; Pack office.</w:t>
            </w:r>
          </w:p>
          <w:p w:rsidR="00E52305" w:rsidRPr="001B5D47" w:rsidRDefault="00A33D8F" w:rsidP="00A33D8F">
            <w:pPr>
              <w:pStyle w:val="DateduCV"/>
              <w:rPr>
                <w:noProof/>
                <w:lang w:val="en-US"/>
              </w:rPr>
            </w:pPr>
            <w:r w:rsidRPr="001B5D47">
              <w:rPr>
                <w:noProof/>
                <w:lang w:val="en-US"/>
              </w:rPr>
              <w:t>Redes sociales: Instagram, Facebook, Snapchat, Instagram.</w:t>
            </w:r>
          </w:p>
        </w:tc>
      </w:tr>
      <w:tr w:rsidR="00F350CD">
        <w:tc>
          <w:tcPr>
            <w:tcW w:w="1778" w:type="dxa"/>
          </w:tcPr>
          <w:p w:rsidR="00E52305" w:rsidRDefault="001257B1">
            <w:pPr>
              <w:pStyle w:val="Ttulo1"/>
              <w:rPr>
                <w:noProof/>
              </w:rPr>
            </w:pPr>
            <w:r>
              <w:rPr>
                <w:noProof/>
              </w:rPr>
              <w:t>Ex</w:t>
            </w:r>
            <w:r w:rsidR="00A33D8F">
              <w:rPr>
                <w:noProof/>
              </w:rPr>
              <w:t>periencia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909694CB3A5B408F918FB4B76AD0E813"/>
                  </w:placeholder>
                  <w15:color w:val="C0C0C0"/>
                  <w15:repeatingSectionItem/>
                </w:sdtPr>
                <w:sdtEndPr/>
                <w:sdtContent>
                  <w:p w:rsidR="0065270C" w:rsidRPr="00AE61C3" w:rsidRDefault="00BC651F" w:rsidP="0065270C">
                    <w:pPr>
                      <w:pStyle w:val="Ttulo2"/>
                    </w:pPr>
                    <w:r>
                      <w:t xml:space="preserve">promotora </w:t>
                    </w:r>
                    <w:r w:rsidR="003E6888">
                      <w:t xml:space="preserve">- </w:t>
                    </w:r>
                    <w:r>
                      <w:t>royals way </w:t>
                    </w:r>
                  </w:p>
                  <w:p w:rsidR="0065270C" w:rsidRPr="00AE61C3" w:rsidRDefault="00BC651F" w:rsidP="00BC651F">
                    <w:pPr>
                      <w:pStyle w:val="DateduCV"/>
                    </w:pPr>
                    <w:r>
                      <w:t xml:space="preserve">Febrero </w:t>
                    </w:r>
                    <w:r w:rsidR="00D0352C">
                      <w:t>2018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909694CB3A5B408F918FB4B76AD0E813"/>
                  </w:placeholder>
                  <w15:color w:val="C0C0C0"/>
                  <w15:repeatingSectionItem/>
                </w:sdtPr>
                <w:sdtEndPr/>
                <w:sdtContent>
                  <w:p w:rsidR="0065270C" w:rsidRPr="00AE61C3" w:rsidRDefault="00BC651F" w:rsidP="0065270C">
                    <w:pPr>
                      <w:pStyle w:val="Ttulo2"/>
                    </w:pPr>
                    <w:r>
                      <w:t xml:space="preserve">anfitriona </w:t>
                    </w:r>
                    <w:r w:rsidR="00CC6B70">
                      <w:t xml:space="preserve">- </w:t>
                    </w:r>
                    <w:r>
                      <w:t>Betel eventos</w:t>
                    </w:r>
                  </w:p>
                  <w:p w:rsidR="00A039BF" w:rsidRPr="00BC651F" w:rsidRDefault="00A039BF" w:rsidP="00BC651F">
                    <w:pPr>
                      <w:pStyle w:val="DateduCV"/>
                    </w:pPr>
                    <w:r>
                      <w:t>J</w:t>
                    </w:r>
                    <w:r w:rsidR="00BC651F">
                      <w:t>unio 2016</w:t>
                    </w:r>
                    <w:r>
                      <w:t xml:space="preserve"> – D</w:t>
                    </w:r>
                    <w:r w:rsidR="00BC651F">
                      <w:t>iciembre</w:t>
                    </w:r>
                    <w:r>
                      <w:t xml:space="preserve"> 20</w:t>
                    </w:r>
                    <w:r w:rsidR="00B55D2A">
                      <w:t>20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980357362"/>
                  <w:placeholder>
                    <w:docPart w:val="484BEE67377E4F20BCD421CCECDBDD39"/>
                  </w:placeholder>
                  <w15:color w:val="C0C0C0"/>
                  <w15:repeatingSectionItem/>
                </w:sdtPr>
                <w:sdtEndPr/>
                <w:sdtContent>
                  <w:p w:rsidR="00A039BF" w:rsidRPr="00AE61C3" w:rsidRDefault="00BC651F" w:rsidP="0065270C">
                    <w:pPr>
                      <w:pStyle w:val="Ttulo2"/>
                    </w:pPr>
                    <w:r>
                      <w:t xml:space="preserve">promotora </w:t>
                    </w:r>
                    <w:r w:rsidR="00CC6B70">
                      <w:t xml:space="preserve">- </w:t>
                    </w:r>
                    <w:r>
                      <w:t>jumbo </w:t>
                    </w:r>
                  </w:p>
                  <w:p w:rsidR="005C5DD5" w:rsidRDefault="00195B49" w:rsidP="00BC651F">
                    <w:pPr>
                      <w:pStyle w:val="DateduCV"/>
                    </w:pPr>
                    <w:r>
                      <w:t>Marzo</w:t>
                    </w:r>
                    <w:r w:rsidR="00A039BF">
                      <w:t xml:space="preserve"> –</w:t>
                    </w:r>
                    <w:r>
                      <w:t xml:space="preserve"> septembre</w:t>
                    </w:r>
                    <w:r w:rsidR="00A039BF">
                      <w:t xml:space="preserve"> 201</w:t>
                    </w:r>
                    <w:r>
                      <w:t>8</w:t>
                    </w:r>
                  </w:p>
                  <w:p w:rsidR="00C10AF0" w:rsidRDefault="005F6961" w:rsidP="00BC651F">
                    <w:pPr>
                      <w:pStyle w:val="DateduCV"/>
                      <w:rPr>
                        <w:rFonts w:ascii="Calibri" w:hAnsi="Calibri"/>
                        <w:b/>
                        <w:bCs/>
                      </w:rPr>
                    </w:pPr>
                    <w:r>
                      <w:rPr>
                        <w:rFonts w:ascii="Calibri" w:hAnsi="Calibri"/>
                        <w:b/>
                        <w:bCs/>
                      </w:rPr>
                      <w:t>MONITOR</w:t>
                    </w:r>
                    <w:r w:rsidR="00903A26">
                      <w:rPr>
                        <w:rFonts w:ascii="Calibri" w:hAnsi="Calibri"/>
                        <w:b/>
                        <w:bCs/>
                      </w:rPr>
                      <w:t xml:space="preserve"> </w:t>
                    </w:r>
                    <w:r w:rsidR="005D2BF5">
                      <w:rPr>
                        <w:rFonts w:ascii="Calibri" w:hAnsi="Calibri"/>
                        <w:b/>
                        <w:bCs/>
                      </w:rPr>
                      <w:t>DE</w:t>
                    </w:r>
                    <w:r w:rsidR="00903A26">
                      <w:rPr>
                        <w:rFonts w:ascii="Calibri" w:hAnsi="Calibri"/>
                        <w:b/>
                        <w:bCs/>
                      </w:rPr>
                      <w:t xml:space="preserve"> </w:t>
                    </w:r>
                    <w:r>
                      <w:rPr>
                        <w:rFonts w:ascii="Calibri" w:hAnsi="Calibri"/>
                        <w:b/>
                        <w:bCs/>
                      </w:rPr>
                      <w:t>PARQUE</w:t>
                    </w:r>
                    <w:r w:rsidR="003E6888">
                      <w:rPr>
                        <w:rFonts w:ascii="Calibri" w:hAnsi="Calibri"/>
                        <w:b/>
                        <w:bCs/>
                      </w:rPr>
                      <w:t xml:space="preserve"> - </w:t>
                    </w:r>
                    <w:r>
                      <w:rPr>
                        <w:rFonts w:ascii="Calibri" w:hAnsi="Calibri"/>
                        <w:b/>
                        <w:bCs/>
                      </w:rPr>
                      <w:t>KIDZANIA</w:t>
                    </w:r>
                    <w:r w:rsidR="00903A26">
                      <w:rPr>
                        <w:rFonts w:ascii="Calibri" w:hAnsi="Calibri"/>
                        <w:b/>
                        <w:bCs/>
                      </w:rPr>
                      <w:t xml:space="preserve"> </w:t>
                    </w:r>
                  </w:p>
                  <w:p w:rsidR="005F6961" w:rsidRPr="00163D6C" w:rsidRDefault="00163D6C" w:rsidP="00BC651F">
                    <w:pPr>
                      <w:pStyle w:val="DateduCV"/>
                    </w:pPr>
                    <w:r>
                      <w:t>Diciembre 2018</w:t>
                    </w:r>
                  </w:p>
                  <w:p w:rsidR="00E52305" w:rsidRPr="00BC651F" w:rsidRDefault="00E70A1D" w:rsidP="00BC651F">
                    <w:pPr>
                      <w:pStyle w:val="DateduCV"/>
                    </w:pPr>
                  </w:p>
                </w:sdtContent>
              </w:sdt>
            </w:sdtContent>
          </w:sdt>
        </w:tc>
      </w:tr>
      <w:tr w:rsidR="00F350CD">
        <w:tc>
          <w:tcPr>
            <w:tcW w:w="1778" w:type="dxa"/>
          </w:tcPr>
          <w:p w:rsidR="00E52305" w:rsidRDefault="001257B1">
            <w:pPr>
              <w:pStyle w:val="Ttulo1"/>
              <w:rPr>
                <w:noProof/>
              </w:rPr>
            </w:pPr>
            <w:r>
              <w:rPr>
                <w:noProof/>
              </w:rPr>
              <w:t>Formation</w:t>
            </w:r>
          </w:p>
        </w:tc>
        <w:tc>
          <w:tcPr>
            <w:tcW w:w="472" w:type="dxa"/>
          </w:tcPr>
          <w:p w:rsidR="00E52305" w:rsidRDefault="00E52305">
            <w:pPr>
              <w:rPr>
                <w:noProof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047444213"/>
                  <w:placeholder>
                    <w:docPart w:val="2EFC8CED4DB0499986D08ABDDF3A866D"/>
                  </w:placeholder>
                  <w15:repeatingSectionItem/>
                </w:sdtPr>
                <w:sdtEndPr/>
                <w:sdtContent>
                  <w:p w:rsidR="00692817" w:rsidRPr="00AE61C3" w:rsidRDefault="00BC651F" w:rsidP="0065270C">
                    <w:pPr>
                      <w:pStyle w:val="Ttulo2"/>
                    </w:pPr>
                    <w:r>
                      <w:t>Liceo franciscano madre cecilia lazzeri</w:t>
                    </w:r>
                  </w:p>
                  <w:p w:rsidR="00C55607" w:rsidRPr="0065270C" w:rsidRDefault="00692817" w:rsidP="00692817">
                    <w:pPr>
                      <w:rPr>
                        <w:rFonts w:eastAsiaTheme="minorEastAsia"/>
                      </w:rPr>
                    </w:pPr>
                    <w:r>
                      <w:t>M</w:t>
                    </w:r>
                    <w:r w:rsidR="00BC651F">
                      <w:t>arzo 2005</w:t>
                    </w:r>
                    <w:r>
                      <w:t xml:space="preserve"> – </w:t>
                    </w:r>
                    <w:r w:rsidR="001E1A6E">
                      <w:t xml:space="preserve">Diciembre </w:t>
                    </w:r>
                    <w:r w:rsidR="00BC651F">
                      <w:t xml:space="preserve"> 2015</w:t>
                    </w:r>
                    <w:r>
                      <w:t xml:space="preserve">  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625224356"/>
                  <w:placeholder>
                    <w:docPart w:val="4CF96ABF8DCB492FB329ED333B9AEBBC"/>
                  </w:placeholder>
                  <w15:repeatingSectionItem/>
                </w:sdtPr>
                <w:sdtEndPr/>
                <w:sdtContent>
                  <w:p w:rsidR="00A33D8F" w:rsidRDefault="00BC651F" w:rsidP="00A33D8F">
                    <w:pPr>
                      <w:pStyle w:val="Ttulo2"/>
                    </w:pPr>
                    <w:r>
                      <w:t>colegio particular p</w:t>
                    </w:r>
                    <w:r w:rsidR="00A33D8F">
                      <w:t>an american college</w:t>
                    </w:r>
                  </w:p>
                  <w:p w:rsidR="00E52305" w:rsidRPr="00195B49" w:rsidRDefault="00BC651F" w:rsidP="00195B49">
                    <w:r>
                      <w:t>Marzo 2016 - Noviembre 2018</w:t>
                    </w:r>
                  </w:p>
                </w:sdtContent>
              </w:sdt>
            </w:sdtContent>
          </w:sdt>
        </w:tc>
      </w:tr>
    </w:tbl>
    <w:p w:rsidR="00E52305" w:rsidRDefault="00E52305" w:rsidP="00052C66"/>
    <w:sectPr w:rsidR="00E52305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E02B7" w:rsidRDefault="00DE02B7">
      <w:pPr>
        <w:spacing w:before="0" w:after="0" w:line="240" w:lineRule="auto"/>
      </w:pPr>
      <w:r>
        <w:separator/>
      </w:r>
    </w:p>
  </w:endnote>
  <w:endnote w:type="continuationSeparator" w:id="0">
    <w:p w:rsidR="00DE02B7" w:rsidRDefault="00DE02B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52305" w:rsidRDefault="001257B1">
    <w:pPr>
      <w:pStyle w:val="Piedepgina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84036B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E02B7" w:rsidRDefault="00DE02B7">
      <w:pPr>
        <w:spacing w:before="0" w:after="0" w:line="240" w:lineRule="auto"/>
      </w:pPr>
      <w:r>
        <w:separator/>
      </w:r>
    </w:p>
  </w:footnote>
  <w:footnote w:type="continuationSeparator" w:id="0">
    <w:p w:rsidR="00DE02B7" w:rsidRDefault="00DE02B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DA5"/>
    <w:rsid w:val="00052C66"/>
    <w:rsid w:val="00120A7A"/>
    <w:rsid w:val="001257B1"/>
    <w:rsid w:val="00163D6C"/>
    <w:rsid w:val="00195B49"/>
    <w:rsid w:val="001A04B3"/>
    <w:rsid w:val="001B5D47"/>
    <w:rsid w:val="001E1A6E"/>
    <w:rsid w:val="00290403"/>
    <w:rsid w:val="002A22EB"/>
    <w:rsid w:val="002B7E86"/>
    <w:rsid w:val="003E6888"/>
    <w:rsid w:val="00420DA5"/>
    <w:rsid w:val="004F6BE6"/>
    <w:rsid w:val="005A149E"/>
    <w:rsid w:val="005B7173"/>
    <w:rsid w:val="005C5DD5"/>
    <w:rsid w:val="005D2BF5"/>
    <w:rsid w:val="005F6961"/>
    <w:rsid w:val="00633A46"/>
    <w:rsid w:val="0065270C"/>
    <w:rsid w:val="00692817"/>
    <w:rsid w:val="006A540C"/>
    <w:rsid w:val="00717DE0"/>
    <w:rsid w:val="00765779"/>
    <w:rsid w:val="00796312"/>
    <w:rsid w:val="0084036B"/>
    <w:rsid w:val="00842FD9"/>
    <w:rsid w:val="008B409F"/>
    <w:rsid w:val="008E7825"/>
    <w:rsid w:val="008F480A"/>
    <w:rsid w:val="00903A26"/>
    <w:rsid w:val="00907D79"/>
    <w:rsid w:val="00936F04"/>
    <w:rsid w:val="00A039BF"/>
    <w:rsid w:val="00A33D8F"/>
    <w:rsid w:val="00A6255B"/>
    <w:rsid w:val="00B03011"/>
    <w:rsid w:val="00B050C0"/>
    <w:rsid w:val="00B17066"/>
    <w:rsid w:val="00B35960"/>
    <w:rsid w:val="00B55D2A"/>
    <w:rsid w:val="00BC651F"/>
    <w:rsid w:val="00BF52C5"/>
    <w:rsid w:val="00C10AF0"/>
    <w:rsid w:val="00C55607"/>
    <w:rsid w:val="00CA5B66"/>
    <w:rsid w:val="00CC6B70"/>
    <w:rsid w:val="00D0352C"/>
    <w:rsid w:val="00D369AC"/>
    <w:rsid w:val="00DD300C"/>
    <w:rsid w:val="00DE02B7"/>
    <w:rsid w:val="00DE6918"/>
    <w:rsid w:val="00E52305"/>
    <w:rsid w:val="00E542DC"/>
    <w:rsid w:val="00E5478F"/>
    <w:rsid w:val="00E70A1D"/>
    <w:rsid w:val="00E756F4"/>
    <w:rsid w:val="00EA4765"/>
    <w:rsid w:val="00F350CD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F574E22"/>
  <w15:docId w15:val="{F8E4E1AC-B08C-4824-99FC-981A7D22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  <w:lang w:val="es-CL"/>
    </w:rPr>
  </w:style>
  <w:style w:type="paragraph" w:styleId="Ttulo1">
    <w:name w:val="heading 1"/>
    <w:basedOn w:val="Normal"/>
    <w:next w:val="Normal"/>
    <w:link w:val="Ttulo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"/>
    <w:rPr>
      <w:kern w:val="20"/>
    </w:rPr>
  </w:style>
  <w:style w:type="paragraph" w:styleId="Piedepgina">
    <w:name w:val="footer"/>
    <w:basedOn w:val="Normal"/>
    <w:link w:val="Piedepgina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FechaCar">
    <w:name w:val="Fecha Car"/>
    <w:basedOn w:val="Fuentedeprrafopredeter"/>
    <w:link w:val="Fech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8"/>
    <w:unhideWhenUsed/>
    <w:qFormat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8"/>
    <w:rPr>
      <w:kern w:val="20"/>
    </w:rPr>
  </w:style>
  <w:style w:type="paragraph" w:styleId="Cierre">
    <w:name w:val="Closing"/>
    <w:basedOn w:val="Normal"/>
    <w:link w:val="CierreCar"/>
    <w:uiPriority w:val="8"/>
    <w:unhideWhenUsed/>
    <w:qFormat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8"/>
    <w:rPr>
      <w:kern w:val="20"/>
    </w:rPr>
  </w:style>
  <w:style w:type="paragraph" w:styleId="Firma">
    <w:name w:val="Signature"/>
    <w:basedOn w:val="Normal"/>
    <w:link w:val="FirmaCar"/>
    <w:uiPriority w:val="8"/>
    <w:unhideWhenUsed/>
    <w:qFormat/>
    <w:pPr>
      <w:spacing w:after="48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8"/>
    <w:rPr>
      <w:b/>
      <w:bCs/>
      <w:kern w:val="20"/>
    </w:rPr>
  </w:style>
  <w:style w:type="character" w:styleId="nfasis">
    <w:name w:val="Emphasis"/>
    <w:basedOn w:val="Fuentedeprrafopredeter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Timeless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D5178843BD427FB4994B735C7187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E4005D-2CE0-48E6-A36E-B7D10AFC5BF8}"/>
      </w:docPartPr>
      <w:docPartBody>
        <w:p w:rsidR="00D85F6D" w:rsidRDefault="000555A9">
          <w:pPr>
            <w:pStyle w:val="4CD5178843BD427FB4994B735C7187FD"/>
          </w:pPr>
          <w:r>
            <w:rPr>
              <w:noProof/>
            </w:rPr>
            <w:t>[Adresse postale]</w:t>
          </w:r>
        </w:p>
      </w:docPartBody>
    </w:docPart>
    <w:docPart>
      <w:docPartPr>
        <w:name w:val="A05869F0CBA745C7BD603C8578ABF1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F251B5-2077-4971-BFFC-38B3E868BE92}"/>
      </w:docPartPr>
      <w:docPartBody>
        <w:p w:rsidR="00D85F6D" w:rsidRDefault="000555A9">
          <w:pPr>
            <w:pStyle w:val="A05869F0CBA745C7BD603C8578ABF11F"/>
          </w:pPr>
          <w:r>
            <w:rPr>
              <w:noProof/>
            </w:rPr>
            <w:t>[Ville, Pays, Code postal]</w:t>
          </w:r>
        </w:p>
      </w:docPartBody>
    </w:docPart>
    <w:docPart>
      <w:docPartPr>
        <w:name w:val="12393B179D084871A7C5D988846BF2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F3FF4B-4A07-4F90-8868-F61D7E9E9D61}"/>
      </w:docPartPr>
      <w:docPartBody>
        <w:p w:rsidR="00D85F6D" w:rsidRDefault="000555A9">
          <w:pPr>
            <w:pStyle w:val="12393B179D084871A7C5D988846BF2D3"/>
          </w:pPr>
          <w:r>
            <w:rPr>
              <w:noProof/>
            </w:rPr>
            <w:t>[Téléphone]</w:t>
          </w:r>
        </w:p>
      </w:docPartBody>
    </w:docPart>
    <w:docPart>
      <w:docPartPr>
        <w:name w:val="A54173F10709411F92054A0B13CE00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4EBAC4-4BDA-4A79-AC1E-0E52B3A4B30E}"/>
      </w:docPartPr>
      <w:docPartBody>
        <w:p w:rsidR="00D85F6D" w:rsidRDefault="000555A9">
          <w:pPr>
            <w:pStyle w:val="A54173F10709411F92054A0B13CE0006"/>
          </w:pPr>
          <w:r>
            <w:rPr>
              <w:rStyle w:val="nfasis"/>
              <w:noProof/>
            </w:rPr>
            <w:t>[Courrier électronique]</w:t>
          </w:r>
        </w:p>
      </w:docPartBody>
    </w:docPart>
    <w:docPart>
      <w:docPartPr>
        <w:name w:val="88152C6FEDC545E1A433DD3C62B6F5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06561D-B2DB-4E88-BF86-1F60B439D93B}"/>
      </w:docPartPr>
      <w:docPartBody>
        <w:p w:rsidR="00D85F6D" w:rsidRDefault="000555A9">
          <w:pPr>
            <w:pStyle w:val="88152C6FEDC545E1A433DD3C62B6F534"/>
          </w:pPr>
          <w:r>
            <w:rPr>
              <w:noProof/>
            </w:rPr>
            <w:t>[Votre nom]</w:t>
          </w:r>
        </w:p>
      </w:docPartBody>
    </w:docPart>
    <w:docPart>
      <w:docPartPr>
        <w:name w:val="909694CB3A5B408F918FB4B76AD0E8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49007D-4F95-4D27-BB94-6BA365D10BF7}"/>
      </w:docPartPr>
      <w:docPartBody>
        <w:p w:rsidR="00D85F6D" w:rsidRDefault="000555A9">
          <w:pPr>
            <w:pStyle w:val="909694CB3A5B408F918FB4B76AD0E813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84BEE67377E4F20BCD421CCECDBDD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ABAEF2-C311-4E33-BDE4-D1E21A6EDEA3}"/>
      </w:docPartPr>
      <w:docPartBody>
        <w:p w:rsidR="00D85F6D" w:rsidRDefault="00536FD2" w:rsidP="00536FD2">
          <w:pPr>
            <w:pStyle w:val="484BEE67377E4F20BCD421CCECDBDD39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EFC8CED4DB0499986D08ABDDF3A86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E484D3-EEC6-49E3-B90F-54B90593708F}"/>
      </w:docPartPr>
      <w:docPartBody>
        <w:p w:rsidR="00D85F6D" w:rsidRDefault="00536FD2" w:rsidP="00536FD2">
          <w:pPr>
            <w:pStyle w:val="2EFC8CED4DB0499986D08ABDDF3A866D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CF96ABF8DCB492FB329ED333B9AEB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D04651-0718-4A9F-9E04-DD1365284483}"/>
      </w:docPartPr>
      <w:docPartBody>
        <w:p w:rsidR="00D85F6D" w:rsidRDefault="00536FD2" w:rsidP="00536FD2">
          <w:pPr>
            <w:pStyle w:val="4CF96ABF8DCB492FB329ED333B9AEBBC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FD2"/>
    <w:rsid w:val="000555A9"/>
    <w:rsid w:val="001E280A"/>
    <w:rsid w:val="003A7C1F"/>
    <w:rsid w:val="003F1357"/>
    <w:rsid w:val="00536FD2"/>
    <w:rsid w:val="00D85F6D"/>
    <w:rsid w:val="00E9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CD5178843BD427FB4994B735C7187FD">
    <w:name w:val="4CD5178843BD427FB4994B735C7187FD"/>
  </w:style>
  <w:style w:type="paragraph" w:customStyle="1" w:styleId="A05869F0CBA745C7BD603C8578ABF11F">
    <w:name w:val="A05869F0CBA745C7BD603C8578ABF11F"/>
  </w:style>
  <w:style w:type="paragraph" w:customStyle="1" w:styleId="12393B179D084871A7C5D988846BF2D3">
    <w:name w:val="12393B179D084871A7C5D988846BF2D3"/>
  </w:style>
  <w:style w:type="character" w:styleId="nfasis">
    <w:name w:val="Emphasis"/>
    <w:basedOn w:val="Fuentedeprrafopredeter"/>
    <w:uiPriority w:val="2"/>
    <w:unhideWhenUsed/>
    <w:qFormat/>
    <w:rPr>
      <w:color w:val="4472C4" w:themeColor="accent1"/>
    </w:rPr>
  </w:style>
  <w:style w:type="paragraph" w:customStyle="1" w:styleId="A54173F10709411F92054A0B13CE0006">
    <w:name w:val="A54173F10709411F92054A0B13CE0006"/>
  </w:style>
  <w:style w:type="paragraph" w:customStyle="1" w:styleId="88152C6FEDC545E1A433DD3C62B6F534">
    <w:name w:val="88152C6FEDC545E1A433DD3C62B6F534"/>
  </w:style>
  <w:style w:type="character" w:styleId="Textodelmarcadordeposicin">
    <w:name w:val="Placeholder Text"/>
    <w:basedOn w:val="Fuentedeprrafopredeter"/>
    <w:uiPriority w:val="99"/>
    <w:semiHidden/>
    <w:rsid w:val="00536FD2"/>
    <w:rPr>
      <w:color w:val="808080"/>
    </w:rPr>
  </w:style>
  <w:style w:type="paragraph" w:customStyle="1" w:styleId="909694CB3A5B408F918FB4B76AD0E813">
    <w:name w:val="909694CB3A5B408F918FB4B76AD0E813"/>
  </w:style>
  <w:style w:type="paragraph" w:customStyle="1" w:styleId="484BEE67377E4F20BCD421CCECDBDD39">
    <w:name w:val="484BEE67377E4F20BCD421CCECDBDD39"/>
    <w:rsid w:val="00536FD2"/>
  </w:style>
  <w:style w:type="paragraph" w:customStyle="1" w:styleId="2EFC8CED4DB0499986D08ABDDF3A866D">
    <w:name w:val="2EFC8CED4DB0499986D08ABDDF3A866D"/>
    <w:rsid w:val="00536FD2"/>
  </w:style>
  <w:style w:type="paragraph" w:customStyle="1" w:styleId="4CF96ABF8DCB492FB329ED333B9AEBBC">
    <w:name w:val="4CF96ABF8DCB492FB329ED333B9AEBBC"/>
    <w:rsid w:val="00536F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Rey Alberto 4208</CompanyAddress>
  <CompanyPhone>09-79006397</CompanyPhone>
  <CompanyFax/>
  <CompanyEmail>Mariespinozar@udd.cl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TimelessResume.dotx</Template>
  <TotalTime>2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 espinoza rojas</dc:creator>
  <cp:keywords/>
  <cp:lastModifiedBy>María José  Espinoza</cp:lastModifiedBy>
  <cp:revision>2</cp:revision>
  <cp:lastPrinted>2018-09-02T16:02:00Z</cp:lastPrinted>
  <dcterms:created xsi:type="dcterms:W3CDTF">2021-05-08T18:49:00Z</dcterms:created>
  <dcterms:modified xsi:type="dcterms:W3CDTF">2021-05-08T18:49:00Z</dcterms:modified>
  <cp:category>San Miguel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