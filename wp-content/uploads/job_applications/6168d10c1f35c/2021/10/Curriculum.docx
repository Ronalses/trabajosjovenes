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F52A" w14:textId="434B3ED6" w:rsidR="0059120E" w:rsidRDefault="0008061D">
      <w:pPr>
        <w:pStyle w:val="Nombre"/>
      </w:pPr>
      <w:r>
        <w:t>Renata Zúñiga</w:t>
      </w:r>
    </w:p>
    <w:p w14:paraId="37BB4199" w14:textId="4C465C67" w:rsidR="0059120E" w:rsidRDefault="0008061D">
      <w:pPr>
        <w:pStyle w:val="Informacindecontacto"/>
      </w:pPr>
      <w:r>
        <w:t>Los corraleros 07375, Puente alto/ +56999689671/ rzunigamenare@gmail.com</w:t>
      </w:r>
    </w:p>
    <w:p w14:paraId="214EEBCA" w14:textId="5D1A2A85" w:rsidR="0008061D" w:rsidRDefault="00726069">
      <w:pPr>
        <w:pStyle w:val="Ttulo1"/>
      </w:pPr>
      <w:sdt>
        <w:sdtPr>
          <w:id w:val="-819804518"/>
          <w:placeholder>
            <w:docPart w:val="8A1ABB13F837AB4FB56A6B54CB0B4BAB"/>
          </w:placeholder>
          <w:temporary/>
          <w:showingPlcHdr/>
        </w:sdtPr>
        <w:sdtEndPr/>
        <w:sdtContent>
          <w:r w:rsidR="00A46963">
            <w:t>Resumen de aptitudes</w:t>
          </w:r>
        </w:sdtContent>
      </w:sdt>
    </w:p>
    <w:p w14:paraId="04CE46EF" w14:textId="1AB5B69C" w:rsidR="0008061D" w:rsidRDefault="0008061D" w:rsidP="0008061D">
      <w:r>
        <w:t xml:space="preserve">·Atención al cliente </w:t>
      </w:r>
      <w:r>
        <w:tab/>
      </w:r>
      <w:r>
        <w:tab/>
      </w:r>
      <w:r>
        <w:tab/>
        <w:t>·Trabajo por objetivos</w:t>
      </w:r>
    </w:p>
    <w:p w14:paraId="482B51EB" w14:textId="1AB775AF" w:rsidR="0008061D" w:rsidRDefault="0008061D" w:rsidP="0008061D">
      <w:r>
        <w:t xml:space="preserve">·Organización y planificación </w:t>
      </w:r>
      <w:r>
        <w:tab/>
        <w:t>·Mantenimiento de la limpieza y el espacio del trabajo</w:t>
      </w:r>
    </w:p>
    <w:p w14:paraId="54DC18FD" w14:textId="4F1DDCB9" w:rsidR="0008061D" w:rsidRPr="0008061D" w:rsidRDefault="0008061D" w:rsidP="0008061D">
      <w:r>
        <w:t>·Toma de decisiones</w:t>
      </w:r>
      <w:r w:rsidR="00A022D8">
        <w:tab/>
      </w:r>
      <w:r w:rsidR="00A022D8">
        <w:tab/>
        <w:t>·Nivel Medio-Avanzado de Ingles Conversacional</w:t>
      </w:r>
    </w:p>
    <w:p w14:paraId="19DBA6ED" w14:textId="77777777" w:rsidR="0008061D" w:rsidRPr="0008061D" w:rsidRDefault="0008061D" w:rsidP="0008061D"/>
    <w:p w14:paraId="6F9A7C80" w14:textId="4253BB8D" w:rsidR="0059120E" w:rsidRDefault="00726069">
      <w:pPr>
        <w:pStyle w:val="Ttulo1"/>
      </w:pPr>
      <w:sdt>
        <w:sdtPr>
          <w:id w:val="-1150367223"/>
          <w:placeholder>
            <w:docPart w:val="0869541704996D4791608B14E2008BD4"/>
          </w:placeholder>
          <w:temporary/>
          <w:showingPlcHdr/>
        </w:sdtPr>
        <w:sdtEndPr/>
        <w:sdtContent>
          <w:r w:rsidR="00A46963">
            <w:t>Formación</w:t>
          </w:r>
        </w:sdtContent>
      </w:sdt>
    </w:p>
    <w:p w14:paraId="14A73888" w14:textId="465C53D9" w:rsidR="0059120E" w:rsidRDefault="0008061D">
      <w:pPr>
        <w:pStyle w:val="Ttulo2"/>
      </w:pPr>
      <w:r>
        <w:t>Pregrado/</w:t>
      </w:r>
      <w:r w:rsidR="006E70CF">
        <w:t>2025</w:t>
      </w:r>
    </w:p>
    <w:p w14:paraId="5F098718" w14:textId="05913917" w:rsidR="006E70CF" w:rsidRDefault="006E70CF" w:rsidP="006E70CF">
      <w:r>
        <w:t>Periodista: Comunicación social</w:t>
      </w:r>
    </w:p>
    <w:p w14:paraId="2F47D789" w14:textId="2F5B5272" w:rsidR="006E70CF" w:rsidRDefault="006E70CF" w:rsidP="006E70CF">
      <w:r>
        <w:t>Universidad de Concepción</w:t>
      </w:r>
    </w:p>
    <w:p w14:paraId="5D76B97A" w14:textId="760A179D" w:rsidR="00F814E8" w:rsidRDefault="00F814E8" w:rsidP="006E70CF">
      <w:r>
        <w:t>Formación Académica: Almenar del Maipo (2018-2020)</w:t>
      </w:r>
    </w:p>
    <w:p w14:paraId="14A008B0" w14:textId="5C4E9F9D" w:rsidR="00F814E8" w:rsidRDefault="00F814E8" w:rsidP="006E70CF">
      <w:r>
        <w:tab/>
      </w:r>
      <w:r>
        <w:tab/>
      </w:r>
      <w:r>
        <w:tab/>
        <w:t xml:space="preserve">        II Medio- IV Medio</w:t>
      </w:r>
    </w:p>
    <w:p w14:paraId="7AC18DD7" w14:textId="5B8EAB1C" w:rsidR="00F814E8" w:rsidRDefault="00F814E8" w:rsidP="006E70CF">
      <w:r>
        <w:tab/>
      </w:r>
      <w:r>
        <w:tab/>
      </w:r>
      <w:r>
        <w:tab/>
        <w:t xml:space="preserve">        Colegio Mayor (2009-2017)</w:t>
      </w:r>
    </w:p>
    <w:p w14:paraId="0B47270B" w14:textId="42A5265D" w:rsidR="00F814E8" w:rsidRDefault="00F814E8" w:rsidP="006E70CF">
      <w:r>
        <w:tab/>
      </w:r>
      <w:r>
        <w:tab/>
      </w:r>
      <w:r>
        <w:tab/>
        <w:t xml:space="preserve">        2º Básico- I Medio</w:t>
      </w:r>
    </w:p>
    <w:p w14:paraId="46132233" w14:textId="414BF72D" w:rsidR="00F814E8" w:rsidRDefault="00F814E8" w:rsidP="006E70CF">
      <w:r>
        <w:tab/>
      </w:r>
      <w:r>
        <w:tab/>
      </w:r>
      <w:r>
        <w:tab/>
        <w:t xml:space="preserve">        Colegio Divina Pastora (2008)</w:t>
      </w:r>
    </w:p>
    <w:p w14:paraId="5A27AAB4" w14:textId="0A712FA7" w:rsidR="00F814E8" w:rsidRPr="006E70CF" w:rsidRDefault="00F814E8" w:rsidP="006E70CF">
      <w:r>
        <w:tab/>
      </w:r>
      <w:r>
        <w:tab/>
      </w:r>
      <w:r>
        <w:tab/>
        <w:t xml:space="preserve">        1º Básico </w:t>
      </w:r>
    </w:p>
    <w:p w14:paraId="3291BF2B" w14:textId="7E201674" w:rsidR="0059120E" w:rsidRDefault="00726069" w:rsidP="006E70CF">
      <w:pPr>
        <w:pStyle w:val="Ttulo1"/>
      </w:pPr>
      <w:sdt>
        <w:sdtPr>
          <w:id w:val="617349259"/>
          <w:placeholder>
            <w:docPart w:val="EAE90E0B10A99F4BB30501A56358650B"/>
          </w:placeholder>
          <w:temporary/>
          <w:showingPlcHdr/>
        </w:sdtPr>
        <w:sdtEndPr/>
        <w:sdtContent>
          <w:r w:rsidR="00A46963">
            <w:t>Experiencia</w:t>
          </w:r>
        </w:sdtContent>
      </w:sdt>
    </w:p>
    <w:p w14:paraId="1C5FA219" w14:textId="118313A1" w:rsidR="0059120E" w:rsidRDefault="006E70CF">
      <w:pPr>
        <w:pStyle w:val="Ttulo3"/>
      </w:pPr>
      <w:r>
        <w:t>Sin experiencia laboral</w:t>
      </w:r>
    </w:p>
    <w:p w14:paraId="1DB86727" w14:textId="41F1EA7F" w:rsidR="0059120E" w:rsidRDefault="00726069" w:rsidP="006E70CF">
      <w:pPr>
        <w:pStyle w:val="Ttulo1"/>
      </w:pPr>
    </w:p>
    <w:sectPr w:rsidR="0059120E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82234" w14:textId="77777777" w:rsidR="00726069" w:rsidRDefault="00726069">
      <w:pPr>
        <w:spacing w:after="0" w:line="240" w:lineRule="auto"/>
      </w:pPr>
      <w:r>
        <w:separator/>
      </w:r>
    </w:p>
  </w:endnote>
  <w:endnote w:type="continuationSeparator" w:id="0">
    <w:p w14:paraId="3F957280" w14:textId="77777777" w:rsidR="00726069" w:rsidRDefault="00726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F67AD8" w14:textId="77777777" w:rsidR="0059120E" w:rsidRDefault="00A46963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8D92B" w14:textId="77777777" w:rsidR="00726069" w:rsidRDefault="00726069">
      <w:pPr>
        <w:spacing w:after="0" w:line="240" w:lineRule="auto"/>
      </w:pPr>
      <w:r>
        <w:separator/>
      </w:r>
    </w:p>
  </w:footnote>
  <w:footnote w:type="continuationSeparator" w:id="0">
    <w:p w14:paraId="317CA964" w14:textId="77777777" w:rsidR="00726069" w:rsidRDefault="00726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BF1B7" w14:textId="77777777" w:rsidR="0059120E" w:rsidRDefault="00A46963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07D581D" wp14:editId="13AA3D0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642CFB8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AD3DF" w14:textId="77777777" w:rsidR="0059120E" w:rsidRDefault="00A46963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4F43659" wp14:editId="27D5B10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939B141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">
              <v:rect id="Rectángulo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1D"/>
    <w:rsid w:val="0008061D"/>
    <w:rsid w:val="006E70CF"/>
    <w:rsid w:val="00726069"/>
    <w:rsid w:val="00A022D8"/>
    <w:rsid w:val="00A46963"/>
    <w:rsid w:val="00F8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BF01F5"/>
  <w15:docId w15:val="{51A6CFFD-8484-6B4E-82DC-AB6B1C3C4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enny/Library/Containers/com.microsoft.Word/Data/Library/Application%20Support/Microsoft/Office/16.0/DTS/es-ES%7b4E40FF6A-422C-9441-AC19-0622E7948063%7d/%7bCBC38250-D6C8-F64A-A57E-1CEFEB34A7EF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1ABB13F837AB4FB56A6B54CB0B4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3F428-3F14-394C-918C-36E73A8A089F}"/>
      </w:docPartPr>
      <w:docPartBody>
        <w:p w:rsidR="006E7BAB" w:rsidRDefault="00656FD2">
          <w:pPr>
            <w:pStyle w:val="8A1ABB13F837AB4FB56A6B54CB0B4BAB"/>
          </w:pPr>
          <w:r>
            <w:t>Resumen de aptitudes</w:t>
          </w:r>
        </w:p>
      </w:docPartBody>
    </w:docPart>
    <w:docPart>
      <w:docPartPr>
        <w:name w:val="0869541704996D4791608B14E2008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2080C-D91E-9B4A-B9EE-AD0FD60126BB}"/>
      </w:docPartPr>
      <w:docPartBody>
        <w:p w:rsidR="006E7BAB" w:rsidRDefault="00656FD2">
          <w:pPr>
            <w:pStyle w:val="0869541704996D4791608B14E2008BD4"/>
          </w:pPr>
          <w:r>
            <w:t>Formación</w:t>
          </w:r>
        </w:p>
      </w:docPartBody>
    </w:docPart>
    <w:docPart>
      <w:docPartPr>
        <w:name w:val="EAE90E0B10A99F4BB30501A563586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4D599-E4F6-FB4D-A5B3-E059D3678845}"/>
      </w:docPartPr>
      <w:docPartBody>
        <w:p w:rsidR="006E7BAB" w:rsidRDefault="00656FD2">
          <w:pPr>
            <w:pStyle w:val="EAE90E0B10A99F4BB30501A56358650B"/>
          </w:pPr>
          <w: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D2"/>
    <w:rsid w:val="005505FF"/>
    <w:rsid w:val="00656FD2"/>
    <w:rsid w:val="006E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L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A1ABB13F837AB4FB56A6B54CB0B4BAB">
    <w:name w:val="8A1ABB13F837AB4FB56A6B54CB0B4BAB"/>
  </w:style>
  <w:style w:type="paragraph" w:customStyle="1" w:styleId="0869541704996D4791608B14E2008BD4">
    <w:name w:val="0869541704996D4791608B14E2008BD4"/>
  </w:style>
  <w:style w:type="paragraph" w:customStyle="1" w:styleId="EAE90E0B10A99F4BB30501A56358650B">
    <w:name w:val="EAE90E0B10A99F4BB30501A563586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{CBC38250-D6C8-F64A-A57E-1CEFEB34A7EF}tf10002079.dotx</Template>
  <TotalTime>20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Renata De Jesús Zúñiga Menares</cp:lastModifiedBy>
  <cp:revision>3</cp:revision>
  <dcterms:created xsi:type="dcterms:W3CDTF">2021-09-28T03:17:00Z</dcterms:created>
  <dcterms:modified xsi:type="dcterms:W3CDTF">2021-10-15T00:36:00Z</dcterms:modified>
</cp:coreProperties>
</file>