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2E0FF4A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C2ADAAD" w14:textId="357AA8ED" w:rsidR="00692703" w:rsidRPr="00380FB0" w:rsidRDefault="00380FB0" w:rsidP="00913946">
            <w:pPr>
              <w:pStyle w:val="Ttulo"/>
              <w:rPr>
                <w:sz w:val="56"/>
              </w:rPr>
            </w:pPr>
            <w:r w:rsidRPr="00380FB0">
              <w:rPr>
                <w:sz w:val="56"/>
              </w:rPr>
              <w:t xml:space="preserve">muriel </w:t>
            </w:r>
            <w:r w:rsidRPr="00380FB0">
              <w:rPr>
                <w:rStyle w:val="nfasisintenso"/>
                <w:sz w:val="56"/>
              </w:rPr>
              <w:t xml:space="preserve">pardo monares </w:t>
            </w:r>
          </w:p>
          <w:p w14:paraId="669B3624" w14:textId="25989760" w:rsidR="00380FB0" w:rsidRDefault="00380FB0" w:rsidP="00380FB0">
            <w:pPr>
              <w:pStyle w:val="Informacindecontacto"/>
              <w:contextualSpacing w:val="0"/>
              <w:rPr>
                <w:lang w:bidi="es-ES"/>
              </w:rPr>
            </w:pPr>
            <w:r>
              <w:rPr>
                <w:lang w:bidi="es-ES"/>
              </w:rPr>
              <w:t>Dirección: Los Agapantos 0597, Puente Alto</w:t>
            </w:r>
          </w:p>
          <w:p w14:paraId="0313E728" w14:textId="1F34D787" w:rsidR="00692703" w:rsidRPr="00FD7C80" w:rsidRDefault="00380FB0" w:rsidP="00380FB0">
            <w:pPr>
              <w:pStyle w:val="Informacindecontacto"/>
              <w:contextualSpacing w:val="0"/>
              <w:rPr>
                <w:lang w:bidi="es-ES"/>
              </w:rPr>
            </w:pPr>
            <w:r>
              <w:rPr>
                <w:lang w:bidi="es-ES"/>
              </w:rPr>
              <w:t xml:space="preserve"> 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704F38D3EB1C457F89622D798BD759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Teléfono: 992271619</w:t>
            </w:r>
          </w:p>
          <w:p w14:paraId="2D97A7DF" w14:textId="12570A0F" w:rsidR="00692703" w:rsidRPr="00FD7C80" w:rsidRDefault="00380FB0" w:rsidP="00913946">
            <w:pPr>
              <w:pStyle w:val="nfasisenlainformacindecontacto"/>
              <w:contextualSpacing w:val="0"/>
            </w:pPr>
            <w:r>
              <w:t>Correo electrónico: Muriel.pardo0@gmail.com</w:t>
            </w:r>
          </w:p>
        </w:tc>
      </w:tr>
      <w:tr w:rsidR="009571D8" w:rsidRPr="00FD7C80" w14:paraId="0F1EC257" w14:textId="77777777" w:rsidTr="00692703">
        <w:tc>
          <w:tcPr>
            <w:tcW w:w="9360" w:type="dxa"/>
            <w:tcMar>
              <w:top w:w="432" w:type="dxa"/>
            </w:tcMar>
          </w:tcPr>
          <w:p w14:paraId="35295E98" w14:textId="3806376F" w:rsidR="001755A8" w:rsidRPr="00FD7C80" w:rsidRDefault="00380FB0" w:rsidP="00913946">
            <w:pPr>
              <w:contextualSpacing w:val="0"/>
            </w:pPr>
            <w:r>
              <w:t xml:space="preserve">Mi objetivo como profesional es poder desplegar todas mis capacidades adquiridas y poder aumentar mis conocimientos relacionado a la carrera de administración de empresas </w:t>
            </w:r>
          </w:p>
        </w:tc>
      </w:tr>
    </w:tbl>
    <w:p w14:paraId="2A124445" w14:textId="77777777" w:rsidR="004E01EB" w:rsidRPr="00FD7C80" w:rsidRDefault="00025DE0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DB3FBFE430C8427CB723C20D2EA96F8A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4110CAC9" w14:textId="77777777" w:rsidTr="00D66A52">
        <w:tc>
          <w:tcPr>
            <w:tcW w:w="9355" w:type="dxa"/>
          </w:tcPr>
          <w:p w14:paraId="19D1DB8B" w14:textId="6E5073A9" w:rsidR="001D0BF1" w:rsidRPr="00FD7C80" w:rsidRDefault="00101F89" w:rsidP="001D0BF1">
            <w:pPr>
              <w:pStyle w:val="Ttulo3"/>
              <w:contextualSpacing w:val="0"/>
              <w:outlineLvl w:val="2"/>
            </w:pPr>
            <w:r>
              <w:t xml:space="preserve">11/02/2021 </w:t>
            </w:r>
            <w:r w:rsidR="00C847C5">
              <w:t>–</w:t>
            </w:r>
            <w:r>
              <w:t xml:space="preserve"> </w:t>
            </w:r>
            <w:r w:rsidR="00C847C5">
              <w:t>26/06/2021</w:t>
            </w:r>
          </w:p>
          <w:p w14:paraId="22E01A1F" w14:textId="1F721FC5" w:rsidR="001D0BF1" w:rsidRPr="00FD7C80" w:rsidRDefault="00025DE0" w:rsidP="001D0BF1">
            <w:pPr>
              <w:pStyle w:val="Ttulo2"/>
              <w:contextualSpacing w:val="0"/>
              <w:outlineLvl w:val="1"/>
            </w:pPr>
            <w:sdt>
              <w:sdtPr>
                <w:alias w:val="Escriba el puesto 1:"/>
                <w:tag w:val="Escriba el puesto 1:"/>
                <w:id w:val="1301963717"/>
                <w:placeholder>
                  <w:docPart w:val="A544EE3844CB479BA10024AF0B681EA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D7C80">
                  <w:rPr>
                    <w:lang w:bidi="es-ES"/>
                  </w:rPr>
                  <w:t>Puesto</w:t>
                </w:r>
              </w:sdtContent>
            </w:sdt>
            <w:r w:rsidR="00C847C5">
              <w:t xml:space="preserve">: cajera, </w:t>
            </w:r>
            <w:r w:rsidR="00C847C5">
              <w:rPr>
                <w:rStyle w:val="Referenciasutil"/>
              </w:rPr>
              <w:t xml:space="preserve">compañía: doggis </w:t>
            </w:r>
          </w:p>
          <w:p w14:paraId="0A56DAB3" w14:textId="136D8588" w:rsidR="001E3120" w:rsidRPr="00FD7C80" w:rsidRDefault="00C847C5" w:rsidP="001D0BF1">
            <w:pPr>
              <w:contextualSpacing w:val="0"/>
            </w:pPr>
            <w:r>
              <w:t>Vendedora y cajera, los logros mas destacados son la buena comunicación con los clientes y la excelente atención entregada.</w:t>
            </w:r>
          </w:p>
        </w:tc>
      </w:tr>
      <w:tr w:rsidR="00F61DF9" w:rsidRPr="00FD7C80" w14:paraId="33241D0D" w14:textId="77777777" w:rsidTr="00F61DF9">
        <w:tc>
          <w:tcPr>
            <w:tcW w:w="9355" w:type="dxa"/>
            <w:tcMar>
              <w:top w:w="216" w:type="dxa"/>
            </w:tcMar>
          </w:tcPr>
          <w:p w14:paraId="6EB50F98" w14:textId="4885F106" w:rsidR="00F61DF9" w:rsidRPr="00FD7C80" w:rsidRDefault="00F61DF9" w:rsidP="00F61DF9"/>
        </w:tc>
      </w:tr>
    </w:tbl>
    <w:sdt>
      <w:sdtPr>
        <w:alias w:val="Educación:"/>
        <w:tag w:val="Formación:"/>
        <w:id w:val="-1908763273"/>
        <w:placeholder>
          <w:docPart w:val="486A240211E4430EA631B3ADB2BAD942"/>
        </w:placeholder>
        <w:temporary/>
        <w:showingPlcHdr/>
        <w15:appearance w15:val="hidden"/>
      </w:sdtPr>
      <w:sdtEndPr/>
      <w:sdtContent>
        <w:p w14:paraId="0B7B45AE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C3FBF09" w14:textId="77777777" w:rsidTr="00D66A52">
        <w:tc>
          <w:tcPr>
            <w:tcW w:w="9355" w:type="dxa"/>
          </w:tcPr>
          <w:p w14:paraId="132CE268" w14:textId="071A18B2" w:rsidR="001D0BF1" w:rsidRPr="00FD7C80" w:rsidRDefault="008546E0" w:rsidP="001D0BF1">
            <w:pPr>
              <w:pStyle w:val="Ttulo3"/>
              <w:contextualSpacing w:val="0"/>
              <w:outlineLvl w:val="2"/>
            </w:pPr>
            <w:r>
              <w:t>2016-2019</w:t>
            </w:r>
          </w:p>
          <w:p w14:paraId="3BF65A1E" w14:textId="4BB530A4" w:rsidR="001D0BF1" w:rsidRPr="00FD7C80" w:rsidRDefault="008546E0" w:rsidP="001D0BF1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educación media</w:t>
            </w:r>
            <w:r w:rsidR="001D0BF1" w:rsidRPr="00FD7C80">
              <w:rPr>
                <w:lang w:bidi="es-ES"/>
              </w:rPr>
              <w:t xml:space="preserve">, </w:t>
            </w:r>
            <w:r w:rsidR="00C847C5">
              <w:rPr>
                <w:rStyle w:val="Referenciasutil"/>
              </w:rPr>
              <w:t xml:space="preserve">colegio ingles san luis gonzaga </w:t>
            </w:r>
          </w:p>
          <w:p w14:paraId="74EBFC6C" w14:textId="5F27264A" w:rsidR="007538DC" w:rsidRPr="00FD7C80" w:rsidRDefault="007538DC" w:rsidP="007538DC">
            <w:pPr>
              <w:contextualSpacing w:val="0"/>
            </w:pPr>
          </w:p>
        </w:tc>
      </w:tr>
      <w:tr w:rsidR="00F61DF9" w:rsidRPr="00FD7C80" w14:paraId="3C3B170D" w14:textId="77777777" w:rsidTr="00F61DF9">
        <w:tc>
          <w:tcPr>
            <w:tcW w:w="9355" w:type="dxa"/>
            <w:tcMar>
              <w:top w:w="216" w:type="dxa"/>
            </w:tcMar>
          </w:tcPr>
          <w:p w14:paraId="5490833A" w14:textId="7C011C8B" w:rsidR="00F61DF9" w:rsidRPr="00FD7C80" w:rsidRDefault="008546E0" w:rsidP="00F61DF9">
            <w:pPr>
              <w:pStyle w:val="Ttulo3"/>
              <w:contextualSpacing w:val="0"/>
              <w:outlineLvl w:val="2"/>
            </w:pPr>
            <w:r>
              <w:t>2021</w:t>
            </w:r>
          </w:p>
          <w:p w14:paraId="060C58BE" w14:textId="77777777" w:rsidR="008546E0" w:rsidRDefault="008546E0" w:rsidP="00F61DF9">
            <w:pPr>
              <w:pStyle w:val="Ttulo2"/>
              <w:contextualSpacing w:val="0"/>
              <w:outlineLvl w:val="1"/>
            </w:pPr>
            <w:r>
              <w:t>actualmente cursando 1°año en administración de empresas,</w:t>
            </w:r>
          </w:p>
          <w:p w14:paraId="4707226F" w14:textId="7E8777A0" w:rsidR="00F61DF9" w:rsidRPr="00FD7C80" w:rsidRDefault="008546E0" w:rsidP="00F61DF9">
            <w:pPr>
              <w:pStyle w:val="Ttulo2"/>
              <w:contextualSpacing w:val="0"/>
              <w:outlineLvl w:val="1"/>
            </w:pPr>
            <w:r>
              <w:t xml:space="preserve"> </w:t>
            </w:r>
            <w:r w:rsidR="00F61DF9" w:rsidRPr="00FD7C80">
              <w:rPr>
                <w:lang w:bidi="es-ES"/>
              </w:rPr>
              <w:t xml:space="preserve"> </w:t>
            </w:r>
            <w:r>
              <w:rPr>
                <w:rStyle w:val="Referenciasutil"/>
              </w:rPr>
              <w:t xml:space="preserve">INACAP </w:t>
            </w:r>
          </w:p>
          <w:p w14:paraId="77C0D868" w14:textId="7B1EF999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8E0258362B2542EFB7C7E5018BC41D32"/>
        </w:placeholder>
        <w:temporary/>
        <w:showingPlcHdr/>
        <w15:appearance w15:val="hidden"/>
      </w:sdtPr>
      <w:sdtEndPr/>
      <w:sdtContent>
        <w:p w14:paraId="41F01E92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5881D2C6" w14:textId="77777777" w:rsidTr="00DE2EA9">
        <w:tc>
          <w:tcPr>
            <w:tcW w:w="4410" w:type="dxa"/>
          </w:tcPr>
          <w:p w14:paraId="33D1A081" w14:textId="1E464679" w:rsidR="001E3120" w:rsidRPr="00FD7C80" w:rsidRDefault="008546E0" w:rsidP="006E1507">
            <w:pPr>
              <w:pStyle w:val="Listaconvietas"/>
              <w:contextualSpacing w:val="0"/>
            </w:pPr>
            <w:r>
              <w:t xml:space="preserve">Buena </w:t>
            </w:r>
            <w:r w:rsidR="000C014B">
              <w:t xml:space="preserve">comunicación </w:t>
            </w:r>
          </w:p>
          <w:p w14:paraId="0C074A0F" w14:textId="1200E7C4" w:rsidR="001F4E6D" w:rsidRPr="00FD7C80" w:rsidRDefault="000C014B" w:rsidP="006E1507">
            <w:pPr>
              <w:pStyle w:val="Listaconvietas"/>
              <w:contextualSpacing w:val="0"/>
            </w:pPr>
            <w:r>
              <w:t xml:space="preserve">Autodidacta </w:t>
            </w:r>
          </w:p>
        </w:tc>
        <w:tc>
          <w:tcPr>
            <w:tcW w:w="4616" w:type="dxa"/>
            <w:tcMar>
              <w:left w:w="360" w:type="dxa"/>
            </w:tcMar>
          </w:tcPr>
          <w:p w14:paraId="0EB0E916" w14:textId="355BB6EA" w:rsidR="003A0632" w:rsidRDefault="000C014B" w:rsidP="006E1507">
            <w:pPr>
              <w:pStyle w:val="Listaconvietas"/>
              <w:contextualSpacing w:val="0"/>
            </w:pPr>
            <w:r>
              <w:t xml:space="preserve">Perseverante </w:t>
            </w:r>
          </w:p>
          <w:p w14:paraId="1A850ED8" w14:textId="3F9CA2F5" w:rsidR="000C014B" w:rsidRPr="00FD7C80" w:rsidRDefault="000C014B" w:rsidP="006E1507">
            <w:pPr>
              <w:pStyle w:val="Listaconvietas"/>
              <w:contextualSpacing w:val="0"/>
            </w:pPr>
            <w:r>
              <w:t xml:space="preserve">Capacidad de liderazgo </w:t>
            </w:r>
          </w:p>
          <w:p w14:paraId="49AEF88B" w14:textId="2EFCDA9E" w:rsidR="001E3120" w:rsidRPr="00FD7C80" w:rsidRDefault="001E3120" w:rsidP="000C014B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dades:"/>
        <w:tag w:val="Actividades:"/>
        <w:id w:val="1223332893"/>
        <w:placeholder>
          <w:docPart w:val="64FF669EE99F4597B8C7ED529E491105"/>
        </w:placeholder>
        <w:temporary/>
        <w:showingPlcHdr/>
        <w15:appearance w15:val="hidden"/>
      </w:sdtPr>
      <w:sdtEndPr/>
      <w:sdtContent>
        <w:p w14:paraId="077FCD73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4CF96E3F" w14:textId="5D99602C" w:rsidR="00B51D1B" w:rsidRPr="00FD7C80" w:rsidRDefault="00417A4E" w:rsidP="006E1507">
      <w:r>
        <w:t>M</w:t>
      </w:r>
      <w:r w:rsidR="00A94BC9">
        <w:t xml:space="preserve">i afición </w:t>
      </w:r>
      <w:r w:rsidR="00FC5CB0">
        <w:t xml:space="preserve">es terminar mi carrera técnica profesional para así </w:t>
      </w:r>
      <w:r w:rsidR="00005535">
        <w:t xml:space="preserve">ejercer y </w:t>
      </w:r>
      <w:r w:rsidR="00FC5CB0">
        <w:t xml:space="preserve">continuar </w:t>
      </w:r>
      <w:r w:rsidR="00753D84">
        <w:t xml:space="preserve">con la ingeniería en </w:t>
      </w:r>
      <w:r w:rsidR="00005535">
        <w:t>administración de empresas</w:t>
      </w:r>
      <w:r w:rsidR="00891E41">
        <w:t xml:space="preserve">. </w:t>
      </w: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7B58" w14:textId="77777777" w:rsidR="00025DE0" w:rsidRDefault="00025DE0" w:rsidP="0068194B">
      <w:r>
        <w:separator/>
      </w:r>
    </w:p>
    <w:p w14:paraId="7C10A0C1" w14:textId="77777777" w:rsidR="00025DE0" w:rsidRDefault="00025DE0"/>
    <w:p w14:paraId="24F3F863" w14:textId="77777777" w:rsidR="00025DE0" w:rsidRDefault="00025DE0"/>
  </w:endnote>
  <w:endnote w:type="continuationSeparator" w:id="0">
    <w:p w14:paraId="36D1DE6D" w14:textId="77777777" w:rsidR="00025DE0" w:rsidRDefault="00025DE0" w:rsidP="0068194B">
      <w:r>
        <w:continuationSeparator/>
      </w:r>
    </w:p>
    <w:p w14:paraId="2C4ED523" w14:textId="77777777" w:rsidR="00025DE0" w:rsidRDefault="00025DE0"/>
    <w:p w14:paraId="67537BE0" w14:textId="77777777" w:rsidR="00025DE0" w:rsidRDefault="00025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17595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B14A" w14:textId="77777777" w:rsidR="00025DE0" w:rsidRDefault="00025DE0" w:rsidP="0068194B">
      <w:r>
        <w:separator/>
      </w:r>
    </w:p>
    <w:p w14:paraId="443A22AC" w14:textId="77777777" w:rsidR="00025DE0" w:rsidRDefault="00025DE0"/>
    <w:p w14:paraId="05510292" w14:textId="77777777" w:rsidR="00025DE0" w:rsidRDefault="00025DE0"/>
  </w:footnote>
  <w:footnote w:type="continuationSeparator" w:id="0">
    <w:p w14:paraId="1066DF05" w14:textId="77777777" w:rsidR="00025DE0" w:rsidRDefault="00025DE0" w:rsidP="0068194B">
      <w:r>
        <w:continuationSeparator/>
      </w:r>
    </w:p>
    <w:p w14:paraId="55866D86" w14:textId="77777777" w:rsidR="00025DE0" w:rsidRDefault="00025DE0"/>
    <w:p w14:paraId="21249C0D" w14:textId="77777777" w:rsidR="00025DE0" w:rsidRDefault="00025D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3911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B19EA6" wp14:editId="501FFB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D422BEF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0"/>
    <w:rsid w:val="000001EF"/>
    <w:rsid w:val="00005535"/>
    <w:rsid w:val="00007322"/>
    <w:rsid w:val="00007728"/>
    <w:rsid w:val="00024584"/>
    <w:rsid w:val="00024730"/>
    <w:rsid w:val="00025DE0"/>
    <w:rsid w:val="00055E95"/>
    <w:rsid w:val="0007021F"/>
    <w:rsid w:val="000B2BA5"/>
    <w:rsid w:val="000C014B"/>
    <w:rsid w:val="000F2F8C"/>
    <w:rsid w:val="000F7E76"/>
    <w:rsid w:val="0010006E"/>
    <w:rsid w:val="00101F89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FB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A4E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3D84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46E0"/>
    <w:rsid w:val="00855B59"/>
    <w:rsid w:val="00860461"/>
    <w:rsid w:val="0086487C"/>
    <w:rsid w:val="00870B20"/>
    <w:rsid w:val="008829F8"/>
    <w:rsid w:val="00885897"/>
    <w:rsid w:val="00891E41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28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94BC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47C5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CB0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714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zoc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4F38D3EB1C457F89622D798BD75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0169B-1092-4EDC-83D2-8D70256D3C66}"/>
      </w:docPartPr>
      <w:docPartBody>
        <w:p w:rsidR="00A1208C" w:rsidRDefault="00C46894">
          <w:pPr>
            <w:pStyle w:val="704F38D3EB1C457F89622D798BD7593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DB3FBFE430C8427CB723C20D2EA9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2A79-AA33-4E1F-BB38-9304F4884732}"/>
      </w:docPartPr>
      <w:docPartBody>
        <w:p w:rsidR="00A1208C" w:rsidRDefault="00C46894">
          <w:pPr>
            <w:pStyle w:val="DB3FBFE430C8427CB723C20D2EA96F8A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A544EE3844CB479BA10024AF0B68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97C5-041F-4FE4-B3FD-7DE4048F8700}"/>
      </w:docPartPr>
      <w:docPartBody>
        <w:p w:rsidR="00A1208C" w:rsidRDefault="00C46894">
          <w:pPr>
            <w:pStyle w:val="A544EE3844CB479BA10024AF0B681EAC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486A240211E4430EA631B3ADB2BA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32355-5A69-4F7D-95C7-A4550DB2D1B4}"/>
      </w:docPartPr>
      <w:docPartBody>
        <w:p w:rsidR="00A1208C" w:rsidRDefault="00C46894">
          <w:pPr>
            <w:pStyle w:val="486A240211E4430EA631B3ADB2BAD942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8E0258362B2542EFB7C7E5018BC4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DE9C-A535-442E-A289-537CCB05B9E5}"/>
      </w:docPartPr>
      <w:docPartBody>
        <w:p w:rsidR="00A1208C" w:rsidRDefault="00C46894">
          <w:pPr>
            <w:pStyle w:val="8E0258362B2542EFB7C7E5018BC41D32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64FF669EE99F4597B8C7ED529E491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D269-B82F-40E0-A969-CB9DAF695819}"/>
      </w:docPartPr>
      <w:docPartBody>
        <w:p w:rsidR="00A1208C" w:rsidRDefault="00C46894">
          <w:pPr>
            <w:pStyle w:val="64FF669EE99F4597B8C7ED529E491105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C"/>
    <w:rsid w:val="00A1208C"/>
    <w:rsid w:val="00C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04F38D3EB1C457F89622D798BD75937">
    <w:name w:val="704F38D3EB1C457F89622D798BD75937"/>
  </w:style>
  <w:style w:type="paragraph" w:customStyle="1" w:styleId="DB3FBFE430C8427CB723C20D2EA96F8A">
    <w:name w:val="DB3FBFE430C8427CB723C20D2EA96F8A"/>
  </w:style>
  <w:style w:type="paragraph" w:customStyle="1" w:styleId="A544EE3844CB479BA10024AF0B681EAC">
    <w:name w:val="A544EE3844CB479BA10024AF0B681EAC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486A240211E4430EA631B3ADB2BAD942">
    <w:name w:val="486A240211E4430EA631B3ADB2BAD942"/>
  </w:style>
  <w:style w:type="paragraph" w:customStyle="1" w:styleId="8E0258362B2542EFB7C7E5018BC41D32">
    <w:name w:val="8E0258362B2542EFB7C7E5018BC41D32"/>
  </w:style>
  <w:style w:type="paragraph" w:customStyle="1" w:styleId="64FF669EE99F4597B8C7ED529E491105">
    <w:name w:val="64FF669EE99F4597B8C7ED529E491105"/>
  </w:style>
  <w:style w:type="paragraph" w:customStyle="1" w:styleId="4B9167E06F2344E7A578CDE16DD1A5FA">
    <w:name w:val="4B9167E06F2344E7A578CDE16DD1A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2021-09-04T03:56:00Z</dcterms:created>
  <dcterms:modified xsi:type="dcterms:W3CDTF">2021-09-07T16:35:00Z</dcterms:modified>
  <cp:category/>
</cp:coreProperties>
</file>