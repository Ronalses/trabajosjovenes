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4325E465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DE4E8C7" w14:textId="02010059" w:rsidR="001B2ABD" w:rsidRPr="0059649E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21C2CC46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B2D47BC" w14:textId="2F270A65" w:rsidR="001B2ABD" w:rsidRPr="0059649E" w:rsidRDefault="00026E9C" w:rsidP="008C573C">
            <w:pPr>
              <w:pStyle w:val="Ttulo"/>
            </w:pPr>
            <w:r>
              <w:t>tomás espinoza</w:t>
            </w:r>
          </w:p>
        </w:tc>
      </w:tr>
      <w:tr w:rsidR="001B2ABD" w:rsidRPr="0059649E" w14:paraId="0DBF9F06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AFC7B96B5E464D399BA4F927BAC33F02"/>
              </w:placeholder>
              <w:temporary/>
              <w:showingPlcHdr/>
              <w15:appearance w15:val="hidden"/>
            </w:sdtPr>
            <w:sdtEndPr/>
            <w:sdtContent>
              <w:p w14:paraId="1FB7BC27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0B2E6360" w14:textId="48180952" w:rsidR="00CD741F" w:rsidRDefault="00CD741F" w:rsidP="005F612F">
            <w:r w:rsidRPr="00CD741F">
              <w:rPr>
                <w:b/>
                <w:bCs/>
              </w:rPr>
              <w:t>Nombre</w:t>
            </w:r>
            <w:r>
              <w:t xml:space="preserve">: </w:t>
            </w:r>
            <w:r w:rsidR="00026E9C">
              <w:t>Tomás</w:t>
            </w:r>
            <w:r w:rsidR="00073596">
              <w:t xml:space="preserve"> Ignacio</w:t>
            </w:r>
            <w:r w:rsidR="00026E9C">
              <w:t xml:space="preserve"> Espinoza</w:t>
            </w:r>
            <w:r w:rsidR="00073596">
              <w:t xml:space="preserve"> Ruz</w:t>
            </w:r>
            <w:r>
              <w:t>.</w:t>
            </w:r>
          </w:p>
          <w:p w14:paraId="5D2A5BF7" w14:textId="0DE44DAB" w:rsidR="00073596" w:rsidRPr="00073596" w:rsidRDefault="00073596" w:rsidP="005F612F">
            <w:r>
              <w:rPr>
                <w:b/>
                <w:bCs/>
              </w:rPr>
              <w:t xml:space="preserve">Rut: </w:t>
            </w:r>
            <w:r>
              <w:t>20.953.783-4</w:t>
            </w:r>
          </w:p>
          <w:p w14:paraId="3B0C5E91" w14:textId="7E755938" w:rsidR="00CD741F" w:rsidRDefault="00CD741F" w:rsidP="005F612F">
            <w:r w:rsidRPr="00CD741F">
              <w:rPr>
                <w:b/>
                <w:bCs/>
              </w:rPr>
              <w:t>Fecha de nacimiento</w:t>
            </w:r>
            <w:r>
              <w:t xml:space="preserve">: </w:t>
            </w:r>
            <w:r w:rsidR="00026E9C">
              <w:t>14</w:t>
            </w:r>
            <w:r>
              <w:t xml:space="preserve"> de enero del 2002.</w:t>
            </w:r>
          </w:p>
          <w:p w14:paraId="1BD80A26" w14:textId="7462ECE9" w:rsidR="00CD741F" w:rsidRDefault="00CD741F" w:rsidP="005F612F">
            <w:r w:rsidRPr="00CD741F">
              <w:rPr>
                <w:b/>
                <w:bCs/>
              </w:rPr>
              <w:t>Estado civil</w:t>
            </w:r>
            <w:r>
              <w:t>: Solter</w:t>
            </w:r>
            <w:r w:rsidR="00026E9C">
              <w:t>o</w:t>
            </w:r>
            <w:r>
              <w:t>.</w:t>
            </w:r>
          </w:p>
          <w:p w14:paraId="79AE8C4A" w14:textId="7B0F91BE" w:rsidR="00CD741F" w:rsidRDefault="00CD741F" w:rsidP="005F612F">
            <w:r w:rsidRPr="00CD741F">
              <w:rPr>
                <w:b/>
                <w:bCs/>
              </w:rPr>
              <w:t>Dirección</w:t>
            </w:r>
            <w:r>
              <w:t xml:space="preserve">: </w:t>
            </w:r>
            <w:r w:rsidR="00026E9C">
              <w:t>Baquedano 9496, La Cisterna</w:t>
            </w:r>
            <w:r>
              <w:t>.</w:t>
            </w:r>
          </w:p>
          <w:p w14:paraId="3A4BE3F7" w14:textId="77777777" w:rsidR="00CD741F" w:rsidRDefault="00CD741F" w:rsidP="005F612F"/>
          <w:p w14:paraId="04C32D66" w14:textId="77777777" w:rsidR="00036450" w:rsidRPr="0059649E" w:rsidRDefault="00036450" w:rsidP="00036450"/>
          <w:sdt>
            <w:sdtPr>
              <w:id w:val="-1954003311"/>
              <w:placeholder>
                <w:docPart w:val="46E01D11FE954BD8B33F172C75D7AA98"/>
              </w:placeholder>
              <w:temporary/>
              <w:showingPlcHdr/>
              <w15:appearance w15:val="hidden"/>
            </w:sdtPr>
            <w:sdtEndPr/>
            <w:sdtContent>
              <w:p w14:paraId="4EB1571A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37CE900F107C4579A5D258F19D030D47"/>
              </w:placeholder>
              <w:temporary/>
              <w:showingPlcHdr/>
              <w15:appearance w15:val="hidden"/>
            </w:sdtPr>
            <w:sdtEndPr/>
            <w:sdtContent>
              <w:p w14:paraId="0467715E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0F74CC5D" w14:textId="3B23B235" w:rsidR="004D3011" w:rsidRPr="0059649E" w:rsidRDefault="00115D2D" w:rsidP="004D3011">
            <w:r>
              <w:t xml:space="preserve">+569 </w:t>
            </w:r>
            <w:r w:rsidR="00026E9C">
              <w:t>6252</w:t>
            </w:r>
            <w:r>
              <w:t xml:space="preserve"> </w:t>
            </w:r>
            <w:r w:rsidR="00026E9C">
              <w:t>0524</w:t>
            </w:r>
          </w:p>
          <w:p w14:paraId="0ED0BB85" w14:textId="77777777" w:rsidR="004D3011" w:rsidRPr="0059649E" w:rsidRDefault="004D3011" w:rsidP="004D3011"/>
          <w:sdt>
            <w:sdtPr>
              <w:id w:val="-240260293"/>
              <w:placeholder>
                <w:docPart w:val="9E48C4C856ED4342B5C77A28D9CA3C50"/>
              </w:placeholder>
              <w:temporary/>
              <w:showingPlcHdr/>
              <w15:appearance w15:val="hidden"/>
            </w:sdtPr>
            <w:sdtEndPr/>
            <w:sdtContent>
              <w:p w14:paraId="78B6857A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0D2B80F3" w14:textId="784D3FC2" w:rsidR="00036450" w:rsidRPr="009A09AC" w:rsidRDefault="00073596" w:rsidP="004D3011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t</w:t>
            </w:r>
            <w:r w:rsidR="00026E9C">
              <w:rPr>
                <w:color w:val="B85A22" w:themeColor="accent2" w:themeShade="BF"/>
                <w:szCs w:val="18"/>
                <w:u w:val="single"/>
              </w:rPr>
              <w:t>omas.espinoza1</w:t>
            </w:r>
            <w:r w:rsidR="00115D2D">
              <w:rPr>
                <w:color w:val="B85A22" w:themeColor="accent2" w:themeShade="BF"/>
                <w:szCs w:val="18"/>
                <w:u w:val="single"/>
              </w:rPr>
              <w:t>@</w:t>
            </w:r>
            <w:r w:rsidR="00026E9C">
              <w:rPr>
                <w:color w:val="B85A22" w:themeColor="accent2" w:themeShade="BF"/>
                <w:szCs w:val="18"/>
                <w:u w:val="single"/>
              </w:rPr>
              <w:t>mail.udp</w:t>
            </w:r>
            <w:r w:rsidR="006D5CC8">
              <w:rPr>
                <w:color w:val="B85A22" w:themeColor="accent2" w:themeShade="BF"/>
                <w:szCs w:val="18"/>
                <w:u w:val="single"/>
              </w:rPr>
              <w:t>.cl</w:t>
            </w:r>
          </w:p>
          <w:p w14:paraId="58FEA5D8" w14:textId="5B71AD3F" w:rsidR="004142CD" w:rsidRDefault="004142CD" w:rsidP="004142CD"/>
          <w:p w14:paraId="33102394" w14:textId="0D31A881" w:rsidR="006C57D1" w:rsidRDefault="006C57D1" w:rsidP="004142CD"/>
          <w:p w14:paraId="0AF518B5" w14:textId="0C754CA2" w:rsidR="006C57D1" w:rsidRDefault="006C57D1" w:rsidP="006C57D1">
            <w:pPr>
              <w:pStyle w:val="Ttulo3"/>
            </w:pPr>
            <w:r>
              <w:t>aptitudes</w:t>
            </w:r>
          </w:p>
          <w:p w14:paraId="0B099B6D" w14:textId="5108B8A0" w:rsidR="00CD741F" w:rsidRPr="00CD741F" w:rsidRDefault="00CD741F" w:rsidP="00CD741F">
            <w:r>
              <w:t>Soy una persona responsable, comprometida y proactiva. Mantengo buenas relaciones interpersonales, dispuesta a trabajar en equipo y me considero capaz de planificar trabajos en forma ordenada. En cuanto a mi vida personal</w:t>
            </w:r>
            <w:r w:rsidR="00A800E9">
              <w:t xml:space="preserve"> me gusta</w:t>
            </w:r>
            <w:r>
              <w:t xml:space="preserve"> practicar deporte</w:t>
            </w:r>
            <w:r w:rsidR="00A800E9">
              <w:t>s</w:t>
            </w:r>
            <w:r>
              <w:t xml:space="preserve">. Cuento con un nivel de inglés </w:t>
            </w:r>
            <w:r w:rsidR="00132CFA">
              <w:t>alto</w:t>
            </w:r>
            <w:r>
              <w:t xml:space="preserve"> que me permite comunicarme sin problemas</w:t>
            </w:r>
            <w:r w:rsidR="008C573C">
              <w:t>.</w:t>
            </w:r>
          </w:p>
          <w:p w14:paraId="451A1822" w14:textId="77777777" w:rsidR="006C57D1" w:rsidRPr="0059649E" w:rsidRDefault="006C57D1" w:rsidP="004142CD"/>
          <w:p w14:paraId="023FF6A8" w14:textId="664DA703" w:rsidR="004D3011" w:rsidRPr="0059649E" w:rsidRDefault="004D3011" w:rsidP="004D3011"/>
        </w:tc>
        <w:tc>
          <w:tcPr>
            <w:tcW w:w="720" w:type="dxa"/>
          </w:tcPr>
          <w:p w14:paraId="6AE630A5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A226159F59946FB99DB006F17E9D583"/>
              </w:placeholder>
              <w:temporary/>
              <w:showingPlcHdr/>
              <w15:appearance w15:val="hidden"/>
            </w:sdtPr>
            <w:sdtEndPr/>
            <w:sdtContent>
              <w:p w14:paraId="3C8BA41B" w14:textId="1216DE36" w:rsidR="00DD1844" w:rsidRDefault="00E25A26" w:rsidP="00DD1844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03E1D4A1" w14:textId="77777777" w:rsidR="00073596" w:rsidRDefault="00073596" w:rsidP="00073596">
            <w:pPr>
              <w:rPr>
                <w:b/>
                <w:bCs/>
                <w:lang w:bidi="es-ES"/>
              </w:rPr>
            </w:pPr>
          </w:p>
          <w:p w14:paraId="753C1107" w14:textId="41D42D7C" w:rsidR="00073596" w:rsidRDefault="00073596" w:rsidP="00073596">
            <w:pPr>
              <w:rPr>
                <w:b/>
                <w:bCs/>
                <w:lang w:bidi="es-ES"/>
              </w:rPr>
            </w:pPr>
            <w:r>
              <w:rPr>
                <w:b/>
                <w:bCs/>
                <w:lang w:bidi="es-ES"/>
              </w:rPr>
              <w:t>Universidad Diego Portales</w:t>
            </w:r>
          </w:p>
          <w:p w14:paraId="1C663F84" w14:textId="5B12DB87" w:rsidR="00073596" w:rsidRDefault="00073596" w:rsidP="00073596">
            <w:pPr>
              <w:rPr>
                <w:lang w:bidi="es-ES"/>
              </w:rPr>
            </w:pPr>
            <w:r>
              <w:rPr>
                <w:lang w:bidi="es-ES"/>
              </w:rPr>
              <w:t>Marzo 2021 - actual</w:t>
            </w:r>
          </w:p>
          <w:p w14:paraId="199F7C1A" w14:textId="3F98994C" w:rsidR="00073596" w:rsidRPr="00026E9C" w:rsidRDefault="00073596" w:rsidP="00073596">
            <w:r>
              <w:rPr>
                <w:lang w:bidi="es-ES"/>
              </w:rPr>
              <w:t>Estudiante primer año de ingeniería civil industrial</w:t>
            </w:r>
            <w:r>
              <w:rPr>
                <w:lang w:bidi="es-ES"/>
              </w:rPr>
              <w:t>. E</w:t>
            </w:r>
            <w:r>
              <w:rPr>
                <w:lang w:bidi="es-ES"/>
              </w:rPr>
              <w:t>xcelentes calificaciones en las áreas matemáticas.</w:t>
            </w:r>
          </w:p>
          <w:p w14:paraId="3D60973F" w14:textId="413FDBD4" w:rsidR="00026E9C" w:rsidRPr="0059649E" w:rsidRDefault="00026E9C" w:rsidP="00026E9C"/>
          <w:p w14:paraId="468A054C" w14:textId="77777777" w:rsidR="00DD1844" w:rsidRDefault="00DD1844" w:rsidP="00B359E4">
            <w:pPr>
              <w:pStyle w:val="Ttulo4"/>
            </w:pPr>
          </w:p>
          <w:p w14:paraId="3CC5CAB8" w14:textId="3D895B01" w:rsidR="00026E9C" w:rsidRPr="0059649E" w:rsidRDefault="00026E9C" w:rsidP="00026E9C">
            <w:pPr>
              <w:pStyle w:val="Ttulo4"/>
            </w:pPr>
            <w:r>
              <w:t>Colegio Corazón de María de San Miguel</w:t>
            </w:r>
          </w:p>
          <w:p w14:paraId="0AFECBFD" w14:textId="77777777" w:rsidR="00026E9C" w:rsidRPr="0059649E" w:rsidRDefault="00026E9C" w:rsidP="00026E9C">
            <w:pPr>
              <w:pStyle w:val="Fecha"/>
            </w:pPr>
            <w:r>
              <w:t>Marzo 2019</w:t>
            </w: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Pr="0059649E">
              <w:rPr>
                <w:lang w:bidi="es-ES"/>
              </w:rPr>
              <w:t xml:space="preserve"> </w:t>
            </w:r>
            <w:r>
              <w:t>Octubre 2020</w:t>
            </w:r>
          </w:p>
          <w:p w14:paraId="6BE465E6" w14:textId="75719C7A" w:rsidR="00026E9C" w:rsidRDefault="00026E9C" w:rsidP="00026E9C">
            <w:pPr>
              <w:rPr>
                <w:lang w:bidi="es-ES"/>
              </w:rPr>
            </w:pPr>
            <w:r>
              <w:t xml:space="preserve">Egresado de cuarto medio. </w:t>
            </w:r>
            <w:r w:rsidR="00073596">
              <w:t>V</w:t>
            </w:r>
            <w:r>
              <w:t>icepresidente de Curso</w:t>
            </w: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2019</w:t>
            </w:r>
            <w:r>
              <w:rPr>
                <w:lang w:bidi="es-ES"/>
              </w:rPr>
              <w:t>.</w:t>
            </w:r>
          </w:p>
          <w:p w14:paraId="3E7947EB" w14:textId="7D0D74F3" w:rsidR="00026E9C" w:rsidRDefault="00132CFA" w:rsidP="00026E9C">
            <w:pPr>
              <w:rPr>
                <w:lang w:bidi="es-ES"/>
              </w:rPr>
            </w:pPr>
            <w:r>
              <w:t>Premio Padre Joaquín Masmitjá</w:t>
            </w:r>
            <w:r>
              <w:t xml:space="preserve"> año 2020</w:t>
            </w:r>
            <w:r w:rsidR="00073596">
              <w:t>.</w:t>
            </w:r>
            <w:r>
              <w:t xml:space="preserve"> </w:t>
            </w:r>
          </w:p>
          <w:p w14:paraId="58C48F43" w14:textId="6EEBF25F" w:rsidR="00132CFA" w:rsidRDefault="00132CFA" w:rsidP="00026E9C">
            <w:pPr>
              <w:rPr>
                <w:b/>
                <w:bCs/>
                <w:lang w:bidi="es-ES"/>
              </w:rPr>
            </w:pPr>
          </w:p>
          <w:p w14:paraId="6CBE0B37" w14:textId="77777777" w:rsidR="00073596" w:rsidRDefault="00073596" w:rsidP="00026E9C">
            <w:pPr>
              <w:rPr>
                <w:b/>
                <w:bCs/>
                <w:lang w:bidi="es-ES"/>
              </w:rPr>
            </w:pPr>
          </w:p>
          <w:p w14:paraId="576CF640" w14:textId="77777777" w:rsidR="00073596" w:rsidRPr="0059649E" w:rsidRDefault="00073596" w:rsidP="00073596">
            <w:pPr>
              <w:pStyle w:val="Ttulo4"/>
            </w:pPr>
            <w:r>
              <w:t>Liceo Manuel Arriaran Barros</w:t>
            </w:r>
          </w:p>
          <w:p w14:paraId="0A2FD397" w14:textId="11E58AF6" w:rsidR="00073596" w:rsidRPr="0059649E" w:rsidRDefault="00073596" w:rsidP="00073596">
            <w:pPr>
              <w:pStyle w:val="Fecha"/>
            </w:pPr>
            <w:r>
              <w:t>Marzo 2008</w:t>
            </w: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 xml:space="preserve">Diciembre </w:t>
            </w:r>
            <w:r>
              <w:t>2018</w:t>
            </w:r>
          </w:p>
          <w:p w14:paraId="67D4EF44" w14:textId="77FE97AB" w:rsidR="00073596" w:rsidRDefault="00073596" w:rsidP="00073596">
            <w:r>
              <w:t>Egresado de 2do medio.</w:t>
            </w:r>
            <w:r>
              <w:t xml:space="preserve"> </w:t>
            </w:r>
            <w:r>
              <w:t>Presidente de curso año 2018.</w:t>
            </w:r>
          </w:p>
          <w:p w14:paraId="592E02F8" w14:textId="77777777" w:rsidR="00073596" w:rsidRDefault="00073596" w:rsidP="00026E9C">
            <w:pPr>
              <w:rPr>
                <w:b/>
                <w:bCs/>
                <w:lang w:bidi="es-ES"/>
              </w:rPr>
            </w:pPr>
          </w:p>
          <w:p w14:paraId="39FCDA37" w14:textId="34262337" w:rsidR="00DD1844" w:rsidRPr="0059649E" w:rsidRDefault="00DD1844" w:rsidP="00036450">
            <w:pPr>
              <w:rPr>
                <w:lang w:bidi="es-ES"/>
              </w:rPr>
            </w:pPr>
          </w:p>
          <w:sdt>
            <w:sdtPr>
              <w:id w:val="1001553383"/>
              <w:placeholder>
                <w:docPart w:val="7837844E204845A5A2E98D2CD6175E1F"/>
              </w:placeholder>
              <w:temporary/>
              <w:showingPlcHdr/>
              <w15:appearance w15:val="hidden"/>
            </w:sdtPr>
            <w:sdtEndPr/>
            <w:sdtContent>
              <w:p w14:paraId="30E495F5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5ECC6684" w14:textId="77777777" w:rsidR="00073596" w:rsidRDefault="00073596" w:rsidP="00073596">
            <w:pPr>
              <w:rPr>
                <w:b/>
                <w:bCs/>
              </w:rPr>
            </w:pPr>
          </w:p>
          <w:p w14:paraId="3E1D50D7" w14:textId="09A6CB28" w:rsidR="00073596" w:rsidRDefault="00073596" w:rsidP="00073596">
            <w:pPr>
              <w:rPr>
                <w:b/>
                <w:bCs/>
              </w:rPr>
            </w:pPr>
            <w:r>
              <w:rPr>
                <w:b/>
                <w:bCs/>
              </w:rPr>
              <w:t>RYE Ingeniería y servicios (2019-2020).</w:t>
            </w:r>
          </w:p>
          <w:p w14:paraId="05B3125D" w14:textId="1D6B8EA4" w:rsidR="00073596" w:rsidRPr="00132CFA" w:rsidRDefault="00073596" w:rsidP="00073596">
            <w:r>
              <w:t>Empresa en el rubro de la seguridad e informática y en el rubro de la climatización</w:t>
            </w:r>
            <w:r>
              <w:t>.</w:t>
            </w:r>
          </w:p>
          <w:p w14:paraId="0BBF5523" w14:textId="6285BD81" w:rsidR="004D3011" w:rsidRDefault="004D3011" w:rsidP="00036450"/>
          <w:p w14:paraId="3FC3D8C0" w14:textId="77777777" w:rsidR="00073596" w:rsidRPr="0059649E" w:rsidRDefault="00073596" w:rsidP="00036450"/>
          <w:p w14:paraId="4631C807" w14:textId="41C8939C" w:rsidR="004D3011" w:rsidRPr="0059649E" w:rsidRDefault="00CD741F" w:rsidP="00B359E4">
            <w:pPr>
              <w:pStyle w:val="Ttulo4"/>
              <w:rPr>
                <w:bCs/>
              </w:rPr>
            </w:pPr>
            <w:r>
              <w:t>Productora de eventos “Fetiche”</w:t>
            </w:r>
            <w:r w:rsidR="008C573C">
              <w:rPr>
                <w:lang w:bidi="es-ES"/>
              </w:rPr>
              <w:t>, ayudante (2018)</w:t>
            </w:r>
          </w:p>
          <w:p w14:paraId="1371E9A4" w14:textId="07B8F5AE" w:rsidR="004D3011" w:rsidRDefault="008C573C" w:rsidP="004D3011">
            <w:r>
              <w:t>Organización de eventos de fin de año para empresas.</w:t>
            </w:r>
          </w:p>
          <w:p w14:paraId="5DB5C836" w14:textId="21CE9BB5" w:rsidR="00132CFA" w:rsidRDefault="00132CFA" w:rsidP="004D3011"/>
          <w:p w14:paraId="3D92F9E2" w14:textId="2BD80C93" w:rsidR="004D3011" w:rsidRDefault="004D3011" w:rsidP="00036450"/>
          <w:p w14:paraId="6BC0B100" w14:textId="5DEC739B" w:rsidR="006D5CC8" w:rsidRPr="0059649E" w:rsidRDefault="006D5CC8" w:rsidP="00036450"/>
          <w:p w14:paraId="0BC488C5" w14:textId="637AF576" w:rsidR="008C573C" w:rsidRPr="008C573C" w:rsidRDefault="008C573C" w:rsidP="008C573C"/>
        </w:tc>
      </w:tr>
    </w:tbl>
    <w:p w14:paraId="0B44582A" w14:textId="77777777" w:rsidR="00FF0A2C" w:rsidRPr="0059649E" w:rsidRDefault="00FF0A2C" w:rsidP="000C45FF">
      <w:pPr>
        <w:tabs>
          <w:tab w:val="left" w:pos="990"/>
        </w:tabs>
      </w:pPr>
    </w:p>
    <w:sectPr w:rsidR="00FF0A2C" w:rsidRPr="0059649E" w:rsidSect="0059649E">
      <w:headerReference w:type="default" r:id="rId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46686" w14:textId="77777777" w:rsidR="009673E7" w:rsidRDefault="009673E7" w:rsidP="000C45FF">
      <w:r>
        <w:separator/>
      </w:r>
    </w:p>
  </w:endnote>
  <w:endnote w:type="continuationSeparator" w:id="0">
    <w:p w14:paraId="01EA7699" w14:textId="77777777" w:rsidR="009673E7" w:rsidRDefault="009673E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9188C" w14:textId="77777777" w:rsidR="009673E7" w:rsidRDefault="009673E7" w:rsidP="000C45FF">
      <w:r>
        <w:separator/>
      </w:r>
    </w:p>
  </w:footnote>
  <w:footnote w:type="continuationSeparator" w:id="0">
    <w:p w14:paraId="4AD348B8" w14:textId="77777777" w:rsidR="009673E7" w:rsidRDefault="009673E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578D" w14:textId="77777777" w:rsidR="007812B0" w:rsidRPr="0059649E" w:rsidRDefault="007812B0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2C8D6624" wp14:editId="4794313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2C"/>
    <w:rsid w:val="00026E9C"/>
    <w:rsid w:val="00036450"/>
    <w:rsid w:val="00073596"/>
    <w:rsid w:val="00075675"/>
    <w:rsid w:val="0008714E"/>
    <w:rsid w:val="00094499"/>
    <w:rsid w:val="000C45FF"/>
    <w:rsid w:val="000E3FD1"/>
    <w:rsid w:val="00112054"/>
    <w:rsid w:val="00115D2D"/>
    <w:rsid w:val="00132CFA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3204F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5F612F"/>
    <w:rsid w:val="00600670"/>
    <w:rsid w:val="0062123A"/>
    <w:rsid w:val="00646E75"/>
    <w:rsid w:val="006771D0"/>
    <w:rsid w:val="006C57D1"/>
    <w:rsid w:val="006D5CC8"/>
    <w:rsid w:val="00715FCB"/>
    <w:rsid w:val="00743101"/>
    <w:rsid w:val="007775E1"/>
    <w:rsid w:val="007812B0"/>
    <w:rsid w:val="007867A0"/>
    <w:rsid w:val="007927F5"/>
    <w:rsid w:val="007932B2"/>
    <w:rsid w:val="00802CA0"/>
    <w:rsid w:val="008C573C"/>
    <w:rsid w:val="009260CD"/>
    <w:rsid w:val="00952C25"/>
    <w:rsid w:val="009673E7"/>
    <w:rsid w:val="009A09AC"/>
    <w:rsid w:val="009C0096"/>
    <w:rsid w:val="00A2118D"/>
    <w:rsid w:val="00A51C6C"/>
    <w:rsid w:val="00A800E9"/>
    <w:rsid w:val="00AD76E2"/>
    <w:rsid w:val="00B20152"/>
    <w:rsid w:val="00B359E4"/>
    <w:rsid w:val="00B57D98"/>
    <w:rsid w:val="00B70850"/>
    <w:rsid w:val="00BD699B"/>
    <w:rsid w:val="00C0543D"/>
    <w:rsid w:val="00C066B6"/>
    <w:rsid w:val="00C37BA1"/>
    <w:rsid w:val="00C4674C"/>
    <w:rsid w:val="00C506CF"/>
    <w:rsid w:val="00C72BED"/>
    <w:rsid w:val="00C9578B"/>
    <w:rsid w:val="00CB0055"/>
    <w:rsid w:val="00CC0C6D"/>
    <w:rsid w:val="00CD741F"/>
    <w:rsid w:val="00CF3449"/>
    <w:rsid w:val="00D04BFE"/>
    <w:rsid w:val="00D2522B"/>
    <w:rsid w:val="00D422DE"/>
    <w:rsid w:val="00D5459D"/>
    <w:rsid w:val="00DA1F4D"/>
    <w:rsid w:val="00DD172A"/>
    <w:rsid w:val="00DD1844"/>
    <w:rsid w:val="00E25A26"/>
    <w:rsid w:val="00E4381A"/>
    <w:rsid w:val="00E55D74"/>
    <w:rsid w:val="00E73CE9"/>
    <w:rsid w:val="00EE4C8D"/>
    <w:rsid w:val="00F44475"/>
    <w:rsid w:val="00F60274"/>
    <w:rsid w:val="00F77FB9"/>
    <w:rsid w:val="00F94526"/>
    <w:rsid w:val="00FB068F"/>
    <w:rsid w:val="00FF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110B2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7D1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dperez\AppData\Roaming\Microsoft\Template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C7B96B5E464D399BA4F927BAC33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C6DF6-033E-4734-B4DC-05B06F332C40}"/>
      </w:docPartPr>
      <w:docPartBody>
        <w:p w:rsidR="007E5600" w:rsidRDefault="007E5600">
          <w:pPr>
            <w:pStyle w:val="AFC7B96B5E464D399BA4F927BAC33F02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46E01D11FE954BD8B33F172C75D7A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51E08-3A52-432C-96D1-BCCE0DEA346E}"/>
      </w:docPartPr>
      <w:docPartBody>
        <w:p w:rsidR="007E5600" w:rsidRDefault="007E5600">
          <w:pPr>
            <w:pStyle w:val="46E01D11FE954BD8B33F172C75D7AA98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37CE900F107C4579A5D258F19D030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1A1F7-C38F-46B6-BB53-F176828543ED}"/>
      </w:docPartPr>
      <w:docPartBody>
        <w:p w:rsidR="007E5600" w:rsidRDefault="007E5600">
          <w:pPr>
            <w:pStyle w:val="37CE900F107C4579A5D258F19D030D47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9E48C4C856ED4342B5C77A28D9CA3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E4753-AC34-48F6-A2FA-EFE991941BB4}"/>
      </w:docPartPr>
      <w:docPartBody>
        <w:p w:rsidR="007E5600" w:rsidRDefault="007E5600">
          <w:pPr>
            <w:pStyle w:val="9E48C4C856ED4342B5C77A28D9CA3C50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AA226159F59946FB99DB006F17E9D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A9192-CB92-45E2-8F45-81A38FDA6BEC}"/>
      </w:docPartPr>
      <w:docPartBody>
        <w:p w:rsidR="007E5600" w:rsidRDefault="007E5600">
          <w:pPr>
            <w:pStyle w:val="AA226159F59946FB99DB006F17E9D583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7837844E204845A5A2E98D2CD6175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BE381-F02A-43EC-A454-31135AC2CB1C}"/>
      </w:docPartPr>
      <w:docPartBody>
        <w:p w:rsidR="007E5600" w:rsidRDefault="007E5600">
          <w:pPr>
            <w:pStyle w:val="7837844E204845A5A2E98D2CD6175E1F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00"/>
    <w:rsid w:val="001F4973"/>
    <w:rsid w:val="007E5600"/>
    <w:rsid w:val="00D4670B"/>
    <w:rsid w:val="00E54897"/>
    <w:rsid w:val="00F5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FC7B96B5E464D399BA4F927BAC33F02">
    <w:name w:val="AFC7B96B5E464D399BA4F927BAC33F02"/>
  </w:style>
  <w:style w:type="paragraph" w:customStyle="1" w:styleId="46E01D11FE954BD8B33F172C75D7AA98">
    <w:name w:val="46E01D11FE954BD8B33F172C75D7AA98"/>
  </w:style>
  <w:style w:type="paragraph" w:customStyle="1" w:styleId="37CE900F107C4579A5D258F19D030D47">
    <w:name w:val="37CE900F107C4579A5D258F19D030D47"/>
  </w:style>
  <w:style w:type="paragraph" w:customStyle="1" w:styleId="9E48C4C856ED4342B5C77A28D9CA3C50">
    <w:name w:val="9E48C4C856ED4342B5C77A28D9CA3C50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AA226159F59946FB99DB006F17E9D583">
    <w:name w:val="AA226159F59946FB99DB006F17E9D583"/>
  </w:style>
  <w:style w:type="paragraph" w:customStyle="1" w:styleId="7837844E204845A5A2E98D2CD6175E1F">
    <w:name w:val="7837844E204845A5A2E98D2CD6175E1F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</Template>
  <TotalTime>0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2021-12-13T20:48:00Z</dcterms:created>
  <dcterms:modified xsi:type="dcterms:W3CDTF">2021-12-13T21:48:00Z</dcterms:modified>
</cp:coreProperties>
</file>