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DDEEF2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4FF63DF" w14:textId="0D5199E6" w:rsidR="00300B80" w:rsidRDefault="00300B80" w:rsidP="001B2ABD">
            <w:pPr>
              <w:tabs>
                <w:tab w:val="left" w:pos="990"/>
              </w:tabs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58905EE" wp14:editId="56C0D742">
                  <wp:extent cx="1762125" cy="20955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44" t="2927" r="5334" b="38563"/>
                          <a:stretch/>
                        </pic:blipFill>
                        <pic:spPr bwMode="auto">
                          <a:xfrm>
                            <a:off x="0" y="0"/>
                            <a:ext cx="17621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A753E7" w14:textId="21B0FC51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24AA25B" w14:textId="548EFF6B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4343F1" w14:textId="25748203" w:rsidR="001B2ABD" w:rsidRPr="0059649E" w:rsidRDefault="00300B80" w:rsidP="001B2ABD">
            <w:pPr>
              <w:pStyle w:val="Ttulo"/>
            </w:pPr>
            <w:r>
              <w:t>benjamín cabezas osorio</w:t>
            </w:r>
          </w:p>
          <w:p w14:paraId="339247F2" w14:textId="3A8E6B18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59073512" w14:textId="77777777" w:rsidTr="001B2ABD">
        <w:tc>
          <w:tcPr>
            <w:tcW w:w="3600" w:type="dxa"/>
          </w:tcPr>
          <w:p w14:paraId="3C885ACB" w14:textId="77777777" w:rsidR="001B2ABD" w:rsidRPr="0059649E" w:rsidRDefault="00BD68DD" w:rsidP="00036450">
            <w:pPr>
              <w:pStyle w:val="Ttulo3"/>
            </w:pPr>
            <w:r>
              <w:t xml:space="preserve"> </w:t>
            </w:r>
            <w:sdt>
              <w:sdtPr>
                <w:id w:val="-1711873194"/>
                <w:placeholder>
                  <w:docPart w:val="C0F5B2C6C54E4107A946CD1A5007F30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Perfil</w:t>
                </w:r>
              </w:sdtContent>
            </w:sdt>
          </w:p>
          <w:p w14:paraId="3041D2D5" w14:textId="77777777" w:rsidR="002B140B" w:rsidRDefault="002B140B" w:rsidP="00025B90">
            <w:r>
              <w:t>soy una persona trabajadora, con facilidades para aprender y hacer cualquier tipo de trabajo, genero un buen ambiente laboral.</w:t>
            </w:r>
          </w:p>
          <w:p w14:paraId="66FD7DA0" w14:textId="6FCF433A" w:rsidR="00BD68DD" w:rsidRDefault="002B140B" w:rsidP="00025B90">
            <w:r>
              <w:t>Soy muy respetuoso tanto como con el personal de trabajo como con clientes.</w:t>
            </w:r>
          </w:p>
          <w:p w14:paraId="7E38543E" w14:textId="71A2B01A" w:rsidR="002B140B" w:rsidRDefault="002B140B" w:rsidP="00025B90">
            <w:r>
              <w:t>Al momento de trabajar soy activo y motivado.</w:t>
            </w:r>
          </w:p>
          <w:p w14:paraId="094ADB45" w14:textId="77777777" w:rsidR="002B140B" w:rsidRDefault="002B140B" w:rsidP="00025B90"/>
          <w:p w14:paraId="25C962BB" w14:textId="77777777" w:rsidR="00BD68DD" w:rsidRDefault="00BD68DD" w:rsidP="00025B90">
            <w:r>
              <w:t>NACIONALIDAD:</w:t>
            </w:r>
          </w:p>
          <w:p w14:paraId="39DD6039" w14:textId="77777777" w:rsidR="00BD68DD" w:rsidRDefault="00BD68DD" w:rsidP="00025B90">
            <w:r>
              <w:t>Chilena</w:t>
            </w:r>
          </w:p>
          <w:p w14:paraId="7CC13EB3" w14:textId="77777777" w:rsidR="00BD68DD" w:rsidRDefault="00BD68DD" w:rsidP="00025B90"/>
          <w:p w14:paraId="1C8F4A9F" w14:textId="77777777" w:rsidR="00BD68DD" w:rsidRDefault="00BD68DD" w:rsidP="00025B90">
            <w:r>
              <w:t>FECHA DE NACIMIENTO:</w:t>
            </w:r>
          </w:p>
          <w:p w14:paraId="402E7753" w14:textId="77777777" w:rsidR="00BD68DD" w:rsidRPr="0059649E" w:rsidRDefault="00BD68DD" w:rsidP="00025B90">
            <w:r>
              <w:t>15 de junio 2003</w:t>
            </w:r>
          </w:p>
          <w:p w14:paraId="51A48285" w14:textId="77777777" w:rsidR="00036450" w:rsidRPr="0059649E" w:rsidRDefault="00036450" w:rsidP="00036450"/>
          <w:sdt>
            <w:sdtPr>
              <w:id w:val="-1954003311"/>
              <w:placeholder>
                <w:docPart w:val="1B525EF05187428D89358A86CA7A8805"/>
              </w:placeholder>
              <w:temporary/>
              <w:showingPlcHdr/>
              <w15:appearance w15:val="hidden"/>
            </w:sdtPr>
            <w:sdtEndPr/>
            <w:sdtContent>
              <w:p w14:paraId="2F2FFA37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F99B155F09004E06980FEFEABDD800C7"/>
              </w:placeholder>
              <w:temporary/>
              <w:showingPlcHdr/>
              <w15:appearance w15:val="hidden"/>
            </w:sdtPr>
            <w:sdtEndPr/>
            <w:sdtContent>
              <w:p w14:paraId="5E9ED7E9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ECDEDE0" w14:textId="77777777" w:rsidR="004D3011" w:rsidRPr="0059649E" w:rsidRDefault="00025B90" w:rsidP="004D3011">
            <w:r>
              <w:t>+569 9840 8465</w:t>
            </w:r>
          </w:p>
          <w:p w14:paraId="0D2B50E4" w14:textId="77777777" w:rsidR="004D3011" w:rsidRPr="0059649E" w:rsidRDefault="004D3011" w:rsidP="004D3011"/>
          <w:sdt>
            <w:sdtPr>
              <w:id w:val="-240260293"/>
              <w:placeholder>
                <w:docPart w:val="8D69D92927DE4FA3815D4C495C1AC45C"/>
              </w:placeholder>
              <w:temporary/>
              <w:showingPlcHdr/>
              <w15:appearance w15:val="hidden"/>
            </w:sdtPr>
            <w:sdtEndPr/>
            <w:sdtContent>
              <w:p w14:paraId="51CAFC3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733B9FF3" w14:textId="77777777" w:rsidR="00036450" w:rsidRPr="009A09AC" w:rsidRDefault="00025B90" w:rsidP="004D3011">
            <w:pPr>
              <w:rPr>
                <w:rStyle w:val="Hipervnculo"/>
                <w:szCs w:val="18"/>
              </w:rPr>
            </w:pPr>
            <w:r>
              <w:t>benjacbzo@gmail.com</w:t>
            </w:r>
          </w:p>
          <w:p w14:paraId="51742DC7" w14:textId="77777777" w:rsidR="004142CD" w:rsidRPr="0059649E" w:rsidRDefault="004142CD" w:rsidP="004142CD"/>
          <w:p w14:paraId="710D18E9" w14:textId="77777777" w:rsidR="004D3011" w:rsidRDefault="00683DC6" w:rsidP="004D3011">
            <w:r>
              <w:t>DIRECCION:</w:t>
            </w:r>
          </w:p>
          <w:p w14:paraId="1E8198E2" w14:textId="77777777" w:rsidR="00683DC6" w:rsidRPr="0059649E" w:rsidRDefault="00683DC6" w:rsidP="004D3011">
            <w:proofErr w:type="spellStart"/>
            <w:r>
              <w:t>Villagarda</w:t>
            </w:r>
            <w:proofErr w:type="spellEnd"/>
            <w:r>
              <w:t xml:space="preserve"> 360, Valle lo Campino, Quilicura</w:t>
            </w:r>
          </w:p>
        </w:tc>
        <w:tc>
          <w:tcPr>
            <w:tcW w:w="720" w:type="dxa"/>
          </w:tcPr>
          <w:p w14:paraId="6CD2E1DA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365DEE916214B9287CD938DE7C2D10C"/>
              </w:placeholder>
              <w:temporary/>
              <w:showingPlcHdr/>
              <w15:appearance w15:val="hidden"/>
            </w:sdtPr>
            <w:sdtEndPr/>
            <w:sdtContent>
              <w:p w14:paraId="712F5A89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0B11ACD" w14:textId="42666F72" w:rsidR="00036450" w:rsidRPr="0059649E" w:rsidRDefault="00300B80" w:rsidP="00B359E4">
            <w:pPr>
              <w:pStyle w:val="Ttulo4"/>
            </w:pPr>
            <w:r>
              <w:t>Liceo San Francisco de Quito</w:t>
            </w:r>
          </w:p>
          <w:p w14:paraId="655E0D00" w14:textId="678C4C4E" w:rsidR="00300B80" w:rsidRPr="0059649E" w:rsidRDefault="00300B80" w:rsidP="00300B80">
            <w:pPr>
              <w:pStyle w:val="Fecha"/>
            </w:pPr>
            <w:r>
              <w:t>2009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 w:rsidR="003C6C8B">
              <w:t>2021</w:t>
            </w:r>
          </w:p>
          <w:p w14:paraId="6425B3BB" w14:textId="77777777" w:rsidR="001424E5" w:rsidRPr="0059649E" w:rsidRDefault="001424E5" w:rsidP="001424E5">
            <w:r w:rsidRPr="0059649E">
              <w:rPr>
                <w:lang w:bidi="es-ES"/>
              </w:rPr>
              <w:t xml:space="preserve"> </w:t>
            </w:r>
          </w:p>
          <w:p w14:paraId="156CFB02" w14:textId="42292715" w:rsidR="004142CD" w:rsidRPr="0059649E" w:rsidRDefault="004142CD" w:rsidP="00036450"/>
          <w:sdt>
            <w:sdtPr>
              <w:id w:val="1001553383"/>
              <w:placeholder>
                <w:docPart w:val="19F174766A3E4EF1B906DA943EE41AE3"/>
              </w:placeholder>
              <w:temporary/>
              <w:showingPlcHdr/>
              <w15:appearance w15:val="hidden"/>
            </w:sdtPr>
            <w:sdtEndPr/>
            <w:sdtContent>
              <w:p w14:paraId="10E628B0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8B39AD0" w14:textId="2D9B3985" w:rsidR="00036450" w:rsidRPr="0059649E" w:rsidRDefault="00A750E2" w:rsidP="00B359E4">
            <w:pPr>
              <w:pStyle w:val="Ttulo4"/>
              <w:rPr>
                <w:bCs/>
              </w:rPr>
            </w:pPr>
            <w:proofErr w:type="spellStart"/>
            <w:r>
              <w:t>Futoi</w:t>
            </w:r>
            <w:proofErr w:type="spellEnd"/>
            <w:r>
              <w:t xml:space="preserve"> </w:t>
            </w:r>
            <w:proofErr w:type="spellStart"/>
            <w:r>
              <w:t>chicken</w:t>
            </w:r>
            <w:proofErr w:type="spellEnd"/>
            <w:r>
              <w:t xml:space="preserve"> -</w:t>
            </w:r>
            <w:r w:rsidR="00036450" w:rsidRPr="0059649E">
              <w:rPr>
                <w:lang w:bidi="es-ES"/>
              </w:rPr>
              <w:t xml:space="preserve"> </w:t>
            </w:r>
            <w:r>
              <w:t>cocinero</w:t>
            </w:r>
          </w:p>
          <w:p w14:paraId="4D470437" w14:textId="10608F46" w:rsidR="00036450" w:rsidRPr="0059649E" w:rsidRDefault="00A750E2" w:rsidP="00B359E4">
            <w:pPr>
              <w:pStyle w:val="Fecha"/>
            </w:pPr>
            <w:r>
              <w:t>Diciembre 2018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mayo 2019</w:t>
            </w:r>
          </w:p>
          <w:p w14:paraId="387985FA" w14:textId="648A7FEB" w:rsidR="00A750E2" w:rsidRDefault="00A750E2" w:rsidP="00A750E2">
            <w:r>
              <w:t>preparación y cocina de papas fritas y pollos asados</w:t>
            </w:r>
          </w:p>
          <w:p w14:paraId="2915930D" w14:textId="2CCE98F0" w:rsidR="00036450" w:rsidRPr="0059649E" w:rsidRDefault="00A750E2" w:rsidP="00A750E2">
            <w:r>
              <w:t>encargado de caja de ventas.</w:t>
            </w:r>
          </w:p>
          <w:p w14:paraId="3BB71B49" w14:textId="04390C0F" w:rsidR="004D3011" w:rsidRPr="0059649E" w:rsidRDefault="004D3011" w:rsidP="00036450"/>
          <w:p w14:paraId="27ADB460" w14:textId="02DCF4AF" w:rsidR="00025B90" w:rsidRDefault="003C6C8B" w:rsidP="003C6C8B">
            <w:pPr>
              <w:pStyle w:val="Ttulo4"/>
            </w:pPr>
            <w:r>
              <w:t>La Despensa – mercader/bodeguero</w:t>
            </w:r>
          </w:p>
          <w:p w14:paraId="0754D129" w14:textId="53388DE9" w:rsidR="00325EE4" w:rsidRDefault="003C6C8B" w:rsidP="00325EE4">
            <w:r>
              <w:t>Diciembre 2020 – septiembre 2021</w:t>
            </w:r>
          </w:p>
          <w:p w14:paraId="4DED8849" w14:textId="2F0AFB5E" w:rsidR="004D3011" w:rsidRDefault="00325EE4" w:rsidP="00325EE4">
            <w:r>
              <w:t>T</w:t>
            </w:r>
            <w:r w:rsidR="003C6C8B">
              <w:t xml:space="preserve">oma de pedidos, recolector de mercadería y </w:t>
            </w:r>
            <w:proofErr w:type="spellStart"/>
            <w:r w:rsidR="003C6C8B">
              <w:t>boleteador</w:t>
            </w:r>
            <w:proofErr w:type="spellEnd"/>
            <w:r w:rsidR="003C6C8B">
              <w:t xml:space="preserve"> de productos</w:t>
            </w:r>
          </w:p>
          <w:p w14:paraId="455A339D" w14:textId="61DEC134" w:rsidR="00325EE4" w:rsidRDefault="00325EE4" w:rsidP="00325EE4">
            <w:r>
              <w:t>Bodeguero (mayo 2021)</w:t>
            </w:r>
          </w:p>
          <w:p w14:paraId="7A8C1559" w14:textId="06F7E9B1" w:rsidR="00325EE4" w:rsidRPr="0059649E" w:rsidRDefault="00B96647" w:rsidP="00036450">
            <w:r w:rsidRPr="00683DC6">
              <w:rPr>
                <w:noProof/>
                <w:color w:val="FFFFFF" w:themeColor="background1"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DE43F2" wp14:editId="063EE92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711835</wp:posOffset>
                      </wp:positionV>
                      <wp:extent cx="3695700" cy="1257300"/>
                      <wp:effectExtent l="0" t="0" r="19050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57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77AB1" w14:textId="77777777" w:rsidR="00683DC6" w:rsidRDefault="00683DC6" w:rsidP="00683DC6">
                                  <w:r>
                                    <w:t>Mantención del lugar de trabajo limpio y ordenado</w:t>
                                  </w:r>
                                </w:p>
                                <w:p w14:paraId="179AA94D" w14:textId="77777777" w:rsidR="00683DC6" w:rsidRDefault="00683DC6" w:rsidP="00683DC6">
                                  <w:r>
                                    <w:t>Versátil, rápida comprensión y aprendizaje de las funciones en los puestos de trabajo.</w:t>
                                  </w:r>
                                </w:p>
                                <w:p w14:paraId="235DB003" w14:textId="77777777" w:rsidR="00683DC6" w:rsidRDefault="00683DC6" w:rsidP="00683DC6">
                                  <w:r>
                                    <w:t>Iniciativa y productividad en el lugar de trabajo.</w:t>
                                  </w:r>
                                </w:p>
                                <w:p w14:paraId="5C36300A" w14:textId="77777777" w:rsidR="00683DC6" w:rsidRDefault="00683DC6" w:rsidP="00683DC6">
                                  <w:r>
                                    <w:t>Sociable, amable, buen trato con los clientes y el equipo de trabajo</w:t>
                                  </w:r>
                                </w:p>
                                <w:p w14:paraId="25DDDE61" w14:textId="12B906F3" w:rsidR="00683DC6" w:rsidRDefault="00683DC6" w:rsidP="00683DC6">
                                  <w:r>
                                    <w:t>Capacidad en la resolución de problemas.</w:t>
                                  </w:r>
                                </w:p>
                                <w:p w14:paraId="5F4C430F" w14:textId="685BD183" w:rsidR="002B140B" w:rsidRDefault="002B140B" w:rsidP="00683DC6">
                                  <w:r>
                                    <w:t>buena actitud al momento de tratar con clientes.</w:t>
                                  </w:r>
                                </w:p>
                                <w:p w14:paraId="54D29FC0" w14:textId="77777777" w:rsidR="002B140B" w:rsidRDefault="002B140B" w:rsidP="00683DC6"/>
                                <w:p w14:paraId="51A52B80" w14:textId="77777777" w:rsidR="00CF4551" w:rsidRDefault="00CF4551" w:rsidP="00683DC6"/>
                                <w:p w14:paraId="7A7EA9DC" w14:textId="15A559CB" w:rsidR="00CF4551" w:rsidRDefault="00CF4551" w:rsidP="00683DC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DE43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2.75pt;margin-top:56.05pt;width:291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4dKgIAAE4EAAAOAAAAZHJzL2Uyb0RvYy54bWysVNtu2zAMfR+wfxD0vjhxk6Yx4hRdugwD&#10;ugvQ7QMYSY6FyaInKbGzrx8lp2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">
                      <v:textbox>
                        <w:txbxContent>
                          <w:p w14:paraId="3A277AB1" w14:textId="77777777" w:rsidR="00683DC6" w:rsidRDefault="00683DC6" w:rsidP="00683DC6">
                            <w:r>
                              <w:t>Mantención del lugar de trabajo limpio y ordenado</w:t>
                            </w:r>
                          </w:p>
                          <w:p w14:paraId="179AA94D" w14:textId="77777777" w:rsidR="00683DC6" w:rsidRDefault="00683DC6" w:rsidP="00683DC6">
                            <w:r>
                              <w:t>Versátil, rápida comprensión y aprendizaje de las funciones en los puestos de trabajo.</w:t>
                            </w:r>
                          </w:p>
                          <w:p w14:paraId="235DB003" w14:textId="77777777" w:rsidR="00683DC6" w:rsidRDefault="00683DC6" w:rsidP="00683DC6">
                            <w:r>
                              <w:t>Iniciativa y productividad en el lugar de trabajo.</w:t>
                            </w:r>
                          </w:p>
                          <w:p w14:paraId="5C36300A" w14:textId="77777777" w:rsidR="00683DC6" w:rsidRDefault="00683DC6" w:rsidP="00683DC6">
                            <w:r>
                              <w:t>Sociable, amable, buen trato con los clientes y el equipo de trabajo</w:t>
                            </w:r>
                          </w:p>
                          <w:p w14:paraId="25DDDE61" w14:textId="12B906F3" w:rsidR="00683DC6" w:rsidRDefault="00683DC6" w:rsidP="00683DC6">
                            <w:r>
                              <w:t>Capacidad en la resolución de problemas.</w:t>
                            </w:r>
                          </w:p>
                          <w:p w14:paraId="5F4C430F" w14:textId="685BD183" w:rsidR="002B140B" w:rsidRDefault="002B140B" w:rsidP="00683DC6">
                            <w:r>
                              <w:t>buena actitud al momento de tratar con clientes.</w:t>
                            </w:r>
                          </w:p>
                          <w:p w14:paraId="54D29FC0" w14:textId="77777777" w:rsidR="002B140B" w:rsidRDefault="002B140B" w:rsidP="00683DC6"/>
                          <w:p w14:paraId="51A52B80" w14:textId="77777777" w:rsidR="00CF4551" w:rsidRDefault="00CF4551" w:rsidP="00683DC6"/>
                          <w:p w14:paraId="7A7EA9DC" w14:textId="15A559CB" w:rsidR="00CF4551" w:rsidRDefault="00CF4551" w:rsidP="00683DC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id w:val="1669594239"/>
              <w:placeholder>
                <w:docPart w:val="38B4DA5C3E134C54ACCFE0729BDDB5C7"/>
              </w:placeholder>
              <w:temporary/>
              <w:showingPlcHdr/>
              <w15:appearance w15:val="hidden"/>
            </w:sdtPr>
            <w:sdtEndPr/>
            <w:sdtContent>
              <w:p w14:paraId="2C924850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02ECFF35" w14:textId="6BFE1D35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  <w:bookmarkStart w:id="0" w:name="_GoBack"/>
        <w:bookmarkEnd w:id="0"/>
      </w:tr>
    </w:tbl>
    <w:p w14:paraId="048BE2D0" w14:textId="02C97E1E" w:rsidR="009D0E46" w:rsidRPr="0059649E" w:rsidRDefault="009D0E46" w:rsidP="000C45FF">
      <w:pPr>
        <w:tabs>
          <w:tab w:val="left" w:pos="990"/>
        </w:tabs>
      </w:pPr>
    </w:p>
    <w:sectPr w:rsidR="009D0E46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0FD7E" w14:textId="77777777" w:rsidR="008D527D" w:rsidRDefault="008D527D" w:rsidP="000C45FF">
      <w:r>
        <w:separator/>
      </w:r>
    </w:p>
  </w:endnote>
  <w:endnote w:type="continuationSeparator" w:id="0">
    <w:p w14:paraId="6A035456" w14:textId="77777777" w:rsidR="008D527D" w:rsidRDefault="008D527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C80D6" w14:textId="77777777" w:rsidR="008D527D" w:rsidRDefault="008D527D" w:rsidP="000C45FF">
      <w:r>
        <w:separator/>
      </w:r>
    </w:p>
  </w:footnote>
  <w:footnote w:type="continuationSeparator" w:id="0">
    <w:p w14:paraId="5FE3EF04" w14:textId="77777777" w:rsidR="008D527D" w:rsidRDefault="008D527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93991" w14:textId="77777777" w:rsidR="009D0E46" w:rsidRPr="0059649E" w:rsidRDefault="009D0E46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AA8F869" wp14:editId="6F4EB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030A41"/>
    <w:multiLevelType w:val="hybridMultilevel"/>
    <w:tmpl w:val="319A3C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46"/>
    <w:rsid w:val="00025B90"/>
    <w:rsid w:val="00036450"/>
    <w:rsid w:val="00051277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C72EC"/>
    <w:rsid w:val="001E0391"/>
    <w:rsid w:val="001E1759"/>
    <w:rsid w:val="001F1ECC"/>
    <w:rsid w:val="002400EB"/>
    <w:rsid w:val="00247E89"/>
    <w:rsid w:val="002559EC"/>
    <w:rsid w:val="00256CF7"/>
    <w:rsid w:val="00281FD5"/>
    <w:rsid w:val="002B140B"/>
    <w:rsid w:val="002D3CA3"/>
    <w:rsid w:val="00300B80"/>
    <w:rsid w:val="0030481B"/>
    <w:rsid w:val="003156FC"/>
    <w:rsid w:val="003254B5"/>
    <w:rsid w:val="00325EE4"/>
    <w:rsid w:val="0037121F"/>
    <w:rsid w:val="003A6B7D"/>
    <w:rsid w:val="003B06CA"/>
    <w:rsid w:val="003C6C8B"/>
    <w:rsid w:val="004071FC"/>
    <w:rsid w:val="004142CD"/>
    <w:rsid w:val="00445947"/>
    <w:rsid w:val="004561E8"/>
    <w:rsid w:val="004813B3"/>
    <w:rsid w:val="00496591"/>
    <w:rsid w:val="004971C6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83DC6"/>
    <w:rsid w:val="00715FCB"/>
    <w:rsid w:val="00743101"/>
    <w:rsid w:val="007775E1"/>
    <w:rsid w:val="007867A0"/>
    <w:rsid w:val="007927F5"/>
    <w:rsid w:val="0079718D"/>
    <w:rsid w:val="007A13D5"/>
    <w:rsid w:val="00802CA0"/>
    <w:rsid w:val="008233D5"/>
    <w:rsid w:val="008D527D"/>
    <w:rsid w:val="009260CD"/>
    <w:rsid w:val="00952C25"/>
    <w:rsid w:val="009A09AC"/>
    <w:rsid w:val="009D0E46"/>
    <w:rsid w:val="00A2118D"/>
    <w:rsid w:val="00A750E2"/>
    <w:rsid w:val="00AD76E2"/>
    <w:rsid w:val="00B20152"/>
    <w:rsid w:val="00B359E4"/>
    <w:rsid w:val="00B57D98"/>
    <w:rsid w:val="00B67B64"/>
    <w:rsid w:val="00B70850"/>
    <w:rsid w:val="00B96647"/>
    <w:rsid w:val="00BD68DD"/>
    <w:rsid w:val="00C066B6"/>
    <w:rsid w:val="00C37BA1"/>
    <w:rsid w:val="00C4674C"/>
    <w:rsid w:val="00C506CF"/>
    <w:rsid w:val="00C72BED"/>
    <w:rsid w:val="00C814EA"/>
    <w:rsid w:val="00C9578B"/>
    <w:rsid w:val="00CB0055"/>
    <w:rsid w:val="00CC0C6D"/>
    <w:rsid w:val="00CF4551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8656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mena\AppData\Local\Microsoft\Office\16.0\DTS\es-ES%7b20AE1103-16B5-4A0F-BFA1-505BE9B66FAD%7d\%7bEA9AB250-358A-44B4-AE40-1E87C202FAE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F5B2C6C54E4107A946CD1A5007F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8F5A9-5451-477E-9870-38958E002836}"/>
      </w:docPartPr>
      <w:docPartBody>
        <w:p w:rsidR="00D44A27" w:rsidRDefault="006D2A86">
          <w:pPr>
            <w:pStyle w:val="C0F5B2C6C54E4107A946CD1A5007F30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1B525EF05187428D89358A86CA7A8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95AC-1971-4CC3-9413-A9A1281814DF}"/>
      </w:docPartPr>
      <w:docPartBody>
        <w:p w:rsidR="006D2A86" w:rsidRDefault="006D2A86">
          <w:pPr>
            <w:pStyle w:val="1B525EF05187428D89358A86CA7A8805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F99B155F09004E06980FEFEABDD80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3A9F-97C7-43A8-98C6-D08B7A1F5188}"/>
      </w:docPartPr>
      <w:docPartBody>
        <w:p w:rsidR="006D2A86" w:rsidRDefault="006D2A86">
          <w:pPr>
            <w:pStyle w:val="F99B155F09004E06980FEFEABDD800C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D69D92927DE4FA3815D4C495C1AC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10AA-BDD6-44C8-8998-DEADEDA19552}"/>
      </w:docPartPr>
      <w:docPartBody>
        <w:p w:rsidR="006D2A86" w:rsidRDefault="006D2A86">
          <w:pPr>
            <w:pStyle w:val="8D69D92927DE4FA3815D4C495C1AC45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0365DEE916214B9287CD938DE7C2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8C00B-C2AF-42F5-A206-D90F3FAE6339}"/>
      </w:docPartPr>
      <w:docPartBody>
        <w:p w:rsidR="006D2A86" w:rsidRDefault="006D2A86">
          <w:pPr>
            <w:pStyle w:val="0365DEE916214B9287CD938DE7C2D10C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9F174766A3E4EF1B906DA943EE41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22DA-35DC-4BCF-BB4A-0C93B87B35B1}"/>
      </w:docPartPr>
      <w:docPartBody>
        <w:p w:rsidR="006D2A86" w:rsidRDefault="006D2A86">
          <w:pPr>
            <w:pStyle w:val="19F174766A3E4EF1B906DA943EE41AE3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8B4DA5C3E134C54ACCFE0729BDDB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9A42-F79F-4228-AE76-6AA486A6CE65}"/>
      </w:docPartPr>
      <w:docPartBody>
        <w:p w:rsidR="006D2A86" w:rsidRDefault="006D2A86">
          <w:pPr>
            <w:pStyle w:val="38B4DA5C3E134C54ACCFE0729BDDB5C7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86"/>
    <w:rsid w:val="000705AC"/>
    <w:rsid w:val="001946D1"/>
    <w:rsid w:val="002A342D"/>
    <w:rsid w:val="006D2A86"/>
    <w:rsid w:val="00D44A27"/>
    <w:rsid w:val="00F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F5B2C6C54E4107A946CD1A5007F30F">
    <w:name w:val="C0F5B2C6C54E4107A946CD1A5007F30F"/>
  </w:style>
  <w:style w:type="paragraph" w:customStyle="1" w:styleId="1B525EF05187428D89358A86CA7A8805">
    <w:name w:val="1B525EF05187428D89358A86CA7A8805"/>
  </w:style>
  <w:style w:type="paragraph" w:customStyle="1" w:styleId="F99B155F09004E06980FEFEABDD800C7">
    <w:name w:val="F99B155F09004E06980FEFEABDD800C7"/>
  </w:style>
  <w:style w:type="paragraph" w:customStyle="1" w:styleId="8D69D92927DE4FA3815D4C495C1AC45C">
    <w:name w:val="8D69D92927DE4FA3815D4C495C1AC45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365DEE916214B9287CD938DE7C2D10C">
    <w:name w:val="0365DEE916214B9287CD938DE7C2D10C"/>
  </w:style>
  <w:style w:type="paragraph" w:customStyle="1" w:styleId="19F174766A3E4EF1B906DA943EE41AE3">
    <w:name w:val="19F174766A3E4EF1B906DA943EE41AE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38B4DA5C3E134C54ACCFE0729BDDB5C7">
    <w:name w:val="38B4DA5C3E134C54ACCFE0729BDDB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{EA9AB250-358A-44B4-AE40-1E87C202FAE0}tf00546271_win32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2021-11-17T23:23:00Z</dcterms:created>
  <dcterms:modified xsi:type="dcterms:W3CDTF">2021-11-17T23:23:00Z</dcterms:modified>
</cp:coreProperties>
</file>