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A842BE0" w14:textId="77777777" w:rsidTr="00055D47">
        <w:trPr>
          <w:trHeight w:val="4410"/>
        </w:trPr>
        <w:tc>
          <w:tcPr>
            <w:tcW w:w="3600" w:type="dxa"/>
            <w:vAlign w:val="bottom"/>
          </w:tcPr>
          <w:p w14:paraId="1FF1BEBD" w14:textId="77777777" w:rsidR="001B2ABD" w:rsidRDefault="00055D47" w:rsidP="00055D47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CL" w:eastAsia="es-CL"/>
              </w:rPr>
              <w:drawing>
                <wp:anchor distT="158496" distB="151638" distL="260604" distR="276987" simplePos="0" relativeHeight="251659264" behindDoc="1" locked="0" layoutInCell="1" allowOverlap="1" wp14:anchorId="5F2FFE03" wp14:editId="4F30939A">
                  <wp:simplePos x="0" y="0"/>
                  <wp:positionH relativeFrom="margin">
                    <wp:posOffset>365125</wp:posOffset>
                  </wp:positionH>
                  <wp:positionV relativeFrom="paragraph">
                    <wp:posOffset>-515620</wp:posOffset>
                  </wp:positionV>
                  <wp:extent cx="1247775" cy="1313815"/>
                  <wp:effectExtent l="247650" t="247650" r="257175" b="248285"/>
                  <wp:wrapNone/>
                  <wp:docPr id="5" name="Imagen 2" descr="\\SERVER\Servicios\thumbnail_PHOTO-2018-11-09-14-08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\\SERVER\Servicios\thumbnail_PHOTO-2018-11-09-14-08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31381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82F1C40" w14:textId="77777777" w:rsidR="001B2ABD" w:rsidRDefault="001B2ABD" w:rsidP="00055D4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1DAB8C4" w14:textId="77777777" w:rsidR="00055D47" w:rsidRDefault="00055D47" w:rsidP="00055D47">
            <w:pPr>
              <w:pStyle w:val="Ttulo"/>
              <w:rPr>
                <w:sz w:val="52"/>
                <w:szCs w:val="52"/>
              </w:rPr>
            </w:pPr>
            <w:r w:rsidRPr="00055D47">
              <w:rPr>
                <w:sz w:val="52"/>
                <w:szCs w:val="52"/>
              </w:rPr>
              <w:t xml:space="preserve">carol Paola </w:t>
            </w:r>
          </w:p>
          <w:p w14:paraId="68FAD9D8" w14:textId="4736F7E6" w:rsidR="001B2ABD" w:rsidRPr="00055D47" w:rsidRDefault="00055D47" w:rsidP="00055D47">
            <w:pPr>
              <w:pStyle w:val="Ttulo"/>
              <w:rPr>
                <w:sz w:val="52"/>
                <w:szCs w:val="52"/>
              </w:rPr>
            </w:pPr>
            <w:r w:rsidRPr="00055D47">
              <w:rPr>
                <w:sz w:val="52"/>
                <w:szCs w:val="52"/>
              </w:rPr>
              <w:t>garcia rodriguez</w:t>
            </w:r>
          </w:p>
        </w:tc>
      </w:tr>
      <w:tr w:rsidR="001B2ABD" w:rsidRPr="00B75129" w14:paraId="4E1BF8C1" w14:textId="77777777" w:rsidTr="00055D47">
        <w:tc>
          <w:tcPr>
            <w:tcW w:w="3600" w:type="dxa"/>
          </w:tcPr>
          <w:p w14:paraId="3B942C9B" w14:textId="4F936CC7" w:rsidR="001B2ABD" w:rsidRPr="00B75129" w:rsidRDefault="00406A4B" w:rsidP="00055D47">
            <w:pPr>
              <w:pStyle w:val="Ttulo3"/>
              <w:rPr>
                <w:lang w:val="es-CL"/>
              </w:rPr>
            </w:pPr>
            <w:r w:rsidRPr="00B75129">
              <w:rPr>
                <w:lang w:val="es-CL"/>
              </w:rPr>
              <w:t>PERFIL</w:t>
            </w:r>
          </w:p>
          <w:p w14:paraId="23CDE0C5" w14:textId="4B297115" w:rsidR="00406A4B" w:rsidRPr="00406A4B" w:rsidRDefault="00406A4B" w:rsidP="00406A4B">
            <w:pPr>
              <w:jc w:val="both"/>
              <w:rPr>
                <w:lang w:val="es-CL"/>
              </w:rPr>
            </w:pPr>
            <w:r w:rsidRPr="00406A4B">
              <w:rPr>
                <w:lang w:val="es-CL"/>
              </w:rPr>
              <w:t>Conseguir un puesto de trabajo que me permita aplicar</w:t>
            </w:r>
            <w:r>
              <w:rPr>
                <w:lang w:val="es-CL"/>
              </w:rPr>
              <w:t xml:space="preserve"> </w:t>
            </w:r>
            <w:r w:rsidRPr="00406A4B">
              <w:rPr>
                <w:lang w:val="es-CL"/>
              </w:rPr>
              <w:t>mis experiencias y conocimientos, en las distintas</w:t>
            </w:r>
            <w:r>
              <w:rPr>
                <w:lang w:val="es-CL"/>
              </w:rPr>
              <w:t xml:space="preserve"> </w:t>
            </w:r>
            <w:r w:rsidRPr="00406A4B">
              <w:rPr>
                <w:lang w:val="es-CL"/>
              </w:rPr>
              <w:t>áreas de la empresa, para así desarrollarme</w:t>
            </w:r>
          </w:p>
          <w:p w14:paraId="6DC20786" w14:textId="44BB1FEE" w:rsidR="00036450" w:rsidRPr="00406A4B" w:rsidRDefault="00406A4B" w:rsidP="00406A4B">
            <w:pPr>
              <w:jc w:val="both"/>
              <w:rPr>
                <w:lang w:val="es-CL"/>
              </w:rPr>
            </w:pPr>
            <w:r w:rsidRPr="00406A4B">
              <w:rPr>
                <w:lang w:val="es-CL"/>
              </w:rPr>
              <w:t>profesionalmente para el buen</w:t>
            </w:r>
            <w:r>
              <w:rPr>
                <w:lang w:val="es-CL"/>
              </w:rPr>
              <w:t xml:space="preserve"> </w:t>
            </w:r>
            <w:r w:rsidRPr="00406A4B">
              <w:rPr>
                <w:lang w:val="es-CL"/>
              </w:rPr>
              <w:t>desempeño de las</w:t>
            </w:r>
            <w:r>
              <w:rPr>
                <w:lang w:val="es-CL"/>
              </w:rPr>
              <w:t xml:space="preserve"> </w:t>
            </w:r>
            <w:r w:rsidRPr="00406A4B">
              <w:rPr>
                <w:lang w:val="es-CL"/>
              </w:rPr>
              <w:t>funciones asignadas.</w:t>
            </w:r>
          </w:p>
          <w:p w14:paraId="19A347AF" w14:textId="3F1ACE62" w:rsidR="00406A4B" w:rsidRDefault="00406A4B" w:rsidP="00055D47">
            <w:pPr>
              <w:rPr>
                <w:lang w:val="es-CL"/>
              </w:rPr>
            </w:pPr>
          </w:p>
          <w:p w14:paraId="5F76A162" w14:textId="45603333" w:rsidR="00406A4B" w:rsidRPr="00406A4B" w:rsidRDefault="00406A4B" w:rsidP="00406A4B">
            <w:pPr>
              <w:spacing w:line="360" w:lineRule="auto"/>
              <w:rPr>
                <w:lang w:val="es-CL"/>
              </w:rPr>
            </w:pPr>
            <w:r>
              <w:rPr>
                <w:lang w:val="es-CL"/>
              </w:rPr>
              <w:t xml:space="preserve">- </w:t>
            </w:r>
            <w:r w:rsidRPr="00406A4B">
              <w:rPr>
                <w:lang w:val="es-CL"/>
              </w:rPr>
              <w:t>Buenas relaciones interpersonales, trabajo en equipo, comunicación fluida, capacidad de trabajo bajo presión.</w:t>
            </w:r>
          </w:p>
          <w:p w14:paraId="00899EC1" w14:textId="1084879E" w:rsidR="00406A4B" w:rsidRDefault="00406A4B" w:rsidP="00406A4B">
            <w:pPr>
              <w:rPr>
                <w:lang w:val="es-CL"/>
              </w:rPr>
            </w:pPr>
          </w:p>
          <w:p w14:paraId="01E772B9" w14:textId="7903023A" w:rsidR="00036450" w:rsidRPr="00406A4B" w:rsidRDefault="00EE0835" w:rsidP="00055D47">
            <w:pPr>
              <w:pStyle w:val="Ttulo3"/>
              <w:rPr>
                <w:lang w:val="es-CL"/>
              </w:rPr>
            </w:pPr>
            <w:r w:rsidRPr="00406A4B">
              <w:rPr>
                <w:lang w:val="es-CL"/>
              </w:rPr>
              <w:t>CONTACTO:</w:t>
            </w:r>
          </w:p>
          <w:p w14:paraId="2728C454" w14:textId="1BA658E1" w:rsidR="004D3011" w:rsidRPr="00406A4B" w:rsidRDefault="00EE0835" w:rsidP="00055D47">
            <w:pPr>
              <w:rPr>
                <w:lang w:val="es-CL"/>
              </w:rPr>
            </w:pPr>
            <w:r w:rsidRPr="00406A4B">
              <w:rPr>
                <w:lang w:val="es-CL"/>
              </w:rPr>
              <w:t>TELEFONO:</w:t>
            </w:r>
          </w:p>
          <w:p w14:paraId="620088EE" w14:textId="2D92E3B1" w:rsidR="004D3011" w:rsidRPr="00406A4B" w:rsidRDefault="00EE0835" w:rsidP="00055D47">
            <w:pPr>
              <w:rPr>
                <w:lang w:val="es-CL"/>
              </w:rPr>
            </w:pPr>
            <w:r w:rsidRPr="00406A4B">
              <w:rPr>
                <w:lang w:val="es-CL"/>
              </w:rPr>
              <w:t>+56 986900470</w:t>
            </w:r>
          </w:p>
          <w:p w14:paraId="49920F11" w14:textId="77777777" w:rsidR="004D3011" w:rsidRPr="00406A4B" w:rsidRDefault="004D3011" w:rsidP="00055D47">
            <w:pPr>
              <w:rPr>
                <w:lang w:val="es-CL"/>
              </w:rPr>
            </w:pPr>
          </w:p>
          <w:sdt>
            <w:sdtPr>
              <w:id w:val="-240260293"/>
              <w:placeholder>
                <w:docPart w:val="15D75B2B8FCC4924A70C752015D76B32"/>
              </w:placeholder>
              <w:temporary/>
              <w:showingPlcHdr/>
            </w:sdtPr>
            <w:sdtEndPr/>
            <w:sdtContent>
              <w:p w14:paraId="522F8FC7" w14:textId="77777777" w:rsidR="004D3011" w:rsidRDefault="004D3011" w:rsidP="00055D47">
                <w:r w:rsidRPr="004D3011">
                  <w:t>EMAIL:</w:t>
                </w:r>
              </w:p>
            </w:sdtContent>
          </w:sdt>
          <w:p w14:paraId="66FF8627" w14:textId="77777777" w:rsidR="004D3011" w:rsidRPr="00B75129" w:rsidRDefault="003F44C8" w:rsidP="00055D47">
            <w:pPr>
              <w:rPr>
                <w:rStyle w:val="Hipervnculo"/>
                <w:rFonts w:asciiTheme="majorHAnsi" w:eastAsia="Arial" w:hAnsiTheme="majorHAnsi" w:cs="Arial"/>
                <w:sz w:val="20"/>
                <w:szCs w:val="20"/>
                <w:lang w:val="es-CL"/>
              </w:rPr>
            </w:pPr>
            <w:hyperlink r:id="rId11" w:history="1">
              <w:r w:rsidR="00EE0835" w:rsidRPr="00B75129">
                <w:rPr>
                  <w:rStyle w:val="Hipervnculo"/>
                  <w:rFonts w:asciiTheme="majorHAnsi" w:eastAsia="Arial" w:hAnsiTheme="majorHAnsi" w:cs="Arial"/>
                  <w:sz w:val="20"/>
                  <w:szCs w:val="20"/>
                  <w:lang w:val="es-CL"/>
                </w:rPr>
                <w:t>Carolp.cg44@gmail.com</w:t>
              </w:r>
            </w:hyperlink>
          </w:p>
          <w:p w14:paraId="4AC48918" w14:textId="77777777" w:rsidR="00EE0835" w:rsidRPr="00B75129" w:rsidRDefault="00EE0835" w:rsidP="00055D47">
            <w:pPr>
              <w:rPr>
                <w:rStyle w:val="Hipervnculo"/>
                <w:rFonts w:eastAsia="Arial" w:cs="Arial"/>
                <w:sz w:val="20"/>
                <w:szCs w:val="20"/>
                <w:lang w:val="es-CL"/>
              </w:rPr>
            </w:pPr>
          </w:p>
          <w:p w14:paraId="70CC45F1" w14:textId="5A88CF5C" w:rsidR="00EE0835" w:rsidRPr="00B75129" w:rsidRDefault="00EE0835" w:rsidP="00EE0835">
            <w:pPr>
              <w:pStyle w:val="Ttulo3"/>
              <w:rPr>
                <w:lang w:val="es-CL"/>
              </w:rPr>
            </w:pPr>
            <w:r w:rsidRPr="00B75129">
              <w:rPr>
                <w:lang w:val="es-CL"/>
              </w:rPr>
              <w:t>DATOS PERSONALES:</w:t>
            </w:r>
          </w:p>
          <w:p w14:paraId="3D120050" w14:textId="77777777" w:rsidR="00EE0835" w:rsidRPr="00B75129" w:rsidRDefault="00EE0835" w:rsidP="00EE0835">
            <w:pPr>
              <w:rPr>
                <w:lang w:val="es-CL"/>
              </w:rPr>
            </w:pPr>
            <w:r w:rsidRPr="00B75129">
              <w:rPr>
                <w:lang w:val="es-CL"/>
              </w:rPr>
              <w:t>RUT:</w:t>
            </w:r>
          </w:p>
          <w:p w14:paraId="76A2CBCF" w14:textId="77777777" w:rsidR="00EE0835" w:rsidRPr="00B75129" w:rsidRDefault="00EE0835" w:rsidP="00EE0835">
            <w:pPr>
              <w:rPr>
                <w:lang w:val="es-CL"/>
              </w:rPr>
            </w:pPr>
            <w:r w:rsidRPr="00B75129">
              <w:rPr>
                <w:lang w:val="es-CL"/>
              </w:rPr>
              <w:t>26.889.365-2</w:t>
            </w:r>
          </w:p>
          <w:p w14:paraId="4CFB9B93" w14:textId="77777777" w:rsidR="00EE0835" w:rsidRPr="00B75129" w:rsidRDefault="00EE0835" w:rsidP="00055D47">
            <w:pPr>
              <w:rPr>
                <w:rFonts w:asciiTheme="majorHAnsi" w:hAnsiTheme="majorHAnsi"/>
                <w:lang w:val="es-CL"/>
              </w:rPr>
            </w:pPr>
          </w:p>
          <w:p w14:paraId="4AB3B230" w14:textId="77777777" w:rsidR="00EE0835" w:rsidRPr="00B75129" w:rsidRDefault="00EE0835" w:rsidP="00055D47">
            <w:pPr>
              <w:rPr>
                <w:rFonts w:asciiTheme="majorHAnsi" w:hAnsiTheme="majorHAnsi"/>
                <w:lang w:val="es-CL"/>
              </w:rPr>
            </w:pPr>
            <w:r w:rsidRPr="00B75129">
              <w:rPr>
                <w:rFonts w:asciiTheme="majorHAnsi" w:hAnsiTheme="majorHAnsi"/>
                <w:lang w:val="es-CL"/>
              </w:rPr>
              <w:t>FECHA DE NACIMIENTO:</w:t>
            </w:r>
          </w:p>
          <w:p w14:paraId="0F7DBB54" w14:textId="77777777" w:rsidR="00EE0835" w:rsidRPr="00B75129" w:rsidRDefault="00EE0835" w:rsidP="00055D47">
            <w:pPr>
              <w:rPr>
                <w:lang w:val="es-CL"/>
              </w:rPr>
            </w:pPr>
            <w:r w:rsidRPr="00B75129">
              <w:rPr>
                <w:lang w:val="es-CL"/>
              </w:rPr>
              <w:t>11/08/1992</w:t>
            </w:r>
          </w:p>
          <w:p w14:paraId="367234C6" w14:textId="77777777" w:rsidR="00EE0835" w:rsidRPr="00B75129" w:rsidRDefault="00EE0835" w:rsidP="00055D47">
            <w:pPr>
              <w:rPr>
                <w:lang w:val="es-CL"/>
              </w:rPr>
            </w:pPr>
          </w:p>
          <w:p w14:paraId="5B970C98" w14:textId="77777777" w:rsidR="00EE0835" w:rsidRPr="00B75129" w:rsidRDefault="00EE0835" w:rsidP="00055D47">
            <w:pPr>
              <w:rPr>
                <w:lang w:val="es-CL"/>
              </w:rPr>
            </w:pPr>
            <w:r w:rsidRPr="00B75129">
              <w:rPr>
                <w:lang w:val="es-CL"/>
              </w:rPr>
              <w:t xml:space="preserve">NACIONALIDAD: </w:t>
            </w:r>
          </w:p>
          <w:p w14:paraId="46A1E05E" w14:textId="1FB69387" w:rsidR="00EE0835" w:rsidRPr="00B75129" w:rsidRDefault="00F97702" w:rsidP="00055D47">
            <w:pPr>
              <w:rPr>
                <w:lang w:val="es-CL"/>
              </w:rPr>
            </w:pPr>
            <w:r>
              <w:rPr>
                <w:lang w:val="es-CL"/>
              </w:rPr>
              <w:t>Venezolana</w:t>
            </w:r>
          </w:p>
          <w:p w14:paraId="08BB07EF" w14:textId="77777777" w:rsidR="00EE0835" w:rsidRPr="00B75129" w:rsidRDefault="00EE0835" w:rsidP="00055D47">
            <w:pPr>
              <w:rPr>
                <w:lang w:val="es-CL"/>
              </w:rPr>
            </w:pPr>
          </w:p>
          <w:p w14:paraId="49D040AF" w14:textId="77777777" w:rsidR="00EE0835" w:rsidRPr="00B75129" w:rsidRDefault="00EE0835" w:rsidP="00055D47">
            <w:pPr>
              <w:rPr>
                <w:rFonts w:asciiTheme="majorHAnsi" w:hAnsiTheme="majorHAnsi"/>
                <w:lang w:val="es-CL"/>
              </w:rPr>
            </w:pPr>
            <w:r w:rsidRPr="00B75129">
              <w:rPr>
                <w:rFonts w:asciiTheme="majorHAnsi" w:hAnsiTheme="majorHAnsi"/>
                <w:lang w:val="es-CL"/>
              </w:rPr>
              <w:t>DIRECCION:</w:t>
            </w:r>
          </w:p>
          <w:p w14:paraId="4535DC8C" w14:textId="0ADF89AF" w:rsidR="00EE0835" w:rsidRPr="00B75129" w:rsidRDefault="00EE0835" w:rsidP="00055D47">
            <w:pPr>
              <w:rPr>
                <w:rFonts w:asciiTheme="majorHAnsi" w:hAnsiTheme="majorHAnsi"/>
                <w:lang w:val="es-CL"/>
              </w:rPr>
            </w:pPr>
            <w:r w:rsidRPr="00B75129">
              <w:rPr>
                <w:rFonts w:asciiTheme="majorHAnsi" w:hAnsiTheme="majorHAnsi"/>
                <w:lang w:val="es-CL"/>
              </w:rPr>
              <w:t>Santiago, Comuna Estación Central</w:t>
            </w:r>
            <w:r w:rsidR="00F97702">
              <w:rPr>
                <w:rFonts w:asciiTheme="majorHAnsi" w:hAnsiTheme="majorHAnsi"/>
                <w:lang w:val="es-CL"/>
              </w:rPr>
              <w:t xml:space="preserve">, </w:t>
            </w:r>
            <w:r w:rsidR="00EF7355">
              <w:rPr>
                <w:rFonts w:asciiTheme="majorHAnsi" w:hAnsiTheme="majorHAnsi"/>
                <w:lang w:val="es-CL"/>
              </w:rPr>
              <w:t>la</w:t>
            </w:r>
            <w:r w:rsidR="00F97702">
              <w:rPr>
                <w:rFonts w:asciiTheme="majorHAnsi" w:hAnsiTheme="majorHAnsi"/>
                <w:lang w:val="es-CL"/>
              </w:rPr>
              <w:t xml:space="preserve"> </w:t>
            </w:r>
            <w:proofErr w:type="spellStart"/>
            <w:r w:rsidR="00F97702">
              <w:rPr>
                <w:rFonts w:asciiTheme="majorHAnsi" w:hAnsiTheme="majorHAnsi"/>
                <w:lang w:val="es-CL"/>
              </w:rPr>
              <w:t>coruña</w:t>
            </w:r>
            <w:proofErr w:type="spellEnd"/>
            <w:r w:rsidR="00F97702">
              <w:rPr>
                <w:rFonts w:asciiTheme="majorHAnsi" w:hAnsiTheme="majorHAnsi"/>
                <w:lang w:val="es-CL"/>
              </w:rPr>
              <w:t xml:space="preserve"> 4890.</w:t>
            </w:r>
          </w:p>
        </w:tc>
        <w:tc>
          <w:tcPr>
            <w:tcW w:w="720" w:type="dxa"/>
          </w:tcPr>
          <w:p w14:paraId="3E5AB41C" w14:textId="77777777" w:rsidR="001B2ABD" w:rsidRPr="00B75129" w:rsidRDefault="001B2ABD" w:rsidP="00055D47">
            <w:pPr>
              <w:tabs>
                <w:tab w:val="left" w:pos="990"/>
              </w:tabs>
              <w:rPr>
                <w:lang w:val="es-CL"/>
              </w:rPr>
            </w:pPr>
          </w:p>
        </w:tc>
        <w:tc>
          <w:tcPr>
            <w:tcW w:w="6470" w:type="dxa"/>
          </w:tcPr>
          <w:p w14:paraId="15F08DC3" w14:textId="110C7572" w:rsidR="00EE0835" w:rsidRPr="00406A4B" w:rsidRDefault="00055D47" w:rsidP="00406A4B">
            <w:pPr>
              <w:pStyle w:val="Ttulo2"/>
              <w:rPr>
                <w:lang w:val="es-CL"/>
              </w:rPr>
            </w:pPr>
            <w:r w:rsidRPr="00055D47">
              <w:rPr>
                <w:lang w:val="es-CL"/>
              </w:rPr>
              <w:t>educacion</w:t>
            </w:r>
          </w:p>
          <w:p w14:paraId="31B182C9" w14:textId="19E8E046" w:rsidR="00036450" w:rsidRPr="00055D47" w:rsidRDefault="00055D47" w:rsidP="00055D47">
            <w:pPr>
              <w:pStyle w:val="Ttulo4"/>
              <w:rPr>
                <w:lang w:val="es-CL"/>
              </w:rPr>
            </w:pPr>
            <w:r w:rsidRPr="00055D47">
              <w:rPr>
                <w:rFonts w:ascii="Arial" w:eastAsia="Arial" w:hAnsi="Arial" w:cs="Arial"/>
                <w:sz w:val="22"/>
                <w:lang w:val="es-CL"/>
              </w:rPr>
              <w:t>Universitaria</w:t>
            </w:r>
          </w:p>
          <w:p w14:paraId="73E49D46" w14:textId="77777777" w:rsidR="00055D47" w:rsidRPr="00055D47" w:rsidRDefault="00055D47" w:rsidP="00055D47">
            <w:pPr>
              <w:rPr>
                <w:lang w:val="es-CL"/>
              </w:rPr>
            </w:pPr>
            <w:r w:rsidRPr="00055D47">
              <w:rPr>
                <w:rFonts w:ascii="Arial" w:eastAsia="Arial" w:hAnsi="Arial" w:cs="Arial"/>
                <w:szCs w:val="18"/>
                <w:lang w:val="es-CL"/>
              </w:rPr>
              <w:t>Instituto Universitario de Tecnología UNIR</w:t>
            </w:r>
            <w:r w:rsidRPr="00055D47">
              <w:rPr>
                <w:lang w:val="es-CL"/>
              </w:rPr>
              <w:t xml:space="preserve"> </w:t>
            </w:r>
          </w:p>
          <w:p w14:paraId="2671E671" w14:textId="3C41A624" w:rsidR="00036450" w:rsidRPr="00055D47" w:rsidRDefault="00055D47" w:rsidP="00055D47">
            <w:pPr>
              <w:spacing w:line="360" w:lineRule="auto"/>
              <w:rPr>
                <w:rFonts w:ascii="Arial" w:eastAsia="Arial" w:hAnsi="Arial" w:cs="Arial"/>
                <w:b/>
                <w:sz w:val="22"/>
                <w:lang w:val="es-CL"/>
              </w:rPr>
            </w:pPr>
            <w:r w:rsidRPr="00055D47">
              <w:rPr>
                <w:rFonts w:ascii="Arial" w:eastAsia="Arial" w:hAnsi="Arial" w:cs="Arial"/>
                <w:b/>
                <w:szCs w:val="18"/>
                <w:lang w:val="es-CL"/>
              </w:rPr>
              <w:t xml:space="preserve">T.S.U Publicidad y Relaciones </w:t>
            </w:r>
            <w:r w:rsidR="00EE0835" w:rsidRPr="00055D47">
              <w:rPr>
                <w:rFonts w:ascii="Arial" w:eastAsia="Arial" w:hAnsi="Arial" w:cs="Arial"/>
                <w:b/>
                <w:szCs w:val="18"/>
                <w:lang w:val="es-CL"/>
              </w:rPr>
              <w:t>Públicas</w:t>
            </w:r>
            <w:r w:rsidRPr="00055D47">
              <w:rPr>
                <w:rFonts w:ascii="Arial" w:eastAsia="Arial" w:hAnsi="Arial" w:cs="Arial"/>
                <w:b/>
                <w:sz w:val="22"/>
                <w:lang w:val="es-CL"/>
              </w:rPr>
              <w:t xml:space="preserve">. </w:t>
            </w:r>
          </w:p>
          <w:p w14:paraId="7AA246C7" w14:textId="58D5D362" w:rsidR="00036450" w:rsidRPr="00B75129" w:rsidRDefault="00055D47" w:rsidP="00055D47">
            <w:pPr>
              <w:pStyle w:val="Ttulo4"/>
              <w:rPr>
                <w:lang w:val="es-CL"/>
              </w:rPr>
            </w:pPr>
            <w:r w:rsidRPr="00B75129">
              <w:rPr>
                <w:rFonts w:ascii="Arial" w:eastAsia="Arial" w:hAnsi="Arial" w:cs="Arial"/>
                <w:sz w:val="22"/>
                <w:lang w:val="es-CL"/>
              </w:rPr>
              <w:t>Secundaria</w:t>
            </w:r>
          </w:p>
          <w:p w14:paraId="6BD5C378" w14:textId="77777777" w:rsidR="00055D47" w:rsidRPr="00B75129" w:rsidRDefault="00055D47" w:rsidP="00055D47">
            <w:pPr>
              <w:rPr>
                <w:rFonts w:ascii="Arial" w:hAnsi="Arial" w:cs="Arial"/>
                <w:szCs w:val="18"/>
                <w:lang w:val="es-CL"/>
              </w:rPr>
            </w:pPr>
            <w:r w:rsidRPr="00B75129">
              <w:rPr>
                <w:rFonts w:ascii="Arial" w:hAnsi="Arial" w:cs="Arial"/>
                <w:szCs w:val="18"/>
                <w:lang w:val="es-CL"/>
              </w:rPr>
              <w:t>Escuela técnica Industrial Capitán “Anselmo Belloso”</w:t>
            </w:r>
          </w:p>
          <w:p w14:paraId="772DF527" w14:textId="71573BE3" w:rsidR="00055D47" w:rsidRPr="00B75129" w:rsidRDefault="00055D47" w:rsidP="00055D47">
            <w:pPr>
              <w:rPr>
                <w:rFonts w:ascii="Arial" w:eastAsia="Arial" w:hAnsi="Arial" w:cs="Arial"/>
                <w:b/>
                <w:color w:val="000000"/>
                <w:szCs w:val="18"/>
                <w:lang w:val="es-CL"/>
              </w:rPr>
            </w:pPr>
            <w:r w:rsidRPr="00B75129">
              <w:rPr>
                <w:rFonts w:ascii="Arial" w:eastAsia="Arial" w:hAnsi="Arial" w:cs="Arial"/>
                <w:b/>
                <w:color w:val="000000"/>
                <w:szCs w:val="18"/>
                <w:lang w:val="es-CL"/>
              </w:rPr>
              <w:t>Técnico en Química Industrial</w:t>
            </w:r>
          </w:p>
          <w:p w14:paraId="4EDB794A" w14:textId="77777777" w:rsidR="00EE0835" w:rsidRPr="00B75129" w:rsidRDefault="00EE0835" w:rsidP="00055D47">
            <w:pPr>
              <w:rPr>
                <w:rFonts w:ascii="Arial" w:eastAsia="Arial" w:hAnsi="Arial" w:cs="Arial"/>
                <w:b/>
                <w:color w:val="000000"/>
                <w:szCs w:val="18"/>
                <w:lang w:val="es-CL"/>
              </w:rPr>
            </w:pPr>
          </w:p>
          <w:p w14:paraId="18129255" w14:textId="44CE91A1" w:rsidR="00036450" w:rsidRPr="00055D47" w:rsidRDefault="00055D47" w:rsidP="00055D47">
            <w:pPr>
              <w:pStyle w:val="Ttulo2"/>
              <w:rPr>
                <w:lang w:val="es-CL"/>
              </w:rPr>
            </w:pPr>
            <w:r w:rsidRPr="00055D47">
              <w:rPr>
                <w:lang w:val="es-CL"/>
              </w:rPr>
              <w:t>experiencia laboral</w:t>
            </w:r>
          </w:p>
          <w:p w14:paraId="1B848466" w14:textId="3DF9B02A" w:rsidR="00036450" w:rsidRPr="00EE0835" w:rsidRDefault="00055D47" w:rsidP="00EE0835">
            <w:pPr>
              <w:pStyle w:val="Ttulo4"/>
              <w:numPr>
                <w:ilvl w:val="0"/>
                <w:numId w:val="2"/>
              </w:numPr>
              <w:rPr>
                <w:bCs/>
                <w:sz w:val="16"/>
                <w:szCs w:val="20"/>
                <w:lang w:val="es-CL"/>
              </w:rPr>
            </w:pPr>
            <w:r w:rsidRPr="00EE0835">
              <w:rPr>
                <w:rFonts w:ascii="Arial" w:eastAsia="Arial" w:hAnsi="Arial" w:cs="Arial"/>
                <w:sz w:val="20"/>
                <w:szCs w:val="20"/>
                <w:lang w:val="es-CL"/>
              </w:rPr>
              <w:t>Cristales Ópticos de Venezuela</w:t>
            </w:r>
            <w:r w:rsidR="00036450" w:rsidRPr="00EE0835">
              <w:rPr>
                <w:sz w:val="16"/>
                <w:szCs w:val="20"/>
                <w:lang w:val="es-CL"/>
              </w:rPr>
              <w:t xml:space="preserve">  </w:t>
            </w:r>
          </w:p>
          <w:p w14:paraId="45D7F567" w14:textId="0EF3C9C0" w:rsidR="00036450" w:rsidRPr="00055D47" w:rsidRDefault="00055D47" w:rsidP="00055D47">
            <w:pPr>
              <w:pStyle w:val="Fecha"/>
              <w:rPr>
                <w:sz w:val="14"/>
                <w:szCs w:val="18"/>
              </w:rPr>
            </w:pPr>
            <w:r w:rsidRPr="00055D47">
              <w:rPr>
                <w:rFonts w:ascii="Arial" w:eastAsia="Arial" w:hAnsi="Arial" w:cs="Arial"/>
                <w:szCs w:val="18"/>
              </w:rPr>
              <w:t>01/10/2010 hasta 26/01/201</w:t>
            </w:r>
            <w:r w:rsidR="00B75129">
              <w:rPr>
                <w:rFonts w:ascii="Arial" w:eastAsia="Arial" w:hAnsi="Arial" w:cs="Arial"/>
                <w:szCs w:val="18"/>
              </w:rPr>
              <w:t>4.</w:t>
            </w:r>
          </w:p>
          <w:p w14:paraId="02419661" w14:textId="15477C44" w:rsidR="00055D47" w:rsidRDefault="00055D47" w:rsidP="00055D47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055D47">
              <w:rPr>
                <w:rFonts w:ascii="Arial" w:eastAsia="Arial" w:hAnsi="Arial" w:cs="Arial"/>
                <w:szCs w:val="18"/>
                <w:lang w:val="es-CL"/>
              </w:rPr>
              <w:t xml:space="preserve">Labor desempeñada: Asistente de departamento de logística, facturación y área de producción. </w:t>
            </w:r>
          </w:p>
          <w:p w14:paraId="72770C6D" w14:textId="77777777" w:rsidR="001027CB" w:rsidRPr="00055D47" w:rsidRDefault="001027CB" w:rsidP="00055D47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</w:p>
          <w:p w14:paraId="364DB28D" w14:textId="77777777" w:rsidR="004D3011" w:rsidRPr="00055D47" w:rsidRDefault="004D3011" w:rsidP="00055D47">
            <w:pPr>
              <w:rPr>
                <w:lang w:val="es-CL"/>
              </w:rPr>
            </w:pPr>
          </w:p>
          <w:p w14:paraId="5DC78B6F" w14:textId="58D3208B" w:rsidR="004D3011" w:rsidRPr="00B75129" w:rsidRDefault="00055D47" w:rsidP="00EE0835">
            <w:pPr>
              <w:pStyle w:val="Ttulo4"/>
              <w:numPr>
                <w:ilvl w:val="0"/>
                <w:numId w:val="2"/>
              </w:numPr>
              <w:rPr>
                <w:bCs/>
                <w:lang w:val="es-CL"/>
              </w:rPr>
            </w:pPr>
            <w:proofErr w:type="spellStart"/>
            <w:r w:rsidRPr="00B75129">
              <w:rPr>
                <w:rFonts w:ascii="Arial" w:eastAsia="Arial" w:hAnsi="Arial" w:cs="Arial"/>
                <w:sz w:val="20"/>
                <w:szCs w:val="20"/>
                <w:lang w:val="es-CL"/>
              </w:rPr>
              <w:t>Opticolor</w:t>
            </w:r>
            <w:proofErr w:type="spellEnd"/>
            <w:r w:rsidR="00B75129" w:rsidRPr="00B75129">
              <w:rPr>
                <w:rFonts w:ascii="Arial" w:eastAsia="Arial" w:hAnsi="Arial" w:cs="Arial"/>
                <w:sz w:val="20"/>
                <w:szCs w:val="20"/>
                <w:lang w:val="es-CL"/>
              </w:rPr>
              <w:t>.</w:t>
            </w:r>
            <w:r w:rsidR="004D3011" w:rsidRPr="00B75129">
              <w:rPr>
                <w:lang w:val="es-CL"/>
              </w:rPr>
              <w:t xml:space="preserve">  </w:t>
            </w:r>
          </w:p>
          <w:p w14:paraId="0B86F987" w14:textId="1EDAA456" w:rsidR="00055D47" w:rsidRPr="00055D47" w:rsidRDefault="00B75129" w:rsidP="00055D47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>
              <w:rPr>
                <w:rFonts w:ascii="Arial" w:eastAsia="Arial" w:hAnsi="Arial" w:cs="Arial"/>
                <w:szCs w:val="18"/>
                <w:lang w:val="es-CL"/>
              </w:rPr>
              <w:t>14/11/</w:t>
            </w:r>
            <w:r w:rsidR="006514E9">
              <w:rPr>
                <w:rFonts w:ascii="Arial" w:eastAsia="Arial" w:hAnsi="Arial" w:cs="Arial"/>
                <w:szCs w:val="18"/>
                <w:lang w:val="es-CL"/>
              </w:rPr>
              <w:t>2016</w:t>
            </w:r>
            <w:r>
              <w:rPr>
                <w:rFonts w:ascii="Arial" w:eastAsia="Arial" w:hAnsi="Arial" w:cs="Arial"/>
                <w:szCs w:val="18"/>
                <w:lang w:val="es-CL"/>
              </w:rPr>
              <w:t xml:space="preserve"> hasta 30/</w:t>
            </w:r>
            <w:r w:rsidR="007C2E26">
              <w:rPr>
                <w:rFonts w:ascii="Arial" w:eastAsia="Arial" w:hAnsi="Arial" w:cs="Arial"/>
                <w:szCs w:val="18"/>
                <w:lang w:val="es-CL"/>
              </w:rPr>
              <w:t>06</w:t>
            </w:r>
            <w:r>
              <w:rPr>
                <w:rFonts w:ascii="Arial" w:eastAsia="Arial" w:hAnsi="Arial" w:cs="Arial"/>
                <w:szCs w:val="18"/>
                <w:lang w:val="es-CL"/>
              </w:rPr>
              <w:t>/</w:t>
            </w:r>
            <w:r w:rsidR="005D32E7">
              <w:rPr>
                <w:rFonts w:ascii="Arial" w:eastAsia="Arial" w:hAnsi="Arial" w:cs="Arial"/>
                <w:szCs w:val="18"/>
                <w:lang w:val="es-CL"/>
              </w:rPr>
              <w:t>2018.</w:t>
            </w:r>
          </w:p>
          <w:p w14:paraId="1B73FAB2" w14:textId="031A02AB" w:rsidR="00055D47" w:rsidRDefault="00055D47" w:rsidP="00055D47">
            <w:pPr>
              <w:spacing w:line="360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055D47">
              <w:rPr>
                <w:rFonts w:ascii="Arial" w:eastAsia="Arial" w:hAnsi="Arial" w:cs="Arial"/>
                <w:szCs w:val="18"/>
                <w:lang w:val="es-CL"/>
              </w:rPr>
              <w:t>Labor desempeñada:</w:t>
            </w:r>
            <w:r w:rsidR="00B75129">
              <w:rPr>
                <w:rFonts w:ascii="Arial" w:eastAsia="Arial" w:hAnsi="Arial" w:cs="Arial"/>
                <w:szCs w:val="18"/>
                <w:lang w:val="es-CL"/>
              </w:rPr>
              <w:t xml:space="preserve"> </w:t>
            </w:r>
            <w:r w:rsidR="00B40E8E">
              <w:rPr>
                <w:rFonts w:ascii="Arial" w:eastAsia="Arial" w:hAnsi="Arial" w:cs="Arial"/>
                <w:szCs w:val="18"/>
                <w:lang w:val="es-CL"/>
              </w:rPr>
              <w:t>asesor de ventas.</w:t>
            </w:r>
          </w:p>
          <w:p w14:paraId="17E50189" w14:textId="4778AD14" w:rsidR="003406D3" w:rsidRDefault="003406D3" w:rsidP="00055D47">
            <w:pPr>
              <w:spacing w:line="360" w:lineRule="auto"/>
              <w:rPr>
                <w:rFonts w:ascii="Arial" w:eastAsia="Arial" w:hAnsi="Arial" w:cs="Arial"/>
                <w:szCs w:val="18"/>
                <w:lang w:val="es-CL"/>
              </w:rPr>
            </w:pPr>
          </w:p>
          <w:p w14:paraId="5599C721" w14:textId="77777777" w:rsidR="00850981" w:rsidRPr="00EE0835" w:rsidRDefault="00850981" w:rsidP="0085098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  <w:lang w:val="es-CL"/>
              </w:rPr>
            </w:pPr>
            <w:r w:rsidRPr="00EE0835">
              <w:rPr>
                <w:rFonts w:ascii="Arial" w:eastAsia="Arial" w:hAnsi="Arial" w:cs="Arial"/>
                <w:b/>
                <w:sz w:val="20"/>
                <w:szCs w:val="20"/>
                <w:lang w:val="es-CL"/>
              </w:rPr>
              <w:t>Óptica Barba / Rut: 76.805.222-0</w:t>
            </w:r>
          </w:p>
          <w:p w14:paraId="07791E19" w14:textId="77777777" w:rsidR="00850981" w:rsidRPr="00EE0835" w:rsidRDefault="00850981" w:rsidP="00850981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EE0835">
              <w:rPr>
                <w:rFonts w:ascii="Arial" w:eastAsia="Arial" w:hAnsi="Arial" w:cs="Arial"/>
                <w:szCs w:val="18"/>
                <w:lang w:val="es-CL"/>
              </w:rPr>
              <w:t>01/11/2018 hasta 29/</w:t>
            </w:r>
            <w:r>
              <w:rPr>
                <w:rFonts w:ascii="Arial" w:eastAsia="Arial" w:hAnsi="Arial" w:cs="Arial"/>
                <w:szCs w:val="18"/>
                <w:lang w:val="es-CL"/>
              </w:rPr>
              <w:t>02</w:t>
            </w:r>
            <w:r w:rsidRPr="00EE0835">
              <w:rPr>
                <w:rFonts w:ascii="Arial" w:eastAsia="Arial" w:hAnsi="Arial" w:cs="Arial"/>
                <w:szCs w:val="18"/>
                <w:lang w:val="es-CL"/>
              </w:rPr>
              <w:t>/2019</w:t>
            </w:r>
          </w:p>
          <w:p w14:paraId="7B94AD9B" w14:textId="65F26380" w:rsidR="003406D3" w:rsidRDefault="00850981" w:rsidP="005B5A29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EE0835">
              <w:rPr>
                <w:rFonts w:ascii="Arial" w:eastAsia="Arial" w:hAnsi="Arial" w:cs="Arial"/>
                <w:szCs w:val="18"/>
                <w:lang w:val="es-CL"/>
              </w:rPr>
              <w:t>Labor desempeñada: Asesor de Ventas</w:t>
            </w:r>
            <w:r>
              <w:rPr>
                <w:rFonts w:ascii="Arial" w:eastAsia="Arial" w:hAnsi="Arial" w:cs="Arial"/>
                <w:szCs w:val="18"/>
                <w:lang w:val="es-CL"/>
              </w:rPr>
              <w:t>.</w:t>
            </w:r>
          </w:p>
          <w:p w14:paraId="1EE0130C" w14:textId="77777777" w:rsidR="001027CB" w:rsidRPr="00055D47" w:rsidRDefault="001027CB" w:rsidP="005B5A29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</w:p>
          <w:p w14:paraId="0844CF92" w14:textId="77777777" w:rsidR="004D3011" w:rsidRPr="00055D47" w:rsidRDefault="004D3011" w:rsidP="00055D47">
            <w:pPr>
              <w:rPr>
                <w:lang w:val="es-CL"/>
              </w:rPr>
            </w:pPr>
          </w:p>
          <w:p w14:paraId="3CD02B11" w14:textId="5BE41A55" w:rsidR="00EE0835" w:rsidRPr="00EE0835" w:rsidRDefault="00B75129" w:rsidP="00EE083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Integración Logística (INGLOG).</w:t>
            </w:r>
          </w:p>
          <w:p w14:paraId="1FF328A4" w14:textId="57AB1911" w:rsidR="00EE0835" w:rsidRPr="00B75129" w:rsidRDefault="00EE0835" w:rsidP="00EE0835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B75129">
              <w:rPr>
                <w:rFonts w:ascii="Arial" w:eastAsia="Arial" w:hAnsi="Arial" w:cs="Arial"/>
                <w:szCs w:val="18"/>
                <w:lang w:val="es-CL"/>
              </w:rPr>
              <w:t>01/07/</w:t>
            </w:r>
            <w:r w:rsidR="003F75E5">
              <w:rPr>
                <w:rFonts w:ascii="Arial" w:eastAsia="Arial" w:hAnsi="Arial" w:cs="Arial"/>
                <w:szCs w:val="18"/>
                <w:lang w:val="es-CL"/>
              </w:rPr>
              <w:t>2019</w:t>
            </w:r>
            <w:r w:rsidRPr="00B75129">
              <w:rPr>
                <w:rFonts w:ascii="Arial" w:eastAsia="Arial" w:hAnsi="Arial" w:cs="Arial"/>
                <w:szCs w:val="18"/>
                <w:lang w:val="es-CL"/>
              </w:rPr>
              <w:t xml:space="preserve"> hasta 30/06/</w:t>
            </w:r>
            <w:r w:rsidR="0069243B">
              <w:rPr>
                <w:rFonts w:ascii="Arial" w:eastAsia="Arial" w:hAnsi="Arial" w:cs="Arial"/>
                <w:szCs w:val="18"/>
                <w:lang w:val="es-CL"/>
              </w:rPr>
              <w:t>2020</w:t>
            </w:r>
          </w:p>
          <w:p w14:paraId="4E6AD5F2" w14:textId="7B98FBBF" w:rsidR="00EE0835" w:rsidRDefault="00EE0835" w:rsidP="00EE0835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EE0835">
              <w:rPr>
                <w:rFonts w:ascii="Arial" w:eastAsia="Arial" w:hAnsi="Arial" w:cs="Arial"/>
                <w:szCs w:val="18"/>
                <w:lang w:val="es-CL"/>
              </w:rPr>
              <w:t>Labor desempeñada:</w:t>
            </w:r>
            <w:r w:rsidR="00B40E8E">
              <w:rPr>
                <w:rFonts w:ascii="Arial" w:eastAsia="Arial" w:hAnsi="Arial" w:cs="Arial"/>
                <w:szCs w:val="18"/>
                <w:lang w:val="es-CL"/>
              </w:rPr>
              <w:t xml:space="preserve"> operario de producción</w:t>
            </w:r>
            <w:r w:rsidR="0069243B">
              <w:rPr>
                <w:rFonts w:ascii="Arial" w:eastAsia="Arial" w:hAnsi="Arial" w:cs="Arial"/>
                <w:szCs w:val="18"/>
                <w:lang w:val="es-CL"/>
              </w:rPr>
              <w:t xml:space="preserve"> (</w:t>
            </w:r>
            <w:proofErr w:type="spellStart"/>
            <w:r w:rsidR="0069243B">
              <w:rPr>
                <w:rFonts w:ascii="Arial" w:eastAsia="Arial" w:hAnsi="Arial" w:cs="Arial"/>
                <w:szCs w:val="18"/>
                <w:lang w:val="es-CL"/>
              </w:rPr>
              <w:t>part</w:t>
            </w:r>
            <w:proofErr w:type="spellEnd"/>
            <w:r w:rsidR="0069243B">
              <w:rPr>
                <w:rFonts w:ascii="Arial" w:eastAsia="Arial" w:hAnsi="Arial" w:cs="Arial"/>
                <w:szCs w:val="18"/>
                <w:lang w:val="es-CL"/>
              </w:rPr>
              <w:t>-time)</w:t>
            </w:r>
          </w:p>
          <w:p w14:paraId="36FEBF01" w14:textId="77777777" w:rsidR="001027CB" w:rsidRDefault="001027CB" w:rsidP="00EE0835">
            <w:pPr>
              <w:spacing w:line="276" w:lineRule="auto"/>
              <w:rPr>
                <w:rFonts w:ascii="Arial" w:eastAsia="Arial" w:hAnsi="Arial" w:cs="Arial"/>
                <w:sz w:val="22"/>
                <w:lang w:val="es-CL"/>
              </w:rPr>
            </w:pPr>
          </w:p>
          <w:p w14:paraId="3E39EFE2" w14:textId="4FB48B64" w:rsidR="00EE0835" w:rsidRDefault="00EE0835" w:rsidP="00EE0835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</w:p>
          <w:p w14:paraId="6C358FF7" w14:textId="77777777" w:rsidR="00EE0835" w:rsidRPr="00EE0835" w:rsidRDefault="00EE0835" w:rsidP="00EE0835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EE0835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Pentacrom Servicios S.A./ Rut: 96.764.770-5</w:t>
            </w:r>
          </w:p>
          <w:p w14:paraId="4309EAB5" w14:textId="300B685D" w:rsidR="00EE0835" w:rsidRPr="00B75129" w:rsidRDefault="00EE0835" w:rsidP="00EE0835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B75129">
              <w:rPr>
                <w:rFonts w:ascii="Arial" w:eastAsia="Arial" w:hAnsi="Arial" w:cs="Arial"/>
                <w:szCs w:val="18"/>
                <w:lang w:val="es-CL"/>
              </w:rPr>
              <w:t xml:space="preserve">01/08/2019 </w:t>
            </w:r>
            <w:r w:rsidR="00B40E8E">
              <w:rPr>
                <w:rFonts w:ascii="Arial" w:eastAsia="Arial" w:hAnsi="Arial" w:cs="Arial"/>
                <w:szCs w:val="18"/>
                <w:lang w:val="es-CL"/>
              </w:rPr>
              <w:t>hasta 15/0</w:t>
            </w:r>
            <w:r w:rsidR="005472BE">
              <w:rPr>
                <w:rFonts w:ascii="Arial" w:eastAsia="Arial" w:hAnsi="Arial" w:cs="Arial"/>
                <w:szCs w:val="18"/>
                <w:lang w:val="es-CL"/>
              </w:rPr>
              <w:t>6/</w:t>
            </w:r>
            <w:r w:rsidR="00B40E8E">
              <w:rPr>
                <w:rFonts w:ascii="Arial" w:eastAsia="Arial" w:hAnsi="Arial" w:cs="Arial"/>
                <w:szCs w:val="18"/>
                <w:lang w:val="es-CL"/>
              </w:rPr>
              <w:t>2021</w:t>
            </w:r>
          </w:p>
          <w:p w14:paraId="6E7DFFB6" w14:textId="77777777" w:rsidR="00EE0835" w:rsidRPr="00EE0835" w:rsidRDefault="00EE0835" w:rsidP="00EE0835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  <w:r w:rsidRPr="00EE0835">
              <w:rPr>
                <w:rFonts w:ascii="Arial" w:eastAsia="Arial" w:hAnsi="Arial" w:cs="Arial"/>
                <w:szCs w:val="18"/>
                <w:lang w:val="es-CL"/>
              </w:rPr>
              <w:t>Labor desempeñada: Asistente Administrativo.</w:t>
            </w:r>
          </w:p>
          <w:p w14:paraId="63085735" w14:textId="7BC97BA2" w:rsidR="00036450" w:rsidRPr="00541995" w:rsidRDefault="00036450" w:rsidP="00541995">
            <w:pPr>
              <w:spacing w:line="276" w:lineRule="auto"/>
              <w:rPr>
                <w:rFonts w:ascii="Arial" w:eastAsia="Arial" w:hAnsi="Arial" w:cs="Arial"/>
                <w:szCs w:val="18"/>
                <w:lang w:val="es-CL"/>
              </w:rPr>
            </w:pPr>
          </w:p>
          <w:p w14:paraId="0DF713ED" w14:textId="77777777" w:rsidR="007018B7" w:rsidRDefault="007018B7" w:rsidP="00055D47">
            <w:pPr>
              <w:rPr>
                <w:color w:val="FFFFFF" w:themeColor="background1"/>
                <w:lang w:val="es-CL"/>
              </w:rPr>
            </w:pPr>
          </w:p>
          <w:p w14:paraId="46733DF0" w14:textId="7E6535B4" w:rsidR="0069243B" w:rsidRPr="005472BE" w:rsidRDefault="0069243B" w:rsidP="005472BE">
            <w:pPr>
              <w:spacing w:line="276" w:lineRule="auto"/>
              <w:rPr>
                <w:rFonts w:ascii="Arial" w:eastAsia="Arial" w:hAnsi="Arial" w:cs="Arial"/>
                <w:b/>
                <w:sz w:val="20"/>
                <w:lang w:val="es-CL"/>
              </w:rPr>
            </w:pPr>
          </w:p>
        </w:tc>
      </w:tr>
    </w:tbl>
    <w:p w14:paraId="2222D26A" w14:textId="74F7CCD6" w:rsidR="0043117B" w:rsidRPr="0093519F" w:rsidRDefault="003F44C8" w:rsidP="0093519F">
      <w:pPr>
        <w:spacing w:line="276" w:lineRule="auto"/>
        <w:rPr>
          <w:rFonts w:ascii="Arial" w:eastAsia="Arial" w:hAnsi="Arial" w:cs="Arial"/>
          <w:b/>
          <w:sz w:val="20"/>
          <w:lang w:val="es-CL"/>
        </w:rPr>
      </w:pPr>
    </w:p>
    <w:sectPr w:rsidR="0043117B" w:rsidRPr="0093519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A829" w14:textId="77777777" w:rsidR="003F44C8" w:rsidRDefault="003F44C8" w:rsidP="000C45FF">
      <w:r>
        <w:separator/>
      </w:r>
    </w:p>
  </w:endnote>
  <w:endnote w:type="continuationSeparator" w:id="0">
    <w:p w14:paraId="128C0594" w14:textId="77777777" w:rsidR="003F44C8" w:rsidRDefault="003F44C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528F" w14:textId="77777777" w:rsidR="003F44C8" w:rsidRDefault="003F44C8" w:rsidP="000C45FF">
      <w:r>
        <w:separator/>
      </w:r>
    </w:p>
  </w:footnote>
  <w:footnote w:type="continuationSeparator" w:id="0">
    <w:p w14:paraId="5D476EA4" w14:textId="77777777" w:rsidR="003F44C8" w:rsidRDefault="003F44C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7932A" w14:textId="77777777" w:rsidR="000C45FF" w:rsidRDefault="000C45F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43EA55B1" wp14:editId="0FE64E7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B13"/>
    <w:multiLevelType w:val="hybridMultilevel"/>
    <w:tmpl w:val="D87A64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665CE"/>
    <w:multiLevelType w:val="hybridMultilevel"/>
    <w:tmpl w:val="0240C2E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D47"/>
    <w:rsid w:val="0001021F"/>
    <w:rsid w:val="0001530E"/>
    <w:rsid w:val="00021A36"/>
    <w:rsid w:val="00036450"/>
    <w:rsid w:val="00055D47"/>
    <w:rsid w:val="00094499"/>
    <w:rsid w:val="000B3193"/>
    <w:rsid w:val="000C45FF"/>
    <w:rsid w:val="000E3FD1"/>
    <w:rsid w:val="001027CB"/>
    <w:rsid w:val="00112054"/>
    <w:rsid w:val="00144D5D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42AA"/>
    <w:rsid w:val="0030481B"/>
    <w:rsid w:val="003156FC"/>
    <w:rsid w:val="003254B5"/>
    <w:rsid w:val="003406D3"/>
    <w:rsid w:val="0037121F"/>
    <w:rsid w:val="003A6B7D"/>
    <w:rsid w:val="003B06CA"/>
    <w:rsid w:val="003D4D14"/>
    <w:rsid w:val="003F44C8"/>
    <w:rsid w:val="003F75E5"/>
    <w:rsid w:val="00406A4B"/>
    <w:rsid w:val="004071FC"/>
    <w:rsid w:val="00411685"/>
    <w:rsid w:val="00445947"/>
    <w:rsid w:val="00473294"/>
    <w:rsid w:val="004813B3"/>
    <w:rsid w:val="00496591"/>
    <w:rsid w:val="004A310C"/>
    <w:rsid w:val="004C5E4F"/>
    <w:rsid w:val="004C63E4"/>
    <w:rsid w:val="004D3011"/>
    <w:rsid w:val="005262AC"/>
    <w:rsid w:val="00541995"/>
    <w:rsid w:val="005472BE"/>
    <w:rsid w:val="005B5A29"/>
    <w:rsid w:val="005D32E7"/>
    <w:rsid w:val="005E39D5"/>
    <w:rsid w:val="00600670"/>
    <w:rsid w:val="0062123A"/>
    <w:rsid w:val="00646E75"/>
    <w:rsid w:val="006514E9"/>
    <w:rsid w:val="006771D0"/>
    <w:rsid w:val="0069243B"/>
    <w:rsid w:val="007018B7"/>
    <w:rsid w:val="00715FCB"/>
    <w:rsid w:val="00716ED4"/>
    <w:rsid w:val="00722D70"/>
    <w:rsid w:val="00743101"/>
    <w:rsid w:val="007775E1"/>
    <w:rsid w:val="007867A0"/>
    <w:rsid w:val="007927F5"/>
    <w:rsid w:val="00797A63"/>
    <w:rsid w:val="007A18D3"/>
    <w:rsid w:val="007C2E26"/>
    <w:rsid w:val="00802CA0"/>
    <w:rsid w:val="00850981"/>
    <w:rsid w:val="00877EBC"/>
    <w:rsid w:val="008F0F97"/>
    <w:rsid w:val="009260CD"/>
    <w:rsid w:val="0093519F"/>
    <w:rsid w:val="00952C25"/>
    <w:rsid w:val="00A2118D"/>
    <w:rsid w:val="00A64192"/>
    <w:rsid w:val="00AD76E2"/>
    <w:rsid w:val="00B20152"/>
    <w:rsid w:val="00B359E4"/>
    <w:rsid w:val="00B40E8E"/>
    <w:rsid w:val="00B57D98"/>
    <w:rsid w:val="00B6431F"/>
    <w:rsid w:val="00B70850"/>
    <w:rsid w:val="00B75129"/>
    <w:rsid w:val="00C066B6"/>
    <w:rsid w:val="00C37BA1"/>
    <w:rsid w:val="00C4674C"/>
    <w:rsid w:val="00C506CF"/>
    <w:rsid w:val="00C72BED"/>
    <w:rsid w:val="00C7696D"/>
    <w:rsid w:val="00C9578B"/>
    <w:rsid w:val="00CB0055"/>
    <w:rsid w:val="00D2522B"/>
    <w:rsid w:val="00D422DE"/>
    <w:rsid w:val="00D5459D"/>
    <w:rsid w:val="00DA1F4D"/>
    <w:rsid w:val="00DD172A"/>
    <w:rsid w:val="00E07B9C"/>
    <w:rsid w:val="00E25A26"/>
    <w:rsid w:val="00E4381A"/>
    <w:rsid w:val="00E55D74"/>
    <w:rsid w:val="00E70138"/>
    <w:rsid w:val="00E863DC"/>
    <w:rsid w:val="00EE0835"/>
    <w:rsid w:val="00EF52BD"/>
    <w:rsid w:val="00EF7355"/>
    <w:rsid w:val="00F60274"/>
    <w:rsid w:val="00F77FB9"/>
    <w:rsid w:val="00F9770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6E6A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29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Prrafodelista">
    <w:name w:val="List Paragraph"/>
    <w:basedOn w:val="Normal"/>
    <w:uiPriority w:val="34"/>
    <w:qFormat/>
    <w:rsid w:val="00055D4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1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Carolp.cg44@gmail.com" TargetMode="Externa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%20Avalos\AppData\Local\Microsoft\Office\16.0\DTS\en-US%7b9AAB503A-2C6A-4BBC-839A-14813BB5375D%7d\%7bDDECBED5-24A3-4569-97EE-5C948AC70D8F%7dtf0054627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D75B2B8FCC4924A70C752015D76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D456D-6AFA-4531-9ABE-F9407AD3B56D}"/>
      </w:docPartPr>
      <w:docPartBody>
        <w:p w:rsidR="00007716" w:rsidRDefault="00664912">
          <w:pPr>
            <w:pStyle w:val="15D75B2B8FCC4924A70C752015D76B3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912"/>
    <w:rsid w:val="00007716"/>
    <w:rsid w:val="00664912"/>
    <w:rsid w:val="00897843"/>
    <w:rsid w:val="00BE5043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D75B2B8FCC4924A70C752015D76B32">
    <w:name w:val="15D75B2B8FCC4924A70C752015D76B32"/>
  </w:style>
  <w:style w:type="character" w:styleId="Hipervnculo">
    <w:name w:val="Hyperlink"/>
    <w:basedOn w:val="Fuentedeprrafopredeter"/>
    <w:uiPriority w:val="99"/>
    <w:unhideWhenUsed/>
    <w:rPr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%7bDDECBED5-24A3-4569-97EE-5C948AC70D8F%7dtf00546271.dotx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2021-09-24T23:15:00Z</dcterms:created>
  <dcterms:modified xsi:type="dcterms:W3CDTF">2021-09-28T19:23:00Z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5cba4bb7-ffdb-44a4-9698-a5ab13ca1907</vt:lpwstr>
  </property>
  <property fmtid="{D5CDD505-2E9C-101B-9397-08002B2CF9AE}" pid="4" name="Clasificacion">
    <vt:lpwstr>Interna</vt:lpwstr>
  </property>
</Properties>
</file>