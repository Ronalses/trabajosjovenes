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42"/>
        <w:gridCol w:w="7023"/>
      </w:tblGrid>
      <w:tr w:rsidR="00C420C8" w:rsidRPr="005152F2" w14:paraId="2B99AA5E" w14:textId="77777777" w:rsidTr="002C054C">
        <w:trPr>
          <w:trHeight w:val="11206"/>
        </w:trPr>
        <w:tc>
          <w:tcPr>
            <w:tcW w:w="2942" w:type="dxa"/>
          </w:tcPr>
          <w:p w14:paraId="46BE442A" w14:textId="2A2445F3" w:rsidR="00C420C8" w:rsidRPr="005152F2" w:rsidRDefault="001A0307" w:rsidP="001A0307">
            <w:pPr>
              <w:pStyle w:val="Ttulo1"/>
              <w:jc w:val="both"/>
            </w:pPr>
            <w:r>
              <w:t>christian andres arcos ahumada</w:t>
            </w:r>
          </w:p>
          <w:p w14:paraId="4F7C7147" w14:textId="77777777" w:rsidR="00D20C15" w:rsidRDefault="00D20C15" w:rsidP="005246B9">
            <w:pPr>
              <w:pStyle w:val="Grfico"/>
            </w:pPr>
          </w:p>
          <w:p w14:paraId="0C49DD72" w14:textId="66A47DD6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733CFB04" wp14:editId="0576C42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F2042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8C11E42" w14:textId="77C261D2" w:rsidR="00C420C8" w:rsidRDefault="002C054C" w:rsidP="00441EB9">
            <w:pPr>
              <w:pStyle w:val="Ttulo3"/>
            </w:pPr>
            <w:hyperlink r:id="rId7" w:history="1">
              <w:r w:rsidRPr="006721AF">
                <w:rPr>
                  <w:rStyle w:val="Hipervnculo"/>
                </w:rPr>
                <w:t>christianandresarcosahumada@gmail.com</w:t>
              </w:r>
            </w:hyperlink>
          </w:p>
          <w:p w14:paraId="3CFD02FB" w14:textId="61B7D9AD" w:rsidR="002C054C" w:rsidRDefault="002C054C" w:rsidP="00441EB9">
            <w:pPr>
              <w:pStyle w:val="Ttulo3"/>
            </w:pPr>
          </w:p>
          <w:p w14:paraId="65269D1C" w14:textId="77777777" w:rsidR="002C054C" w:rsidRPr="00C420C8" w:rsidRDefault="002C054C" w:rsidP="00441EB9">
            <w:pPr>
              <w:pStyle w:val="Ttulo3"/>
            </w:pPr>
          </w:p>
          <w:p w14:paraId="73B27429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38502E8A" wp14:editId="77162F35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1065B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01F2CDA" w14:textId="3583420A" w:rsidR="00C420C8" w:rsidRPr="00C420C8" w:rsidRDefault="001A0307" w:rsidP="00441EB9">
            <w:pPr>
              <w:pStyle w:val="Ttulo3"/>
            </w:pPr>
            <w:r>
              <w:t>944989233</w:t>
            </w:r>
          </w:p>
          <w:p w14:paraId="6B47643D" w14:textId="582E6363" w:rsidR="00C420C8" w:rsidRPr="005152F2" w:rsidRDefault="00C420C8" w:rsidP="002C054C">
            <w:pPr>
              <w:pStyle w:val="Grfico"/>
            </w:pPr>
          </w:p>
        </w:tc>
        <w:tc>
          <w:tcPr>
            <w:tcW w:w="7023" w:type="dxa"/>
          </w:tcPr>
          <w:tbl>
            <w:tblPr>
              <w:tblW w:w="7023" w:type="dxa"/>
              <w:tblInd w:w="4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7023"/>
            </w:tblGrid>
            <w:tr w:rsidR="00C420C8" w14:paraId="60B4C16A" w14:textId="77777777" w:rsidTr="002C054C">
              <w:trPr>
                <w:trHeight w:val="4901"/>
              </w:trPr>
              <w:tc>
                <w:tcPr>
                  <w:tcW w:w="702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CDD6987" w14:textId="77777777" w:rsidR="00C420C8" w:rsidRPr="005152F2" w:rsidRDefault="00801EF2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088B8D49B1834EBDBA1987D2ACD744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41955306" w14:textId="77777777" w:rsidR="00D20C15" w:rsidRDefault="00D20C15" w:rsidP="001A0307">
                  <w:pPr>
                    <w:pStyle w:val="Ttulo4"/>
                  </w:pPr>
                </w:p>
                <w:p w14:paraId="2E709F29" w14:textId="41CBC6C5" w:rsidR="00C420C8" w:rsidRDefault="001A0307" w:rsidP="001A0307">
                  <w:pPr>
                    <w:pStyle w:val="Ttulo4"/>
                  </w:pPr>
                  <w:r>
                    <w:t>Atencion al cliente- tottus</w:t>
                  </w:r>
                </w:p>
                <w:p w14:paraId="5580DB70" w14:textId="77777777" w:rsidR="001A0307" w:rsidRDefault="001A0307" w:rsidP="001A0307">
                  <w:pPr>
                    <w:pStyle w:val="Ttulo4"/>
                  </w:pPr>
                </w:p>
                <w:p w14:paraId="3196BAC4" w14:textId="69555028" w:rsidR="00C420C8" w:rsidRDefault="001A0307" w:rsidP="0043426C">
                  <w:pPr>
                    <w:pStyle w:val="Ttulo4"/>
                  </w:pPr>
                  <w:r>
                    <w:t>cargador de combustible- servicentro copec</w:t>
                  </w:r>
                </w:p>
                <w:p w14:paraId="08F0F99C" w14:textId="1FA47871" w:rsidR="001A0307" w:rsidRDefault="001A0307" w:rsidP="0043426C">
                  <w:pPr>
                    <w:pStyle w:val="Ttulo4"/>
                  </w:pPr>
                </w:p>
                <w:p w14:paraId="03AD4552" w14:textId="20D4F0B9" w:rsidR="001A0307" w:rsidRDefault="001A0307" w:rsidP="0043426C">
                  <w:pPr>
                    <w:pStyle w:val="Ttulo4"/>
                  </w:pPr>
                  <w:r>
                    <w:t>atencion y servicio al cliente- platon</w:t>
                  </w:r>
                </w:p>
                <w:p w14:paraId="4A114AB5" w14:textId="2812F037" w:rsidR="001A0307" w:rsidRDefault="001A0307" w:rsidP="0043426C">
                  <w:pPr>
                    <w:pStyle w:val="Ttulo4"/>
                  </w:pPr>
                </w:p>
                <w:p w14:paraId="20A71F87" w14:textId="77777777" w:rsidR="00C420C8" w:rsidRDefault="001A0307" w:rsidP="001A0307">
                  <w:pPr>
                    <w:pStyle w:val="Ttulo4"/>
                  </w:pPr>
                  <w:r>
                    <w:t>atencion y servicio al cliente- mcdonalds</w:t>
                  </w:r>
                </w:p>
                <w:p w14:paraId="01C19342" w14:textId="77777777" w:rsidR="002C054C" w:rsidRDefault="002C054C" w:rsidP="001A0307">
                  <w:pPr>
                    <w:pStyle w:val="Ttulo4"/>
                  </w:pPr>
                </w:p>
                <w:p w14:paraId="0089BD13" w14:textId="77777777" w:rsidR="002C054C" w:rsidRDefault="002C054C" w:rsidP="001A0307">
                  <w:pPr>
                    <w:pStyle w:val="Ttulo4"/>
                  </w:pPr>
                  <w:r>
                    <w:t>armador de estructuras y atencion al cliente- ferias libres</w:t>
                  </w:r>
                </w:p>
                <w:p w14:paraId="5AED78CC" w14:textId="77777777" w:rsidR="002C054C" w:rsidRDefault="002C054C" w:rsidP="001A0307">
                  <w:pPr>
                    <w:pStyle w:val="Ttulo4"/>
                  </w:pPr>
                </w:p>
                <w:p w14:paraId="2E1482B6" w14:textId="77777777" w:rsidR="002C054C" w:rsidRDefault="002C054C" w:rsidP="001A0307">
                  <w:pPr>
                    <w:pStyle w:val="Ttulo4"/>
                  </w:pPr>
                </w:p>
                <w:p w14:paraId="39E9FDA7" w14:textId="63401FE5" w:rsidR="002C054C" w:rsidRDefault="002C054C" w:rsidP="001A0307">
                  <w:pPr>
                    <w:pStyle w:val="Ttulo4"/>
                  </w:pPr>
                </w:p>
              </w:tc>
            </w:tr>
            <w:tr w:rsidR="00C420C8" w14:paraId="15EDC077" w14:textId="77777777" w:rsidTr="002C054C">
              <w:trPr>
                <w:trHeight w:val="4385"/>
              </w:trPr>
              <w:tc>
                <w:tcPr>
                  <w:tcW w:w="702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16CDFDE" w14:textId="77777777" w:rsidR="00C420C8" w:rsidRPr="005152F2" w:rsidRDefault="00801EF2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4DEB3310A2124049ADEED4E7397AAA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56D2155" w14:textId="77777777" w:rsidR="00D20C15" w:rsidRDefault="00D20C15" w:rsidP="002B3890">
                  <w:pPr>
                    <w:pStyle w:val="Ttulo4"/>
                  </w:pPr>
                </w:p>
                <w:p w14:paraId="18D511C1" w14:textId="189EF6C2" w:rsidR="00C420C8" w:rsidRDefault="001A0307" w:rsidP="002B3890">
                  <w:pPr>
                    <w:pStyle w:val="Ttulo4"/>
                  </w:pPr>
                  <w:r>
                    <w:t>enseñanza basica- completa</w:t>
                  </w:r>
                </w:p>
                <w:p w14:paraId="6B12A359" w14:textId="77777777" w:rsidR="002C054C" w:rsidRDefault="002C054C" w:rsidP="002B3890">
                  <w:pPr>
                    <w:pStyle w:val="Ttulo4"/>
                  </w:pPr>
                </w:p>
                <w:p w14:paraId="762FDAD8" w14:textId="0403EA3E" w:rsidR="001A0307" w:rsidRDefault="001A0307" w:rsidP="002B3890">
                  <w:pPr>
                    <w:pStyle w:val="Ttulo4"/>
                  </w:pPr>
                  <w:r>
                    <w:t>enseñanza media- completa</w:t>
                  </w:r>
                </w:p>
                <w:p w14:paraId="253DF5F6" w14:textId="77777777" w:rsidR="002C054C" w:rsidRDefault="002C054C" w:rsidP="002B3890">
                  <w:pPr>
                    <w:pStyle w:val="Ttulo4"/>
                  </w:pPr>
                </w:p>
                <w:p w14:paraId="266543FB" w14:textId="311EB7AA" w:rsidR="00C420C8" w:rsidRDefault="001A0307" w:rsidP="001A0307">
                  <w:pPr>
                    <w:pStyle w:val="Ttulo4"/>
                  </w:pPr>
                  <w:r>
                    <w:t>instituto de inacap- cursando</w:t>
                  </w:r>
                  <w:r w:rsidR="002C054C">
                    <w:t xml:space="preserve">, ingeneria en mecanica automotriz y sistemas electronicos   </w:t>
                  </w:r>
                </w:p>
              </w:tc>
            </w:tr>
            <w:tr w:rsidR="00C420C8" w14:paraId="4EC43D04" w14:textId="77777777" w:rsidTr="002C054C">
              <w:trPr>
                <w:trHeight w:val="396"/>
              </w:trPr>
              <w:tc>
                <w:tcPr>
                  <w:tcW w:w="7023" w:type="dxa"/>
                  <w:tcMar>
                    <w:left w:w="720" w:type="dxa"/>
                    <w:right w:w="0" w:type="dxa"/>
                  </w:tcMar>
                </w:tcPr>
                <w:p w14:paraId="7B56DF5F" w14:textId="5DA99198" w:rsidR="00C420C8" w:rsidRPr="00D20C15" w:rsidRDefault="00D20C15" w:rsidP="00D20C15">
                  <w:pPr>
                    <w:rPr>
                      <w:rFonts w:asciiTheme="majorHAnsi" w:hAnsiTheme="majorHAnsi"/>
                      <w:b/>
                      <w:bCs/>
                      <w:sz w:val="34"/>
                      <w:szCs w:val="34"/>
                    </w:rPr>
                  </w:pPr>
                  <w:r w:rsidRPr="00D20C15">
                    <w:rPr>
                      <w:rFonts w:asciiTheme="majorHAnsi" w:hAnsiTheme="majorHAnsi"/>
                      <w:b/>
                      <w:bCs/>
                      <w:sz w:val="34"/>
                      <w:szCs w:val="34"/>
                    </w:rPr>
                    <w:t>Disponibilidad inmediata</w:t>
                  </w:r>
                  <w:r>
                    <w:rPr>
                      <w:rFonts w:asciiTheme="majorHAnsi" w:hAnsiTheme="majorHAnsi"/>
                      <w:b/>
                      <w:bCs/>
                      <w:sz w:val="34"/>
                      <w:szCs w:val="34"/>
                    </w:rPr>
                    <w:t>.</w:t>
                  </w:r>
                </w:p>
              </w:tc>
            </w:tr>
          </w:tbl>
          <w:p w14:paraId="5965A5E2" w14:textId="77777777" w:rsidR="00C420C8" w:rsidRPr="005152F2" w:rsidRDefault="00C420C8" w:rsidP="003856C9"/>
        </w:tc>
      </w:tr>
    </w:tbl>
    <w:p w14:paraId="412994C4" w14:textId="3130CE2E" w:rsidR="003F5FDB" w:rsidRPr="00D20C15" w:rsidRDefault="003F5FDB" w:rsidP="00D20C15">
      <w:pPr>
        <w:pStyle w:val="Sinespaciado"/>
        <w:jc w:val="both"/>
        <w:rPr>
          <w:rFonts w:asciiTheme="majorHAnsi" w:hAnsiTheme="majorHAnsi"/>
          <w:b/>
          <w:bCs/>
        </w:rPr>
      </w:pPr>
    </w:p>
    <w:sectPr w:rsidR="003F5FDB" w:rsidRPr="00D20C15" w:rsidSect="00466E6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86B0" w14:textId="77777777" w:rsidR="00801EF2" w:rsidRDefault="00801EF2" w:rsidP="003856C9">
      <w:pPr>
        <w:spacing w:after="0" w:line="240" w:lineRule="auto"/>
      </w:pPr>
      <w:r>
        <w:separator/>
      </w:r>
    </w:p>
  </w:endnote>
  <w:endnote w:type="continuationSeparator" w:id="0">
    <w:p w14:paraId="4660B03E" w14:textId="77777777" w:rsidR="00801EF2" w:rsidRDefault="00801EF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0402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DAAD491" wp14:editId="0DA993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83E1625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5D94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EA89968" wp14:editId="1511EE3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15805D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1BAB" w14:textId="77777777" w:rsidR="00801EF2" w:rsidRDefault="00801EF2" w:rsidP="003856C9">
      <w:pPr>
        <w:spacing w:after="0" w:line="240" w:lineRule="auto"/>
      </w:pPr>
      <w:r>
        <w:separator/>
      </w:r>
    </w:p>
  </w:footnote>
  <w:footnote w:type="continuationSeparator" w:id="0">
    <w:p w14:paraId="231D7AE8" w14:textId="77777777" w:rsidR="00801EF2" w:rsidRDefault="00801EF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BC28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11FE527" wp14:editId="2FA6D0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6FB5E5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B240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D97B9C6" wp14:editId="00BEB1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3C80A3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7"/>
    <w:rsid w:val="00052BE1"/>
    <w:rsid w:val="0007412A"/>
    <w:rsid w:val="0010199E"/>
    <w:rsid w:val="0010257B"/>
    <w:rsid w:val="001166C2"/>
    <w:rsid w:val="001503AC"/>
    <w:rsid w:val="001765FE"/>
    <w:rsid w:val="0019561F"/>
    <w:rsid w:val="001A0307"/>
    <w:rsid w:val="001B32D2"/>
    <w:rsid w:val="001C5BD0"/>
    <w:rsid w:val="00283B81"/>
    <w:rsid w:val="00293B83"/>
    <w:rsid w:val="002A3621"/>
    <w:rsid w:val="002A4C3B"/>
    <w:rsid w:val="002B3890"/>
    <w:rsid w:val="002B7747"/>
    <w:rsid w:val="002C054C"/>
    <w:rsid w:val="002C77B9"/>
    <w:rsid w:val="002F485A"/>
    <w:rsid w:val="002F7DAC"/>
    <w:rsid w:val="003053D9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01EF2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86149"/>
    <w:rsid w:val="009D1627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0D81"/>
    <w:rsid w:val="00C420C8"/>
    <w:rsid w:val="00C4403A"/>
    <w:rsid w:val="00CE6306"/>
    <w:rsid w:val="00D11C4D"/>
    <w:rsid w:val="00D20C15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01F8D"/>
  <w15:chartTrackingRefBased/>
  <w15:docId w15:val="{EE1E4868-9867-4DC2-93C7-DF717C2C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character" w:styleId="Mencinsinresolver">
    <w:name w:val="Unresolved Mention"/>
    <w:basedOn w:val="Fuentedeprrafopredeter"/>
    <w:uiPriority w:val="99"/>
    <w:semiHidden/>
    <w:unhideWhenUsed/>
    <w:rsid w:val="002C0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hristianandresarcosahumad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954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8B8D49B1834EBDBA1987D2ACD74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A8FEC-7F70-4F1E-B9C0-BCC1643F8A8B}"/>
      </w:docPartPr>
      <w:docPartBody>
        <w:p w:rsidR="00000000" w:rsidRDefault="00562EB3">
          <w:pPr>
            <w:pStyle w:val="088B8D49B1834EBDBA1987D2ACD74466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4DEB3310A2124049ADEED4E7397AA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A7E41-277A-4B2E-A14B-7F47EB3DF0C7}"/>
      </w:docPartPr>
      <w:docPartBody>
        <w:p w:rsidR="00000000" w:rsidRDefault="00562EB3">
          <w:pPr>
            <w:pStyle w:val="4DEB3310A2124049ADEED4E7397AAA83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B3"/>
    <w:rsid w:val="0056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DC706721D8409888F04D7388832578">
    <w:name w:val="7DDC706721D8409888F04D7388832578"/>
  </w:style>
  <w:style w:type="paragraph" w:customStyle="1" w:styleId="5FFC39FB58A840BE97EFDDF08AE039DE">
    <w:name w:val="5FFC39FB58A840BE97EFDDF08AE039DE"/>
  </w:style>
  <w:style w:type="paragraph" w:customStyle="1" w:styleId="57617919A12647F6A6F39C8352444E0A">
    <w:name w:val="57617919A12647F6A6F39C8352444E0A"/>
  </w:style>
  <w:style w:type="paragraph" w:customStyle="1" w:styleId="CFA466266E41404C8936052DC1105E6C">
    <w:name w:val="CFA466266E41404C8936052DC1105E6C"/>
  </w:style>
  <w:style w:type="paragraph" w:customStyle="1" w:styleId="72912F020B0E4FA48C021C7221F2DE2B">
    <w:name w:val="72912F020B0E4FA48C021C7221F2DE2B"/>
  </w:style>
  <w:style w:type="paragraph" w:customStyle="1" w:styleId="40CACC161F9242CB97683C2AB3D7A114">
    <w:name w:val="40CACC161F9242CB97683C2AB3D7A114"/>
  </w:style>
  <w:style w:type="paragraph" w:customStyle="1" w:styleId="C60482F41AD247588C9C5A664ACC5102">
    <w:name w:val="C60482F41AD247588C9C5A664ACC5102"/>
  </w:style>
  <w:style w:type="paragraph" w:customStyle="1" w:styleId="864E2D24B95C486B8D29BF95257B7E62">
    <w:name w:val="864E2D24B95C486B8D29BF95257B7E62"/>
  </w:style>
  <w:style w:type="paragraph" w:customStyle="1" w:styleId="A16BFCDD43A145AFB09F05578A53BF39">
    <w:name w:val="A16BFCDD43A145AFB09F05578A53BF39"/>
  </w:style>
  <w:style w:type="paragraph" w:customStyle="1" w:styleId="088B8D49B1834EBDBA1987D2ACD74466">
    <w:name w:val="088B8D49B1834EBDBA1987D2ACD74466"/>
  </w:style>
  <w:style w:type="paragraph" w:customStyle="1" w:styleId="780037EC6F8441258D0BE0820E49AD00">
    <w:name w:val="780037EC6F8441258D0BE0820E49AD00"/>
  </w:style>
  <w:style w:type="paragraph" w:customStyle="1" w:styleId="3CBD85230A664F4E9C6C9FA15B35F031">
    <w:name w:val="3CBD85230A664F4E9C6C9FA15B35F031"/>
  </w:style>
  <w:style w:type="paragraph" w:customStyle="1" w:styleId="7D6331D417564E109A89E831B540F58A">
    <w:name w:val="7D6331D417564E109A89E831B540F58A"/>
  </w:style>
  <w:style w:type="paragraph" w:customStyle="1" w:styleId="F05322C8B7054CC8BD792943E41E3D58">
    <w:name w:val="F05322C8B7054CC8BD792943E41E3D58"/>
  </w:style>
  <w:style w:type="paragraph" w:customStyle="1" w:styleId="F969CDD29333428CB1A52A0904A071AA">
    <w:name w:val="F969CDD29333428CB1A52A0904A071AA"/>
  </w:style>
  <w:style w:type="paragraph" w:customStyle="1" w:styleId="FB1EB2F3AE8E4E9DB15134E2FFEB66D0">
    <w:name w:val="FB1EB2F3AE8E4E9DB15134E2FFEB66D0"/>
  </w:style>
  <w:style w:type="paragraph" w:customStyle="1" w:styleId="305E896332C94B198B8ECCA734A6AD79">
    <w:name w:val="305E896332C94B198B8ECCA734A6AD79"/>
  </w:style>
  <w:style w:type="paragraph" w:customStyle="1" w:styleId="D6F20B483D884A4D945A7F60E4CEA426">
    <w:name w:val="D6F20B483D884A4D945A7F60E4CEA426"/>
  </w:style>
  <w:style w:type="paragraph" w:customStyle="1" w:styleId="4DEB3310A2124049ADEED4E7397AAA83">
    <w:name w:val="4DEB3310A2124049ADEED4E7397AAA83"/>
  </w:style>
  <w:style w:type="paragraph" w:customStyle="1" w:styleId="E8DF297E47E8444CA8EF274F2A273CB4">
    <w:name w:val="E8DF297E47E8444CA8EF274F2A273CB4"/>
  </w:style>
  <w:style w:type="paragraph" w:customStyle="1" w:styleId="78962B915D4E494388842D56C459118D">
    <w:name w:val="78962B915D4E494388842D56C459118D"/>
  </w:style>
  <w:style w:type="paragraph" w:customStyle="1" w:styleId="6EAD1009F18A4B6AB8DD9497987180F0">
    <w:name w:val="6EAD1009F18A4B6AB8DD9497987180F0"/>
  </w:style>
  <w:style w:type="paragraph" w:customStyle="1" w:styleId="BCE6E4DE03AF4B73A62E794F362F4357">
    <w:name w:val="BCE6E4DE03AF4B73A62E794F362F4357"/>
  </w:style>
  <w:style w:type="paragraph" w:customStyle="1" w:styleId="24366092FE5141CCB841EC86C5EE1B5A">
    <w:name w:val="24366092FE5141CCB841EC86C5EE1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9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56954</dc:creator>
  <cp:keywords/>
  <dc:description/>
  <cp:lastModifiedBy>Fernanda Olmedo Hernandez</cp:lastModifiedBy>
  <cp:revision>3</cp:revision>
  <dcterms:created xsi:type="dcterms:W3CDTF">2021-07-05T23:35:00Z</dcterms:created>
  <dcterms:modified xsi:type="dcterms:W3CDTF">2021-07-05T23:42:00Z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