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C42" w:rsidRPr="00ED4AF7" w:rsidRDefault="00DC71DD" w:rsidP="00DC71DD">
      <w:pPr>
        <w:pStyle w:val="Nombre"/>
        <w:jc w:val="center"/>
        <w:rPr>
          <w:sz w:val="56"/>
        </w:rPr>
      </w:pPr>
      <w:r w:rsidRPr="00ED4AF7">
        <w:rPr>
          <w:sz w:val="56"/>
        </w:rPr>
        <w:t>CURRÍCU</w:t>
      </w:r>
      <w:r w:rsidR="00643400">
        <w:rPr>
          <w:sz w:val="56"/>
        </w:rPr>
        <w:t>N</w:t>
      </w:r>
      <w:r w:rsidRPr="00ED4AF7">
        <w:rPr>
          <w:sz w:val="56"/>
        </w:rPr>
        <w:t xml:space="preserve">LUM </w:t>
      </w:r>
      <w:r>
        <w:rPr>
          <w:sz w:val="56"/>
        </w:rPr>
        <w:t xml:space="preserve">  </w:t>
      </w:r>
      <w:r w:rsidRPr="00ED4AF7">
        <w:rPr>
          <w:sz w:val="56"/>
        </w:rPr>
        <w:t>VITAE</w:t>
      </w:r>
    </w:p>
    <w:p w:rsidR="00BD6C42" w:rsidRDefault="00BD6C42" w:rsidP="00BD6C42">
      <w:pPr>
        <w:pStyle w:val="Ttulo1"/>
        <w:pBdr>
          <w:bottom w:val="single" w:sz="8" w:space="8" w:color="37B6AE" w:themeColor="accent1"/>
        </w:pBdr>
        <w:rPr>
          <w:sz w:val="32"/>
        </w:rPr>
      </w:pPr>
      <w:r w:rsidRPr="00BD6C42">
        <w:rPr>
          <w:sz w:val="32"/>
        </w:rPr>
        <w:t>Datos Personales</w:t>
      </w:r>
    </w:p>
    <w:p w:rsidR="005536E5" w:rsidRPr="005536E5" w:rsidRDefault="005536E5" w:rsidP="00BD6C42">
      <w:pPr>
        <w:pStyle w:val="Ttulo1"/>
        <w:pBdr>
          <w:bottom w:val="single" w:sz="8" w:space="8" w:color="37B6AE" w:themeColor="accent1"/>
        </w:pBdr>
        <w:rPr>
          <w:sz w:val="8"/>
        </w:rPr>
      </w:pPr>
    </w:p>
    <w:p w:rsidR="00BD6C42" w:rsidRPr="00BD6C42" w:rsidRDefault="00BD6C42" w:rsidP="00BD6C42">
      <w:pPr>
        <w:pStyle w:val="Listaconvietas"/>
        <w:numPr>
          <w:ilvl w:val="0"/>
          <w:numId w:val="0"/>
        </w:numPr>
        <w:ind w:firstLine="216"/>
        <w:rPr>
          <w:color w:val="0D0D0D" w:themeColor="text1" w:themeTint="F2"/>
          <w:sz w:val="24"/>
        </w:rPr>
      </w:pPr>
      <w:r w:rsidRPr="00BD6C42">
        <w:rPr>
          <w:color w:val="0D0D0D" w:themeColor="text1" w:themeTint="F2"/>
          <w:sz w:val="24"/>
        </w:rPr>
        <w:t>Nombre:                   Tamara Andrea Márquez Castillo</w:t>
      </w:r>
    </w:p>
    <w:p w:rsidR="00BD6C42" w:rsidRPr="00BD6C42" w:rsidRDefault="00BD6C42" w:rsidP="00BD6C42">
      <w:pPr>
        <w:pStyle w:val="Listaconvietas"/>
        <w:numPr>
          <w:ilvl w:val="0"/>
          <w:numId w:val="0"/>
        </w:numPr>
        <w:ind w:left="216"/>
        <w:rPr>
          <w:color w:val="0D0D0D" w:themeColor="text1" w:themeTint="F2"/>
          <w:sz w:val="24"/>
        </w:rPr>
      </w:pPr>
      <w:r w:rsidRPr="00BD6C42">
        <w:rPr>
          <w:color w:val="0D0D0D" w:themeColor="text1" w:themeTint="F2"/>
          <w:sz w:val="24"/>
        </w:rPr>
        <w:t xml:space="preserve">R.U.T:                       20.286.651-4                         Dirección: </w:t>
      </w:r>
      <w:r w:rsidR="00B8360F">
        <w:rPr>
          <w:color w:val="0D0D0D" w:themeColor="text1" w:themeTint="F2"/>
          <w:sz w:val="24"/>
        </w:rPr>
        <w:t>Escandinavia152</w:t>
      </w:r>
    </w:p>
    <w:p w:rsidR="00BD6C42" w:rsidRPr="00BD6C42" w:rsidRDefault="00BD6C42" w:rsidP="00BD6C42">
      <w:pPr>
        <w:pStyle w:val="Listaconvietas"/>
        <w:numPr>
          <w:ilvl w:val="0"/>
          <w:numId w:val="0"/>
        </w:numPr>
        <w:ind w:left="216"/>
        <w:rPr>
          <w:color w:val="0D0D0D" w:themeColor="text1" w:themeTint="F2"/>
          <w:sz w:val="24"/>
        </w:rPr>
      </w:pPr>
      <w:r w:rsidRPr="00BD6C42">
        <w:rPr>
          <w:color w:val="0D0D0D" w:themeColor="text1" w:themeTint="F2"/>
          <w:sz w:val="24"/>
        </w:rPr>
        <w:t xml:space="preserve">Fecha de Nacimiento: 07/12/1999                            Comuna: </w:t>
      </w:r>
      <w:r w:rsidR="00B8360F">
        <w:rPr>
          <w:color w:val="0D0D0D" w:themeColor="text1" w:themeTint="F2"/>
          <w:sz w:val="24"/>
        </w:rPr>
        <w:t>Las Condes</w:t>
      </w:r>
    </w:p>
    <w:p w:rsidR="00BD6C42" w:rsidRPr="00BD6C42" w:rsidRDefault="00BD6C42" w:rsidP="00BD6C42">
      <w:pPr>
        <w:pStyle w:val="Listaconvietas"/>
        <w:numPr>
          <w:ilvl w:val="0"/>
          <w:numId w:val="0"/>
        </w:numPr>
        <w:ind w:left="216"/>
        <w:rPr>
          <w:color w:val="0D0D0D" w:themeColor="text1" w:themeTint="F2"/>
          <w:sz w:val="24"/>
        </w:rPr>
      </w:pPr>
      <w:r w:rsidRPr="00BD6C42">
        <w:rPr>
          <w:color w:val="0D0D0D" w:themeColor="text1" w:themeTint="F2"/>
          <w:sz w:val="24"/>
        </w:rPr>
        <w:t>Nacionalidad:             Chilena.                                Celular: (+56) 9 62031371</w:t>
      </w:r>
    </w:p>
    <w:p w:rsidR="00BD6C42" w:rsidRPr="00BD6C42" w:rsidRDefault="00BD6C42" w:rsidP="00BD6C42">
      <w:pPr>
        <w:pStyle w:val="Listaconvietas"/>
        <w:numPr>
          <w:ilvl w:val="0"/>
          <w:numId w:val="0"/>
        </w:numPr>
        <w:ind w:left="216"/>
        <w:rPr>
          <w:color w:val="0D0D0D" w:themeColor="text1" w:themeTint="F2"/>
          <w:sz w:val="24"/>
        </w:rPr>
      </w:pPr>
      <w:r w:rsidRPr="00BD6C42">
        <w:rPr>
          <w:color w:val="0D0D0D" w:themeColor="text1" w:themeTint="F2"/>
          <w:sz w:val="24"/>
        </w:rPr>
        <w:t>Estado Civil:              Soltera.                                  E-Mail: tmarquezc@udd.cl</w:t>
      </w:r>
    </w:p>
    <w:p w:rsidR="00BD6C42" w:rsidRPr="00BD6C42" w:rsidRDefault="00BD6C42" w:rsidP="00BD6C42">
      <w:pPr>
        <w:pStyle w:val="Ttulo1"/>
        <w:rPr>
          <w:sz w:val="32"/>
        </w:rPr>
      </w:pPr>
      <w:r w:rsidRPr="00BD6C42">
        <w:rPr>
          <w:sz w:val="32"/>
        </w:rPr>
        <w:t xml:space="preserve">Resumen del perfil </w:t>
      </w:r>
      <w:r w:rsidR="0008397A">
        <w:rPr>
          <w:sz w:val="32"/>
        </w:rPr>
        <w:t>P</w:t>
      </w:r>
      <w:r w:rsidRPr="00BD6C42">
        <w:rPr>
          <w:sz w:val="32"/>
        </w:rPr>
        <w:t>rofesional</w:t>
      </w:r>
    </w:p>
    <w:p w:rsidR="00BD6C42" w:rsidRPr="00BD6C42" w:rsidRDefault="00BD6C42" w:rsidP="00BD6C42">
      <w:pPr>
        <w:pStyle w:val="Listaconvietas"/>
        <w:numPr>
          <w:ilvl w:val="0"/>
          <w:numId w:val="0"/>
        </w:numPr>
        <w:ind w:left="216"/>
        <w:jc w:val="both"/>
        <w:rPr>
          <w:color w:val="0D0D0D" w:themeColor="text1" w:themeTint="F2"/>
          <w:sz w:val="24"/>
        </w:rPr>
      </w:pPr>
      <w:r w:rsidRPr="00BD6C42">
        <w:rPr>
          <w:color w:val="0D0D0D" w:themeColor="text1" w:themeTint="F2"/>
          <w:sz w:val="24"/>
        </w:rPr>
        <w:t xml:space="preserve">Estudiante de </w:t>
      </w:r>
      <w:r w:rsidR="00B8360F">
        <w:rPr>
          <w:color w:val="0D0D0D" w:themeColor="text1" w:themeTint="F2"/>
          <w:sz w:val="24"/>
        </w:rPr>
        <w:t>cuarto y último</w:t>
      </w:r>
      <w:r w:rsidRPr="00BD6C42">
        <w:rPr>
          <w:color w:val="0D0D0D" w:themeColor="text1" w:themeTint="F2"/>
          <w:sz w:val="24"/>
        </w:rPr>
        <w:t xml:space="preserve"> año de Periodismo en la Universidad </w:t>
      </w:r>
      <w:r w:rsidR="008C4234">
        <w:rPr>
          <w:color w:val="0D0D0D" w:themeColor="text1" w:themeTint="F2"/>
          <w:sz w:val="24"/>
        </w:rPr>
        <w:t>d</w:t>
      </w:r>
      <w:r w:rsidRPr="00BD6C42">
        <w:rPr>
          <w:color w:val="0D0D0D" w:themeColor="text1" w:themeTint="F2"/>
          <w:sz w:val="24"/>
        </w:rPr>
        <w:t>el Desarrollo</w:t>
      </w:r>
      <w:r w:rsidR="008C4234">
        <w:rPr>
          <w:color w:val="0D0D0D" w:themeColor="text1" w:themeTint="F2"/>
          <w:sz w:val="24"/>
        </w:rPr>
        <w:t xml:space="preserve">, sede en Santiago. </w:t>
      </w:r>
      <w:r w:rsidR="00AD6A8B">
        <w:rPr>
          <w:color w:val="0D0D0D" w:themeColor="text1" w:themeTint="F2"/>
          <w:sz w:val="24"/>
        </w:rPr>
        <w:t xml:space="preserve">Licenciada en Comunicación Social. </w:t>
      </w:r>
      <w:r w:rsidR="008C4234">
        <w:rPr>
          <w:color w:val="0D0D0D" w:themeColor="text1" w:themeTint="F2"/>
          <w:sz w:val="24"/>
        </w:rPr>
        <w:t>Nivel avanzado de inglés. Experiencia en creación de contenido audiovisua</w:t>
      </w:r>
      <w:r w:rsidR="00B8360F">
        <w:rPr>
          <w:color w:val="0D0D0D" w:themeColor="text1" w:themeTint="F2"/>
          <w:sz w:val="24"/>
        </w:rPr>
        <w:t>l, radial, b</w:t>
      </w:r>
      <w:r w:rsidR="008C4234">
        <w:rPr>
          <w:color w:val="0D0D0D" w:themeColor="text1" w:themeTint="F2"/>
          <w:sz w:val="24"/>
        </w:rPr>
        <w:t xml:space="preserve">uena redacción y </w:t>
      </w:r>
      <w:r w:rsidR="008C26F9">
        <w:rPr>
          <w:color w:val="0D0D0D" w:themeColor="text1" w:themeTint="F2"/>
          <w:sz w:val="24"/>
        </w:rPr>
        <w:t>manejo en comunicaciones organizacionales, internas y externas de una empresa</w:t>
      </w:r>
      <w:r w:rsidR="00B8360F">
        <w:rPr>
          <w:color w:val="0D0D0D" w:themeColor="text1" w:themeTint="F2"/>
          <w:sz w:val="24"/>
        </w:rPr>
        <w:t>. P</w:t>
      </w:r>
      <w:r w:rsidRPr="00BD6C42">
        <w:rPr>
          <w:color w:val="0D0D0D" w:themeColor="text1" w:themeTint="F2"/>
          <w:sz w:val="24"/>
        </w:rPr>
        <w:t xml:space="preserve">erseverancia al momento de trabajar bajo presión y facilidad de trabajar en equipo con gente nueva, además de demostrar iniciativa hacia nuevos desafíos en el rubro periodístico. </w:t>
      </w:r>
    </w:p>
    <w:p w:rsidR="00BD6C42" w:rsidRPr="00BD6C42" w:rsidRDefault="00CF57D1" w:rsidP="00B353DD">
      <w:pPr>
        <w:pStyle w:val="Listaconvietas"/>
        <w:numPr>
          <w:ilvl w:val="0"/>
          <w:numId w:val="0"/>
        </w:numPr>
        <w:ind w:left="144"/>
        <w:jc w:val="both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 xml:space="preserve">Con especial interés por </w:t>
      </w:r>
      <w:r w:rsidR="00BD6C42" w:rsidRPr="00BD6C42">
        <w:rPr>
          <w:color w:val="0D0D0D" w:themeColor="text1" w:themeTint="F2"/>
          <w:sz w:val="24"/>
        </w:rPr>
        <w:t>el periodismo</w:t>
      </w:r>
      <w:r w:rsidR="00B8360F">
        <w:rPr>
          <w:color w:val="0D0D0D" w:themeColor="text1" w:themeTint="F2"/>
          <w:sz w:val="24"/>
        </w:rPr>
        <w:t xml:space="preserve"> audiovisual y</w:t>
      </w:r>
      <w:r w:rsidR="00BD6C42" w:rsidRPr="00BD6C42">
        <w:rPr>
          <w:color w:val="0D0D0D" w:themeColor="text1" w:themeTint="F2"/>
          <w:sz w:val="24"/>
        </w:rPr>
        <w:t xml:space="preserve"> </w:t>
      </w:r>
      <w:r>
        <w:rPr>
          <w:color w:val="0D0D0D" w:themeColor="text1" w:themeTint="F2"/>
          <w:sz w:val="24"/>
        </w:rPr>
        <w:t>en plataformas</w:t>
      </w:r>
      <w:r w:rsidR="00BD6C42" w:rsidRPr="00BD6C42">
        <w:rPr>
          <w:color w:val="0D0D0D" w:themeColor="text1" w:themeTint="F2"/>
          <w:sz w:val="24"/>
        </w:rPr>
        <w:t xml:space="preserve"> digitales, también la </w:t>
      </w:r>
      <w:r w:rsidR="008C26F9">
        <w:rPr>
          <w:color w:val="0D0D0D" w:themeColor="text1" w:themeTint="F2"/>
          <w:sz w:val="24"/>
        </w:rPr>
        <w:t xml:space="preserve">comunicación y </w:t>
      </w:r>
      <w:r w:rsidR="00BD6C42" w:rsidRPr="00BD6C42">
        <w:rPr>
          <w:color w:val="0D0D0D" w:themeColor="text1" w:themeTint="F2"/>
          <w:sz w:val="24"/>
        </w:rPr>
        <w:t>administración de</w:t>
      </w:r>
      <w:r w:rsidR="008C26F9">
        <w:rPr>
          <w:color w:val="0D0D0D" w:themeColor="text1" w:themeTint="F2"/>
          <w:sz w:val="24"/>
        </w:rPr>
        <w:t xml:space="preserve"> empresas,</w:t>
      </w:r>
      <w:r w:rsidR="00B353DD">
        <w:rPr>
          <w:color w:val="0D0D0D" w:themeColor="text1" w:themeTint="F2"/>
          <w:sz w:val="24"/>
        </w:rPr>
        <w:t xml:space="preserve"> </w:t>
      </w:r>
      <w:r w:rsidR="00BD6C42" w:rsidRPr="00BD6C42">
        <w:rPr>
          <w:color w:val="0D0D0D" w:themeColor="text1" w:themeTint="F2"/>
          <w:sz w:val="24"/>
        </w:rPr>
        <w:t>páginas web o redes sociales.</w:t>
      </w:r>
    </w:p>
    <w:p w:rsidR="00BD6C42" w:rsidRPr="00DC71DD" w:rsidRDefault="00BD6C42" w:rsidP="00DC71DD">
      <w:pPr>
        <w:pStyle w:val="Ttulo1"/>
        <w:rPr>
          <w:sz w:val="32"/>
        </w:rPr>
      </w:pPr>
      <w:r w:rsidRPr="00BD6C42">
        <w:rPr>
          <w:sz w:val="32"/>
        </w:rPr>
        <w:t>Experiencia Laboral</w:t>
      </w:r>
    </w:p>
    <w:p w:rsidR="00A9346C" w:rsidRPr="00BD6C42" w:rsidRDefault="00A9346C" w:rsidP="00A9346C">
      <w:pPr>
        <w:pStyle w:val="Listaconvietas"/>
        <w:spacing w:line="240" w:lineRule="auto"/>
        <w:rPr>
          <w:color w:val="auto"/>
          <w:sz w:val="24"/>
        </w:rPr>
      </w:pPr>
      <w:r w:rsidRPr="00BD6C42">
        <w:rPr>
          <w:noProof/>
          <w:color w:val="auto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71CA4" wp14:editId="61E27DFE">
                <wp:simplePos x="0" y="0"/>
                <wp:positionH relativeFrom="column">
                  <wp:posOffset>1457888</wp:posOffset>
                </wp:positionH>
                <wp:positionV relativeFrom="paragraph">
                  <wp:posOffset>23585</wp:posOffset>
                </wp:positionV>
                <wp:extent cx="4137660" cy="1120462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1120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46C" w:rsidRPr="007070D9" w:rsidRDefault="00A9346C" w:rsidP="00A9346C">
                            <w:pPr>
                              <w:spacing w:after="60" w:line="240" w:lineRule="auto"/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7070D9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>Publimetro. Notas en plataforma digit</w:t>
                            </w:r>
                            <w:r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>al</w:t>
                            </w:r>
                          </w:p>
                          <w:p w:rsidR="00A9346C" w:rsidRDefault="00A9346C" w:rsidP="00A9346C">
                            <w:pPr>
                              <w:spacing w:after="60" w:line="240" w:lineRule="auto"/>
                              <w:rPr>
                                <w:i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BD6C42">
                              <w:rPr>
                                <w:i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>Colum</w:t>
                            </w:r>
                            <w:r w:rsidR="008C26F9">
                              <w:rPr>
                                <w:i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>ni</w:t>
                            </w:r>
                            <w:r w:rsidRPr="00BD6C42">
                              <w:rPr>
                                <w:i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 xml:space="preserve">sta </w:t>
                            </w:r>
                          </w:p>
                          <w:p w:rsidR="00A9346C" w:rsidRPr="00BD6C42" w:rsidRDefault="00A9346C" w:rsidP="00A9346C">
                            <w:pPr>
                              <w:spacing w:after="60" w:line="240" w:lineRule="auto"/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 xml:space="preserve">En esta segunda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>prepráctica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 xml:space="preserve"> profesional</w:t>
                            </w:r>
                            <w:r w:rsidRPr="00BD6C42"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 xml:space="preserve">, logré realizar notas informativas en formato digital para la plataforma online de </w:t>
                            </w:r>
                            <w:r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>Publimetro.cl</w:t>
                            </w:r>
                            <w:r w:rsidRPr="00BD6C42"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 xml:space="preserve">, </w:t>
                            </w:r>
                            <w:r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 xml:space="preserve">además de realizar entrevistas para el medio.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71CA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14.8pt;margin-top:1.85pt;width:325.8pt;height:8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" filled="f" stroked="f">
                <v:textbox>
                  <w:txbxContent>
                    <w:p w:rsidR="00A9346C" w:rsidRPr="007070D9" w:rsidRDefault="00A9346C" w:rsidP="00A9346C">
                      <w:pPr>
                        <w:spacing w:after="60" w:line="240" w:lineRule="auto"/>
                        <w:rPr>
                          <w:b/>
                          <w:color w:val="auto"/>
                          <w:sz w:val="24"/>
                          <w:szCs w:val="24"/>
                          <w:lang w:val="es-CL"/>
                        </w:rPr>
                      </w:pPr>
                      <w:r w:rsidRPr="007070D9">
                        <w:rPr>
                          <w:b/>
                          <w:color w:val="auto"/>
                          <w:sz w:val="24"/>
                          <w:szCs w:val="24"/>
                          <w:lang w:val="es-CL"/>
                        </w:rPr>
                        <w:t>Publimetro. Notas en plataforma digit</w:t>
                      </w:r>
                      <w:r>
                        <w:rPr>
                          <w:b/>
                          <w:color w:val="auto"/>
                          <w:sz w:val="24"/>
                          <w:szCs w:val="24"/>
                          <w:lang w:val="es-CL"/>
                        </w:rPr>
                        <w:t>al</w:t>
                      </w:r>
                    </w:p>
                    <w:p w:rsidR="00A9346C" w:rsidRDefault="00A9346C" w:rsidP="00A9346C">
                      <w:pPr>
                        <w:spacing w:after="60" w:line="240" w:lineRule="auto"/>
                        <w:rPr>
                          <w:i/>
                          <w:color w:val="auto"/>
                          <w:sz w:val="24"/>
                          <w:szCs w:val="24"/>
                          <w:lang w:val="es-CL"/>
                        </w:rPr>
                      </w:pPr>
                      <w:r w:rsidRPr="00BD6C42">
                        <w:rPr>
                          <w:i/>
                          <w:color w:val="auto"/>
                          <w:sz w:val="24"/>
                          <w:szCs w:val="24"/>
                          <w:lang w:val="es-CL"/>
                        </w:rPr>
                        <w:t>Colum</w:t>
                      </w:r>
                      <w:r w:rsidR="008C26F9">
                        <w:rPr>
                          <w:i/>
                          <w:color w:val="auto"/>
                          <w:sz w:val="24"/>
                          <w:szCs w:val="24"/>
                          <w:lang w:val="es-CL"/>
                        </w:rPr>
                        <w:t>ni</w:t>
                      </w:r>
                      <w:r w:rsidRPr="00BD6C42">
                        <w:rPr>
                          <w:i/>
                          <w:color w:val="auto"/>
                          <w:sz w:val="24"/>
                          <w:szCs w:val="24"/>
                          <w:lang w:val="es-CL"/>
                        </w:rPr>
                        <w:t xml:space="preserve">sta </w:t>
                      </w:r>
                    </w:p>
                    <w:p w:rsidR="00A9346C" w:rsidRPr="00BD6C42" w:rsidRDefault="00A9346C" w:rsidP="00A9346C">
                      <w:pPr>
                        <w:spacing w:after="60" w:line="240" w:lineRule="auto"/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 xml:space="preserve">En esta segunda </w:t>
                      </w:r>
                      <w:proofErr w:type="spellStart"/>
                      <w:r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>prepráctica</w:t>
                      </w:r>
                      <w:proofErr w:type="spellEnd"/>
                      <w:r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 xml:space="preserve"> profesional</w:t>
                      </w:r>
                      <w:r w:rsidRPr="00BD6C42"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 xml:space="preserve">, logré realizar notas informativas en formato digital para la plataforma online de </w:t>
                      </w:r>
                      <w:r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>Publimetro.cl</w:t>
                      </w:r>
                      <w:r w:rsidRPr="00BD6C42"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 xml:space="preserve">, </w:t>
                      </w:r>
                      <w:r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 xml:space="preserve">además de realizar entrevistas para el medio.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4"/>
        </w:rPr>
        <w:t>Abril</w:t>
      </w:r>
      <w:r w:rsidRPr="00BD6C42">
        <w:rPr>
          <w:color w:val="auto"/>
          <w:sz w:val="24"/>
        </w:rPr>
        <w:t xml:space="preserve"> de </w:t>
      </w:r>
      <w:r>
        <w:rPr>
          <w:color w:val="auto"/>
          <w:sz w:val="24"/>
        </w:rPr>
        <w:t>2020</w:t>
      </w:r>
      <w:r w:rsidRPr="00BD6C42">
        <w:rPr>
          <w:color w:val="auto"/>
          <w:sz w:val="24"/>
        </w:rPr>
        <w:t xml:space="preserve"> a                                                                            </w:t>
      </w:r>
      <w:r>
        <w:rPr>
          <w:color w:val="auto"/>
          <w:sz w:val="24"/>
        </w:rPr>
        <w:t xml:space="preserve"> </w:t>
      </w:r>
      <w:r w:rsidRPr="00BD6C42">
        <w:rPr>
          <w:color w:val="auto"/>
          <w:sz w:val="24"/>
        </w:rPr>
        <w:t xml:space="preserve">              </w:t>
      </w:r>
      <w:r>
        <w:rPr>
          <w:color w:val="auto"/>
          <w:sz w:val="24"/>
        </w:rPr>
        <w:t xml:space="preserve">  </w:t>
      </w:r>
      <w:r w:rsidRPr="00BD6C42">
        <w:rPr>
          <w:color w:val="auto"/>
          <w:sz w:val="24"/>
        </w:rPr>
        <w:t>Santiago, Chile.</w:t>
      </w:r>
    </w:p>
    <w:p w:rsidR="00A9346C" w:rsidRDefault="00A9346C" w:rsidP="00A9346C">
      <w:pPr>
        <w:pStyle w:val="Listaconvietas"/>
        <w:numPr>
          <w:ilvl w:val="0"/>
          <w:numId w:val="0"/>
        </w:numPr>
        <w:spacing w:line="240" w:lineRule="auto"/>
        <w:ind w:left="216"/>
        <w:rPr>
          <w:color w:val="auto"/>
          <w:sz w:val="24"/>
        </w:rPr>
      </w:pPr>
      <w:r>
        <w:rPr>
          <w:color w:val="auto"/>
          <w:sz w:val="24"/>
        </w:rPr>
        <w:t>Julio</w:t>
      </w:r>
      <w:r w:rsidRPr="00BD6C42">
        <w:rPr>
          <w:color w:val="auto"/>
          <w:sz w:val="24"/>
        </w:rPr>
        <w:t xml:space="preserve"> de </w:t>
      </w:r>
      <w:r>
        <w:rPr>
          <w:color w:val="auto"/>
          <w:sz w:val="24"/>
        </w:rPr>
        <w:t>2020</w:t>
      </w:r>
    </w:p>
    <w:p w:rsidR="00A9346C" w:rsidRDefault="00A9346C" w:rsidP="00A9346C">
      <w:pPr>
        <w:pStyle w:val="Listaconvietas"/>
        <w:numPr>
          <w:ilvl w:val="0"/>
          <w:numId w:val="0"/>
        </w:numPr>
        <w:spacing w:line="240" w:lineRule="auto"/>
        <w:ind w:left="216"/>
        <w:rPr>
          <w:color w:val="auto"/>
          <w:sz w:val="24"/>
        </w:rPr>
      </w:pPr>
    </w:p>
    <w:p w:rsidR="00A9346C" w:rsidRDefault="00A9346C" w:rsidP="00A9346C">
      <w:pPr>
        <w:pStyle w:val="Listaconvietas"/>
        <w:numPr>
          <w:ilvl w:val="0"/>
          <w:numId w:val="0"/>
        </w:numPr>
        <w:spacing w:line="240" w:lineRule="auto"/>
        <w:ind w:firstLine="360"/>
        <w:rPr>
          <w:color w:val="auto"/>
          <w:sz w:val="24"/>
        </w:rPr>
      </w:pPr>
    </w:p>
    <w:p w:rsidR="00A9346C" w:rsidRPr="00DC71DD" w:rsidRDefault="00A9346C" w:rsidP="00A9346C">
      <w:pPr>
        <w:pStyle w:val="Listaconvietas"/>
        <w:numPr>
          <w:ilvl w:val="0"/>
          <w:numId w:val="0"/>
        </w:numPr>
        <w:spacing w:line="240" w:lineRule="auto"/>
        <w:ind w:firstLine="360"/>
        <w:rPr>
          <w:color w:val="auto"/>
          <w:sz w:val="24"/>
        </w:rPr>
      </w:pPr>
    </w:p>
    <w:p w:rsidR="00A9346C" w:rsidRPr="00DC71DD" w:rsidRDefault="00A9346C" w:rsidP="00A9346C">
      <w:pPr>
        <w:pStyle w:val="Listaconvietas"/>
        <w:rPr>
          <w:color w:val="auto"/>
          <w:sz w:val="24"/>
        </w:rPr>
      </w:pPr>
      <w:r w:rsidRPr="00DC71DD">
        <w:rPr>
          <w:color w:val="auto"/>
          <w:sz w:val="24"/>
        </w:rPr>
        <w:t xml:space="preserve">Enero de 2020     </w:t>
      </w:r>
      <w:r>
        <w:rPr>
          <w:color w:val="auto"/>
          <w:sz w:val="24"/>
        </w:rPr>
        <w:t xml:space="preserve">   </w:t>
      </w:r>
      <w:r w:rsidRPr="00DC71DD">
        <w:rPr>
          <w:color w:val="auto"/>
          <w:sz w:val="24"/>
        </w:rPr>
        <w:t xml:space="preserve">    </w:t>
      </w:r>
      <w:r w:rsidRPr="00A9346C">
        <w:rPr>
          <w:b/>
          <w:color w:val="auto"/>
          <w:sz w:val="24"/>
        </w:rPr>
        <w:t xml:space="preserve">Matriculas UDD     </w:t>
      </w:r>
      <w:r w:rsidRPr="00DC71DD">
        <w:rPr>
          <w:color w:val="auto"/>
          <w:sz w:val="24"/>
        </w:rPr>
        <w:t xml:space="preserve">                                                  Santiago, Chile.</w:t>
      </w:r>
    </w:p>
    <w:p w:rsidR="00B8360F" w:rsidRDefault="00A9346C" w:rsidP="00A9346C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auto"/>
          <w:sz w:val="24"/>
        </w:rPr>
      </w:pPr>
      <w:r w:rsidRPr="00BD6C42">
        <w:rPr>
          <w:i/>
          <w:noProof/>
          <w:color w:val="auto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8B1FA" wp14:editId="16D08E9A">
                <wp:simplePos x="0" y="0"/>
                <wp:positionH relativeFrom="column">
                  <wp:posOffset>1040130</wp:posOffset>
                </wp:positionH>
                <wp:positionV relativeFrom="paragraph">
                  <wp:posOffset>171450</wp:posOffset>
                </wp:positionV>
                <wp:extent cx="3534160" cy="12573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6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46C" w:rsidRPr="00BD6C42" w:rsidRDefault="00A9346C" w:rsidP="00A934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4"/>
                              </w:rPr>
                            </w:pPr>
                            <w:r w:rsidRPr="00BD6C42">
                              <w:rPr>
                                <w:color w:val="auto"/>
                                <w:sz w:val="24"/>
                              </w:rPr>
                              <w:t>Fui capacitada para el conocimiento interno de matriculaciones en la Universidad Del Desarrollo. Aprendí distintos métodos de pagos, uso computacional y administración de documentos.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B1FA" id="Cuadro de texto 18" o:spid="_x0000_s1027" type="#_x0000_t202" style="position:absolute;left:0;text-align:left;margin-left:81.9pt;margin-top:13.5pt;width:278.3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" filled="f" stroked="f">
                <v:textbox>
                  <w:txbxContent>
                    <w:p w:rsidR="00A9346C" w:rsidRPr="00BD6C42" w:rsidRDefault="00A9346C" w:rsidP="00A9346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4"/>
                        </w:rPr>
                      </w:pPr>
                      <w:r w:rsidRPr="00BD6C42">
                        <w:rPr>
                          <w:color w:val="auto"/>
                          <w:sz w:val="24"/>
                        </w:rPr>
                        <w:t>Fui capacitada para el conocimiento interno de matriculaciones en la Universidad Del Desarrollo. Aprendí distintos métodos de pagos, uso computacional y administración de documentos.</w:t>
                      </w:r>
                    </w:p>
                  </w:txbxContent>
                </v:textbox>
              </v:shape>
            </w:pict>
          </mc:Fallback>
        </mc:AlternateContent>
      </w:r>
      <w:r w:rsidRPr="00BD6C42">
        <w:rPr>
          <w:color w:val="auto"/>
          <w:sz w:val="24"/>
        </w:rPr>
        <w:t xml:space="preserve">                             </w:t>
      </w:r>
      <w:r>
        <w:rPr>
          <w:color w:val="auto"/>
          <w:sz w:val="24"/>
        </w:rPr>
        <w:t xml:space="preserve">   </w:t>
      </w:r>
      <w:r w:rsidRPr="00BD6C42">
        <w:rPr>
          <w:color w:val="auto"/>
          <w:sz w:val="24"/>
        </w:rPr>
        <w:t xml:space="preserve">   </w:t>
      </w:r>
      <w:r w:rsidRPr="00BD6C42">
        <w:rPr>
          <w:i/>
          <w:color w:val="auto"/>
          <w:sz w:val="24"/>
        </w:rPr>
        <w:t>Matriculador</w:t>
      </w:r>
      <w:r>
        <w:rPr>
          <w:i/>
          <w:color w:val="auto"/>
          <w:sz w:val="24"/>
        </w:rPr>
        <w:t>a</w:t>
      </w:r>
    </w:p>
    <w:p w:rsidR="00A9346C" w:rsidRPr="00A9346C" w:rsidRDefault="00A9346C" w:rsidP="00A9346C">
      <w:pPr>
        <w:pStyle w:val="Listaconvietas"/>
        <w:numPr>
          <w:ilvl w:val="0"/>
          <w:numId w:val="0"/>
        </w:numPr>
        <w:spacing w:line="240" w:lineRule="auto"/>
        <w:ind w:left="360" w:hanging="360"/>
        <w:rPr>
          <w:i/>
          <w:color w:val="auto"/>
          <w:sz w:val="24"/>
        </w:rPr>
      </w:pPr>
    </w:p>
    <w:p w:rsidR="00DC71DD" w:rsidRDefault="00A9346C" w:rsidP="00DC71DD">
      <w:pPr>
        <w:pStyle w:val="Listaconvietas"/>
        <w:numPr>
          <w:ilvl w:val="0"/>
          <w:numId w:val="0"/>
        </w:numPr>
        <w:spacing w:line="240" w:lineRule="auto"/>
        <w:rPr>
          <w:color w:val="auto"/>
        </w:rPr>
      </w:pPr>
      <w:r w:rsidRPr="00BD6C42">
        <w:rPr>
          <w:noProof/>
          <w:color w:val="auto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BD5C9" wp14:editId="46757941">
                <wp:simplePos x="0" y="0"/>
                <wp:positionH relativeFrom="column">
                  <wp:posOffset>1450674</wp:posOffset>
                </wp:positionH>
                <wp:positionV relativeFrom="paragraph">
                  <wp:posOffset>174090</wp:posOffset>
                </wp:positionV>
                <wp:extent cx="3773170" cy="183070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70" cy="183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D1" w:rsidRPr="00BD6C42" w:rsidRDefault="00CF57D1" w:rsidP="00BD6C42">
                            <w:pPr>
                              <w:spacing w:after="60" w:line="240" w:lineRule="auto"/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BD6C42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Programa Free </w:t>
                            </w:r>
                            <w:proofErr w:type="gramStart"/>
                            <w:r w:rsidRPr="00BD6C42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BD6C42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Play. ETC TV. </w:t>
                            </w:r>
                            <w:r w:rsidRPr="00BD6C42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>Canal Mega</w:t>
                            </w:r>
                          </w:p>
                          <w:p w:rsidR="00CF57D1" w:rsidRPr="00BD6C42" w:rsidRDefault="00CF57D1" w:rsidP="00BD6C42">
                            <w:pPr>
                              <w:spacing w:after="60" w:line="240" w:lineRule="auto"/>
                              <w:rPr>
                                <w:i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BD6C42">
                              <w:rPr>
                                <w:i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>Columinsta y realizadora de contenido audiovisual</w:t>
                            </w:r>
                          </w:p>
                          <w:p w:rsidR="00CF57D1" w:rsidRPr="00F42561" w:rsidRDefault="00CF57D1" w:rsidP="00F42561">
                            <w:pPr>
                              <w:spacing w:after="200" w:line="276" w:lineRule="auto"/>
                              <w:ind w:left="360"/>
                              <w:jc w:val="both"/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F42561"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 xml:space="preserve">A lo largo de este programa, logré realizar notas informativas en formato digital para la plataforma online de ETC TV, </w:t>
                            </w:r>
                            <w:r w:rsidR="00DC71DD" w:rsidRPr="00F42561"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>y</w:t>
                            </w:r>
                            <w:r w:rsidRPr="00F42561"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 xml:space="preserve"> presentar notas audiovisuales que fueron publicadas durante las transmisiones de Free To 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D5C9" id="Cuadro de texto 14" o:spid="_x0000_s1028" type="#_x0000_t202" style="position:absolute;margin-left:114.25pt;margin-top:13.7pt;width:297.1pt;height:1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" filled="f" stroked="f">
                <v:textbox>
                  <w:txbxContent>
                    <w:p w:rsidR="00CF57D1" w:rsidRPr="00BD6C42" w:rsidRDefault="00CF57D1" w:rsidP="00BD6C42">
                      <w:pPr>
                        <w:spacing w:after="60" w:line="240" w:lineRule="auto"/>
                        <w:rPr>
                          <w:b/>
                          <w:color w:val="auto"/>
                          <w:sz w:val="24"/>
                          <w:szCs w:val="24"/>
                          <w:lang w:val="es-CL"/>
                        </w:rPr>
                      </w:pPr>
                      <w:r w:rsidRPr="00BD6C42">
                        <w:rPr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 xml:space="preserve">Programa Free </w:t>
                      </w:r>
                      <w:proofErr w:type="gramStart"/>
                      <w:r w:rsidRPr="00BD6C42">
                        <w:rPr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To</w:t>
                      </w:r>
                      <w:proofErr w:type="gramEnd"/>
                      <w:r w:rsidRPr="00BD6C42">
                        <w:rPr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 xml:space="preserve"> Play. ETC TV. </w:t>
                      </w:r>
                      <w:r w:rsidRPr="00BD6C42">
                        <w:rPr>
                          <w:b/>
                          <w:color w:val="auto"/>
                          <w:sz w:val="24"/>
                          <w:szCs w:val="24"/>
                          <w:lang w:val="es-CL"/>
                        </w:rPr>
                        <w:t>Canal Mega</w:t>
                      </w:r>
                    </w:p>
                    <w:p w:rsidR="00CF57D1" w:rsidRPr="00BD6C42" w:rsidRDefault="00CF57D1" w:rsidP="00BD6C42">
                      <w:pPr>
                        <w:spacing w:after="60" w:line="240" w:lineRule="auto"/>
                        <w:rPr>
                          <w:i/>
                          <w:color w:val="auto"/>
                          <w:sz w:val="24"/>
                          <w:szCs w:val="24"/>
                          <w:lang w:val="es-CL"/>
                        </w:rPr>
                      </w:pPr>
                      <w:r w:rsidRPr="00BD6C42">
                        <w:rPr>
                          <w:i/>
                          <w:color w:val="auto"/>
                          <w:sz w:val="24"/>
                          <w:szCs w:val="24"/>
                          <w:lang w:val="es-CL"/>
                        </w:rPr>
                        <w:t>Columinsta y realizadora de contenido audiovisual</w:t>
                      </w:r>
                    </w:p>
                    <w:p w:rsidR="00CF57D1" w:rsidRPr="00F42561" w:rsidRDefault="00CF57D1" w:rsidP="00F42561">
                      <w:pPr>
                        <w:spacing w:after="200" w:line="276" w:lineRule="auto"/>
                        <w:ind w:left="360"/>
                        <w:jc w:val="both"/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</w:pPr>
                      <w:r w:rsidRPr="00F42561"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 xml:space="preserve">A lo largo de este programa, logré realizar notas informativas en formato digital para la plataforma online de ETC TV, </w:t>
                      </w:r>
                      <w:r w:rsidR="00DC71DD" w:rsidRPr="00F42561"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>y</w:t>
                      </w:r>
                      <w:r w:rsidRPr="00F42561"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 xml:space="preserve"> presentar notas audiovisuales que fueron publicadas durante las transmisiones de Free To Play.</w:t>
                      </w:r>
                    </w:p>
                  </w:txbxContent>
                </v:textbox>
              </v:shape>
            </w:pict>
          </mc:Fallback>
        </mc:AlternateContent>
      </w:r>
      <w:r w:rsidR="00DC71DD">
        <w:rPr>
          <w:noProof/>
          <w:color w:val="auto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5115381</wp:posOffset>
                </wp:positionH>
                <wp:positionV relativeFrom="paragraph">
                  <wp:posOffset>201295</wp:posOffset>
                </wp:positionV>
                <wp:extent cx="1223833" cy="34773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833" cy="34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DD" w:rsidRDefault="00DC71DD">
                            <w:r>
                              <w:rPr>
                                <w:color w:val="auto"/>
                                <w:sz w:val="24"/>
                              </w:rPr>
                              <w:t>Sa</w:t>
                            </w:r>
                            <w:r w:rsidRPr="00BD6C42">
                              <w:rPr>
                                <w:color w:val="auto"/>
                                <w:sz w:val="24"/>
                              </w:rPr>
                              <w:t>ntiago, Chile.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9" type="#_x0000_t202" style="position:absolute;margin-left:402.8pt;margin-top:15.85pt;width:96.35pt;height:2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" filled="f" stroked="f">
                <v:textbox>
                  <w:txbxContent>
                    <w:p w:rsidR="00DC71DD" w:rsidRDefault="00DC71DD">
                      <w:r>
                        <w:rPr>
                          <w:color w:val="auto"/>
                          <w:sz w:val="24"/>
                        </w:rPr>
                        <w:t>Sa</w:t>
                      </w:r>
                      <w:r w:rsidRPr="00BD6C42">
                        <w:rPr>
                          <w:color w:val="auto"/>
                          <w:sz w:val="24"/>
                        </w:rPr>
                        <w:t>ntiago, Chile.</w:t>
                      </w:r>
                    </w:p>
                  </w:txbxContent>
                </v:textbox>
              </v:shape>
            </w:pict>
          </mc:Fallback>
        </mc:AlternateContent>
      </w:r>
    </w:p>
    <w:p w:rsidR="00DC71DD" w:rsidRDefault="00BD6C42" w:rsidP="00DC71DD">
      <w:pPr>
        <w:pStyle w:val="Listaconvietas"/>
        <w:spacing w:line="240" w:lineRule="auto"/>
        <w:rPr>
          <w:color w:val="auto"/>
          <w:sz w:val="24"/>
        </w:rPr>
      </w:pPr>
      <w:r w:rsidRPr="00BD6C42">
        <w:rPr>
          <w:color w:val="auto"/>
          <w:sz w:val="24"/>
        </w:rPr>
        <w:t>Julio de 2019 a</w:t>
      </w:r>
    </w:p>
    <w:p w:rsidR="00BD6C42" w:rsidRDefault="00BD6C42" w:rsidP="00F42561">
      <w:pPr>
        <w:pStyle w:val="Listaconvietas"/>
        <w:numPr>
          <w:ilvl w:val="0"/>
          <w:numId w:val="0"/>
        </w:numPr>
        <w:spacing w:line="240" w:lineRule="auto"/>
        <w:ind w:firstLine="360"/>
        <w:rPr>
          <w:color w:val="auto"/>
          <w:sz w:val="24"/>
        </w:rPr>
      </w:pPr>
      <w:r w:rsidRPr="00DC71DD">
        <w:rPr>
          <w:color w:val="auto"/>
          <w:sz w:val="24"/>
        </w:rPr>
        <w:t>Diciembre de 2019</w:t>
      </w:r>
    </w:p>
    <w:p w:rsidR="00A9346C" w:rsidRDefault="00A9346C" w:rsidP="00DC71DD">
      <w:pPr>
        <w:pStyle w:val="Listaconvietas"/>
        <w:numPr>
          <w:ilvl w:val="0"/>
          <w:numId w:val="0"/>
        </w:numPr>
        <w:spacing w:line="240" w:lineRule="auto"/>
        <w:ind w:firstLine="360"/>
        <w:rPr>
          <w:color w:val="auto"/>
          <w:sz w:val="24"/>
        </w:rPr>
      </w:pPr>
    </w:p>
    <w:p w:rsidR="00A9346C" w:rsidRDefault="00A9346C" w:rsidP="00A9346C">
      <w:pPr>
        <w:pStyle w:val="Listaconvietas"/>
        <w:numPr>
          <w:ilvl w:val="0"/>
          <w:numId w:val="0"/>
        </w:numPr>
        <w:spacing w:line="240" w:lineRule="auto"/>
        <w:rPr>
          <w:i/>
          <w:color w:val="auto"/>
          <w:sz w:val="24"/>
        </w:rPr>
      </w:pPr>
    </w:p>
    <w:p w:rsidR="00A9346C" w:rsidRDefault="00A9346C" w:rsidP="00BD6C42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auto"/>
          <w:sz w:val="24"/>
        </w:rPr>
      </w:pPr>
    </w:p>
    <w:p w:rsidR="00F42561" w:rsidRDefault="00F42561" w:rsidP="00BD6C42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auto"/>
          <w:sz w:val="24"/>
        </w:rPr>
      </w:pPr>
    </w:p>
    <w:p w:rsidR="00A9346C" w:rsidRPr="00BD6C42" w:rsidRDefault="00A9346C" w:rsidP="00A9346C">
      <w:pPr>
        <w:pStyle w:val="Listaconvietas"/>
        <w:spacing w:line="240" w:lineRule="auto"/>
        <w:rPr>
          <w:color w:val="auto"/>
          <w:sz w:val="24"/>
        </w:rPr>
      </w:pPr>
      <w:r w:rsidRPr="00BD6C42">
        <w:rPr>
          <w:noProof/>
          <w:color w:val="auto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64D6B" wp14:editId="4704C768">
                <wp:simplePos x="0" y="0"/>
                <wp:positionH relativeFrom="column">
                  <wp:posOffset>1453415</wp:posOffset>
                </wp:positionH>
                <wp:positionV relativeFrom="paragraph">
                  <wp:posOffset>27037</wp:posOffset>
                </wp:positionV>
                <wp:extent cx="4137660" cy="1318661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1318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46C" w:rsidRPr="007070D9" w:rsidRDefault="00A9346C" w:rsidP="00A9346C">
                            <w:pPr>
                              <w:spacing w:after="60" w:line="240" w:lineRule="auto"/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>Zappa</w:t>
                            </w:r>
                            <w:r w:rsidRPr="007070D9"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>Empresa de calzado</w:t>
                            </w:r>
                          </w:p>
                          <w:p w:rsidR="00A9346C" w:rsidRDefault="00A9346C" w:rsidP="00A9346C">
                            <w:pPr>
                              <w:spacing w:after="60" w:line="240" w:lineRule="auto"/>
                              <w:rPr>
                                <w:i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i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>Vendedora</w:t>
                            </w:r>
                            <w:r w:rsidRPr="00BD6C42">
                              <w:rPr>
                                <w:i/>
                                <w:color w:val="auto"/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</w:p>
                          <w:p w:rsidR="00A9346C" w:rsidRPr="00BD6C42" w:rsidRDefault="00A9346C" w:rsidP="00A9346C">
                            <w:pPr>
                              <w:spacing w:after="60" w:line="240" w:lineRule="auto"/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s-ES_tradnl"/>
                              </w:rPr>
                              <w:t>Potenciaba las ventas de la empresa superando un 5% su objetivo mensual. Realizaba reposición asegurando el estado de artículos del stock, asesorando las necesidades del cliente. Manejo de caja registradora.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4D6B" id="Cuadro de texto 7" o:spid="_x0000_s1030" type="#_x0000_t202" style="position:absolute;left:0;text-align:left;margin-left:114.45pt;margin-top:2.15pt;width:325.8pt;height:10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" filled="f" stroked="f">
                <v:textbox>
                  <w:txbxContent>
                    <w:p w:rsidR="00A9346C" w:rsidRPr="007070D9" w:rsidRDefault="00A9346C" w:rsidP="00A9346C">
                      <w:pPr>
                        <w:spacing w:after="60" w:line="240" w:lineRule="auto"/>
                        <w:rPr>
                          <w:b/>
                          <w:color w:val="auto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b/>
                          <w:color w:val="auto"/>
                          <w:sz w:val="24"/>
                          <w:szCs w:val="24"/>
                          <w:lang w:val="es-CL"/>
                        </w:rPr>
                        <w:t>Zappa</w:t>
                      </w:r>
                      <w:r w:rsidRPr="007070D9">
                        <w:rPr>
                          <w:b/>
                          <w:color w:val="auto"/>
                          <w:sz w:val="24"/>
                          <w:szCs w:val="24"/>
                          <w:lang w:val="es-CL"/>
                        </w:rPr>
                        <w:t xml:space="preserve">. </w:t>
                      </w:r>
                      <w:r>
                        <w:rPr>
                          <w:b/>
                          <w:color w:val="auto"/>
                          <w:sz w:val="24"/>
                          <w:szCs w:val="24"/>
                          <w:lang w:val="es-CL"/>
                        </w:rPr>
                        <w:t>Empresa de calzado</w:t>
                      </w:r>
                    </w:p>
                    <w:p w:rsidR="00A9346C" w:rsidRDefault="00A9346C" w:rsidP="00A9346C">
                      <w:pPr>
                        <w:spacing w:after="60" w:line="240" w:lineRule="auto"/>
                        <w:rPr>
                          <w:i/>
                          <w:color w:val="auto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i/>
                          <w:color w:val="auto"/>
                          <w:sz w:val="24"/>
                          <w:szCs w:val="24"/>
                          <w:lang w:val="es-CL"/>
                        </w:rPr>
                        <w:t>Vendedora</w:t>
                      </w:r>
                      <w:r w:rsidRPr="00BD6C42">
                        <w:rPr>
                          <w:i/>
                          <w:color w:val="auto"/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</w:p>
                    <w:p w:rsidR="00A9346C" w:rsidRPr="00BD6C42" w:rsidRDefault="00A9346C" w:rsidP="00A9346C">
                      <w:pPr>
                        <w:spacing w:after="60" w:line="240" w:lineRule="auto"/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cs="Times New Roman"/>
                          <w:color w:val="auto"/>
                          <w:sz w:val="24"/>
                          <w:szCs w:val="24"/>
                          <w:lang w:val="es-ES_tradnl"/>
                        </w:rPr>
                        <w:t>Potenciaba las ventas de la empresa superando un 5% su objetivo mensual. Realizaba reposición asegurando el estado de artículos del stock, asesorando las necesidades del cliente. Manejo de caja registradora.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4"/>
        </w:rPr>
        <w:t>Marzo</w:t>
      </w:r>
      <w:r w:rsidRPr="00BD6C42">
        <w:rPr>
          <w:color w:val="auto"/>
          <w:sz w:val="24"/>
        </w:rPr>
        <w:t xml:space="preserve"> de </w:t>
      </w:r>
      <w:r>
        <w:rPr>
          <w:color w:val="auto"/>
          <w:sz w:val="24"/>
        </w:rPr>
        <w:t>2019</w:t>
      </w:r>
      <w:r w:rsidRPr="00BD6C42">
        <w:rPr>
          <w:color w:val="auto"/>
          <w:sz w:val="24"/>
        </w:rPr>
        <w:t xml:space="preserve"> a                                                                          </w:t>
      </w:r>
      <w:r>
        <w:rPr>
          <w:color w:val="auto"/>
          <w:sz w:val="24"/>
        </w:rPr>
        <w:t xml:space="preserve"> </w:t>
      </w:r>
      <w:r w:rsidRPr="00BD6C42">
        <w:rPr>
          <w:color w:val="auto"/>
          <w:sz w:val="24"/>
        </w:rPr>
        <w:t xml:space="preserve">              </w:t>
      </w:r>
      <w:r>
        <w:rPr>
          <w:color w:val="auto"/>
          <w:sz w:val="24"/>
        </w:rPr>
        <w:t xml:space="preserve">  </w:t>
      </w:r>
      <w:r w:rsidRPr="00BD6C42">
        <w:rPr>
          <w:color w:val="auto"/>
          <w:sz w:val="24"/>
        </w:rPr>
        <w:t>Santiago, Chile.</w:t>
      </w:r>
    </w:p>
    <w:p w:rsidR="00A9346C" w:rsidRPr="00BD6C42" w:rsidRDefault="00A9346C" w:rsidP="00F42561">
      <w:pPr>
        <w:pStyle w:val="Listaconvietas"/>
        <w:numPr>
          <w:ilvl w:val="0"/>
          <w:numId w:val="0"/>
        </w:numPr>
        <w:spacing w:line="240" w:lineRule="auto"/>
        <w:ind w:left="216" w:firstLine="144"/>
        <w:rPr>
          <w:color w:val="auto"/>
          <w:sz w:val="24"/>
        </w:rPr>
      </w:pPr>
      <w:r>
        <w:rPr>
          <w:color w:val="auto"/>
          <w:sz w:val="24"/>
        </w:rPr>
        <w:t>Julio</w:t>
      </w:r>
      <w:r w:rsidRPr="00BD6C42">
        <w:rPr>
          <w:color w:val="auto"/>
          <w:sz w:val="24"/>
        </w:rPr>
        <w:t xml:space="preserve"> de </w:t>
      </w:r>
      <w:r>
        <w:rPr>
          <w:color w:val="auto"/>
          <w:sz w:val="24"/>
        </w:rPr>
        <w:t>2019</w:t>
      </w:r>
    </w:p>
    <w:p w:rsidR="00A9346C" w:rsidRPr="00BD6C42" w:rsidRDefault="00A9346C" w:rsidP="00A9346C">
      <w:pPr>
        <w:pStyle w:val="Listaconvietas"/>
        <w:numPr>
          <w:ilvl w:val="0"/>
          <w:numId w:val="0"/>
        </w:numPr>
        <w:spacing w:line="240" w:lineRule="auto"/>
        <w:rPr>
          <w:color w:val="auto"/>
          <w:sz w:val="24"/>
        </w:rPr>
      </w:pPr>
    </w:p>
    <w:p w:rsidR="00A9346C" w:rsidRPr="00BD6C42" w:rsidRDefault="00A9346C" w:rsidP="00BD6C42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auto"/>
          <w:sz w:val="24"/>
        </w:rPr>
      </w:pPr>
    </w:p>
    <w:p w:rsidR="00BD6C42" w:rsidRPr="00DC71DD" w:rsidRDefault="00BD6C42" w:rsidP="00DC71DD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auto"/>
          <w:sz w:val="24"/>
        </w:rPr>
      </w:pPr>
      <w:r>
        <w:rPr>
          <w:i/>
          <w:color w:val="auto"/>
          <w:sz w:val="24"/>
        </w:rPr>
        <w:t xml:space="preserve">   </w:t>
      </w:r>
    </w:p>
    <w:p w:rsidR="004D2E97" w:rsidRPr="00AA5C38" w:rsidRDefault="004D2E97" w:rsidP="00BD6C42">
      <w:pPr>
        <w:pStyle w:val="Listaconvietas"/>
        <w:numPr>
          <w:ilvl w:val="0"/>
          <w:numId w:val="0"/>
        </w:numPr>
        <w:spacing w:line="240" w:lineRule="auto"/>
        <w:rPr>
          <w:i/>
          <w:color w:val="0D0D0D" w:themeColor="text1" w:themeTint="F2"/>
        </w:rPr>
      </w:pPr>
    </w:p>
    <w:p w:rsidR="00BD6C42" w:rsidRPr="00AA5C38" w:rsidRDefault="00BD6C42" w:rsidP="00BD6C42">
      <w:pPr>
        <w:pStyle w:val="Ttulo1"/>
        <w:rPr>
          <w:sz w:val="32"/>
        </w:rPr>
      </w:pPr>
      <w:r w:rsidRPr="00AA5C38">
        <w:rPr>
          <w:sz w:val="32"/>
        </w:rPr>
        <w:t>Antecedentes Académicos</w:t>
      </w:r>
    </w:p>
    <w:p w:rsidR="00BD6C42" w:rsidRPr="00AA5C38" w:rsidRDefault="00BD6C42" w:rsidP="00AA5C38">
      <w:pPr>
        <w:pStyle w:val="Listaconvietas"/>
        <w:numPr>
          <w:ilvl w:val="0"/>
          <w:numId w:val="0"/>
        </w:numPr>
        <w:spacing w:line="240" w:lineRule="auto"/>
        <w:rPr>
          <w:color w:val="0D0D0D" w:themeColor="text1" w:themeTint="F2"/>
          <w:sz w:val="24"/>
          <w:szCs w:val="24"/>
        </w:rPr>
      </w:pPr>
    </w:p>
    <w:p w:rsidR="00DC71DD" w:rsidRDefault="00DC71DD" w:rsidP="00BD6C42">
      <w:pPr>
        <w:pStyle w:val="Listaconvietas"/>
        <w:spacing w:line="24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2020</w:t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</w:r>
      <w:r w:rsidRPr="00DC71DD">
        <w:rPr>
          <w:b/>
          <w:color w:val="0D0D0D" w:themeColor="text1" w:themeTint="F2"/>
          <w:sz w:val="24"/>
          <w:szCs w:val="24"/>
        </w:rPr>
        <w:t xml:space="preserve"> Universidad Del Desarrollo</w:t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  <w:t xml:space="preserve">         </w:t>
      </w:r>
      <w:bookmarkStart w:id="0" w:name="_GoBack"/>
      <w:bookmarkEnd w:id="0"/>
      <w:r>
        <w:rPr>
          <w:color w:val="0D0D0D" w:themeColor="text1" w:themeTint="F2"/>
          <w:sz w:val="24"/>
          <w:szCs w:val="24"/>
        </w:rPr>
        <w:t xml:space="preserve">            </w:t>
      </w:r>
      <w:r>
        <w:rPr>
          <w:color w:val="0D0D0D" w:themeColor="text1" w:themeTint="F2"/>
          <w:sz w:val="24"/>
          <w:szCs w:val="24"/>
        </w:rPr>
        <w:tab/>
        <w:t>Santiago, Chile.</w:t>
      </w:r>
    </w:p>
    <w:p w:rsidR="00DC71DD" w:rsidRDefault="00DC71DD" w:rsidP="00DC71DD">
      <w:pPr>
        <w:pStyle w:val="Listaconvietas"/>
        <w:numPr>
          <w:ilvl w:val="0"/>
          <w:numId w:val="0"/>
        </w:numPr>
        <w:spacing w:line="240" w:lineRule="auto"/>
        <w:ind w:left="216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Licencia</w:t>
      </w:r>
      <w:r w:rsidR="00AD6A8B">
        <w:rPr>
          <w:color w:val="0D0D0D" w:themeColor="text1" w:themeTint="F2"/>
          <w:sz w:val="24"/>
          <w:szCs w:val="24"/>
        </w:rPr>
        <w:t>tura</w:t>
      </w:r>
      <w:r>
        <w:rPr>
          <w:color w:val="0D0D0D" w:themeColor="text1" w:themeTint="F2"/>
          <w:sz w:val="24"/>
          <w:szCs w:val="24"/>
        </w:rPr>
        <w:t xml:space="preserve"> en Comunicación Social</w:t>
      </w:r>
    </w:p>
    <w:p w:rsidR="00BD6C42" w:rsidRPr="00AA5C38" w:rsidRDefault="00BD6C42" w:rsidP="00BD6C42">
      <w:pPr>
        <w:pStyle w:val="Listaconvietas"/>
        <w:spacing w:line="240" w:lineRule="auto"/>
        <w:rPr>
          <w:color w:val="0D0D0D" w:themeColor="text1" w:themeTint="F2"/>
          <w:sz w:val="24"/>
          <w:szCs w:val="24"/>
        </w:rPr>
      </w:pPr>
      <w:r w:rsidRPr="00AA5C38">
        <w:rPr>
          <w:color w:val="0D0D0D" w:themeColor="text1" w:themeTint="F2"/>
          <w:sz w:val="24"/>
          <w:szCs w:val="24"/>
        </w:rPr>
        <w:t xml:space="preserve">2018 – Actualidad   </w:t>
      </w:r>
      <w:r w:rsidRPr="00AA5C38">
        <w:rPr>
          <w:b/>
          <w:color w:val="0D0D0D" w:themeColor="text1" w:themeTint="F2"/>
          <w:sz w:val="24"/>
          <w:szCs w:val="24"/>
        </w:rPr>
        <w:t>Universidad Del Desarrollo</w:t>
      </w:r>
      <w:r w:rsidRPr="00AA5C38">
        <w:rPr>
          <w:color w:val="0D0D0D" w:themeColor="text1" w:themeTint="F2"/>
          <w:sz w:val="24"/>
          <w:szCs w:val="24"/>
        </w:rPr>
        <w:t xml:space="preserve">                                         Santiago, Chile.</w:t>
      </w:r>
    </w:p>
    <w:p w:rsidR="00AC2656" w:rsidRDefault="00BD6C42" w:rsidP="00AC2656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0D0D0D" w:themeColor="text1" w:themeTint="F2"/>
          <w:sz w:val="24"/>
          <w:szCs w:val="24"/>
        </w:rPr>
      </w:pPr>
      <w:r w:rsidRPr="00AA5C38">
        <w:rPr>
          <w:color w:val="0D0D0D" w:themeColor="text1" w:themeTint="F2"/>
          <w:sz w:val="24"/>
          <w:szCs w:val="24"/>
        </w:rPr>
        <w:t xml:space="preserve">                               </w:t>
      </w:r>
      <w:r w:rsidRPr="00AA5C38">
        <w:rPr>
          <w:i/>
          <w:color w:val="0D0D0D" w:themeColor="text1" w:themeTint="F2"/>
          <w:sz w:val="24"/>
          <w:szCs w:val="24"/>
        </w:rPr>
        <w:t>Estudiante de Periodismo</w:t>
      </w:r>
    </w:p>
    <w:p w:rsidR="00AC2656" w:rsidRPr="00AA5C38" w:rsidRDefault="00AC2656" w:rsidP="00AC2656">
      <w:pPr>
        <w:pStyle w:val="Listaconvietas"/>
        <w:spacing w:line="240" w:lineRule="auto"/>
        <w:rPr>
          <w:color w:val="0D0D0D" w:themeColor="text1" w:themeTint="F2"/>
          <w:sz w:val="24"/>
          <w:szCs w:val="24"/>
        </w:rPr>
      </w:pPr>
      <w:r w:rsidRPr="00AA5C38">
        <w:rPr>
          <w:color w:val="0D0D0D" w:themeColor="text1" w:themeTint="F2"/>
          <w:sz w:val="24"/>
          <w:szCs w:val="24"/>
        </w:rPr>
        <w:t xml:space="preserve">2014 – 2016           </w:t>
      </w:r>
      <w:r w:rsidRPr="00AA5C38">
        <w:rPr>
          <w:b/>
          <w:color w:val="0D0D0D" w:themeColor="text1" w:themeTint="F2"/>
          <w:sz w:val="24"/>
          <w:szCs w:val="24"/>
        </w:rPr>
        <w:t>Instituto Chileno Norteamericano</w:t>
      </w:r>
      <w:r w:rsidRPr="00AA5C38">
        <w:rPr>
          <w:color w:val="0D0D0D" w:themeColor="text1" w:themeTint="F2"/>
          <w:sz w:val="24"/>
          <w:szCs w:val="24"/>
        </w:rPr>
        <w:t xml:space="preserve">                             Santiago, Chile.</w:t>
      </w:r>
    </w:p>
    <w:p w:rsidR="00AC2656" w:rsidRPr="00AA5C38" w:rsidRDefault="00AC2656" w:rsidP="00AC2656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0D0D0D" w:themeColor="text1" w:themeTint="F2"/>
          <w:sz w:val="24"/>
          <w:szCs w:val="24"/>
        </w:rPr>
      </w:pPr>
      <w:r w:rsidRPr="00AA5C38">
        <w:rPr>
          <w:color w:val="0D0D0D" w:themeColor="text1" w:themeTint="F2"/>
          <w:sz w:val="24"/>
          <w:szCs w:val="24"/>
        </w:rPr>
        <w:t xml:space="preserve">                                </w:t>
      </w:r>
      <w:r w:rsidRPr="00AA5C38">
        <w:rPr>
          <w:i/>
          <w:color w:val="0D0D0D" w:themeColor="text1" w:themeTint="F2"/>
          <w:sz w:val="24"/>
          <w:szCs w:val="24"/>
        </w:rPr>
        <w:t>Nivel de inglés: Avanzado</w:t>
      </w:r>
    </w:p>
    <w:p w:rsidR="00AA5C38" w:rsidRPr="00AA5C38" w:rsidRDefault="00AA5C38" w:rsidP="00AA5C38">
      <w:pPr>
        <w:pStyle w:val="Listaconvietas"/>
        <w:rPr>
          <w:color w:val="auto"/>
          <w:sz w:val="24"/>
          <w:szCs w:val="24"/>
          <w:lang w:val="en-US"/>
        </w:rPr>
      </w:pPr>
      <w:r w:rsidRPr="00AA5C38">
        <w:rPr>
          <w:color w:val="auto"/>
          <w:sz w:val="24"/>
          <w:szCs w:val="24"/>
          <w:lang w:val="en-US"/>
        </w:rPr>
        <w:t xml:space="preserve">2010 – 2017       </w:t>
      </w:r>
      <w:r w:rsidR="005D2D5D">
        <w:rPr>
          <w:color w:val="auto"/>
          <w:sz w:val="24"/>
          <w:szCs w:val="24"/>
          <w:lang w:val="en-US"/>
        </w:rPr>
        <w:t xml:space="preserve">    </w:t>
      </w:r>
      <w:r w:rsidRPr="00AA5C38">
        <w:rPr>
          <w:color w:val="auto"/>
          <w:sz w:val="24"/>
          <w:szCs w:val="24"/>
          <w:lang w:val="en-US"/>
        </w:rPr>
        <w:t xml:space="preserve"> </w:t>
      </w:r>
      <w:r w:rsidRPr="00AA5C38">
        <w:rPr>
          <w:b/>
          <w:color w:val="auto"/>
          <w:sz w:val="24"/>
          <w:szCs w:val="24"/>
          <w:lang w:val="en-US"/>
        </w:rPr>
        <w:t>Boston College Huechuraba</w:t>
      </w:r>
      <w:r w:rsidRPr="00AA5C38">
        <w:rPr>
          <w:color w:val="auto"/>
          <w:sz w:val="24"/>
          <w:szCs w:val="24"/>
          <w:lang w:val="en-US"/>
        </w:rPr>
        <w:t xml:space="preserve">          </w:t>
      </w:r>
      <w:r w:rsidR="005D2D5D">
        <w:rPr>
          <w:color w:val="auto"/>
          <w:sz w:val="24"/>
          <w:szCs w:val="24"/>
          <w:lang w:val="en-US"/>
        </w:rPr>
        <w:t xml:space="preserve">        </w:t>
      </w:r>
      <w:r w:rsidRPr="00AA5C38">
        <w:rPr>
          <w:color w:val="auto"/>
          <w:sz w:val="24"/>
          <w:szCs w:val="24"/>
          <w:lang w:val="en-US"/>
        </w:rPr>
        <w:t xml:space="preserve">                    Santiago, Chile.</w:t>
      </w:r>
    </w:p>
    <w:p w:rsidR="00AA5C38" w:rsidRPr="00AA5C38" w:rsidRDefault="00AA5C38" w:rsidP="00AA5C38">
      <w:pPr>
        <w:pStyle w:val="Listaconvietas"/>
        <w:numPr>
          <w:ilvl w:val="0"/>
          <w:numId w:val="0"/>
        </w:numPr>
        <w:spacing w:line="240" w:lineRule="auto"/>
        <w:rPr>
          <w:color w:val="0D0D0D" w:themeColor="text1" w:themeTint="F2"/>
          <w:sz w:val="24"/>
          <w:szCs w:val="24"/>
        </w:rPr>
      </w:pPr>
      <w:r w:rsidRPr="00AA5C38">
        <w:rPr>
          <w:color w:val="0D0D0D" w:themeColor="text1" w:themeTint="F2"/>
          <w:sz w:val="24"/>
          <w:szCs w:val="24"/>
          <w:lang w:val="en-US"/>
        </w:rPr>
        <w:t xml:space="preserve">                    </w:t>
      </w:r>
      <w:r w:rsidR="005D2D5D">
        <w:rPr>
          <w:color w:val="0D0D0D" w:themeColor="text1" w:themeTint="F2"/>
          <w:sz w:val="24"/>
          <w:szCs w:val="24"/>
          <w:lang w:val="en-US"/>
        </w:rPr>
        <w:tab/>
      </w:r>
      <w:r w:rsidR="005D2D5D" w:rsidRPr="00371079">
        <w:rPr>
          <w:color w:val="0D0D0D" w:themeColor="text1" w:themeTint="F2"/>
          <w:sz w:val="24"/>
          <w:szCs w:val="24"/>
          <w:lang w:val="en-US"/>
        </w:rPr>
        <w:t xml:space="preserve">  </w:t>
      </w:r>
      <w:r w:rsidRPr="00371079">
        <w:rPr>
          <w:color w:val="0D0D0D" w:themeColor="text1" w:themeTint="F2"/>
          <w:sz w:val="24"/>
          <w:szCs w:val="24"/>
          <w:lang w:val="en-US"/>
        </w:rPr>
        <w:t xml:space="preserve">           </w:t>
      </w:r>
      <w:r w:rsidRPr="00AA5C38">
        <w:rPr>
          <w:color w:val="0D0D0D" w:themeColor="text1" w:themeTint="F2"/>
          <w:sz w:val="24"/>
          <w:szCs w:val="24"/>
        </w:rPr>
        <w:t>5to básico a 4to año medio</w:t>
      </w:r>
    </w:p>
    <w:p w:rsidR="00AA5C38" w:rsidRDefault="00AA5C38" w:rsidP="00AC2656">
      <w:pPr>
        <w:pStyle w:val="Listaconvietas"/>
        <w:numPr>
          <w:ilvl w:val="0"/>
          <w:numId w:val="0"/>
        </w:numPr>
        <w:spacing w:line="240" w:lineRule="auto"/>
        <w:ind w:left="216"/>
        <w:rPr>
          <w:color w:val="0D0D0D" w:themeColor="text1" w:themeTint="F2"/>
          <w:sz w:val="24"/>
          <w:szCs w:val="24"/>
        </w:rPr>
      </w:pPr>
      <w:r w:rsidRPr="00AA5C38">
        <w:rPr>
          <w:color w:val="0D0D0D" w:themeColor="text1" w:themeTint="F2"/>
          <w:sz w:val="24"/>
          <w:szCs w:val="24"/>
        </w:rPr>
        <w:t xml:space="preserve">                   </w:t>
      </w:r>
      <w:r w:rsidR="005D2D5D">
        <w:rPr>
          <w:color w:val="0D0D0D" w:themeColor="text1" w:themeTint="F2"/>
          <w:sz w:val="24"/>
          <w:szCs w:val="24"/>
        </w:rPr>
        <w:t xml:space="preserve">    </w:t>
      </w:r>
      <w:r w:rsidRPr="00AA5C38">
        <w:rPr>
          <w:color w:val="0D0D0D" w:themeColor="text1" w:themeTint="F2"/>
          <w:sz w:val="24"/>
          <w:szCs w:val="24"/>
        </w:rPr>
        <w:t xml:space="preserve">         (PSU rendida)</w:t>
      </w:r>
    </w:p>
    <w:p w:rsidR="00AC2656" w:rsidRPr="00AC2656" w:rsidRDefault="00AC2656" w:rsidP="00AC2656">
      <w:pPr>
        <w:pStyle w:val="Listaconvietas"/>
        <w:numPr>
          <w:ilvl w:val="0"/>
          <w:numId w:val="0"/>
        </w:numPr>
        <w:spacing w:line="240" w:lineRule="auto"/>
        <w:ind w:left="216"/>
        <w:rPr>
          <w:color w:val="0D0D0D" w:themeColor="text1" w:themeTint="F2"/>
          <w:sz w:val="24"/>
          <w:szCs w:val="24"/>
        </w:rPr>
      </w:pPr>
    </w:p>
    <w:p w:rsidR="00BD6C42" w:rsidRPr="00BD6C42" w:rsidRDefault="00BD6C42" w:rsidP="00BD6C42">
      <w:pPr>
        <w:pStyle w:val="Ttulo1"/>
        <w:rPr>
          <w:sz w:val="32"/>
        </w:rPr>
      </w:pPr>
      <w:r w:rsidRPr="00BD6C42">
        <w:rPr>
          <w:sz w:val="32"/>
        </w:rPr>
        <w:lastRenderedPageBreak/>
        <w:t>Actividades Extracurriculares</w:t>
      </w:r>
    </w:p>
    <w:p w:rsidR="00BD6C42" w:rsidRPr="00BD6C42" w:rsidRDefault="00BD6C42" w:rsidP="00BD6C42">
      <w:pPr>
        <w:pStyle w:val="Listaconvietas"/>
        <w:spacing w:line="240" w:lineRule="auto"/>
        <w:rPr>
          <w:sz w:val="24"/>
          <w:szCs w:val="24"/>
        </w:rPr>
      </w:pPr>
      <w:r w:rsidRPr="00BD6C42">
        <w:rPr>
          <w:color w:val="0D0D0D" w:themeColor="text1" w:themeTint="F2"/>
          <w:sz w:val="24"/>
          <w:szCs w:val="24"/>
        </w:rPr>
        <w:t xml:space="preserve">2018     </w:t>
      </w:r>
      <w:r w:rsidR="00AD6A8B">
        <w:rPr>
          <w:color w:val="0D0D0D" w:themeColor="text1" w:themeTint="F2"/>
          <w:sz w:val="24"/>
          <w:szCs w:val="24"/>
        </w:rPr>
        <w:tab/>
        <w:t xml:space="preserve">        </w:t>
      </w:r>
      <w:r w:rsidRPr="00BD6C42">
        <w:rPr>
          <w:color w:val="0D0D0D" w:themeColor="text1" w:themeTint="F2"/>
          <w:sz w:val="24"/>
          <w:szCs w:val="24"/>
        </w:rPr>
        <w:t xml:space="preserve">     </w:t>
      </w:r>
      <w:r w:rsidRPr="00BD6C42">
        <w:rPr>
          <w:b/>
          <w:color w:val="0D0D0D" w:themeColor="text1" w:themeTint="F2"/>
          <w:sz w:val="24"/>
          <w:szCs w:val="24"/>
        </w:rPr>
        <w:t xml:space="preserve">Voluntariado, Lolol.          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 w:rsidRPr="00BD6C42">
        <w:rPr>
          <w:b/>
          <w:color w:val="0D0D0D" w:themeColor="text1" w:themeTint="F2"/>
          <w:sz w:val="24"/>
          <w:szCs w:val="24"/>
        </w:rPr>
        <w:t xml:space="preserve">                                          </w:t>
      </w:r>
      <w:r w:rsidRPr="00BD6C42">
        <w:rPr>
          <w:color w:val="0D0D0D" w:themeColor="text1" w:themeTint="F2"/>
          <w:sz w:val="24"/>
          <w:szCs w:val="24"/>
        </w:rPr>
        <w:t>Santiago, Chile.</w:t>
      </w:r>
    </w:p>
    <w:p w:rsidR="00BD6C42" w:rsidRPr="00BD6C42" w:rsidRDefault="00BD6C42" w:rsidP="00BD6C42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000000" w:themeColor="text1"/>
          <w:sz w:val="24"/>
          <w:szCs w:val="24"/>
        </w:rPr>
      </w:pPr>
      <w:r w:rsidRPr="00BD6C42">
        <w:rPr>
          <w:i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384DE" wp14:editId="053D2D8A">
                <wp:simplePos x="0" y="0"/>
                <wp:positionH relativeFrom="column">
                  <wp:posOffset>1291590</wp:posOffset>
                </wp:positionH>
                <wp:positionV relativeFrom="paragraph">
                  <wp:posOffset>165735</wp:posOffset>
                </wp:positionV>
                <wp:extent cx="3543300" cy="14744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D1" w:rsidRPr="00BD6C42" w:rsidRDefault="00CF57D1" w:rsidP="00FB6DA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D6C42">
                              <w:rPr>
                                <w:color w:val="auto"/>
                                <w:sz w:val="24"/>
                                <w:szCs w:val="24"/>
                              </w:rPr>
                              <w:t>Aprendí la construcción de hogares para gente con necesidades básicas en Lolol, Región de Bernardo O’Higgins. Además, desarrollé una íntima conexión y desarrollo de confianza con otros alumnos de distintas carreras de la universidad.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84DE" id="Cuadro de texto 19" o:spid="_x0000_s1030" type="#_x0000_t202" style="position:absolute;left:0;text-align:left;margin-left:101.7pt;margin-top:13.05pt;width:279pt;height:1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" filled="f" stroked="f">
                <v:textbox>
                  <w:txbxContent>
                    <w:p w:rsidR="00CF57D1" w:rsidRPr="00BD6C42" w:rsidRDefault="00CF57D1" w:rsidP="00FB6DA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BD6C42">
                        <w:rPr>
                          <w:color w:val="auto"/>
                          <w:sz w:val="24"/>
                          <w:szCs w:val="24"/>
                        </w:rPr>
                        <w:t>Aprendí la construcción de hogares para gente con necesidades básicas en Lolol, Región de Bernardo O’Higgins. Además, desarrollé una íntima conexión y desarrollo de confianza con otros alumnos de distintas carreras de la universidad.</w:t>
                      </w:r>
                    </w:p>
                  </w:txbxContent>
                </v:textbox>
              </v:shape>
            </w:pict>
          </mc:Fallback>
        </mc:AlternateContent>
      </w:r>
      <w:r w:rsidRPr="00BD6C42">
        <w:rPr>
          <w:color w:val="000000" w:themeColor="text1"/>
          <w:sz w:val="24"/>
          <w:szCs w:val="24"/>
        </w:rPr>
        <w:t xml:space="preserve">                              </w:t>
      </w:r>
      <w:r w:rsidRPr="00BD6C42">
        <w:rPr>
          <w:i/>
          <w:color w:val="000000" w:themeColor="text1"/>
          <w:sz w:val="24"/>
          <w:szCs w:val="24"/>
        </w:rPr>
        <w:t>Trabajos Voluntarios UDD</w:t>
      </w:r>
    </w:p>
    <w:p w:rsidR="00BD6C42" w:rsidRDefault="00BD6C42" w:rsidP="00DC71DD">
      <w:pPr>
        <w:pStyle w:val="Listaconvietas"/>
        <w:numPr>
          <w:ilvl w:val="0"/>
          <w:numId w:val="0"/>
        </w:numPr>
        <w:spacing w:line="240" w:lineRule="auto"/>
        <w:rPr>
          <w:i/>
          <w:color w:val="000000" w:themeColor="text1"/>
          <w:sz w:val="24"/>
          <w:szCs w:val="24"/>
        </w:rPr>
      </w:pPr>
    </w:p>
    <w:p w:rsidR="00BD6C42" w:rsidRDefault="00BD6C42" w:rsidP="00BD6C42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000000" w:themeColor="text1"/>
          <w:sz w:val="24"/>
          <w:szCs w:val="24"/>
        </w:rPr>
      </w:pPr>
    </w:p>
    <w:p w:rsidR="008C26F9" w:rsidRDefault="008C26F9" w:rsidP="00BD6C42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000000" w:themeColor="text1"/>
          <w:sz w:val="24"/>
          <w:szCs w:val="24"/>
        </w:rPr>
      </w:pPr>
    </w:p>
    <w:p w:rsidR="008C26F9" w:rsidRDefault="008C26F9" w:rsidP="00BD6C42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000000" w:themeColor="text1"/>
          <w:sz w:val="24"/>
          <w:szCs w:val="24"/>
        </w:rPr>
      </w:pPr>
    </w:p>
    <w:p w:rsidR="008C26F9" w:rsidRDefault="008C26F9" w:rsidP="00BD6C42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000000" w:themeColor="text1"/>
          <w:sz w:val="24"/>
          <w:szCs w:val="24"/>
        </w:rPr>
      </w:pPr>
    </w:p>
    <w:p w:rsidR="008C26F9" w:rsidRPr="00BD6C42" w:rsidRDefault="008C26F9" w:rsidP="00BD6C42">
      <w:pPr>
        <w:pStyle w:val="Listaconvietas"/>
        <w:numPr>
          <w:ilvl w:val="0"/>
          <w:numId w:val="0"/>
        </w:numPr>
        <w:spacing w:line="240" w:lineRule="auto"/>
        <w:ind w:left="216"/>
        <w:rPr>
          <w:i/>
          <w:color w:val="000000" w:themeColor="text1"/>
          <w:sz w:val="24"/>
          <w:szCs w:val="24"/>
        </w:rPr>
      </w:pPr>
    </w:p>
    <w:p w:rsidR="00BD6C42" w:rsidRPr="00BD6C42" w:rsidRDefault="00BD6C42" w:rsidP="00BD6C42">
      <w:pPr>
        <w:pStyle w:val="Ttulo1"/>
        <w:rPr>
          <w:sz w:val="32"/>
          <w:szCs w:val="24"/>
        </w:rPr>
      </w:pPr>
      <w:r w:rsidRPr="00BD6C42">
        <w:rPr>
          <w:b/>
          <w:noProof/>
          <w:color w:val="auto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8C866" wp14:editId="46FCAC8C">
                <wp:simplePos x="0" y="0"/>
                <wp:positionH relativeFrom="column">
                  <wp:posOffset>1452282</wp:posOffset>
                </wp:positionH>
                <wp:positionV relativeFrom="paragraph">
                  <wp:posOffset>726439</wp:posOffset>
                </wp:positionV>
                <wp:extent cx="2800350" cy="2280621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280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D1" w:rsidRPr="00BD6C42" w:rsidRDefault="00CF57D1" w:rsidP="00BD6C42">
                            <w:pP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D6C42">
                              <w:rPr>
                                <w:color w:val="auto"/>
                                <w:sz w:val="24"/>
                                <w:szCs w:val="24"/>
                              </w:rPr>
                              <w:t>-Microsoft Excel. Nivel Intermedio</w:t>
                            </w:r>
                          </w:p>
                          <w:p w:rsidR="00CF57D1" w:rsidRPr="00BD6C42" w:rsidRDefault="00CF57D1" w:rsidP="00BD6C42">
                            <w:pP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D6C42">
                              <w:rPr>
                                <w:color w:val="auto"/>
                                <w:sz w:val="24"/>
                                <w:szCs w:val="24"/>
                              </w:rPr>
                              <w:t>- Microsoft Word. Nivel Avanzado</w:t>
                            </w:r>
                          </w:p>
                          <w:p w:rsidR="00CF57D1" w:rsidRPr="005D2D5D" w:rsidRDefault="00CF57D1" w:rsidP="00BD6C42">
                            <w:pPr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2D5D"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- Microsoft PowerPoint. Nivel Avanzado</w:t>
                            </w:r>
                          </w:p>
                          <w:p w:rsidR="00B04052" w:rsidRDefault="00B04052" w:rsidP="00BD6C42">
                            <w:pP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D2D5D"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- Adobe Premiere Pro.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Nivel Intermedio</w:t>
                            </w:r>
                          </w:p>
                          <w:p w:rsidR="00B04052" w:rsidRDefault="00B04052" w:rsidP="00BD6C42">
                            <w:pP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iMovie</w:t>
                            </w:r>
                            <w:proofErr w:type="spellEnd"/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MaciOS</w:t>
                            </w:r>
                            <w:proofErr w:type="spellEnd"/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. Nivel Avanzado</w:t>
                            </w:r>
                          </w:p>
                          <w:p w:rsidR="00AA5C38" w:rsidRDefault="00AA5C38" w:rsidP="00BD6C42">
                            <w:pP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:rsidR="00AA5C38" w:rsidRDefault="00AA5C38" w:rsidP="00BD6C42">
                            <w:pP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:rsidR="00AA5C38" w:rsidRPr="00BD6C42" w:rsidRDefault="00AA5C38" w:rsidP="00BD6C42">
                            <w:pP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C866" id="Cuadro de texto 20" o:spid="_x0000_s1031" type="#_x0000_t202" style="position:absolute;margin-left:114.35pt;margin-top:57.2pt;width:220.5pt;height:17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" filled="f" stroked="f">
                <v:textbox>
                  <w:txbxContent>
                    <w:p w:rsidR="00CF57D1" w:rsidRPr="00BD6C42" w:rsidRDefault="00CF57D1" w:rsidP="00BD6C42">
                      <w:pPr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BD6C42">
                        <w:rPr>
                          <w:color w:val="auto"/>
                          <w:sz w:val="24"/>
                          <w:szCs w:val="24"/>
                        </w:rPr>
                        <w:t>-Microsoft Excel. Nivel Intermedio</w:t>
                      </w:r>
                    </w:p>
                    <w:p w:rsidR="00CF57D1" w:rsidRPr="00BD6C42" w:rsidRDefault="00CF57D1" w:rsidP="00BD6C42">
                      <w:pPr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BD6C42">
                        <w:rPr>
                          <w:color w:val="auto"/>
                          <w:sz w:val="24"/>
                          <w:szCs w:val="24"/>
                        </w:rPr>
                        <w:t>- Microsoft Word. Nivel Avanzado</w:t>
                      </w:r>
                    </w:p>
                    <w:p w:rsidR="00CF57D1" w:rsidRPr="005D2D5D" w:rsidRDefault="00CF57D1" w:rsidP="00BD6C42">
                      <w:pPr>
                        <w:rPr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5D2D5D">
                        <w:rPr>
                          <w:color w:val="auto"/>
                          <w:sz w:val="24"/>
                          <w:szCs w:val="24"/>
                          <w:lang w:val="en-US"/>
                        </w:rPr>
                        <w:t>- Microsoft PowerPoint. Nivel Avanzado</w:t>
                      </w:r>
                    </w:p>
                    <w:p w:rsidR="00B04052" w:rsidRDefault="00B04052" w:rsidP="00BD6C42">
                      <w:pPr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5D2D5D">
                        <w:rPr>
                          <w:color w:val="auto"/>
                          <w:sz w:val="24"/>
                          <w:szCs w:val="24"/>
                          <w:lang w:val="en-US"/>
                        </w:rPr>
                        <w:t xml:space="preserve">- Adobe Premiere Pro.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Nivel Intermedio</w:t>
                      </w:r>
                    </w:p>
                    <w:p w:rsidR="00B04052" w:rsidRDefault="00B04052" w:rsidP="00BD6C42">
                      <w:pPr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auto"/>
                          <w:sz w:val="24"/>
                          <w:szCs w:val="24"/>
                        </w:rPr>
                        <w:t>iMovie</w:t>
                      </w:r>
                      <w:proofErr w:type="spellEnd"/>
                      <w:r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sz w:val="24"/>
                          <w:szCs w:val="24"/>
                        </w:rPr>
                        <w:t>MaciOS</w:t>
                      </w:r>
                      <w:proofErr w:type="spellEnd"/>
                      <w:r>
                        <w:rPr>
                          <w:color w:val="auto"/>
                          <w:sz w:val="24"/>
                          <w:szCs w:val="24"/>
                        </w:rPr>
                        <w:t>. Nivel Avanzado</w:t>
                      </w:r>
                    </w:p>
                    <w:p w:rsidR="00AA5C38" w:rsidRDefault="00AA5C38" w:rsidP="00BD6C42">
                      <w:pPr>
                        <w:rPr>
                          <w:color w:val="auto"/>
                          <w:sz w:val="24"/>
                          <w:szCs w:val="24"/>
                        </w:rPr>
                      </w:pPr>
                    </w:p>
                    <w:p w:rsidR="00AA5C38" w:rsidRDefault="00AA5C38" w:rsidP="00BD6C42">
                      <w:pPr>
                        <w:rPr>
                          <w:color w:val="auto"/>
                          <w:sz w:val="24"/>
                          <w:szCs w:val="24"/>
                        </w:rPr>
                      </w:pPr>
                    </w:p>
                    <w:p w:rsidR="00AA5C38" w:rsidRPr="00BD6C42" w:rsidRDefault="00AA5C38" w:rsidP="00BD6C42">
                      <w:pPr>
                        <w:rPr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D6C42">
        <w:rPr>
          <w:sz w:val="32"/>
          <w:szCs w:val="24"/>
        </w:rPr>
        <w:t>Competencias técnicas</w:t>
      </w:r>
    </w:p>
    <w:p w:rsidR="00BD6C42" w:rsidRPr="00BD6C42" w:rsidRDefault="00BD6C42" w:rsidP="00BD6C42">
      <w:pPr>
        <w:pStyle w:val="Prrafodelista"/>
        <w:numPr>
          <w:ilvl w:val="0"/>
          <w:numId w:val="6"/>
        </w:numPr>
        <w:rPr>
          <w:b/>
          <w:color w:val="auto"/>
          <w:sz w:val="24"/>
          <w:szCs w:val="24"/>
        </w:rPr>
      </w:pPr>
      <w:r w:rsidRPr="00BD6C42">
        <w:rPr>
          <w:b/>
          <w:color w:val="auto"/>
          <w:sz w:val="24"/>
          <w:szCs w:val="24"/>
        </w:rPr>
        <w:t xml:space="preserve">Software           </w:t>
      </w:r>
    </w:p>
    <w:p w:rsidR="00BD6C42" w:rsidRPr="00BD6C42" w:rsidRDefault="00BD6C42" w:rsidP="00BD6C42">
      <w:pPr>
        <w:pStyle w:val="Prrafodelista"/>
        <w:ind w:left="720"/>
        <w:rPr>
          <w:b/>
          <w:color w:val="auto"/>
          <w:sz w:val="24"/>
          <w:szCs w:val="24"/>
        </w:rPr>
      </w:pPr>
    </w:p>
    <w:p w:rsidR="00BD6C42" w:rsidRDefault="00AA5C38" w:rsidP="00BD6C42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 </w:t>
      </w:r>
    </w:p>
    <w:p w:rsidR="00B04052" w:rsidRDefault="00B04052" w:rsidP="00BD6C42">
      <w:pPr>
        <w:rPr>
          <w:b/>
          <w:color w:val="auto"/>
          <w:sz w:val="24"/>
          <w:szCs w:val="24"/>
        </w:rPr>
      </w:pPr>
    </w:p>
    <w:p w:rsidR="00B04052" w:rsidRDefault="00B04052" w:rsidP="00BD6C42">
      <w:pPr>
        <w:rPr>
          <w:b/>
          <w:color w:val="auto"/>
          <w:sz w:val="24"/>
          <w:szCs w:val="24"/>
        </w:rPr>
      </w:pPr>
    </w:p>
    <w:p w:rsidR="00AA5C38" w:rsidRPr="00BD6C42" w:rsidRDefault="00AA5C38" w:rsidP="00BD6C42">
      <w:pPr>
        <w:rPr>
          <w:b/>
          <w:color w:val="auto"/>
          <w:sz w:val="24"/>
          <w:szCs w:val="24"/>
        </w:rPr>
      </w:pPr>
    </w:p>
    <w:p w:rsidR="00E941EF" w:rsidRPr="00AA5C38" w:rsidRDefault="00BD6C42" w:rsidP="00AA5C38">
      <w:pPr>
        <w:pStyle w:val="Prrafodelista"/>
        <w:numPr>
          <w:ilvl w:val="0"/>
          <w:numId w:val="6"/>
        </w:numPr>
        <w:rPr>
          <w:color w:val="auto"/>
          <w:sz w:val="24"/>
          <w:szCs w:val="24"/>
        </w:rPr>
      </w:pPr>
      <w:r w:rsidRPr="00BD6C42">
        <w:rPr>
          <w:b/>
          <w:color w:val="auto"/>
          <w:sz w:val="24"/>
          <w:szCs w:val="24"/>
        </w:rPr>
        <w:t xml:space="preserve">Idiomas               </w:t>
      </w:r>
      <w:r w:rsidRPr="00BD6C42">
        <w:rPr>
          <w:color w:val="auto"/>
          <w:sz w:val="24"/>
          <w:szCs w:val="24"/>
        </w:rPr>
        <w:t>Inglés escrito, oral y lectura. Nivel Avanzado.</w:t>
      </w:r>
    </w:p>
    <w:sectPr w:rsidR="00E941EF" w:rsidRPr="00AA5C38" w:rsidSect="00BD6C42">
      <w:headerReference w:type="default" r:id="rId7"/>
      <w:footerReference w:type="default" r:id="rId8"/>
      <w:head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433" w:rsidRDefault="008B0433" w:rsidP="003856C9">
      <w:pPr>
        <w:spacing w:after="0" w:line="240" w:lineRule="auto"/>
      </w:pPr>
      <w:r>
        <w:separator/>
      </w:r>
    </w:p>
  </w:endnote>
  <w:endnote w:type="continuationSeparator" w:id="0">
    <w:p w:rsidR="008B0433" w:rsidRDefault="008B043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7D1" w:rsidRDefault="008B0433" w:rsidP="007803B7">
    <w:pPr>
      <w:pStyle w:val="Piedepgina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F57D1">
          <w:rPr>
            <w:lang w:bidi="es-ES"/>
          </w:rPr>
          <w:fldChar w:fldCharType="begin"/>
        </w:r>
        <w:r w:rsidR="00CF57D1">
          <w:rPr>
            <w:lang w:bidi="es-ES"/>
          </w:rPr>
          <w:instrText xml:space="preserve"> PAGE   \* MERGEFORMAT </w:instrText>
        </w:r>
        <w:r w:rsidR="00CF57D1">
          <w:rPr>
            <w:lang w:bidi="es-ES"/>
          </w:rPr>
          <w:fldChar w:fldCharType="separate"/>
        </w:r>
        <w:r w:rsidR="00007231">
          <w:rPr>
            <w:noProof/>
            <w:lang w:bidi="es-ES"/>
          </w:rPr>
          <w:t>3</w:t>
        </w:r>
        <w:r w:rsidR="00CF57D1">
          <w:rPr>
            <w:noProof/>
            <w:lang w:bidi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433" w:rsidRDefault="008B0433" w:rsidP="003856C9">
      <w:pPr>
        <w:spacing w:after="0" w:line="240" w:lineRule="auto"/>
      </w:pPr>
      <w:r>
        <w:separator/>
      </w:r>
    </w:p>
  </w:footnote>
  <w:footnote w:type="continuationSeparator" w:id="0">
    <w:p w:rsidR="008B0433" w:rsidRDefault="008B043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7D1" w:rsidRDefault="00CF57D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93FBA3A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4jqvBYAAN2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nY2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&#13;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7D1" w:rsidRDefault="00CF57D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350DF9F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D5E7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4A760E"/>
    <w:multiLevelType w:val="hybridMultilevel"/>
    <w:tmpl w:val="925A0A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6032"/>
    <w:multiLevelType w:val="hybridMultilevel"/>
    <w:tmpl w:val="539014C0"/>
    <w:lvl w:ilvl="0" w:tplc="9CDE9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B6AE" w:themeColor="accen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842638EC"/>
    <w:lvl w:ilvl="0" w:tplc="9CDE931C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37B6AE" w:themeColor="accent1"/>
        <w:sz w:val="20"/>
      </w:rPr>
    </w:lvl>
    <w:lvl w:ilvl="1" w:tplc="BB9866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784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A8D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A6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222E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45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6CA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E6D7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63AF"/>
    <w:multiLevelType w:val="hybridMultilevel"/>
    <w:tmpl w:val="FFECA3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04FD7"/>
    <w:multiLevelType w:val="hybridMultilevel"/>
    <w:tmpl w:val="7534EA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93B9F"/>
    <w:multiLevelType w:val="hybridMultilevel"/>
    <w:tmpl w:val="23D406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C2CA5"/>
    <w:multiLevelType w:val="hybridMultilevel"/>
    <w:tmpl w:val="EFE6D8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42"/>
    <w:rsid w:val="00007231"/>
    <w:rsid w:val="00051D1C"/>
    <w:rsid w:val="00052BE1"/>
    <w:rsid w:val="0007412A"/>
    <w:rsid w:val="0008397A"/>
    <w:rsid w:val="0010199E"/>
    <w:rsid w:val="00166005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7107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4D2E97"/>
    <w:rsid w:val="004D6182"/>
    <w:rsid w:val="005152F2"/>
    <w:rsid w:val="00534E4E"/>
    <w:rsid w:val="00551D35"/>
    <w:rsid w:val="005536E5"/>
    <w:rsid w:val="00557019"/>
    <w:rsid w:val="005674AC"/>
    <w:rsid w:val="005A1E51"/>
    <w:rsid w:val="005A7E57"/>
    <w:rsid w:val="005D2D5D"/>
    <w:rsid w:val="00616FF4"/>
    <w:rsid w:val="00643400"/>
    <w:rsid w:val="0068616C"/>
    <w:rsid w:val="006A3CE7"/>
    <w:rsid w:val="006C63F4"/>
    <w:rsid w:val="007070D9"/>
    <w:rsid w:val="00743379"/>
    <w:rsid w:val="007803B7"/>
    <w:rsid w:val="00781EAE"/>
    <w:rsid w:val="007B2F5C"/>
    <w:rsid w:val="007C5F05"/>
    <w:rsid w:val="00832043"/>
    <w:rsid w:val="00832F81"/>
    <w:rsid w:val="00893E9F"/>
    <w:rsid w:val="008B0433"/>
    <w:rsid w:val="008C26F9"/>
    <w:rsid w:val="008C4234"/>
    <w:rsid w:val="008C7CA2"/>
    <w:rsid w:val="008E67BA"/>
    <w:rsid w:val="008F6337"/>
    <w:rsid w:val="00A42F91"/>
    <w:rsid w:val="00A9346C"/>
    <w:rsid w:val="00AA5C38"/>
    <w:rsid w:val="00AC2656"/>
    <w:rsid w:val="00AD6A8B"/>
    <w:rsid w:val="00AD75CB"/>
    <w:rsid w:val="00AF1258"/>
    <w:rsid w:val="00B01E52"/>
    <w:rsid w:val="00B04052"/>
    <w:rsid w:val="00B353DD"/>
    <w:rsid w:val="00B550FC"/>
    <w:rsid w:val="00B64B15"/>
    <w:rsid w:val="00B8360F"/>
    <w:rsid w:val="00B85871"/>
    <w:rsid w:val="00B929B7"/>
    <w:rsid w:val="00B93310"/>
    <w:rsid w:val="00BC1F18"/>
    <w:rsid w:val="00BD2E58"/>
    <w:rsid w:val="00BD6C42"/>
    <w:rsid w:val="00BF6BAB"/>
    <w:rsid w:val="00C007A5"/>
    <w:rsid w:val="00C4403A"/>
    <w:rsid w:val="00C6477A"/>
    <w:rsid w:val="00CE6306"/>
    <w:rsid w:val="00CF57D1"/>
    <w:rsid w:val="00D11C4D"/>
    <w:rsid w:val="00D5067A"/>
    <w:rsid w:val="00D626F9"/>
    <w:rsid w:val="00D8541D"/>
    <w:rsid w:val="00DC71DD"/>
    <w:rsid w:val="00DC79BB"/>
    <w:rsid w:val="00E0690E"/>
    <w:rsid w:val="00E24F67"/>
    <w:rsid w:val="00E34D58"/>
    <w:rsid w:val="00E72D49"/>
    <w:rsid w:val="00E941EF"/>
    <w:rsid w:val="00EB1C1B"/>
    <w:rsid w:val="00EB7826"/>
    <w:rsid w:val="00ED4AF7"/>
    <w:rsid w:val="00EF523E"/>
    <w:rsid w:val="00F42561"/>
    <w:rsid w:val="00F56435"/>
    <w:rsid w:val="00F63145"/>
    <w:rsid w:val="00FA07AA"/>
    <w:rsid w:val="00FB0A17"/>
    <w:rsid w:val="00FB6A8F"/>
    <w:rsid w:val="00FB6DAA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203E101"/>
  <w15:docId w15:val="{1FBE4163-3E79-C445-AE6F-E13582F1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C42"/>
    <w:pPr>
      <w:spacing w:after="180" w:line="312" w:lineRule="auto"/>
      <w:jc w:val="left"/>
    </w:pPr>
    <w:rPr>
      <w:color w:val="7F7F7F" w:themeColor="text1" w:themeTint="80"/>
      <w:lang w:eastAsia="ja-JP"/>
    </w:rPr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aconvietas">
    <w:name w:val="List Bullet"/>
    <w:basedOn w:val="Normal"/>
    <w:uiPriority w:val="9"/>
    <w:qFormat/>
    <w:rsid w:val="00BD6C42"/>
    <w:pPr>
      <w:numPr>
        <w:numId w:val="1"/>
      </w:numPr>
      <w:spacing w:after="120"/>
    </w:pPr>
  </w:style>
  <w:style w:type="paragraph" w:styleId="Prrafodelista">
    <w:name w:val="List Paragraph"/>
    <w:basedOn w:val="Normal"/>
    <w:uiPriority w:val="34"/>
    <w:unhideWhenUsed/>
    <w:qFormat/>
    <w:rsid w:val="00BD6C42"/>
    <w:pPr>
      <w:ind w:left="216"/>
      <w:contextualSpacing/>
    </w:pPr>
  </w:style>
  <w:style w:type="paragraph" w:customStyle="1" w:styleId="Nombre">
    <w:name w:val="Nombre"/>
    <w:basedOn w:val="Normal"/>
    <w:uiPriority w:val="1"/>
    <w:qFormat/>
    <w:rsid w:val="00BD6C42"/>
    <w:pPr>
      <w:spacing w:before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maramarquez/Library/Containers/com.microsoft.Word/Data/Library/Application%20Support/Microsoft/Office/16.0/DTS/Search/%7bC984F7BB-667E-9741-A882-9682989BEDFB%7dtf16392740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{C984F7BB-667E-9741-A882-9682989BEDFB}tf16392740.dotx</Template>
  <TotalTime>35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2020-03-12T17:39:00Z</dcterms:created>
  <dcterms:modified xsi:type="dcterms:W3CDTF">2021-06-02T05:58:00Z</dcterms:modified>
</cp:coreProperties>
</file>