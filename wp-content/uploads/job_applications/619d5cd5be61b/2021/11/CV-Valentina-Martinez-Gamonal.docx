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 w:rsidR="00692703" w:rsidRPr="003C0C19" w14:paraId="1A61C47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33D7C4" w14:textId="35D749FB" w:rsidR="00692703" w:rsidRPr="00E30DBE" w:rsidRDefault="00E30DBE" w:rsidP="00E30DBE">
            <w:pPr>
              <w:pStyle w:val="Ttulo"/>
              <w:rPr>
                <w:color w:val="auto"/>
                <w:sz w:val="52"/>
                <w:szCs w:val="48"/>
              </w:rPr>
            </w:pPr>
            <w:r w:rsidRPr="00E30DBE">
              <w:rPr>
                <w:color w:val="auto"/>
                <w:sz w:val="52"/>
                <w:szCs w:val="48"/>
              </w:rPr>
              <w:t>Valentina Martínez Gamonal</w:t>
            </w:r>
          </w:p>
          <w:p w14:paraId="59E95158" w14:textId="509FCE2A" w:rsidR="00692703" w:rsidRPr="003C0C19" w:rsidRDefault="00692703" w:rsidP="00913946">
            <w:pPr>
              <w:pStyle w:val="Informacindecontacto"/>
              <w:contextualSpacing w:val="0"/>
            </w:pPr>
            <w:r w:rsidRPr="003C0C19">
              <w:rPr>
                <w:lang w:bidi="es-ES"/>
              </w:rPr>
              <w:t xml:space="preserve"> </w:t>
            </w:r>
            <w:r w:rsidR="00E30DBE">
              <w:rPr>
                <w:lang w:bidi="es-ES"/>
              </w:rPr>
              <w:t>+56</w:t>
            </w:r>
            <w:r w:rsidR="00E30DBE">
              <w:t>957756066</w:t>
            </w:r>
          </w:p>
          <w:p w14:paraId="66E28052" w14:textId="4F6A195F" w:rsidR="00692703" w:rsidRPr="003C0C19" w:rsidRDefault="00E30DBE" w:rsidP="00913946">
            <w:pPr>
              <w:pStyle w:val="nfasisdeinformacindecontacto"/>
              <w:contextualSpacing w:val="0"/>
            </w:pPr>
            <w:r>
              <w:t>valentinamgamonal@gmail.com</w:t>
            </w:r>
          </w:p>
        </w:tc>
      </w:tr>
      <w:tr w:rsidR="005579C9" w:rsidRPr="003C0C19" w14:paraId="08E40F66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BA3084" w14:textId="77777777" w:rsidR="005579C9" w:rsidRPr="003C0C19" w:rsidRDefault="005579C9" w:rsidP="005579C9"/>
        </w:tc>
      </w:tr>
    </w:tbl>
    <w:p w14:paraId="302F6E8F" w14:textId="77777777" w:rsidR="005579C9" w:rsidRPr="003C0C19" w:rsidRDefault="005579C9" w:rsidP="005579C9">
      <w:pPr>
        <w:pStyle w:val="Encabezado"/>
      </w:pPr>
    </w:p>
    <w:p w14:paraId="6AF6F447" w14:textId="616FEB51" w:rsidR="005579C9" w:rsidRDefault="00E30DBE" w:rsidP="005579C9">
      <w:pPr>
        <w:pStyle w:val="Encabezado"/>
      </w:pPr>
      <w:r>
        <w:t xml:space="preserve">Con 19 años, me encuentro buscando un trabajo de forma part time para nivelar con mis </w:t>
      </w:r>
      <w:r w:rsidR="005C2E15">
        <w:t>futuros estudios universitarios</w:t>
      </w:r>
      <w:r>
        <w:t>, y de la misma forma, para costear dichos estudios. Con disponibilidad inmediata para cualquier horario</w:t>
      </w:r>
      <w:r w:rsidR="005C2E15">
        <w:t>,</w:t>
      </w:r>
      <w:r>
        <w:t xml:space="preserve"> día de la semana</w:t>
      </w:r>
      <w:r w:rsidR="005C2E15">
        <w:t xml:space="preserve"> y ocupación.</w:t>
      </w:r>
    </w:p>
    <w:p w14:paraId="5EB0D1A3" w14:textId="77777777" w:rsidR="00E132A4" w:rsidRPr="003C0C19" w:rsidRDefault="00E132A4" w:rsidP="005579C9"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 w:rsidR="005579C9" w:rsidRPr="003C0C19" w14:paraId="17B74FC5" w14:textId="77777777" w:rsidTr="00BB7E51">
        <w:trPr>
          <w:trHeight w:val="8914"/>
        </w:trPr>
        <w:tc>
          <w:tcPr>
            <w:tcW w:w="9290" w:type="dxa"/>
          </w:tcPr>
          <w:p w14:paraId="1F063DCF" w14:textId="77777777" w:rsidR="005579C9" w:rsidRPr="003C0C19" w:rsidRDefault="005579C9" w:rsidP="005579C9">
            <w:pPr>
              <w:pStyle w:val="Encabezado"/>
            </w:pPr>
          </w:p>
          <w:p w14:paraId="5274A9E5" w14:textId="5890E717" w:rsidR="005579C9" w:rsidRPr="003C0C19" w:rsidRDefault="005579C9" w:rsidP="00E30DBE">
            <w:pPr>
              <w:pStyle w:val="Ttulo2"/>
              <w:outlineLvl w:val="1"/>
            </w:pPr>
            <w:r w:rsidRPr="003C0C19">
              <w:rPr>
                <w:lang w:bidi="es-ES"/>
              </w:rPr>
              <w:t>E</w:t>
            </w:r>
            <w:r w:rsidR="00E30DBE">
              <w:rPr>
                <w:lang w:bidi="es-ES"/>
              </w:rPr>
              <w:t>ducación y experiencia laboral</w:t>
            </w:r>
          </w:p>
          <w:p w14:paraId="60A694F9" w14:textId="77777777" w:rsidR="005579C9" w:rsidRPr="003C0C19" w:rsidRDefault="005579C9" w:rsidP="005579C9"/>
          <w:p w14:paraId="06BD8375" w14:textId="4BB47C53" w:rsidR="005579C9" w:rsidRDefault="00E30DBE" w:rsidP="00E30DBE">
            <w:pPr>
              <w:pStyle w:val="Listaconvietas"/>
              <w:contextualSpacing w:val="0"/>
            </w:pPr>
            <w:r>
              <w:t>Educación media</w:t>
            </w:r>
            <w:r w:rsidR="00E132A4">
              <w:t xml:space="preserve"> Científico-Humanista</w:t>
            </w:r>
            <w:r>
              <w:t xml:space="preserve"> completa en Colegio Christian Garden School</w:t>
            </w:r>
            <w:r w:rsidR="00E132A4">
              <w:t>, año 2019</w:t>
            </w:r>
          </w:p>
          <w:p w14:paraId="66124D26" w14:textId="7FF44F09" w:rsidR="00E132A4" w:rsidRDefault="00E132A4" w:rsidP="00E30DBE">
            <w:pPr>
              <w:pStyle w:val="Listaconvietas"/>
              <w:contextualSpacing w:val="0"/>
            </w:pPr>
            <w:r>
              <w:t>Preparación para la Prueba de Transición con intenciones de ingresar a la carrera Pedagogía en Inglés, año 2020 y 2021.</w:t>
            </w:r>
          </w:p>
          <w:p w14:paraId="53D46F8E" w14:textId="40673494" w:rsidR="00E132A4" w:rsidRDefault="00E132A4" w:rsidP="00E132A4">
            <w:pPr>
              <w:pStyle w:val="Listaconvietas"/>
              <w:contextualSpacing w:val="0"/>
            </w:pPr>
            <w:r>
              <w:t>Refuerzo ventas en distintas tiendas de La Fete Chocolat, año 2021.</w:t>
            </w:r>
          </w:p>
          <w:p w14:paraId="5258EDDA" w14:textId="38A9A71A" w:rsidR="00E132A4" w:rsidRDefault="00E132A4" w:rsidP="00E132A4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  <w:p w14:paraId="4DF4E776" w14:textId="427D368E" w:rsidR="00E132A4" w:rsidRDefault="00E132A4" w:rsidP="00E132A4">
            <w:pPr>
              <w:pStyle w:val="Ttulo2"/>
              <w:outlineLvl w:val="1"/>
            </w:pPr>
            <w:r>
              <w:t xml:space="preserve"> aptitudes</w:t>
            </w:r>
          </w:p>
          <w:p w14:paraId="45CEE937" w14:textId="77777777" w:rsidR="00E132A4" w:rsidRDefault="00E132A4" w:rsidP="00E132A4">
            <w:pPr>
              <w:pStyle w:val="Ttulo2"/>
              <w:outlineLvl w:val="1"/>
            </w:pPr>
          </w:p>
          <w:p w14:paraId="45B7CE40" w14:textId="038ACCD2" w:rsidR="00E132A4" w:rsidRDefault="00E132A4" w:rsidP="00E132A4">
            <w:pPr>
              <w:pStyle w:val="Listaconvietas"/>
            </w:pPr>
            <w:r>
              <w:t>Proactiva e interesada en nuevas experiencias laborales.</w:t>
            </w:r>
          </w:p>
          <w:p w14:paraId="3E42AB17" w14:textId="09390B20" w:rsidR="00E132A4" w:rsidRDefault="00E132A4" w:rsidP="00E132A4">
            <w:pPr>
              <w:pStyle w:val="Listaconvietas"/>
            </w:pPr>
            <w:r>
              <w:t>Comprometida con las responsabilidades a mi cargo.</w:t>
            </w:r>
          </w:p>
          <w:p w14:paraId="6C6C7302" w14:textId="09E851F1" w:rsidR="00E132A4" w:rsidRDefault="00604F3E" w:rsidP="00E132A4">
            <w:pPr>
              <w:pStyle w:val="Listaconvietas"/>
            </w:pPr>
            <w:r>
              <w:t>Facilidad y experiencia para trabajar en la venta de productos.</w:t>
            </w:r>
          </w:p>
          <w:p w14:paraId="31B7D446" w14:textId="41ACDBAA" w:rsidR="00604F3E" w:rsidRDefault="00604F3E" w:rsidP="00604F3E">
            <w:pPr>
              <w:pStyle w:val="Listaconvietas"/>
            </w:pPr>
            <w:r>
              <w:t>Conocimiento de inglés en un nivel intermedio.</w:t>
            </w:r>
          </w:p>
          <w:p w14:paraId="1F73EE96" w14:textId="4FE30B0B" w:rsidR="00604F3E" w:rsidRDefault="00604F3E" w:rsidP="00604F3E">
            <w:pPr>
              <w:pStyle w:val="Listaconvietas"/>
            </w:pPr>
            <w:r>
              <w:t>Realizo mi trabajo con seriedad pero siempre entregando un tono cálido y amable a las personas.</w:t>
            </w:r>
          </w:p>
          <w:p w14:paraId="6961B017" w14:textId="77777777" w:rsidR="00E132A4" w:rsidRDefault="00E132A4" w:rsidP="00E132A4">
            <w:pPr>
              <w:pStyle w:val="Ttulo2"/>
              <w:ind w:left="359"/>
              <w:outlineLvl w:val="1"/>
            </w:pPr>
          </w:p>
          <w:p w14:paraId="3AD562B5" w14:textId="77777777" w:rsidR="00E132A4" w:rsidRPr="003C0C19" w:rsidRDefault="00E132A4" w:rsidP="00E132A4">
            <w:pPr>
              <w:pStyle w:val="Ttulo2"/>
              <w:outlineLvl w:val="1"/>
            </w:pPr>
          </w:p>
          <w:p w14:paraId="2F68D621" w14:textId="77777777" w:rsidR="005579C9" w:rsidRPr="003C0C19" w:rsidRDefault="005579C9" w:rsidP="005579C9"/>
          <w:p w14:paraId="4A4A193F" w14:textId="77D99B8D" w:rsidR="005579C9" w:rsidRPr="003C0C19" w:rsidRDefault="005579C9" w:rsidP="005579C9"/>
        </w:tc>
      </w:tr>
    </w:tbl>
    <w:p w14:paraId="6E7BEFC9" w14:textId="77777777" w:rsidR="00B51D1B" w:rsidRPr="003C0C19" w:rsidRDefault="00B51D1B" w:rsidP="005579C9"/>
    <w:sectPr w:rsidR="00B51D1B" w:rsidRPr="003C0C19" w:rsidSect="003C0C19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2B72" w14:textId="77777777" w:rsidR="0026575C" w:rsidRDefault="0026575C" w:rsidP="0068194B">
      <w:r>
        <w:separator/>
      </w:r>
    </w:p>
    <w:p w14:paraId="037669D8" w14:textId="77777777" w:rsidR="0026575C" w:rsidRDefault="0026575C"/>
    <w:p w14:paraId="70C72423" w14:textId="77777777" w:rsidR="0026575C" w:rsidRDefault="0026575C"/>
  </w:endnote>
  <w:endnote w:type="continuationSeparator" w:id="0">
    <w:p w14:paraId="0F538867" w14:textId="77777777" w:rsidR="0026575C" w:rsidRDefault="0026575C" w:rsidP="0068194B">
      <w:r>
        <w:continuationSeparator/>
      </w:r>
    </w:p>
    <w:p w14:paraId="12A49B4E" w14:textId="77777777" w:rsidR="0026575C" w:rsidRDefault="0026575C"/>
    <w:p w14:paraId="4FE6C88A" w14:textId="77777777" w:rsidR="0026575C" w:rsidRDefault="002657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C054D" w14:textId="77777777" w:rsidR="002B2958" w:rsidRPr="00C21E46" w:rsidRDefault="002B2958">
        <w:pPr>
          <w:pStyle w:val="Piedepgina"/>
          <w:rPr>
            <w:lang w:val="es-ES_tradnl"/>
          </w:rPr>
        </w:pPr>
        <w:r w:rsidRPr="00C21E46">
          <w:rPr>
            <w:lang w:val="es-ES_tradnl" w:bidi="es-ES"/>
          </w:rPr>
          <w:fldChar w:fldCharType="begin"/>
        </w:r>
        <w:r w:rsidRPr="00C21E46">
          <w:rPr>
            <w:lang w:val="es-ES_tradnl" w:bidi="es-ES"/>
          </w:rPr>
          <w:instrText xml:space="preserve"> PAGE   \* MERGEFORMAT </w:instrText>
        </w:r>
        <w:r w:rsidRPr="00C21E46">
          <w:rPr>
            <w:lang w:val="es-ES_tradnl" w:bidi="es-ES"/>
          </w:rPr>
          <w:fldChar w:fldCharType="separate"/>
        </w:r>
        <w:r w:rsidR="002A1945" w:rsidRPr="00C21E46">
          <w:rPr>
            <w:noProof/>
            <w:lang w:val="es-ES_tradnl" w:bidi="es-ES"/>
          </w:rPr>
          <w:t>2</w:t>
        </w:r>
        <w:r w:rsidRPr="00C21E46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474A" w14:textId="77777777" w:rsidR="0026575C" w:rsidRDefault="0026575C" w:rsidP="0068194B">
      <w:r>
        <w:separator/>
      </w:r>
    </w:p>
    <w:p w14:paraId="3ABAB428" w14:textId="77777777" w:rsidR="0026575C" w:rsidRDefault="0026575C"/>
    <w:p w14:paraId="279E26F1" w14:textId="77777777" w:rsidR="0026575C" w:rsidRDefault="0026575C"/>
  </w:footnote>
  <w:footnote w:type="continuationSeparator" w:id="0">
    <w:p w14:paraId="76DAC9BB" w14:textId="77777777" w:rsidR="0026575C" w:rsidRDefault="0026575C" w:rsidP="0068194B">
      <w:r>
        <w:continuationSeparator/>
      </w:r>
    </w:p>
    <w:p w14:paraId="427A078A" w14:textId="77777777" w:rsidR="0026575C" w:rsidRDefault="0026575C"/>
    <w:p w14:paraId="5E8015AB" w14:textId="77777777" w:rsidR="0026575C" w:rsidRDefault="002657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1937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974563" wp14:editId="294DCDC5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c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F1937C" id="Conector recto 5" o:spid="_x0000_s1026" alt="&quot;&quot;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16705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A542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E07B9C"/>
    <w:multiLevelType w:val="hybridMultilevel"/>
    <w:tmpl w:val="BC8CB6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840BE"/>
    <w:multiLevelType w:val="hybridMultilevel"/>
    <w:tmpl w:val="10CCB240"/>
    <w:lvl w:ilvl="0" w:tplc="34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76F6BD0"/>
    <w:multiLevelType w:val="hybridMultilevel"/>
    <w:tmpl w:val="94142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E694F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75F5929"/>
    <w:multiLevelType w:val="hybridMultilevel"/>
    <w:tmpl w:val="782458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F6CD0"/>
    <w:multiLevelType w:val="hybridMultilevel"/>
    <w:tmpl w:val="702E1C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2486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0A74C76"/>
    <w:multiLevelType w:val="hybridMultilevel"/>
    <w:tmpl w:val="37D8AD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752BC"/>
    <w:multiLevelType w:val="hybridMultilevel"/>
    <w:tmpl w:val="587C1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0"/>
  </w:num>
  <w:num w:numId="16">
    <w:abstractNumId w:val="16"/>
  </w:num>
  <w:num w:numId="17">
    <w:abstractNumId w:val="22"/>
  </w:num>
  <w:num w:numId="18">
    <w:abstractNumId w:val="17"/>
  </w:num>
  <w:num w:numId="19">
    <w:abstractNumId w:val="12"/>
  </w:num>
  <w:num w:numId="20">
    <w:abstractNumId w:val="21"/>
  </w:num>
  <w:num w:numId="21">
    <w:abstractNumId w:val="13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B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638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75C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346"/>
    <w:rsid w:val="003A0632"/>
    <w:rsid w:val="003A30E5"/>
    <w:rsid w:val="003A6ADF"/>
    <w:rsid w:val="003B5928"/>
    <w:rsid w:val="003C0C19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6D5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2E15"/>
    <w:rsid w:val="005C5932"/>
    <w:rsid w:val="005D3CA7"/>
    <w:rsid w:val="005D4CC1"/>
    <w:rsid w:val="005E0986"/>
    <w:rsid w:val="005F4B91"/>
    <w:rsid w:val="005F55D2"/>
    <w:rsid w:val="00604F3E"/>
    <w:rsid w:val="0062312F"/>
    <w:rsid w:val="00625F2C"/>
    <w:rsid w:val="0065226A"/>
    <w:rsid w:val="006618E9"/>
    <w:rsid w:val="00664399"/>
    <w:rsid w:val="00670331"/>
    <w:rsid w:val="0067679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23D6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21E4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B7EF6"/>
    <w:rsid w:val="00DC1B78"/>
    <w:rsid w:val="00DC2A2F"/>
    <w:rsid w:val="00DC600B"/>
    <w:rsid w:val="00DE0FAA"/>
    <w:rsid w:val="00DE136D"/>
    <w:rsid w:val="00DE6534"/>
    <w:rsid w:val="00DF4D6C"/>
    <w:rsid w:val="00E01923"/>
    <w:rsid w:val="00E132A4"/>
    <w:rsid w:val="00E14498"/>
    <w:rsid w:val="00E2397A"/>
    <w:rsid w:val="00E254DB"/>
    <w:rsid w:val="00E300FC"/>
    <w:rsid w:val="00E30DBE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09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46"/>
    <w:rPr>
      <w:rFonts w:ascii="Calibri" w:hAnsi="Calibri" w:cs="Calibri"/>
      <w:sz w:val="24"/>
    </w:rPr>
  </w:style>
  <w:style w:type="paragraph" w:styleId="Ttulo1">
    <w:name w:val="heading 1"/>
    <w:basedOn w:val="Normal"/>
    <w:link w:val="Ttulo1Car"/>
    <w:uiPriority w:val="9"/>
    <w:qFormat/>
    <w:rsid w:val="00C21E4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C21E4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21E4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E4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E4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E4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E4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E4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E4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C21E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21E4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C21E4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C21E4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21E46"/>
  </w:style>
  <w:style w:type="character" w:customStyle="1" w:styleId="EncabezadoCar">
    <w:name w:val="Encabezado Car"/>
    <w:basedOn w:val="Fuentedeprrafopredeter"/>
    <w:link w:val="Encabezado"/>
    <w:uiPriority w:val="99"/>
    <w:rsid w:val="00C21E46"/>
    <w:rPr>
      <w:rFonts w:ascii="Calibri" w:hAnsi="Calibri" w:cs="Calibri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1E46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E46"/>
    <w:rPr>
      <w:rFonts w:ascii="Calibri" w:hAnsi="Calibri" w:cs="Calibri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C21E46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C21E46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C21E4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E4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1E46"/>
    <w:rPr>
      <w:rFonts w:ascii="Calibri" w:eastAsiaTheme="majorEastAsia" w:hAnsi="Calibri" w:cs="Calibri"/>
      <w:b/>
      <w:caps/>
      <w:sz w:val="24"/>
      <w:szCs w:val="24"/>
    </w:rPr>
  </w:style>
  <w:style w:type="table" w:styleId="Tablaconcuadrcula">
    <w:name w:val="Table Grid"/>
    <w:basedOn w:val="Tablanormal"/>
    <w:uiPriority w:val="39"/>
    <w:rsid w:val="00C21E46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C21E4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C21E46"/>
    <w:pPr>
      <w:numPr>
        <w:numId w:val="5"/>
      </w:numPr>
      <w:spacing w:before="120"/>
    </w:pPr>
  </w:style>
  <w:style w:type="paragraph" w:styleId="Listaconnmeros">
    <w:name w:val="List Number"/>
    <w:basedOn w:val="Normal"/>
    <w:uiPriority w:val="13"/>
    <w:qFormat/>
    <w:rsid w:val="00C21E46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21E46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E46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E46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1E46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1E46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C21E4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21E46"/>
    <w:rPr>
      <w:rFonts w:ascii="Calibri" w:hAnsi="Calibri" w:cs="Calibri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C21E4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21E46"/>
    <w:rPr>
      <w:rFonts w:ascii="Calibri" w:hAnsi="Calibri" w:cs="Calibri"/>
      <w:i/>
      <w:iCs/>
      <w:color w:val="1D824C" w:themeColor="accent1"/>
      <w:sz w:val="24"/>
    </w:rPr>
  </w:style>
  <w:style w:type="character" w:styleId="Ttulodellibro">
    <w:name w:val="Book Title"/>
    <w:basedOn w:val="Fuentedeprrafopredeter"/>
    <w:uiPriority w:val="33"/>
    <w:semiHidden/>
    <w:unhideWhenUsed/>
    <w:rsid w:val="00C21E4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C21E4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C21E46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1E46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E46"/>
    <w:rPr>
      <w:rFonts w:ascii="Segoe UI" w:hAnsi="Segoe UI" w:cs="Segoe UI"/>
      <w:sz w:val="24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21E4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21E46"/>
    <w:rPr>
      <w:rFonts w:ascii="Calibri" w:hAnsi="Calibri" w:cs="Calibri"/>
      <w:sz w:val="24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21E4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21E46"/>
    <w:rPr>
      <w:rFonts w:ascii="Calibri" w:hAnsi="Calibri" w:cs="Calibri"/>
      <w:sz w:val="24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21E46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1E4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1E46"/>
    <w:rPr>
      <w:rFonts w:ascii="Calibri" w:hAnsi="Calibri" w:cs="Calibri"/>
      <w:sz w:val="2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1E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1E46"/>
    <w:rPr>
      <w:rFonts w:ascii="Calibri" w:hAnsi="Calibri" w:cs="Calibri"/>
      <w:b/>
      <w:bCs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21E46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21E46"/>
    <w:rPr>
      <w:rFonts w:ascii="Segoe UI" w:hAnsi="Segoe UI" w:cs="Segoe UI"/>
      <w:sz w:val="24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1E4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1E46"/>
    <w:rPr>
      <w:rFonts w:ascii="Calibri" w:hAnsi="Calibri" w:cs="Calibri"/>
      <w:sz w:val="24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C21E46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1E46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1E46"/>
    <w:rPr>
      <w:rFonts w:ascii="Calibri" w:hAnsi="Calibri" w:cs="Calibri"/>
      <w:sz w:val="24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21E4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21E46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E46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E46"/>
    <w:rPr>
      <w:rFonts w:ascii="Consolas" w:hAnsi="Consolas" w:cs="Calibri"/>
      <w:sz w:val="24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21E46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21E46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21E46"/>
    <w:rPr>
      <w:rFonts w:ascii="Consolas" w:hAnsi="Consolas" w:cs="Calibri"/>
      <w:sz w:val="24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E46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C21E46"/>
  </w:style>
  <w:style w:type="paragraph" w:styleId="Textodebloque">
    <w:name w:val="Block Text"/>
    <w:basedOn w:val="Normal"/>
    <w:uiPriority w:val="99"/>
    <w:semiHidden/>
    <w:unhideWhenUsed/>
    <w:rsid w:val="00C21E4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21E4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21E46"/>
    <w:rPr>
      <w:rFonts w:ascii="Calibri" w:hAnsi="Calibri" w:cs="Calibri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21E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21E46"/>
    <w:rPr>
      <w:rFonts w:ascii="Calibri" w:hAnsi="Calibri" w:cs="Calibri"/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21E46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21E46"/>
    <w:rPr>
      <w:rFonts w:ascii="Calibri" w:hAnsi="Calibri" w:cs="Calibri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21E4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21E46"/>
    <w:rPr>
      <w:rFonts w:ascii="Calibri" w:hAnsi="Calibri" w:cs="Calibri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21E46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21E46"/>
    <w:rPr>
      <w:rFonts w:ascii="Calibri" w:hAnsi="Calibri" w:cs="Calibri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21E4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21E46"/>
    <w:rPr>
      <w:rFonts w:ascii="Calibri" w:hAnsi="Calibri" w:cs="Calibri"/>
      <w:sz w:val="24"/>
    </w:rPr>
  </w:style>
  <w:style w:type="paragraph" w:styleId="Cierre">
    <w:name w:val="Closing"/>
    <w:basedOn w:val="Normal"/>
    <w:link w:val="CierreCar"/>
    <w:uiPriority w:val="99"/>
    <w:semiHidden/>
    <w:unhideWhenUsed/>
    <w:rsid w:val="00C21E46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21E46"/>
    <w:rPr>
      <w:rFonts w:ascii="Calibri" w:hAnsi="Calibri" w:cs="Calibri"/>
      <w:sz w:val="24"/>
    </w:rPr>
  </w:style>
  <w:style w:type="table" w:styleId="Cuadrculavistosa">
    <w:name w:val="Colorful Grid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21E46"/>
  </w:style>
  <w:style w:type="character" w:customStyle="1" w:styleId="FechaCar">
    <w:name w:val="Fecha Car"/>
    <w:basedOn w:val="Fuentedeprrafopredeter"/>
    <w:link w:val="Fecha"/>
    <w:uiPriority w:val="99"/>
    <w:semiHidden/>
    <w:rsid w:val="00C21E46"/>
    <w:rPr>
      <w:rFonts w:ascii="Calibri" w:hAnsi="Calibri" w:cs="Calibri"/>
      <w:sz w:val="24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21E4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21E46"/>
    <w:rPr>
      <w:rFonts w:ascii="Calibri" w:hAnsi="Calibri" w:cs="Calibri"/>
      <w:sz w:val="24"/>
    </w:rPr>
  </w:style>
  <w:style w:type="character" w:styleId="Refdenotaalfinal">
    <w:name w:val="endnote reference"/>
    <w:basedOn w:val="Fuentedeprrafopredeter"/>
    <w:uiPriority w:val="99"/>
    <w:semiHidden/>
    <w:unhideWhenUsed/>
    <w:rsid w:val="00C21E46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C21E4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21E46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21E46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21E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21E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C21E46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E46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uentedeprrafopredeter"/>
    <w:uiPriority w:val="99"/>
    <w:semiHidden/>
    <w:unhideWhenUsed/>
    <w:rsid w:val="00C21E46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C21E4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21E46"/>
    <w:rPr>
      <w:rFonts w:ascii="Calibri" w:hAnsi="Calibri" w:cs="Calibri"/>
      <w:i/>
      <w:iCs/>
      <w:sz w:val="24"/>
    </w:rPr>
  </w:style>
  <w:style w:type="character" w:styleId="CitaHTML">
    <w:name w:val="HTML Cite"/>
    <w:basedOn w:val="Fuentedeprrafopredeter"/>
    <w:uiPriority w:val="99"/>
    <w:semiHidden/>
    <w:unhideWhenUsed/>
    <w:rsid w:val="00C21E46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C21E46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C21E46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C21E46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21E46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21E4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21E4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21E4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21E4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21E4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21E4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21E4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21E4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21E46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21E4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C21E46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21E4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21E4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C21E4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21E4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21E4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21E4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21E46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21E4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21E46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21E46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21E4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21E4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21E4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21E4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21E46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21E46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21E4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21E4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21E4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C21E4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21E4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21E4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21E4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21E4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21E4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21E4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21E4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21E4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21E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21E4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C21E4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21E46"/>
    <w:rPr>
      <w:rFonts w:ascii="Times New Roman" w:hAnsi="Times New Roman" w:cs="Times New Roman"/>
      <w:szCs w:val="24"/>
    </w:rPr>
  </w:style>
  <w:style w:type="paragraph" w:styleId="Sangranormal">
    <w:name w:val="Normal Indent"/>
    <w:basedOn w:val="Normal"/>
    <w:uiPriority w:val="99"/>
    <w:semiHidden/>
    <w:unhideWhenUsed/>
    <w:rsid w:val="00C21E4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21E4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21E46"/>
    <w:rPr>
      <w:rFonts w:ascii="Calibri" w:hAnsi="Calibri" w:cs="Calibri"/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C21E46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C21E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21E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21E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21E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21E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21E46"/>
  </w:style>
  <w:style w:type="character" w:customStyle="1" w:styleId="SaludoCar">
    <w:name w:val="Saludo Car"/>
    <w:basedOn w:val="Fuentedeprrafopredeter"/>
    <w:link w:val="Saludo"/>
    <w:uiPriority w:val="99"/>
    <w:semiHidden/>
    <w:rsid w:val="00C21E46"/>
    <w:rPr>
      <w:rFonts w:ascii="Calibri" w:hAnsi="Calibri" w:cs="Calibri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C21E46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21E46"/>
    <w:rPr>
      <w:rFonts w:ascii="Calibri" w:hAnsi="Calibri" w:cs="Calibri"/>
      <w:sz w:val="24"/>
    </w:rPr>
  </w:style>
  <w:style w:type="character" w:styleId="nfasissutil">
    <w:name w:val="Subtle Emphasis"/>
    <w:basedOn w:val="Fuentedeprrafopredeter"/>
    <w:uiPriority w:val="19"/>
    <w:semiHidden/>
    <w:unhideWhenUsed/>
    <w:rsid w:val="00C21E46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C21E4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21E4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21E4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21E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21E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21E4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21E4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21E4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21E4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21E4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21E4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21E4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21E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21E4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21E4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21E4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21E4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21E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21E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21E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21E4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21E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21E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21E4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21E46"/>
  </w:style>
  <w:style w:type="table" w:styleId="Tablaprofesional">
    <w:name w:val="Table Professional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21E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21E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21E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21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21E4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21E4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21E4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21E46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21E4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C21E4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21E4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21E4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21E4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21E4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21E4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21E4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21E46"/>
    <w:pPr>
      <w:spacing w:after="100"/>
      <w:ind w:left="1760"/>
    </w:pPr>
  </w:style>
  <w:style w:type="paragraph" w:customStyle="1" w:styleId="nfasisdeinformacindecontacto">
    <w:name w:val="Énfasis de información de contacto"/>
    <w:basedOn w:val="Normal"/>
    <w:uiPriority w:val="4"/>
    <w:qFormat/>
    <w:rsid w:val="00C21E46"/>
    <w:pPr>
      <w:jc w:val="center"/>
    </w:pPr>
    <w:rPr>
      <w:b/>
      <w:color w:val="1D824C" w:themeColor="accent1"/>
    </w:rPr>
  </w:style>
  <w:style w:type="character" w:customStyle="1" w:styleId="Textogris">
    <w:name w:val="Texto gris"/>
    <w:basedOn w:val="Fuentedeprrafopredeter"/>
    <w:uiPriority w:val="4"/>
    <w:semiHidden/>
    <w:qFormat/>
    <w:rsid w:val="00C21E46"/>
    <w:rPr>
      <w:rFonts w:ascii="Calibri" w:hAnsi="Calibri" w:cs="Calibri"/>
      <w:color w:val="808080" w:themeColor="background1" w:themeShade="80"/>
    </w:rPr>
  </w:style>
  <w:style w:type="character" w:styleId="Mencionar">
    <w:name w:val="Mention"/>
    <w:basedOn w:val="Fuentedeprrafopredeter"/>
    <w:uiPriority w:val="99"/>
    <w:semiHidden/>
    <w:unhideWhenUsed/>
    <w:rsid w:val="00C21E4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C21E46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C21E46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C21E46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C21E46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C21E46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C21E46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C21E4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C21E46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C21E46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C21E4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Local\Microsoft\Office\16.0\DTS\es-ES%7bEC44450C-0997-41CF-893C-24C28CA9EFFD%7d\%7b449D0BA4-2DE8-4746-A19B-46E56EB4E2F3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803B0DF-2FCB-472F-BA1D-728DE23210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{449D0BA4-2DE8-4746-A19B-46E56EB4E2F3}tf16392877_win32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2021-11-09T11:42:00Z</dcterms:created>
  <dcterms:modified xsi:type="dcterms:W3CDTF">2021-11-23T20:58:00Z</dcterms:modified>
  <cp:category/>
</cp:coreProperties>
</file>