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32"/>
        <w:gridCol w:w="702"/>
        <w:gridCol w:w="6004"/>
      </w:tblGrid>
      <w:tr w:rsidR="00B93310" w:rsidRPr="005152F2" w:rsidTr="00E941EF">
        <w:tc>
          <w:tcPr>
            <w:tcW w:w="3023" w:type="dxa"/>
          </w:tcPr>
          <w:sdt>
            <w:sdtPr>
              <w:rPr>
                <w:b/>
              </w:rPr>
              <w:alias w:val="Su nombre:"/>
              <w:tag w:val="Su nombre:"/>
              <w:id w:val="-1220516334"/>
              <w:placeholder>
                <w:docPart w:val="5CB24D2E95D64BC0AB191C9D2C7BBFE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A23A51" w:rsidRDefault="00F80F58" w:rsidP="003856C9">
                <w:pPr>
                  <w:pStyle w:val="Ttulo1"/>
                  <w:rPr>
                    <w:b/>
                  </w:rPr>
                </w:pPr>
                <w:r w:rsidRPr="00A23A51">
                  <w:rPr>
                    <w:b/>
                  </w:rPr>
                  <w:t>eSTEFANIE VILLARROEL ACUÑA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3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A84CAA" w:rsidRDefault="00441EB9" w:rsidP="00441EB9">
                  <w:pPr>
                    <w:pStyle w:val="Ttulo3"/>
                    <w:rPr>
                      <w:sz w:val="22"/>
                    </w:rPr>
                  </w:pPr>
                  <w:r w:rsidRPr="00A84CAA">
                    <w:rPr>
                      <w:noProof/>
                      <w:sz w:val="22"/>
                      <w:lang w:val="es-CL" w:eastAsia="es-CL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3AE5032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A84CAA" w:rsidRDefault="00F80F58" w:rsidP="00F80F58">
                  <w:pPr>
                    <w:pStyle w:val="Ttulo3"/>
                    <w:rPr>
                      <w:sz w:val="22"/>
                    </w:rPr>
                  </w:pPr>
                  <w:r w:rsidRPr="00A84CAA">
                    <w:rPr>
                      <w:caps w:val="0"/>
                      <w:sz w:val="22"/>
                    </w:rPr>
                    <w:t>villarroel.estefanie@gmail.com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A84CAA" w:rsidRDefault="00441EB9" w:rsidP="00441EB9">
                  <w:pPr>
                    <w:pStyle w:val="Ttulo3"/>
                    <w:rPr>
                      <w:sz w:val="22"/>
                    </w:rPr>
                  </w:pPr>
                  <w:r w:rsidRPr="00A84CAA">
                    <w:rPr>
                      <w:noProof/>
                      <w:sz w:val="22"/>
                      <w:lang w:val="es-CL" w:eastAsia="es-CL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18ED321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A84CAA" w:rsidRDefault="00F80F58" w:rsidP="00F80F58">
                  <w:pPr>
                    <w:pStyle w:val="Ttulo3"/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>996249963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A84CAA" w:rsidRDefault="00F80F58" w:rsidP="00441EB9">
                  <w:pPr>
                    <w:pStyle w:val="Ttulo3"/>
                    <w:rPr>
                      <w:sz w:val="22"/>
                    </w:rPr>
                  </w:pPr>
                  <w:r w:rsidRPr="00A84CAA">
                    <w:rPr>
                      <w:noProof/>
                      <w:sz w:val="22"/>
                      <w:lang w:val="es-CL" w:eastAsia="es-CL"/>
                    </w:rPr>
                    <w:drawing>
                      <wp:inline distT="0" distB="0" distL="0" distR="0" wp14:anchorId="3DD0FF5E" wp14:editId="15E17DEF">
                        <wp:extent cx="381000" cy="38100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-1728558_640[1].jpg"/>
                                <pic:cNvPicPr/>
                              </pic:nvPicPr>
                              <pic:blipFill>
                                <a:blip r:embed="rId6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381322" cy="381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B5441" w:rsidRPr="00A84CAA">
                    <w:rPr>
                      <w:rFonts w:asciiTheme="minorHAnsi" w:eastAsiaTheme="minorHAnsi" w:hAnsiTheme="minorHAnsi" w:cstheme="minorBidi"/>
                      <w:noProof/>
                      <w:sz w:val="22"/>
                      <w:szCs w:val="18"/>
                      <w:lang w:val="es-CL" w:eastAsia="es-CL"/>
                    </w:rPr>
                    <w:t xml:space="preserve"> 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A84CAA" w:rsidRDefault="00F80F58" w:rsidP="00F80F58">
                  <w:pPr>
                    <w:pStyle w:val="Ttulo3"/>
                    <w:rPr>
                      <w:sz w:val="22"/>
                    </w:rPr>
                  </w:pPr>
                  <w:r w:rsidRPr="00A84CAA">
                    <w:rPr>
                      <w:caps w:val="0"/>
                      <w:sz w:val="22"/>
                    </w:rPr>
                    <w:t>Rodrigo de Araya 4350, Ñuñoa, Santiago.</w:t>
                  </w:r>
                </w:p>
              </w:tc>
            </w:tr>
            <w:tr w:rsidR="00441EB9" w:rsidRPr="005152F2" w:rsidTr="00F80F58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A84CAA" w:rsidRDefault="000B5441" w:rsidP="000B5441">
                  <w:pPr>
                    <w:pStyle w:val="Ttulo3"/>
                    <w:rPr>
                      <w:rFonts w:asciiTheme="minorHAnsi" w:eastAsiaTheme="minorHAnsi" w:hAnsiTheme="minorHAnsi" w:cstheme="minorBidi"/>
                      <w:sz w:val="22"/>
                      <w:szCs w:val="18"/>
                    </w:rPr>
                  </w:pPr>
                  <w:r w:rsidRPr="00A84CAA">
                    <w:rPr>
                      <w:rFonts w:asciiTheme="minorHAnsi" w:eastAsiaTheme="minorHAnsi" w:hAnsiTheme="minorHAnsi" w:cstheme="minorBidi"/>
                      <w:noProof/>
                      <w:sz w:val="22"/>
                      <w:szCs w:val="18"/>
                      <w:lang w:val="es-CL" w:eastAsia="es-CL"/>
                    </w:rPr>
                    <w:drawing>
                      <wp:inline distT="0" distB="0" distL="0" distR="0" wp14:anchorId="6AA03CAA" wp14:editId="204426F1">
                        <wp:extent cx="340995" cy="340995"/>
                        <wp:effectExtent l="0" t="0" r="1905" b="1905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c_account_circle_48px.svg[1].png"/>
                                <pic:cNvPicPr/>
                              </pic:nvPicPr>
                              <pic:blipFill>
                                <a:blip r:embed="rId7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995" cy="3409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5441" w:rsidRPr="00A84CAA" w:rsidRDefault="000B5441" w:rsidP="000B5441">
                  <w:pPr>
                    <w:pStyle w:val="Ttulo3"/>
                    <w:rPr>
                      <w:rFonts w:asciiTheme="minorHAnsi" w:eastAsiaTheme="minorHAnsi" w:hAnsiTheme="minorHAnsi" w:cstheme="minorBidi"/>
                      <w:sz w:val="22"/>
                      <w:szCs w:val="18"/>
                    </w:rPr>
                  </w:pPr>
                  <w:r w:rsidRPr="00A84CAA">
                    <w:rPr>
                      <w:rFonts w:asciiTheme="minorHAnsi" w:eastAsiaTheme="minorHAnsi" w:hAnsiTheme="minorHAnsi" w:cstheme="minorBidi"/>
                      <w:sz w:val="22"/>
                      <w:szCs w:val="18"/>
                    </w:rPr>
                    <w:t>Rut: 19.857.264-0</w:t>
                  </w: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A84CAA" w:rsidRDefault="002641E2" w:rsidP="002C77B9">
                  <w:pPr>
                    <w:pStyle w:val="Ttulo3"/>
                    <w:rPr>
                      <w:sz w:val="22"/>
                    </w:rPr>
                  </w:pPr>
                  <w:sdt>
                    <w:sdtPr>
                      <w:rPr>
                        <w:sz w:val="22"/>
                      </w:rPr>
                      <w:alias w:val="Objetivo:"/>
                      <w:tag w:val="Objetivo:"/>
                      <w:id w:val="319159961"/>
                      <w:placeholder>
                        <w:docPart w:val="1966239E84BC4C2F9C6BC719109E90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A84CAA">
                        <w:rPr>
                          <w:sz w:val="22"/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Pr="00A84CAA" w:rsidRDefault="00616FF4" w:rsidP="00616FF4">
                  <w:pPr>
                    <w:pStyle w:val="Elementogrfico"/>
                    <w:rPr>
                      <w:sz w:val="22"/>
                    </w:rPr>
                  </w:pPr>
                  <w:r w:rsidRPr="00A84CAA">
                    <w:rPr>
                      <w:sz w:val="22"/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3E30EA7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A84CAA" w:rsidRDefault="00E861F9" w:rsidP="00E861F9">
                  <w:pPr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 xml:space="preserve">Expandir mi experiencia laboral y cargos en los que me he desempeñado. 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A84CAA" w:rsidRDefault="002641E2" w:rsidP="0043426C">
                  <w:pPr>
                    <w:pStyle w:val="Ttulo3"/>
                    <w:rPr>
                      <w:sz w:val="22"/>
                    </w:rPr>
                  </w:pPr>
                  <w:sdt>
                    <w:sdtPr>
                      <w:rPr>
                        <w:sz w:val="22"/>
                      </w:rPr>
                      <w:alias w:val="Aptitudes:"/>
                      <w:tag w:val="Aptitudes:"/>
                      <w:id w:val="1490835561"/>
                      <w:placeholder>
                        <w:docPart w:val="3F9F7D9C847A47B2BA906E0AC231F5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A84CAA">
                        <w:rPr>
                          <w:sz w:val="22"/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A84CAA" w:rsidRDefault="00616FF4" w:rsidP="00616FF4">
                  <w:pPr>
                    <w:pStyle w:val="Elementogrfico"/>
                    <w:rPr>
                      <w:sz w:val="22"/>
                    </w:rPr>
                  </w:pPr>
                  <w:r w:rsidRPr="00A84CAA">
                    <w:rPr>
                      <w:sz w:val="22"/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89C157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E861F9" w:rsidRPr="00A84CAA" w:rsidRDefault="00E861F9" w:rsidP="000C0D24">
                  <w:pPr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>Tengo fa</w:t>
                  </w:r>
                  <w:r w:rsidR="000C0D24" w:rsidRPr="00A84CAA">
                    <w:rPr>
                      <w:sz w:val="22"/>
                    </w:rPr>
                    <w:t>cilidad para trabajar en equipo, soy muy puntual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004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641E2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92D934E8202C4C2B8172B50340E134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8F6337" w:rsidRPr="00A84CAA" w:rsidRDefault="00F80F58" w:rsidP="002B3890">
                  <w:pPr>
                    <w:pStyle w:val="Ttulo4"/>
                    <w:rPr>
                      <w:sz w:val="22"/>
                    </w:rPr>
                  </w:pPr>
                  <w:r w:rsidRPr="00A84CAA">
                    <w:rPr>
                      <w:caps w:val="0"/>
                      <w:sz w:val="22"/>
                    </w:rPr>
                    <w:t xml:space="preserve">Anfitriona, Mc </w:t>
                  </w:r>
                  <w:proofErr w:type="spellStart"/>
                  <w:r w:rsidRPr="00A84CAA">
                    <w:rPr>
                      <w:caps w:val="0"/>
                      <w:sz w:val="22"/>
                    </w:rPr>
                    <w:t>Donald’s</w:t>
                  </w:r>
                  <w:proofErr w:type="spellEnd"/>
                  <w:r w:rsidRPr="00A84CAA">
                    <w:rPr>
                      <w:caps w:val="0"/>
                      <w:sz w:val="22"/>
                    </w:rPr>
                    <w:t>.</w:t>
                  </w:r>
                </w:p>
                <w:p w:rsidR="008F6337" w:rsidRPr="00A84CAA" w:rsidRDefault="00F80F58" w:rsidP="008F6337">
                  <w:pPr>
                    <w:pStyle w:val="Ttulo5"/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>2015</w:t>
                  </w:r>
                  <w:r w:rsidR="000C0D24" w:rsidRPr="00A84CAA">
                    <w:rPr>
                      <w:sz w:val="22"/>
                    </w:rPr>
                    <w:t xml:space="preserve"> (Diciembre)</w:t>
                  </w:r>
                  <w:r w:rsidRPr="00A84CAA">
                    <w:rPr>
                      <w:sz w:val="22"/>
                    </w:rPr>
                    <w:t>-2016</w:t>
                  </w:r>
                  <w:r w:rsidR="000C0D24" w:rsidRPr="00A84CAA">
                    <w:rPr>
                      <w:sz w:val="22"/>
                    </w:rPr>
                    <w:t xml:space="preserve"> (Septiembre)</w:t>
                  </w:r>
                </w:p>
                <w:p w:rsidR="000C0D24" w:rsidRPr="00A84CAA" w:rsidRDefault="00F80F58" w:rsidP="000C0D24">
                  <w:pPr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>Venta de productos a la mesa, animación de cumpleaños infantiles, atención al público.</w:t>
                  </w:r>
                </w:p>
                <w:p w:rsidR="000C0D24" w:rsidRPr="00A84CAA" w:rsidRDefault="000C0D24" w:rsidP="000C0D24">
                  <w:pPr>
                    <w:rPr>
                      <w:sz w:val="22"/>
                    </w:rPr>
                  </w:pPr>
                </w:p>
                <w:p w:rsidR="00F80F58" w:rsidRPr="00A84CAA" w:rsidRDefault="00F80F58" w:rsidP="000C0D24">
                  <w:pPr>
                    <w:rPr>
                      <w:b/>
                      <w:sz w:val="22"/>
                    </w:rPr>
                  </w:pPr>
                  <w:r w:rsidRPr="00A84CAA">
                    <w:rPr>
                      <w:b/>
                      <w:sz w:val="22"/>
                    </w:rPr>
                    <w:t>Promotora, Varios.</w:t>
                  </w:r>
                </w:p>
                <w:p w:rsidR="00F80F58" w:rsidRPr="00A84CAA" w:rsidRDefault="00F80F58" w:rsidP="00F80F58">
                  <w:pPr>
                    <w:pStyle w:val="Ttulo5"/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>2018-2020</w:t>
                  </w:r>
                </w:p>
                <w:p w:rsidR="000C0D24" w:rsidRPr="00A84CAA" w:rsidRDefault="000B5441" w:rsidP="000C0D24">
                  <w:pPr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 xml:space="preserve">Captar clientes en campañas para diferentes marcas, como </w:t>
                  </w:r>
                  <w:proofErr w:type="spellStart"/>
                  <w:r w:rsidRPr="00A84CAA">
                    <w:rPr>
                      <w:sz w:val="22"/>
                    </w:rPr>
                    <w:t>Soprole</w:t>
                  </w:r>
                  <w:proofErr w:type="spellEnd"/>
                  <w:r w:rsidRPr="00A84CAA">
                    <w:rPr>
                      <w:sz w:val="22"/>
                    </w:rPr>
                    <w:t xml:space="preserve">, Costa, y </w:t>
                  </w:r>
                  <w:proofErr w:type="spellStart"/>
                  <w:r w:rsidRPr="00A84CAA">
                    <w:rPr>
                      <w:sz w:val="22"/>
                    </w:rPr>
                    <w:t>King’s</w:t>
                  </w:r>
                  <w:proofErr w:type="spellEnd"/>
                  <w:r w:rsidRPr="00A84CAA">
                    <w:rPr>
                      <w:sz w:val="22"/>
                    </w:rPr>
                    <w:t xml:space="preserve"> </w:t>
                  </w:r>
                  <w:proofErr w:type="spellStart"/>
                  <w:r w:rsidRPr="00A84CAA">
                    <w:rPr>
                      <w:sz w:val="22"/>
                    </w:rPr>
                    <w:t>Hawaiian</w:t>
                  </w:r>
                  <w:proofErr w:type="spellEnd"/>
                </w:p>
                <w:p w:rsidR="000C0D24" w:rsidRPr="00A84CAA" w:rsidRDefault="000C0D24" w:rsidP="000C0D24">
                  <w:pPr>
                    <w:rPr>
                      <w:sz w:val="22"/>
                    </w:rPr>
                  </w:pPr>
                </w:p>
                <w:p w:rsidR="000C0D24" w:rsidRPr="00A84CAA" w:rsidRDefault="00F80F58" w:rsidP="000C0D24">
                  <w:pPr>
                    <w:rPr>
                      <w:b/>
                      <w:sz w:val="22"/>
                    </w:rPr>
                  </w:pPr>
                  <w:r w:rsidRPr="00A84CAA">
                    <w:rPr>
                      <w:b/>
                      <w:sz w:val="22"/>
                    </w:rPr>
                    <w:t xml:space="preserve">Cajera, </w:t>
                  </w:r>
                  <w:proofErr w:type="spellStart"/>
                  <w:r w:rsidRPr="00A84CAA">
                    <w:rPr>
                      <w:b/>
                      <w:sz w:val="22"/>
                    </w:rPr>
                    <w:t>Blondie</w:t>
                  </w:r>
                  <w:proofErr w:type="spellEnd"/>
                  <w:r w:rsidRPr="00A84CAA">
                    <w:rPr>
                      <w:b/>
                      <w:sz w:val="22"/>
                    </w:rPr>
                    <w:t xml:space="preserve"> </w:t>
                  </w:r>
                  <w:proofErr w:type="spellStart"/>
                  <w:r w:rsidRPr="00A84CAA">
                    <w:rPr>
                      <w:b/>
                      <w:sz w:val="22"/>
                    </w:rPr>
                    <w:t>Discotec</w:t>
                  </w:r>
                  <w:proofErr w:type="spellEnd"/>
                  <w:r w:rsidRPr="00A84CAA">
                    <w:rPr>
                      <w:b/>
                      <w:sz w:val="22"/>
                    </w:rPr>
                    <w:t>.</w:t>
                  </w:r>
                </w:p>
                <w:p w:rsidR="000C0D24" w:rsidRPr="00A84CAA" w:rsidRDefault="00F80F58" w:rsidP="000C0D24">
                  <w:pPr>
                    <w:pStyle w:val="Ttulo5"/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>2018-2020</w:t>
                  </w:r>
                </w:p>
                <w:p w:rsidR="000C0D24" w:rsidRPr="00A84CAA" w:rsidRDefault="00F80F58" w:rsidP="000C0D24">
                  <w:pPr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>Cajera en la venta de bebidas de la barra principal.</w:t>
                  </w:r>
                </w:p>
                <w:p w:rsidR="000C0D24" w:rsidRPr="00A84CAA" w:rsidRDefault="000C0D24" w:rsidP="000C0D24">
                  <w:pPr>
                    <w:rPr>
                      <w:sz w:val="22"/>
                    </w:rPr>
                  </w:pPr>
                </w:p>
                <w:p w:rsidR="000C0D24" w:rsidRPr="00A84CAA" w:rsidRDefault="00354B14" w:rsidP="000C0D24">
                  <w:pPr>
                    <w:rPr>
                      <w:b/>
                      <w:sz w:val="22"/>
                    </w:rPr>
                  </w:pPr>
                  <w:r w:rsidRPr="00A84CAA">
                    <w:rPr>
                      <w:b/>
                      <w:sz w:val="22"/>
                    </w:rPr>
                    <w:t xml:space="preserve">Cajera, </w:t>
                  </w:r>
                  <w:r w:rsidR="000C0D24" w:rsidRPr="00A84CAA">
                    <w:rPr>
                      <w:b/>
                      <w:sz w:val="22"/>
                    </w:rPr>
                    <w:t>Sabor de Buenos Aires</w:t>
                  </w:r>
                  <w:r w:rsidRPr="00A84CAA">
                    <w:rPr>
                      <w:b/>
                      <w:sz w:val="22"/>
                    </w:rPr>
                    <w:t>.</w:t>
                  </w:r>
                </w:p>
                <w:p w:rsidR="00354B14" w:rsidRPr="00A84CAA" w:rsidRDefault="00354B14" w:rsidP="00354B14">
                  <w:pPr>
                    <w:pStyle w:val="Ttulo5"/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>2020</w:t>
                  </w:r>
                  <w:r w:rsidR="000C0D24" w:rsidRPr="00A84CAA">
                    <w:rPr>
                      <w:sz w:val="22"/>
                    </w:rPr>
                    <w:t xml:space="preserve"> (Noviembre) </w:t>
                  </w:r>
                  <w:r w:rsidRPr="00A84CAA">
                    <w:rPr>
                      <w:sz w:val="22"/>
                    </w:rPr>
                    <w:t>-2</w:t>
                  </w:r>
                  <w:r w:rsidRPr="00A84CAA">
                    <w:rPr>
                      <w:sz w:val="22"/>
                    </w:rPr>
                    <w:t>021</w:t>
                  </w:r>
                  <w:r w:rsidR="000C0D24" w:rsidRPr="00A84CAA">
                    <w:rPr>
                      <w:sz w:val="22"/>
                    </w:rPr>
                    <w:t xml:space="preserve"> (Marzo)</w:t>
                  </w:r>
                </w:p>
                <w:p w:rsidR="00354B14" w:rsidRDefault="00354B14" w:rsidP="00354B14">
                  <w:r w:rsidRPr="00A84CAA">
                    <w:rPr>
                      <w:sz w:val="22"/>
                    </w:rPr>
                    <w:t xml:space="preserve">Cajera </w:t>
                  </w:r>
                  <w:r w:rsidRPr="00A84CAA">
                    <w:rPr>
                      <w:sz w:val="22"/>
                    </w:rPr>
                    <w:t>principal de la pastelería.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641E2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EECAA7F35C5B4AE59E35690418430C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7B2F5C" w:rsidRPr="00A84CAA" w:rsidRDefault="000B5441" w:rsidP="002B3890">
                  <w:pPr>
                    <w:pStyle w:val="Ttulo4"/>
                    <w:rPr>
                      <w:caps w:val="0"/>
                      <w:sz w:val="22"/>
                    </w:rPr>
                  </w:pPr>
                  <w:r w:rsidRPr="00A84CAA">
                    <w:rPr>
                      <w:caps w:val="0"/>
                      <w:sz w:val="22"/>
                    </w:rPr>
                    <w:t>Educación Media</w:t>
                  </w:r>
                </w:p>
                <w:p w:rsidR="000B5441" w:rsidRPr="00A84CAA" w:rsidRDefault="000B5441" w:rsidP="002B3890">
                  <w:pPr>
                    <w:pStyle w:val="Ttulo4"/>
                    <w:rPr>
                      <w:b w:val="0"/>
                      <w:sz w:val="22"/>
                    </w:rPr>
                  </w:pPr>
                  <w:r w:rsidRPr="00A84CAA">
                    <w:rPr>
                      <w:b w:val="0"/>
                      <w:caps w:val="0"/>
                      <w:sz w:val="22"/>
                    </w:rPr>
                    <w:t>Fecha de egreso: 2015</w:t>
                  </w:r>
                  <w:r w:rsidR="00852F17" w:rsidRPr="00A84CAA">
                    <w:rPr>
                      <w:b w:val="0"/>
                      <w:caps w:val="0"/>
                      <w:sz w:val="22"/>
                    </w:rPr>
                    <w:t>.</w:t>
                  </w:r>
                </w:p>
                <w:p w:rsidR="008F6337" w:rsidRPr="00A84CAA" w:rsidRDefault="000B5441" w:rsidP="000B5441">
                  <w:pPr>
                    <w:pStyle w:val="Ttulo5"/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>Liceo 7 de Niñas, Providencia, Santiago.</w:t>
                  </w:r>
                </w:p>
                <w:p w:rsidR="000B5441" w:rsidRPr="00A84CAA" w:rsidRDefault="000B5441" w:rsidP="000B5441">
                  <w:pPr>
                    <w:pStyle w:val="Ttulo4"/>
                    <w:rPr>
                      <w:caps w:val="0"/>
                      <w:sz w:val="22"/>
                    </w:rPr>
                  </w:pPr>
                  <w:r w:rsidRPr="00A84CAA">
                    <w:rPr>
                      <w:caps w:val="0"/>
                      <w:sz w:val="22"/>
                    </w:rPr>
                    <w:t>Educación Superior</w:t>
                  </w:r>
                </w:p>
                <w:p w:rsidR="000B5441" w:rsidRPr="00A84CAA" w:rsidRDefault="000B5441" w:rsidP="000B5441">
                  <w:pPr>
                    <w:pStyle w:val="Ttulo4"/>
                    <w:rPr>
                      <w:b w:val="0"/>
                      <w:caps w:val="0"/>
                      <w:sz w:val="22"/>
                    </w:rPr>
                  </w:pPr>
                  <w:r w:rsidRPr="00A84CAA">
                    <w:rPr>
                      <w:b w:val="0"/>
                      <w:caps w:val="0"/>
                      <w:sz w:val="22"/>
                    </w:rPr>
                    <w:t>Fecha de ingreso: 201</w:t>
                  </w:r>
                  <w:r w:rsidR="00BE5920" w:rsidRPr="00A84CAA">
                    <w:rPr>
                      <w:b w:val="0"/>
                      <w:caps w:val="0"/>
                      <w:sz w:val="22"/>
                    </w:rPr>
                    <w:t>6</w:t>
                  </w:r>
                  <w:r w:rsidR="00852F17" w:rsidRPr="00A84CAA">
                    <w:rPr>
                      <w:b w:val="0"/>
                      <w:caps w:val="0"/>
                      <w:sz w:val="22"/>
                    </w:rPr>
                    <w:t xml:space="preserve">. </w:t>
                  </w:r>
                </w:p>
                <w:p w:rsidR="00852F17" w:rsidRPr="00A84CAA" w:rsidRDefault="000B5441" w:rsidP="00852F17">
                  <w:pPr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>Universidad de Santiago de Chile, Estación Central, Santiago.</w:t>
                  </w:r>
                </w:p>
                <w:p w:rsidR="00852F17" w:rsidRPr="00852F17" w:rsidRDefault="00852F17" w:rsidP="00852F17">
                  <w:r w:rsidRPr="00A84CAA">
                    <w:rPr>
                      <w:sz w:val="22"/>
                    </w:rPr>
                    <w:t>Actualmente cursando el 5to año en la carrera de ingeniería en alimentos</w:t>
                  </w:r>
                  <w:r w:rsidRPr="00A84CAA">
                    <w:rPr>
                      <w:b/>
                      <w:caps/>
                      <w:sz w:val="22"/>
                    </w:rPr>
                    <w:t>.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852F17" w:rsidP="008F6337">
                  <w:pPr>
                    <w:pStyle w:val="Ttulo2"/>
                  </w:pPr>
                  <w:bookmarkStart w:id="0" w:name="_GoBack" w:colFirst="0" w:colLast="0"/>
                  <w:r>
                    <w:t>Experiencia de Voluntariado y liderazgo</w:t>
                  </w:r>
                </w:p>
                <w:p w:rsidR="008F6337" w:rsidRPr="00A84CAA" w:rsidRDefault="00852F17" w:rsidP="00852F17">
                  <w:pPr>
                    <w:rPr>
                      <w:sz w:val="22"/>
                    </w:rPr>
                  </w:pPr>
                  <w:r w:rsidRPr="00A84CAA">
                    <w:rPr>
                      <w:sz w:val="22"/>
                    </w:rPr>
                    <w:t xml:space="preserve">En el año 2019 realicé un voluntariado impartido por la Universidad </w:t>
                  </w:r>
                  <w:r w:rsidR="00354B14" w:rsidRPr="00A84CAA">
                    <w:rPr>
                      <w:sz w:val="22"/>
                    </w:rPr>
                    <w:t>realizando</w:t>
                  </w:r>
                  <w:r w:rsidRPr="00A84CAA">
                    <w:rPr>
                      <w:sz w:val="22"/>
                    </w:rPr>
                    <w:t xml:space="preserve"> talleres enfocados en temáticas de género para las pobladoras de regiones vulnerables de Valparaíso.</w:t>
                  </w:r>
                </w:p>
                <w:p w:rsidR="00852F17" w:rsidRDefault="00852F17" w:rsidP="00852F17">
                  <w:r w:rsidRPr="00A84CAA">
                    <w:rPr>
                      <w:sz w:val="22"/>
                    </w:rPr>
                    <w:t>Durante el 2019 formé parte del centro de alumnos de la carrera con el cargo de “Vocal de género y sexualidad”</w:t>
                  </w:r>
                </w:p>
              </w:tc>
            </w:tr>
            <w:bookmarkEnd w:id="0"/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sectPr w:rsidR="00E941EF" w:rsidSect="0034464B">
      <w:headerReference w:type="default" r:id="rId8"/>
      <w:footerReference w:type="default" r:id="rId9"/>
      <w:pgSz w:w="11906" w:h="16838" w:code="9"/>
      <w:pgMar w:top="1418" w:right="1134" w:bottom="1418" w:left="1134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1E2" w:rsidRDefault="002641E2" w:rsidP="003856C9">
      <w:pPr>
        <w:spacing w:after="0" w:line="240" w:lineRule="auto"/>
      </w:pPr>
      <w:r>
        <w:separator/>
      </w:r>
    </w:p>
  </w:endnote>
  <w:endnote w:type="continuationSeparator" w:id="0">
    <w:p w:rsidR="002641E2" w:rsidRDefault="002641E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0D07E1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7496112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34464B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1E2" w:rsidRDefault="002641E2" w:rsidP="003856C9">
      <w:pPr>
        <w:spacing w:after="0" w:line="240" w:lineRule="auto"/>
      </w:pPr>
      <w:r>
        <w:separator/>
      </w:r>
    </w:p>
  </w:footnote>
  <w:footnote w:type="continuationSeparator" w:id="0">
    <w:p w:rsidR="002641E2" w:rsidRDefault="002641E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87E35D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58"/>
    <w:rsid w:val="00052BE1"/>
    <w:rsid w:val="0007412A"/>
    <w:rsid w:val="000B5441"/>
    <w:rsid w:val="000C0D24"/>
    <w:rsid w:val="0010199E"/>
    <w:rsid w:val="00153FE1"/>
    <w:rsid w:val="001765FE"/>
    <w:rsid w:val="0019561F"/>
    <w:rsid w:val="001B32D2"/>
    <w:rsid w:val="002641E2"/>
    <w:rsid w:val="00293B83"/>
    <w:rsid w:val="002A3621"/>
    <w:rsid w:val="002B3890"/>
    <w:rsid w:val="002B7747"/>
    <w:rsid w:val="002C77B9"/>
    <w:rsid w:val="002F485A"/>
    <w:rsid w:val="003053D9"/>
    <w:rsid w:val="0034464B"/>
    <w:rsid w:val="00354B14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36140"/>
    <w:rsid w:val="006A3CE7"/>
    <w:rsid w:val="006C63F4"/>
    <w:rsid w:val="00743379"/>
    <w:rsid w:val="007803B7"/>
    <w:rsid w:val="007B2F5C"/>
    <w:rsid w:val="007C5F05"/>
    <w:rsid w:val="00832043"/>
    <w:rsid w:val="00832F81"/>
    <w:rsid w:val="00852F17"/>
    <w:rsid w:val="008C7CA2"/>
    <w:rsid w:val="008F6337"/>
    <w:rsid w:val="00A23A51"/>
    <w:rsid w:val="00A42F91"/>
    <w:rsid w:val="00A84CAA"/>
    <w:rsid w:val="00AF1258"/>
    <w:rsid w:val="00B01E52"/>
    <w:rsid w:val="00B550FC"/>
    <w:rsid w:val="00B85871"/>
    <w:rsid w:val="00B93310"/>
    <w:rsid w:val="00BC1F18"/>
    <w:rsid w:val="00BD2E58"/>
    <w:rsid w:val="00BE5920"/>
    <w:rsid w:val="00BF6BAB"/>
    <w:rsid w:val="00C007A5"/>
    <w:rsid w:val="00C4403A"/>
    <w:rsid w:val="00CE6306"/>
    <w:rsid w:val="00D11C4D"/>
    <w:rsid w:val="00D5067A"/>
    <w:rsid w:val="00DC79BB"/>
    <w:rsid w:val="00E24F67"/>
    <w:rsid w:val="00E34D58"/>
    <w:rsid w:val="00E861F9"/>
    <w:rsid w:val="00E941EF"/>
    <w:rsid w:val="00EB1C1B"/>
    <w:rsid w:val="00F56435"/>
    <w:rsid w:val="00F80F58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71D2D7-C667-4EFC-BF61-41F2BBD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B24D2E95D64BC0AB191C9D2C7BB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D63C5-D4E1-45E6-BBCB-1C7C46255519}"/>
      </w:docPartPr>
      <w:docPartBody>
        <w:p w:rsidR="0001055B" w:rsidRDefault="00794EB1">
          <w:pPr>
            <w:pStyle w:val="5CB24D2E95D64BC0AB191C9D2C7BBFE2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1966239E84BC4C2F9C6BC719109E9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691F2-93E2-402A-9C74-7BF057A4EF6F}"/>
      </w:docPartPr>
      <w:docPartBody>
        <w:p w:rsidR="0001055B" w:rsidRDefault="00794EB1">
          <w:pPr>
            <w:pStyle w:val="1966239E84BC4C2F9C6BC719109E9051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3F9F7D9C847A47B2BA906E0AC231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06F41-085E-44DD-B974-E2464AB286DF}"/>
      </w:docPartPr>
      <w:docPartBody>
        <w:p w:rsidR="0001055B" w:rsidRDefault="00794EB1">
          <w:pPr>
            <w:pStyle w:val="3F9F7D9C847A47B2BA906E0AC231F54A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92D934E8202C4C2B8172B50340E13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7028F-8428-46BA-A5DF-B27795BE6FDD}"/>
      </w:docPartPr>
      <w:docPartBody>
        <w:p w:rsidR="0001055B" w:rsidRDefault="00794EB1">
          <w:pPr>
            <w:pStyle w:val="92D934E8202C4C2B8172B50340E13487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EECAA7F35C5B4AE59E35690418430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9559D-23ED-4240-A6C5-174A1A7F5FE0}"/>
      </w:docPartPr>
      <w:docPartBody>
        <w:p w:rsidR="0001055B" w:rsidRDefault="00794EB1">
          <w:pPr>
            <w:pStyle w:val="EECAA7F35C5B4AE59E35690418430C1C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B1"/>
    <w:rsid w:val="0001055B"/>
    <w:rsid w:val="0072428E"/>
    <w:rsid w:val="00794EB1"/>
    <w:rsid w:val="00D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B24D2E95D64BC0AB191C9D2C7BBFE2">
    <w:name w:val="5CB24D2E95D64BC0AB191C9D2C7BBFE2"/>
  </w:style>
  <w:style w:type="paragraph" w:customStyle="1" w:styleId="B0594A7C82844E03B001AC500DDB704D">
    <w:name w:val="B0594A7C82844E03B001AC500DDB704D"/>
  </w:style>
  <w:style w:type="paragraph" w:customStyle="1" w:styleId="17B4BAA62B9E4E05A359A77B8F853A16">
    <w:name w:val="17B4BAA62B9E4E05A359A77B8F853A16"/>
  </w:style>
  <w:style w:type="paragraph" w:customStyle="1" w:styleId="A10CF26CAC98409E9DF59E1338622AB6">
    <w:name w:val="A10CF26CAC98409E9DF59E1338622AB6"/>
  </w:style>
  <w:style w:type="paragraph" w:customStyle="1" w:styleId="EC289021ACB64B51B2ECC5CF7C60812D">
    <w:name w:val="EC289021ACB64B51B2ECC5CF7C60812D"/>
  </w:style>
  <w:style w:type="paragraph" w:customStyle="1" w:styleId="1966239E84BC4C2F9C6BC719109E9051">
    <w:name w:val="1966239E84BC4C2F9C6BC719109E9051"/>
  </w:style>
  <w:style w:type="paragraph" w:customStyle="1" w:styleId="3F2FF3B1BCA948B280E8A9C663943957">
    <w:name w:val="3F2FF3B1BCA948B280E8A9C663943957"/>
  </w:style>
  <w:style w:type="paragraph" w:customStyle="1" w:styleId="3F9F7D9C847A47B2BA906E0AC231F54A">
    <w:name w:val="3F9F7D9C847A47B2BA906E0AC231F54A"/>
  </w:style>
  <w:style w:type="paragraph" w:customStyle="1" w:styleId="702E4DF855454DABBFAFBAE6C5DFCEA3">
    <w:name w:val="702E4DF855454DABBFAFBAE6C5DFCEA3"/>
  </w:style>
  <w:style w:type="paragraph" w:customStyle="1" w:styleId="92D934E8202C4C2B8172B50340E13487">
    <w:name w:val="92D934E8202C4C2B8172B50340E13487"/>
  </w:style>
  <w:style w:type="paragraph" w:customStyle="1" w:styleId="A563AA1F31A3418A9DE6BB2C1AC3E66F">
    <w:name w:val="A563AA1F31A3418A9DE6BB2C1AC3E66F"/>
  </w:style>
  <w:style w:type="paragraph" w:customStyle="1" w:styleId="0C4D66A7504C4BDE9213EE0E86324CA1">
    <w:name w:val="0C4D66A7504C4BDE9213EE0E86324CA1"/>
  </w:style>
  <w:style w:type="paragraph" w:customStyle="1" w:styleId="02810DD00F7F4CDBB7C651B6294DE7D3">
    <w:name w:val="02810DD00F7F4CDBB7C651B6294DE7D3"/>
  </w:style>
  <w:style w:type="paragraph" w:customStyle="1" w:styleId="8895CD872BE343C5B0E5A0E878A7D6AA">
    <w:name w:val="8895CD872BE343C5B0E5A0E878A7D6AA"/>
  </w:style>
  <w:style w:type="paragraph" w:customStyle="1" w:styleId="A5BC9A372BF24FC89D9E478EB0817DB5">
    <w:name w:val="A5BC9A372BF24FC89D9E478EB0817DB5"/>
  </w:style>
  <w:style w:type="paragraph" w:customStyle="1" w:styleId="171A7AD19BDA4D338950C689C9F09A46">
    <w:name w:val="171A7AD19BDA4D338950C689C9F09A46"/>
  </w:style>
  <w:style w:type="paragraph" w:customStyle="1" w:styleId="EECAA7F35C5B4AE59E35690418430C1C">
    <w:name w:val="EECAA7F35C5B4AE59E35690418430C1C"/>
  </w:style>
  <w:style w:type="paragraph" w:customStyle="1" w:styleId="5EE1B482EEA749FB9E6E044D3C52E322">
    <w:name w:val="5EE1B482EEA749FB9E6E044D3C52E322"/>
  </w:style>
  <w:style w:type="paragraph" w:customStyle="1" w:styleId="C79004C025C14E0EB824C4C74E735B40">
    <w:name w:val="C79004C025C14E0EB824C4C74E735B40"/>
  </w:style>
  <w:style w:type="paragraph" w:customStyle="1" w:styleId="ACBB214222E446C4B49713C1D111C8E9">
    <w:name w:val="ACBB214222E446C4B49713C1D111C8E9"/>
  </w:style>
  <w:style w:type="paragraph" w:customStyle="1" w:styleId="C9115BADFB414A14A1182078F6060303">
    <w:name w:val="C9115BADFB414A14A1182078F6060303"/>
  </w:style>
  <w:style w:type="paragraph" w:customStyle="1" w:styleId="558DDA7C560F423CA602A6BE4B93C95B">
    <w:name w:val="558DDA7C560F423CA602A6BE4B93C9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57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eSTEFANIE VILLARROEL ACUÑA</dc:creator>
  <cp:keywords/>
  <dc:description/>
  <cp:lastModifiedBy>Windows User</cp:lastModifiedBy>
  <cp:revision>7</cp:revision>
  <dcterms:created xsi:type="dcterms:W3CDTF">2020-04-05T22:06:00Z</dcterms:created>
  <dcterms:modified xsi:type="dcterms:W3CDTF">2021-03-20T22:10:00Z</dcterms:modified>
</cp:coreProperties>
</file>