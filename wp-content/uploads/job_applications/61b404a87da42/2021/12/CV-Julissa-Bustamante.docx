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8498" w14:textId="46850922" w:rsidR="004E3937" w:rsidRPr="001073AD" w:rsidRDefault="0010534C">
      <w:pPr>
        <w:rPr>
          <w:sz w:val="24"/>
          <w:szCs w:val="24"/>
        </w:rPr>
      </w:pPr>
      <w:r w:rsidRPr="001073AD">
        <w:rPr>
          <w:sz w:val="24"/>
          <w:szCs w:val="24"/>
        </w:rPr>
        <w:t>Actualmente estudiante de enseñanza media, promovida a tercero medio. Dispuesta a trabajar en equipo brindando apoyo y colaboración en cada tarea designada, aportando de manera significativa. Dispuesta a un aprendizaje continuo.</w:t>
      </w:r>
    </w:p>
    <w:p w14:paraId="78BC2A4D" w14:textId="65AFBAB7" w:rsidR="0010534C" w:rsidRPr="001073AD" w:rsidRDefault="0010534C">
      <w:pPr>
        <w:rPr>
          <w:sz w:val="24"/>
          <w:szCs w:val="24"/>
        </w:rPr>
      </w:pPr>
    </w:p>
    <w:p w14:paraId="219AEA4E" w14:textId="04FE2E13" w:rsidR="0010534C" w:rsidRPr="001073AD" w:rsidRDefault="0010534C">
      <w:pPr>
        <w:rPr>
          <w:sz w:val="24"/>
          <w:szCs w:val="24"/>
        </w:rPr>
      </w:pPr>
      <w:r w:rsidRPr="001073AD">
        <w:rPr>
          <w:sz w:val="24"/>
          <w:szCs w:val="24"/>
        </w:rPr>
        <w:t>RUT: 21.887.607-2</w:t>
      </w:r>
    </w:p>
    <w:p w14:paraId="54BF3498" w14:textId="3C80A3E1" w:rsidR="0010534C" w:rsidRPr="001073AD" w:rsidRDefault="0010534C">
      <w:pPr>
        <w:rPr>
          <w:sz w:val="24"/>
          <w:szCs w:val="24"/>
        </w:rPr>
      </w:pPr>
      <w:r w:rsidRPr="001073AD">
        <w:rPr>
          <w:sz w:val="24"/>
          <w:szCs w:val="24"/>
        </w:rPr>
        <w:t>Fecha de nacimiento: 14 de Julio, 2005</w:t>
      </w:r>
    </w:p>
    <w:p w14:paraId="2E1BBEB0" w14:textId="3F8E85F7" w:rsidR="0010534C" w:rsidRPr="001073AD" w:rsidRDefault="0010534C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Email: </w:t>
      </w:r>
      <w:hyperlink r:id="rId7" w:history="1">
        <w:r w:rsidRPr="001073AD">
          <w:rPr>
            <w:rStyle w:val="Hipervnculo"/>
            <w:sz w:val="24"/>
            <w:szCs w:val="24"/>
          </w:rPr>
          <w:t>julibustamantesaez@gmail.com</w:t>
        </w:r>
      </w:hyperlink>
    </w:p>
    <w:p w14:paraId="0CF1B2D4" w14:textId="358D30A8" w:rsidR="0010534C" w:rsidRPr="001073AD" w:rsidRDefault="0010534C">
      <w:pPr>
        <w:rPr>
          <w:sz w:val="24"/>
          <w:szCs w:val="24"/>
        </w:rPr>
      </w:pPr>
      <w:proofErr w:type="spellStart"/>
      <w:r w:rsidRPr="001073AD">
        <w:rPr>
          <w:sz w:val="24"/>
          <w:szCs w:val="24"/>
        </w:rPr>
        <w:t>N°</w:t>
      </w:r>
      <w:proofErr w:type="spellEnd"/>
      <w:r w:rsidRPr="001073AD">
        <w:rPr>
          <w:sz w:val="24"/>
          <w:szCs w:val="24"/>
        </w:rPr>
        <w:t xml:space="preserve"> de contacto: 9 92010900</w:t>
      </w:r>
    </w:p>
    <w:p w14:paraId="04905D8C" w14:textId="4826A641" w:rsidR="0010534C" w:rsidRPr="001073AD" w:rsidRDefault="0010534C">
      <w:pPr>
        <w:rPr>
          <w:sz w:val="24"/>
          <w:szCs w:val="24"/>
        </w:rPr>
      </w:pPr>
    </w:p>
    <w:p w14:paraId="0DC4DE30" w14:textId="30B4C682" w:rsidR="009B1C49" w:rsidRPr="001073AD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EDUCACION: </w:t>
      </w:r>
    </w:p>
    <w:p w14:paraId="22303F9F" w14:textId="30057ACC" w:rsidR="009B1C49" w:rsidRPr="001073AD" w:rsidRDefault="009B1C49">
      <w:pPr>
        <w:rPr>
          <w:sz w:val="24"/>
          <w:szCs w:val="24"/>
        </w:rPr>
      </w:pPr>
    </w:p>
    <w:p w14:paraId="5D44BB40" w14:textId="45E2CA32" w:rsidR="009B1C49" w:rsidRPr="001073AD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Marzo 2012 a Diciembre 2016 </w:t>
      </w:r>
    </w:p>
    <w:p w14:paraId="6BE49DA3" w14:textId="23B527CD" w:rsidR="009B1C49" w:rsidRPr="001073AD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ESCUELA BASICA NUEVO HORIZONTE </w:t>
      </w:r>
    </w:p>
    <w:p w14:paraId="77C4B524" w14:textId="506625D5" w:rsidR="009B1C49" w:rsidRPr="001073AD" w:rsidRDefault="009B1C49">
      <w:pPr>
        <w:rPr>
          <w:sz w:val="24"/>
          <w:szCs w:val="24"/>
        </w:rPr>
      </w:pPr>
    </w:p>
    <w:p w14:paraId="79C62AAD" w14:textId="600A0BB7" w:rsidR="009B1C49" w:rsidRPr="001073AD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MARZO 2017 A LA ACTUALIDAD </w:t>
      </w:r>
    </w:p>
    <w:p w14:paraId="7C704DEF" w14:textId="593E3F00" w:rsidR="009B1C49" w:rsidRPr="001073AD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COLEGIO SAGRADO CORAZON DE JESUS </w:t>
      </w:r>
    </w:p>
    <w:p w14:paraId="2FA2DC8F" w14:textId="15F41871" w:rsidR="009B1C49" w:rsidRPr="001073AD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Desarrollo de enseñanza básica y media.                                        </w:t>
      </w:r>
    </w:p>
    <w:p w14:paraId="64CB97EA" w14:textId="63765D84" w:rsidR="00532455" w:rsidRPr="001073AD" w:rsidRDefault="009B1C49" w:rsidP="00532455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                                                                                       </w:t>
      </w:r>
      <w:r w:rsidR="003725B6" w:rsidRPr="001073AD">
        <w:rPr>
          <w:sz w:val="24"/>
          <w:szCs w:val="24"/>
        </w:rPr>
        <w:t xml:space="preserve">                       </w:t>
      </w:r>
      <w:r w:rsidRPr="001073AD">
        <w:rPr>
          <w:sz w:val="24"/>
          <w:szCs w:val="24"/>
        </w:rPr>
        <w:t xml:space="preserve"> APTITUDE</w:t>
      </w:r>
      <w:r w:rsidR="003725B6" w:rsidRPr="001073AD">
        <w:rPr>
          <w:sz w:val="24"/>
          <w:szCs w:val="24"/>
        </w:rPr>
        <w:t>S</w:t>
      </w:r>
    </w:p>
    <w:p w14:paraId="33FC5E25" w14:textId="2EAA51C3" w:rsidR="003725B6" w:rsidRPr="001073AD" w:rsidRDefault="00532455" w:rsidP="00532455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                                                                                                                            ° </w:t>
      </w:r>
      <w:r w:rsidR="009B1C49" w:rsidRPr="001073AD">
        <w:rPr>
          <w:sz w:val="24"/>
          <w:szCs w:val="24"/>
        </w:rPr>
        <w:t xml:space="preserve">Comunicación </w:t>
      </w:r>
    </w:p>
    <w:p w14:paraId="36120941" w14:textId="31AFC7DB" w:rsidR="009B1C49" w:rsidRPr="001073AD" w:rsidRDefault="00532455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                                                                           </w:t>
      </w:r>
      <w:r w:rsidR="00427E90" w:rsidRPr="001073AD">
        <w:rPr>
          <w:sz w:val="24"/>
          <w:szCs w:val="24"/>
        </w:rPr>
        <w:t xml:space="preserve">                                            </w:t>
      </w:r>
      <w:r w:rsidRPr="001073AD">
        <w:rPr>
          <w:sz w:val="24"/>
          <w:szCs w:val="24"/>
        </w:rPr>
        <w:t xml:space="preserve">     ° Adaptación </w:t>
      </w:r>
    </w:p>
    <w:p w14:paraId="48B63DDF" w14:textId="24658336" w:rsidR="009B1C49" w:rsidRPr="001073AD" w:rsidRDefault="00532455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                                                                                                                            ° Trabajo en equipo</w:t>
      </w:r>
    </w:p>
    <w:p w14:paraId="627BE0FD" w14:textId="4E2D3639" w:rsidR="009B1C49" w:rsidRDefault="009B1C49">
      <w:pPr>
        <w:rPr>
          <w:sz w:val="24"/>
          <w:szCs w:val="24"/>
        </w:rPr>
      </w:pPr>
      <w:r w:rsidRPr="001073AD">
        <w:rPr>
          <w:sz w:val="24"/>
          <w:szCs w:val="24"/>
        </w:rPr>
        <w:t xml:space="preserve">                             </w:t>
      </w:r>
      <w:r w:rsidR="00532455" w:rsidRPr="001073AD">
        <w:rPr>
          <w:sz w:val="24"/>
          <w:szCs w:val="24"/>
        </w:rPr>
        <w:t xml:space="preserve">                                                                                                ° Creatividad</w:t>
      </w:r>
    </w:p>
    <w:p w14:paraId="44A58E17" w14:textId="647EA91B" w:rsidR="001073AD" w:rsidRPr="001073AD" w:rsidRDefault="001073A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85590">
        <w:rPr>
          <w:sz w:val="24"/>
          <w:szCs w:val="24"/>
        </w:rPr>
        <w:t xml:space="preserve">IVEL DE OFFICE: Básico </w:t>
      </w:r>
    </w:p>
    <w:p w14:paraId="680B2E7C" w14:textId="161AC1E7" w:rsidR="009B1C49" w:rsidRDefault="009B1C49">
      <w:r>
        <w:t xml:space="preserve">                                                          </w:t>
      </w:r>
    </w:p>
    <w:p w14:paraId="5480EB4C" w14:textId="667587AC" w:rsidR="009B1C49" w:rsidRPr="009A4F1E" w:rsidRDefault="009B1C49">
      <w:pPr>
        <w:rPr>
          <w:lang w:val="es-CL"/>
        </w:rPr>
      </w:pPr>
    </w:p>
    <w:sectPr w:rsidR="009B1C49" w:rsidRPr="009A4F1E" w:rsidSect="00DB452B">
      <w:headerReference w:type="default" r:id="rId8"/>
      <w:footerReference w:type="default" r:id="rId9"/>
      <w:headerReference w:type="first" r:id="rId10"/>
      <w:pgSz w:w="11906" w:h="16838" w:code="9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C87C" w14:textId="77777777" w:rsidR="009A4F1E" w:rsidRDefault="009A4F1E">
      <w:pPr>
        <w:spacing w:line="240" w:lineRule="auto"/>
      </w:pPr>
      <w:r>
        <w:separator/>
      </w:r>
    </w:p>
  </w:endnote>
  <w:endnote w:type="continuationSeparator" w:id="0">
    <w:p w14:paraId="2AB5E4B1" w14:textId="77777777" w:rsidR="009A4F1E" w:rsidRDefault="009A4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7519"/>
      <w:docPartObj>
        <w:docPartGallery w:val="Page Numbers (Bottom of Page)"/>
        <w:docPartUnique/>
      </w:docPartObj>
    </w:sdtPr>
    <w:sdtEndPr/>
    <w:sdtContent>
      <w:p w14:paraId="6B5EA4DE" w14:textId="77777777" w:rsidR="00FB0F7D" w:rsidRDefault="0055330B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9701" w14:textId="77777777" w:rsidR="009A4F1E" w:rsidRDefault="009A4F1E">
      <w:pPr>
        <w:spacing w:line="240" w:lineRule="auto"/>
      </w:pPr>
      <w:r>
        <w:separator/>
      </w:r>
    </w:p>
  </w:footnote>
  <w:footnote w:type="continuationSeparator" w:id="0">
    <w:p w14:paraId="7F2969CE" w14:textId="77777777" w:rsidR="009A4F1E" w:rsidRDefault="009A4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EC15" w14:textId="77777777" w:rsidR="00FB0F7D" w:rsidRDefault="0055330B">
    <w:pPr>
      <w:pStyle w:val="Ttul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3D667C05" wp14:editId="1FB0B398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upo 20" title="Gráfico de fo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orma libre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bre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ángulo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85B3EF9" id="Grupo 20" o:spid="_x0000_s1026" alt="Título: Gráfico de fondo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">
              <v:shape id="Forma libre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orma libre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ángulo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rPr>
            <w:lang w:bidi="es-ES"/>
          </w:rPr>
          <w:t>Su nombre</w:t>
        </w:r>
      </w:sdtContent>
    </w:sdt>
  </w:p>
  <w:p w14:paraId="4B67A3CA" w14:textId="77777777" w:rsidR="00FB0F7D" w:rsidRDefault="00485590">
    <w:pPr>
      <w:pStyle w:val="Informacindecontacto"/>
    </w:pPr>
    <w:sdt>
      <w:sdtPr>
        <w:rPr>
          <w:rStyle w:val="Carcterdeinformacindecontacto"/>
        </w:rPr>
        <w:id w:val="1926294849"/>
        <w:temporary/>
        <w:showingPlcHdr/>
        <w15:appearance w15:val="hidden"/>
      </w:sdtPr>
      <w:sdtEndPr>
        <w:rPr>
          <w:rStyle w:val="Fuentedeprrafopredeter"/>
        </w:rPr>
      </w:sdtEndPr>
      <w:sdtContent>
        <w:r w:rsidR="0055330B">
          <w:rPr>
            <w:lang w:bidi="es-ES"/>
          </w:rPr>
          <w:t>Dirección</w:t>
        </w:r>
      </w:sdtContent>
    </w:sdt>
    <w:r w:rsidR="0055330B">
      <w:rPr>
        <w:lang w:bidi="es-ES"/>
      </w:rPr>
      <w:t xml:space="preserve">, </w:t>
    </w:r>
    <w:sdt>
      <w:sdtPr>
        <w:rPr>
          <w:rStyle w:val="Carcterdeinformacindecontacto"/>
        </w:rPr>
        <w:id w:val="1129047213"/>
        <w:temporary/>
        <w:showingPlcHdr/>
        <w15:appearance w15:val="hidden"/>
      </w:sdtPr>
      <w:sdtEndPr>
        <w:rPr>
          <w:rStyle w:val="Fuentedeprrafopredeter"/>
        </w:rPr>
      </w:sdtEndPr>
      <w:sdtContent>
        <w:r w:rsidR="0055330B">
          <w:rPr>
            <w:lang w:bidi="es-ES"/>
          </w:rPr>
          <w:t>ciudad, código postal</w:t>
        </w:r>
      </w:sdtContent>
    </w:sdt>
    <w:sdt>
      <w:sdtPr>
        <w:rPr>
          <w:rStyle w:val="Carcterdeinformacindecontacto"/>
        </w:rPr>
        <w:id w:val="771752150"/>
        <w:temporary/>
        <w:showingPlcHdr/>
        <w15:appearance w15:val="hidden"/>
      </w:sdtPr>
      <w:sdtEndPr>
        <w:rPr>
          <w:rStyle w:val="Fuentedeprrafopredeter"/>
        </w:rPr>
      </w:sdtEndPr>
      <w:sdtContent>
        <w:r w:rsidR="0055330B">
          <w:rPr>
            <w:lang w:bidi="es-ES"/>
          </w:rPr>
          <w:t>Teléfono</w:t>
        </w:r>
      </w:sdtContent>
    </w:sdt>
  </w:p>
  <w:p w14:paraId="62036521" w14:textId="77777777" w:rsidR="00FB0F7D" w:rsidRDefault="0055330B">
    <w:pPr>
      <w:pStyle w:val="Informacindecontacto"/>
    </w:pPr>
    <w:r>
      <w:rPr>
        <w:rStyle w:val="Carcterdeinformacindecontacto"/>
        <w:lang w:bidi="es-ES"/>
      </w:rPr>
      <w:t>Dirección de</w:t>
    </w:r>
    <w:r w:rsidR="004E3937">
      <w:rPr>
        <w:rStyle w:val="Carcterdeinformacindecontacto"/>
        <w:lang w:bidi="es-ES"/>
      </w:rPr>
      <w:t xml:space="preserve"> </w:t>
    </w:r>
    <w:r>
      <w:rPr>
        <w:lang w:bidi="es-ES"/>
      </w:rPr>
      <w:t xml:space="preserve">correo electrónico </w:t>
    </w:r>
    <w:sdt>
      <w:sdtPr>
        <w:rPr>
          <w:rStyle w:val="Carcterdeinformacindecontacto"/>
        </w:rPr>
        <w:id w:val="-1499961331"/>
        <w:temporary/>
        <w:showingPlcHdr/>
        <w15:appearance w15:val="hidden"/>
      </w:sdtPr>
      <w:sdtEndPr>
        <w:rPr>
          <w:rStyle w:val="Fuentedeprrafopredeter"/>
        </w:rPr>
      </w:sdtEndPr>
      <w:sdtContent>
        <w:r>
          <w:rPr>
            <w:lang w:bidi="es-ES"/>
          </w:rPr>
          <w:t>Sitio web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0CBD" w14:textId="33938F64" w:rsidR="00FB0F7D" w:rsidRDefault="0055330B">
    <w:pPr>
      <w:pStyle w:val="Ttul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58E697A6" wp14:editId="21549572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upo 19" title="Gráfico de fo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orma libre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orma libre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ángulo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2CB7C7E6" id="Grupo 19" o:spid="_x0000_s1026" alt="Título: Gráfico de fondo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">
              <v:shape id="Forma libre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orma libre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ángulo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47398C71" w14:textId="259C2022" w:rsidR="00FB0F7D" w:rsidRPr="001073AD" w:rsidRDefault="009A4F1E">
    <w:pPr>
      <w:pStyle w:val="Informacindecontacto"/>
      <w:rPr>
        <w:rFonts w:asciiTheme="majorHAnsi" w:hAnsiTheme="majorHAnsi"/>
        <w:color w:val="0070C0"/>
        <w:sz w:val="32"/>
        <w:szCs w:val="32"/>
      </w:rPr>
    </w:pPr>
    <w:r w:rsidRPr="001073AD">
      <w:rPr>
        <w:rStyle w:val="Carcterdeinformacindecontacto"/>
        <w:rFonts w:asciiTheme="majorHAnsi" w:hAnsiTheme="majorHAnsi"/>
        <w:color w:val="0070C0"/>
        <w:sz w:val="32"/>
        <w:szCs w:val="32"/>
      </w:rPr>
      <w:t xml:space="preserve">Julissa Isadora Bustamante Sáez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53AD6"/>
    <w:multiLevelType w:val="hybridMultilevel"/>
    <w:tmpl w:val="4A02BC66"/>
    <w:lvl w:ilvl="0" w:tplc="F63CEE1C">
      <w:numFmt w:val="bullet"/>
      <w:lvlText w:val=""/>
      <w:lvlJc w:val="left"/>
      <w:pPr>
        <w:ind w:left="618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3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11C9"/>
    <w:multiLevelType w:val="hybridMultilevel"/>
    <w:tmpl w:val="6F6AAA1A"/>
    <w:lvl w:ilvl="0" w:tplc="63A41992">
      <w:numFmt w:val="bullet"/>
      <w:lvlText w:val=""/>
      <w:lvlJc w:val="left"/>
      <w:pPr>
        <w:ind w:left="6225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105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12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1985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E"/>
    <w:rsid w:val="0010534C"/>
    <w:rsid w:val="001073AD"/>
    <w:rsid w:val="00296938"/>
    <w:rsid w:val="003725B6"/>
    <w:rsid w:val="00427E90"/>
    <w:rsid w:val="00485590"/>
    <w:rsid w:val="004E3937"/>
    <w:rsid w:val="00532455"/>
    <w:rsid w:val="0055330B"/>
    <w:rsid w:val="0065645F"/>
    <w:rsid w:val="007C4099"/>
    <w:rsid w:val="009A4F1E"/>
    <w:rsid w:val="009B1C49"/>
    <w:rsid w:val="00DB452B"/>
    <w:rsid w:val="00F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E9F7D"/>
  <w15:docId w15:val="{3E79E390-640D-4693-99AE-93EEF2E4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Informacindecontacto">
    <w:name w:val="Información de contacto"/>
    <w:link w:val="Carcterdeinformacindecontacto"/>
    <w:uiPriority w:val="2"/>
    <w:qFormat/>
    <w:pPr>
      <w:spacing w:line="240" w:lineRule="auto"/>
      <w:jc w:val="right"/>
    </w:pPr>
    <w:rPr>
      <w:sz w:val="24"/>
    </w:rPr>
  </w:style>
  <w:style w:type="table" w:styleId="Tablaconcuadrcula">
    <w:name w:val="Table Grid"/>
    <w:basedOn w:val="Tabla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cterdeinformacindecontacto">
    <w:name w:val="Carácter de información de contacto"/>
    <w:basedOn w:val="Fuentedeprrafopredeter"/>
    <w:link w:val="Informacindecontacto"/>
    <w:uiPriority w:val="2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tulo">
    <w:name w:val="Title"/>
    <w:basedOn w:val="Normal"/>
    <w:next w:val="Normal"/>
    <w:link w:val="TtuloC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ipervnculo">
    <w:name w:val="Hyperlink"/>
    <w:basedOn w:val="Fuentedeprrafopredeter"/>
    <w:uiPriority w:val="99"/>
    <w:unhideWhenUsed/>
    <w:rsid w:val="001053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534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rsid w:val="009B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bustamantesae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992\AppData\Roaming\Microsoft\Templates\Curr&#237;culum%20v&#237;tae%20cronol&#243;gi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</Template>
  <TotalTime>23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Julissa Bustamante</dc:creator>
  <cp:keywords/>
  <cp:lastModifiedBy>Julissa Bustamante</cp:lastModifiedBy>
  <cp:revision>5</cp:revision>
  <dcterms:created xsi:type="dcterms:W3CDTF">2021-12-10T23:53:00Z</dcterms:created>
  <dcterms:modified xsi:type="dcterms:W3CDTF">2021-12-11T00:24:00Z</dcterms:modified>
  <cp:version/>
</cp:coreProperties>
</file>