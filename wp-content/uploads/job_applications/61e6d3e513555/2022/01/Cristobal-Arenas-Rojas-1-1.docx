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c="http://schemas.openxmlformats.org/drawingml/2006/chart" mc:Ignorable="w14 w15 w16se wp14">
  <w:body>
    <w:tbl>
      <w:tblPr>
        <w:tblW w:w="1077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53"/>
      </w:tblGrid>
      <w:tr xmlns:wp14="http://schemas.microsoft.com/office/word/2010/wordml" w:rsidRPr="00762C23" w:rsidR="001B2ABD" w:rsidTr="11A413D2" w14:paraId="3B6776A0" wp14:textId="77777777">
        <w:trPr>
          <w:trHeight w:val="3470"/>
        </w:trPr>
        <w:tc>
          <w:tcPr>
            <w:tcW w:w="3600" w:type="dxa"/>
            <w:tcMar/>
            <w:vAlign w:val="bottom"/>
          </w:tcPr>
          <w:p w:rsidRPr="00762C23" w:rsidR="001B2ABD" w:rsidP="001B2ABD" w:rsidRDefault="0008526A" w14:paraId="672A6659" wp14:textId="77777777">
            <w:pPr>
              <w:tabs>
                <w:tab w:val="left" w:pos="990"/>
              </w:tabs>
              <w:jc w:val="center"/>
            </w:pPr>
            <w:r w:rsidRPr="0008526A">
              <w:drawing>
                <wp:inline xmlns:wp14="http://schemas.microsoft.com/office/word/2010/wordprocessingDrawing" distT="0" distB="0" distL="0" distR="0" wp14:anchorId="69B085D9" wp14:editId="55F3439F">
                  <wp:extent cx="2139950" cy="21209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Mar/>
          </w:tcPr>
          <w:p w:rsidRPr="00762C23" w:rsidR="001B2ABD" w:rsidP="000C45FF" w:rsidRDefault="001B2ABD" w14:paraId="0A37501D" wp14:textId="77777777">
            <w:pPr>
              <w:tabs>
                <w:tab w:val="left" w:pos="990"/>
              </w:tabs>
            </w:pPr>
          </w:p>
        </w:tc>
        <w:tc>
          <w:tcPr>
            <w:tcW w:w="6453" w:type="dxa"/>
            <w:tcMar/>
            <w:vAlign w:val="center"/>
          </w:tcPr>
          <w:p w:rsidRPr="00430C72" w:rsidR="001B2ABD" w:rsidP="00CF17F0" w:rsidRDefault="001403E3" w14:paraId="650A33F3" wp14:textId="77777777">
            <w:pPr>
              <w:pStyle w:val="Ttulo"/>
              <w:jc w:val="center"/>
              <w:rPr>
                <w:sz w:val="72"/>
              </w:rPr>
            </w:pPr>
            <w:r w:rsidRPr="00430C72">
              <w:rPr>
                <w:sz w:val="72"/>
              </w:rPr>
              <w:t>Cristobal Arenas Rojas</w:t>
            </w:r>
          </w:p>
          <w:p w:rsidRPr="00762C23" w:rsidR="001B2ABD" w:rsidP="00CF17F0" w:rsidRDefault="001B2ABD" w14:paraId="5DAB6C7B" wp14:textId="77777777">
            <w:pPr>
              <w:pStyle w:val="Subttulo"/>
              <w:jc w:val="center"/>
            </w:pPr>
          </w:p>
        </w:tc>
      </w:tr>
      <w:tr xmlns:wp14="http://schemas.microsoft.com/office/word/2010/wordml" w:rsidRPr="00762C23" w:rsidR="001B2ABD" w:rsidTr="11A413D2" w14:paraId="104BFEA1" wp14:textId="77777777">
        <w:tc>
          <w:tcPr>
            <w:tcW w:w="3600" w:type="dxa"/>
            <w:tcMar/>
          </w:tcPr>
          <w:sdt>
            <w:sdtPr>
              <w:id w:val="-1711873194"/>
              <w:placeholder>
                <w:docPart w:val="A22B287D3EE8466BB678DECA6B08A749"/>
              </w:placeholder>
              <w:temporary/>
              <w:showingPlcHdr/>
              <w15:appearance w15:val="hidden"/>
            </w:sdtPr>
            <w:sdtEndPr/>
            <w:sdtContent>
              <w:p w:rsidRPr="00762C23" w:rsidR="001B2ABD" w:rsidP="00036450" w:rsidRDefault="00036450" w14:paraId="3C19DDC6" wp14:textId="77777777">
                <w:pPr>
                  <w:pStyle w:val="Ttulo3"/>
                </w:pPr>
                <w:r w:rsidRPr="00762C23">
                  <w:rPr>
                    <w:lang w:bidi="es-ES"/>
                  </w:rPr>
                  <w:t>Perfil</w:t>
                </w:r>
              </w:p>
            </w:sdtContent>
          </w:sdt>
          <w:p w:rsidR="00036450" w:rsidP="00036450" w:rsidRDefault="00CF17F0" w14:paraId="50AB548F" wp14:textId="77777777">
            <w:r>
              <w:t xml:space="preserve">Estudiante de enseñanza superior con fuerte formación humanista. De rápido aprendizaje y con capacidad de trabajo en equipo. </w:t>
            </w:r>
            <w:r>
              <w:br/>
            </w:r>
            <w:r>
              <w:br/>
            </w:r>
            <w:r>
              <w:t xml:space="preserve">Entre mis objetivos es el iniciar mi independencia económica, para cubrir los requerimientos de mi carrera. </w:t>
            </w:r>
          </w:p>
          <w:p w:rsidR="001403E3" w:rsidP="00036450" w:rsidRDefault="001403E3" w14:paraId="02EB378F" wp14:textId="77777777"/>
          <w:p w:rsidR="00CF17F0" w:rsidP="00036450" w:rsidRDefault="00CF17F0" w14:paraId="6A05A809" wp14:textId="77777777"/>
          <w:p w:rsidR="001403E3" w:rsidP="001403E3" w:rsidRDefault="001403E3" w14:paraId="1B2E7FA4" wp14:textId="77777777">
            <w:pPr>
              <w:pStyle w:val="Ttulo3"/>
            </w:pPr>
            <w:r>
              <w:t>Datos personales</w:t>
            </w:r>
          </w:p>
          <w:p w:rsidR="00CF17F0" w:rsidP="00036450" w:rsidRDefault="00CF17F0" w14:paraId="21147B11" wp14:textId="77777777">
            <w:r>
              <w:t>NACIONALIDAD: CHILENO</w:t>
            </w:r>
            <w:r>
              <w:t xml:space="preserve"> </w:t>
            </w:r>
          </w:p>
          <w:p w:rsidR="001403E3" w:rsidP="00036450" w:rsidRDefault="001403E3" w14:paraId="7D7A5021" wp14:textId="77777777">
            <w:r>
              <w:t>RUN: 20.388.376-5</w:t>
            </w:r>
            <w:r>
              <w:br/>
            </w:r>
            <w:r>
              <w:t>FECHA NACIMIENTO:  24/01/2000</w:t>
            </w:r>
          </w:p>
          <w:p w:rsidR="001403E3" w:rsidP="00036450" w:rsidRDefault="001403E3" w14:paraId="4E268A78" wp14:textId="77777777">
            <w:r>
              <w:t>ESTADO CIVIL: SOLTERO</w:t>
            </w:r>
          </w:p>
          <w:p w:rsidR="001403E3" w:rsidP="00036450" w:rsidRDefault="001403E3" w14:paraId="5A39BBE3" wp14:textId="77777777">
            <w:r>
              <w:br/>
            </w:r>
          </w:p>
          <w:sdt>
            <w:sdtPr>
              <w:id w:val="-1954003311"/>
              <w:placeholder>
                <w:docPart w:val="54E55BD4B524483582DDB07585E45A19"/>
              </w:placeholder>
              <w:temporary/>
              <w:showingPlcHdr/>
              <w15:appearance w15:val="hidden"/>
            </w:sdtPr>
            <w:sdtEndPr/>
            <w:sdtContent>
              <w:p w:rsidRPr="00762C23" w:rsidR="00036450" w:rsidP="00036450" w:rsidRDefault="004813B3" w14:paraId="7DD213F6" wp14:textId="77777777">
                <w:pPr>
                  <w:pStyle w:val="Ttulo3"/>
                </w:pPr>
                <w:r w:rsidRPr="00762C23">
                  <w:rPr>
                    <w:lang w:bidi="es-ES"/>
                  </w:rPr>
                  <w:t>CONTACTO</w:t>
                </w:r>
              </w:p>
            </w:sdtContent>
          </w:sdt>
          <w:p w:rsidR="00CF17F0" w:rsidP="004D3011" w:rsidRDefault="00CF17F0" w14:paraId="2333CD8D" wp14:textId="77777777">
            <w:r>
              <w:t xml:space="preserve">DIRECCIÓN: </w:t>
            </w:r>
          </w:p>
          <w:p w:rsidR="00CF17F0" w:rsidP="004D3011" w:rsidRDefault="00CF17F0" w14:paraId="633FA92A" wp14:textId="77777777">
            <w:r>
              <w:t>Haydn 2805, San Joaquín</w:t>
            </w:r>
          </w:p>
          <w:p w:rsidR="00CF17F0" w:rsidP="004D3011" w:rsidRDefault="00CF17F0" w14:paraId="41C8F396" wp14:textId="77777777"/>
          <w:sdt>
            <w:sdtPr>
              <w:id w:val="1111563247"/>
              <w:placeholder>
                <w:docPart w:val="0D3DF400ACC94A36B42E11921E847E40"/>
              </w:placeholder>
              <w:temporary/>
              <w:showingPlcHdr/>
              <w15:appearance w15:val="hidden"/>
            </w:sdtPr>
            <w:sdtEndPr/>
            <w:sdtContent>
              <w:p w:rsidRPr="00762C23" w:rsidR="004D3011" w:rsidP="004D3011" w:rsidRDefault="004D3011" w14:paraId="0DA736D3" wp14:textId="77777777">
                <w:r w:rsidRPr="00762C23">
                  <w:rPr>
                    <w:lang w:bidi="es-ES"/>
                  </w:rPr>
                  <w:t>TELÉFONO:</w:t>
                </w:r>
              </w:p>
            </w:sdtContent>
          </w:sdt>
          <w:p w:rsidRPr="00762C23" w:rsidR="004D3011" w:rsidP="004D3011" w:rsidRDefault="00307E8E" w14:paraId="77CA83A3" wp14:textId="77777777">
            <w:r>
              <w:t>+56 9 6486 1228</w:t>
            </w:r>
          </w:p>
          <w:p w:rsidRPr="00762C23" w:rsidR="004D3011" w:rsidP="004D3011" w:rsidRDefault="004D3011" w14:paraId="72A3D3EC" wp14:textId="77777777"/>
          <w:sdt>
            <w:sdtPr>
              <w:id w:val="-240260293"/>
              <w:placeholder>
                <w:docPart w:val="EBED3B77DB7B4037855DC46BCED24087"/>
              </w:placeholder>
              <w:temporary/>
              <w:showingPlcHdr/>
              <w15:appearance w15:val="hidden"/>
            </w:sdtPr>
            <w:sdtEndPr/>
            <w:sdtContent>
              <w:p w:rsidRPr="00762C23" w:rsidR="004D3011" w:rsidP="11A413D2" w:rsidRDefault="004D3011" w14:paraId="0D0B940D" wp14:textId="6B5B8269">
                <w:pPr/>
                <w:r w:rsidRPr="11A413D2" w:rsidR="004D3011">
                  <w:rPr>
                    <w:lang w:bidi="es-ES"/>
                  </w:rPr>
                  <w:t>CORREO ELECTRÓNICO:</w:t>
                </w:r>
              </w:p>
            </w:sdtContent>
          </w:sdt>
          <w:p w:rsidR="679E6E91" w:rsidP="11A413D2" w:rsidRDefault="679E6E91" w14:paraId="359E0A12" w14:textId="53BA5CF6">
            <w:pPr>
              <w:pStyle w:val="Normal"/>
              <w:rPr>
                <w:sz w:val="18"/>
                <w:szCs w:val="18"/>
                <w:lang w:bidi="es-ES"/>
              </w:rPr>
            </w:pPr>
            <w:r w:rsidRPr="11A413D2" w:rsidR="679E6E91">
              <w:rPr>
                <w:sz w:val="18"/>
                <w:szCs w:val="18"/>
                <w:lang w:bidi="es-ES"/>
              </w:rPr>
              <w:t>cristobalarenas88@gmail.com</w:t>
            </w:r>
          </w:p>
          <w:p w:rsidRPr="00762C23" w:rsidR="004D3011" w:rsidP="004D3011" w:rsidRDefault="004D3011" w14:paraId="0E27B00A" wp14:textId="77777777"/>
          <w:p w:rsidRPr="00762C23" w:rsidR="004D3011" w:rsidP="004D3011" w:rsidRDefault="004D3011" w14:paraId="60061E4C" wp14:textId="77777777"/>
          <w:p w:rsidRPr="00762C23" w:rsidR="004D3011" w:rsidP="004D3011" w:rsidRDefault="004D3011" w14:paraId="44EAFD9C" wp14:textId="77777777"/>
          <w:p w:rsidRPr="00762C23" w:rsidR="004D3011" w:rsidP="00CF17F0" w:rsidRDefault="004D3011" w14:paraId="4B94D5A5" wp14:textId="77777777"/>
        </w:tc>
        <w:tc>
          <w:tcPr>
            <w:tcW w:w="720" w:type="dxa"/>
            <w:tcMar/>
          </w:tcPr>
          <w:p w:rsidRPr="00762C23" w:rsidR="001B2ABD" w:rsidP="000C45FF" w:rsidRDefault="001B2ABD" w14:paraId="3DEEC669" wp14:textId="77777777">
            <w:pPr>
              <w:tabs>
                <w:tab w:val="left" w:pos="990"/>
              </w:tabs>
            </w:pPr>
          </w:p>
        </w:tc>
        <w:tc>
          <w:tcPr>
            <w:tcW w:w="6453" w:type="dxa"/>
            <w:tcMar/>
          </w:tcPr>
          <w:sdt>
            <w:sdtPr>
              <w:id w:val="1049110328"/>
              <w:placeholder>
                <w:docPart w:val="674043C935004FBD847F869AE3BBD710"/>
              </w:placeholder>
              <w:temporary/>
              <w:showingPlcHdr/>
              <w15:appearance w15:val="hidden"/>
            </w:sdtPr>
            <w:sdtEndPr/>
            <w:sdtContent>
              <w:p w:rsidRPr="00762C23" w:rsidR="001B2ABD" w:rsidP="00CF17F0" w:rsidRDefault="00E25A26" w14:paraId="4A0F419B" wp14:textId="77777777">
                <w:pPr>
                  <w:pStyle w:val="Ttulo2"/>
                </w:pPr>
                <w:r w:rsidRPr="00762C23">
                  <w:rPr>
                    <w:lang w:bidi="es-ES"/>
                  </w:rPr>
                  <w:t>Educación</w:t>
                </w:r>
              </w:p>
            </w:sdtContent>
          </w:sdt>
          <w:p w:rsidRPr="00762C23" w:rsidR="00036450" w:rsidP="00CF17F0" w:rsidRDefault="00B72238" w14:paraId="27AFE458" wp14:textId="77777777">
            <w:pPr>
              <w:rPr>
                <w:b/>
              </w:rPr>
            </w:pPr>
            <w:r>
              <w:rPr>
                <w:b/>
              </w:rPr>
              <w:t>Instituto Profesional Santo tomas</w:t>
            </w:r>
          </w:p>
          <w:p w:rsidRPr="00762C23" w:rsidR="00036450" w:rsidP="11A413D2" w:rsidRDefault="00B72238" w14:paraId="082B50F2" wp14:textId="7AAFC46E">
            <w:pPr>
              <w:pStyle w:val="Fecha"/>
              <w:rPr>
                <w:lang w:bidi="es-ES"/>
              </w:rPr>
            </w:pPr>
            <w:r w:rsidR="00B72238">
              <w:rPr/>
              <w:t>2018</w:t>
            </w:r>
          </w:p>
          <w:p w:rsidRPr="00762C23" w:rsidR="004D3011" w:rsidP="00CF17F0" w:rsidRDefault="00B72238" w14:paraId="43898E6A" wp14:textId="49F7B542">
            <w:r w:rsidRPr="11A413D2" w:rsidR="1AED53E9">
              <w:rPr>
                <w:lang w:bidi="es-ES"/>
              </w:rPr>
              <w:t xml:space="preserve">4to </w:t>
            </w:r>
            <w:r w:rsidRPr="11A413D2" w:rsidR="00B72238">
              <w:rPr>
                <w:lang w:bidi="es-ES"/>
              </w:rPr>
              <w:t xml:space="preserve">año en la carrera de </w:t>
            </w:r>
            <w:r w:rsidRPr="11A413D2" w:rsidR="00430C72">
              <w:rPr>
                <w:lang w:bidi="es-ES"/>
              </w:rPr>
              <w:t>Animación Digital y Multimedia (Duración de la carrera 8 semestres)</w:t>
            </w:r>
          </w:p>
          <w:p w:rsidRPr="00762C23" w:rsidR="00036450" w:rsidP="00CF17F0" w:rsidRDefault="00036450" w14:paraId="3656B9AB" wp14:textId="77777777"/>
          <w:p w:rsidRPr="00762C23" w:rsidR="00036450" w:rsidP="00CF17F0" w:rsidRDefault="00B72238" w14:paraId="1D0AF247" wp14:textId="77777777">
            <w:pPr>
              <w:rPr>
                <w:b/>
              </w:rPr>
            </w:pPr>
            <w:r>
              <w:rPr>
                <w:b/>
              </w:rPr>
              <w:t>Liceo Manuel Barros Borgoño</w:t>
            </w:r>
          </w:p>
          <w:p w:rsidRPr="00762C23" w:rsidR="00036450" w:rsidP="00CF17F0" w:rsidRDefault="00B72238" w14:paraId="4666B9BD" wp14:textId="77777777">
            <w:pPr>
              <w:pStyle w:val="Fecha"/>
            </w:pPr>
            <w:r>
              <w:t>2014</w:t>
            </w:r>
            <w:r w:rsidRPr="00762C23" w:rsidR="00036450">
              <w:rPr>
                <w:lang w:bidi="es-ES"/>
              </w:rPr>
              <w:t xml:space="preserve"> - </w:t>
            </w:r>
            <w:r>
              <w:t>2017</w:t>
            </w:r>
          </w:p>
          <w:p w:rsidR="00036450" w:rsidP="00CF17F0" w:rsidRDefault="00036450" w14:paraId="45FB0818" wp14:textId="77777777"/>
          <w:p w:rsidRPr="00762C23" w:rsidR="00B72238" w:rsidP="00CF17F0" w:rsidRDefault="00B72238" w14:paraId="1B188C93" wp14:textId="77777777">
            <w:pPr>
              <w:rPr>
                <w:b/>
              </w:rPr>
            </w:pPr>
            <w:r>
              <w:rPr>
                <w:b/>
              </w:rPr>
              <w:t>Escuela Francisco Andrés Olea</w:t>
            </w:r>
          </w:p>
          <w:p w:rsidRPr="00762C23" w:rsidR="00B72238" w:rsidP="00CF17F0" w:rsidRDefault="00B72238" w14:paraId="3FE8177D" wp14:textId="77777777">
            <w:pPr>
              <w:pStyle w:val="Fecha"/>
            </w:pPr>
            <w:r>
              <w:t>2006</w:t>
            </w:r>
            <w:r w:rsidRPr="00762C23">
              <w:rPr>
                <w:lang w:bidi="es-ES"/>
              </w:rPr>
              <w:t xml:space="preserve"> - </w:t>
            </w:r>
            <w:r>
              <w:t>2013</w:t>
            </w:r>
          </w:p>
          <w:sdt>
            <w:sdtPr>
              <w:id w:val="1001553383"/>
              <w:placeholder>
                <w:docPart w:val="43D10ADB15C541739A7A9CAFA79ED0FD"/>
              </w:placeholder>
              <w:temporary/>
              <w:showingPlcHdr/>
              <w15:appearance w15:val="hidden"/>
            </w:sdtPr>
            <w:sdtEndPr/>
            <w:sdtContent>
              <w:p w:rsidRPr="00762C23" w:rsidR="00036450" w:rsidP="00CF17F0" w:rsidRDefault="00036450" w14:paraId="1FDC39A0" wp14:textId="77777777">
                <w:pPr>
                  <w:pStyle w:val="Ttulo2"/>
                </w:pPr>
                <w:r w:rsidRPr="00762C23">
                  <w:rPr>
                    <w:lang w:bidi="es-ES"/>
                  </w:rPr>
                  <w:t>EXPERIENCIA LABORAL</w:t>
                </w:r>
              </w:p>
            </w:sdtContent>
          </w:sdt>
          <w:p w:rsidRPr="00762C23" w:rsidR="00036450" w:rsidP="00CF17F0" w:rsidRDefault="00036450" w14:paraId="458EC9E1" wp14:textId="77777777">
            <w:pPr>
              <w:rPr>
                <w:bCs/>
              </w:rPr>
            </w:pPr>
            <w:r w:rsidRPr="11A413D2" w:rsidR="00036450">
              <w:rPr>
                <w:lang w:bidi="es-ES"/>
              </w:rPr>
              <w:t xml:space="preserve"> </w:t>
            </w:r>
            <w:r w:rsidRPr="11A413D2" w:rsidR="00430C72">
              <w:rPr>
                <w:b w:val="1"/>
                <w:bCs w:val="1"/>
                <w:lang w:bidi="es-ES"/>
              </w:rPr>
              <w:t xml:space="preserve">TIENDA RENASER – </w:t>
            </w:r>
            <w:r w:rsidRPr="11A413D2" w:rsidR="000240CB">
              <w:rPr>
                <w:b w:val="1"/>
                <w:bCs w:val="1"/>
              </w:rPr>
              <w:t>VENDEDOR</w:t>
            </w:r>
            <w:r w:rsidRPr="11A413D2" w:rsidR="00430C72">
              <w:rPr>
                <w:b w:val="1"/>
                <w:bCs w:val="1"/>
              </w:rPr>
              <w:t xml:space="preserve"> JUNIOR</w:t>
            </w:r>
          </w:p>
          <w:p w:rsidRPr="00762C23" w:rsidR="004D3011" w:rsidP="11A413D2" w:rsidRDefault="000240CB" w14:paraId="03934A81" wp14:textId="7074884F">
            <w:pPr>
              <w:pStyle w:val="Normal"/>
              <w:rPr>
                <w:lang w:bidi="es-ES"/>
              </w:rPr>
            </w:pPr>
            <w:r w:rsidRPr="11A413D2" w:rsidR="00036450">
              <w:rPr>
                <w:lang w:bidi="es-ES"/>
              </w:rPr>
              <w:t>-</w:t>
            </w:r>
            <w:r w:rsidR="000240CB">
              <w:rPr/>
              <w:t>Trabajo en forma esporádica como vendedor de ropa en tienda</w:t>
            </w:r>
          </w:p>
          <w:p w:rsidR="11A413D2" w:rsidP="11A413D2" w:rsidRDefault="11A413D2" w14:paraId="1FBAF3D2" w14:textId="26E405DC">
            <w:pPr>
              <w:pStyle w:val="Normal"/>
              <w:rPr>
                <w:sz w:val="18"/>
                <w:szCs w:val="18"/>
              </w:rPr>
            </w:pPr>
          </w:p>
          <w:p w:rsidRPr="00762C23" w:rsidR="004D3011" w:rsidP="11A413D2" w:rsidRDefault="004D3011" w14:paraId="049F31CB" wp14:textId="4B83E5ED">
            <w:pPr>
              <w:rPr>
                <w:b w:val="1"/>
                <w:bCs w:val="1"/>
              </w:rPr>
            </w:pPr>
            <w:r w:rsidRPr="11A413D2" w:rsidR="2CA9EA27">
              <w:rPr>
                <w:b w:val="1"/>
                <w:bCs w:val="1"/>
              </w:rPr>
              <w:t>SUPERMERCADO TOTTUS – CARRERO</w:t>
            </w:r>
          </w:p>
          <w:p w:rsidR="2CA9EA27" w:rsidP="11A413D2" w:rsidRDefault="2CA9EA27" w14:paraId="1387E086" w14:textId="0775AE0B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1A413D2" w:rsidR="2CA9EA27">
              <w:rPr>
                <w:b w:val="0"/>
                <w:bCs w:val="0"/>
                <w:sz w:val="18"/>
                <w:szCs w:val="18"/>
              </w:rPr>
              <w:t>-Trabajo en forma part-time como carrero de supermercado</w:t>
            </w:r>
          </w:p>
          <w:sdt>
            <w:sdtPr>
              <w:id w:val="1669594239"/>
              <w:placeholder>
                <w:docPart w:val="4BD749A879A349CEA79639E43E4CAB7B"/>
              </w:placeholder>
              <w:temporary/>
              <w:showingPlcHdr/>
              <w15:appearance w15:val="hidden"/>
            </w:sdtPr>
            <w:sdtEndPr/>
            <w:sdtContent>
              <w:p w:rsidRPr="00762C23" w:rsidR="00036450" w:rsidP="00CF17F0" w:rsidRDefault="00180329" w14:paraId="366ACD4C" wp14:textId="77777777">
                <w:pPr>
                  <w:pStyle w:val="Ttulo2"/>
                </w:pPr>
                <w:r w:rsidRPr="00762C23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:rsidR="00036450" w:rsidP="00CF17F0" w:rsidRDefault="00112054" w14:paraId="53128261" wp14:textId="77777777">
            <w:pPr>
              <w:rPr>
                <w:color w:val="FFFFFF" w:themeColor="background1"/>
              </w:rPr>
            </w:pPr>
            <w:r w:rsidRPr="00762C23">
              <w:rPr>
                <w:noProof/>
                <w:color w:val="000000" w:themeColor="text1"/>
                <w:lang w:val="es-CL" w:eastAsia="es-CL"/>
              </w:rPr>
              <w:drawing>
                <wp:inline xmlns:wp14="http://schemas.microsoft.com/office/word/2010/wordprocessingDrawing" distT="0" distB="0" distL="0" distR="0" wp14:anchorId="2488B033" wp14:editId="2ADC65D3">
                  <wp:extent cx="3248025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CF17F0" w:rsidP="00CF17F0" w:rsidRDefault="00CF17F0" w14:paraId="28755DB0" wp14:textId="77777777">
            <w:pPr>
              <w:pStyle w:val="Ttulo2"/>
              <w:rPr>
                <w:rFonts w:asciiTheme="minorHAnsi" w:hAnsiTheme="minorHAnsi" w:eastAsiaTheme="minorEastAsia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Disponibilidad</w:t>
            </w:r>
          </w:p>
          <w:p w:rsidRPr="00CF17F0" w:rsidR="00CF17F0" w:rsidP="00CF17F0" w:rsidRDefault="00CF17F0" w14:paraId="39196979" wp14:textId="7EFB0675">
            <w:r w:rsidR="00CF17F0">
              <w:rPr/>
              <w:t xml:space="preserve">Disponibilidad inmediata para trabajos </w:t>
            </w:r>
            <w:proofErr w:type="spellStart"/>
            <w:r w:rsidR="00CF17F0">
              <w:rPr/>
              <w:t>pa</w:t>
            </w:r>
            <w:proofErr w:type="spellEnd"/>
            <w:bookmarkStart w:name="_GoBack" w:id="0"/>
            <w:bookmarkEnd w:id="0"/>
            <w:proofErr w:type="spellStart"/>
            <w:r w:rsidR="00CF17F0">
              <w:rPr/>
              <w:t>rt</w:t>
            </w:r>
            <w:proofErr w:type="spellEnd"/>
            <w:r w:rsidR="00CF17F0">
              <w:rPr/>
              <w:t xml:space="preserve">-time o </w:t>
            </w:r>
            <w:r w:rsidR="73D6AEC4">
              <w:rPr/>
              <w:t>Full-time</w:t>
            </w:r>
            <w:r w:rsidR="00CF17F0">
              <w:rPr/>
              <w:t xml:space="preserve">. </w:t>
            </w:r>
          </w:p>
          <w:p w:rsidRPr="00762C23" w:rsidR="00CF17F0" w:rsidP="00CF17F0" w:rsidRDefault="00CF17F0" w14:paraId="62486C05" wp14:textId="77777777">
            <w:pPr>
              <w:rPr>
                <w:color w:val="FFFFFF" w:themeColor="background1"/>
              </w:rPr>
            </w:pPr>
          </w:p>
        </w:tc>
      </w:tr>
    </w:tbl>
    <w:p xmlns:wp14="http://schemas.microsoft.com/office/word/2010/wordml" w:rsidRPr="00762C23" w:rsidR="0043117B" w:rsidP="000C45FF" w:rsidRDefault="00EE3E7E" w14:paraId="4101652C" wp14:textId="77777777">
      <w:pPr>
        <w:tabs>
          <w:tab w:val="left" w:pos="990"/>
        </w:tabs>
      </w:pPr>
    </w:p>
    <w:sectPr w:rsidRPr="00762C23" w:rsidR="0043117B" w:rsidSect="0008526A">
      <w:headerReference w:type="default" r:id="rId12"/>
      <w:pgSz w:w="12240" w:h="15840" w:orient="portrait" w:code="1"/>
      <w:pgMar w:top="1276" w:right="720" w:bottom="993" w:left="720" w:header="11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E3E7E" w:rsidP="000C45FF" w:rsidRDefault="00EE3E7E" w14:paraId="4B99056E" wp14:textId="77777777">
      <w:r>
        <w:separator/>
      </w:r>
    </w:p>
  </w:endnote>
  <w:endnote w:type="continuationSeparator" w:id="0">
    <w:p xmlns:wp14="http://schemas.microsoft.com/office/word/2010/wordml" w:rsidR="00EE3E7E" w:rsidP="000C45FF" w:rsidRDefault="00EE3E7E" w14:paraId="1299C43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E3E7E" w:rsidP="000C45FF" w:rsidRDefault="00EE3E7E" w14:paraId="4DDBEF00" wp14:textId="77777777">
      <w:r>
        <w:separator/>
      </w:r>
    </w:p>
  </w:footnote>
  <w:footnote w:type="continuationSeparator" w:id="0">
    <w:p xmlns:wp14="http://schemas.microsoft.com/office/word/2010/wordml" w:rsidR="00EE3E7E" w:rsidP="000C45FF" w:rsidRDefault="00EE3E7E" w14:paraId="3461D77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p14">
  <w:p xmlns:wp14="http://schemas.microsoft.com/office/word/2010/wordml" w:rsidR="000C45FF" w:rsidRDefault="000C45FF" w14:paraId="527A66CA" wp14:textId="77777777">
    <w:pPr>
      <w:pStyle w:val="Encabezado"/>
    </w:pPr>
    <w:r>
      <w:rPr>
        <w:noProof/>
        <w:lang w:val="es-CL" w:eastAsia="es-CL"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565B7B6F" wp14:editId="777777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áfico 28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cx1="http://schemas.microsoft.com/office/drawing/2015/9/8/chartex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38"/>
    <w:rsid w:val="000240CB"/>
    <w:rsid w:val="00036450"/>
    <w:rsid w:val="0008526A"/>
    <w:rsid w:val="000C45FF"/>
    <w:rsid w:val="000E3FD1"/>
    <w:rsid w:val="00112054"/>
    <w:rsid w:val="001403E3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9255F"/>
    <w:rsid w:val="0030481B"/>
    <w:rsid w:val="00307E8E"/>
    <w:rsid w:val="0037121F"/>
    <w:rsid w:val="004071FC"/>
    <w:rsid w:val="00430C72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2C23"/>
    <w:rsid w:val="007867A0"/>
    <w:rsid w:val="007927F5"/>
    <w:rsid w:val="00802CA0"/>
    <w:rsid w:val="009272AA"/>
    <w:rsid w:val="00A2118D"/>
    <w:rsid w:val="00AD5774"/>
    <w:rsid w:val="00AD76E2"/>
    <w:rsid w:val="00B20152"/>
    <w:rsid w:val="00B439CA"/>
    <w:rsid w:val="00B70850"/>
    <w:rsid w:val="00B72238"/>
    <w:rsid w:val="00C066B6"/>
    <w:rsid w:val="00C37BA1"/>
    <w:rsid w:val="00C4674C"/>
    <w:rsid w:val="00C506CF"/>
    <w:rsid w:val="00C72BED"/>
    <w:rsid w:val="00C9578B"/>
    <w:rsid w:val="00CF17F0"/>
    <w:rsid w:val="00D2522B"/>
    <w:rsid w:val="00D5459D"/>
    <w:rsid w:val="00DD172A"/>
    <w:rsid w:val="00E25A26"/>
    <w:rsid w:val="00E4381A"/>
    <w:rsid w:val="00E55D74"/>
    <w:rsid w:val="00EA378C"/>
    <w:rsid w:val="00EE3E7E"/>
    <w:rsid w:val="00F60274"/>
    <w:rsid w:val="00F77FB9"/>
    <w:rsid w:val="00FB068F"/>
    <w:rsid w:val="11A413D2"/>
    <w:rsid w:val="1AED53E9"/>
    <w:rsid w:val="1D041CBB"/>
    <w:rsid w:val="279EC1F4"/>
    <w:rsid w:val="2CA9EA27"/>
    <w:rsid w:val="386EB2AB"/>
    <w:rsid w:val="3958A3A5"/>
    <w:rsid w:val="461DFE50"/>
    <w:rsid w:val="466CAF08"/>
    <w:rsid w:val="679E6E91"/>
    <w:rsid w:val="735B5614"/>
    <w:rsid w:val="73D6AEC4"/>
    <w:rsid w:val="74F72675"/>
    <w:rsid w:val="7742F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DCBEC"/>
  <w15:docId w15:val="{2505C1C8-CD2E-483A-86DF-495D84C3B2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548AB7" w:themeColor="accent1" w:themeShade="BF"/>
      <w:sz w:val="22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basedOn w:val="Fuentedeprrafopredeter"/>
    <w:link w:val="Ttulo2"/>
    <w:uiPriority w:val="9"/>
    <w:rsid w:val="004D3011"/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styleId="TtuloCar" w:customStyle="1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styleId="Ttulo1Car" w:customStyle="1">
    <w:name w:val="Título 1 Car"/>
    <w:basedOn w:val="Fuentedeprrafopredeter"/>
    <w:link w:val="Ttulo1"/>
    <w:uiPriority w:val="9"/>
    <w:rsid w:val="00AD76E2"/>
    <w:rPr>
      <w:rFonts w:asciiTheme="majorHAnsi" w:hAnsiTheme="majorHAnsi" w:eastAsiaTheme="majorEastAsia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styleId="FechaCar" w:customStyle="1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SubttuloCar" w:customStyle="1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Ttulo3Car" w:customStyle="1">
    <w:name w:val="Título 3 Car"/>
    <w:basedOn w:val="Fuentedeprrafopredeter"/>
    <w:link w:val="Ttulo3"/>
    <w:uiPriority w:val="9"/>
    <w:rsid w:val="00D5459D"/>
    <w:rPr>
      <w:rFonts w:asciiTheme="majorHAnsi" w:hAnsiTheme="majorHAnsi" w:eastAsiaTheme="majorEastAsia" w:cstheme="majorBidi"/>
      <w:b/>
      <w:caps/>
      <w:color w:val="548AB7" w:themeColor="accent1" w:themeShade="BF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A3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chart" Target="charts/chart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glossaryDocument" Target="glossary/document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topher%20Morales\AppData\Roaming\Microsoft\Plantillas\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1123870672352566"/>
          <c:y val="0"/>
          <c:w val="0.68876128945420279"/>
          <c:h val="0.99775709854450034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3">
                  <c:v>Ingles</c:v>
                </c:pt>
                <c:pt idx="4">
                  <c:v>Computación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3">
                  <c:v>0.25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65202816"/>
        <c:axId val="80632448"/>
      </c:barChart>
      <c:catAx>
        <c:axId val="652028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80632448"/>
        <c:crosses val="autoZero"/>
        <c:auto val="1"/>
        <c:lblAlgn val="ctr"/>
        <c:lblOffset val="100"/>
        <c:noMultiLvlLbl val="0"/>
      </c:catAx>
      <c:valAx>
        <c:axId val="80632448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65202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2B287D3EE8466BB678DECA6B08A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2FE-5229-49B6-BA9C-DDDF9AF5BD3C}"/>
      </w:docPartPr>
      <w:docPartBody>
        <w:p w:rsidR="00000000" w:rsidRDefault="00AD5774">
          <w:pPr>
            <w:pStyle w:val="A22B287D3EE8466BB678DECA6B08A749"/>
          </w:pPr>
          <w:r w:rsidRPr="00762C23">
            <w:rPr>
              <w:lang w:val="en-US" w:bidi="es-ES"/>
            </w:rPr>
            <w:t>Perfil</w:t>
          </w:r>
        </w:p>
      </w:docPartBody>
    </w:docPart>
    <w:docPart>
      <w:docPartPr>
        <w:name w:val="54E55BD4B524483582DDB07585E45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D3EB2-6520-44C1-B146-EA0306A1533B}"/>
      </w:docPartPr>
      <w:docPartBody>
        <w:p w:rsidR="00000000" w:rsidRDefault="00AD5774">
          <w:pPr>
            <w:pStyle w:val="54E55BD4B524483582DDB07585E45A19"/>
          </w:pPr>
          <w:r w:rsidRPr="00036450">
            <w:rPr>
              <w:lang w:bidi="es-ES"/>
            </w:rPr>
            <w:t>CONTACTO</w:t>
          </w:r>
        </w:p>
      </w:docPartBody>
    </w:docPart>
    <w:docPart>
      <w:docPartPr>
        <w:name w:val="0D3DF400ACC94A36B42E11921E847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6DA78-AE62-4D44-8450-862140BBA7C4}"/>
      </w:docPartPr>
      <w:docPartBody>
        <w:p w:rsidR="00000000" w:rsidRDefault="00AD5774">
          <w:pPr>
            <w:pStyle w:val="0D3DF400ACC94A36B42E11921E847E40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EBED3B77DB7B4037855DC46BCED24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0CC44-925D-4EBF-AC19-822C580CA6B4}"/>
      </w:docPartPr>
      <w:docPartBody>
        <w:p w:rsidR="00000000" w:rsidRDefault="00AD5774">
          <w:pPr>
            <w:pStyle w:val="EBED3B77DB7B4037855DC46BCED24087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674043C935004FBD847F869AE3BBD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096C9-1C86-4DAB-84B2-057B46A76A73}"/>
      </w:docPartPr>
      <w:docPartBody>
        <w:p w:rsidR="00000000" w:rsidRDefault="00AD5774">
          <w:pPr>
            <w:pStyle w:val="674043C935004FBD847F869AE3BBD710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DEC70E3756A8422FBE463D3E28A7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70305-2592-4059-8258-AE3F6AA8DD14}"/>
      </w:docPartPr>
      <w:docPartBody>
        <w:p w:rsidR="00000000" w:rsidRDefault="00AD5774">
          <w:pPr>
            <w:pStyle w:val="DEC70E3756A8422FBE463D3E28A7A206"/>
          </w:pPr>
          <w:r w:rsidRPr="00036450">
            <w:rPr>
              <w:lang w:bidi="es-ES"/>
            </w:rPr>
            <w:t>[Fecha de finalización]</w:t>
          </w:r>
        </w:p>
      </w:docPartBody>
    </w:docPart>
    <w:docPart>
      <w:docPartPr>
        <w:name w:val="43D10ADB15C541739A7A9CAFA79ED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7C81-05B3-4A7C-8A51-A8A1429535E1}"/>
      </w:docPartPr>
      <w:docPartBody>
        <w:p w:rsidR="00000000" w:rsidRDefault="00AD5774">
          <w:pPr>
            <w:pStyle w:val="43D10ADB15C541739A7A9CAFA79ED0FD"/>
          </w:pPr>
          <w:r w:rsidRPr="00036450">
            <w:rPr>
              <w:lang w:bidi="es-ES"/>
            </w:rPr>
            <w:t>EXPERIENCIA LABORAL</w:t>
          </w:r>
        </w:p>
      </w:docPartBody>
    </w:docPart>
    <w:docPart>
      <w:docPartPr>
        <w:name w:val="DA77F381FC7B4B44B01F7A2A43354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5C17D-6D4A-4942-92BD-EE9D5BD77370}"/>
      </w:docPartPr>
      <w:docPartBody>
        <w:p w:rsidR="00000000" w:rsidRDefault="00AD5774">
          <w:pPr>
            <w:pStyle w:val="DA77F381FC7B4B44B01F7A2A43354FF4"/>
          </w:pPr>
          <w:r w:rsidRPr="00036450">
            <w:rPr>
              <w:lang w:bidi="es-ES"/>
            </w:rPr>
            <w:t>[Fecha de finalización]</w:t>
          </w:r>
        </w:p>
      </w:docPartBody>
    </w:docPart>
    <w:docPart>
      <w:docPartPr>
        <w:name w:val="4BD749A879A349CEA79639E43E4CA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45E30-4FB7-49AB-8593-FBC964B0F0B7}"/>
      </w:docPartPr>
      <w:docPartBody>
        <w:p w:rsidR="00000000" w:rsidRDefault="00AD5774">
          <w:pPr>
            <w:pStyle w:val="4BD749A879A349CEA79639E43E4CAB7B"/>
          </w:pPr>
          <w:r w:rsidRPr="00036450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45"/>
    <w:rsid w:val="00AD5774"/>
    <w:rsid w:val="00E0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E05745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8D10648F58414B9C20557FB6EBA738">
    <w:name w:val="D38D10648F58414B9C20557FB6EBA738"/>
  </w:style>
  <w:style w:type="paragraph" w:customStyle="1" w:styleId="55F827F3EC2C4CCC9057945CE4A3B0A1">
    <w:name w:val="55F827F3EC2C4CCC9057945CE4A3B0A1"/>
  </w:style>
  <w:style w:type="paragraph" w:customStyle="1" w:styleId="A22B287D3EE8466BB678DECA6B08A749">
    <w:name w:val="A22B287D3EE8466BB678DECA6B08A749"/>
  </w:style>
  <w:style w:type="paragraph" w:customStyle="1" w:styleId="C0E1ADFAAF7C403891267CB1FF7A573D">
    <w:name w:val="C0E1ADFAAF7C403891267CB1FF7A573D"/>
  </w:style>
  <w:style w:type="paragraph" w:customStyle="1" w:styleId="54E55BD4B524483582DDB07585E45A19">
    <w:name w:val="54E55BD4B524483582DDB07585E45A19"/>
  </w:style>
  <w:style w:type="paragraph" w:customStyle="1" w:styleId="0D3DF400ACC94A36B42E11921E847E40">
    <w:name w:val="0D3DF400ACC94A36B42E11921E847E40"/>
  </w:style>
  <w:style w:type="paragraph" w:customStyle="1" w:styleId="B7DD413EE53849FDB7AB521181D4AE1F">
    <w:name w:val="B7DD413EE53849FDB7AB521181D4AE1F"/>
  </w:style>
  <w:style w:type="paragraph" w:customStyle="1" w:styleId="E4D6340B3742489A833711F2DB58F396">
    <w:name w:val="E4D6340B3742489A833711F2DB58F396"/>
  </w:style>
  <w:style w:type="paragraph" w:customStyle="1" w:styleId="A6320B8445A1447B9A919D02A27C6256">
    <w:name w:val="A6320B8445A1447B9A919D02A27C6256"/>
  </w:style>
  <w:style w:type="paragraph" w:customStyle="1" w:styleId="EBED3B77DB7B4037855DC46BCED24087">
    <w:name w:val="EBED3B77DB7B4037855DC46BCED24087"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paragraph" w:customStyle="1" w:styleId="778984BFFD264CB88EE11EC18EB323C9">
    <w:name w:val="778984BFFD264CB88EE11EC18EB323C9"/>
  </w:style>
  <w:style w:type="paragraph" w:customStyle="1" w:styleId="553A614DDC7144A2BA80228AE1A2AD38">
    <w:name w:val="553A614DDC7144A2BA80228AE1A2AD38"/>
  </w:style>
  <w:style w:type="paragraph" w:customStyle="1" w:styleId="21B4D750CAAD4518B5D206CE95E04678">
    <w:name w:val="21B4D750CAAD4518B5D206CE95E04678"/>
  </w:style>
  <w:style w:type="paragraph" w:customStyle="1" w:styleId="9A699F9E57254E8CA360108E3D0D908D">
    <w:name w:val="9A699F9E57254E8CA360108E3D0D908D"/>
  </w:style>
  <w:style w:type="paragraph" w:customStyle="1" w:styleId="D0DFADAFBF11473BBDF72E68BD5C0043">
    <w:name w:val="D0DFADAFBF11473BBDF72E68BD5C0043"/>
  </w:style>
  <w:style w:type="paragraph" w:customStyle="1" w:styleId="7646B68DBEF44EAD952BEE2CEEE3C4DF">
    <w:name w:val="7646B68DBEF44EAD952BEE2CEEE3C4DF"/>
  </w:style>
  <w:style w:type="paragraph" w:customStyle="1" w:styleId="674043C935004FBD847F869AE3BBD710">
    <w:name w:val="674043C935004FBD847F869AE3BBD710"/>
  </w:style>
  <w:style w:type="paragraph" w:customStyle="1" w:styleId="771E1BEE3FF146B1AB24C12C1050B3BC">
    <w:name w:val="771E1BEE3FF146B1AB24C12C1050B3BC"/>
  </w:style>
  <w:style w:type="paragraph" w:customStyle="1" w:styleId="DD4E9A248B76470AA33EB9E16C2768BD">
    <w:name w:val="DD4E9A248B76470AA33EB9E16C2768BD"/>
  </w:style>
  <w:style w:type="paragraph" w:customStyle="1" w:styleId="DEC70E3756A8422FBE463D3E28A7A206">
    <w:name w:val="DEC70E3756A8422FBE463D3E28A7A206"/>
  </w:style>
  <w:style w:type="paragraph" w:customStyle="1" w:styleId="B6C0B4699E9A417692EBFA86A6AF1AD3">
    <w:name w:val="B6C0B4699E9A417692EBFA86A6AF1AD3"/>
  </w:style>
  <w:style w:type="paragraph" w:customStyle="1" w:styleId="D4961577D97D48649CD2FF28DA0E876A">
    <w:name w:val="D4961577D97D48649CD2FF28DA0E876A"/>
  </w:style>
  <w:style w:type="paragraph" w:customStyle="1" w:styleId="1FC4F20631834F46957ECC4D038F21A8">
    <w:name w:val="1FC4F20631834F46957ECC4D038F21A8"/>
  </w:style>
  <w:style w:type="paragraph" w:customStyle="1" w:styleId="E1698D9F3FB8493B88C4CA1CCDAB9F38">
    <w:name w:val="E1698D9F3FB8493B88C4CA1CCDAB9F38"/>
  </w:style>
  <w:style w:type="paragraph" w:customStyle="1" w:styleId="43D10ADB15C541739A7A9CAFA79ED0FD">
    <w:name w:val="43D10ADB15C541739A7A9CAFA79ED0FD"/>
  </w:style>
  <w:style w:type="paragraph" w:customStyle="1" w:styleId="57EDED6D12374D99A23ACE95F1DD976C">
    <w:name w:val="57EDED6D12374D99A23ACE95F1DD976C"/>
  </w:style>
  <w:style w:type="paragraph" w:customStyle="1" w:styleId="0789004F63214B6BB7F939751C17C595">
    <w:name w:val="0789004F63214B6BB7F939751C17C595"/>
  </w:style>
  <w:style w:type="paragraph" w:customStyle="1" w:styleId="13E874E59B6F48E9AAB83A04D9D7F10A">
    <w:name w:val="13E874E59B6F48E9AAB83A04D9D7F10A"/>
  </w:style>
  <w:style w:type="paragraph" w:customStyle="1" w:styleId="DA77F381FC7B4B44B01F7A2A43354FF4">
    <w:name w:val="DA77F381FC7B4B44B01F7A2A43354FF4"/>
  </w:style>
  <w:style w:type="paragraph" w:customStyle="1" w:styleId="1EF764B86EBE43A49F4702327E2F4466">
    <w:name w:val="1EF764B86EBE43A49F4702327E2F4466"/>
  </w:style>
  <w:style w:type="paragraph" w:customStyle="1" w:styleId="E2D2ABB0DC604D548D1CF1FD765FC12A">
    <w:name w:val="E2D2ABB0DC604D548D1CF1FD765FC12A"/>
  </w:style>
  <w:style w:type="paragraph" w:customStyle="1" w:styleId="4DBF1BC97F714A2F910DD3F0CF802CA9">
    <w:name w:val="4DBF1BC97F714A2F910DD3F0CF802CA9"/>
  </w:style>
  <w:style w:type="paragraph" w:customStyle="1" w:styleId="0F8CA296014E4A878737665A2E2D088F">
    <w:name w:val="0F8CA296014E4A878737665A2E2D088F"/>
  </w:style>
  <w:style w:type="paragraph" w:customStyle="1" w:styleId="6AD2F511220E451C9F836BF8623A1D50">
    <w:name w:val="6AD2F511220E451C9F836BF8623A1D50"/>
  </w:style>
  <w:style w:type="paragraph" w:customStyle="1" w:styleId="109EA4EB0A7C4B34AC6EB09DCCD40B5C">
    <w:name w:val="109EA4EB0A7C4B34AC6EB09DCCD40B5C"/>
  </w:style>
  <w:style w:type="paragraph" w:customStyle="1" w:styleId="56A6DA8476294CD59FE91DD385FED69E">
    <w:name w:val="56A6DA8476294CD59FE91DD385FED69E"/>
  </w:style>
  <w:style w:type="paragraph" w:customStyle="1" w:styleId="2CAC11E4C98A4A5AB48B462394D86333">
    <w:name w:val="2CAC11E4C98A4A5AB48B462394D86333"/>
  </w:style>
  <w:style w:type="paragraph" w:customStyle="1" w:styleId="C9369E586EC345B3BB9648683EFB6ED3">
    <w:name w:val="C9369E586EC345B3BB9648683EFB6ED3"/>
  </w:style>
  <w:style w:type="paragraph" w:customStyle="1" w:styleId="1472D3C77DC04878A95F6C7C868694BC">
    <w:name w:val="1472D3C77DC04878A95F6C7C868694BC"/>
  </w:style>
  <w:style w:type="paragraph" w:customStyle="1" w:styleId="C2E98FE2582C43CF97B1CE8E4645D0E6">
    <w:name w:val="C2E98FE2582C43CF97B1CE8E4645D0E6"/>
  </w:style>
  <w:style w:type="character" w:customStyle="1" w:styleId="Ttulo2Car">
    <w:name w:val="Título 2 Car"/>
    <w:basedOn w:val="Fuentedeprrafopredeter"/>
    <w:link w:val="Ttulo2"/>
    <w:uiPriority w:val="9"/>
    <w:rsid w:val="00E05745"/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paragraph" w:customStyle="1" w:styleId="4BD749A879A349CEA79639E43E4CAB7B">
    <w:name w:val="4BD749A879A349CEA79639E43E4CAB7B"/>
  </w:style>
  <w:style w:type="paragraph" w:customStyle="1" w:styleId="6E5E2FB38461437FA77A533BBAE9B23A">
    <w:name w:val="6E5E2FB38461437FA77A533BBAE9B23A"/>
    <w:rsid w:val="00E05745"/>
  </w:style>
  <w:style w:type="paragraph" w:customStyle="1" w:styleId="AD4D3EDBCA834D73AF90FF1C8A5AC44C">
    <w:name w:val="AD4D3EDBCA834D73AF90FF1C8A5AC44C"/>
    <w:rsid w:val="00E05745"/>
  </w:style>
  <w:style w:type="paragraph" w:customStyle="1" w:styleId="96571D6C7C1B4B7C8184F7B4C7704461">
    <w:name w:val="96571D6C7C1B4B7C8184F7B4C7704461"/>
    <w:rsid w:val="00E05745"/>
  </w:style>
  <w:style w:type="paragraph" w:customStyle="1" w:styleId="8C5F0D243EDF41E1BBB3EEC2403F24E1">
    <w:name w:val="8C5F0D243EDF41E1BBB3EEC2403F24E1"/>
    <w:rsid w:val="00E05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Currículum vítae azul y gris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Cristóbal Andrés Arenas Rojas</lastModifiedBy>
  <revision>2</revision>
  <dcterms:created xsi:type="dcterms:W3CDTF">2019-01-05T16:26:00.0000000Z</dcterms:created>
  <dcterms:modified xsi:type="dcterms:W3CDTF">2021-12-21T07:35:53.1150079Z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