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-840"/>
        <w:tblW w:w="470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8501"/>
      </w:tblGrid>
      <w:tr w:rsidR="00692703" w:rsidRPr="000C6D62" w14:paraId="69819428" w14:textId="77777777" w:rsidTr="003F276E">
        <w:trPr>
          <w:trHeight w:hRule="exact" w:val="2999"/>
        </w:trPr>
        <w:tc>
          <w:tcPr>
            <w:tcW w:w="8501" w:type="dxa"/>
            <w:tcMar>
              <w:top w:w="0" w:type="dxa"/>
              <w:bottom w:w="0" w:type="dxa"/>
            </w:tcMar>
          </w:tcPr>
          <w:p w14:paraId="2840E4C0" w14:textId="166325A2" w:rsidR="003F276E" w:rsidRDefault="003F276E" w:rsidP="003F276E">
            <w:pPr>
              <w:pStyle w:val="Ttulo"/>
              <w:jc w:val="left"/>
            </w:pPr>
            <w:r>
              <w:t>VALENTIN VASQUEZ</w:t>
            </w:r>
            <w:r w:rsidR="000C6D62">
              <w:t xml:space="preserve"> </w:t>
            </w:r>
            <w:r>
              <w:t xml:space="preserve">                </w:t>
            </w:r>
          </w:p>
          <w:p w14:paraId="38150311" w14:textId="6D6BBE3D" w:rsidR="00692703" w:rsidRPr="00FD7C80" w:rsidRDefault="003F276E" w:rsidP="003F276E">
            <w:pPr>
              <w:pStyle w:val="Ttulo"/>
              <w:jc w:val="left"/>
            </w:pPr>
            <w:r>
              <w:t xml:space="preserve">       </w:t>
            </w:r>
            <w:r w:rsidR="000C6D62">
              <w:t xml:space="preserve">bavestrello </w:t>
            </w:r>
          </w:p>
          <w:p w14:paraId="19236231" w14:textId="1DCF480B" w:rsidR="00692703" w:rsidRPr="00FD7C80" w:rsidRDefault="003F276E" w:rsidP="003F276E">
            <w:pPr>
              <w:pStyle w:val="Informacindecontacto"/>
              <w:contextualSpacing w:val="0"/>
              <w:jc w:val="left"/>
            </w:pPr>
            <w:r>
              <w:t xml:space="preserve">                  </w:t>
            </w:r>
            <w:r w:rsidR="00251E6B">
              <w:t>Odivelas Sur 844</w:t>
            </w:r>
            <w:r w:rsidR="000C6D62">
              <w:t>,</w:t>
            </w:r>
            <w:r w:rsidR="00251E6B">
              <w:t xml:space="preserve"> Ciudad del </w:t>
            </w:r>
            <w:r>
              <w:t>Sol Puente</w:t>
            </w:r>
            <w:r w:rsidR="000C6D62">
              <w:t xml:space="preserve"> Alto 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C327B93939AE4DF2A80836F18126FBC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r w:rsidR="000C6D62">
              <w:t>+56941543397</w:t>
            </w:r>
          </w:p>
          <w:p w14:paraId="1E59ABE3" w14:textId="77777777" w:rsidR="003F276E" w:rsidRDefault="003F276E" w:rsidP="003F276E">
            <w:pPr>
              <w:pStyle w:val="nfasisenlainformacindecontacto"/>
              <w:contextualSpacing w:val="0"/>
              <w:jc w:val="left"/>
              <w:rPr>
                <w:lang w:bidi="es-ES"/>
              </w:rPr>
            </w:pPr>
            <w:r>
              <w:rPr>
                <w:lang w:bidi="es-ES"/>
              </w:rPr>
              <w:t xml:space="preserve">                              </w:t>
            </w:r>
          </w:p>
          <w:p w14:paraId="3F875CB0" w14:textId="6095E300" w:rsidR="00692703" w:rsidRDefault="003F276E" w:rsidP="003F276E">
            <w:pPr>
              <w:pStyle w:val="nfasisenlainformacindecontacto"/>
              <w:contextualSpacing w:val="0"/>
              <w:jc w:val="left"/>
              <w:rPr>
                <w:lang w:bidi="es-ES"/>
              </w:rPr>
            </w:pPr>
            <w:r>
              <w:rPr>
                <w:lang w:bidi="es-ES"/>
              </w:rPr>
              <w:t xml:space="preserve">                                        v</w:t>
            </w:r>
            <w:r w:rsidR="000C6D62" w:rsidRPr="00251E6B">
              <w:rPr>
                <w:lang w:bidi="es-ES"/>
              </w:rPr>
              <w:t>alentinbavestrello@gmail.com</w:t>
            </w:r>
            <w:r w:rsidR="00692703" w:rsidRPr="00251E6B">
              <w:rPr>
                <w:lang w:bidi="es-ES"/>
              </w:rPr>
              <w:t xml:space="preserve"> </w:t>
            </w:r>
          </w:p>
          <w:p w14:paraId="7D7AC26C" w14:textId="0555006F" w:rsidR="003F276E" w:rsidRPr="00251E6B" w:rsidRDefault="003F276E" w:rsidP="003F276E">
            <w:pPr>
              <w:pStyle w:val="nfasisenlainformacindecontacto"/>
              <w:contextualSpacing w:val="0"/>
              <w:jc w:val="left"/>
            </w:pPr>
          </w:p>
        </w:tc>
      </w:tr>
      <w:tr w:rsidR="009571D8" w:rsidRPr="00FD7C80" w14:paraId="2B2FACBC" w14:textId="77777777" w:rsidTr="003F276E">
        <w:trPr>
          <w:trHeight w:val="359"/>
        </w:trPr>
        <w:tc>
          <w:tcPr>
            <w:tcW w:w="8501" w:type="dxa"/>
            <w:tcMar>
              <w:top w:w="432" w:type="dxa"/>
            </w:tcMar>
          </w:tcPr>
          <w:p w14:paraId="2B1DA42A" w14:textId="77777777" w:rsidR="001755A8" w:rsidRPr="00FD7C80" w:rsidRDefault="001755A8" w:rsidP="003F276E">
            <w:pPr>
              <w:contextualSpacing w:val="0"/>
            </w:pPr>
          </w:p>
        </w:tc>
      </w:tr>
    </w:tbl>
    <w:p w14:paraId="5F027B17" w14:textId="77777777" w:rsidR="004E01EB" w:rsidRPr="00FD7C80" w:rsidRDefault="00BD22A3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E14EC31E7D4E43BA9E17DC12FE8C54F2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14:paraId="4EAAEF59" w14:textId="77777777" w:rsidTr="000C6D62">
        <w:tc>
          <w:tcPr>
            <w:tcW w:w="8958" w:type="dxa"/>
          </w:tcPr>
          <w:p w14:paraId="7D39168A" w14:textId="71692340" w:rsidR="000C6D62" w:rsidRDefault="000C6D62" w:rsidP="001D0BF1">
            <w:pPr>
              <w:pStyle w:val="Ttulo3"/>
              <w:contextualSpacing w:val="0"/>
              <w:outlineLvl w:val="2"/>
            </w:pPr>
            <w:r>
              <w:t>Restaurante alto el canelo (</w:t>
            </w:r>
            <w:r w:rsidR="00251E6B">
              <w:t>Garzon, cajero</w:t>
            </w:r>
            <w:r>
              <w:t>)</w:t>
            </w:r>
          </w:p>
          <w:p w14:paraId="1222AFA3" w14:textId="2BF0E45B" w:rsidR="001D0BF1" w:rsidRDefault="000C6D62" w:rsidP="001D0BF1">
            <w:pPr>
              <w:pStyle w:val="Ttulo3"/>
              <w:contextualSpacing w:val="0"/>
              <w:outlineLvl w:val="2"/>
            </w:pPr>
            <w:r>
              <w:t>hotel sel lodge (</w:t>
            </w:r>
            <w:r w:rsidR="00251E6B">
              <w:t>Garzon, CAJERO)</w:t>
            </w:r>
          </w:p>
          <w:p w14:paraId="57B8AB4C" w14:textId="35EEE7E0" w:rsidR="000C6D62" w:rsidRDefault="000C6D62" w:rsidP="00113F38">
            <w:pPr>
              <w:pStyle w:val="Ttulo3"/>
              <w:tabs>
                <w:tab w:val="left" w:pos="4695"/>
              </w:tabs>
              <w:contextualSpacing w:val="0"/>
              <w:outlineLvl w:val="2"/>
            </w:pPr>
            <w:r>
              <w:t>restaurante secreto del agua (</w:t>
            </w:r>
            <w:r w:rsidR="00251E6B">
              <w:t>Garzon</w:t>
            </w:r>
            <w:r w:rsidR="00113F38">
              <w:t>)</w:t>
            </w:r>
          </w:p>
          <w:p w14:paraId="183CF425" w14:textId="39010794" w:rsidR="003F276E" w:rsidRPr="00FD7C80" w:rsidRDefault="003F276E" w:rsidP="00113F38">
            <w:pPr>
              <w:pStyle w:val="Ttulo3"/>
              <w:tabs>
                <w:tab w:val="left" w:pos="4695"/>
              </w:tabs>
              <w:contextualSpacing w:val="0"/>
              <w:outlineLvl w:val="2"/>
            </w:pPr>
            <w:r>
              <w:t xml:space="preserve">Ayudante de maestro en construccion </w:t>
            </w:r>
          </w:p>
          <w:p w14:paraId="62906D75" w14:textId="77777777" w:rsidR="001E3120" w:rsidRDefault="001E3120" w:rsidP="001D0BF1">
            <w:pPr>
              <w:contextualSpacing w:val="0"/>
            </w:pPr>
          </w:p>
          <w:p w14:paraId="59C3FC17" w14:textId="71B5C4DB" w:rsidR="000C6D62" w:rsidRPr="00FD7C80" w:rsidRDefault="000C6D62" w:rsidP="001D0BF1">
            <w:pPr>
              <w:contextualSpacing w:val="0"/>
            </w:pPr>
            <w:r>
              <w:t>4 años de experiencia de</w:t>
            </w:r>
            <w:r w:rsidR="00251E6B">
              <w:t xml:space="preserve"> </w:t>
            </w:r>
            <w:r w:rsidR="00000A99">
              <w:t>garzón,</w:t>
            </w:r>
            <w:r>
              <w:t xml:space="preserve"> atención al </w:t>
            </w:r>
            <w:r w:rsidR="00251E6B">
              <w:t>público</w:t>
            </w:r>
            <w:r>
              <w:t xml:space="preserve"> y cajer</w:t>
            </w:r>
            <w:r w:rsidR="00251E6B">
              <w:t>o</w:t>
            </w:r>
            <w:r>
              <w:t xml:space="preserve">. </w:t>
            </w:r>
          </w:p>
        </w:tc>
      </w:tr>
    </w:tbl>
    <w:sdt>
      <w:sdtPr>
        <w:alias w:val="Educación:"/>
        <w:tag w:val="Formación:"/>
        <w:id w:val="-1908763273"/>
        <w:placeholder>
          <w:docPart w:val="58FF1BD4A734452CBF07578C95A8E206"/>
        </w:placeholder>
        <w:temporary/>
        <w:showingPlcHdr/>
        <w15:appearance w15:val="hidden"/>
      </w:sdtPr>
      <w:sdtEndPr/>
      <w:sdtContent>
        <w:p w14:paraId="0EACFFE1" w14:textId="77777777"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2FB59563" w14:textId="77777777" w:rsidTr="00D66A52">
        <w:tc>
          <w:tcPr>
            <w:tcW w:w="9355" w:type="dxa"/>
          </w:tcPr>
          <w:p w14:paraId="1DE10659" w14:textId="77777777" w:rsidR="001D0BF1" w:rsidRPr="00FD7C80" w:rsidRDefault="000C6D62" w:rsidP="001D0BF1">
            <w:pPr>
              <w:pStyle w:val="Ttulo3"/>
              <w:contextualSpacing w:val="0"/>
              <w:outlineLvl w:val="2"/>
            </w:pPr>
            <w:r>
              <w:t xml:space="preserve">2008-2016 </w:t>
            </w:r>
          </w:p>
          <w:p w14:paraId="5CBD533B" w14:textId="77777777" w:rsidR="001D0BF1" w:rsidRPr="00FD7C80" w:rsidRDefault="000C6D62" w:rsidP="001D0BF1">
            <w:pPr>
              <w:pStyle w:val="Ttulo2"/>
              <w:contextualSpacing w:val="0"/>
              <w:outlineLvl w:val="1"/>
            </w:pPr>
            <w:r>
              <w:t xml:space="preserve">Escuela julieta becerra alvarez </w:t>
            </w:r>
          </w:p>
          <w:p w14:paraId="662EE289" w14:textId="77777777" w:rsidR="007538DC" w:rsidRPr="00FD7C80" w:rsidRDefault="000C6D62" w:rsidP="007538DC">
            <w:pPr>
              <w:contextualSpacing w:val="0"/>
            </w:pPr>
            <w:r>
              <w:t xml:space="preserve">Me destacaba por mis excelentes notas y mi buen comportamiento. Logre sacar </w:t>
            </w:r>
            <w:r w:rsidR="00113F38">
              <w:t xml:space="preserve">por varios años, el primer lugar del curso. </w:t>
            </w:r>
          </w:p>
        </w:tc>
      </w:tr>
      <w:tr w:rsidR="00F61DF9" w:rsidRPr="00FD7C80" w14:paraId="2D6A4B66" w14:textId="77777777" w:rsidTr="00F61DF9">
        <w:tc>
          <w:tcPr>
            <w:tcW w:w="9355" w:type="dxa"/>
            <w:tcMar>
              <w:top w:w="216" w:type="dxa"/>
            </w:tcMar>
          </w:tcPr>
          <w:p w14:paraId="6430B4DB" w14:textId="77777777" w:rsidR="00113F38" w:rsidRDefault="00113F38" w:rsidP="00113F38">
            <w:pPr>
              <w:pStyle w:val="Ttulo3"/>
              <w:contextualSpacing w:val="0"/>
              <w:outlineLvl w:val="2"/>
            </w:pPr>
            <w:r>
              <w:t>2017-2020</w:t>
            </w:r>
          </w:p>
          <w:p w14:paraId="3B9710BF" w14:textId="77777777" w:rsidR="00F61DF9" w:rsidRPr="00FD7C80" w:rsidRDefault="00113F38" w:rsidP="00113F38">
            <w:pPr>
              <w:pStyle w:val="Ttulo2"/>
              <w:outlineLvl w:val="1"/>
            </w:pPr>
            <w:r>
              <w:t xml:space="preserve">colegio principado de asturias </w:t>
            </w:r>
          </w:p>
        </w:tc>
      </w:tr>
    </w:tbl>
    <w:sdt>
      <w:sdtPr>
        <w:alias w:val="Aptitudes:"/>
        <w:tag w:val="Aptitudes:"/>
        <w:id w:val="-1392877668"/>
        <w:placeholder>
          <w:docPart w:val="38C9D3D3819B4A7BA570C745716E8447"/>
        </w:placeholder>
        <w:temporary/>
        <w:showingPlcHdr/>
        <w15:appearance w15:val="hidden"/>
      </w:sdtPr>
      <w:sdtEndPr/>
      <w:sdtContent>
        <w:p w14:paraId="61DB63FD" w14:textId="77777777"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14:paraId="57A233ED" w14:textId="77777777" w:rsidTr="00DE2EA9">
        <w:tc>
          <w:tcPr>
            <w:tcW w:w="4410" w:type="dxa"/>
          </w:tcPr>
          <w:p w14:paraId="3897DC3E" w14:textId="77777777" w:rsidR="001E3120" w:rsidRPr="00FD7C80" w:rsidRDefault="00113F38" w:rsidP="006E1507">
            <w:pPr>
              <w:pStyle w:val="Listaconvietas"/>
              <w:contextualSpacing w:val="0"/>
            </w:pPr>
            <w:r>
              <w:t xml:space="preserve">Una persona empática, con excelente atención al público. </w:t>
            </w:r>
          </w:p>
          <w:p w14:paraId="34E90F9D" w14:textId="6A5416B0" w:rsidR="001F4E6D" w:rsidRDefault="00113F38" w:rsidP="006E1507">
            <w:pPr>
              <w:pStyle w:val="Listaconvietas"/>
              <w:contextualSpacing w:val="0"/>
            </w:pPr>
            <w:r>
              <w:t>Proactiv</w:t>
            </w:r>
            <w:r w:rsidR="00251E6B">
              <w:t>o</w:t>
            </w:r>
            <w:r>
              <w:t>, responsable, con ganas de aprender cosas nuevas cada día, disciplinad</w:t>
            </w:r>
            <w:r w:rsidR="00251E6B">
              <w:t>o</w:t>
            </w:r>
            <w:r>
              <w:t>, amable.</w:t>
            </w:r>
          </w:p>
          <w:p w14:paraId="6C08D2BF" w14:textId="77777777" w:rsidR="00113F38" w:rsidRDefault="00113F38" w:rsidP="00113F38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  <w:p w14:paraId="2989EBFD" w14:textId="77777777" w:rsidR="00113F38" w:rsidRPr="00FD7C80" w:rsidRDefault="00113F38" w:rsidP="00113F38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16" w:type="dxa"/>
            <w:tcMar>
              <w:left w:w="360" w:type="dxa"/>
            </w:tcMar>
          </w:tcPr>
          <w:p w14:paraId="2B2F1377" w14:textId="77777777" w:rsidR="001E3120" w:rsidRPr="00FD7C80" w:rsidRDefault="001E3120" w:rsidP="00113F38">
            <w:pPr>
              <w:pStyle w:val="Listaconvietas"/>
              <w:numPr>
                <w:ilvl w:val="0"/>
                <w:numId w:val="0"/>
              </w:numPr>
              <w:contextualSpacing w:val="0"/>
            </w:pPr>
          </w:p>
          <w:p w14:paraId="480A8BCE" w14:textId="77777777" w:rsidR="001E3120" w:rsidRPr="00FD7C80" w:rsidRDefault="001E3120" w:rsidP="00113F38">
            <w:pPr>
              <w:pStyle w:val="Listaconvietas"/>
              <w:numPr>
                <w:ilvl w:val="0"/>
                <w:numId w:val="0"/>
              </w:numPr>
              <w:contextualSpacing w:val="0"/>
            </w:pPr>
          </w:p>
        </w:tc>
      </w:tr>
    </w:tbl>
    <w:p w14:paraId="04AEFFFD" w14:textId="77777777" w:rsidR="00AD782D" w:rsidRPr="00FD7C80" w:rsidRDefault="00AD782D" w:rsidP="0062312F">
      <w:pPr>
        <w:pStyle w:val="Ttulo1"/>
      </w:pPr>
    </w:p>
    <w:p w14:paraId="489F4E2C" w14:textId="77777777" w:rsidR="00B51D1B" w:rsidRPr="00FD7C80" w:rsidRDefault="00B51D1B" w:rsidP="006E1507"/>
    <w:sectPr w:rsidR="00B51D1B" w:rsidRPr="00FD7C80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F8708" w14:textId="77777777" w:rsidR="00BD22A3" w:rsidRDefault="00BD22A3" w:rsidP="0068194B">
      <w:r>
        <w:separator/>
      </w:r>
    </w:p>
    <w:p w14:paraId="630C200F" w14:textId="77777777" w:rsidR="00BD22A3" w:rsidRDefault="00BD22A3"/>
    <w:p w14:paraId="6336DDB4" w14:textId="77777777" w:rsidR="00BD22A3" w:rsidRDefault="00BD22A3"/>
  </w:endnote>
  <w:endnote w:type="continuationSeparator" w:id="0">
    <w:p w14:paraId="2C7AB0D7" w14:textId="77777777" w:rsidR="00BD22A3" w:rsidRDefault="00BD22A3" w:rsidP="0068194B">
      <w:r>
        <w:continuationSeparator/>
      </w:r>
    </w:p>
    <w:p w14:paraId="79DEEC96" w14:textId="77777777" w:rsidR="00BD22A3" w:rsidRDefault="00BD22A3"/>
    <w:p w14:paraId="78273771" w14:textId="77777777" w:rsidR="00BD22A3" w:rsidRDefault="00BD22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9CC081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0D7A3" w14:textId="77777777" w:rsidR="00BD22A3" w:rsidRDefault="00BD22A3" w:rsidP="0068194B">
      <w:r>
        <w:separator/>
      </w:r>
    </w:p>
    <w:p w14:paraId="0A6D8E91" w14:textId="77777777" w:rsidR="00BD22A3" w:rsidRDefault="00BD22A3"/>
    <w:p w14:paraId="2802F804" w14:textId="77777777" w:rsidR="00BD22A3" w:rsidRDefault="00BD22A3"/>
  </w:footnote>
  <w:footnote w:type="continuationSeparator" w:id="0">
    <w:p w14:paraId="0DCD9836" w14:textId="77777777" w:rsidR="00BD22A3" w:rsidRDefault="00BD22A3" w:rsidP="0068194B">
      <w:r>
        <w:continuationSeparator/>
      </w:r>
    </w:p>
    <w:p w14:paraId="23550784" w14:textId="77777777" w:rsidR="00BD22A3" w:rsidRDefault="00BD22A3"/>
    <w:p w14:paraId="100E19C3" w14:textId="77777777" w:rsidR="00BD22A3" w:rsidRDefault="00BD22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8ADEB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701FE23" wp14:editId="727F39B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3C7B839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62"/>
    <w:rsid w:val="000001EF"/>
    <w:rsid w:val="00000A99"/>
    <w:rsid w:val="00007322"/>
    <w:rsid w:val="00007728"/>
    <w:rsid w:val="00024584"/>
    <w:rsid w:val="00024730"/>
    <w:rsid w:val="00055E95"/>
    <w:rsid w:val="0007021F"/>
    <w:rsid w:val="000B2BA5"/>
    <w:rsid w:val="000C6D62"/>
    <w:rsid w:val="000F2F8C"/>
    <w:rsid w:val="000F7E76"/>
    <w:rsid w:val="0010006E"/>
    <w:rsid w:val="001045A8"/>
    <w:rsid w:val="00113F3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291F"/>
    <w:rsid w:val="00203573"/>
    <w:rsid w:val="0020597D"/>
    <w:rsid w:val="00213B4C"/>
    <w:rsid w:val="002253B0"/>
    <w:rsid w:val="00236D54"/>
    <w:rsid w:val="00241D8C"/>
    <w:rsid w:val="00241FDB"/>
    <w:rsid w:val="0024720C"/>
    <w:rsid w:val="00251E6B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276E"/>
    <w:rsid w:val="00405128"/>
    <w:rsid w:val="00406CFF"/>
    <w:rsid w:val="00416B25"/>
    <w:rsid w:val="00420592"/>
    <w:rsid w:val="004319E0"/>
    <w:rsid w:val="00437E8C"/>
    <w:rsid w:val="00440225"/>
    <w:rsid w:val="00447C56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22A3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62A6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431E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\AppData\Local\Microsoft\Office\16.0\DTS\es-ES%7b3E617AC2-507C-4787-9527-1110317E2EA5%7d\%7bCD4AB537-8301-4025-837C-3AA1434E2906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27B93939AE4DF2A80836F18126F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486D8-6318-472C-B6C8-DF85F9E1092D}"/>
      </w:docPartPr>
      <w:docPartBody>
        <w:p w:rsidR="004863E9" w:rsidRDefault="009E446A">
          <w:pPr>
            <w:pStyle w:val="C327B93939AE4DF2A80836F18126FBC1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E14EC31E7D4E43BA9E17DC12FE8C5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DCB2A-0D10-471D-BB08-330321E15DB5}"/>
      </w:docPartPr>
      <w:docPartBody>
        <w:p w:rsidR="004863E9" w:rsidRDefault="009E446A">
          <w:pPr>
            <w:pStyle w:val="E14EC31E7D4E43BA9E17DC12FE8C54F2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58FF1BD4A734452CBF07578C95A8E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7CB4D-7A49-4571-89E6-F81E6E0FC325}"/>
      </w:docPartPr>
      <w:docPartBody>
        <w:p w:rsidR="004863E9" w:rsidRDefault="009E446A">
          <w:pPr>
            <w:pStyle w:val="58FF1BD4A734452CBF07578C95A8E206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38C9D3D3819B4A7BA570C745716E8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9865B-DA88-4BB3-8128-F156EDAE21F2}"/>
      </w:docPartPr>
      <w:docPartBody>
        <w:p w:rsidR="004863E9" w:rsidRDefault="009E446A">
          <w:pPr>
            <w:pStyle w:val="38C9D3D3819B4A7BA570C745716E8447"/>
          </w:pPr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E9"/>
    <w:rsid w:val="003D438E"/>
    <w:rsid w:val="004863E9"/>
    <w:rsid w:val="00863790"/>
    <w:rsid w:val="009E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C327B93939AE4DF2A80836F18126FBC1">
    <w:name w:val="C327B93939AE4DF2A80836F18126FBC1"/>
  </w:style>
  <w:style w:type="paragraph" w:customStyle="1" w:styleId="E14EC31E7D4E43BA9E17DC12FE8C54F2">
    <w:name w:val="E14EC31E7D4E43BA9E17DC12FE8C54F2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58FF1BD4A734452CBF07578C95A8E206">
    <w:name w:val="58FF1BD4A734452CBF07578C95A8E206"/>
  </w:style>
  <w:style w:type="paragraph" w:customStyle="1" w:styleId="38C9D3D3819B4A7BA570C745716E8447">
    <w:name w:val="38C9D3D3819B4A7BA570C745716E84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{CD4AB537-8301-4025-837C-3AA1434E2906}tf16402488_win32</Template>
  <TotalTime>0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2021-03-24T19:40:00Z</dcterms:created>
  <dcterms:modified xsi:type="dcterms:W3CDTF">2021-11-22T16:12:00Z</dcterms:modified>
  <cp:category/>
</cp:coreProperties>
</file>