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360"/>
      </w:tblGrid>
      <w:tr w:rsidR="00872FC1" w:rsidRPr="00872FC1" w:rsidTr="00872FC1">
        <w:trPr>
          <w:trHeight w:hRule="exact" w:val="157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D1A15" w:rsidRDefault="002C1536" w:rsidP="00913946">
            <w:pPr>
              <w:pStyle w:val="Puesto"/>
              <w:rPr>
                <w:color w:val="auto"/>
                <w:sz w:val="40"/>
              </w:rPr>
            </w:pPr>
            <w:r w:rsidRPr="004D1A15">
              <w:rPr>
                <w:color w:val="auto"/>
                <w:sz w:val="40"/>
              </w:rPr>
              <w:t>sofía pizarro jara</w:t>
            </w:r>
          </w:p>
          <w:p w:rsidR="00692703" w:rsidRPr="00872FC1" w:rsidRDefault="002C1536" w:rsidP="00872FC1">
            <w:pPr>
              <w:pStyle w:val="Informacindecontacto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 xml:space="preserve">Ensenada 1593 La Florida </w:t>
            </w:r>
            <w:r w:rsidR="00872FC1" w:rsidRPr="00872FC1">
              <w:rPr>
                <w:color w:val="auto"/>
              </w:rPr>
              <w:t>–</w:t>
            </w:r>
            <w:r w:rsidR="00692703" w:rsidRPr="00872FC1">
              <w:rPr>
                <w:color w:val="auto"/>
                <w:lang w:bidi="es-ES"/>
              </w:rPr>
              <w:t xml:space="preserve"> </w:t>
            </w:r>
            <w:sdt>
              <w:sdtPr>
                <w:rPr>
                  <w:color w:val="auto"/>
                </w:rPr>
                <w:alias w:val="Escriba el teléfono:"/>
                <w:tag w:val="Escriba el teléfono:"/>
                <w:id w:val="-1993482697"/>
                <w:placeholder>
                  <w:docPart w:val="C2CF6D282EC14514B1E3EDC4CDC91D6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72FC1">
                  <w:rPr>
                    <w:color w:val="auto"/>
                    <w:lang w:bidi="es-ES"/>
                  </w:rPr>
                  <w:t>Teléfono</w:t>
                </w:r>
              </w:sdtContent>
            </w:sdt>
            <w:r w:rsidR="00872FC1" w:rsidRPr="00872FC1">
              <w:rPr>
                <w:color w:val="auto"/>
              </w:rPr>
              <w:t xml:space="preserve"> +569 83037628</w:t>
            </w:r>
          </w:p>
          <w:p w:rsidR="00872FC1" w:rsidRDefault="00FE0853" w:rsidP="00872FC1">
            <w:pPr>
              <w:pStyle w:val="Informacindecontacto"/>
              <w:contextualSpacing w:val="0"/>
              <w:rPr>
                <w:color w:val="auto"/>
              </w:rPr>
            </w:pPr>
            <w:hyperlink r:id="rId7" w:history="1">
              <w:r w:rsidRPr="003B04E2">
                <w:rPr>
                  <w:rStyle w:val="Hipervnculo"/>
                </w:rPr>
                <w:t>Sofyanto.piza@icluoud.com</w:t>
              </w:r>
            </w:hyperlink>
          </w:p>
          <w:p w:rsidR="00FE0853" w:rsidRPr="00872FC1" w:rsidRDefault="00FE0853" w:rsidP="00FE0853">
            <w:pPr>
              <w:jc w:val="center"/>
              <w:rPr>
                <w:color w:val="auto"/>
              </w:rPr>
            </w:pPr>
            <w:bookmarkStart w:id="0" w:name="_GoBack"/>
            <w:bookmarkEnd w:id="0"/>
            <w:r>
              <w:rPr>
                <w:color w:val="auto"/>
              </w:rPr>
              <w:t>RUT 22.111.576-7</w:t>
            </w:r>
          </w:p>
          <w:p w:rsidR="00FE0853" w:rsidRPr="00872FC1" w:rsidRDefault="00FE0853" w:rsidP="00872FC1">
            <w:pPr>
              <w:pStyle w:val="Informacindecontacto"/>
              <w:contextualSpacing w:val="0"/>
              <w:rPr>
                <w:color w:val="auto"/>
              </w:rPr>
            </w:pPr>
          </w:p>
        </w:tc>
      </w:tr>
      <w:tr w:rsidR="00872FC1" w:rsidRPr="00872FC1" w:rsidTr="00692703">
        <w:tc>
          <w:tcPr>
            <w:tcW w:w="9360" w:type="dxa"/>
            <w:tcMar>
              <w:top w:w="432" w:type="dxa"/>
            </w:tcMar>
          </w:tcPr>
          <w:p w:rsidR="00872FC1" w:rsidRPr="00872FC1" w:rsidRDefault="00872FC1" w:rsidP="00872FC1">
            <w:pPr>
              <w:rPr>
                <w:color w:val="auto"/>
              </w:rPr>
            </w:pPr>
            <w:r w:rsidRPr="00872FC1">
              <w:rPr>
                <w:color w:val="auto"/>
              </w:rPr>
              <w:t>Poseo experiencia en trámites bancarios simples, realicé apoyo administrativo en tareas básicas como archivo, orden y atención público, además de prestar asistencia al vendedor. También realicé tareas de entrega de productos  en forma presencial a clientes dentro de Santiago.</w:t>
            </w:r>
          </w:p>
          <w:p w:rsidR="001755A8" w:rsidRPr="00872FC1" w:rsidRDefault="001755A8" w:rsidP="00524096">
            <w:pPr>
              <w:contextualSpacing w:val="0"/>
              <w:rPr>
                <w:color w:val="auto"/>
              </w:rPr>
            </w:pPr>
          </w:p>
        </w:tc>
      </w:tr>
    </w:tbl>
    <w:p w:rsidR="004E01EB" w:rsidRPr="004D1A15" w:rsidRDefault="00595005" w:rsidP="004E01EB">
      <w:pPr>
        <w:pStyle w:val="Ttulo1"/>
        <w:rPr>
          <w:color w:val="auto"/>
          <w:sz w:val="24"/>
        </w:rPr>
      </w:pPr>
      <w:sdt>
        <w:sdtPr>
          <w:rPr>
            <w:color w:val="auto"/>
          </w:rPr>
          <w:alias w:val="Experiencia:"/>
          <w:tag w:val="Experiencia:"/>
          <w:id w:val="-1983300934"/>
          <w:placeholder>
            <w:docPart w:val="A48EEA528B56420CB26201EE8DBC5F16"/>
          </w:placeholder>
          <w:temporary/>
          <w:showingPlcHdr/>
          <w15:appearance w15:val="hidden"/>
        </w:sdtPr>
        <w:sdtEndPr>
          <w:rPr>
            <w:sz w:val="24"/>
          </w:rPr>
        </w:sdtEndPr>
        <w:sdtContent>
          <w:r w:rsidR="004E01EB" w:rsidRPr="004D1A15">
            <w:rPr>
              <w:color w:val="auto"/>
              <w:sz w:val="24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290"/>
      </w:tblGrid>
      <w:tr w:rsidR="00872FC1" w:rsidRPr="00872FC1" w:rsidTr="00D66A52">
        <w:tc>
          <w:tcPr>
            <w:tcW w:w="9355" w:type="dxa"/>
          </w:tcPr>
          <w:p w:rsidR="002C1536" w:rsidRPr="00872FC1" w:rsidRDefault="002C1536" w:rsidP="002C1536">
            <w:pPr>
              <w:pStyle w:val="Ttulo3"/>
              <w:contextualSpacing w:val="0"/>
              <w:outlineLvl w:val="2"/>
              <w:rPr>
                <w:color w:val="auto"/>
              </w:rPr>
            </w:pPr>
            <w:r w:rsidRPr="00872FC1">
              <w:rPr>
                <w:color w:val="auto"/>
              </w:rPr>
              <w:t>enero 2021 – AGOSTO 2021</w:t>
            </w:r>
          </w:p>
          <w:p w:rsidR="001D0BF1" w:rsidRPr="00872FC1" w:rsidRDefault="00524096" w:rsidP="002C1536">
            <w:pPr>
              <w:pStyle w:val="Ttulo3"/>
              <w:contextualSpacing w:val="0"/>
              <w:outlineLvl w:val="2"/>
              <w:rPr>
                <w:color w:val="auto"/>
              </w:rPr>
            </w:pPr>
            <w:r w:rsidRPr="00872FC1">
              <w:rPr>
                <w:color w:val="auto"/>
              </w:rPr>
              <w:t>junior</w:t>
            </w:r>
            <w:r w:rsidR="001D0BF1" w:rsidRPr="00872FC1">
              <w:rPr>
                <w:color w:val="auto"/>
                <w:lang w:bidi="es-ES"/>
              </w:rPr>
              <w:t xml:space="preserve">, </w:t>
            </w:r>
            <w:r w:rsidR="002C1536" w:rsidRPr="00872FC1">
              <w:rPr>
                <w:rStyle w:val="Referenciasutil"/>
                <w:color w:val="auto"/>
              </w:rPr>
              <w:t>comercialización angela jara eirl</w:t>
            </w:r>
          </w:p>
          <w:p w:rsidR="002C1536" w:rsidRPr="00872FC1" w:rsidRDefault="002C1536" w:rsidP="002C1536">
            <w:pPr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 xml:space="preserve">Trabajo </w:t>
            </w:r>
            <w:proofErr w:type="spellStart"/>
            <w:r w:rsidRPr="00872FC1">
              <w:rPr>
                <w:color w:val="auto"/>
              </w:rPr>
              <w:t>Part</w:t>
            </w:r>
            <w:proofErr w:type="spellEnd"/>
            <w:r w:rsidRPr="00872FC1">
              <w:rPr>
                <w:color w:val="auto"/>
              </w:rPr>
              <w:t xml:space="preserve"> time</w:t>
            </w:r>
          </w:p>
          <w:p w:rsidR="001E3120" w:rsidRPr="00872FC1" w:rsidRDefault="002C1536" w:rsidP="002C1536">
            <w:pPr>
              <w:contextualSpacing w:val="0"/>
              <w:jc w:val="both"/>
              <w:rPr>
                <w:color w:val="auto"/>
              </w:rPr>
            </w:pPr>
            <w:r w:rsidRPr="00872FC1">
              <w:rPr>
                <w:color w:val="auto"/>
              </w:rPr>
              <w:t xml:space="preserve">Encargada de compras en comercios, retiro de productos en oficina de proveedores y entrega   de los mismos a clientes en sus dependencias dentro de Santiago, principalmente Institutos de educación como IP Chile e </w:t>
            </w:r>
            <w:proofErr w:type="spellStart"/>
            <w:r w:rsidRPr="00872FC1">
              <w:rPr>
                <w:color w:val="auto"/>
              </w:rPr>
              <w:t>Inacap</w:t>
            </w:r>
            <w:proofErr w:type="spellEnd"/>
            <w:r w:rsidRPr="00872FC1">
              <w:rPr>
                <w:color w:val="auto"/>
              </w:rPr>
              <w:t>. Apoyo en gestiones administrativas básicas, orden de archivo de facturas de compras y ventas. Gestión de cobranza telefónica.</w:t>
            </w:r>
          </w:p>
        </w:tc>
      </w:tr>
      <w:tr w:rsidR="00872FC1" w:rsidRPr="00872FC1" w:rsidTr="00F61DF9">
        <w:tc>
          <w:tcPr>
            <w:tcW w:w="9355" w:type="dxa"/>
            <w:tcMar>
              <w:top w:w="216" w:type="dxa"/>
            </w:tcMar>
          </w:tcPr>
          <w:p w:rsidR="002C1536" w:rsidRPr="00872FC1" w:rsidRDefault="002C1536" w:rsidP="002C1536">
            <w:pPr>
              <w:pStyle w:val="Ttulo3"/>
              <w:contextualSpacing w:val="0"/>
              <w:outlineLvl w:val="2"/>
              <w:rPr>
                <w:color w:val="auto"/>
                <w:lang w:bidi="es-ES"/>
              </w:rPr>
            </w:pPr>
            <w:r w:rsidRPr="00872FC1">
              <w:rPr>
                <w:color w:val="auto"/>
              </w:rPr>
              <w:t>OCTUBRE 2020</w:t>
            </w:r>
            <w:r w:rsidR="00F61DF9" w:rsidRPr="00872FC1">
              <w:rPr>
                <w:color w:val="auto"/>
                <w:lang w:bidi="es-ES"/>
              </w:rPr>
              <w:t xml:space="preserve"> – </w:t>
            </w:r>
            <w:r w:rsidRPr="00872FC1">
              <w:rPr>
                <w:color w:val="auto"/>
                <w:lang w:bidi="es-ES"/>
              </w:rPr>
              <w:t>enero 2021</w:t>
            </w:r>
          </w:p>
          <w:p w:rsidR="002C1536" w:rsidRPr="00872FC1" w:rsidRDefault="002C1536" w:rsidP="002C1536">
            <w:pPr>
              <w:pStyle w:val="Ttulo3"/>
              <w:contextualSpacing w:val="0"/>
              <w:outlineLvl w:val="2"/>
              <w:rPr>
                <w:b w:val="0"/>
                <w:smallCaps/>
                <w:color w:val="auto"/>
              </w:rPr>
            </w:pPr>
            <w:r w:rsidRPr="00872FC1">
              <w:rPr>
                <w:color w:val="auto"/>
              </w:rPr>
              <w:t>JUNIOR</w:t>
            </w:r>
            <w:r w:rsidR="00F61DF9" w:rsidRPr="00872FC1">
              <w:rPr>
                <w:color w:val="auto"/>
                <w:lang w:bidi="es-ES"/>
              </w:rPr>
              <w:t xml:space="preserve">, </w:t>
            </w:r>
            <w:r w:rsidRPr="00872FC1">
              <w:rPr>
                <w:rStyle w:val="Referenciasutil"/>
                <w:color w:val="auto"/>
              </w:rPr>
              <w:t>ARMANDO OLAVE EIRL</w:t>
            </w:r>
            <w:r w:rsidR="00872FC1">
              <w:rPr>
                <w:rStyle w:val="Referenciasutil"/>
                <w:color w:val="auto"/>
              </w:rPr>
              <w:t xml:space="preserve"> (AOM</w:t>
            </w:r>
            <w:r w:rsidR="004D1A15">
              <w:rPr>
                <w:rStyle w:val="Referenciasutil"/>
                <w:color w:val="auto"/>
              </w:rPr>
              <w:t xml:space="preserve"> Chile</w:t>
            </w:r>
            <w:r w:rsidR="00872FC1">
              <w:rPr>
                <w:rStyle w:val="Referenciasutil"/>
                <w:color w:val="auto"/>
              </w:rPr>
              <w:t>)</w:t>
            </w:r>
          </w:p>
          <w:p w:rsidR="002C1536" w:rsidRPr="00872FC1" w:rsidRDefault="002C1536" w:rsidP="00F61DF9">
            <w:pPr>
              <w:rPr>
                <w:color w:val="auto"/>
              </w:rPr>
            </w:pPr>
            <w:r w:rsidRPr="00872FC1">
              <w:rPr>
                <w:color w:val="auto"/>
              </w:rPr>
              <w:t xml:space="preserve">Trabajo </w:t>
            </w:r>
            <w:proofErr w:type="spellStart"/>
            <w:r w:rsidRPr="00872FC1">
              <w:rPr>
                <w:color w:val="auto"/>
              </w:rPr>
              <w:t>Part</w:t>
            </w:r>
            <w:proofErr w:type="spellEnd"/>
            <w:r w:rsidRPr="00872FC1">
              <w:rPr>
                <w:color w:val="auto"/>
              </w:rPr>
              <w:t xml:space="preserve"> Time</w:t>
            </w:r>
          </w:p>
          <w:p w:rsidR="00F61DF9" w:rsidRPr="00872FC1" w:rsidRDefault="002C1536" w:rsidP="004D1A15">
            <w:pPr>
              <w:jc w:val="both"/>
              <w:rPr>
                <w:color w:val="auto"/>
              </w:rPr>
            </w:pPr>
            <w:r w:rsidRPr="00872FC1">
              <w:rPr>
                <w:color w:val="auto"/>
              </w:rPr>
              <w:t xml:space="preserve">Encargada  trámites bancarios básicos (depósitos), entrega de productos en agencias de transporte como </w:t>
            </w:r>
            <w:proofErr w:type="spellStart"/>
            <w:r w:rsidRPr="00872FC1">
              <w:rPr>
                <w:color w:val="auto"/>
              </w:rPr>
              <w:t>Starken</w:t>
            </w:r>
            <w:proofErr w:type="spellEnd"/>
            <w:r w:rsidRPr="00872FC1">
              <w:rPr>
                <w:color w:val="auto"/>
              </w:rPr>
              <w:t xml:space="preserve">, </w:t>
            </w:r>
            <w:proofErr w:type="spellStart"/>
            <w:r w:rsidRPr="00872FC1">
              <w:rPr>
                <w:color w:val="auto"/>
              </w:rPr>
              <w:t>Pullman</w:t>
            </w:r>
            <w:proofErr w:type="spellEnd"/>
            <w:r w:rsidRPr="00872FC1">
              <w:rPr>
                <w:color w:val="auto"/>
              </w:rPr>
              <w:t xml:space="preserve"> cargo, para luego  contactar al cliente para  informar sobre el estado de su envío.</w:t>
            </w:r>
            <w:r w:rsidR="004D1A15">
              <w:rPr>
                <w:color w:val="auto"/>
              </w:rPr>
              <w:t xml:space="preserve"> Apoyo y asistencia en ventas presenciales.</w:t>
            </w:r>
          </w:p>
        </w:tc>
      </w:tr>
    </w:tbl>
    <w:sdt>
      <w:sdtPr>
        <w:rPr>
          <w:color w:val="auto"/>
        </w:rPr>
        <w:alias w:val="Educación:"/>
        <w:tag w:val="Formación:"/>
        <w:id w:val="-1908763273"/>
        <w:placeholder>
          <w:docPart w:val="053DE3C4CDE04A70BCA51C8CB7B46972"/>
        </w:placeholder>
        <w:temporary/>
        <w:showingPlcHdr/>
        <w15:appearance w15:val="hidden"/>
      </w:sdtPr>
      <w:sdtEndPr/>
      <w:sdtContent>
        <w:p w:rsidR="00DA59AA" w:rsidRPr="00872FC1" w:rsidRDefault="00DA59AA" w:rsidP="0097790C">
          <w:pPr>
            <w:pStyle w:val="Ttulo1"/>
            <w:rPr>
              <w:color w:val="auto"/>
            </w:rPr>
          </w:pPr>
          <w:r w:rsidRPr="004D1A15">
            <w:rPr>
              <w:color w:val="auto"/>
              <w:sz w:val="24"/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290"/>
      </w:tblGrid>
      <w:tr w:rsidR="00872FC1" w:rsidRPr="00872FC1" w:rsidTr="00524096">
        <w:tc>
          <w:tcPr>
            <w:tcW w:w="9290" w:type="dxa"/>
          </w:tcPr>
          <w:p w:rsidR="001D0BF1" w:rsidRPr="00872FC1" w:rsidRDefault="002C1536" w:rsidP="001D0BF1">
            <w:pPr>
              <w:pStyle w:val="Ttulo3"/>
              <w:contextualSpacing w:val="0"/>
              <w:outlineLvl w:val="2"/>
              <w:rPr>
                <w:color w:val="auto"/>
              </w:rPr>
            </w:pPr>
            <w:r w:rsidRPr="00872FC1">
              <w:rPr>
                <w:color w:val="auto"/>
              </w:rPr>
              <w:t>2021</w:t>
            </w:r>
          </w:p>
          <w:p w:rsidR="007538DC" w:rsidRPr="004D1A15" w:rsidRDefault="002C1536" w:rsidP="004D1A15">
            <w:pPr>
              <w:pStyle w:val="Ttulo2"/>
              <w:contextualSpacing w:val="0"/>
              <w:outlineLvl w:val="1"/>
              <w:rPr>
                <w:color w:val="auto"/>
                <w:sz w:val="22"/>
              </w:rPr>
            </w:pPr>
            <w:r w:rsidRPr="00872FC1">
              <w:rPr>
                <w:color w:val="auto"/>
                <w:sz w:val="22"/>
              </w:rPr>
              <w:t>cursando 2do medio</w:t>
            </w:r>
            <w:r w:rsidR="001D0BF1" w:rsidRPr="00872FC1">
              <w:rPr>
                <w:color w:val="auto"/>
                <w:sz w:val="22"/>
                <w:lang w:bidi="es-ES"/>
              </w:rPr>
              <w:t xml:space="preserve">, </w:t>
            </w:r>
            <w:r w:rsidRPr="00872FC1">
              <w:rPr>
                <w:rStyle w:val="Referenciasutil"/>
                <w:color w:val="auto"/>
                <w:sz w:val="22"/>
              </w:rPr>
              <w:t>colegio alcántara de la cordillera</w:t>
            </w:r>
          </w:p>
        </w:tc>
      </w:tr>
    </w:tbl>
    <w:sdt>
      <w:sdtPr>
        <w:rPr>
          <w:color w:val="auto"/>
        </w:rPr>
        <w:alias w:val="Aptitudes:"/>
        <w:tag w:val="Aptitudes:"/>
        <w:id w:val="-1392877668"/>
        <w:placeholder>
          <w:docPart w:val="85525504FAA244D29797CB95E0D5DA2C"/>
        </w:placeholder>
        <w:temporary/>
        <w:showingPlcHdr/>
        <w15:appearance w15:val="hidden"/>
      </w:sdtPr>
      <w:sdtEndPr/>
      <w:sdtContent>
        <w:p w:rsidR="00486277" w:rsidRPr="00872FC1" w:rsidRDefault="00486277" w:rsidP="00486277">
          <w:pPr>
            <w:pStyle w:val="Ttulo1"/>
            <w:rPr>
              <w:color w:val="auto"/>
            </w:rPr>
          </w:pPr>
          <w:r w:rsidRPr="004D1A15">
            <w:rPr>
              <w:color w:val="auto"/>
              <w:sz w:val="24"/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573"/>
        <w:gridCol w:w="4787"/>
      </w:tblGrid>
      <w:tr w:rsidR="00872FC1" w:rsidRPr="00872FC1" w:rsidTr="00DE2EA9">
        <w:tc>
          <w:tcPr>
            <w:tcW w:w="4410" w:type="dxa"/>
          </w:tcPr>
          <w:p w:rsidR="00524096" w:rsidRPr="00872FC1" w:rsidRDefault="00524096" w:rsidP="00524096">
            <w:pPr>
              <w:pStyle w:val="Listaconvietas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>Responsable</w:t>
            </w:r>
          </w:p>
          <w:p w:rsidR="00524096" w:rsidRPr="00872FC1" w:rsidRDefault="00524096" w:rsidP="00524096">
            <w:pPr>
              <w:pStyle w:val="Listaconvietas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>Puntual</w:t>
            </w:r>
          </w:p>
          <w:p w:rsidR="001F4E6D" w:rsidRPr="00872FC1" w:rsidRDefault="00524096" w:rsidP="00524096">
            <w:pPr>
              <w:pStyle w:val="Listaconvietas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>Facilidad para trato de clientes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872FC1" w:rsidRDefault="00524096" w:rsidP="006E1507">
            <w:pPr>
              <w:pStyle w:val="Listaconvietas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>Capacidad para trabajo bajo presión</w:t>
            </w:r>
          </w:p>
          <w:p w:rsidR="001E3120" w:rsidRPr="00872FC1" w:rsidRDefault="00524096" w:rsidP="006E1507">
            <w:pPr>
              <w:pStyle w:val="Listaconvietas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 xml:space="preserve">Creativa </w:t>
            </w:r>
          </w:p>
          <w:p w:rsidR="001E3120" w:rsidRPr="00872FC1" w:rsidRDefault="00872FC1" w:rsidP="00524096">
            <w:pPr>
              <w:pStyle w:val="Listaconvietas"/>
              <w:contextualSpacing w:val="0"/>
              <w:rPr>
                <w:color w:val="auto"/>
              </w:rPr>
            </w:pPr>
            <w:r w:rsidRPr="00872FC1">
              <w:rPr>
                <w:color w:val="auto"/>
              </w:rPr>
              <w:t xml:space="preserve">Organizada </w:t>
            </w:r>
          </w:p>
        </w:tc>
      </w:tr>
    </w:tbl>
    <w:p w:rsidR="00872FC1" w:rsidRPr="004D1A15" w:rsidRDefault="00872FC1" w:rsidP="0062312F">
      <w:pPr>
        <w:pStyle w:val="Ttulo1"/>
        <w:rPr>
          <w:sz w:val="24"/>
        </w:rPr>
      </w:pPr>
      <w:r w:rsidRPr="004D1A15">
        <w:rPr>
          <w:sz w:val="24"/>
        </w:rPr>
        <w:t>refrencias</w:t>
      </w:r>
    </w:p>
    <w:p w:rsidR="00872FC1" w:rsidRPr="00872FC1" w:rsidRDefault="00872FC1" w:rsidP="00872FC1">
      <w:pPr>
        <w:rPr>
          <w:color w:val="auto"/>
        </w:rPr>
      </w:pPr>
      <w:r w:rsidRPr="00872FC1">
        <w:rPr>
          <w:color w:val="auto"/>
        </w:rPr>
        <w:t xml:space="preserve">Armando </w:t>
      </w:r>
      <w:proofErr w:type="spellStart"/>
      <w:r w:rsidRPr="00872FC1">
        <w:rPr>
          <w:color w:val="auto"/>
        </w:rPr>
        <w:t>Olave</w:t>
      </w:r>
      <w:proofErr w:type="spellEnd"/>
      <w:r w:rsidRPr="00872FC1">
        <w:rPr>
          <w:color w:val="auto"/>
        </w:rPr>
        <w:t xml:space="preserve"> M. </w:t>
      </w:r>
      <w:r w:rsidR="004D1A15">
        <w:rPr>
          <w:color w:val="auto"/>
        </w:rPr>
        <w:t xml:space="preserve">- </w:t>
      </w:r>
      <w:r w:rsidRPr="00872FC1">
        <w:rPr>
          <w:color w:val="auto"/>
        </w:rPr>
        <w:t>Representante legal de AOM</w:t>
      </w:r>
      <w:r w:rsidR="004D1A15">
        <w:rPr>
          <w:color w:val="auto"/>
        </w:rPr>
        <w:t xml:space="preserve"> Chile</w:t>
      </w:r>
    </w:p>
    <w:p w:rsidR="00872FC1" w:rsidRDefault="00872FC1" w:rsidP="00872FC1">
      <w:pPr>
        <w:rPr>
          <w:color w:val="auto"/>
        </w:rPr>
      </w:pPr>
      <w:r w:rsidRPr="00872FC1">
        <w:rPr>
          <w:color w:val="auto"/>
        </w:rPr>
        <w:t>Teléfono +56 66456847</w:t>
      </w:r>
    </w:p>
    <w:p w:rsidR="004D1A15" w:rsidRDefault="004D1A15" w:rsidP="00872FC1">
      <w:pPr>
        <w:rPr>
          <w:color w:val="auto"/>
        </w:rPr>
      </w:pPr>
    </w:p>
    <w:p w:rsidR="004D1A15" w:rsidRDefault="004D1A15" w:rsidP="00872FC1">
      <w:pPr>
        <w:rPr>
          <w:color w:val="auto"/>
        </w:rPr>
      </w:pPr>
      <w:r>
        <w:rPr>
          <w:color w:val="auto"/>
        </w:rPr>
        <w:t>Angela Jara V. – Representante Legal de Comercialización Angela Jara EIRL</w:t>
      </w:r>
    </w:p>
    <w:p w:rsidR="004D1A15" w:rsidRDefault="004D1A15" w:rsidP="00872FC1">
      <w:pPr>
        <w:rPr>
          <w:color w:val="auto"/>
        </w:rPr>
      </w:pPr>
      <w:r>
        <w:rPr>
          <w:color w:val="auto"/>
        </w:rPr>
        <w:t>Teléfono + 56 991394344</w:t>
      </w:r>
    </w:p>
    <w:p w:rsidR="00FE0853" w:rsidRDefault="00FE0853" w:rsidP="00872FC1">
      <w:pPr>
        <w:rPr>
          <w:color w:val="auto"/>
        </w:rPr>
      </w:pPr>
    </w:p>
    <w:p w:rsidR="00FE0853" w:rsidRDefault="00FE0853" w:rsidP="00872FC1">
      <w:pPr>
        <w:rPr>
          <w:color w:val="auto"/>
        </w:rPr>
      </w:pPr>
    </w:p>
    <w:p w:rsidR="00FE0853" w:rsidRDefault="00FE0853" w:rsidP="00872FC1">
      <w:pPr>
        <w:rPr>
          <w:color w:val="auto"/>
        </w:rPr>
      </w:pPr>
    </w:p>
    <w:p w:rsidR="00FE0853" w:rsidRDefault="00FE0853" w:rsidP="00872FC1">
      <w:pPr>
        <w:rPr>
          <w:color w:val="auto"/>
        </w:rPr>
      </w:pPr>
    </w:p>
    <w:p w:rsidR="00FE0853" w:rsidRDefault="00FE0853" w:rsidP="00872FC1">
      <w:pPr>
        <w:rPr>
          <w:color w:val="auto"/>
        </w:rPr>
      </w:pPr>
    </w:p>
    <w:p w:rsidR="00FE0853" w:rsidRDefault="00FE0853" w:rsidP="00872FC1">
      <w:pPr>
        <w:rPr>
          <w:color w:val="auto"/>
        </w:rPr>
      </w:pPr>
    </w:p>
    <w:p w:rsidR="00FE0853" w:rsidRDefault="00FE0853" w:rsidP="00872FC1">
      <w:pPr>
        <w:rPr>
          <w:color w:val="auto"/>
        </w:rPr>
      </w:pPr>
    </w:p>
    <w:p w:rsidR="00FE0853" w:rsidRPr="00872FC1" w:rsidRDefault="00FE0853" w:rsidP="00FE0853">
      <w:pPr>
        <w:jc w:val="center"/>
        <w:rPr>
          <w:color w:val="auto"/>
        </w:rPr>
      </w:pPr>
      <w:r>
        <w:rPr>
          <w:color w:val="auto"/>
        </w:rPr>
        <w:t>RUT 22.111.576-7</w:t>
      </w:r>
    </w:p>
    <w:sectPr w:rsidR="00FE0853" w:rsidRPr="00872FC1" w:rsidSect="00872FC1">
      <w:footerReference w:type="default" r:id="rId8"/>
      <w:headerReference w:type="first" r:id="rId9"/>
      <w:pgSz w:w="12240" w:h="15840" w:code="1"/>
      <w:pgMar w:top="56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05" w:rsidRDefault="00595005" w:rsidP="0068194B">
      <w:r>
        <w:separator/>
      </w:r>
    </w:p>
    <w:p w:rsidR="00595005" w:rsidRDefault="00595005"/>
    <w:p w:rsidR="00595005" w:rsidRDefault="00595005"/>
  </w:endnote>
  <w:endnote w:type="continuationSeparator" w:id="0">
    <w:p w:rsidR="00595005" w:rsidRDefault="00595005" w:rsidP="0068194B">
      <w:r>
        <w:continuationSeparator/>
      </w:r>
    </w:p>
    <w:p w:rsidR="00595005" w:rsidRDefault="00595005"/>
    <w:p w:rsidR="00595005" w:rsidRDefault="00595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FE0853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05" w:rsidRDefault="00595005" w:rsidP="0068194B">
      <w:r>
        <w:separator/>
      </w:r>
    </w:p>
    <w:p w:rsidR="00595005" w:rsidRDefault="00595005"/>
    <w:p w:rsidR="00595005" w:rsidRDefault="00595005"/>
  </w:footnote>
  <w:footnote w:type="continuationSeparator" w:id="0">
    <w:p w:rsidR="00595005" w:rsidRDefault="00595005" w:rsidP="0068194B">
      <w:r>
        <w:continuationSeparator/>
      </w:r>
    </w:p>
    <w:p w:rsidR="00595005" w:rsidRDefault="00595005"/>
    <w:p w:rsidR="00595005" w:rsidRDefault="005950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51FC41" wp14:editId="3A473B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8329CE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36"/>
    <w:rsid w:val="000001EF"/>
    <w:rsid w:val="00007322"/>
    <w:rsid w:val="00007728"/>
    <w:rsid w:val="00024584"/>
    <w:rsid w:val="00024730"/>
    <w:rsid w:val="00055E95"/>
    <w:rsid w:val="0007021F"/>
    <w:rsid w:val="0007481C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42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153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A15"/>
    <w:rsid w:val="004E01EB"/>
    <w:rsid w:val="004E2794"/>
    <w:rsid w:val="00510392"/>
    <w:rsid w:val="00513E2A"/>
    <w:rsid w:val="00524096"/>
    <w:rsid w:val="00566A35"/>
    <w:rsid w:val="0056701E"/>
    <w:rsid w:val="005740D7"/>
    <w:rsid w:val="005943BA"/>
    <w:rsid w:val="00595005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2FC1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18A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08A8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085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853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fyanto.piza@iclu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%20Jara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CF6D282EC14514B1E3EDC4CDC91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46244-6A68-4872-9489-B8FB2D60CA6B}"/>
      </w:docPartPr>
      <w:docPartBody>
        <w:p w:rsidR="00147B30" w:rsidRDefault="00075C32">
          <w:pPr>
            <w:pStyle w:val="C2CF6D282EC14514B1E3EDC4CDC91D65"/>
          </w:pPr>
          <w:r w:rsidRPr="00FD7C80">
            <w:rPr>
              <w:lang w:bidi="es-ES"/>
            </w:rPr>
            <w:t>Teléfono</w:t>
          </w:r>
        </w:p>
      </w:docPartBody>
    </w:docPart>
    <w:docPart>
      <w:docPartPr>
        <w:name w:val="A48EEA528B56420CB26201EE8DBC5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9B55-59A2-4F0E-891A-CEB815F038D2}"/>
      </w:docPartPr>
      <w:docPartBody>
        <w:p w:rsidR="00147B30" w:rsidRDefault="00075C32">
          <w:pPr>
            <w:pStyle w:val="A48EEA528B56420CB26201EE8DBC5F16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053DE3C4CDE04A70BCA51C8CB7B46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553F6-2481-465D-B1C8-990893A4D58B}"/>
      </w:docPartPr>
      <w:docPartBody>
        <w:p w:rsidR="00147B30" w:rsidRDefault="00075C32">
          <w:pPr>
            <w:pStyle w:val="053DE3C4CDE04A70BCA51C8CB7B46972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85525504FAA244D29797CB95E0D5D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07584-C53E-47EB-BDD2-26FC6B98DCB9}"/>
      </w:docPartPr>
      <w:docPartBody>
        <w:p w:rsidR="00147B30" w:rsidRDefault="00075C32">
          <w:pPr>
            <w:pStyle w:val="85525504FAA244D29797CB95E0D5DA2C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32"/>
    <w:rsid w:val="00075C32"/>
    <w:rsid w:val="00147B30"/>
    <w:rsid w:val="0099004B"/>
    <w:rsid w:val="009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13E2DBA9F846CD87367663B59D5798">
    <w:name w:val="5013E2DBA9F846CD87367663B59D5798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C57979828B248F7B47FDF9209D20036">
    <w:name w:val="8C57979828B248F7B47FDF9209D20036"/>
  </w:style>
  <w:style w:type="paragraph" w:customStyle="1" w:styleId="F72AE213FBE9408493DFF3A443D67A25">
    <w:name w:val="F72AE213FBE9408493DFF3A443D67A25"/>
  </w:style>
  <w:style w:type="paragraph" w:customStyle="1" w:styleId="6CB886149C544ACDB2372D0268178FB2">
    <w:name w:val="6CB886149C544ACDB2372D0268178FB2"/>
  </w:style>
  <w:style w:type="paragraph" w:customStyle="1" w:styleId="C2CF6D282EC14514B1E3EDC4CDC91D65">
    <w:name w:val="C2CF6D282EC14514B1E3EDC4CDC91D65"/>
  </w:style>
  <w:style w:type="paragraph" w:customStyle="1" w:styleId="9224675C37D94666919300FE67F32EA0">
    <w:name w:val="9224675C37D94666919300FE67F32EA0"/>
  </w:style>
  <w:style w:type="paragraph" w:customStyle="1" w:styleId="41F40711A1784F32A704BD8F013E000F">
    <w:name w:val="41F40711A1784F32A704BD8F013E000F"/>
  </w:style>
  <w:style w:type="paragraph" w:customStyle="1" w:styleId="AC16CAEA318E4D608FF74B3823C818A5">
    <w:name w:val="AC16CAEA318E4D608FF74B3823C818A5"/>
  </w:style>
  <w:style w:type="paragraph" w:customStyle="1" w:styleId="67AE4FFE7B86410398B7B82B369BFE9A">
    <w:name w:val="67AE4FFE7B86410398B7B82B369BFE9A"/>
  </w:style>
  <w:style w:type="paragraph" w:customStyle="1" w:styleId="1FFB7B105B4143DB9F106050DCBBC470">
    <w:name w:val="1FFB7B105B4143DB9F106050DCBBC470"/>
  </w:style>
  <w:style w:type="paragraph" w:customStyle="1" w:styleId="D6AF788A1F714743A400155F6800F0AA">
    <w:name w:val="D6AF788A1F714743A400155F6800F0AA"/>
  </w:style>
  <w:style w:type="paragraph" w:customStyle="1" w:styleId="A48EEA528B56420CB26201EE8DBC5F16">
    <w:name w:val="A48EEA528B56420CB26201EE8DBC5F16"/>
  </w:style>
  <w:style w:type="paragraph" w:customStyle="1" w:styleId="CAC18D1178C3467AAA446C37C04E13EB">
    <w:name w:val="CAC18D1178C3467AAA446C37C04E13EB"/>
  </w:style>
  <w:style w:type="paragraph" w:customStyle="1" w:styleId="EF4D160494E1425FACCA4ADA42CC6FBF">
    <w:name w:val="EF4D160494E1425FACCA4ADA42CC6FBF"/>
  </w:style>
  <w:style w:type="paragraph" w:customStyle="1" w:styleId="9A5A4BCFB3C8428496F2C010E3B83475">
    <w:name w:val="9A5A4BCFB3C8428496F2C010E3B83475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BB3B27BB16DD479D9CC9CB49CCD284E4">
    <w:name w:val="BB3B27BB16DD479D9CC9CB49CCD284E4"/>
  </w:style>
  <w:style w:type="paragraph" w:customStyle="1" w:styleId="8A9E52AF1EEB4FED82A96F70EFB650F9">
    <w:name w:val="8A9E52AF1EEB4FED82A96F70EFB650F9"/>
  </w:style>
  <w:style w:type="paragraph" w:customStyle="1" w:styleId="77A3C47ACB704DF9BB511150F8E0E438">
    <w:name w:val="77A3C47ACB704DF9BB511150F8E0E438"/>
  </w:style>
  <w:style w:type="paragraph" w:customStyle="1" w:styleId="9E001FBDCCA94622A9E6E01755FEA654">
    <w:name w:val="9E001FBDCCA94622A9E6E01755FEA654"/>
  </w:style>
  <w:style w:type="paragraph" w:customStyle="1" w:styleId="BE9C27DFDC3A48219DA5EC19075C2413">
    <w:name w:val="BE9C27DFDC3A48219DA5EC19075C2413"/>
  </w:style>
  <w:style w:type="paragraph" w:customStyle="1" w:styleId="37A3248A86664D79B1D9D4364D50AD80">
    <w:name w:val="37A3248A86664D79B1D9D4364D50AD80"/>
  </w:style>
  <w:style w:type="paragraph" w:customStyle="1" w:styleId="43C0506996974769A9384D0FA6CAEE89">
    <w:name w:val="43C0506996974769A9384D0FA6CAEE89"/>
  </w:style>
  <w:style w:type="paragraph" w:customStyle="1" w:styleId="053DE3C4CDE04A70BCA51C8CB7B46972">
    <w:name w:val="053DE3C4CDE04A70BCA51C8CB7B46972"/>
  </w:style>
  <w:style w:type="paragraph" w:customStyle="1" w:styleId="1AD01AD9ED8342E1A1F296E1B85F5339">
    <w:name w:val="1AD01AD9ED8342E1A1F296E1B85F5339"/>
  </w:style>
  <w:style w:type="paragraph" w:customStyle="1" w:styleId="E2DA7163C24641B9B514CDE0840BE012">
    <w:name w:val="E2DA7163C24641B9B514CDE0840BE012"/>
  </w:style>
  <w:style w:type="paragraph" w:customStyle="1" w:styleId="200F3D195CDC4398A1F6059C20942F60">
    <w:name w:val="200F3D195CDC4398A1F6059C20942F60"/>
  </w:style>
  <w:style w:type="paragraph" w:customStyle="1" w:styleId="D975A87EE6604C148AC9E0E8A1E59A76">
    <w:name w:val="D975A87EE6604C148AC9E0E8A1E59A76"/>
  </w:style>
  <w:style w:type="paragraph" w:customStyle="1" w:styleId="EBBB28B97BC04E1BA21E4B804E204D26">
    <w:name w:val="EBBB28B97BC04E1BA21E4B804E204D26"/>
  </w:style>
  <w:style w:type="paragraph" w:customStyle="1" w:styleId="0CE05101578646C38B809464B547F26C">
    <w:name w:val="0CE05101578646C38B809464B547F26C"/>
  </w:style>
  <w:style w:type="paragraph" w:customStyle="1" w:styleId="CA555BD6FD6C462F95BAA547BFEFC57E">
    <w:name w:val="CA555BD6FD6C462F95BAA547BFEFC57E"/>
  </w:style>
  <w:style w:type="paragraph" w:customStyle="1" w:styleId="50542DC8E7E14F02BBBE972FBAE52315">
    <w:name w:val="50542DC8E7E14F02BBBE972FBAE52315"/>
  </w:style>
  <w:style w:type="paragraph" w:customStyle="1" w:styleId="C24DA8D151354AD6BCC8C91DAD14806C">
    <w:name w:val="C24DA8D151354AD6BCC8C91DAD14806C"/>
  </w:style>
  <w:style w:type="paragraph" w:customStyle="1" w:styleId="8E13959EB5924F1F96E96D550012703D">
    <w:name w:val="8E13959EB5924F1F96E96D550012703D"/>
  </w:style>
  <w:style w:type="paragraph" w:customStyle="1" w:styleId="85525504FAA244D29797CB95E0D5DA2C">
    <w:name w:val="85525504FAA244D29797CB95E0D5DA2C"/>
  </w:style>
  <w:style w:type="paragraph" w:customStyle="1" w:styleId="D11764889F6C49668FB879E91F67BB91">
    <w:name w:val="D11764889F6C49668FB879E91F67BB91"/>
  </w:style>
  <w:style w:type="paragraph" w:customStyle="1" w:styleId="0082CE895DCF4CE1A2C63BB397855681">
    <w:name w:val="0082CE895DCF4CE1A2C63BB397855681"/>
  </w:style>
  <w:style w:type="paragraph" w:customStyle="1" w:styleId="0770120A21BA478A8F1B1348DE403B18">
    <w:name w:val="0770120A21BA478A8F1B1348DE403B18"/>
  </w:style>
  <w:style w:type="paragraph" w:customStyle="1" w:styleId="C321D19709A948B1B508BE6C6B1BB7CF">
    <w:name w:val="C321D19709A948B1B508BE6C6B1BB7CF"/>
  </w:style>
  <w:style w:type="paragraph" w:customStyle="1" w:styleId="9064D5982E3A4F0487010A1282BB70D4">
    <w:name w:val="9064D5982E3A4F0487010A1282BB70D4"/>
  </w:style>
  <w:style w:type="paragraph" w:customStyle="1" w:styleId="6C23B8C81115417F83BA24695F8D8CC6">
    <w:name w:val="6C23B8C81115417F83BA24695F8D8CC6"/>
  </w:style>
  <w:style w:type="paragraph" w:customStyle="1" w:styleId="7A09173148C54BE48876FC6CA927F1D2">
    <w:name w:val="7A09173148C54BE48876FC6CA927F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2021-10-12T21:13:00Z</dcterms:created>
  <dcterms:modified xsi:type="dcterms:W3CDTF">2021-10-21T01:19:00Z</dcterms:modified>
  <cp:category/>
</cp:coreProperties>
</file>