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3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862"/>
        <w:gridCol w:w="6545"/>
      </w:tblGrid>
      <w:tr w:rsidR="00C420C8" w:rsidRPr="005152F2" w14:paraId="75EF5D33" w14:textId="77777777" w:rsidTr="00735FC5">
        <w:trPr>
          <w:trHeight w:val="8994"/>
        </w:trPr>
        <w:tc>
          <w:tcPr>
            <w:tcW w:w="2862" w:type="dxa"/>
          </w:tcPr>
          <w:p w14:paraId="3F390F89" w14:textId="5839A56A" w:rsidR="00C420C8" w:rsidRPr="005152F2" w:rsidRDefault="00A00DB0" w:rsidP="003856C9">
            <w:pPr>
              <w:pStyle w:val="Ttulo1"/>
            </w:pPr>
            <w:r>
              <w:t>CrISTIANNE VEGA TORO</w:t>
            </w:r>
          </w:p>
          <w:p w14:paraId="36C6889B" w14:textId="4719BC7A" w:rsidR="00637719" w:rsidRDefault="00637719" w:rsidP="00637719">
            <w:pPr>
              <w:pStyle w:val="Ttulo3"/>
              <w:jc w:val="both"/>
            </w:pPr>
          </w:p>
          <w:p w14:paraId="14C0B279" w14:textId="77777777" w:rsidR="00C420C8" w:rsidRPr="00DA133C" w:rsidRDefault="00637719" w:rsidP="00C540EE">
            <w:pPr>
              <w:pStyle w:val="Ttulo3"/>
              <w:jc w:val="both"/>
              <w:rPr>
                <w:b/>
                <w:bCs/>
              </w:rPr>
            </w:pPr>
            <w:r w:rsidRPr="00DA133C">
              <w:rPr>
                <w:b/>
                <w:bCs/>
              </w:rPr>
              <w:t>DATOS PERSONALES</w:t>
            </w:r>
          </w:p>
          <w:p w14:paraId="6437876B" w14:textId="77777777" w:rsidR="00C540EE" w:rsidRDefault="00C540EE" w:rsidP="00C540EE">
            <w:pPr>
              <w:pStyle w:val="Ttulo3"/>
              <w:jc w:val="both"/>
            </w:pPr>
          </w:p>
          <w:p w14:paraId="38C6E67B" w14:textId="4184C6F0" w:rsidR="00DA133C" w:rsidRDefault="00C540EE" w:rsidP="00DA133C">
            <w:pPr>
              <w:pStyle w:val="Ttulo3"/>
              <w:jc w:val="both"/>
            </w:pPr>
            <w:r>
              <w:t>Rut: 21051424-4</w:t>
            </w:r>
          </w:p>
          <w:p w14:paraId="3ADABB34" w14:textId="77777777" w:rsidR="00DA133C" w:rsidRDefault="00DA133C" w:rsidP="00DA133C">
            <w:pPr>
              <w:pStyle w:val="Ttulo3"/>
              <w:jc w:val="both"/>
            </w:pPr>
          </w:p>
          <w:p w14:paraId="2BFC4887" w14:textId="14DE9A86" w:rsidR="00C540EE" w:rsidRDefault="00C540EE" w:rsidP="00DA133C">
            <w:pPr>
              <w:pStyle w:val="Ttulo3"/>
              <w:jc w:val="both"/>
            </w:pPr>
            <w:r>
              <w:t>Edad: 19</w:t>
            </w:r>
          </w:p>
          <w:p w14:paraId="51285F58" w14:textId="77777777" w:rsidR="00DA133C" w:rsidRDefault="00DA133C" w:rsidP="00DA133C">
            <w:pPr>
              <w:pStyle w:val="Ttulo3"/>
              <w:jc w:val="both"/>
            </w:pPr>
          </w:p>
          <w:p w14:paraId="6AC85287" w14:textId="77777777" w:rsidR="00C540EE" w:rsidRDefault="00C540EE" w:rsidP="00C540EE">
            <w:pPr>
              <w:pStyle w:val="Ttulo3"/>
              <w:jc w:val="both"/>
            </w:pPr>
            <w:r>
              <w:t xml:space="preserve">Residencia: </w:t>
            </w:r>
          </w:p>
          <w:p w14:paraId="1592C8DC" w14:textId="092DDE9C" w:rsidR="00C540EE" w:rsidRDefault="00C540EE" w:rsidP="00C540EE">
            <w:pPr>
              <w:pStyle w:val="Ttulo3"/>
              <w:jc w:val="both"/>
            </w:pPr>
            <w:r>
              <w:t>SANTIago, Maipu.</w:t>
            </w:r>
          </w:p>
          <w:p w14:paraId="3FC1AF22" w14:textId="77777777" w:rsidR="00DA133C" w:rsidRDefault="00DA133C" w:rsidP="00C540EE">
            <w:pPr>
              <w:pStyle w:val="Ttulo3"/>
              <w:jc w:val="both"/>
            </w:pPr>
          </w:p>
          <w:p w14:paraId="12949836" w14:textId="09AA7116" w:rsidR="00C540EE" w:rsidRDefault="00C540EE" w:rsidP="00C540EE">
            <w:pPr>
              <w:pStyle w:val="Ttulo3"/>
              <w:jc w:val="both"/>
              <w:rPr>
                <w:rStyle w:val="Hipervnculo"/>
              </w:rPr>
            </w:pPr>
            <w:r>
              <w:t xml:space="preserve">Correo: </w:t>
            </w:r>
            <w:hyperlink r:id="rId7" w:history="1">
              <w:r w:rsidRPr="00A852E0">
                <w:rPr>
                  <w:rStyle w:val="Hipervnculo"/>
                </w:rPr>
                <w:t>cristiannebelenv@gmail.com</w:t>
              </w:r>
            </w:hyperlink>
          </w:p>
          <w:p w14:paraId="6AC1001A" w14:textId="77777777" w:rsidR="00DA133C" w:rsidRDefault="00DA133C" w:rsidP="00C540EE">
            <w:pPr>
              <w:pStyle w:val="Ttulo3"/>
              <w:jc w:val="both"/>
            </w:pPr>
          </w:p>
          <w:p w14:paraId="36CF14F8" w14:textId="591B124F" w:rsidR="00C540EE" w:rsidRDefault="00C540EE" w:rsidP="00C540EE">
            <w:pPr>
              <w:pStyle w:val="Ttulo3"/>
              <w:jc w:val="both"/>
            </w:pPr>
            <w:r>
              <w:t xml:space="preserve">Telefono: </w:t>
            </w:r>
          </w:p>
          <w:p w14:paraId="7E9A4147" w14:textId="580399C2" w:rsidR="00C540EE" w:rsidRDefault="00C540EE" w:rsidP="00C540EE">
            <w:pPr>
              <w:pStyle w:val="Ttulo3"/>
              <w:jc w:val="both"/>
            </w:pPr>
            <w:r>
              <w:t>+56974632928</w:t>
            </w:r>
          </w:p>
          <w:p w14:paraId="1D2E9D57" w14:textId="77777777" w:rsidR="00C540EE" w:rsidRDefault="00C540EE" w:rsidP="00C540EE">
            <w:pPr>
              <w:pStyle w:val="Ttulo3"/>
              <w:jc w:val="both"/>
            </w:pPr>
          </w:p>
          <w:p w14:paraId="5DCDFB1E" w14:textId="77777777" w:rsidR="00C540EE" w:rsidRDefault="00C540EE" w:rsidP="00C540EE">
            <w:pPr>
              <w:pStyle w:val="Ttulo3"/>
              <w:jc w:val="both"/>
            </w:pPr>
          </w:p>
          <w:p w14:paraId="041AE357" w14:textId="21232EFA" w:rsidR="00C540EE" w:rsidRPr="005152F2" w:rsidRDefault="00C540EE" w:rsidP="00C540EE">
            <w:pPr>
              <w:pStyle w:val="Ttulo3"/>
              <w:jc w:val="both"/>
            </w:pPr>
          </w:p>
        </w:tc>
        <w:tc>
          <w:tcPr>
            <w:tcW w:w="6545" w:type="dxa"/>
          </w:tcPr>
          <w:tbl>
            <w:tblPr>
              <w:tblW w:w="6545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545"/>
            </w:tblGrid>
            <w:tr w:rsidR="00C420C8" w14:paraId="138077F9" w14:textId="77777777" w:rsidTr="00E427A7">
              <w:trPr>
                <w:trHeight w:val="2479"/>
              </w:trPr>
              <w:tc>
                <w:tcPr>
                  <w:tcW w:w="654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6902A7E" w14:textId="06CF4034" w:rsidR="00C420C8" w:rsidRPr="005152F2" w:rsidRDefault="000B6B06" w:rsidP="008F6337">
                  <w:pPr>
                    <w:pStyle w:val="Ttulo2"/>
                  </w:pPr>
                  <w:r>
                    <w:t>APTITUDES</w:t>
                  </w:r>
                </w:p>
                <w:p w14:paraId="03409EEF" w14:textId="7FEF53CD" w:rsidR="000B6B06" w:rsidRDefault="000B6B06" w:rsidP="000B6B06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A00DB0">
                    <w:rPr>
                      <w:sz w:val="24"/>
                      <w:szCs w:val="24"/>
                    </w:rPr>
                    <w:t>Proactiv</w:t>
                  </w:r>
                  <w:r w:rsidR="00DA133C">
                    <w:rPr>
                      <w:sz w:val="24"/>
                      <w:szCs w:val="24"/>
                    </w:rPr>
                    <w:t>a</w:t>
                  </w:r>
                  <w:r w:rsidRPr="00A00DB0">
                    <w:rPr>
                      <w:sz w:val="24"/>
                      <w:szCs w:val="24"/>
                    </w:rPr>
                    <w:t>.</w:t>
                  </w:r>
                </w:p>
                <w:p w14:paraId="54F72F08" w14:textId="1C0DE0E6" w:rsidR="000B6B06" w:rsidRPr="00DA133C" w:rsidRDefault="000B6B06" w:rsidP="00DA133C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Buena trabajando en equipo.</w:t>
                  </w:r>
                </w:p>
                <w:p w14:paraId="3BA74DB9" w14:textId="34BC6501" w:rsidR="00C540EE" w:rsidRDefault="00C540EE" w:rsidP="000B6B06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 de</w:t>
                  </w:r>
                  <w:r w:rsidR="00DA133C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adaptación.</w:t>
                  </w:r>
                </w:p>
                <w:p w14:paraId="29D430FB" w14:textId="77777777" w:rsidR="000B6B06" w:rsidRDefault="000B6B06" w:rsidP="000B6B06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Motivación.</w:t>
                  </w:r>
                </w:p>
                <w:p w14:paraId="4C67D650" w14:textId="77777777" w:rsidR="000B6B06" w:rsidRDefault="000B6B06" w:rsidP="000B6B06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Cordial, respetuosa y empática.</w:t>
                  </w:r>
                </w:p>
                <w:p w14:paraId="4AC21A87" w14:textId="751C20F7" w:rsidR="00C420C8" w:rsidRDefault="00C420C8" w:rsidP="00A14925">
                  <w:pPr>
                    <w:jc w:val="both"/>
                  </w:pPr>
                </w:p>
              </w:tc>
            </w:tr>
            <w:tr w:rsidR="00C420C8" w14:paraId="1684C9DA" w14:textId="77777777" w:rsidTr="00E427A7">
              <w:trPr>
                <w:trHeight w:val="2654"/>
              </w:trPr>
              <w:tc>
                <w:tcPr>
                  <w:tcW w:w="654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2875782" w14:textId="30F7BCE1" w:rsidR="00C420C8" w:rsidRPr="005152F2" w:rsidRDefault="000B6B06" w:rsidP="008F6337">
                  <w:pPr>
                    <w:pStyle w:val="Ttulo2"/>
                  </w:pPr>
                  <w:r>
                    <w:t>experiencia</w:t>
                  </w:r>
                </w:p>
                <w:p w14:paraId="18BFF0C7" w14:textId="7F1AC9A6" w:rsidR="000B6B06" w:rsidRPr="00A14925" w:rsidRDefault="000B6B06" w:rsidP="00A14925">
                  <w:pPr>
                    <w:jc w:val="both"/>
                    <w:rPr>
                      <w:sz w:val="24"/>
                      <w:szCs w:val="24"/>
                    </w:rPr>
                  </w:pPr>
                  <w:r w:rsidRPr="00A14925">
                    <w:rPr>
                      <w:sz w:val="24"/>
                      <w:szCs w:val="24"/>
                    </w:rPr>
                    <w:t>No cuento con experiencia previa, pero</w:t>
                  </w:r>
                  <w:r>
                    <w:rPr>
                      <w:sz w:val="24"/>
                      <w:szCs w:val="24"/>
                    </w:rPr>
                    <w:t xml:space="preserve"> si</w:t>
                  </w:r>
                  <w:r w:rsidRPr="00A14925">
                    <w:rPr>
                      <w:sz w:val="24"/>
                      <w:szCs w:val="24"/>
                    </w:rPr>
                    <w:t xml:space="preserve"> tengo la motivación e interés para </w:t>
                  </w:r>
                  <w:r>
                    <w:rPr>
                      <w:sz w:val="24"/>
                      <w:szCs w:val="24"/>
                    </w:rPr>
                    <w:t>desenvolverme grata y eficientemente en el ámbito laboral.</w:t>
                  </w:r>
                </w:p>
              </w:tc>
            </w:tr>
            <w:tr w:rsidR="00C420C8" w14:paraId="7609A6DC" w14:textId="77777777" w:rsidTr="00E427A7">
              <w:trPr>
                <w:trHeight w:val="2576"/>
              </w:trPr>
              <w:tc>
                <w:tcPr>
                  <w:tcW w:w="6545" w:type="dxa"/>
                  <w:tcMar>
                    <w:left w:w="720" w:type="dxa"/>
                    <w:right w:w="0" w:type="dxa"/>
                  </w:tcMar>
                </w:tcPr>
                <w:p w14:paraId="7F407593" w14:textId="11391957" w:rsidR="00C420C8" w:rsidRPr="005152F2" w:rsidRDefault="000B6B06" w:rsidP="008F6337">
                  <w:pPr>
                    <w:pStyle w:val="Ttulo2"/>
                  </w:pPr>
                  <w:bookmarkStart w:id="0" w:name="_Hlk93415917"/>
                  <w:r>
                    <w:t>EDUCACIÓN</w:t>
                  </w:r>
                </w:p>
                <w:p w14:paraId="27DFDA16" w14:textId="77777777" w:rsidR="00C420C8" w:rsidRPr="00C540EE" w:rsidRDefault="000B6B06" w:rsidP="000B6B06">
                  <w:pPr>
                    <w:jc w:val="both"/>
                    <w:rPr>
                      <w:sz w:val="24"/>
                      <w:szCs w:val="24"/>
                    </w:rPr>
                  </w:pPr>
                  <w:r w:rsidRPr="00C540EE">
                    <w:rPr>
                      <w:sz w:val="24"/>
                      <w:szCs w:val="24"/>
                    </w:rPr>
                    <w:t>Enseñanza media completa.</w:t>
                  </w:r>
                </w:p>
                <w:p w14:paraId="66EB903F" w14:textId="3EB3900F" w:rsidR="000B6B06" w:rsidRDefault="000B6B06" w:rsidP="000B6B06">
                  <w:pPr>
                    <w:jc w:val="both"/>
                  </w:pPr>
                  <w:r w:rsidRPr="00C540EE">
                    <w:rPr>
                      <w:sz w:val="24"/>
                      <w:szCs w:val="24"/>
                    </w:rPr>
                    <w:t xml:space="preserve">Actualmente cursando </w:t>
                  </w:r>
                  <w:r w:rsidR="00DA133C">
                    <w:rPr>
                      <w:sz w:val="24"/>
                      <w:szCs w:val="24"/>
                    </w:rPr>
                    <w:t>segundo</w:t>
                  </w:r>
                  <w:r w:rsidRPr="00C540EE">
                    <w:rPr>
                      <w:sz w:val="24"/>
                      <w:szCs w:val="24"/>
                    </w:rPr>
                    <w:t xml:space="preserve"> año en la universidad.</w:t>
                  </w:r>
                </w:p>
              </w:tc>
            </w:tr>
            <w:bookmarkEnd w:id="0"/>
          </w:tbl>
          <w:p w14:paraId="6B534E4A" w14:textId="77777777" w:rsidR="00C420C8" w:rsidRPr="005152F2" w:rsidRDefault="00C420C8" w:rsidP="003856C9"/>
        </w:tc>
      </w:tr>
    </w:tbl>
    <w:p w14:paraId="7AD75227" w14:textId="7E13599E" w:rsidR="003F5FDB" w:rsidRDefault="003F5FDB" w:rsidP="00735FC5">
      <w:pPr>
        <w:pStyle w:val="Sinespaciado"/>
        <w:jc w:val="both"/>
      </w:pPr>
    </w:p>
    <w:sectPr w:rsidR="003F5FDB" w:rsidSect="000B6B0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1B98" w14:textId="77777777" w:rsidR="00A7217A" w:rsidRDefault="00A7217A" w:rsidP="003856C9">
      <w:pPr>
        <w:spacing w:after="0" w:line="240" w:lineRule="auto"/>
      </w:pPr>
      <w:r>
        <w:separator/>
      </w:r>
    </w:p>
  </w:endnote>
  <w:endnote w:type="continuationSeparator" w:id="0">
    <w:p w14:paraId="14F1B8CA" w14:textId="77777777" w:rsidR="00A7217A" w:rsidRDefault="00A7217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363A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01CD093" wp14:editId="7C7A73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9F7C5B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bSfhkAAIK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BXH2bSfhkAAIKzAAAOAAAAAAAAAAAAAAAAAC4CAABkcnMvZTJvRG9jLnhtbFBLAQItABQA&#10;BgAIAAAAIQBztzj82gAAAAUBAAAPAAAAAAAAAAAAAAAAANgbAABkcnMvZG93bnJldi54bWxQSwUG&#10;AAAAAAQABADzAAAA3xw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C97D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4B3A80C" wp14:editId="4B427F7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895F63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5Tg8hkAAIK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B025" w14:textId="77777777" w:rsidR="00A7217A" w:rsidRDefault="00A7217A" w:rsidP="003856C9">
      <w:pPr>
        <w:spacing w:after="0" w:line="240" w:lineRule="auto"/>
      </w:pPr>
      <w:r>
        <w:separator/>
      </w:r>
    </w:p>
  </w:footnote>
  <w:footnote w:type="continuationSeparator" w:id="0">
    <w:p w14:paraId="27F99C0A" w14:textId="77777777" w:rsidR="00A7217A" w:rsidRDefault="00A7217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F835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FB03E0D" wp14:editId="77493F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CDDF37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/iYBYAAGK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E622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B32510" wp14:editId="73A179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F54559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ZrVBYAAGG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962F14"/>
    <w:multiLevelType w:val="hybridMultilevel"/>
    <w:tmpl w:val="37703DF6"/>
    <w:lvl w:ilvl="0" w:tplc="4E10353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1006B"/>
    <w:multiLevelType w:val="hybridMultilevel"/>
    <w:tmpl w:val="D2A0BE72"/>
    <w:lvl w:ilvl="0" w:tplc="47D0565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1F7E"/>
    <w:multiLevelType w:val="hybridMultilevel"/>
    <w:tmpl w:val="299CD38A"/>
    <w:lvl w:ilvl="0" w:tplc="44AE554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F6177"/>
    <w:multiLevelType w:val="hybridMultilevel"/>
    <w:tmpl w:val="877890B0"/>
    <w:lvl w:ilvl="0" w:tplc="1AA448F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82FB8"/>
    <w:multiLevelType w:val="hybridMultilevel"/>
    <w:tmpl w:val="858498F8"/>
    <w:lvl w:ilvl="0" w:tplc="D77648C8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7022B1"/>
    <w:multiLevelType w:val="hybridMultilevel"/>
    <w:tmpl w:val="69B60078"/>
    <w:lvl w:ilvl="0" w:tplc="28780E5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B0"/>
    <w:rsid w:val="00052BE1"/>
    <w:rsid w:val="0007412A"/>
    <w:rsid w:val="000B6B06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730F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37719"/>
    <w:rsid w:val="006A3CE7"/>
    <w:rsid w:val="00735FC5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00DB0"/>
    <w:rsid w:val="00A14925"/>
    <w:rsid w:val="00A42F91"/>
    <w:rsid w:val="00A7217A"/>
    <w:rsid w:val="00AF1258"/>
    <w:rsid w:val="00B01E52"/>
    <w:rsid w:val="00B550FC"/>
    <w:rsid w:val="00B622B0"/>
    <w:rsid w:val="00B85871"/>
    <w:rsid w:val="00B93310"/>
    <w:rsid w:val="00B96528"/>
    <w:rsid w:val="00BA349C"/>
    <w:rsid w:val="00BB3B21"/>
    <w:rsid w:val="00BC1F18"/>
    <w:rsid w:val="00BD2E58"/>
    <w:rsid w:val="00BF6BAB"/>
    <w:rsid w:val="00C007A5"/>
    <w:rsid w:val="00C420C8"/>
    <w:rsid w:val="00C4403A"/>
    <w:rsid w:val="00C540EE"/>
    <w:rsid w:val="00CE6306"/>
    <w:rsid w:val="00D11C4D"/>
    <w:rsid w:val="00D5067A"/>
    <w:rsid w:val="00DA133C"/>
    <w:rsid w:val="00DC0F74"/>
    <w:rsid w:val="00DC79BB"/>
    <w:rsid w:val="00DF0A0F"/>
    <w:rsid w:val="00E34D58"/>
    <w:rsid w:val="00E427A7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5DE24"/>
  <w15:chartTrackingRefBased/>
  <w15:docId w15:val="{B0E3E654-7C29-408B-B4FE-4643E30A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3C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character" w:styleId="Mencinsinresolver">
    <w:name w:val="Unresolved Mention"/>
    <w:basedOn w:val="Fuentedeprrafopredeter"/>
    <w:uiPriority w:val="99"/>
    <w:semiHidden/>
    <w:unhideWhenUsed/>
    <w:rsid w:val="00C54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ristiannebelen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ti\AppData\Roaming\Microsoft\Templates\Curr&#237;culum%20v&#237;tae%20creativo%20dise&#241;ado%20por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Vega Toro</dc:creator>
  <cp:keywords/>
  <dc:description/>
  <cp:lastModifiedBy>Cristianne Belén Vega Toro</cp:lastModifiedBy>
  <cp:revision>2</cp:revision>
  <dcterms:created xsi:type="dcterms:W3CDTF">2022-01-18T19:45:00Z</dcterms:created>
  <dcterms:modified xsi:type="dcterms:W3CDTF">2022-01-18T19:45:00Z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