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922"/>
        <w:gridCol w:w="6680"/>
      </w:tblGrid>
      <w:tr w:rsidR="00C420C8" w:rsidRPr="005152F2" w14:paraId="47446812" w14:textId="77777777" w:rsidTr="00C420C8">
        <w:tc>
          <w:tcPr>
            <w:tcW w:w="3023" w:type="dxa"/>
          </w:tcPr>
          <w:p w14:paraId="4BC56904" w14:textId="77777777" w:rsidR="00C420C8" w:rsidRDefault="005250E9" w:rsidP="003856C9">
            <w:pPr>
              <w:pStyle w:val="Ttulo1"/>
              <w:rPr>
                <w:sz w:val="32"/>
              </w:rPr>
            </w:pPr>
            <w:r>
              <w:rPr>
                <w:sz w:val="32"/>
              </w:rPr>
              <w:t xml:space="preserve">FRANCISCA IGNACIA MONTERO URZÚA </w:t>
            </w:r>
          </w:p>
          <w:p w14:paraId="6F5A8E53" w14:textId="77777777" w:rsidR="00594F76" w:rsidRDefault="00594F76" w:rsidP="00594F76">
            <w:pPr>
              <w:pStyle w:val="Ttulo1"/>
              <w:jc w:val="left"/>
              <w:rPr>
                <w:sz w:val="32"/>
              </w:rPr>
            </w:pPr>
          </w:p>
          <w:p w14:paraId="0012F81F" w14:textId="77777777" w:rsidR="00594F76" w:rsidRDefault="00594F76" w:rsidP="00594F76">
            <w:pPr>
              <w:pStyle w:val="Ttulo1"/>
              <w:jc w:val="left"/>
              <w:rPr>
                <w:sz w:val="32"/>
              </w:rPr>
            </w:pPr>
            <w:r>
              <w:rPr>
                <w:sz w:val="32"/>
              </w:rPr>
              <w:t xml:space="preserve">rut: </w:t>
            </w:r>
            <w:r w:rsidR="00167351">
              <w:rPr>
                <w:sz w:val="32"/>
              </w:rPr>
              <w:t>20-110-565-K</w:t>
            </w:r>
          </w:p>
          <w:p w14:paraId="72C57B60" w14:textId="77777777" w:rsidR="00594F76" w:rsidRDefault="00594F76" w:rsidP="00594F76">
            <w:pPr>
              <w:pStyle w:val="Ttulo1"/>
              <w:jc w:val="left"/>
              <w:rPr>
                <w:sz w:val="32"/>
              </w:rPr>
            </w:pPr>
            <w:r>
              <w:rPr>
                <w:sz w:val="32"/>
              </w:rPr>
              <w:t xml:space="preserve">fecha de nacimiento: </w:t>
            </w:r>
            <w:r w:rsidR="00167351">
              <w:rPr>
                <w:sz w:val="32"/>
              </w:rPr>
              <w:t>13</w:t>
            </w:r>
            <w:r>
              <w:rPr>
                <w:sz w:val="32"/>
              </w:rPr>
              <w:t>/</w:t>
            </w:r>
            <w:r w:rsidR="00167351">
              <w:rPr>
                <w:sz w:val="32"/>
              </w:rPr>
              <w:t>08</w:t>
            </w:r>
            <w:r>
              <w:rPr>
                <w:sz w:val="32"/>
              </w:rPr>
              <w:t>/</w:t>
            </w:r>
            <w:r w:rsidR="00167351">
              <w:rPr>
                <w:sz w:val="32"/>
              </w:rPr>
              <w:t>1999</w:t>
            </w:r>
          </w:p>
          <w:p w14:paraId="1D1B01F9" w14:textId="77777777" w:rsidR="00594F76" w:rsidRDefault="00594F76" w:rsidP="00594F76">
            <w:pPr>
              <w:pStyle w:val="Ttulo1"/>
              <w:jc w:val="left"/>
              <w:rPr>
                <w:sz w:val="32"/>
              </w:rPr>
            </w:pPr>
            <w:r>
              <w:rPr>
                <w:sz w:val="32"/>
              </w:rPr>
              <w:t xml:space="preserve">edad: </w:t>
            </w:r>
            <w:r w:rsidR="00167351">
              <w:rPr>
                <w:sz w:val="32"/>
              </w:rPr>
              <w:t>20</w:t>
            </w:r>
          </w:p>
          <w:p w14:paraId="30276488" w14:textId="77777777" w:rsidR="00594F76" w:rsidRPr="00FB561E" w:rsidRDefault="00594F76" w:rsidP="00594F76">
            <w:pPr>
              <w:pStyle w:val="Ttulo1"/>
              <w:jc w:val="left"/>
              <w:rPr>
                <w:sz w:val="32"/>
              </w:rPr>
            </w:pPr>
          </w:p>
          <w:p w14:paraId="72487C49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4BF87F8E" wp14:editId="17425895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CEABB1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61D4F647" w14:textId="77777777" w:rsidR="00C420C8" w:rsidRPr="00C420C8" w:rsidRDefault="00D15E4B" w:rsidP="00FB561E">
            <w:pPr>
              <w:pStyle w:val="Ttulo3"/>
              <w:spacing w:line="480" w:lineRule="auto"/>
            </w:pPr>
            <w:r>
              <w:t>fran.m.urzua</w:t>
            </w:r>
            <w:r w:rsidR="00FB561E">
              <w:t>@gmail.com</w:t>
            </w:r>
          </w:p>
          <w:p w14:paraId="41F8E213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674D187B" wp14:editId="13B1040C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3CA444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405DC68" w14:textId="77777777" w:rsidR="00C420C8" w:rsidRPr="00C420C8" w:rsidRDefault="00D15E4B" w:rsidP="00FB561E">
            <w:pPr>
              <w:pStyle w:val="Ttulo3"/>
            </w:pPr>
            <w:r>
              <w:t>967113223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2922"/>
            </w:tblGrid>
            <w:tr w:rsidR="00C420C8" w:rsidRPr="005152F2" w14:paraId="6E867BAD" w14:textId="77777777" w:rsidTr="00FB561E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6FE52BAA" w14:textId="77777777" w:rsidR="00C420C8" w:rsidRDefault="00947068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5ABB12B086334C41ABE39D30B69276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45C90734" w14:textId="77777777" w:rsidR="00C420C8" w:rsidRDefault="00C420C8" w:rsidP="00616FF4">
                  <w:pPr>
                    <w:pStyle w:val="Lneade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08F50047" wp14:editId="3A1854F2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1EF93E0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C2625D7" w14:textId="77777777" w:rsidR="00C420C8" w:rsidRDefault="00FB561E" w:rsidP="00D11C4D">
                  <w:r>
                    <w:t>Dispuesta aprender diferentes áreas de trabajo</w:t>
                  </w:r>
                </w:p>
              </w:tc>
            </w:tr>
            <w:tr w:rsidR="00C420C8" w:rsidRPr="005152F2" w14:paraId="6D69635D" w14:textId="77777777" w:rsidTr="00FB561E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38437C22" w14:textId="77777777" w:rsidR="00C420C8" w:rsidRDefault="00947068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678DF9B52626426DA87FC0724E57D69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14:paraId="0FFDE791" w14:textId="77777777" w:rsidR="00C420C8" w:rsidRPr="005A7E57" w:rsidRDefault="00C420C8" w:rsidP="00616FF4">
                  <w:pPr>
                    <w:pStyle w:val="Lneade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527FA7BF" wp14:editId="06533071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B1C1D40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AA95688" w14:textId="77777777" w:rsidR="00C420C8" w:rsidRPr="005152F2" w:rsidRDefault="00FB561E" w:rsidP="00463463">
                  <w:r>
                    <w:t>Sincera, humilde, buena capacidad de comunicación</w:t>
                  </w:r>
                  <w:r w:rsidR="000403D8">
                    <w:t xml:space="preserve">, capacidad de tomar decisiones, facilidad para trabajar en equipo. </w:t>
                  </w:r>
                </w:p>
              </w:tc>
            </w:tr>
          </w:tbl>
          <w:p w14:paraId="7F15DD51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0"/>
            </w:tblGrid>
            <w:tr w:rsidR="00C420C8" w14:paraId="25B2950E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4D87A6B" w14:textId="77777777" w:rsidR="00C420C8" w:rsidRPr="0043426C" w:rsidRDefault="00947068" w:rsidP="000403D8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90E70E07B2784D3CBD9977695C78B60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7FDD166F" w14:textId="77777777" w:rsidR="00C420C8" w:rsidRPr="005152F2" w:rsidRDefault="002537CD" w:rsidP="008F6337">
                  <w:pPr>
                    <w:pStyle w:val="Ttulo5"/>
                  </w:pPr>
                  <w:r>
                    <w:t>1</w:t>
                  </w:r>
                  <w:r w:rsidR="000403D8">
                    <w:t>0/0</w:t>
                  </w:r>
                  <w:r w:rsidR="00C84017">
                    <w:t>4</w:t>
                  </w:r>
                  <w:r w:rsidR="00773254">
                    <w:t>/</w:t>
                  </w:r>
                  <w:r w:rsidR="000403D8">
                    <w:t>201</w:t>
                  </w:r>
                  <w:r w:rsidR="00D60E9C">
                    <w:t xml:space="preserve">8 </w:t>
                  </w:r>
                  <w:r w:rsidR="00C420C8">
                    <w:rPr>
                      <w:lang w:bidi="es-ES"/>
                    </w:rPr>
                    <w:t xml:space="preserve">– </w:t>
                  </w:r>
                  <w:r w:rsidR="00FF1D92">
                    <w:t>31</w:t>
                  </w:r>
                  <w:r w:rsidR="000403D8">
                    <w:t>/</w:t>
                  </w:r>
                  <w:r w:rsidR="00773254">
                    <w:t>11</w:t>
                  </w:r>
                  <w:r w:rsidR="000403D8">
                    <w:t>/</w:t>
                  </w:r>
                  <w:r w:rsidR="00A55405">
                    <w:t>2019</w:t>
                  </w:r>
                </w:p>
                <w:p w14:paraId="5FB2B009" w14:textId="77777777" w:rsidR="000403D8" w:rsidRDefault="000403D8" w:rsidP="008F6337">
                  <w:r>
                    <w:t xml:space="preserve">Cargo: </w:t>
                  </w:r>
                  <w:r w:rsidR="00773254">
                    <w:t xml:space="preserve">envasados </w:t>
                  </w:r>
                  <w:r w:rsidR="001B3269">
                    <w:t xml:space="preserve">en empresa </w:t>
                  </w:r>
                  <w:r w:rsidR="00550240">
                    <w:t xml:space="preserve">MARVETS GURMET ubicada </w:t>
                  </w:r>
                  <w:r w:rsidR="009B00B5">
                    <w:t xml:space="preserve">en quinta normal </w:t>
                  </w:r>
                </w:p>
                <w:p w14:paraId="65183218" w14:textId="77777777" w:rsidR="00C420C8" w:rsidRPr="0043426C" w:rsidRDefault="000403D8" w:rsidP="000403D8">
                  <w:r>
                    <w:t xml:space="preserve"> </w:t>
                  </w:r>
                </w:p>
                <w:p w14:paraId="6C46A0FA" w14:textId="77777777" w:rsidR="00C420C8" w:rsidRDefault="00D60E9C" w:rsidP="00F91A9C">
                  <w:pPr>
                    <w:pStyle w:val="Ttulo5"/>
                  </w:pPr>
                  <w:r>
                    <w:t>20/</w:t>
                  </w:r>
                  <w:r w:rsidR="0013619F">
                    <w:t>08</w:t>
                  </w:r>
                  <w:r>
                    <w:t>/</w:t>
                  </w:r>
                  <w:r w:rsidR="009B00B5">
                    <w:t xml:space="preserve">2017 </w:t>
                  </w:r>
                  <w:r w:rsidR="00C420C8">
                    <w:rPr>
                      <w:lang w:bidi="es-ES"/>
                    </w:rPr>
                    <w:t xml:space="preserve">– </w:t>
                  </w:r>
                  <w:r>
                    <w:t>25/02/</w:t>
                  </w:r>
                  <w:r w:rsidR="0013619F">
                    <w:t>2018</w:t>
                  </w:r>
                </w:p>
                <w:p w14:paraId="6C9A83FD" w14:textId="77777777" w:rsidR="00D60E9C" w:rsidRDefault="00D60E9C" w:rsidP="00832F81">
                  <w:r>
                    <w:t xml:space="preserve">Cargo: </w:t>
                  </w:r>
                  <w:r w:rsidR="005743E4">
                    <w:t xml:space="preserve">Auxiliar de aseo </w:t>
                  </w:r>
                  <w:r w:rsidR="00392B89">
                    <w:t>por empresa head , ubicada en manquehue</w:t>
                  </w:r>
                </w:p>
                <w:p w14:paraId="7EC673C6" w14:textId="77777777" w:rsidR="00D60E9C" w:rsidRDefault="00D60E9C" w:rsidP="00D60E9C">
                  <w:pPr>
                    <w:jc w:val="left"/>
                  </w:pPr>
                  <w:r>
                    <w:t xml:space="preserve">               </w:t>
                  </w:r>
                </w:p>
                <w:p w14:paraId="1E545E4E" w14:textId="77777777" w:rsidR="00D60E9C" w:rsidRDefault="00D60E9C" w:rsidP="000E4D10">
                  <w:pPr>
                    <w:jc w:val="left"/>
                  </w:pPr>
                  <w:r>
                    <w:t xml:space="preserve">                           </w:t>
                  </w:r>
                </w:p>
              </w:tc>
            </w:tr>
            <w:tr w:rsidR="00C420C8" w14:paraId="617414BA" w14:textId="77777777" w:rsidTr="000403D8">
              <w:trPr>
                <w:trHeight w:val="3900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F0CEED6" w14:textId="77777777" w:rsidR="00C420C8" w:rsidRPr="005152F2" w:rsidRDefault="00947068" w:rsidP="008F6337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5D0A67FD44AD43AEB34ADE8D53D5316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3E335CC9" w14:textId="77777777" w:rsidR="00C420C8" w:rsidRDefault="001A7B7E" w:rsidP="007B2F5C">
                  <w:r>
                    <w:t>COMPLETO BASICA</w:t>
                  </w:r>
                  <w:r w:rsidR="00FC26DE">
                    <w:t xml:space="preserve">: En establecimiento </w:t>
                  </w:r>
                  <w:r w:rsidR="00C74B02">
                    <w:t xml:space="preserve">Sargento Candelaria </w:t>
                  </w:r>
                </w:p>
                <w:p w14:paraId="537B6B14" w14:textId="77777777" w:rsidR="001A7B7E" w:rsidRDefault="001A7B7E" w:rsidP="007B2F5C">
                  <w:r>
                    <w:t>COMPLETO MEDI</w:t>
                  </w:r>
                  <w:r w:rsidR="00FC26DE">
                    <w:t xml:space="preserve">A: En establecimiento </w:t>
                  </w:r>
                  <w:r w:rsidR="00C74B02">
                    <w:t>C.E.I.A</w:t>
                  </w:r>
                </w:p>
                <w:p w14:paraId="40C7B2DC" w14:textId="77777777" w:rsidR="001A7B7E" w:rsidRDefault="001A7B7E" w:rsidP="007B2F5C"/>
                <w:p w14:paraId="48257E88" w14:textId="77777777" w:rsidR="001A7B7E" w:rsidRDefault="001A7B7E" w:rsidP="007B2F5C">
                  <w:r>
                    <w:t>DISPONIBILDAD: COMPLETA</w:t>
                  </w:r>
                </w:p>
              </w:tc>
            </w:tr>
            <w:tr w:rsidR="00C420C8" w14:paraId="275995EA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3D4BFDEF" w14:textId="77777777" w:rsidR="00C420C8" w:rsidRDefault="00C420C8" w:rsidP="008F6337"/>
              </w:tc>
            </w:tr>
          </w:tbl>
          <w:p w14:paraId="32D8EE8D" w14:textId="77777777" w:rsidR="00C420C8" w:rsidRPr="005152F2" w:rsidRDefault="00C420C8" w:rsidP="003856C9"/>
        </w:tc>
      </w:tr>
    </w:tbl>
    <w:p w14:paraId="26595401" w14:textId="77777777" w:rsidR="003F5FDB" w:rsidRDefault="003F5FDB" w:rsidP="00841714">
      <w:pPr>
        <w:pStyle w:val="Sinespaciado"/>
      </w:pPr>
    </w:p>
    <w:sectPr w:rsidR="003F5FDB" w:rsidSect="00466E60">
      <w:headerReference w:type="default" r:id="rId7"/>
      <w:footerReference w:type="defaul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1B4C1" w14:textId="77777777" w:rsidR="00C5460A" w:rsidRDefault="00C5460A" w:rsidP="003856C9">
      <w:pPr>
        <w:spacing w:after="0" w:line="240" w:lineRule="auto"/>
      </w:pPr>
      <w:r>
        <w:separator/>
      </w:r>
    </w:p>
  </w:endnote>
  <w:endnote w:type="continuationSeparator" w:id="0">
    <w:p w14:paraId="02C33189" w14:textId="77777777" w:rsidR="00C5460A" w:rsidRDefault="00C5460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DCE96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72866D5" wp14:editId="33FDAEF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19EED9F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3BBBF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62DB29B" wp14:editId="4229A51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F93746E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AA67E" w14:textId="77777777" w:rsidR="00C5460A" w:rsidRDefault="00C5460A" w:rsidP="003856C9">
      <w:pPr>
        <w:spacing w:after="0" w:line="240" w:lineRule="auto"/>
      </w:pPr>
      <w:r>
        <w:separator/>
      </w:r>
    </w:p>
  </w:footnote>
  <w:footnote w:type="continuationSeparator" w:id="0">
    <w:p w14:paraId="50534473" w14:textId="77777777" w:rsidR="00C5460A" w:rsidRDefault="00C5460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3ED5A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B8113D9" wp14:editId="01E347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634A734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1E"/>
    <w:rsid w:val="0000365D"/>
    <w:rsid w:val="000403D8"/>
    <w:rsid w:val="00052BE1"/>
    <w:rsid w:val="0007412A"/>
    <w:rsid w:val="000E4D10"/>
    <w:rsid w:val="0010199E"/>
    <w:rsid w:val="0010257B"/>
    <w:rsid w:val="001166C2"/>
    <w:rsid w:val="0013619F"/>
    <w:rsid w:val="001503AC"/>
    <w:rsid w:val="00167351"/>
    <w:rsid w:val="001765FE"/>
    <w:rsid w:val="0019561F"/>
    <w:rsid w:val="001A7B7E"/>
    <w:rsid w:val="001B3269"/>
    <w:rsid w:val="001B32D2"/>
    <w:rsid w:val="001C5BD0"/>
    <w:rsid w:val="002537CD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2B89"/>
    <w:rsid w:val="00396369"/>
    <w:rsid w:val="003F4D31"/>
    <w:rsid w:val="003F5FDB"/>
    <w:rsid w:val="0043426C"/>
    <w:rsid w:val="00441EB9"/>
    <w:rsid w:val="00463463"/>
    <w:rsid w:val="00466E60"/>
    <w:rsid w:val="00473EF8"/>
    <w:rsid w:val="004760E5"/>
    <w:rsid w:val="004D22BB"/>
    <w:rsid w:val="005152F2"/>
    <w:rsid w:val="005246B9"/>
    <w:rsid w:val="005250E9"/>
    <w:rsid w:val="00534E4E"/>
    <w:rsid w:val="00550240"/>
    <w:rsid w:val="00551D35"/>
    <w:rsid w:val="005562D4"/>
    <w:rsid w:val="00557019"/>
    <w:rsid w:val="005674AC"/>
    <w:rsid w:val="005743E4"/>
    <w:rsid w:val="00580925"/>
    <w:rsid w:val="00594F76"/>
    <w:rsid w:val="005A1E51"/>
    <w:rsid w:val="005A7E57"/>
    <w:rsid w:val="00615281"/>
    <w:rsid w:val="00616FF4"/>
    <w:rsid w:val="006A3CE7"/>
    <w:rsid w:val="00743379"/>
    <w:rsid w:val="00747550"/>
    <w:rsid w:val="00773254"/>
    <w:rsid w:val="007803B7"/>
    <w:rsid w:val="007A7C08"/>
    <w:rsid w:val="007B2F5C"/>
    <w:rsid w:val="007C5F05"/>
    <w:rsid w:val="008029B2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47068"/>
    <w:rsid w:val="00986149"/>
    <w:rsid w:val="009B00B5"/>
    <w:rsid w:val="009D1627"/>
    <w:rsid w:val="00A42F91"/>
    <w:rsid w:val="00A55405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420C8"/>
    <w:rsid w:val="00C4403A"/>
    <w:rsid w:val="00C5460A"/>
    <w:rsid w:val="00C74B02"/>
    <w:rsid w:val="00C84017"/>
    <w:rsid w:val="00CE6306"/>
    <w:rsid w:val="00D11C4D"/>
    <w:rsid w:val="00D15E4B"/>
    <w:rsid w:val="00D5067A"/>
    <w:rsid w:val="00D60E9C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6308E"/>
    <w:rsid w:val="00F91A9C"/>
    <w:rsid w:val="00F927F0"/>
    <w:rsid w:val="00FA07AA"/>
    <w:rsid w:val="00FB0A17"/>
    <w:rsid w:val="00FB561E"/>
    <w:rsid w:val="00FB6A8F"/>
    <w:rsid w:val="00FC26DE"/>
    <w:rsid w:val="00FE15D9"/>
    <w:rsid w:val="00FE20E6"/>
    <w:rsid w:val="00FE7FC3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F558A3F"/>
  <w15:chartTrackingRefBased/>
  <w15:docId w15:val="{7F5B41C0-DD84-4899-8FB4-63F3C96E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I\AppData\Roaming\Microsoft\Templates\Curr&#237;culum%20v&#237;tae%20creativo%20dise&#241;ado%20por%20MO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BB12B086334C41ABE39D30B6927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A7354-82BE-4571-9D3E-7CB8BCFBA5B9}"/>
      </w:docPartPr>
      <w:docPartBody>
        <w:p w:rsidR="003574B1" w:rsidRDefault="00EF448E">
          <w:pPr>
            <w:pStyle w:val="5ABB12B086334C41ABE39D30B6927647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678DF9B52626426DA87FC0724E57D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B38-BF0A-4D91-AC93-496A2E3C1458}"/>
      </w:docPartPr>
      <w:docPartBody>
        <w:p w:rsidR="003574B1" w:rsidRDefault="00EF448E">
          <w:pPr>
            <w:pStyle w:val="678DF9B52626426DA87FC0724E57D69B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90E70E07B2784D3CBD9977695C78B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9F50A-E7F0-435C-A306-1C77C5B6C156}"/>
      </w:docPartPr>
      <w:docPartBody>
        <w:p w:rsidR="003574B1" w:rsidRDefault="00EF448E">
          <w:pPr>
            <w:pStyle w:val="90E70E07B2784D3CBD9977695C78B602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5D0A67FD44AD43AEB34ADE8D53D53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9F10F-4B0A-448B-97CE-B5A25DAE2393}"/>
      </w:docPartPr>
      <w:docPartBody>
        <w:p w:rsidR="003574B1" w:rsidRDefault="00EF448E">
          <w:pPr>
            <w:pStyle w:val="5D0A67FD44AD43AEB34ADE8D53D5316D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8E"/>
    <w:rsid w:val="003574B1"/>
    <w:rsid w:val="003D2249"/>
    <w:rsid w:val="00EF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B2E75E7E714E75BBF1EB344A7169FB">
    <w:name w:val="4FB2E75E7E714E75BBF1EB344A7169FB"/>
  </w:style>
  <w:style w:type="paragraph" w:customStyle="1" w:styleId="77562C821B4D42F8A0F040F143254057">
    <w:name w:val="77562C821B4D42F8A0F040F143254057"/>
  </w:style>
  <w:style w:type="paragraph" w:customStyle="1" w:styleId="2576F855999B4199B6919CA4E556AF8F">
    <w:name w:val="2576F855999B4199B6919CA4E556AF8F"/>
  </w:style>
  <w:style w:type="paragraph" w:customStyle="1" w:styleId="EF9A67A8E89340019F99481AF736F9CC">
    <w:name w:val="EF9A67A8E89340019F99481AF736F9CC"/>
  </w:style>
  <w:style w:type="paragraph" w:customStyle="1" w:styleId="61622B2F07DC44A690C4FD0A03763E34">
    <w:name w:val="61622B2F07DC44A690C4FD0A03763E34"/>
  </w:style>
  <w:style w:type="paragraph" w:customStyle="1" w:styleId="5ABB12B086334C41ABE39D30B6927647">
    <w:name w:val="5ABB12B086334C41ABE39D30B6927647"/>
  </w:style>
  <w:style w:type="paragraph" w:customStyle="1" w:styleId="C77E94D875374DB089B6682D09E5BC2E">
    <w:name w:val="C77E94D875374DB089B6682D09E5BC2E"/>
  </w:style>
  <w:style w:type="paragraph" w:customStyle="1" w:styleId="678DF9B52626426DA87FC0724E57D69B">
    <w:name w:val="678DF9B52626426DA87FC0724E57D69B"/>
  </w:style>
  <w:style w:type="paragraph" w:customStyle="1" w:styleId="903D1AB7EE8D4AABBE78A213E2E1E3E8">
    <w:name w:val="903D1AB7EE8D4AABBE78A213E2E1E3E8"/>
  </w:style>
  <w:style w:type="paragraph" w:customStyle="1" w:styleId="90E70E07B2784D3CBD9977695C78B602">
    <w:name w:val="90E70E07B2784D3CBD9977695C78B602"/>
  </w:style>
  <w:style w:type="paragraph" w:customStyle="1" w:styleId="F697D118DC164266B3758436E93DFDC0">
    <w:name w:val="F697D118DC164266B3758436E93DFDC0"/>
  </w:style>
  <w:style w:type="paragraph" w:customStyle="1" w:styleId="6F49C370A4CD4551A540A64C4FD47279">
    <w:name w:val="6F49C370A4CD4551A540A64C4FD47279"/>
  </w:style>
  <w:style w:type="paragraph" w:customStyle="1" w:styleId="5FBFFAD44BAA4CC58ADEF6323F04C4FD">
    <w:name w:val="5FBFFAD44BAA4CC58ADEF6323F04C4FD"/>
  </w:style>
  <w:style w:type="paragraph" w:customStyle="1" w:styleId="4593FBB7E53F4E5CA41C5188FAB9DA0F">
    <w:name w:val="4593FBB7E53F4E5CA41C5188FAB9DA0F"/>
  </w:style>
  <w:style w:type="paragraph" w:customStyle="1" w:styleId="9354EC7446824223A3942F167EC5750A">
    <w:name w:val="9354EC7446824223A3942F167EC5750A"/>
  </w:style>
  <w:style w:type="paragraph" w:customStyle="1" w:styleId="E61719C2F05C41DE9E9118A435F247E7">
    <w:name w:val="E61719C2F05C41DE9E9118A435F247E7"/>
  </w:style>
  <w:style w:type="paragraph" w:customStyle="1" w:styleId="E9C09950FDED4E2D9A41A141A8B89A4B">
    <w:name w:val="E9C09950FDED4E2D9A41A141A8B89A4B"/>
  </w:style>
  <w:style w:type="paragraph" w:customStyle="1" w:styleId="C74DCEDC9FEE41BB9687D0F349F178FF">
    <w:name w:val="C74DCEDC9FEE41BB9687D0F349F178FF"/>
  </w:style>
  <w:style w:type="paragraph" w:customStyle="1" w:styleId="5D0A67FD44AD43AEB34ADE8D53D5316D">
    <w:name w:val="5D0A67FD44AD43AEB34ADE8D53D5316D"/>
  </w:style>
  <w:style w:type="paragraph" w:customStyle="1" w:styleId="32B3B464D0144ED3A37A3535B740EA28">
    <w:name w:val="32B3B464D0144ED3A37A3535B740EA28"/>
  </w:style>
  <w:style w:type="paragraph" w:customStyle="1" w:styleId="5E4155F2CD73437DBE16AF91B1B7B758">
    <w:name w:val="5E4155F2CD73437DBE16AF91B1B7B758"/>
  </w:style>
  <w:style w:type="paragraph" w:customStyle="1" w:styleId="27B72C199E684672A8025E06969C30D1">
    <w:name w:val="27B72C199E684672A8025E06969C30D1"/>
  </w:style>
  <w:style w:type="paragraph" w:customStyle="1" w:styleId="19D8176E6B2E430E81496FBC87463E1C">
    <w:name w:val="19D8176E6B2E430E81496FBC87463E1C"/>
  </w:style>
  <w:style w:type="paragraph" w:customStyle="1" w:styleId="FCD1076820CD4B4685F548E477DA865F">
    <w:name w:val="FCD1076820CD4B4685F548E477DA86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Currículum%20vítae%20creativo%20diseñado%20por%20MOO.dotx</Template>
  <TotalTime>1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56967113223</cp:lastModifiedBy>
  <cp:revision>2</cp:revision>
  <dcterms:created xsi:type="dcterms:W3CDTF">2020-04-23T12:06:00Z</dcterms:created>
  <dcterms:modified xsi:type="dcterms:W3CDTF">2020-04-23T12:06:00Z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