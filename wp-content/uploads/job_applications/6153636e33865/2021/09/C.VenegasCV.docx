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8C58" w14:textId="77777777" w:rsidR="00C55D85" w:rsidRDefault="00C55D85" w:rsidP="00DD5F82">
      <w:pPr>
        <w:pStyle w:val="Delimitadorgrfico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3"/>
        <w:gridCol w:w="2680"/>
        <w:gridCol w:w="3467"/>
        <w:gridCol w:w="2567"/>
        <w:gridCol w:w="859"/>
      </w:tblGrid>
      <w:tr w:rsidR="00DD5F82" w14:paraId="1AC2857A" w14:textId="77777777" w:rsidTr="00A510CE">
        <w:trPr>
          <w:trHeight w:val="1808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3DCC956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824B905" w14:textId="77777777" w:rsidR="00DD5F82" w:rsidRPr="00A510CE" w:rsidRDefault="00A510CE" w:rsidP="00A510CE">
            <w:pPr>
              <w:tabs>
                <w:tab w:val="right" w:pos="8966"/>
              </w:tabs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A510CE">
              <w:rPr>
                <w:rFonts w:ascii="Georgia" w:eastAsia="Georgia" w:hAnsi="Georgia" w:cs="Georgia"/>
                <w:color w:val="000000"/>
                <w:sz w:val="66"/>
                <w:szCs w:val="22"/>
                <w:lang w:val="es-CL" w:eastAsia="es-CL"/>
              </w:rPr>
              <w:t xml:space="preserve">Catalina </w:t>
            </w:r>
            <w:r w:rsidRPr="00A510CE">
              <w:rPr>
                <w:rFonts w:ascii="Arial" w:eastAsia="Arial" w:hAnsi="Arial" w:cs="Arial"/>
                <w:color w:val="7F8FA9"/>
                <w:sz w:val="66"/>
                <w:szCs w:val="22"/>
                <w:lang w:val="es-CL" w:eastAsia="es-CL"/>
              </w:rPr>
              <w:t>Venegas Acevedo</w:t>
            </w:r>
            <w:r w:rsidRPr="00A510CE">
              <w:rPr>
                <w:rFonts w:ascii="Georgia" w:eastAsia="Georgia" w:hAnsi="Georgia" w:cs="Georgia"/>
                <w:color w:val="000000"/>
                <w:sz w:val="66"/>
                <w:szCs w:val="22"/>
                <w:lang w:val="es-CL" w:eastAsia="es-CL"/>
              </w:rPr>
              <w:t xml:space="preserve"> </w:t>
            </w:r>
          </w:p>
          <w:p w14:paraId="03DAA0F4" w14:textId="77777777" w:rsidR="00DD5F82" w:rsidRPr="00A510CE" w:rsidRDefault="00A510CE" w:rsidP="00A510CE">
            <w:pPr>
              <w:spacing w:line="259" w:lineRule="auto"/>
              <w:ind w:left="1028"/>
              <w:rPr>
                <w:rFonts w:ascii="Calibri" w:eastAsia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A510CE">
              <w:rPr>
                <w:rFonts w:ascii="Georgia" w:eastAsia="Georgia" w:hAnsi="Georgia" w:cs="Georgia"/>
                <w:color w:val="000000"/>
                <w:sz w:val="40"/>
                <w:szCs w:val="22"/>
                <w:lang w:val="es-CL" w:eastAsia="es-CL"/>
              </w:rPr>
              <w:t>Estudiante Universitaria</w:t>
            </w:r>
            <w:r w:rsidRPr="00A510CE">
              <w:rPr>
                <w:rFonts w:ascii="Georgia" w:eastAsia="Georgia" w:hAnsi="Georgia" w:cs="Georgia"/>
                <w:color w:val="000000"/>
                <w:sz w:val="44"/>
                <w:szCs w:val="22"/>
                <w:lang w:val="es-CL" w:eastAsia="es-CL"/>
              </w:rPr>
              <w:t xml:space="preserve"> 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55D6397" w14:textId="77777777" w:rsidR="00DD5F82" w:rsidRDefault="00DD5F82" w:rsidP="00B20DFA"/>
        </w:tc>
      </w:tr>
      <w:tr w:rsidR="00DD5F82" w14:paraId="4D3C28B6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3876945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CDE4EA3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77BA380" w14:textId="77777777" w:rsidR="00DD5F82" w:rsidRDefault="00DD5F82" w:rsidP="00B20DFA"/>
        </w:tc>
      </w:tr>
      <w:tr w:rsidR="00DD5F82" w14:paraId="4E68DFD7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7F2A556" w14:textId="77777777" w:rsidR="00DD5F82" w:rsidRPr="00605A5B" w:rsidRDefault="00842C15" w:rsidP="00B20DFA">
            <w:pPr>
              <w:pStyle w:val="Ttulo1"/>
            </w:pPr>
            <w:sdt>
              <w:sdtPr>
                <w:id w:val="1604447469"/>
                <w:placeholder>
                  <w:docPart w:val="450F472994F74A1494212A61C0A9734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rPr>
                    <w:lang w:bidi="es-ES"/>
                  </w:rPr>
                  <w:t>Contacto</w:t>
                </w:r>
              </w:sdtContent>
            </w:sdt>
          </w:p>
          <w:p w14:paraId="52BD9834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Email </w:t>
            </w:r>
            <w:r w:rsidRPr="00A510CE">
              <w:rPr>
                <w:lang w:val="es-CL"/>
              </w:rPr>
              <w:t xml:space="preserve">catavenegas99@gmail.com </w:t>
            </w:r>
          </w:p>
          <w:p w14:paraId="4E84D310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Dirección </w:t>
            </w:r>
            <w:r w:rsidRPr="00A510CE">
              <w:rPr>
                <w:lang w:val="es-CL"/>
              </w:rPr>
              <w:t xml:space="preserve">Santos Dumont 560, Recoleta, Santiago. </w:t>
            </w:r>
          </w:p>
          <w:p w14:paraId="58A1F44A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Teléfono </w:t>
            </w:r>
          </w:p>
          <w:p w14:paraId="58258ECD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lang w:val="es-CL"/>
              </w:rPr>
              <w:t xml:space="preserve">+56 979696682 </w:t>
            </w:r>
          </w:p>
          <w:p w14:paraId="33E43919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Fecha de nacimiento </w:t>
            </w:r>
          </w:p>
          <w:p w14:paraId="556F39C4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lang w:val="es-CL"/>
              </w:rPr>
              <w:t xml:space="preserve">20-07-1999 </w:t>
            </w:r>
          </w:p>
          <w:p w14:paraId="2707EB32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Nacionalidad </w:t>
            </w:r>
          </w:p>
          <w:p w14:paraId="75D6B294" w14:textId="77777777" w:rsidR="00DD5F82" w:rsidRDefault="00A510CE" w:rsidP="00A510CE">
            <w:pPr>
              <w:pStyle w:val="Textoalaizquierda"/>
            </w:pPr>
            <w:r w:rsidRPr="00A510CE">
              <w:rPr>
                <w:b/>
                <w:lang w:val="es-CL"/>
              </w:rPr>
              <w:t xml:space="preserve"> </w:t>
            </w:r>
            <w:r w:rsidRPr="00A510CE">
              <w:rPr>
                <w:lang w:val="es-CL"/>
              </w:rPr>
              <w:t>Chilena</w:t>
            </w:r>
          </w:p>
          <w:p w14:paraId="488DDAAA" w14:textId="77777777" w:rsidR="00DD5F82" w:rsidRDefault="00DD5F82" w:rsidP="00A510CE">
            <w:pPr>
              <w:pStyle w:val="Textoalaizquierda"/>
              <w:jc w:val="center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050A9230" w14:textId="77777777" w:rsidR="00DD5F82" w:rsidRDefault="00A510CE" w:rsidP="00A510CE">
            <w:pPr>
              <w:pStyle w:val="Ttulo2"/>
            </w:pPr>
            <w:r>
              <w:t>Objetivo:</w:t>
            </w:r>
          </w:p>
          <w:p w14:paraId="0196FA88" w14:textId="77777777" w:rsidR="00DD5F82" w:rsidRDefault="00DD5F82" w:rsidP="00E67CDA">
            <w:pPr>
              <w:pStyle w:val="Textoaladerecha"/>
            </w:pPr>
          </w:p>
          <w:p w14:paraId="1815E4A3" w14:textId="77777777" w:rsidR="00DD5F82" w:rsidRPr="00DD5F82" w:rsidRDefault="00A510CE" w:rsidP="00DD5F82">
            <w:pPr>
              <w:pStyle w:val="Listaconvietas"/>
            </w:pPr>
            <w:r w:rsidRPr="00A510CE">
              <w:t>Mi objetivo es lograr demostrar mis habilidades, fomentar mi desarrollo profesional y aprender a través de una empresa o institución laboral que tenga un servicio hacia el público, lo que aportará la oportunidad de desempeñarme y crecer profesionalmente mientras brindo el servicio hacia la empresa de manera responsable, puntual y organizada.</w:t>
            </w:r>
          </w:p>
          <w:p w14:paraId="1AF101A8" w14:textId="77777777" w:rsidR="00DD5F82" w:rsidRPr="00DD5F82" w:rsidRDefault="00DD5F82" w:rsidP="00A510CE">
            <w:pPr>
              <w:pStyle w:val="Listaconvietas"/>
              <w:numPr>
                <w:ilvl w:val="0"/>
                <w:numId w:val="0"/>
              </w:numPr>
              <w:ind w:left="170"/>
            </w:pPr>
          </w:p>
          <w:p w14:paraId="2AD9511A" w14:textId="77777777" w:rsidR="00A510CE" w:rsidRPr="00A510CE" w:rsidRDefault="00A510CE" w:rsidP="00A510CE">
            <w:pPr>
              <w:pStyle w:val="Ttulo1"/>
              <w:jc w:val="left"/>
              <w:rPr>
                <w:color w:val="404040" w:themeColor="text1" w:themeTint="BF"/>
                <w:sz w:val="22"/>
                <w:lang w:val="es-CL"/>
              </w:rPr>
            </w:pPr>
            <w:r>
              <w:t xml:space="preserve"> Educación: </w:t>
            </w:r>
          </w:p>
          <w:p w14:paraId="6E092414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i/>
                <w:lang w:val="es-CL"/>
              </w:rPr>
              <w:t xml:space="preserve">2014 - 2017 </w:t>
            </w:r>
            <w:r w:rsidRPr="00A510CE">
              <w:rPr>
                <w:lang w:val="es-CL"/>
              </w:rPr>
              <w:t xml:space="preserve"> </w:t>
            </w:r>
          </w:p>
          <w:p w14:paraId="6FB9FC5A" w14:textId="77777777" w:rsidR="00A510CE" w:rsidRPr="00A510CE" w:rsidRDefault="00A510CE" w:rsidP="00A510CE">
            <w:pPr>
              <w:pStyle w:val="Textoaladerecha"/>
              <w:rPr>
                <w:b/>
                <w:lang w:val="es-CL"/>
              </w:rPr>
            </w:pPr>
            <w:r w:rsidRPr="00A510CE">
              <w:rPr>
                <w:b/>
                <w:lang w:val="es-CL"/>
              </w:rPr>
              <w:t xml:space="preserve">Técnico nivel medio en contabilidad </w:t>
            </w:r>
            <w:r w:rsidRPr="00A510CE">
              <w:rPr>
                <w:lang w:val="es-CL"/>
              </w:rPr>
              <w:t xml:space="preserve"> </w:t>
            </w:r>
          </w:p>
          <w:p w14:paraId="4D12EC46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i/>
                <w:lang w:val="es-CL"/>
              </w:rPr>
              <w:t xml:space="preserve">Instituto Superior de Comercio Eduardo Frei </w:t>
            </w:r>
            <w:r w:rsidRPr="00A510CE">
              <w:rPr>
                <w:lang w:val="es-CL"/>
              </w:rPr>
              <w:t xml:space="preserve"> </w:t>
            </w:r>
          </w:p>
          <w:p w14:paraId="69FF22B4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lang w:val="es-CL"/>
              </w:rPr>
              <w:t xml:space="preserve">Amunátegui 126, Santiago, Región Metropolitana  </w:t>
            </w:r>
          </w:p>
          <w:p w14:paraId="7BE33518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lang w:val="es-CL"/>
              </w:rPr>
              <w:t xml:space="preserve">  </w:t>
            </w:r>
          </w:p>
          <w:p w14:paraId="5678D486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i/>
                <w:lang w:val="es-CL"/>
              </w:rPr>
              <w:t xml:space="preserve">2018 -  </w:t>
            </w:r>
            <w:r w:rsidRPr="00A510CE">
              <w:rPr>
                <w:lang w:val="es-CL"/>
              </w:rPr>
              <w:t xml:space="preserve"> </w:t>
            </w:r>
          </w:p>
          <w:p w14:paraId="747E0DCA" w14:textId="77777777" w:rsidR="00A510CE" w:rsidRPr="00A510CE" w:rsidRDefault="00A510CE" w:rsidP="00A510CE">
            <w:pPr>
              <w:pStyle w:val="Textoaladerecha"/>
              <w:rPr>
                <w:b/>
                <w:lang w:val="es-CL"/>
              </w:rPr>
            </w:pPr>
            <w:r w:rsidRPr="00A510CE">
              <w:rPr>
                <w:b/>
                <w:lang w:val="es-CL"/>
              </w:rPr>
              <w:t xml:space="preserve">Licenciada en Trabajo Social - Cursando </w:t>
            </w:r>
            <w:r w:rsidRPr="00A510CE">
              <w:rPr>
                <w:lang w:val="es-CL"/>
              </w:rPr>
              <w:t xml:space="preserve"> </w:t>
            </w:r>
          </w:p>
          <w:p w14:paraId="22E3FAEA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i/>
                <w:lang w:val="es-CL"/>
              </w:rPr>
              <w:t xml:space="preserve">Universidad San Sebastián  </w:t>
            </w:r>
            <w:r w:rsidRPr="00A510CE">
              <w:rPr>
                <w:lang w:val="es-CL"/>
              </w:rPr>
              <w:t xml:space="preserve"> </w:t>
            </w:r>
          </w:p>
          <w:p w14:paraId="1F1DB8A7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lang w:val="es-CL"/>
              </w:rPr>
              <w:t xml:space="preserve">Recoleta Providencia, Bellavista 7, Recoleta, Región </w:t>
            </w:r>
          </w:p>
          <w:p w14:paraId="5241A9BF" w14:textId="77777777" w:rsid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lang w:val="es-CL"/>
              </w:rPr>
              <w:t>Metropolitana</w:t>
            </w:r>
            <w:r>
              <w:rPr>
                <w:lang w:val="es-CL"/>
              </w:rPr>
              <w:t>.</w:t>
            </w:r>
          </w:p>
          <w:p w14:paraId="3C19DE60" w14:textId="77777777" w:rsidR="00A510CE" w:rsidRDefault="0035089F" w:rsidP="00A510CE">
            <w:pPr>
              <w:pStyle w:val="Ttulo1"/>
              <w:jc w:val="left"/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  <w:r w:rsidR="00A510CE">
              <w:rPr>
                <w:lang w:val="es-CL"/>
              </w:rPr>
              <w:t>Certificados y Cursos:</w:t>
            </w:r>
          </w:p>
          <w:p w14:paraId="4774E87C" w14:textId="77777777" w:rsidR="00A510CE" w:rsidRDefault="00A510CE" w:rsidP="0035089F">
            <w:pPr>
              <w:spacing w:after="105" w:line="261" w:lineRule="auto"/>
              <w:ind w:left="10" w:hanging="10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510CE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Certificación de Curso Online "Estrategias para la Prevención del Consumo de Drogas", Otorgado por la Dirección de asuntos Estudiantiles de la Universidad San </w:t>
            </w:r>
            <w:bookmarkStart w:id="0" w:name="_Hlk67997454"/>
            <w:r w:rsidRPr="00A510CE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>Sebastián</w:t>
            </w:r>
            <w:bookmarkEnd w:id="0"/>
            <w:r w:rsidRPr="00A510CE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>, septiembre 2020.</w:t>
            </w:r>
          </w:p>
          <w:p w14:paraId="20B28324" w14:textId="77777777" w:rsidR="00A510CE" w:rsidRDefault="00A510CE" w:rsidP="00A510CE">
            <w:pPr>
              <w:spacing w:after="105" w:line="261" w:lineRule="auto"/>
              <w:ind w:left="-5" w:hanging="10"/>
              <w:rPr>
                <w:rFonts w:ascii="Calibri" w:eastAsia="Calibri" w:hAnsi="Calibri" w:cs="Calibri"/>
                <w:color w:val="000000"/>
                <w:sz w:val="22"/>
                <w:szCs w:val="22"/>
                <w:lang w:val="es-CL" w:eastAsia="es-CL"/>
              </w:rPr>
            </w:pPr>
          </w:p>
          <w:p w14:paraId="7B5DC0EF" w14:textId="77777777" w:rsidR="00AC6B88" w:rsidRPr="00A510CE" w:rsidRDefault="00AC6B88" w:rsidP="00AC6B88">
            <w:pPr>
              <w:pStyle w:val="Ttulo1"/>
              <w:ind w:left="170"/>
              <w:jc w:val="left"/>
              <w:rPr>
                <w:lang w:val="es-CL" w:eastAsia="es-CL"/>
              </w:rPr>
            </w:pPr>
            <w:r>
              <w:rPr>
                <w:lang w:val="es-CL" w:eastAsia="es-CL"/>
              </w:rPr>
              <w:t>Aptitudes Y habilidades</w:t>
            </w:r>
          </w:p>
          <w:p w14:paraId="56BF8E41" w14:textId="77777777" w:rsidR="00AC6B88" w:rsidRDefault="00AC6B88" w:rsidP="00AC6B88">
            <w:pPr>
              <w:spacing w:after="105" w:line="261" w:lineRule="auto"/>
              <w:ind w:left="180" w:hanging="10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</w:p>
          <w:p w14:paraId="0DC13027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Actitud empática, comprensiva y generadora de confianza  </w:t>
            </w:r>
          </w:p>
          <w:p w14:paraId="47610828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Creatividad  </w:t>
            </w:r>
          </w:p>
          <w:p w14:paraId="7082C503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Actitud entusiasta  </w:t>
            </w:r>
          </w:p>
          <w:p w14:paraId="63CD062A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Responsable  </w:t>
            </w:r>
          </w:p>
          <w:p w14:paraId="4B725FAF" w14:textId="77777777" w:rsid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Capacidad de trabajo en equipo  </w:t>
            </w:r>
          </w:p>
          <w:p w14:paraId="7DCDA206" w14:textId="77777777" w:rsidR="00A510CE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Resolución de conflictos  </w:t>
            </w:r>
          </w:p>
          <w:p w14:paraId="54CDBE22" w14:textId="77777777" w:rsidR="00A510CE" w:rsidRPr="00A510CE" w:rsidRDefault="00A510CE" w:rsidP="00A510CE">
            <w:pPr>
              <w:rPr>
                <w:lang w:val="es-CL"/>
              </w:rPr>
            </w:pPr>
          </w:p>
          <w:p w14:paraId="7404053A" w14:textId="77777777" w:rsidR="00DD5F82" w:rsidRDefault="00DD5F82" w:rsidP="00AC6B88">
            <w:pPr>
              <w:pStyle w:val="Textoaladerecha"/>
              <w:ind w:left="0"/>
            </w:pPr>
          </w:p>
          <w:sdt>
            <w:sdtPr>
              <w:rPr>
                <w:rFonts w:ascii="Calibri" w:hAnsi="Calibri" w:cs="Calibri"/>
              </w:rPr>
              <w:id w:val="1007951469"/>
              <w:placeholder>
                <w:docPart w:val="A6165728A4BD4797826052C29842D3E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="Times New Roman (Body CS)"/>
              </w:rPr>
            </w:sdtEndPr>
            <w:sdtContent>
              <w:p w14:paraId="59496AF8" w14:textId="77777777" w:rsidR="00DD5F82" w:rsidRDefault="00DD5F82" w:rsidP="00DD5F82">
                <w:pPr>
                  <w:pStyle w:val="Textoaladerecha"/>
                </w:pPr>
                <w:r w:rsidRPr="00AC6B88">
                  <w:rPr>
                    <w:rFonts w:ascii="Calibri" w:hAnsi="Calibri" w:cs="Calibri"/>
                    <w:lang w:bidi="es-ES"/>
                  </w:rPr>
                  <w:t>Gracias por tomarse la molestia de revisar mi currículum. Espero hablar con usted pronto.</w:t>
                </w:r>
              </w:p>
            </w:sdtContent>
          </w:sdt>
          <w:p w14:paraId="70999152" w14:textId="77777777" w:rsidR="00DD5F82" w:rsidRPr="006E70D3" w:rsidRDefault="00DD5F82" w:rsidP="00AC6B88">
            <w:pPr>
              <w:pStyle w:val="Textoaladerecha"/>
              <w:ind w:left="0"/>
            </w:pPr>
          </w:p>
        </w:tc>
      </w:tr>
      <w:tr w:rsidR="00DD5F82" w14:paraId="5C45F283" w14:textId="77777777" w:rsidTr="003833A3">
        <w:trPr>
          <w:trHeight w:val="8451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2860080F" w14:textId="77777777" w:rsidR="00DD5F82" w:rsidRPr="00AD4E36" w:rsidRDefault="00A510CE" w:rsidP="00A510CE">
            <w:pPr>
              <w:pStyle w:val="Ttulo1"/>
              <w:rPr>
                <w:sz w:val="22"/>
                <w:szCs w:val="20"/>
              </w:rPr>
            </w:pPr>
            <w:r w:rsidRPr="00AD4E36">
              <w:rPr>
                <w:sz w:val="22"/>
                <w:szCs w:val="20"/>
              </w:rPr>
              <w:t>Experiencia:</w:t>
            </w:r>
          </w:p>
          <w:p w14:paraId="0721EFD5" w14:textId="77777777" w:rsidR="0035089F" w:rsidRPr="00AD4E36" w:rsidRDefault="0035089F" w:rsidP="0035089F">
            <w:pPr>
              <w:ind w:right="142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 xml:space="preserve">2016 - 2020 </w:t>
            </w:r>
            <w:r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 xml:space="preserve"> </w:t>
            </w:r>
          </w:p>
          <w:p w14:paraId="3BFA83B0" w14:textId="77777777" w:rsidR="0035089F" w:rsidRPr="00AD4E36" w:rsidRDefault="0035089F" w:rsidP="0035089F">
            <w:pPr>
              <w:pStyle w:val="Prrafodelista"/>
              <w:numPr>
                <w:ilvl w:val="0"/>
                <w:numId w:val="13"/>
              </w:numPr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 w:rsidRPr="00AD4E36">
              <w:rPr>
                <w:rFonts w:ascii="Arial" w:eastAsia="Arial" w:hAnsi="Arial" w:cs="Arial"/>
                <w:b/>
                <w:color w:val="404040"/>
                <w:sz w:val="22"/>
                <w:szCs w:val="20"/>
                <w:lang w:eastAsia="es-CL"/>
              </w:rPr>
              <w:t>Cuidadora de niños</w:t>
            </w:r>
            <w:r w:rsidRPr="00AD4E36">
              <w:rPr>
                <w:rFonts w:ascii="Arial" w:eastAsia="Arial" w:hAnsi="Arial" w:cs="Arial"/>
                <w:color w:val="404040"/>
                <w:sz w:val="22"/>
                <w:szCs w:val="20"/>
                <w:lang w:eastAsia="es-CL"/>
              </w:rPr>
              <w:t xml:space="preserve"> </w:t>
            </w:r>
          </w:p>
          <w:p w14:paraId="149AD174" w14:textId="478EE153" w:rsidR="0035089F" w:rsidRPr="00AD4E36" w:rsidRDefault="00AD4E36" w:rsidP="0035089F">
            <w:pPr>
              <w:pStyle w:val="Prrafodelista"/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>Cuidadora Independiente de niños y niñas</w:t>
            </w:r>
            <w:r w:rsidR="0035089F"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>, de edades de 4 a 10 años, lo que me enseño a ser una persona paciente, ser responsable y empática, y a la vez saber tratar con distintas personalidades.</w:t>
            </w:r>
          </w:p>
          <w:p w14:paraId="126212CE" w14:textId="77777777" w:rsidR="0035089F" w:rsidRPr="00AD4E36" w:rsidRDefault="0035089F" w:rsidP="0035089F">
            <w:pPr>
              <w:pStyle w:val="Prrafodelista"/>
              <w:spacing w:after="50"/>
              <w:ind w:right="96"/>
              <w:jc w:val="center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</w:p>
          <w:p w14:paraId="57781D23" w14:textId="77777777" w:rsidR="0035089F" w:rsidRPr="00AD4E36" w:rsidRDefault="0035089F" w:rsidP="0035089F">
            <w:pPr>
              <w:ind w:right="142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 xml:space="preserve">2019 - 2019 </w:t>
            </w:r>
            <w:r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 xml:space="preserve"> </w:t>
            </w:r>
          </w:p>
          <w:p w14:paraId="36029950" w14:textId="77777777" w:rsidR="0035089F" w:rsidRPr="00AD4E36" w:rsidRDefault="0035089F" w:rsidP="0035089F">
            <w:pPr>
              <w:pStyle w:val="Prrafodelista"/>
              <w:numPr>
                <w:ilvl w:val="0"/>
                <w:numId w:val="13"/>
              </w:numPr>
              <w:spacing w:after="50"/>
              <w:ind w:right="96"/>
              <w:jc w:val="right"/>
              <w:rPr>
                <w:rFonts w:eastAsia="Calibri" w:cstheme="minorHAnsi"/>
                <w:b/>
                <w:color w:val="4B4545" w:themeColor="accent6" w:themeShade="80"/>
                <w:sz w:val="22"/>
                <w:szCs w:val="20"/>
                <w:lang w:eastAsia="es-CL"/>
              </w:rPr>
            </w:pPr>
            <w:r w:rsidRPr="00AD4E36">
              <w:rPr>
                <w:rFonts w:eastAsia="Calibri" w:cstheme="minorHAnsi"/>
                <w:b/>
                <w:color w:val="4B4545" w:themeColor="accent6" w:themeShade="80"/>
                <w:sz w:val="22"/>
                <w:szCs w:val="20"/>
                <w:lang w:eastAsia="es-CL"/>
              </w:rPr>
              <w:t>Vendedora Accesorios para móviles</w:t>
            </w:r>
          </w:p>
          <w:p w14:paraId="1CC0647C" w14:textId="79C02140" w:rsidR="0035089F" w:rsidRPr="00AD4E36" w:rsidRDefault="00AD4E36" w:rsidP="00AD4E36">
            <w:pPr>
              <w:pStyle w:val="Prrafodelista"/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 xml:space="preserve">Cinco Meses de Experiencia siendo </w:t>
            </w:r>
            <w:r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>Personal de A</w:t>
            </w:r>
            <w:r w:rsidR="0035089F"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>poyo en una Pyme de venta de artículos telefónicos, atendiendo en showrooms de Santiago y Viña del Mar.</w:t>
            </w:r>
          </w:p>
          <w:p w14:paraId="1BDBBB65" w14:textId="77777777" w:rsidR="00AC6B88" w:rsidRPr="00AD4E36" w:rsidRDefault="00AC6B88" w:rsidP="0035089F">
            <w:pPr>
              <w:pStyle w:val="Prrafodelista"/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</w:p>
          <w:p w14:paraId="57B0DD11" w14:textId="7E924F74" w:rsidR="0035089F" w:rsidRPr="00AD4E36" w:rsidRDefault="00AC6B88" w:rsidP="0035089F">
            <w:pPr>
              <w:pStyle w:val="Prrafodelista"/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>202</w:t>
            </w:r>
            <w:r w:rsidR="00AD4E36"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>1</w:t>
            </w: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 xml:space="preserve"> - 202</w:t>
            </w:r>
            <w:r w:rsidR="00AD4E36"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>1</w:t>
            </w: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 xml:space="preserve"> </w:t>
            </w:r>
            <w:r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 xml:space="preserve"> </w:t>
            </w:r>
          </w:p>
          <w:p w14:paraId="371DCB0A" w14:textId="77777777" w:rsidR="00A510CE" w:rsidRPr="00AD4E36" w:rsidRDefault="0035089F" w:rsidP="00AC6B88">
            <w:pPr>
              <w:pStyle w:val="Prrafodelista"/>
              <w:numPr>
                <w:ilvl w:val="0"/>
                <w:numId w:val="11"/>
              </w:numPr>
              <w:jc w:val="right"/>
              <w:rPr>
                <w:b/>
                <w:color w:val="4B4545" w:themeColor="accent6" w:themeShade="80"/>
                <w:sz w:val="22"/>
                <w:szCs w:val="20"/>
              </w:rPr>
            </w:pPr>
            <w:r w:rsidRPr="00AD4E36">
              <w:rPr>
                <w:b/>
                <w:color w:val="4B4545" w:themeColor="accent6" w:themeShade="80"/>
                <w:sz w:val="22"/>
                <w:szCs w:val="20"/>
              </w:rPr>
              <w:t>Monitora de Fila</w:t>
            </w:r>
          </w:p>
          <w:p w14:paraId="0D030DC3" w14:textId="77777777" w:rsidR="0035089F" w:rsidRPr="00AD4E36" w:rsidRDefault="0035089F" w:rsidP="00AC6B88">
            <w:pPr>
              <w:pStyle w:val="Prrafodelista"/>
              <w:jc w:val="right"/>
              <w:rPr>
                <w:rFonts w:ascii="Calibri" w:hAnsi="Calibri" w:cs="Calibri"/>
                <w:sz w:val="22"/>
                <w:szCs w:val="20"/>
              </w:rPr>
            </w:pPr>
            <w:r w:rsidRPr="00AD4E36">
              <w:rPr>
                <w:rFonts w:ascii="Calibri" w:hAnsi="Calibri" w:cs="Calibri"/>
                <w:sz w:val="22"/>
                <w:szCs w:val="20"/>
              </w:rPr>
              <w:t>Un mes de experiencia como monitora de Fila en AFP</w:t>
            </w:r>
            <w:r w:rsidR="00AC6B88" w:rsidRPr="00AD4E36">
              <w:rPr>
                <w:rFonts w:ascii="Calibri" w:hAnsi="Calibri" w:cs="Calibri"/>
                <w:sz w:val="22"/>
                <w:szCs w:val="20"/>
              </w:rPr>
              <w:t xml:space="preserve"> en Santiago centro en periodo de pandemia.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49339E1F" w14:textId="77777777" w:rsidR="00DD5F82" w:rsidRDefault="00DD5F82" w:rsidP="00B20DFA">
            <w:pPr>
              <w:pStyle w:val="Textoaladerecha"/>
            </w:pPr>
          </w:p>
        </w:tc>
      </w:tr>
    </w:tbl>
    <w:p w14:paraId="027570F9" w14:textId="77777777" w:rsidR="00DD5F82" w:rsidRDefault="00DD5F82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7BAAB7" wp14:editId="19511968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á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2C662" id="Rectángulo 2" o:spid="_x0000_s1026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4455" w14:textId="77777777" w:rsidR="00842C15" w:rsidRDefault="00842C15" w:rsidP="00F316AD">
      <w:r>
        <w:separator/>
      </w:r>
    </w:p>
  </w:endnote>
  <w:endnote w:type="continuationSeparator" w:id="0">
    <w:p w14:paraId="1483C0C6" w14:textId="77777777" w:rsidR="00842C15" w:rsidRDefault="00842C1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2827" w14:textId="77777777" w:rsidR="00842C15" w:rsidRDefault="00842C15" w:rsidP="00F316AD">
      <w:r>
        <w:separator/>
      </w:r>
    </w:p>
  </w:footnote>
  <w:footnote w:type="continuationSeparator" w:id="0">
    <w:p w14:paraId="108B0C22" w14:textId="77777777" w:rsidR="00842C15" w:rsidRDefault="00842C1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9BD201C"/>
    <w:multiLevelType w:val="hybridMultilevel"/>
    <w:tmpl w:val="14B22D2A"/>
    <w:lvl w:ilvl="0" w:tplc="45F0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6158" w:themeColor="accent5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D09B6"/>
    <w:multiLevelType w:val="hybridMultilevel"/>
    <w:tmpl w:val="A8FEAF48"/>
    <w:lvl w:ilvl="0" w:tplc="45F0982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4A6158" w:themeColor="accent5" w:themeShade="BF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84928EC"/>
    <w:multiLevelType w:val="hybridMultilevel"/>
    <w:tmpl w:val="19DC6E1A"/>
    <w:lvl w:ilvl="0" w:tplc="45F0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6158" w:themeColor="accent5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76DB"/>
    <w:multiLevelType w:val="hybridMultilevel"/>
    <w:tmpl w:val="028C28C4"/>
    <w:lvl w:ilvl="0" w:tplc="5858A5DA">
      <w:start w:val="1"/>
      <w:numFmt w:val="bullet"/>
      <w:lvlText w:val="•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AF3BC">
      <w:start w:val="1"/>
      <w:numFmt w:val="bullet"/>
      <w:lvlText w:val="o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C67A2">
      <w:start w:val="1"/>
      <w:numFmt w:val="bullet"/>
      <w:lvlText w:val="▪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C0CCA">
      <w:start w:val="1"/>
      <w:numFmt w:val="bullet"/>
      <w:lvlText w:val="•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E5A28">
      <w:start w:val="1"/>
      <w:numFmt w:val="bullet"/>
      <w:lvlText w:val="o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9E7740">
      <w:start w:val="1"/>
      <w:numFmt w:val="bullet"/>
      <w:lvlText w:val="▪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DAF8E0">
      <w:start w:val="1"/>
      <w:numFmt w:val="bullet"/>
      <w:lvlText w:val="•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282986">
      <w:start w:val="1"/>
      <w:numFmt w:val="bullet"/>
      <w:lvlText w:val="o"/>
      <w:lvlJc w:val="left"/>
      <w:pPr>
        <w:ind w:left="71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48964">
      <w:start w:val="1"/>
      <w:numFmt w:val="bullet"/>
      <w:lvlText w:val="▪"/>
      <w:lvlJc w:val="left"/>
      <w:pPr>
        <w:ind w:left="79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CE"/>
    <w:rsid w:val="00035B7F"/>
    <w:rsid w:val="000E1D44"/>
    <w:rsid w:val="001213BA"/>
    <w:rsid w:val="00136F3E"/>
    <w:rsid w:val="00150F7E"/>
    <w:rsid w:val="00151791"/>
    <w:rsid w:val="0020696E"/>
    <w:rsid w:val="002356A2"/>
    <w:rsid w:val="002D12DA"/>
    <w:rsid w:val="003019B2"/>
    <w:rsid w:val="0034687F"/>
    <w:rsid w:val="0034688D"/>
    <w:rsid w:val="0035089F"/>
    <w:rsid w:val="003833A3"/>
    <w:rsid w:val="003F05EF"/>
    <w:rsid w:val="0040233B"/>
    <w:rsid w:val="004414EC"/>
    <w:rsid w:val="00511A6E"/>
    <w:rsid w:val="0057534A"/>
    <w:rsid w:val="00605A5B"/>
    <w:rsid w:val="006A1B48"/>
    <w:rsid w:val="006B1FC6"/>
    <w:rsid w:val="006C60E6"/>
    <w:rsid w:val="006E70D3"/>
    <w:rsid w:val="00726631"/>
    <w:rsid w:val="007B0F94"/>
    <w:rsid w:val="00805E32"/>
    <w:rsid w:val="00842C15"/>
    <w:rsid w:val="00842F35"/>
    <w:rsid w:val="008746E2"/>
    <w:rsid w:val="00951C4B"/>
    <w:rsid w:val="009E3C0B"/>
    <w:rsid w:val="00A510CE"/>
    <w:rsid w:val="00A77921"/>
    <w:rsid w:val="00AC6B88"/>
    <w:rsid w:val="00AD4E36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67CDA"/>
    <w:rsid w:val="00F01E2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726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5089F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534A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534A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A77921"/>
    <w:rPr>
      <w:color w:val="808080"/>
    </w:rPr>
  </w:style>
  <w:style w:type="character" w:styleId="nfasis">
    <w:name w:val="Emphasis"/>
    <w:uiPriority w:val="20"/>
    <w:qFormat/>
    <w:rsid w:val="0034688D"/>
    <w:rPr>
      <w:color w:val="648276" w:themeColor="accent5"/>
    </w:rPr>
  </w:style>
  <w:style w:type="paragraph" w:styleId="Listaconvietas">
    <w:name w:val="List Bullet"/>
    <w:basedOn w:val="Normal"/>
    <w:uiPriority w:val="99"/>
    <w:unhideWhenUsed/>
    <w:rsid w:val="00150F7E"/>
    <w:pPr>
      <w:numPr>
        <w:numId w:val="10"/>
      </w:numPr>
      <w:ind w:left="340" w:hanging="170"/>
      <w:contextualSpacing/>
    </w:pPr>
    <w:rPr>
      <w:color w:val="404040" w:themeColor="text1" w:themeTint="BF"/>
      <w:sz w:val="22"/>
    </w:rPr>
  </w:style>
  <w:style w:type="paragraph" w:customStyle="1" w:styleId="Delimitadorgrfico">
    <w:name w:val="Delimitador gráfico"/>
    <w:basedOn w:val="Normal"/>
    <w:uiPriority w:val="7"/>
    <w:qFormat/>
    <w:rsid w:val="00DD5F82"/>
    <w:rPr>
      <w:sz w:val="2"/>
    </w:rPr>
  </w:style>
  <w:style w:type="paragraph" w:styleId="Sinespaciado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Prrafodelista">
    <w:name w:val="List Paragraph"/>
    <w:basedOn w:val="Normal"/>
    <w:uiPriority w:val="34"/>
    <w:semiHidden/>
    <w:qFormat/>
    <w:rsid w:val="00A5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arta%20de%20presentaci&#243;n%20b&#225;sica%20y%20moder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0F472994F74A1494212A61C0A97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8D8CB-694E-4C5F-A888-B14C49BF0AC8}"/>
      </w:docPartPr>
      <w:docPartBody>
        <w:p w:rsidR="005D564B" w:rsidRDefault="007E2F7D">
          <w:pPr>
            <w:pStyle w:val="450F472994F74A1494212A61C0A97349"/>
          </w:pPr>
          <w:r w:rsidRPr="00605A5B">
            <w:rPr>
              <w:lang w:bidi="es-ES"/>
            </w:rPr>
            <w:t>Contacto</w:t>
          </w:r>
        </w:p>
      </w:docPartBody>
    </w:docPart>
    <w:docPart>
      <w:docPartPr>
        <w:name w:val="A6165728A4BD4797826052C29842D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BA88-FE09-47CB-80E6-3CF07D97A94B}"/>
      </w:docPartPr>
      <w:docPartBody>
        <w:p w:rsidR="005D564B" w:rsidRDefault="007E2F7D">
          <w:pPr>
            <w:pStyle w:val="A6165728A4BD4797826052C29842D3E6"/>
          </w:pPr>
          <w:r>
            <w:rPr>
              <w:lang w:bidi="es-ES"/>
            </w:rPr>
            <w:t>Gracias por tomarse la molestia de revisar mi currículum. Espero hablar con usted pronto.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87"/>
    <w:rsid w:val="004C7287"/>
    <w:rsid w:val="005D564B"/>
    <w:rsid w:val="007E2F7D"/>
    <w:rsid w:val="008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color w:val="5B9BD5" w:themeColor="accent5"/>
    </w:rPr>
  </w:style>
  <w:style w:type="paragraph" w:customStyle="1" w:styleId="450F472994F74A1494212A61C0A97349">
    <w:name w:val="450F472994F74A1494212A61C0A97349"/>
  </w:style>
  <w:style w:type="paragraph" w:customStyle="1" w:styleId="A6165728A4BD4797826052C29842D3E6">
    <w:name w:val="A6165728A4BD4797826052C29842D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36CB5D-C0D4-48F5-8723-D8C947CC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básica y moderna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2021-03-30T15:01:00Z</dcterms:created>
  <dcterms:modified xsi:type="dcterms:W3CDTF">2021-05-17T17:10:00Z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