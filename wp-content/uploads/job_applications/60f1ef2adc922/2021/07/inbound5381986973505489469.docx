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35D" w:rsidRDefault="0072735D">
      <w:pPr>
        <w:pStyle w:val="Informacindecontacto"/>
        <w:rPr>
          <w:b/>
          <w:caps/>
          <w:spacing w:val="21"/>
          <w:sz w:val="36"/>
        </w:rPr>
      </w:pPr>
      <w:r>
        <w:rPr>
          <w:b/>
          <w:caps/>
          <w:spacing w:val="21"/>
          <w:sz w:val="36"/>
        </w:rPr>
        <w:t xml:space="preserve">María Jesús </w:t>
      </w:r>
    </w:p>
    <w:p w:rsidR="0072735D" w:rsidRDefault="0072735D">
      <w:pPr>
        <w:pStyle w:val="Informacindecontacto"/>
        <w:rPr>
          <w:b/>
          <w:caps/>
          <w:spacing w:val="21"/>
          <w:sz w:val="36"/>
        </w:rPr>
      </w:pPr>
      <w:r>
        <w:rPr>
          <w:b/>
          <w:caps/>
          <w:spacing w:val="21"/>
          <w:sz w:val="36"/>
        </w:rPr>
        <w:t>Astete vega</w:t>
      </w:r>
    </w:p>
    <w:p w:rsidR="00CF18AA" w:rsidRDefault="000A0DFC">
      <w:pPr>
        <w:pStyle w:val="Informacindecontacto"/>
      </w:pPr>
      <w:r>
        <w:t>Pasaje concepción 0475</w:t>
      </w:r>
      <w:r w:rsidR="0002299B">
        <w:t xml:space="preserve">, Quilicura </w:t>
      </w:r>
    </w:p>
    <w:p w:rsidR="0059120E" w:rsidRDefault="00D85403">
      <w:pPr>
        <w:pStyle w:val="Informacindecontacto"/>
      </w:pPr>
      <w:r>
        <w:t>932728473</w:t>
      </w:r>
      <w:r w:rsidR="0072735D">
        <w:t xml:space="preserve"> | </w:t>
      </w:r>
      <w:hyperlink r:id="rId7" w:history="1">
        <w:r w:rsidR="00F26E9B" w:rsidRPr="00BB6026">
          <w:rPr>
            <w:rStyle w:val="Hipervnculo"/>
          </w:rPr>
          <w:t>mariaje0115@gmail.com</w:t>
        </w:r>
      </w:hyperlink>
    </w:p>
    <w:p w:rsidR="00F26E9B" w:rsidRDefault="00A47DA6">
      <w:pPr>
        <w:pStyle w:val="Informacindecontacto"/>
      </w:pPr>
      <w:r>
        <w:t>19 años</w:t>
      </w:r>
      <w:r w:rsidR="00AF56AB">
        <w:t xml:space="preserve"> | </w:t>
      </w:r>
      <w:r w:rsidR="00F26E9B">
        <w:t>03</w:t>
      </w:r>
      <w:r w:rsidR="00DA57D8">
        <w:t>/09/2001</w:t>
      </w:r>
    </w:p>
    <w:p w:rsidR="0059120E" w:rsidRDefault="00FF616A">
      <w:pPr>
        <w:pStyle w:val="Ttulo1"/>
      </w:pPr>
      <w:r>
        <w:t>Aptitudes</w:t>
      </w:r>
      <w:r w:rsidR="00AF30D6">
        <w:t xml:space="preserve">/ Habilidades </w:t>
      </w:r>
    </w:p>
    <w:p w:rsidR="00897E30" w:rsidRDefault="003472A4" w:rsidP="008910BA">
      <w:pPr>
        <w:pStyle w:val="Prrafodelista"/>
        <w:numPr>
          <w:ilvl w:val="0"/>
          <w:numId w:val="11"/>
        </w:numPr>
        <w:spacing w:after="180"/>
      </w:pPr>
      <w:r>
        <w:t xml:space="preserve">Proactiva, </w:t>
      </w:r>
      <w:r w:rsidR="009355FE">
        <w:t>con aprendizaje rápido</w:t>
      </w:r>
      <w:r w:rsidR="00897E30">
        <w:t>.</w:t>
      </w:r>
      <w:r w:rsidR="008910BA">
        <w:t xml:space="preserve"> </w:t>
      </w:r>
      <w:r w:rsidR="00333515">
        <w:t xml:space="preserve">    </w:t>
      </w:r>
      <w:r w:rsidR="0005031D">
        <w:t>-</w:t>
      </w:r>
      <w:r w:rsidR="00333515">
        <w:t xml:space="preserve"> </w:t>
      </w:r>
      <w:r w:rsidR="0005031D">
        <w:t xml:space="preserve">Con Iniciativa </w:t>
      </w:r>
      <w:r w:rsidR="00125F99">
        <w:t xml:space="preserve">y positiva.  </w:t>
      </w:r>
    </w:p>
    <w:p w:rsidR="00CA64E4" w:rsidRDefault="0099042A" w:rsidP="005C17C1">
      <w:pPr>
        <w:pStyle w:val="Prrafodelista"/>
        <w:numPr>
          <w:ilvl w:val="0"/>
          <w:numId w:val="11"/>
        </w:numPr>
        <w:spacing w:after="180"/>
      </w:pPr>
      <w:r>
        <w:t xml:space="preserve">Apta </w:t>
      </w:r>
      <w:r w:rsidR="00CA64E4">
        <w:t>para</w:t>
      </w:r>
      <w:r>
        <w:t xml:space="preserve"> </w:t>
      </w:r>
      <w:r w:rsidR="008A3811">
        <w:t xml:space="preserve">trabajo en </w:t>
      </w:r>
      <w:r w:rsidR="00CB1CC9">
        <w:t>equipo</w:t>
      </w:r>
      <w:r w:rsidR="00EE6C17">
        <w:t xml:space="preserve"> y</w:t>
      </w:r>
      <w:r w:rsidR="00CB1CC9">
        <w:t xml:space="preserve"> en </w:t>
      </w:r>
      <w:r w:rsidR="00EE6C17">
        <w:t>situaciones bajo presión.</w:t>
      </w:r>
      <w:r w:rsidR="00E33E2E">
        <w:t xml:space="preserve"> </w:t>
      </w:r>
    </w:p>
    <w:p w:rsidR="00E33E2E" w:rsidRDefault="00E33E2E" w:rsidP="005C17C1">
      <w:pPr>
        <w:pStyle w:val="Prrafodelista"/>
        <w:numPr>
          <w:ilvl w:val="0"/>
          <w:numId w:val="11"/>
        </w:numPr>
        <w:spacing w:after="180"/>
      </w:pPr>
      <w:r>
        <w:t>Buena disposición</w:t>
      </w:r>
      <w:r w:rsidR="00C81323">
        <w:t>.</w:t>
      </w:r>
    </w:p>
    <w:p w:rsidR="0059120E" w:rsidRDefault="00D11619">
      <w:pPr>
        <w:pStyle w:val="Ttulo1"/>
      </w:pPr>
      <w:sdt>
        <w:sdtPr>
          <w:id w:val="-1150367223"/>
          <w:placeholder>
            <w:docPart w:val="75D27728C98EB2418F78B9951E5BB80D"/>
          </w:placeholder>
          <w:temporary/>
          <w:showingPlcHdr/>
        </w:sdtPr>
        <w:sdtEndPr/>
        <w:sdtContent>
          <w:r>
            <w:t>Formación</w:t>
          </w:r>
        </w:sdtContent>
      </w:sdt>
    </w:p>
    <w:p w:rsidR="0059120E" w:rsidRDefault="0015558C">
      <w:r>
        <w:t>Estudiante egresada de 4to medio.</w:t>
      </w:r>
    </w:p>
    <w:p w:rsidR="0015558C" w:rsidRDefault="0015558C">
      <w:r>
        <w:t xml:space="preserve">Egresada </w:t>
      </w:r>
      <w:r w:rsidR="003F131C">
        <w:t>de</w:t>
      </w:r>
      <w:r>
        <w:t xml:space="preserve"> técnico en enfermería nivel medio.</w:t>
      </w:r>
    </w:p>
    <w:p w:rsidR="003F131C" w:rsidRDefault="00AA2786">
      <w:r>
        <w:t>Cursando estudios universitarios en enfermería.</w:t>
      </w:r>
    </w:p>
    <w:p w:rsidR="0059120E" w:rsidRDefault="00D11619">
      <w:pPr>
        <w:pStyle w:val="Ttulo1"/>
      </w:pPr>
      <w:sdt>
        <w:sdtPr>
          <w:id w:val="617349259"/>
          <w:placeholder>
            <w:docPart w:val="1C483B7274E89745A3A7DEB51A343563"/>
          </w:placeholder>
          <w:temporary/>
          <w:showingPlcHdr/>
        </w:sdtPr>
        <w:sdtEndPr/>
        <w:sdtContent>
          <w:r>
            <w:t>Experiencia</w:t>
          </w:r>
        </w:sdtContent>
      </w:sdt>
    </w:p>
    <w:p w:rsidR="0059120E" w:rsidRDefault="00623BE5" w:rsidP="00623BE5">
      <w:pPr>
        <w:pStyle w:val="Ttulo2"/>
      </w:pPr>
      <w:r>
        <w:t xml:space="preserve">Consultorio </w:t>
      </w:r>
      <w:r w:rsidR="00B90E24">
        <w:t>Hernán</w:t>
      </w:r>
      <w:r>
        <w:t xml:space="preserve"> </w:t>
      </w:r>
      <w:r w:rsidR="00B90E24">
        <w:t>Urzúa, Renca</w:t>
      </w:r>
      <w:r w:rsidR="00A1220C">
        <w:t>.</w:t>
      </w:r>
    </w:p>
    <w:p w:rsidR="00731C72" w:rsidRDefault="00B90E24" w:rsidP="00B90E24">
      <w:r>
        <w:t>Realice mi práctica profesional</w:t>
      </w:r>
      <w:r w:rsidR="007F77F0">
        <w:t xml:space="preserve"> </w:t>
      </w:r>
      <w:r w:rsidR="007B6266">
        <w:t xml:space="preserve">para mi técnico en enfermería nivel </w:t>
      </w:r>
      <w:r w:rsidR="001C46AD">
        <w:t>medio.</w:t>
      </w:r>
    </w:p>
    <w:p w:rsidR="00480529" w:rsidRPr="0098667C" w:rsidRDefault="001C1962" w:rsidP="00B90E24">
      <w:r>
        <w:t>Sin experiencia, sin embargo t</w:t>
      </w:r>
      <w:r w:rsidR="0098667C">
        <w:t>rabaje algunos meses</w:t>
      </w:r>
      <w:r w:rsidR="004560DA">
        <w:t xml:space="preserve"> en áreas </w:t>
      </w:r>
      <w:r w:rsidR="00CE4BB3">
        <w:t xml:space="preserve">sociales como </w:t>
      </w:r>
      <w:r w:rsidR="0098667C">
        <w:t>en la feria,</w:t>
      </w:r>
      <w:r w:rsidR="00CE4BB3">
        <w:t xml:space="preserve"> donde realice funciones de </w:t>
      </w:r>
      <w:r w:rsidR="004560DA">
        <w:t>vendedora y reponedora</w:t>
      </w:r>
      <w:r w:rsidR="00CE4BB3">
        <w:t xml:space="preserve">, además </w:t>
      </w:r>
      <w:r w:rsidR="00480529">
        <w:t>trabaje en feria navideña con puesto propio.</w:t>
      </w:r>
      <w:r w:rsidR="00E33E2E">
        <w:t xml:space="preserve"> </w:t>
      </w:r>
    </w:p>
    <w:sectPr w:rsidR="00480529" w:rsidRPr="0098667C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35D" w:rsidRDefault="0072735D">
      <w:pPr>
        <w:spacing w:after="0" w:line="240" w:lineRule="auto"/>
      </w:pPr>
      <w:r>
        <w:separator/>
      </w:r>
    </w:p>
  </w:endnote>
  <w:endnote w:type="continuationSeparator" w:id="0">
    <w:p w:rsidR="0072735D" w:rsidRDefault="0072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D1161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35D" w:rsidRDefault="0072735D">
      <w:pPr>
        <w:spacing w:after="0" w:line="240" w:lineRule="auto"/>
      </w:pPr>
      <w:r>
        <w:separator/>
      </w:r>
    </w:p>
  </w:footnote>
  <w:footnote w:type="continuationSeparator" w:id="0">
    <w:p w:rsidR="0072735D" w:rsidRDefault="0072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D11619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12F072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D11619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234955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C5AD8"/>
    <w:multiLevelType w:val="hybridMultilevel"/>
    <w:tmpl w:val="B5702532"/>
    <w:lvl w:ilvl="0" w:tplc="FFFFFFFF">
      <w:start w:val="1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5D"/>
    <w:rsid w:val="0002299B"/>
    <w:rsid w:val="0005031D"/>
    <w:rsid w:val="000A0DFC"/>
    <w:rsid w:val="00125F99"/>
    <w:rsid w:val="0015558C"/>
    <w:rsid w:val="001C1962"/>
    <w:rsid w:val="001C46AD"/>
    <w:rsid w:val="00333515"/>
    <w:rsid w:val="003472A4"/>
    <w:rsid w:val="00381C81"/>
    <w:rsid w:val="003F131C"/>
    <w:rsid w:val="004560DA"/>
    <w:rsid w:val="00480529"/>
    <w:rsid w:val="005C17C1"/>
    <w:rsid w:val="00606456"/>
    <w:rsid w:val="00623BE5"/>
    <w:rsid w:val="0072735D"/>
    <w:rsid w:val="00731C72"/>
    <w:rsid w:val="007B6266"/>
    <w:rsid w:val="007F77F0"/>
    <w:rsid w:val="00851356"/>
    <w:rsid w:val="008910BA"/>
    <w:rsid w:val="00897E30"/>
    <w:rsid w:val="008A3811"/>
    <w:rsid w:val="009355FE"/>
    <w:rsid w:val="0098667C"/>
    <w:rsid w:val="0099042A"/>
    <w:rsid w:val="00A1220C"/>
    <w:rsid w:val="00A47DA6"/>
    <w:rsid w:val="00AA2786"/>
    <w:rsid w:val="00AF30D6"/>
    <w:rsid w:val="00AF56AB"/>
    <w:rsid w:val="00AF6D95"/>
    <w:rsid w:val="00B90E24"/>
    <w:rsid w:val="00BE526F"/>
    <w:rsid w:val="00C81323"/>
    <w:rsid w:val="00CA64E4"/>
    <w:rsid w:val="00CB1CC9"/>
    <w:rsid w:val="00CC0E41"/>
    <w:rsid w:val="00CE4BB3"/>
    <w:rsid w:val="00CF18AA"/>
    <w:rsid w:val="00D11619"/>
    <w:rsid w:val="00D85403"/>
    <w:rsid w:val="00DA57D8"/>
    <w:rsid w:val="00E33E2E"/>
    <w:rsid w:val="00E9706F"/>
    <w:rsid w:val="00EE6C17"/>
    <w:rsid w:val="00F15C04"/>
    <w:rsid w:val="00F26E9B"/>
    <w:rsid w:val="00FA351C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09BDB"/>
  <w15:docId w15:val="{C51F9F0F-15C6-5044-9930-57EEBDF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F26E9B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mariaje0115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08C9B64-A996-B444-A458-3BB62366BAD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D27728C98EB2418F78B9951E5B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AFF2F-83BC-4D4E-8C63-341BC203F97F}"/>
      </w:docPartPr>
      <w:docPartBody>
        <w:p w:rsidR="00000000" w:rsidRDefault="00000000">
          <w:pPr>
            <w:pStyle w:val="75D27728C98EB2418F78B9951E5BB80D"/>
          </w:pPr>
          <w:r>
            <w:t>Formación</w:t>
          </w:r>
        </w:p>
      </w:docPartBody>
    </w:docPart>
    <w:docPart>
      <w:docPartPr>
        <w:name w:val="1C483B7274E89745A3A7DEB51A34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20EEA-C013-CD4F-9736-889B39859FA5}"/>
      </w:docPartPr>
      <w:docPartBody>
        <w:p w:rsidR="00000000" w:rsidRDefault="00000000">
          <w:pPr>
            <w:pStyle w:val="1C483B7274E89745A3A7DEB51A343563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E45CA552734E40ABF62B7BB15A11EA">
    <w:name w:val="BCE45CA552734E40ABF62B7BB15A11EA"/>
  </w:style>
  <w:style w:type="paragraph" w:customStyle="1" w:styleId="FA0CD4B70237964F9C14E8D08CAE196D">
    <w:name w:val="FA0CD4B70237964F9C14E8D08CAE196D"/>
  </w:style>
  <w:style w:type="paragraph" w:customStyle="1" w:styleId="8FBADA52935C6C4FB49FE60AF7E26D03">
    <w:name w:val="8FBADA52935C6C4FB49FE60AF7E26D03"/>
  </w:style>
  <w:style w:type="paragraph" w:customStyle="1" w:styleId="5641586523730A459EE6689CA6C662B2">
    <w:name w:val="5641586523730A459EE6689CA6C662B2"/>
  </w:style>
  <w:style w:type="paragraph" w:customStyle="1" w:styleId="75D27728C98EB2418F78B9951E5BB80D">
    <w:name w:val="75D27728C98EB2418F78B9951E5BB80D"/>
  </w:style>
  <w:style w:type="paragraph" w:customStyle="1" w:styleId="0C61CC2BC370CC4B9DAEF92806CFFA2B">
    <w:name w:val="0C61CC2BC370CC4B9DAEF92806CFFA2B"/>
  </w:style>
  <w:style w:type="paragraph" w:customStyle="1" w:styleId="397BB32397DD7E47A29CF14EB38508A5">
    <w:name w:val="397BB32397DD7E47A29CF14EB38508A5"/>
  </w:style>
  <w:style w:type="paragraph" w:customStyle="1" w:styleId="1C483B7274E89745A3A7DEB51A343563">
    <w:name w:val="1C483B7274E89745A3A7DEB51A343563"/>
  </w:style>
  <w:style w:type="paragraph" w:customStyle="1" w:styleId="C0BF8D633C80C84899E1D2B278206F51">
    <w:name w:val="C0BF8D633C80C84899E1D2B278206F51"/>
  </w:style>
  <w:style w:type="paragraph" w:customStyle="1" w:styleId="53FF2954835C934395E429098CE9878B">
    <w:name w:val="53FF2954835C934395E429098CE9878B"/>
  </w:style>
  <w:style w:type="paragraph" w:customStyle="1" w:styleId="F0B1584BEF59094E86AE59904B43C4A5">
    <w:name w:val="F0B1584BEF59094E86AE59904B43C4A5"/>
  </w:style>
  <w:style w:type="paragraph" w:customStyle="1" w:styleId="2464A9196E56C743A98422F61796B5B7">
    <w:name w:val="2464A9196E56C743A98422F61796B5B7"/>
  </w:style>
  <w:style w:type="paragraph" w:customStyle="1" w:styleId="330CD71AEBB8024E91C518A4D40DC12D">
    <w:name w:val="330CD71AEBB8024E91C518A4D40DC12D"/>
  </w:style>
  <w:style w:type="paragraph" w:customStyle="1" w:styleId="B660D35BF7452A4B90E78D1480F84D9B">
    <w:name w:val="B660D35BF7452A4B90E78D1480F84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{108C9B64-A996-B444-A458-3BB62366BAD7}tf50002038.dotx</Template>
  <TotalTime>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2021-07-16T19:42:00Z</dcterms:created>
  <dcterms:modified xsi:type="dcterms:W3CDTF">2021-07-16T19:42:00Z</dcterms:modified>
</cp:coreProperties>
</file>