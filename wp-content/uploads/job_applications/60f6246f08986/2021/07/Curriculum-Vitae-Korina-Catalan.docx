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99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10"/>
      </w:tblGrid>
      <w:tr w:rsidR="00692703" w:rsidRPr="00FD7C80" w14:paraId="716B607F" w14:textId="77777777" w:rsidTr="00692EFF">
        <w:trPr>
          <w:trHeight w:hRule="exact" w:val="1701"/>
        </w:trPr>
        <w:tc>
          <w:tcPr>
            <w:tcW w:w="9010" w:type="dxa"/>
            <w:tcMar>
              <w:top w:w="0" w:type="dxa"/>
              <w:bottom w:w="0" w:type="dxa"/>
            </w:tcMar>
          </w:tcPr>
          <w:p w14:paraId="2DF9910D" w14:textId="495CDBB4" w:rsidR="00692703" w:rsidRPr="00FD7C80" w:rsidRDefault="00C9466F" w:rsidP="00AB6E84">
            <w:pPr>
              <w:pStyle w:val="Ttulo"/>
            </w:pPr>
            <w:r w:rsidRPr="00C9466F">
              <w:rPr>
                <w:b/>
                <w:bCs/>
                <w:color w:val="000000" w:themeColor="text1"/>
              </w:rPr>
              <w:t>Korina</w:t>
            </w:r>
            <w:r w:rsidR="00692703" w:rsidRPr="00FD7C80">
              <w:rPr>
                <w:lang w:bidi="es-ES"/>
              </w:rPr>
              <w:t xml:space="preserve"> </w:t>
            </w:r>
            <w:r w:rsidRPr="00C9466F">
              <w:rPr>
                <w:rStyle w:val="nfasisintenso"/>
                <w:color w:val="000000" w:themeColor="text1"/>
              </w:rPr>
              <w:t>Catalán</w:t>
            </w:r>
          </w:p>
          <w:p w14:paraId="5A3E58F7" w14:textId="20AA6B6E" w:rsidR="00692703" w:rsidRPr="00FD7C80" w:rsidRDefault="00C9466F" w:rsidP="00913946">
            <w:pPr>
              <w:pStyle w:val="Informacindecontacto"/>
              <w:contextualSpacing w:val="0"/>
            </w:pPr>
            <w:r>
              <w:t>Calle 3, #2015, Estación Central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02C5F6DDEEA94B6C86D069941702088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+56966542157</w:t>
            </w:r>
          </w:p>
          <w:p w14:paraId="24E7F33E" w14:textId="2FBF1A07" w:rsidR="00692703" w:rsidRPr="00FD7C80" w:rsidRDefault="00C9466F" w:rsidP="00913946">
            <w:pPr>
              <w:pStyle w:val="nfasisenlainformacindecontacto"/>
              <w:contextualSpacing w:val="0"/>
            </w:pPr>
            <w:r>
              <w:t>Korinacatalan2@gmail.com</w:t>
            </w:r>
            <w:r w:rsidR="00692703" w:rsidRPr="00FD7C80">
              <w:rPr>
                <w:lang w:bidi="es-ES"/>
              </w:rPr>
              <w:t xml:space="preserve"> </w:t>
            </w:r>
          </w:p>
        </w:tc>
      </w:tr>
      <w:tr w:rsidR="009571D8" w:rsidRPr="00FD7C80" w14:paraId="26F087D3" w14:textId="77777777" w:rsidTr="00553261">
        <w:trPr>
          <w:trHeight w:val="755"/>
        </w:trPr>
        <w:tc>
          <w:tcPr>
            <w:tcW w:w="9010" w:type="dxa"/>
            <w:tcMar>
              <w:top w:w="432" w:type="dxa"/>
            </w:tcMar>
          </w:tcPr>
          <w:p w14:paraId="3F61D336" w14:textId="0CEA7193" w:rsidR="001755A8" w:rsidRPr="00692EFF" w:rsidRDefault="009B4283" w:rsidP="00692EFF">
            <w:pPr>
              <w:contextualSpacing w:val="0"/>
              <w:jc w:val="center"/>
              <w:rPr>
                <w:i/>
                <w:iCs/>
              </w:rPr>
            </w:pPr>
            <w:r w:rsidRPr="00692EFF">
              <w:rPr>
                <w:i/>
                <w:iCs/>
              </w:rPr>
              <w:t xml:space="preserve">Mi objetivo laboral, es conseguir experiencia y aprendizajes </w:t>
            </w:r>
            <w:r w:rsidR="00692EFF" w:rsidRPr="00692EFF">
              <w:rPr>
                <w:i/>
                <w:iCs/>
              </w:rPr>
              <w:t xml:space="preserve">en diversos rubros, </w:t>
            </w:r>
            <w:r w:rsidR="00692EFF">
              <w:rPr>
                <w:i/>
                <w:iCs/>
              </w:rPr>
              <w:t>contribuir</w:t>
            </w:r>
            <w:r w:rsidR="00692EFF" w:rsidRPr="00692EFF">
              <w:rPr>
                <w:i/>
                <w:iCs/>
              </w:rPr>
              <w:t xml:space="preserve"> con mis conocimientos, mi motivación y responsabilidad.</w:t>
            </w:r>
            <w:r w:rsidR="00692EFF">
              <w:rPr>
                <w:i/>
                <w:iCs/>
              </w:rPr>
              <w:t xml:space="preserve"> Disfrutar del proceso laboral, adquirir personalidad y otros logros personales.  </w:t>
            </w:r>
          </w:p>
        </w:tc>
      </w:tr>
    </w:tbl>
    <w:p w14:paraId="74976EE2" w14:textId="77777777" w:rsidR="004E01EB" w:rsidRPr="00FD7C80" w:rsidRDefault="007C38B6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B0B83D8E8421416083F2FF1D3484D2C4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9003"/>
      </w:tblGrid>
      <w:tr w:rsidR="001D0BF1" w:rsidRPr="00FD7C80" w14:paraId="143049DB" w14:textId="77777777" w:rsidTr="000002C6">
        <w:trPr>
          <w:trHeight w:val="442"/>
        </w:trPr>
        <w:tc>
          <w:tcPr>
            <w:tcW w:w="9003" w:type="dxa"/>
          </w:tcPr>
          <w:p w14:paraId="7085CE02" w14:textId="78356091" w:rsidR="001D0BF1" w:rsidRPr="00FD7C80" w:rsidRDefault="002851C2" w:rsidP="001D0BF1">
            <w:pPr>
              <w:pStyle w:val="Ttulo3"/>
              <w:contextualSpacing w:val="0"/>
              <w:outlineLvl w:val="2"/>
            </w:pPr>
            <w:r>
              <w:t>Agosto 2019 – Febrero 2020</w:t>
            </w:r>
          </w:p>
          <w:p w14:paraId="583D10F2" w14:textId="1F88D710" w:rsidR="001D0BF1" w:rsidRPr="00FD7C80" w:rsidRDefault="002851C2" w:rsidP="001D0BF1">
            <w:pPr>
              <w:pStyle w:val="Ttulo2"/>
              <w:contextualSpacing w:val="0"/>
              <w:outlineLvl w:val="1"/>
            </w:pPr>
            <w:r>
              <w:t>Operaria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Empresa savory </w:t>
            </w:r>
          </w:p>
          <w:p w14:paraId="406E15CC" w14:textId="77777777" w:rsidR="001E3120" w:rsidRDefault="000002C6" w:rsidP="001D0BF1">
            <w:pPr>
              <w:contextualSpacing w:val="0"/>
            </w:pPr>
            <w:r>
              <w:t xml:space="preserve">Mi puesto de trabajo era como operaria, es decir, atención al cliente, reposición de productos, preparación de los productos, limpieza. </w:t>
            </w:r>
          </w:p>
          <w:p w14:paraId="39BFF53F" w14:textId="3C628968" w:rsidR="000002C6" w:rsidRPr="00FD7C80" w:rsidRDefault="000002C6" w:rsidP="000002C6">
            <w:pPr>
              <w:pStyle w:val="Prrafodelista"/>
              <w:numPr>
                <w:ilvl w:val="0"/>
                <w:numId w:val="17"/>
              </w:numPr>
            </w:pPr>
            <w:r>
              <w:t xml:space="preserve">Como ganancia de este trabajo, </w:t>
            </w:r>
            <w:r w:rsidR="009B4283">
              <w:t>trabaje en mi</w:t>
            </w:r>
            <w:r>
              <w:t xml:space="preserve"> liderazgo y creatividad a la hora de atender al público, ingeniarme en caso de cualquier problema a nivel de local, trabajar bajo presión, y en grupo. </w:t>
            </w:r>
          </w:p>
        </w:tc>
      </w:tr>
    </w:tbl>
    <w:sdt>
      <w:sdtPr>
        <w:alias w:val="Educación:"/>
        <w:tag w:val="Formación:"/>
        <w:id w:val="-1908763273"/>
        <w:placeholder>
          <w:docPart w:val="9D2358CAF049408E918E37DDD9273AFA"/>
        </w:placeholder>
        <w:temporary/>
        <w:showingPlcHdr/>
        <w15:appearance w15:val="hidden"/>
      </w:sdtPr>
      <w:sdtEndPr/>
      <w:sdtContent>
        <w:p w14:paraId="261E1F8A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2CB3A67C" w14:textId="77777777" w:rsidTr="00D66A52">
        <w:tc>
          <w:tcPr>
            <w:tcW w:w="9355" w:type="dxa"/>
          </w:tcPr>
          <w:p w14:paraId="6CACC98C" w14:textId="3D72B464" w:rsidR="001D0BF1" w:rsidRPr="00FD7C80" w:rsidRDefault="002851C2" w:rsidP="001D0BF1">
            <w:pPr>
              <w:pStyle w:val="Ttulo3"/>
              <w:contextualSpacing w:val="0"/>
              <w:outlineLvl w:val="2"/>
            </w:pPr>
            <w:r>
              <w:t>201</w:t>
            </w:r>
            <w:r w:rsidR="008F2F4A">
              <w:t>8</w:t>
            </w:r>
          </w:p>
          <w:p w14:paraId="3BBCE696" w14:textId="489CFA7F" w:rsidR="001D0BF1" w:rsidRPr="00FD7C80" w:rsidRDefault="002851C2" w:rsidP="001D0BF1">
            <w:pPr>
              <w:pStyle w:val="Ttulo2"/>
              <w:contextualSpacing w:val="0"/>
              <w:outlineLvl w:val="1"/>
            </w:pPr>
            <w:r>
              <w:t xml:space="preserve">Enseñanza media, </w:t>
            </w:r>
            <w:r w:rsidRPr="00621172">
              <w:rPr>
                <w:b w:val="0"/>
                <w:bCs/>
                <w:color w:val="595959" w:themeColor="text1" w:themeTint="A6"/>
              </w:rPr>
              <w:t>Colegio ascenci</w:t>
            </w:r>
            <w:r w:rsidR="00745BE2">
              <w:rPr>
                <w:b w:val="0"/>
                <w:bCs/>
                <w:color w:val="595959" w:themeColor="text1" w:themeTint="A6"/>
              </w:rPr>
              <w:t>Ó</w:t>
            </w:r>
            <w:r w:rsidRPr="00621172">
              <w:rPr>
                <w:b w:val="0"/>
                <w:bCs/>
                <w:color w:val="595959" w:themeColor="text1" w:themeTint="A6"/>
              </w:rPr>
              <w:t>n Nicol</w:t>
            </w:r>
            <w:r w:rsidRPr="00621172">
              <w:rPr>
                <w:color w:val="595959" w:themeColor="text1" w:themeTint="A6"/>
              </w:rPr>
              <w:t xml:space="preserve"> </w:t>
            </w:r>
          </w:p>
          <w:p w14:paraId="58E6E387" w14:textId="2112239B" w:rsidR="007538DC" w:rsidRPr="00FD7C80" w:rsidRDefault="00692EFF" w:rsidP="007538DC">
            <w:pPr>
              <w:contextualSpacing w:val="0"/>
            </w:pPr>
            <w:r>
              <w:t xml:space="preserve">Colegiatura donde concrete tanto la enseñanza básica, como media. </w:t>
            </w:r>
          </w:p>
        </w:tc>
      </w:tr>
      <w:tr w:rsidR="00F61DF9" w:rsidRPr="00FD7C80" w14:paraId="2A7C2F34" w14:textId="77777777" w:rsidTr="00F61DF9">
        <w:tc>
          <w:tcPr>
            <w:tcW w:w="9355" w:type="dxa"/>
            <w:tcMar>
              <w:top w:w="216" w:type="dxa"/>
            </w:tcMar>
          </w:tcPr>
          <w:p w14:paraId="0306A0DE" w14:textId="6CC01094" w:rsidR="00F61DF9" w:rsidRPr="00FD7C80" w:rsidRDefault="002851C2" w:rsidP="00F61DF9">
            <w:pPr>
              <w:pStyle w:val="Ttulo3"/>
              <w:contextualSpacing w:val="0"/>
              <w:outlineLvl w:val="2"/>
            </w:pPr>
            <w:r>
              <w:t>2020</w:t>
            </w:r>
          </w:p>
          <w:p w14:paraId="30561281" w14:textId="3552DE15" w:rsidR="00F61DF9" w:rsidRPr="00FD7C80" w:rsidRDefault="002851C2" w:rsidP="00F61DF9">
            <w:pPr>
              <w:pStyle w:val="Ttulo2"/>
              <w:contextualSpacing w:val="0"/>
              <w:outlineLvl w:val="1"/>
            </w:pPr>
            <w:r>
              <w:t>Cursando carrera de Psicologia</w:t>
            </w:r>
            <w:r w:rsidR="00F61DF9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Universidad Finis terrae</w:t>
            </w:r>
          </w:p>
          <w:p w14:paraId="7110BEFF" w14:textId="0DEBCF4A" w:rsidR="00F61DF9" w:rsidRPr="00FD7C80" w:rsidRDefault="00AB6E84" w:rsidP="00F61DF9">
            <w:r>
              <w:t>Me encuentro cursando esta carrera, que me ha permitido integrar nuevos conocimientos,</w:t>
            </w:r>
            <w:r w:rsidR="008F2F4A">
              <w:t xml:space="preserve"> aprender de liderazgo, creatividad, inglés, etc. </w:t>
            </w:r>
          </w:p>
        </w:tc>
      </w:tr>
    </w:tbl>
    <w:sdt>
      <w:sdtPr>
        <w:alias w:val="Aptitudes:"/>
        <w:tag w:val="Aptitudes:"/>
        <w:id w:val="-1392877668"/>
        <w:placeholder>
          <w:docPart w:val="023258C85B0A43E6AD38F60EA153D81C"/>
        </w:placeholder>
        <w:temporary/>
        <w:showingPlcHdr/>
        <w15:appearance w15:val="hidden"/>
      </w:sdtPr>
      <w:sdtEndPr/>
      <w:sdtContent>
        <w:p w14:paraId="792BAD63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25575432" w14:textId="77777777" w:rsidTr="00DE2EA9">
        <w:tc>
          <w:tcPr>
            <w:tcW w:w="4410" w:type="dxa"/>
          </w:tcPr>
          <w:p w14:paraId="1BA7A474" w14:textId="2849DAAC" w:rsidR="001E3120" w:rsidRPr="00FD7C80" w:rsidRDefault="008F2F4A" w:rsidP="006E1507">
            <w:pPr>
              <w:pStyle w:val="Listaconvietas"/>
              <w:contextualSpacing w:val="0"/>
            </w:pPr>
            <w:r>
              <w:t>Liderazgo y trabajo en equipo</w:t>
            </w:r>
            <w:r w:rsidR="00354471">
              <w:t>.</w:t>
            </w:r>
          </w:p>
          <w:p w14:paraId="095CC8CA" w14:textId="54D2711A" w:rsidR="001F4E6D" w:rsidRPr="00FD7C80" w:rsidRDefault="008F2F4A" w:rsidP="006E1507">
            <w:pPr>
              <w:pStyle w:val="Listaconvietas"/>
              <w:contextualSpacing w:val="0"/>
            </w:pPr>
            <w:r>
              <w:t>Responsabilidad y motivación</w:t>
            </w:r>
            <w:r w:rsidR="00354471">
              <w:t>.</w:t>
            </w:r>
          </w:p>
        </w:tc>
        <w:tc>
          <w:tcPr>
            <w:tcW w:w="4616" w:type="dxa"/>
            <w:tcMar>
              <w:left w:w="360" w:type="dxa"/>
            </w:tcMar>
          </w:tcPr>
          <w:p w14:paraId="478FAE45" w14:textId="60E1E31B" w:rsidR="003A0632" w:rsidRPr="00FD7C80" w:rsidRDefault="008F2F4A" w:rsidP="006E1507">
            <w:pPr>
              <w:pStyle w:val="Listaconvietas"/>
              <w:contextualSpacing w:val="0"/>
            </w:pPr>
            <w:r>
              <w:t>Confiabilidad</w:t>
            </w:r>
            <w:r w:rsidR="00354471">
              <w:t>.</w:t>
            </w:r>
            <w:r>
              <w:t xml:space="preserve"> </w:t>
            </w:r>
          </w:p>
          <w:p w14:paraId="6E1D7271" w14:textId="673B16AD" w:rsidR="001E3120" w:rsidRPr="00FD7C80" w:rsidRDefault="008F2F4A" w:rsidP="006E1507">
            <w:pPr>
              <w:pStyle w:val="Listaconvietas"/>
              <w:contextualSpacing w:val="0"/>
            </w:pPr>
            <w:r>
              <w:t>Creatividad</w:t>
            </w:r>
            <w:r w:rsidR="00354471">
              <w:t>.</w:t>
            </w:r>
          </w:p>
          <w:p w14:paraId="7ABC5009" w14:textId="6A3AA78F" w:rsidR="001E3120" w:rsidRPr="00FD7C80" w:rsidRDefault="00354471" w:rsidP="006E1507">
            <w:pPr>
              <w:pStyle w:val="Listaconvietas"/>
              <w:contextualSpacing w:val="0"/>
            </w:pPr>
            <w:r>
              <w:t xml:space="preserve">Adaptación y comunicación. </w:t>
            </w:r>
          </w:p>
        </w:tc>
      </w:tr>
    </w:tbl>
    <w:sdt>
      <w:sdtPr>
        <w:alias w:val="Actividades:"/>
        <w:tag w:val="Actividades:"/>
        <w:id w:val="1223332893"/>
        <w:placeholder>
          <w:docPart w:val="4D91932406404E43B31B3AF4575C0A33"/>
        </w:placeholder>
        <w:temporary/>
        <w:showingPlcHdr/>
        <w15:appearance w15:val="hidden"/>
      </w:sdtPr>
      <w:sdtEndPr/>
      <w:sdtContent>
        <w:p w14:paraId="2245BD6F" w14:textId="77777777" w:rsidR="00AD782D" w:rsidRPr="00FD7C80" w:rsidRDefault="0062312F" w:rsidP="0062312F">
          <w:pPr>
            <w:pStyle w:val="Ttulo1"/>
          </w:pPr>
          <w:r w:rsidRPr="00FD7C80">
            <w:rPr>
              <w:lang w:bidi="es-ES"/>
            </w:rPr>
            <w:t>Actividades</w:t>
          </w:r>
        </w:p>
      </w:sdtContent>
    </w:sdt>
    <w:p w14:paraId="688118CC" w14:textId="5073D9B7" w:rsidR="00B51D1B" w:rsidRDefault="00354471" w:rsidP="006E1507">
      <w:r>
        <w:t>Tengo un manejo en los siguientes aspectos</w:t>
      </w:r>
    </w:p>
    <w:p w14:paraId="0774151B" w14:textId="493A4F8B" w:rsidR="00354471" w:rsidRDefault="00354471" w:rsidP="00354471">
      <w:pPr>
        <w:pStyle w:val="Prrafodelista"/>
        <w:numPr>
          <w:ilvl w:val="0"/>
          <w:numId w:val="18"/>
        </w:numPr>
      </w:pPr>
      <w:r>
        <w:t>Ingl</w:t>
      </w:r>
      <w:r w:rsidR="009B4283">
        <w:t>é</w:t>
      </w:r>
      <w:r>
        <w:t xml:space="preserve">s intermedio. </w:t>
      </w:r>
    </w:p>
    <w:p w14:paraId="53A39D88" w14:textId="03AB8BBF" w:rsidR="00354471" w:rsidRDefault="00354471" w:rsidP="00354471">
      <w:pPr>
        <w:pStyle w:val="Prrafodelista"/>
        <w:numPr>
          <w:ilvl w:val="0"/>
          <w:numId w:val="18"/>
        </w:numPr>
      </w:pPr>
      <w:r>
        <w:t xml:space="preserve">Manejo básico de Office (Word, Excel, PowerPoint, etc.) </w:t>
      </w:r>
    </w:p>
    <w:p w14:paraId="50CC8114" w14:textId="7B314267" w:rsidR="00354471" w:rsidRDefault="00354471" w:rsidP="009B4283">
      <w:pPr>
        <w:pStyle w:val="Prrafodelista"/>
        <w:numPr>
          <w:ilvl w:val="0"/>
          <w:numId w:val="18"/>
        </w:numPr>
      </w:pPr>
      <w:r>
        <w:t>Redes sociales.</w:t>
      </w:r>
    </w:p>
    <w:p w14:paraId="2BCD759C" w14:textId="67A92AD8" w:rsidR="00692EFF" w:rsidRDefault="00692EFF" w:rsidP="00692EFF"/>
    <w:p w14:paraId="1A7C165B" w14:textId="25726432" w:rsidR="00692EFF" w:rsidRDefault="00692EFF" w:rsidP="00692EFF"/>
    <w:p w14:paraId="34FFE0C7" w14:textId="5512593F" w:rsidR="00692EFF" w:rsidRPr="00692EFF" w:rsidRDefault="00692EFF" w:rsidP="00692EFF">
      <w:pPr>
        <w:jc w:val="center"/>
        <w:rPr>
          <w:b/>
          <w:bCs/>
          <w:color w:val="000000" w:themeColor="text1"/>
          <w:u w:val="single"/>
        </w:rPr>
      </w:pPr>
      <w:r w:rsidRPr="00692EFF">
        <w:rPr>
          <w:b/>
          <w:bCs/>
          <w:color w:val="000000" w:themeColor="text1"/>
          <w:u w:val="single"/>
        </w:rPr>
        <w:t>DISPONIBILIDAD INMEDIATA</w:t>
      </w:r>
    </w:p>
    <w:sectPr w:rsidR="00692EFF" w:rsidRPr="00692EFF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6A0A" w14:textId="77777777" w:rsidR="007C38B6" w:rsidRDefault="007C38B6" w:rsidP="0068194B">
      <w:r>
        <w:separator/>
      </w:r>
    </w:p>
    <w:p w14:paraId="6A23C2E5" w14:textId="77777777" w:rsidR="007C38B6" w:rsidRDefault="007C38B6"/>
    <w:p w14:paraId="78F8AD0C" w14:textId="77777777" w:rsidR="007C38B6" w:rsidRDefault="007C38B6"/>
  </w:endnote>
  <w:endnote w:type="continuationSeparator" w:id="0">
    <w:p w14:paraId="46BDC2C1" w14:textId="77777777" w:rsidR="007C38B6" w:rsidRDefault="007C38B6" w:rsidP="0068194B">
      <w:r>
        <w:continuationSeparator/>
      </w:r>
    </w:p>
    <w:p w14:paraId="78E536F5" w14:textId="77777777" w:rsidR="007C38B6" w:rsidRDefault="007C38B6"/>
    <w:p w14:paraId="0C7A54D6" w14:textId="77777777" w:rsidR="007C38B6" w:rsidRDefault="007C38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0A569C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21EB" w14:textId="77777777" w:rsidR="007C38B6" w:rsidRDefault="007C38B6" w:rsidP="0068194B">
      <w:r>
        <w:separator/>
      </w:r>
    </w:p>
    <w:p w14:paraId="4D020957" w14:textId="77777777" w:rsidR="007C38B6" w:rsidRDefault="007C38B6"/>
    <w:p w14:paraId="622D27B2" w14:textId="77777777" w:rsidR="007C38B6" w:rsidRDefault="007C38B6"/>
  </w:footnote>
  <w:footnote w:type="continuationSeparator" w:id="0">
    <w:p w14:paraId="5A735579" w14:textId="77777777" w:rsidR="007C38B6" w:rsidRDefault="007C38B6" w:rsidP="0068194B">
      <w:r>
        <w:continuationSeparator/>
      </w:r>
    </w:p>
    <w:p w14:paraId="15A2F3E0" w14:textId="77777777" w:rsidR="007C38B6" w:rsidRDefault="007C38B6"/>
    <w:p w14:paraId="2772A7F3" w14:textId="77777777" w:rsidR="007C38B6" w:rsidRDefault="007C38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3082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A6F029" wp14:editId="6C5815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D8DC9D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5A2382"/>
    <w:multiLevelType w:val="hybridMultilevel"/>
    <w:tmpl w:val="F74014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2C719B"/>
    <w:multiLevelType w:val="hybridMultilevel"/>
    <w:tmpl w:val="4EC2F8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0"/>
  </w:num>
  <w:num w:numId="16">
    <w:abstractNumId w:val="13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6F"/>
    <w:rsid w:val="000001EF"/>
    <w:rsid w:val="000002C6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51C2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7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326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1172"/>
    <w:rsid w:val="0062312F"/>
    <w:rsid w:val="00625F2C"/>
    <w:rsid w:val="006541C2"/>
    <w:rsid w:val="006618E9"/>
    <w:rsid w:val="0068194B"/>
    <w:rsid w:val="00692703"/>
    <w:rsid w:val="00692EFF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5BE2"/>
    <w:rsid w:val="00746D44"/>
    <w:rsid w:val="007538DC"/>
    <w:rsid w:val="00757803"/>
    <w:rsid w:val="0079206B"/>
    <w:rsid w:val="00796076"/>
    <w:rsid w:val="007C0566"/>
    <w:rsid w:val="007C38B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2F4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4283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B6E8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466F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179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x\AppData\Local\Microsoft\Office\16.0\DTS\es-ES%7bE629E111-191A-4F39-BCDF-4C9FC92E1A31%7d\%7bD748569A-72B0-4AEE-BC4D-97C99FAEF37C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C5F6DDEEA94B6C86D069941702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8FC70-38F5-44DD-AE93-002517D9144B}"/>
      </w:docPartPr>
      <w:docPartBody>
        <w:p w:rsidR="00000000" w:rsidRDefault="001466F9">
          <w:pPr>
            <w:pStyle w:val="02C5F6DDEEA94B6C86D0699417020880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B0B83D8E8421416083F2FF1D3484D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0E8A-3604-4039-BD08-BD30981F3AB4}"/>
      </w:docPartPr>
      <w:docPartBody>
        <w:p w:rsidR="00000000" w:rsidRDefault="001466F9">
          <w:pPr>
            <w:pStyle w:val="B0B83D8E8421416083F2FF1D3484D2C4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9D2358CAF049408E918E37DDD9273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0AD63-AD6E-4754-A427-B5DE0924D546}"/>
      </w:docPartPr>
      <w:docPartBody>
        <w:p w:rsidR="00000000" w:rsidRDefault="001466F9">
          <w:pPr>
            <w:pStyle w:val="9D2358CAF049408E918E37DDD9273AFA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023258C85B0A43E6AD38F60EA153D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4C26E-744D-4173-9BF9-E3A52EEE8947}"/>
      </w:docPartPr>
      <w:docPartBody>
        <w:p w:rsidR="00000000" w:rsidRDefault="001466F9">
          <w:pPr>
            <w:pStyle w:val="023258C85B0A43E6AD38F60EA153D81C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4D91932406404E43B31B3AF4575C0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CDED5-028A-4DF3-A801-6442ADAE8083}"/>
      </w:docPartPr>
      <w:docPartBody>
        <w:p w:rsidR="00000000" w:rsidRDefault="001466F9">
          <w:pPr>
            <w:pStyle w:val="4D91932406404E43B31B3AF4575C0A33"/>
          </w:pPr>
          <w:r w:rsidRPr="00FD7C80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F9"/>
    <w:rsid w:val="0014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E6479412164A858DBAEBF387CA56FE">
    <w:name w:val="0FE6479412164A858DBAEBF387CA56FE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7E8717A03BF41779E19A1977D83525C">
    <w:name w:val="07E8717A03BF41779E19A1977D83525C"/>
  </w:style>
  <w:style w:type="paragraph" w:customStyle="1" w:styleId="C6B014E464E243B8B632795584EC043F">
    <w:name w:val="C6B014E464E243B8B632795584EC043F"/>
  </w:style>
  <w:style w:type="paragraph" w:customStyle="1" w:styleId="02C5F6DDEEA94B6C86D0699417020880">
    <w:name w:val="02C5F6DDEEA94B6C86D0699417020880"/>
  </w:style>
  <w:style w:type="paragraph" w:customStyle="1" w:styleId="506506BD2F3440F499FEDD62B88215CC">
    <w:name w:val="506506BD2F3440F499FEDD62B88215CC"/>
  </w:style>
  <w:style w:type="paragraph" w:customStyle="1" w:styleId="6D2ECB7E1D854C48817A403A54C5CE06">
    <w:name w:val="6D2ECB7E1D854C48817A403A54C5CE06"/>
  </w:style>
  <w:style w:type="paragraph" w:customStyle="1" w:styleId="442A49310B634F268EAF9CD141A99DFC">
    <w:name w:val="442A49310B634F268EAF9CD141A99DFC"/>
  </w:style>
  <w:style w:type="paragraph" w:customStyle="1" w:styleId="9CD511E23B424E498309F0EFE956241C">
    <w:name w:val="9CD511E23B424E498309F0EFE956241C"/>
  </w:style>
  <w:style w:type="paragraph" w:customStyle="1" w:styleId="FB199997A14A42568C87344541CA11BA">
    <w:name w:val="FB199997A14A42568C87344541CA11BA"/>
  </w:style>
  <w:style w:type="paragraph" w:customStyle="1" w:styleId="AD4705EE3932406B82DEF48D67330CA2">
    <w:name w:val="AD4705EE3932406B82DEF48D67330CA2"/>
  </w:style>
  <w:style w:type="paragraph" w:customStyle="1" w:styleId="D7488F7DF5EC40AAA76472F605BC28DF">
    <w:name w:val="D7488F7DF5EC40AAA76472F605BC28DF"/>
  </w:style>
  <w:style w:type="paragraph" w:customStyle="1" w:styleId="B0B83D8E8421416083F2FF1D3484D2C4">
    <w:name w:val="B0B83D8E8421416083F2FF1D3484D2C4"/>
  </w:style>
  <w:style w:type="paragraph" w:customStyle="1" w:styleId="F369C79E35C04955AB2913C2D42DE966">
    <w:name w:val="F369C79E35C04955AB2913C2D42DE966"/>
  </w:style>
  <w:style w:type="paragraph" w:customStyle="1" w:styleId="0F9D19FF80C34B58B33C1273F7CE762B">
    <w:name w:val="0F9D19FF80C34B58B33C1273F7CE762B"/>
  </w:style>
  <w:style w:type="paragraph" w:customStyle="1" w:styleId="CFC7FBC9DF1A44C09893B3AD563325A3">
    <w:name w:val="CFC7FBC9DF1A44C09893B3AD563325A3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B072ED3CDF5456B97D04C1E51AA1F3E">
    <w:name w:val="6B072ED3CDF5456B97D04C1E51AA1F3E"/>
  </w:style>
  <w:style w:type="paragraph" w:customStyle="1" w:styleId="D6BE427AEA3641F58493949E774B7704">
    <w:name w:val="D6BE427AEA3641F58493949E774B7704"/>
  </w:style>
  <w:style w:type="paragraph" w:customStyle="1" w:styleId="02D99F15D2A548629FF1E8FC1A44BBD5">
    <w:name w:val="02D99F15D2A548629FF1E8FC1A44BBD5"/>
  </w:style>
  <w:style w:type="paragraph" w:customStyle="1" w:styleId="972A9AF2811343CD9BD774BF8F12FDAE">
    <w:name w:val="972A9AF2811343CD9BD774BF8F12FDAE"/>
  </w:style>
  <w:style w:type="paragraph" w:customStyle="1" w:styleId="636ADBA182BC4224AE7C960819BB0901">
    <w:name w:val="636ADBA182BC4224AE7C960819BB0901"/>
  </w:style>
  <w:style w:type="paragraph" w:customStyle="1" w:styleId="B6BDB7960DF0451E8F5F578F5DB02A7F">
    <w:name w:val="B6BDB7960DF0451E8F5F578F5DB02A7F"/>
  </w:style>
  <w:style w:type="paragraph" w:customStyle="1" w:styleId="6D04B02F842244AB9F21C0E7547D00CB">
    <w:name w:val="6D04B02F842244AB9F21C0E7547D00CB"/>
  </w:style>
  <w:style w:type="paragraph" w:customStyle="1" w:styleId="9D2358CAF049408E918E37DDD9273AFA">
    <w:name w:val="9D2358CAF049408E918E37DDD9273AFA"/>
  </w:style>
  <w:style w:type="paragraph" w:customStyle="1" w:styleId="25CE4CC9E2A4464892C09AA2F9230E46">
    <w:name w:val="25CE4CC9E2A4464892C09AA2F9230E46"/>
  </w:style>
  <w:style w:type="paragraph" w:customStyle="1" w:styleId="69A3C021CD14401A921C3ECD74BE1162">
    <w:name w:val="69A3C021CD14401A921C3ECD74BE1162"/>
  </w:style>
  <w:style w:type="paragraph" w:customStyle="1" w:styleId="4EBF23CC083148DDBD27E6B053F81DBC">
    <w:name w:val="4EBF23CC083148DDBD27E6B053F81DBC"/>
  </w:style>
  <w:style w:type="paragraph" w:customStyle="1" w:styleId="690E262A78824F7CABB9B1122B88FD14">
    <w:name w:val="690E262A78824F7CABB9B1122B88FD14"/>
  </w:style>
  <w:style w:type="paragraph" w:customStyle="1" w:styleId="7CAC6EA4BC274F1891420951D8B56AA1">
    <w:name w:val="7CAC6EA4BC274F1891420951D8B56AA1"/>
  </w:style>
  <w:style w:type="paragraph" w:customStyle="1" w:styleId="2996D9D7B864410291C52955A7204930">
    <w:name w:val="2996D9D7B864410291C52955A7204930"/>
  </w:style>
  <w:style w:type="paragraph" w:customStyle="1" w:styleId="DC5CB426D7604B6097881A27C4423CC5">
    <w:name w:val="DC5CB426D7604B6097881A27C4423CC5"/>
  </w:style>
  <w:style w:type="paragraph" w:customStyle="1" w:styleId="B3B911F51ACA4C1990D8B026802B1DBE">
    <w:name w:val="B3B911F51ACA4C1990D8B026802B1DBE"/>
  </w:style>
  <w:style w:type="paragraph" w:customStyle="1" w:styleId="B4FD26848F17464C975C09B1F8268174">
    <w:name w:val="B4FD26848F17464C975C09B1F8268174"/>
  </w:style>
  <w:style w:type="paragraph" w:customStyle="1" w:styleId="C090DA9FA9264B13B137E6DCD78E0BA4">
    <w:name w:val="C090DA9FA9264B13B137E6DCD78E0BA4"/>
  </w:style>
  <w:style w:type="paragraph" w:customStyle="1" w:styleId="023258C85B0A43E6AD38F60EA153D81C">
    <w:name w:val="023258C85B0A43E6AD38F60EA153D81C"/>
  </w:style>
  <w:style w:type="paragraph" w:customStyle="1" w:styleId="B720556353724170A195771E373A8272">
    <w:name w:val="B720556353724170A195771E373A8272"/>
  </w:style>
  <w:style w:type="paragraph" w:customStyle="1" w:styleId="A9B552E22EA842A3B61EED5732BA2DEE">
    <w:name w:val="A9B552E22EA842A3B61EED5732BA2DEE"/>
  </w:style>
  <w:style w:type="paragraph" w:customStyle="1" w:styleId="DDE0BB4E3921402CBD8E04221151EF43">
    <w:name w:val="DDE0BB4E3921402CBD8E04221151EF43"/>
  </w:style>
  <w:style w:type="paragraph" w:customStyle="1" w:styleId="9E403DDF8C694BCE8CBCD7A9148C8931">
    <w:name w:val="9E403DDF8C694BCE8CBCD7A9148C8931"/>
  </w:style>
  <w:style w:type="paragraph" w:customStyle="1" w:styleId="0D011409B9954DF6ABEB27B539751C4F">
    <w:name w:val="0D011409B9954DF6ABEB27B539751C4F"/>
  </w:style>
  <w:style w:type="paragraph" w:customStyle="1" w:styleId="4D91932406404E43B31B3AF4575C0A33">
    <w:name w:val="4D91932406404E43B31B3AF4575C0A33"/>
  </w:style>
  <w:style w:type="paragraph" w:customStyle="1" w:styleId="4A163A3D11D74962987A860F168F7055">
    <w:name w:val="4A163A3D11D74962987A860F168F7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{D748569A-72B0-4AEE-BC4D-97C99FAEF37C}tf16402488_win32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2021-07-17T03:48:00Z</dcterms:created>
  <dcterms:modified xsi:type="dcterms:W3CDTF">2021-07-17T06:17:00Z</dcterms:modified>
  <cp:category/>
</cp:coreProperties>
</file>