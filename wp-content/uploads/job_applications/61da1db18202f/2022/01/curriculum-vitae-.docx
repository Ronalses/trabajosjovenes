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EB25" w14:textId="070A92B3" w:rsidR="0059120E" w:rsidRDefault="00210629">
      <w:pPr>
        <w:pStyle w:val="Nombre"/>
      </w:pPr>
      <w:r>
        <w:t>Millaray Navarro Herrera</w:t>
      </w:r>
    </w:p>
    <w:p w14:paraId="706ED25D" w14:textId="2739D051" w:rsidR="0059120E" w:rsidRDefault="00210629">
      <w:pPr>
        <w:pStyle w:val="Informacindecontacto"/>
      </w:pPr>
      <w:r>
        <w:t>Pasaje el banjo #1653 / +56948633124/ Millarayherrera.11.12@gmail.com</w:t>
      </w:r>
    </w:p>
    <w:p w14:paraId="66893796" w14:textId="77777777" w:rsidR="0059120E" w:rsidRDefault="00A30572">
      <w:pPr>
        <w:pStyle w:val="Ttulo1"/>
      </w:pPr>
      <w:sdt>
        <w:sdtPr>
          <w:id w:val="-819804518"/>
          <w:placeholder>
            <w:docPart w:val="55CE0D9622DBB146BF25A73F20CCB8BC"/>
          </w:placeholder>
          <w:temporary/>
          <w:showingPlcHdr/>
        </w:sdtPr>
        <w:sdtEndPr/>
        <w:sdtContent>
          <w:r w:rsidR="008F21C6">
            <w:t>Resumen de aptitudes</w:t>
          </w:r>
        </w:sdtContent>
      </w:sdt>
    </w:p>
    <w:p w14:paraId="0375A365" w14:textId="77777777" w:rsidR="00210629" w:rsidRDefault="00210629" w:rsidP="00210629">
      <w:r>
        <w:t>Como aptitudes tengo buen acercamiento con las personas, además de tratarlas siempre con amabilidad.</w:t>
      </w:r>
    </w:p>
    <w:p w14:paraId="530A03A7" w14:textId="7E8CEDE6" w:rsidR="00210629" w:rsidRDefault="00210629" w:rsidP="00210629">
      <w:r>
        <w:t>Otra es la falta de vergüenza a la hora de estar rodeada de personas.</w:t>
      </w:r>
    </w:p>
    <w:p w14:paraId="423AECB8" w14:textId="77777777" w:rsidR="00210629" w:rsidRDefault="00210629" w:rsidP="00210629">
      <w:r>
        <w:t>Además de la autonomía, responsabilidad y puntualidad</w:t>
      </w:r>
    </w:p>
    <w:p w14:paraId="135B80E4" w14:textId="0C04503B" w:rsidR="0059120E" w:rsidRDefault="00210629">
      <w:pPr>
        <w:pStyle w:val="Ttulo1"/>
      </w:pPr>
      <w:r>
        <w:t>Formación</w:t>
      </w:r>
    </w:p>
    <w:p w14:paraId="1C8693B8" w14:textId="681317BD" w:rsidR="00210629" w:rsidRPr="00210629" w:rsidRDefault="00210629" w:rsidP="00210629">
      <w:r>
        <w:t>Estoy en proceso de estudio en la pontificia universidad católica de Chile, mi carrera es Terapia ocupacional e ingresé el año 2021.</w:t>
      </w:r>
    </w:p>
    <w:p w14:paraId="19AD979C" w14:textId="56950113" w:rsidR="006B1821" w:rsidRDefault="00A30572" w:rsidP="006B1821">
      <w:pPr>
        <w:pStyle w:val="Ttulo2"/>
      </w:pPr>
      <w:sdt>
        <w:sdtPr>
          <w:id w:val="-1529011685"/>
          <w:placeholder>
            <w:docPart w:val="6FA9CC07B4B2554094BB699039AF5F6C"/>
          </w:placeholder>
          <w:temporary/>
          <w:showingPlcHdr/>
        </w:sdtPr>
        <w:sdtEndPr/>
        <w:sdtContent>
          <w:r w:rsidR="008F21C6">
            <w:t>Grado/Fecha de graduación</w:t>
          </w:r>
        </w:sdtContent>
      </w:sdt>
    </w:p>
    <w:p w14:paraId="02486393" w14:textId="77777777" w:rsidR="006B1821" w:rsidRDefault="006B1821" w:rsidP="006B1821">
      <w:r>
        <w:t>En la universidad en la que estoy estudiando imparte un voluntariado llamado OSCA UC en el que ayudamos a personas en situación de catástrofe.</w:t>
      </w:r>
    </w:p>
    <w:p w14:paraId="2D571EE1" w14:textId="2E20BCF8" w:rsidR="006B1821" w:rsidRPr="006B1821" w:rsidRDefault="006B1821" w:rsidP="006B1821">
      <w:r>
        <w:t>He estado en algunas ayudantías, sin embargo, aún no he participado como tal de ayuda a alguna catástrofe.</w:t>
      </w:r>
    </w:p>
    <w:p w14:paraId="48A48D6F" w14:textId="4C80C46D" w:rsidR="006B1821" w:rsidRDefault="008F21C6">
      <w:pPr>
        <w:pStyle w:val="Ttulo1"/>
      </w:pPr>
      <w:r>
        <w:t>Experiencia</w:t>
      </w:r>
    </w:p>
    <w:p w14:paraId="3EADA7EE" w14:textId="64D7C4A8" w:rsidR="0059120E" w:rsidRDefault="00C167E3" w:rsidP="00C167E3">
      <w:pPr>
        <w:pStyle w:val="Prrafodelista"/>
        <w:numPr>
          <w:ilvl w:val="0"/>
          <w:numId w:val="11"/>
        </w:numPr>
      </w:pPr>
      <w:r>
        <w:t>Fui parte del staff del control sanitario en el Movistar Arenas.</w:t>
      </w:r>
    </w:p>
    <w:p w14:paraId="271033CC" w14:textId="6C7E23AD" w:rsidR="0059120E" w:rsidRDefault="00A30572">
      <w:pPr>
        <w:pStyle w:val="Ttulo1"/>
      </w:pPr>
    </w:p>
    <w:p w14:paraId="339FE6E3" w14:textId="13E8E5E5" w:rsidR="0059120E" w:rsidRDefault="00A30572">
      <w:pPr>
        <w:pStyle w:val="Ttulo2"/>
      </w:pPr>
    </w:p>
    <w:p w14:paraId="18695AC6" w14:textId="2A8F89E0" w:rsidR="0059120E" w:rsidRDefault="00A30572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459C" w14:textId="77777777" w:rsidR="00A30572" w:rsidRDefault="00A30572">
      <w:pPr>
        <w:spacing w:after="0" w:line="240" w:lineRule="auto"/>
      </w:pPr>
      <w:r>
        <w:separator/>
      </w:r>
    </w:p>
  </w:endnote>
  <w:endnote w:type="continuationSeparator" w:id="0">
    <w:p w14:paraId="4189FBE3" w14:textId="77777777" w:rsidR="00A30572" w:rsidRDefault="00A3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7FA46" w14:textId="77777777" w:rsidR="0059120E" w:rsidRDefault="008F21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4D5F" w14:textId="77777777" w:rsidR="00A30572" w:rsidRDefault="00A30572">
      <w:pPr>
        <w:spacing w:after="0" w:line="240" w:lineRule="auto"/>
      </w:pPr>
      <w:r>
        <w:separator/>
      </w:r>
    </w:p>
  </w:footnote>
  <w:footnote w:type="continuationSeparator" w:id="0">
    <w:p w14:paraId="3368E05A" w14:textId="77777777" w:rsidR="00A30572" w:rsidRDefault="00A3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9F98" w14:textId="77777777" w:rsidR="0059120E" w:rsidRDefault="008F21C6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657E3A" wp14:editId="25A8643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30919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D248E" w14:textId="77777777" w:rsidR="0059120E" w:rsidRDefault="008F21C6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1A6AF3" wp14:editId="3885D09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D76AB3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9F5659"/>
    <w:multiLevelType w:val="hybridMultilevel"/>
    <w:tmpl w:val="A3DA5676"/>
    <w:lvl w:ilvl="0" w:tplc="B5A4D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9"/>
    <w:rsid w:val="00210629"/>
    <w:rsid w:val="006B1821"/>
    <w:rsid w:val="008F21C6"/>
    <w:rsid w:val="00A30572"/>
    <w:rsid w:val="00AE4785"/>
    <w:rsid w:val="00C1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5291F"/>
  <w15:docId w15:val="{73841670-643A-6E4D-B180-2E6A5D79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laraynavarroherrera/Library/Containers/com.microsoft.Word/Data/Library/Application%20Support/Microsoft/Office/16.0/DTS/es-MX%7bCC01F87B-DB3C-E443-A374-A4FFF1F2A07F%7d/%7bBA067969-6F86-8D4F-A257-DDBDA006A77E%7dtf10002079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CE0D9622DBB146BF25A73F20CCB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5C7C1-0712-BE41-BC50-996502C64485}"/>
      </w:docPartPr>
      <w:docPartBody>
        <w:p w:rsidR="00757642" w:rsidRDefault="00E9705A">
          <w:pPr>
            <w:pStyle w:val="55CE0D9622DBB146BF25A73F20CCB8BC"/>
          </w:pPr>
          <w:r>
            <w:t>Resumen de aptitudes</w:t>
          </w:r>
        </w:p>
      </w:docPartBody>
    </w:docPart>
    <w:docPart>
      <w:docPartPr>
        <w:name w:val="6FA9CC07B4B2554094BB699039AF5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2F1E0-2003-5E4D-981C-1ACD1EF1320F}"/>
      </w:docPartPr>
      <w:docPartBody>
        <w:p w:rsidR="00757642" w:rsidRDefault="00E9705A">
          <w:pPr>
            <w:pStyle w:val="6FA9CC07B4B2554094BB699039AF5F6C"/>
          </w:pPr>
          <w:r>
            <w:t>Grado/Fecha de graduación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5A"/>
    <w:rsid w:val="00757642"/>
    <w:rsid w:val="00900B0B"/>
    <w:rsid w:val="00E9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CE0D9622DBB146BF25A73F20CCB8BC">
    <w:name w:val="55CE0D9622DBB146BF25A73F20CCB8BC"/>
  </w:style>
  <w:style w:type="paragraph" w:customStyle="1" w:styleId="6FA9CC07B4B2554094BB699039AF5F6C">
    <w:name w:val="6FA9CC07B4B2554094BB699039AF5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{BA067969-6F86-8D4F-A257-DDBDA006A77E}tf10002079_mac.dotx</Template>
  <TotalTime>2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Millaray Navarro Herrera</cp:lastModifiedBy>
  <cp:revision>2</cp:revision>
  <dcterms:created xsi:type="dcterms:W3CDTF">2022-01-06T16:28:00Z</dcterms:created>
  <dcterms:modified xsi:type="dcterms:W3CDTF">2022-01-06T16:28:00Z</dcterms:modified>
</cp:coreProperties>
</file>