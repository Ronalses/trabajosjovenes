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408"/>
        <w:gridCol w:w="6287"/>
        <w:gridCol w:w="406"/>
        <w:gridCol w:w="621"/>
      </w:tblGrid>
      <w:tr w:rsidR="00F91753" w:rsidRPr="00711EEA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C462F1" w:rsidRPr="00711EEA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C462F1" w:rsidRPr="00C462F1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C462F1" w:rsidRDefault="007808BD" w:rsidP="005A3E0B">
            <w:pPr>
              <w:pStyle w:val="Ttulo"/>
              <w:rPr>
                <w:noProof/>
                <w:sz w:val="56"/>
                <w:lang w:val="es-ES"/>
              </w:rPr>
            </w:pPr>
            <w:r>
              <w:rPr>
                <w:noProof/>
                <w:sz w:val="48"/>
                <w:lang w:val="es-ES"/>
              </w:rPr>
              <w:t>constanza hidalgo guajardo</w:t>
            </w:r>
          </w:p>
          <w:p w:rsidR="00B62B99" w:rsidRDefault="00DB5547" w:rsidP="00DB5547">
            <w:pPr>
              <w:pStyle w:val="Sub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Tecnico Nivel medio en logistica </w:t>
            </w:r>
          </w:p>
          <w:p w:rsidR="007808BD" w:rsidRPr="007808BD" w:rsidRDefault="007808BD" w:rsidP="007808BD">
            <w:pPr>
              <w:rPr>
                <w:sz w:val="22"/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sz w:val="22"/>
                <w:lang w:val="es-ES"/>
              </w:rPr>
              <w:t>21.040.497-k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C462F1" w:rsidRPr="00C462F1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711EEA" w:rsidRDefault="004A4C74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C462F1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C462F1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783BF9CBAE5C42A7B4CE9322401ED273"/>
              </w:placeholder>
              <w:temporary/>
              <w:showingPlcHdr/>
            </w:sdtPr>
            <w:sdtEndPr/>
            <w:sdtContent>
              <w:p w:rsidR="00792D43" w:rsidRPr="00711EEA" w:rsidRDefault="00FF673C" w:rsidP="00F53B71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:rsidR="003E1692" w:rsidRPr="00711EEA" w:rsidRDefault="003E1692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3C4FEE27" wp14:editId="6170199E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84E7D2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711EEA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w:drawing>
                <wp:inline distT="0" distB="0" distL="0" distR="0" wp14:anchorId="2493BF3B" wp14:editId="531C057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711EEA">
              <w:rPr>
                <w:noProof/>
                <w:lang w:val="es-ES" w:bidi="es-ES"/>
              </w:rPr>
              <w:t xml:space="preserve"> </w:t>
            </w:r>
            <w:r w:rsidR="00DB5547">
              <w:rPr>
                <w:noProof/>
                <w:lang w:val="es-ES"/>
              </w:rPr>
              <w:t>+569</w:t>
            </w:r>
            <w:r w:rsidR="007808BD">
              <w:rPr>
                <w:noProof/>
                <w:lang w:val="es-ES"/>
              </w:rPr>
              <w:t>95764991</w:t>
            </w:r>
          </w:p>
          <w:p w:rsidR="00792D43" w:rsidRPr="00C462F1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sz w:val="24"/>
              </w:rPr>
            </w:pPr>
            <w:r w:rsidRPr="00711EEA">
              <w:rPr>
                <w:noProof/>
                <w:lang w:val="es-CL" w:eastAsia="es-CL"/>
              </w:rPr>
              <w:drawing>
                <wp:inline distT="0" distB="0" distL="0" distR="0" wp14:anchorId="75096CB5" wp14:editId="059C3F7D">
                  <wp:extent cx="190500" cy="156210"/>
                  <wp:effectExtent l="0" t="0" r="0" b="0"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462F1">
              <w:rPr>
                <w:noProof/>
                <w:lang w:bidi="es-ES"/>
              </w:rPr>
              <w:t xml:space="preserve"> </w:t>
            </w:r>
            <w:r w:rsidR="007808BD">
              <w:rPr>
                <w:noProof/>
                <w:sz w:val="22"/>
              </w:rPr>
              <w:t>constanzahidalgo06@gmail.com</w:t>
            </w:r>
          </w:p>
          <w:p w:rsidR="00686284" w:rsidRPr="00C462F1" w:rsidRDefault="00686284" w:rsidP="00DB5547">
            <w:pPr>
              <w:pStyle w:val="Contacto"/>
              <w:framePr w:wrap="auto" w:vAnchor="margin" w:xAlign="left" w:yAlign="inline"/>
              <w:suppressOverlap w:val="0"/>
              <w:rPr>
                <w:noProof/>
              </w:rPr>
            </w:pP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E0CBC950B8184F0690A5FDF70D998855"/>
              </w:placeholder>
              <w:temporary/>
              <w:showingPlcHdr/>
            </w:sdtPr>
            <w:sdtEndPr/>
            <w:sdtContent>
              <w:p w:rsidR="008C78F5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:rsidR="003E1692" w:rsidRPr="00711EEA" w:rsidRDefault="003E1692" w:rsidP="003E1692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563C48E5" wp14:editId="61C552A7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C1AB20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Default="00DB5547" w:rsidP="002979F6">
            <w:pPr>
              <w:rPr>
                <w:noProof/>
                <w:sz w:val="22"/>
                <w:lang w:val="es-ES"/>
              </w:rPr>
            </w:pPr>
            <w:r w:rsidRPr="00DB5547">
              <w:rPr>
                <w:noProof/>
                <w:sz w:val="22"/>
                <w:lang w:val="es-ES"/>
              </w:rPr>
              <w:t>Técnic</w:t>
            </w:r>
            <w:r>
              <w:rPr>
                <w:noProof/>
                <w:sz w:val="22"/>
                <w:lang w:val="es-ES"/>
              </w:rPr>
              <w:t>o Nivel Medio En logística con poca</w:t>
            </w:r>
            <w:r w:rsidR="002979F6">
              <w:rPr>
                <w:noProof/>
                <w:sz w:val="22"/>
                <w:lang w:val="es-ES"/>
              </w:rPr>
              <w:t xml:space="preserve"> experiencia laboral…</w:t>
            </w:r>
          </w:p>
          <w:p w:rsidR="007808BD" w:rsidRDefault="007808BD" w:rsidP="002979F6">
            <w:pPr>
              <w:rPr>
                <w:noProof/>
                <w:sz w:val="22"/>
                <w:lang w:val="es-ES"/>
              </w:rPr>
            </w:pPr>
            <w:r>
              <w:rPr>
                <w:noProof/>
                <w:sz w:val="22"/>
                <w:lang w:val="es-ES"/>
              </w:rPr>
              <w:t xml:space="preserve">Soy una persona proactiva, dispuesta a realizar cualquier labor  </w:t>
            </w:r>
          </w:p>
          <w:p w:rsidR="007808BD" w:rsidRPr="00711EEA" w:rsidRDefault="007808BD" w:rsidP="002979F6">
            <w:pPr>
              <w:rPr>
                <w:noProof/>
                <w:lang w:val="es-ES"/>
              </w:rPr>
            </w:pPr>
            <w:r>
              <w:rPr>
                <w:noProof/>
                <w:sz w:val="22"/>
                <w:lang w:val="es-ES"/>
              </w:rPr>
              <w:t>Soy responsable y con una buena actitud hacia el trabajo</w:t>
            </w:r>
          </w:p>
        </w:tc>
      </w:tr>
      <w:tr w:rsidR="00F716E1" w:rsidRPr="00C462F1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211169216"/>
              <w:placeholder>
                <w:docPart w:val="9544A7357EAF40FAA8277DCC2E899259"/>
              </w:placeholder>
              <w:temporary/>
              <w:showingPlcHdr/>
            </w:sdtPr>
            <w:sdtEndPr/>
            <w:sdtContent>
              <w:p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APTITUDES</w:t>
                </w:r>
              </w:p>
            </w:sdtContent>
          </w:sdt>
          <w:p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04380EE7" wp14:editId="75A06033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774044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7808BD" w:rsidP="00DB5547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manejo de computacion</w:t>
            </w:r>
          </w:p>
          <w:p w:rsidR="00DB5547" w:rsidRDefault="007808BD" w:rsidP="00DB5547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word y excel basico</w:t>
            </w:r>
          </w:p>
          <w:p w:rsidR="00DB5547" w:rsidRPr="00711EEA" w:rsidRDefault="00DB5547" w:rsidP="00DB5547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 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8B78A82CA5EC452FA6150FA0F93B0FD8"/>
              </w:placeholder>
              <w:temporary/>
              <w:showingPlcHdr/>
            </w:sdtPr>
            <w:sdtEndPr/>
            <w:sdtContent>
              <w:p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:rsidR="00C462F1" w:rsidRDefault="00C462F1" w:rsidP="001F6A13">
            <w:pPr>
              <w:pStyle w:val="Ttulo2"/>
              <w:outlineLvl w:val="1"/>
              <w:rPr>
                <w:rFonts w:eastAsiaTheme="minorHAnsi" w:cstheme="minorBidi"/>
                <w:noProof/>
                <w:color w:val="434343" w:themeColor="accent6"/>
                <w:sz w:val="26"/>
                <w:szCs w:val="18"/>
                <w:lang w:val="es-ES"/>
              </w:rPr>
            </w:pPr>
          </w:p>
          <w:p w:rsidR="00B54AD3" w:rsidRDefault="001F6A13" w:rsidP="001F6A13">
            <w:pPr>
              <w:pStyle w:val="Ttulo2"/>
              <w:outlineLvl w:val="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Objetivos </w:t>
            </w:r>
          </w:p>
          <w:p w:rsidR="001F6A13" w:rsidRDefault="001F6A13" w:rsidP="001F6A13">
            <w:pPr>
              <w:pStyle w:val="Sinespaciado"/>
              <w:numPr>
                <w:ilvl w:val="0"/>
                <w:numId w:val="3"/>
              </w:numPr>
              <w:rPr>
                <w:sz w:val="22"/>
                <w:lang w:val="es-ES"/>
              </w:rPr>
            </w:pPr>
            <w:r w:rsidRPr="001F6A13">
              <w:rPr>
                <w:sz w:val="22"/>
                <w:lang w:val="es-ES"/>
              </w:rPr>
              <w:t xml:space="preserve">Adquirir conocimientos </w:t>
            </w:r>
          </w:p>
          <w:p w:rsidR="001F6A13" w:rsidRDefault="004D1C8E" w:rsidP="001F6A13">
            <w:pPr>
              <w:pStyle w:val="Sinespaciado"/>
              <w:numPr>
                <w:ilvl w:val="0"/>
                <w:numId w:val="3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Poner a prueba lo aprendido</w:t>
            </w:r>
          </w:p>
          <w:p w:rsidR="00F716E1" w:rsidRDefault="004D1C8E" w:rsidP="0066622A">
            <w:pPr>
              <w:pStyle w:val="Sinespaciado"/>
              <w:numPr>
                <w:ilvl w:val="0"/>
                <w:numId w:val="3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Adquirir capacidades </w:t>
            </w:r>
          </w:p>
          <w:p w:rsidR="004D1C8E" w:rsidRPr="0066622A" w:rsidRDefault="004D1C8E" w:rsidP="0066622A">
            <w:pPr>
              <w:pStyle w:val="Sinespaciado"/>
              <w:numPr>
                <w:ilvl w:val="0"/>
                <w:numId w:val="3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Oportunidad de crecer en el área laboral</w:t>
            </w:r>
          </w:p>
          <w:p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76B0828A" wp14:editId="6C8CDA79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704448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F716E1" w:rsidP="00B54AD3">
            <w:pPr>
              <w:pStyle w:val="Ttulo2"/>
              <w:outlineLvl w:val="1"/>
              <w:rPr>
                <w:noProof/>
                <w:lang w:val="es-ES"/>
              </w:rPr>
            </w:pPr>
          </w:p>
          <w:p w:rsidR="00B54AD3" w:rsidRPr="00A36A1A" w:rsidRDefault="00B54AD3" w:rsidP="00C462F1">
            <w:pPr>
              <w:pStyle w:val="Sinespaciado"/>
              <w:rPr>
                <w:noProof/>
                <w:sz w:val="14"/>
                <w:lang w:val="es-ES"/>
              </w:rPr>
            </w:pPr>
          </w:p>
          <w:p w:rsidR="00F716E1" w:rsidRPr="00711EEA" w:rsidRDefault="00F716E1" w:rsidP="00DB5547">
            <w:pPr>
              <w:rPr>
                <w:noProof/>
                <w:lang w:val="es-ES"/>
              </w:rPr>
            </w:pPr>
          </w:p>
        </w:tc>
      </w:tr>
      <w:tr w:rsidR="00F716E1" w:rsidRPr="00711EEA" w:rsidTr="005340E9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34652DBA0C264C1580472F0FE7F126A6"/>
              </w:placeholder>
              <w:temporary/>
              <w:showingPlcHdr/>
            </w:sdtPr>
            <w:sdtEndPr/>
            <w:sdtContent>
              <w:p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726212B2" wp14:editId="37743C30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320EC5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711EEA" w:rsidRDefault="00DB5547" w:rsidP="004D1C8E">
            <w:pPr>
              <w:pStyle w:val="Ttulo2"/>
              <w:outlineLvl w:val="1"/>
              <w:rPr>
                <w:noProof/>
                <w:lang w:val="es-ES"/>
              </w:rPr>
            </w:pPr>
            <w:r w:rsidRPr="00DB5547">
              <w:rPr>
                <w:noProof/>
                <w:lang w:val="es-ES"/>
              </w:rPr>
              <w:t>Liceo Comercial Luis Correa Prieto</w:t>
            </w:r>
          </w:p>
          <w:p w:rsidR="00F716E1" w:rsidRDefault="00DB5547" w:rsidP="00F53B71">
            <w:pPr>
              <w:rPr>
                <w:noProof/>
                <w:lang w:val="es-ES"/>
              </w:rPr>
            </w:pPr>
            <w:r w:rsidRPr="00DB5547">
              <w:rPr>
                <w:noProof/>
                <w:lang w:val="es-ES"/>
              </w:rPr>
              <w:t>Enseñanza Media</w:t>
            </w:r>
            <w:r>
              <w:rPr>
                <w:noProof/>
                <w:lang w:val="es-ES"/>
              </w:rPr>
              <w:t>.</w:t>
            </w:r>
          </w:p>
          <w:p w:rsidR="004D1C8E" w:rsidRPr="004D1C8E" w:rsidRDefault="004D1C8E" w:rsidP="004D1C8E">
            <w:pPr>
              <w:pStyle w:val="Ttulo2"/>
              <w:outlineLvl w:val="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Colegio san juan diego</w:t>
            </w:r>
          </w:p>
          <w:p w:rsidR="00DB5547" w:rsidRPr="00DB5547" w:rsidRDefault="002979F6" w:rsidP="00DB5547">
            <w:pPr>
              <w:rPr>
                <w:lang w:val="es-ES"/>
              </w:rPr>
            </w:pPr>
            <w:r>
              <w:rPr>
                <w:noProof/>
                <w:lang w:val="es-ES"/>
              </w:rPr>
              <w:t>Egresado</w:t>
            </w:r>
            <w:r w:rsidR="00C462F1">
              <w:rPr>
                <w:noProof/>
                <w:lang w:val="es-ES"/>
              </w:rPr>
              <w:t xml:space="preserve"> enseñanza básica </w:t>
            </w:r>
          </w:p>
          <w:p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0135CB4B" wp14:editId="07C4A52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167F5D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711EEA" w:rsidRDefault="00F716E1" w:rsidP="00B54AD3">
            <w:pPr>
              <w:rPr>
                <w:noProof/>
                <w:lang w:val="es-ES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711EEA" w:rsidRDefault="00F716E1" w:rsidP="00241482">
            <w:pPr>
              <w:rPr>
                <w:noProof/>
                <w:lang w:val="es-ES"/>
              </w:rPr>
            </w:pPr>
          </w:p>
        </w:tc>
      </w:tr>
    </w:tbl>
    <w:p w:rsidR="00535F87" w:rsidRPr="00711EEA" w:rsidRDefault="00535F87" w:rsidP="007E1FA8">
      <w:pPr>
        <w:rPr>
          <w:noProof/>
          <w:lang w:val="es-ES"/>
        </w:rPr>
      </w:pPr>
    </w:p>
    <w:sectPr w:rsidR="00535F87" w:rsidRPr="00711EEA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409" w:rsidRDefault="00563409" w:rsidP="00BA3E51">
      <w:pPr>
        <w:spacing w:line="240" w:lineRule="auto"/>
      </w:pPr>
      <w:r>
        <w:separator/>
      </w:r>
    </w:p>
  </w:endnote>
  <w:endnote w:type="continuationSeparator" w:id="0">
    <w:p w:rsidR="00563409" w:rsidRDefault="0056340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409" w:rsidRDefault="00563409" w:rsidP="00BA3E51">
      <w:pPr>
        <w:spacing w:line="240" w:lineRule="auto"/>
      </w:pPr>
      <w:r>
        <w:separator/>
      </w:r>
    </w:p>
  </w:footnote>
  <w:footnote w:type="continuationSeparator" w:id="0">
    <w:p w:rsidR="00563409" w:rsidRDefault="0056340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91F3"/>
      </v:shape>
    </w:pict>
  </w:numPicBullet>
  <w:abstractNum w:abstractNumId="0" w15:restartNumberingAfterBreak="0">
    <w:nsid w:val="01C03EE2"/>
    <w:multiLevelType w:val="hybridMultilevel"/>
    <w:tmpl w:val="FB9E9BB0"/>
    <w:lvl w:ilvl="0" w:tplc="8A9C2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15A"/>
    <w:multiLevelType w:val="hybridMultilevel"/>
    <w:tmpl w:val="EAC295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5CE9"/>
    <w:multiLevelType w:val="hybridMultilevel"/>
    <w:tmpl w:val="28CA32AE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5B086A"/>
    <w:multiLevelType w:val="hybridMultilevel"/>
    <w:tmpl w:val="F41C6FA2"/>
    <w:lvl w:ilvl="0" w:tplc="3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501613"/>
    <w:multiLevelType w:val="hybridMultilevel"/>
    <w:tmpl w:val="1D3AB89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removePersonalInformation/>
  <w:removeDateAndTime/>
  <w:proofState w:spelling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547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56001"/>
    <w:rsid w:val="00173B36"/>
    <w:rsid w:val="00177BCB"/>
    <w:rsid w:val="001E5794"/>
    <w:rsid w:val="001F6A13"/>
    <w:rsid w:val="001F6D5E"/>
    <w:rsid w:val="00217454"/>
    <w:rsid w:val="002251C8"/>
    <w:rsid w:val="0023600D"/>
    <w:rsid w:val="00241482"/>
    <w:rsid w:val="00261E7B"/>
    <w:rsid w:val="00293BB8"/>
    <w:rsid w:val="002954B8"/>
    <w:rsid w:val="002979F6"/>
    <w:rsid w:val="002A4A92"/>
    <w:rsid w:val="002B0852"/>
    <w:rsid w:val="002C0662"/>
    <w:rsid w:val="002D5478"/>
    <w:rsid w:val="00320ECB"/>
    <w:rsid w:val="00344FC0"/>
    <w:rsid w:val="0035376C"/>
    <w:rsid w:val="003761D8"/>
    <w:rsid w:val="00377A0D"/>
    <w:rsid w:val="00382737"/>
    <w:rsid w:val="003E02DA"/>
    <w:rsid w:val="003E1692"/>
    <w:rsid w:val="003E7783"/>
    <w:rsid w:val="00442A0E"/>
    <w:rsid w:val="00443C70"/>
    <w:rsid w:val="00447D4F"/>
    <w:rsid w:val="004A4C74"/>
    <w:rsid w:val="004D1C8E"/>
    <w:rsid w:val="004E5226"/>
    <w:rsid w:val="004E6AB2"/>
    <w:rsid w:val="004E70E8"/>
    <w:rsid w:val="005340E9"/>
    <w:rsid w:val="00535F87"/>
    <w:rsid w:val="005552F8"/>
    <w:rsid w:val="00563409"/>
    <w:rsid w:val="00564622"/>
    <w:rsid w:val="005A3E0B"/>
    <w:rsid w:val="005B3227"/>
    <w:rsid w:val="0066622A"/>
    <w:rsid w:val="0068094B"/>
    <w:rsid w:val="00686284"/>
    <w:rsid w:val="00711EEA"/>
    <w:rsid w:val="0073402D"/>
    <w:rsid w:val="007808B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914419"/>
    <w:rsid w:val="00961603"/>
    <w:rsid w:val="00962E61"/>
    <w:rsid w:val="00986331"/>
    <w:rsid w:val="009A6667"/>
    <w:rsid w:val="009C7105"/>
    <w:rsid w:val="009D5D9A"/>
    <w:rsid w:val="00A122BB"/>
    <w:rsid w:val="00A36A1A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4404B"/>
    <w:rsid w:val="00C462F1"/>
    <w:rsid w:val="00C470D8"/>
    <w:rsid w:val="00C532FC"/>
    <w:rsid w:val="00C75D84"/>
    <w:rsid w:val="00C857CB"/>
    <w:rsid w:val="00CA5CD9"/>
    <w:rsid w:val="00D04093"/>
    <w:rsid w:val="00D0794D"/>
    <w:rsid w:val="00D140DF"/>
    <w:rsid w:val="00D4260C"/>
    <w:rsid w:val="00D666BB"/>
    <w:rsid w:val="00D720DF"/>
    <w:rsid w:val="00D92ED4"/>
    <w:rsid w:val="00D94ABF"/>
    <w:rsid w:val="00DB5547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3.sv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2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5.sv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o%20en%20columna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BF9CBAE5C42A7B4CE9322401E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06E45-58A9-446A-8BE1-029474982797}"/>
      </w:docPartPr>
      <w:docPartBody>
        <w:p w:rsidR="00DC7882" w:rsidRDefault="001F6C8A">
          <w:pPr>
            <w:pStyle w:val="783BF9CBAE5C42A7B4CE9322401ED273"/>
          </w:pPr>
          <w:r w:rsidRPr="00711EEA">
            <w:rPr>
              <w:noProof/>
              <w:lang w:val="es-ES" w:bidi="es-ES"/>
            </w:rPr>
            <w:t>CONTACTO</w:t>
          </w:r>
        </w:p>
      </w:docPartBody>
    </w:docPart>
    <w:docPart>
      <w:docPartPr>
        <w:name w:val="E0CBC950B8184F0690A5FDF70D998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4EA5-9B08-4AE4-A8C4-977C172F19A1}"/>
      </w:docPartPr>
      <w:docPartBody>
        <w:p w:rsidR="00DC7882" w:rsidRDefault="001F6C8A">
          <w:pPr>
            <w:pStyle w:val="E0CBC950B8184F0690A5FDF70D998855"/>
          </w:pPr>
          <w:r w:rsidRPr="00711EEA">
            <w:rPr>
              <w:noProof/>
              <w:lang w:val="es-ES" w:bidi="es-ES"/>
            </w:rPr>
            <w:t>PERFIL</w:t>
          </w:r>
        </w:p>
      </w:docPartBody>
    </w:docPart>
    <w:docPart>
      <w:docPartPr>
        <w:name w:val="9544A7357EAF40FAA8277DCC2E899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EF0A4-B36B-448F-B123-50EDAF1A87C2}"/>
      </w:docPartPr>
      <w:docPartBody>
        <w:p w:rsidR="00DC7882" w:rsidRDefault="001F6C8A">
          <w:pPr>
            <w:pStyle w:val="9544A7357EAF40FAA8277DCC2E899259"/>
          </w:pPr>
          <w:r w:rsidRPr="00711EEA">
            <w:rPr>
              <w:noProof/>
              <w:lang w:val="es-ES" w:bidi="es-ES"/>
            </w:rPr>
            <w:t>APTITUDES</w:t>
          </w:r>
        </w:p>
      </w:docPartBody>
    </w:docPart>
    <w:docPart>
      <w:docPartPr>
        <w:name w:val="8B78A82CA5EC452FA6150FA0F93B0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E1D7B-9C69-4C6B-B652-DF1FCCD6EF36}"/>
      </w:docPartPr>
      <w:docPartBody>
        <w:p w:rsidR="00DC7882" w:rsidRDefault="001F6C8A">
          <w:pPr>
            <w:pStyle w:val="8B78A82CA5EC452FA6150FA0F93B0FD8"/>
          </w:pPr>
          <w:r w:rsidRPr="00711EEA">
            <w:rPr>
              <w:noProof/>
              <w:lang w:val="es-ES" w:bidi="es-ES"/>
            </w:rPr>
            <w:t>EXPERIENCIA</w:t>
          </w:r>
        </w:p>
      </w:docPartBody>
    </w:docPart>
    <w:docPart>
      <w:docPartPr>
        <w:name w:val="34652DBA0C264C1580472F0FE7F1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7796-7C32-4D50-9390-BE0B68C0DDD8}"/>
      </w:docPartPr>
      <w:docPartBody>
        <w:p w:rsidR="00DC7882" w:rsidRDefault="001F6C8A">
          <w:pPr>
            <w:pStyle w:val="34652DBA0C264C1580472F0FE7F126A6"/>
          </w:pPr>
          <w:r w:rsidRPr="00711EEA">
            <w:rPr>
              <w:noProof/>
              <w:lang w:val="es-ES"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C8A"/>
    <w:rsid w:val="001F6C8A"/>
    <w:rsid w:val="00474471"/>
    <w:rsid w:val="00650969"/>
    <w:rsid w:val="00993690"/>
    <w:rsid w:val="00AD1877"/>
    <w:rsid w:val="00DA523F"/>
    <w:rsid w:val="00D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BF9CBAE5C42A7B4CE9322401ED273">
    <w:name w:val="783BF9CBAE5C42A7B4CE9322401ED273"/>
  </w:style>
  <w:style w:type="paragraph" w:customStyle="1" w:styleId="E0CBC950B8184F0690A5FDF70D998855">
    <w:name w:val="E0CBC950B8184F0690A5FDF70D998855"/>
  </w:style>
  <w:style w:type="paragraph" w:customStyle="1" w:styleId="9544A7357EAF40FAA8277DCC2E899259">
    <w:name w:val="9544A7357EAF40FAA8277DCC2E899259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8B78A82CA5EC452FA6150FA0F93B0FD8">
    <w:name w:val="8B78A82CA5EC452FA6150FA0F93B0FD8"/>
  </w:style>
  <w:style w:type="paragraph" w:customStyle="1" w:styleId="34652DBA0C264C1580472F0FE7F126A6">
    <w:name w:val="34652DBA0C264C1580472F0FE7F1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73C47EE-9D61-4936-9D13-897796FF96E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Currículo%20en%20columnas.dotx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2021-08-28T21:04:00Z</dcterms:created>
  <dcterms:modified xsi:type="dcterms:W3CDTF">2021-08-28T21:04:00Z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