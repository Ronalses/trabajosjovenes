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0F03C" w14:textId="49BF749F" w:rsidR="0059120E" w:rsidRPr="002C1884" w:rsidRDefault="00842CD6">
      <w:pPr>
        <w:pStyle w:val="Nombre"/>
      </w:pPr>
      <w:r>
        <w:t>jadhe gonzalez</w:t>
      </w:r>
    </w:p>
    <w:p w14:paraId="318CD9B5" w14:textId="4996204F" w:rsidR="0059120E" w:rsidRPr="002C1884" w:rsidRDefault="00842CD6">
      <w:pPr>
        <w:pStyle w:val="Informacindecontacto"/>
      </w:pPr>
      <w:r>
        <w:t xml:space="preserve">El tofo #1026, Recoleta </w:t>
      </w:r>
      <w:r w:rsidRPr="00842CD6">
        <w:rPr>
          <w:b/>
        </w:rPr>
        <w:t>/</w:t>
      </w:r>
      <w:r>
        <w:rPr>
          <w:b/>
        </w:rPr>
        <w:t xml:space="preserve"> </w:t>
      </w:r>
      <w:r w:rsidRPr="00842CD6">
        <w:t>932820581</w:t>
      </w:r>
      <w:r>
        <w:t xml:space="preserve"> </w:t>
      </w:r>
      <w:r w:rsidRPr="00842CD6">
        <w:rPr>
          <w:b/>
        </w:rPr>
        <w:t>/</w:t>
      </w:r>
      <w:r>
        <w:rPr>
          <w:b/>
        </w:rPr>
        <w:t xml:space="preserve"> </w:t>
      </w:r>
      <w:r w:rsidRPr="00842CD6">
        <w:t>jadhilu123@gmail.com</w:t>
      </w:r>
    </w:p>
    <w:p w14:paraId="0388B92B" w14:textId="162B0A92" w:rsidR="0059120E" w:rsidRPr="002C1884" w:rsidRDefault="00842CD6">
      <w:pPr>
        <w:pStyle w:val="Ttulo1"/>
      </w:pPr>
      <w:r>
        <w:t>Habilidades</w:t>
      </w:r>
    </w:p>
    <w:p w14:paraId="2F3453E1" w14:textId="75568D99" w:rsidR="0059120E" w:rsidRDefault="00842CD6" w:rsidP="00842CD6">
      <w:pPr>
        <w:pStyle w:val="Prrafodelista"/>
        <w:numPr>
          <w:ilvl w:val="0"/>
          <w:numId w:val="11"/>
        </w:numPr>
        <w:spacing w:after="180"/>
      </w:pPr>
      <w:r>
        <w:t>Facilidad para aprender, Proactiva.</w:t>
      </w:r>
    </w:p>
    <w:p w14:paraId="0982ADEA" w14:textId="1DB02450" w:rsidR="00842CD6" w:rsidRDefault="00842CD6" w:rsidP="00842CD6">
      <w:pPr>
        <w:pStyle w:val="Prrafodelista"/>
        <w:numPr>
          <w:ilvl w:val="0"/>
          <w:numId w:val="11"/>
        </w:numPr>
        <w:spacing w:after="180"/>
      </w:pPr>
      <w:r>
        <w:t>Responsable. Orientada al análisis y solución de problemas.</w:t>
      </w:r>
    </w:p>
    <w:p w14:paraId="1F15AD90" w14:textId="501ED1A7" w:rsidR="00842CD6" w:rsidRDefault="00842CD6" w:rsidP="00842CD6">
      <w:pPr>
        <w:pStyle w:val="Prrafodelista"/>
        <w:numPr>
          <w:ilvl w:val="0"/>
          <w:numId w:val="11"/>
        </w:numPr>
        <w:spacing w:after="180"/>
      </w:pPr>
      <w:r>
        <w:t>Hábil para transmitir ideas y conocimientos. Abierta a la discusión sobre su trabajo y autocritica.</w:t>
      </w:r>
    </w:p>
    <w:p w14:paraId="0AC203F7" w14:textId="495DD2FA" w:rsidR="00842CD6" w:rsidRPr="002C1884" w:rsidRDefault="00842CD6" w:rsidP="00842CD6">
      <w:pPr>
        <w:pStyle w:val="Prrafodelista"/>
        <w:numPr>
          <w:ilvl w:val="0"/>
          <w:numId w:val="11"/>
        </w:numPr>
        <w:spacing w:after="180"/>
      </w:pPr>
      <w:r>
        <w:t>Perseverante.</w:t>
      </w:r>
    </w:p>
    <w:p w14:paraId="0582AD7E" w14:textId="77777777" w:rsidR="0059120E" w:rsidRPr="002C1884" w:rsidRDefault="00F12E14">
      <w:pPr>
        <w:pStyle w:val="Ttulo1"/>
      </w:pPr>
      <w:sdt>
        <w:sdtPr>
          <w:id w:val="-1150367223"/>
          <w:placeholder>
            <w:docPart w:val="E382D0D6FF8B8D4AA945CFA2397DF966"/>
          </w:placeholder>
          <w:temporary/>
          <w:showingPlcHdr/>
        </w:sdtPr>
        <w:sdtEndPr/>
        <w:sdtContent>
          <w:r w:rsidR="00E75FAA" w:rsidRPr="002C1884">
            <w:t>Educación</w:t>
          </w:r>
        </w:sdtContent>
      </w:sdt>
    </w:p>
    <w:p w14:paraId="4481C4B1" w14:textId="255818B4" w:rsidR="00954898" w:rsidRPr="00954898" w:rsidRDefault="00954898" w:rsidP="00954898">
      <w:pPr>
        <w:pStyle w:val="Ttulo2"/>
      </w:pPr>
      <w:r>
        <w:t>2021 actualmente cursando enseñanza media</w:t>
      </w:r>
      <w:proofErr w:type="gramStart"/>
      <w:r>
        <w:t>,(</w:t>
      </w:r>
      <w:proofErr w:type="gramEnd"/>
      <w:r>
        <w:t>nocturna)/finaliza 12/2021.</w:t>
      </w:r>
    </w:p>
    <w:p w14:paraId="05738543" w14:textId="0592EDD5" w:rsidR="0059120E" w:rsidRPr="002C1884" w:rsidRDefault="00954898">
      <w:r>
        <w:t xml:space="preserve">Liceo Alberto </w:t>
      </w:r>
      <w:proofErr w:type="spellStart"/>
      <w:r>
        <w:t>Blest</w:t>
      </w:r>
      <w:proofErr w:type="spellEnd"/>
      <w:r>
        <w:t xml:space="preserve"> Gana, Independencia.</w:t>
      </w:r>
    </w:p>
    <w:p w14:paraId="3BCC187C" w14:textId="77777777" w:rsidR="0059120E" w:rsidRPr="002C1884" w:rsidRDefault="00F12E14">
      <w:pPr>
        <w:pStyle w:val="Ttulo1"/>
      </w:pPr>
      <w:sdt>
        <w:sdtPr>
          <w:id w:val="617349259"/>
          <w:placeholder>
            <w:docPart w:val="463D7249AC35474F9B11452005524BFB"/>
          </w:placeholder>
          <w:temporary/>
          <w:showingPlcHdr/>
        </w:sdtPr>
        <w:sdtEndPr/>
        <w:sdtContent>
          <w:r w:rsidR="00E75FAA" w:rsidRPr="002C1884">
            <w:t>Experiencia</w:t>
          </w:r>
        </w:sdtContent>
      </w:sdt>
    </w:p>
    <w:p w14:paraId="1FD4146A" w14:textId="4DF4D0C9" w:rsidR="0059120E" w:rsidRPr="002C1884" w:rsidRDefault="00954898">
      <w:pPr>
        <w:pStyle w:val="Ttulo2"/>
      </w:pPr>
      <w:r>
        <w:t>Vendedora ambulante</w:t>
      </w:r>
    </w:p>
    <w:p w14:paraId="261FE60D" w14:textId="40824E1D" w:rsidR="0059120E" w:rsidRPr="002C1884" w:rsidRDefault="00954898">
      <w:pPr>
        <w:pStyle w:val="Ttulo3"/>
      </w:pPr>
      <w:r>
        <w:t>Vendedora 2016/2018</w:t>
      </w:r>
    </w:p>
    <w:p w14:paraId="54716A23" w14:textId="77777777" w:rsidR="00954898" w:rsidRPr="00954898" w:rsidRDefault="00954898" w:rsidP="00954898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</w:pPr>
      <w:r w:rsidRPr="00954898"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  <w:t>Almacenamiento correcto de la mercancía y reposición de la misma si se agota.</w:t>
      </w:r>
    </w:p>
    <w:p w14:paraId="1E01AEDD" w14:textId="77777777" w:rsidR="00954898" w:rsidRPr="00954898" w:rsidRDefault="00954898" w:rsidP="00954898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</w:pPr>
      <w:r w:rsidRPr="00954898"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  <w:t>Colocación de los productos más interesantes y llamativos en primera línea para captar la atención de los clientes.</w:t>
      </w:r>
    </w:p>
    <w:p w14:paraId="419E0836" w14:textId="77777777" w:rsidR="00954898" w:rsidRPr="00954898" w:rsidRDefault="00954898" w:rsidP="00954898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</w:pPr>
      <w:r w:rsidRPr="00954898"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  <w:t>Tareas básicas de limpieza y orden.</w:t>
      </w:r>
    </w:p>
    <w:p w14:paraId="66ADD4BC" w14:textId="77777777" w:rsidR="00954898" w:rsidRPr="00954898" w:rsidRDefault="00954898" w:rsidP="00954898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</w:pPr>
      <w:r w:rsidRPr="00954898"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  <w:t>Gestión de las tareas del stand.</w:t>
      </w:r>
    </w:p>
    <w:p w14:paraId="30C93566" w14:textId="4CD274BE" w:rsidR="0059120E" w:rsidRDefault="00954898" w:rsidP="00954898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</w:pPr>
      <w:r w:rsidRPr="00954898"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  <w:t>Atención a consultas de los clientes y asesoramie</w:t>
      </w:r>
      <w:r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  <w:t>nto sobre productos y servicios.</w:t>
      </w:r>
    </w:p>
    <w:p w14:paraId="3861FB2E" w14:textId="77777777" w:rsidR="0054272E" w:rsidRPr="00954898" w:rsidRDefault="0054272E" w:rsidP="0054272E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color w:val="58585F"/>
          <w:sz w:val="21"/>
          <w:szCs w:val="21"/>
          <w:lang w:val="es-ES" w:eastAsia="es-ES"/>
        </w:rPr>
      </w:pPr>
    </w:p>
    <w:p w14:paraId="32125822" w14:textId="36E40777" w:rsidR="0059120E" w:rsidRDefault="0054272E">
      <w:pPr>
        <w:pStyle w:val="Ttulo1"/>
      </w:pPr>
      <w:r>
        <w:t>Situación actual</w:t>
      </w:r>
    </w:p>
    <w:p w14:paraId="21EDD59D" w14:textId="7E559193" w:rsidR="0054272E" w:rsidRPr="0054272E" w:rsidRDefault="0054272E" w:rsidP="0054272E">
      <w:r>
        <w:t>Sin contrato.</w:t>
      </w:r>
      <w:bookmarkStart w:id="0" w:name="_GoBack"/>
      <w:bookmarkEnd w:id="0"/>
    </w:p>
    <w:p w14:paraId="04CBCE2C" w14:textId="39614557" w:rsidR="0059120E" w:rsidRPr="002C1884" w:rsidRDefault="00F12E14">
      <w:pPr>
        <w:pStyle w:val="Ttulo2"/>
      </w:pPr>
    </w:p>
    <w:p w14:paraId="19B11BD8" w14:textId="13156F78" w:rsidR="0059120E" w:rsidRDefault="00F12E14"/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62F85" w14:textId="77777777" w:rsidR="00F12E14" w:rsidRDefault="00F12E14">
      <w:pPr>
        <w:spacing w:after="0" w:line="240" w:lineRule="auto"/>
      </w:pPr>
      <w:r>
        <w:separator/>
      </w:r>
    </w:p>
  </w:endnote>
  <w:endnote w:type="continuationSeparator" w:id="0">
    <w:p w14:paraId="14DA4329" w14:textId="77777777" w:rsidR="00F12E14" w:rsidRDefault="00F1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7C8D0" w14:textId="77777777" w:rsidR="0059120E" w:rsidRDefault="00E75FAA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55FF2" w14:textId="77777777" w:rsidR="00F12E14" w:rsidRDefault="00F12E14">
      <w:pPr>
        <w:spacing w:after="0" w:line="240" w:lineRule="auto"/>
      </w:pPr>
      <w:r>
        <w:separator/>
      </w:r>
    </w:p>
  </w:footnote>
  <w:footnote w:type="continuationSeparator" w:id="0">
    <w:p w14:paraId="3513042E" w14:textId="77777777" w:rsidR="00F12E14" w:rsidRDefault="00F12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9B382" w14:textId="77777777" w:rsidR="0059120E" w:rsidRDefault="00E75FAA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BCD74B" wp14:editId="6E9C210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514D420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9D18E" w14:textId="77777777" w:rsidR="0059120E" w:rsidRDefault="00E75FAA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AAE526" wp14:editId="1525CF3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D0E8FF5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">
              <v:rect id="Rectángulo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318BD"/>
    <w:multiLevelType w:val="multilevel"/>
    <w:tmpl w:val="A5AC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517C5F"/>
    <w:multiLevelType w:val="hybridMultilevel"/>
    <w:tmpl w:val="340C1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21351"/>
    <w:multiLevelType w:val="hybridMultilevel"/>
    <w:tmpl w:val="6C348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66"/>
    <w:rsid w:val="0054272E"/>
    <w:rsid w:val="00842CD6"/>
    <w:rsid w:val="00954898"/>
    <w:rsid w:val="00BF5D66"/>
    <w:rsid w:val="00E75FAA"/>
    <w:rsid w:val="00F1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F02F"/>
  <w15:docId w15:val="{BA02C5C0-5CC9-B14C-BE6D-2FC46470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TI7\Downloads\%7b812E7F33-A3BA-7E4B-BC41-5ACE8018649D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82D0D6FF8B8D4AA945CFA2397DF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9066-9A5C-FE41-B8B1-DEA33E9E1E03}"/>
      </w:docPartPr>
      <w:docPartBody>
        <w:p w:rsidR="0074496B" w:rsidRDefault="004F3BFE">
          <w:pPr>
            <w:pStyle w:val="E382D0D6FF8B8D4AA945CFA2397DF966"/>
          </w:pPr>
          <w:r>
            <w:t>Education</w:t>
          </w:r>
        </w:p>
      </w:docPartBody>
    </w:docPart>
    <w:docPart>
      <w:docPartPr>
        <w:name w:val="463D7249AC35474F9B11452005524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1AF5-9829-204D-9237-2ADF48AA759F}"/>
      </w:docPartPr>
      <w:docPartBody>
        <w:p w:rsidR="0074496B" w:rsidRDefault="004F3BFE">
          <w:pPr>
            <w:pStyle w:val="463D7249AC35474F9B11452005524BF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6B"/>
    <w:rsid w:val="004F3BFE"/>
    <w:rsid w:val="0074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5699DE22069645833CD0F6F950A249">
    <w:name w:val="985699DE22069645833CD0F6F950A249"/>
  </w:style>
  <w:style w:type="paragraph" w:customStyle="1" w:styleId="806F96E788EDBA409E44F8CD2B1F46D3">
    <w:name w:val="806F96E788EDBA409E44F8CD2B1F46D3"/>
  </w:style>
  <w:style w:type="paragraph" w:customStyle="1" w:styleId="9270E977FAACA144B9B1B28C95A28859">
    <w:name w:val="9270E977FAACA144B9B1B28C95A28859"/>
  </w:style>
  <w:style w:type="paragraph" w:customStyle="1" w:styleId="AFA0E3D57B6E7546AFF63FD2FEC91F08">
    <w:name w:val="AFA0E3D57B6E7546AFF63FD2FEC91F08"/>
  </w:style>
  <w:style w:type="paragraph" w:customStyle="1" w:styleId="E382D0D6FF8B8D4AA945CFA2397DF966">
    <w:name w:val="E382D0D6FF8B8D4AA945CFA2397DF966"/>
  </w:style>
  <w:style w:type="paragraph" w:customStyle="1" w:styleId="57427C25221B0E4F914C50D7E711AFD3">
    <w:name w:val="57427C25221B0E4F914C50D7E711AFD3"/>
  </w:style>
  <w:style w:type="paragraph" w:customStyle="1" w:styleId="67EE281AFAC07D42A419A03DA6587CE2">
    <w:name w:val="67EE281AFAC07D42A419A03DA6587CE2"/>
  </w:style>
  <w:style w:type="paragraph" w:customStyle="1" w:styleId="463D7249AC35474F9B11452005524BFB">
    <w:name w:val="463D7249AC35474F9B11452005524BFB"/>
  </w:style>
  <w:style w:type="paragraph" w:customStyle="1" w:styleId="D14BE6DC97D2894584ABD065E49E0237">
    <w:name w:val="D14BE6DC97D2894584ABD065E49E0237"/>
  </w:style>
  <w:style w:type="paragraph" w:customStyle="1" w:styleId="5617736D80D5DF48A98512890FC17164">
    <w:name w:val="5617736D80D5DF48A98512890FC17164"/>
  </w:style>
  <w:style w:type="paragraph" w:customStyle="1" w:styleId="518D46147C216641915AE7AE37886B95">
    <w:name w:val="518D46147C216641915AE7AE37886B95"/>
  </w:style>
  <w:style w:type="paragraph" w:customStyle="1" w:styleId="6874BCD808D3CA49B0A0D3F7FC54A825">
    <w:name w:val="6874BCD808D3CA49B0A0D3F7FC54A825"/>
  </w:style>
  <w:style w:type="paragraph" w:customStyle="1" w:styleId="D649F2FF560C35498F623A5C71BB79AA">
    <w:name w:val="D649F2FF560C35498F623A5C71BB79AA"/>
  </w:style>
  <w:style w:type="paragraph" w:customStyle="1" w:styleId="0DA8361624E1F442A96601B961923391">
    <w:name w:val="0DA8361624E1F442A96601B961923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{812E7F33-A3BA-7E4B-BC41-5ACE8018649D}tf50002038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restrepo gomez</dc:creator>
  <cp:keywords/>
  <dc:description/>
  <cp:lastModifiedBy>ULTI7</cp:lastModifiedBy>
  <cp:revision>2</cp:revision>
  <dcterms:created xsi:type="dcterms:W3CDTF">2021-06-22T20:13:00Z</dcterms:created>
  <dcterms:modified xsi:type="dcterms:W3CDTF">2021-06-22T20:13:00Z</dcterms:modified>
</cp:coreProperties>
</file>