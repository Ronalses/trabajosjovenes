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216" w:rsidRDefault="00BB2E49" w:rsidP="00141A4C">
      <w:pPr>
        <w:pStyle w:val="Ttulo"/>
      </w:pPr>
      <w:r>
        <w:t>Jennifer Laura Veliz Troncoso</w:t>
      </w:r>
    </w:p>
    <w:p w:rsidR="00141A4C" w:rsidRDefault="00BB2E49" w:rsidP="00141A4C">
      <w:r>
        <w:t>Las Margaritas #966, Lo Prado. Santiago</w:t>
      </w:r>
      <w:r w:rsidR="00141A4C">
        <w:rPr>
          <w:lang w:bidi="es-ES"/>
        </w:rPr>
        <w:t> | </w:t>
      </w:r>
      <w:r>
        <w:t>+569</w:t>
      </w:r>
      <w:r w:rsidR="00295BA5">
        <w:t>87198664</w:t>
      </w:r>
      <w:r w:rsidR="00141A4C">
        <w:rPr>
          <w:lang w:bidi="es-ES"/>
        </w:rPr>
        <w:t> | </w:t>
      </w:r>
      <w:hyperlink r:id="rId8" w:history="1">
        <w:r w:rsidR="000703F9" w:rsidRPr="00E52E8B">
          <w:rPr>
            <w:rStyle w:val="Hipervnculo"/>
          </w:rPr>
          <w:t>Jenniferlauraa@gmail.com</w:t>
        </w:r>
      </w:hyperlink>
      <w:r w:rsidR="000703F9">
        <w:t xml:space="preserve"> | 19.064.081-7 | Soltera | Chilena</w:t>
      </w:r>
      <w:r w:rsidR="00F00213">
        <w:t>.</w:t>
      </w:r>
    </w:p>
    <w:p w:rsidR="006270A9" w:rsidRDefault="00E54FD1" w:rsidP="00141A4C">
      <w:pPr>
        <w:pStyle w:val="Ttulo1"/>
      </w:pPr>
      <w:sdt>
        <w:sdtPr>
          <w:alias w:val="Objetivo:"/>
          <w:tag w:val="Objetivo:"/>
          <w:id w:val="-731932020"/>
          <w:placeholder>
            <w:docPart w:val="42305856236E411B907218140432A538"/>
          </w:placeholder>
          <w:temporary/>
          <w:showingPlcHdr/>
        </w:sdtPr>
        <w:sdtContent>
          <w:r w:rsidR="009D5933">
            <w:rPr>
              <w:lang w:bidi="es-ES"/>
            </w:rPr>
            <w:t>Objetivo</w:t>
          </w:r>
        </w:sdtContent>
      </w:sdt>
    </w:p>
    <w:p w:rsidR="006270A9" w:rsidRDefault="00BB2E49">
      <w:r>
        <w:t>El objetivo que me motiva, es el aprender, poner en práctica todo el conocimiento que se me brindó en la institución para así, crecer de manera profesional y personalmente, sacando a relucir mis habilidades blandas</w:t>
      </w:r>
      <w:r w:rsidR="00AE0568">
        <w:t>, adaptándome y creando un buen ambiente laboral.</w:t>
      </w:r>
    </w:p>
    <w:sdt>
      <w:sdtPr>
        <w:alias w:val="Educación:"/>
        <w:tag w:val="Educación:"/>
        <w:id w:val="807127995"/>
        <w:placeholder>
          <w:docPart w:val="DBB5E846D1634316A587F8FC397B2F31"/>
        </w:placeholder>
        <w:temporary/>
        <w:showingPlcHdr/>
      </w:sdtPr>
      <w:sdtContent>
        <w:p w:rsidR="006270A9" w:rsidRDefault="009D5933">
          <w:pPr>
            <w:pStyle w:val="Ttulo1"/>
          </w:pPr>
          <w:r>
            <w:rPr>
              <w:lang w:bidi="es-ES"/>
            </w:rPr>
            <w:t>Educación</w:t>
          </w:r>
        </w:p>
      </w:sdtContent>
    </w:sdt>
    <w:p w:rsidR="006270A9" w:rsidRDefault="00AE0568">
      <w:pPr>
        <w:pStyle w:val="Ttulo2"/>
      </w:pPr>
      <w:r>
        <w:t>Secretariado</w:t>
      </w:r>
      <w:r w:rsidR="009D5933">
        <w:rPr>
          <w:lang w:bidi="es-ES"/>
        </w:rPr>
        <w:t> | </w:t>
      </w:r>
      <w:r>
        <w:t>INFESUCO</w:t>
      </w:r>
      <w:r w:rsidR="009D5933">
        <w:rPr>
          <w:lang w:bidi="es-ES"/>
        </w:rPr>
        <w:t> | </w:t>
      </w:r>
      <w:r>
        <w:t>2010-2014</w:t>
      </w:r>
    </w:p>
    <w:p w:rsidR="00965DA1" w:rsidRDefault="00965DA1" w:rsidP="00965DA1">
      <w:pPr>
        <w:pStyle w:val="Listaconvietas"/>
        <w:numPr>
          <w:ilvl w:val="0"/>
          <w:numId w:val="0"/>
        </w:numPr>
        <w:ind w:left="216"/>
      </w:pPr>
    </w:p>
    <w:p w:rsidR="006270A9" w:rsidRDefault="00965DA1">
      <w:pPr>
        <w:pStyle w:val="Ttulo2"/>
      </w:pPr>
      <w:r>
        <w:t>pEDAGOGÍA EN INGLÉS</w:t>
      </w:r>
      <w:r w:rsidR="009D5933">
        <w:rPr>
          <w:lang w:bidi="es-ES"/>
        </w:rPr>
        <w:t> | </w:t>
      </w:r>
      <w:r>
        <w:t>UNIVERSIDAD AUTÓNOMA DE CHILE</w:t>
      </w:r>
      <w:r w:rsidR="009D5933">
        <w:rPr>
          <w:lang w:bidi="es-ES"/>
        </w:rPr>
        <w:t> | </w:t>
      </w:r>
      <w:r>
        <w:t>2015</w:t>
      </w:r>
    </w:p>
    <w:p w:rsidR="00965DA1" w:rsidRDefault="00965DA1" w:rsidP="00965DA1">
      <w:pPr>
        <w:pStyle w:val="Listaconvietas"/>
        <w:numPr>
          <w:ilvl w:val="0"/>
          <w:numId w:val="0"/>
        </w:numPr>
        <w:ind w:left="216" w:hanging="216"/>
      </w:pPr>
    </w:p>
    <w:p w:rsidR="00965DA1" w:rsidRDefault="00465DD7" w:rsidP="00465DD7">
      <w:pPr>
        <w:pStyle w:val="Ttulo2"/>
        <w:rPr>
          <w:lang w:bidi="es-ES"/>
        </w:rPr>
      </w:pPr>
      <w:r>
        <w:t>ADMINISTRACIÓN DE EMPRESAS CON MENCIÓN EN MARKETING</w:t>
      </w:r>
      <w:r>
        <w:rPr>
          <w:lang w:bidi="es-ES"/>
        </w:rPr>
        <w:t> | DUOC UC | </w:t>
      </w:r>
      <w:r w:rsidR="002B63F6">
        <w:rPr>
          <w:lang w:bidi="es-ES"/>
        </w:rPr>
        <w:t>TItulada</w:t>
      </w:r>
    </w:p>
    <w:p w:rsidR="00450432" w:rsidRPr="00450432" w:rsidRDefault="00450432" w:rsidP="00450432">
      <w:pPr>
        <w:rPr>
          <w:lang w:bidi="es-ES"/>
        </w:rPr>
      </w:pPr>
      <w:r>
        <w:rPr>
          <w:lang w:bidi="es-ES"/>
        </w:rPr>
        <w:t>Práctica profesional: Caléndula Cosmética Natural Limitada</w:t>
      </w:r>
      <w:r w:rsidR="00C027C0">
        <w:rPr>
          <w:lang w:bidi="es-ES"/>
        </w:rPr>
        <w:t xml:space="preserve"> | Julio 2020 – Septiembre 2020</w:t>
      </w:r>
    </w:p>
    <w:sdt>
      <w:sdtPr>
        <w:alias w:val="Aptitudes y habilidades:"/>
        <w:tag w:val="Aptitudes y habilidades:"/>
        <w:id w:val="458624136"/>
        <w:placeholder>
          <w:docPart w:val="D8E7A79D8319473C9BA6CB18B40A4A58"/>
        </w:placeholder>
        <w:temporary/>
        <w:showingPlcHdr/>
      </w:sdtPr>
      <w:sdtContent>
        <w:p w:rsidR="006270A9" w:rsidRDefault="009D5933">
          <w:pPr>
            <w:pStyle w:val="Ttulo1"/>
          </w:pPr>
          <w:r>
            <w:rPr>
              <w:lang w:bidi="es-ES"/>
            </w:rPr>
            <w:t>Aptitudes y habilidades</w:t>
          </w:r>
        </w:p>
      </w:sdtContent>
    </w:sdt>
    <w:sdt>
      <w:sdtPr>
        <w:alias w:val="Administración:"/>
        <w:tag w:val="Administración:"/>
        <w:id w:val="598525640"/>
        <w:placeholder>
          <w:docPart w:val="DCDF836073504CF7BD8637D380F1171E"/>
        </w:placeholder>
        <w:temporary/>
        <w:showingPlcHdr/>
      </w:sdtPr>
      <w:sdtContent>
        <w:p w:rsidR="006270A9" w:rsidRDefault="009D5933">
          <w:pPr>
            <w:pStyle w:val="Ttulo2"/>
          </w:pPr>
          <w:r>
            <w:rPr>
              <w:lang w:bidi="es-ES"/>
            </w:rPr>
            <w:t>Administración</w:t>
          </w:r>
        </w:p>
      </w:sdtContent>
    </w:sdt>
    <w:p w:rsidR="006270A9" w:rsidRDefault="00465DD7">
      <w:pPr>
        <w:pStyle w:val="Listaconvietas"/>
      </w:pPr>
      <w:r>
        <w:t xml:space="preserve">La administración es una parte importante de cualquier empresa, por lo que </w:t>
      </w:r>
      <w:r w:rsidR="006D7C4E">
        <w:t>en la enseñanza media y superior que adquirí el conocimiento necesario para llevar la administración de una empresa.</w:t>
      </w:r>
    </w:p>
    <w:sdt>
      <w:sdtPr>
        <w:alias w:val="Ventas:"/>
        <w:tag w:val="Ventas:"/>
        <w:id w:val="-2126221975"/>
        <w:placeholder>
          <w:docPart w:val="EBCFBE8F8A8F4D37AA5F450F00EC0A86"/>
        </w:placeholder>
        <w:temporary/>
        <w:showingPlcHdr/>
      </w:sdtPr>
      <w:sdtContent>
        <w:p w:rsidR="006270A9" w:rsidRDefault="009D5933">
          <w:pPr>
            <w:pStyle w:val="Ttulo2"/>
          </w:pPr>
          <w:r>
            <w:rPr>
              <w:lang w:bidi="es-ES"/>
            </w:rPr>
            <w:t>Ventas</w:t>
          </w:r>
        </w:p>
      </w:sdtContent>
    </w:sdt>
    <w:p w:rsidR="006270A9" w:rsidRDefault="006D7C4E">
      <w:pPr>
        <w:pStyle w:val="Listaconvietas"/>
      </w:pPr>
      <w:r>
        <w:t>La persuasión es una cualidad necesaria para esta variable, por lo que mis capacidades en venta y la experiencia como cliente hacen que pueda desempeñarme en el rubro con confianza, seguridad y persuasión.</w:t>
      </w:r>
    </w:p>
    <w:sdt>
      <w:sdtPr>
        <w:alias w:val="Comunicación:"/>
        <w:tag w:val="Comunicación:"/>
        <w:id w:val="-1153840069"/>
        <w:placeholder>
          <w:docPart w:val="4DE6C4C0DA824325A9F490BA748E8F77"/>
        </w:placeholder>
        <w:temporary/>
        <w:showingPlcHdr/>
      </w:sdtPr>
      <w:sdtContent>
        <w:p w:rsidR="006270A9" w:rsidRDefault="009D5933">
          <w:pPr>
            <w:pStyle w:val="Ttulo2"/>
          </w:pPr>
          <w:r>
            <w:rPr>
              <w:lang w:bidi="es-ES"/>
            </w:rPr>
            <w:t>Comunicación</w:t>
          </w:r>
        </w:p>
      </w:sdtContent>
    </w:sdt>
    <w:p w:rsidR="006270A9" w:rsidRDefault="006D7C4E" w:rsidP="00ED2E34">
      <w:pPr>
        <w:pStyle w:val="Listaconvietas"/>
      </w:pPr>
      <w:r>
        <w:t>Las áreas de las carreras (técnicas y profesionales) en las cuales me he desempeñado, requieren de comunicación, cómo saber expresarse, por lo que es una de mis habilidades más destacadas, ya sea oral o escrita</w:t>
      </w:r>
      <w:r w:rsidR="00ED2E34">
        <w:t>.</w:t>
      </w:r>
    </w:p>
    <w:p w:rsidR="007677F7" w:rsidRDefault="00227D4A" w:rsidP="00227D4A">
      <w:pPr>
        <w:pStyle w:val="Ttulo1"/>
      </w:pPr>
      <w:r>
        <w:t>Experiencia Laboral</w:t>
      </w:r>
    </w:p>
    <w:p w:rsidR="00227D4A" w:rsidRDefault="00227D4A" w:rsidP="00227D4A">
      <w:pPr>
        <w:pStyle w:val="Ttulo1"/>
      </w:pPr>
    </w:p>
    <w:p w:rsidR="00227D4A" w:rsidRDefault="006D693C" w:rsidP="006D693C">
      <w:r>
        <w:t>Producción|Caléndula Cosmética Natural Limitada| Septiembre 2020</w:t>
      </w:r>
    </w:p>
    <w:p w:rsidR="00492F81" w:rsidRDefault="00492F81" w:rsidP="006D693C">
      <w:r>
        <w:t>Pick</w:t>
      </w:r>
      <w:r w:rsidR="00D267E7">
        <w:t xml:space="preserve">up|Retail y Servicios| </w:t>
      </w:r>
      <w:r w:rsidR="00204256">
        <w:t xml:space="preserve">Octubre 2020 </w:t>
      </w:r>
      <w:r w:rsidR="002B63F6">
        <w:t>–</w:t>
      </w:r>
      <w:r w:rsidR="00204256">
        <w:t xml:space="preserve"> </w:t>
      </w:r>
      <w:r w:rsidR="002B63F6">
        <w:t>Diciembre 2020</w:t>
      </w:r>
    </w:p>
    <w:p w:rsidR="002B63F6" w:rsidRDefault="002B63F6" w:rsidP="006D693C">
      <w:proofErr w:type="spellStart"/>
      <w:r>
        <w:t>Pickup|TouchTask</w:t>
      </w:r>
      <w:proofErr w:type="spellEnd"/>
      <w:r>
        <w:t>| Diciembre 2020 – Enero 2021</w:t>
      </w:r>
    </w:p>
    <w:p w:rsidR="00682238" w:rsidRPr="00227D4A" w:rsidRDefault="00682238" w:rsidP="006D693C">
      <w:r>
        <w:t>Operaria de Tienda (zona pickup) | Supermercado Líder | Febrero 2021 – Mayo 2021</w:t>
      </w:r>
    </w:p>
    <w:sectPr w:rsidR="00682238" w:rsidRPr="00227D4A" w:rsidSect="00617B26">
      <w:footerReference w:type="default" r:id="rId9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BA2" w:rsidRDefault="00F23BA2">
      <w:pPr>
        <w:spacing w:after="0"/>
      </w:pPr>
      <w:r>
        <w:separator/>
      </w:r>
    </w:p>
  </w:endnote>
  <w:endnote w:type="continuationSeparator" w:id="0">
    <w:p w:rsidR="00F23BA2" w:rsidRDefault="00F23BA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0A9" w:rsidRDefault="009D5933">
    <w:pPr>
      <w:pStyle w:val="Piedepgina"/>
    </w:pPr>
    <w:r>
      <w:rPr>
        <w:lang w:bidi="es-ES"/>
      </w:rPr>
      <w:t xml:space="preserve">Página </w:t>
    </w:r>
    <w:r w:rsidR="00E54FD1"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 w:rsidR="00E54FD1">
      <w:rPr>
        <w:lang w:bidi="es-ES"/>
      </w:rPr>
      <w:fldChar w:fldCharType="separate"/>
    </w:r>
    <w:r w:rsidR="00AE0568">
      <w:rPr>
        <w:noProof/>
        <w:lang w:bidi="es-ES"/>
      </w:rPr>
      <w:t>2</w:t>
    </w:r>
    <w:r w:rsidR="00E54FD1">
      <w:rPr>
        <w:noProof/>
        <w:lang w:bidi="es-E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BA2" w:rsidRDefault="00F23BA2">
      <w:pPr>
        <w:spacing w:after="0"/>
      </w:pPr>
      <w:r>
        <w:separator/>
      </w:r>
    </w:p>
  </w:footnote>
  <w:footnote w:type="continuationSeparator" w:id="0">
    <w:p w:rsidR="00F23BA2" w:rsidRDefault="00F23BA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B2E49"/>
    <w:rsid w:val="00004738"/>
    <w:rsid w:val="000703F9"/>
    <w:rsid w:val="000A4F59"/>
    <w:rsid w:val="000D1167"/>
    <w:rsid w:val="00141A4C"/>
    <w:rsid w:val="0015251C"/>
    <w:rsid w:val="00174D2B"/>
    <w:rsid w:val="001B29CF"/>
    <w:rsid w:val="00204256"/>
    <w:rsid w:val="00227D4A"/>
    <w:rsid w:val="00236759"/>
    <w:rsid w:val="00255E27"/>
    <w:rsid w:val="0028220F"/>
    <w:rsid w:val="00295BA5"/>
    <w:rsid w:val="002B63F6"/>
    <w:rsid w:val="0030413F"/>
    <w:rsid w:val="00356C14"/>
    <w:rsid w:val="00446CBF"/>
    <w:rsid w:val="00450432"/>
    <w:rsid w:val="00465DD7"/>
    <w:rsid w:val="00492F81"/>
    <w:rsid w:val="00537F0C"/>
    <w:rsid w:val="00617B26"/>
    <w:rsid w:val="006270A9"/>
    <w:rsid w:val="00675956"/>
    <w:rsid w:val="00681034"/>
    <w:rsid w:val="00682238"/>
    <w:rsid w:val="006D693C"/>
    <w:rsid w:val="006D7C4E"/>
    <w:rsid w:val="006E20F4"/>
    <w:rsid w:val="007677F7"/>
    <w:rsid w:val="00777626"/>
    <w:rsid w:val="007A24B7"/>
    <w:rsid w:val="007A74D8"/>
    <w:rsid w:val="00816216"/>
    <w:rsid w:val="0087734B"/>
    <w:rsid w:val="008B210B"/>
    <w:rsid w:val="00965DA1"/>
    <w:rsid w:val="009D5933"/>
    <w:rsid w:val="00A97F95"/>
    <w:rsid w:val="00AC03E1"/>
    <w:rsid w:val="00AE0568"/>
    <w:rsid w:val="00BB2E49"/>
    <w:rsid w:val="00BD768D"/>
    <w:rsid w:val="00C027C0"/>
    <w:rsid w:val="00C61F8E"/>
    <w:rsid w:val="00D267E7"/>
    <w:rsid w:val="00E40DD7"/>
    <w:rsid w:val="00E54FD1"/>
    <w:rsid w:val="00E83E4B"/>
    <w:rsid w:val="00ED2E34"/>
    <w:rsid w:val="00F00213"/>
    <w:rsid w:val="00F23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E20F4"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E20F4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E20F4"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sid w:val="006E20F4"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6E20F4"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6E20F4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6E20F4"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703F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iferlaura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onica\AppData\Roaming\Microsoft\Plantillas\Curr&#237;culum%20v&#237;ta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2305856236E411B907218140432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FDDD1-9016-4981-86FB-98AEAC07C3F1}"/>
      </w:docPartPr>
      <w:docPartBody>
        <w:p w:rsidR="00502E95" w:rsidRDefault="008A2472">
          <w:pPr>
            <w:pStyle w:val="42305856236E411B907218140432A538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DBB5E846D1634316A587F8FC397B2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A7728-3288-47C1-BBDB-6B3C31A84D56}"/>
      </w:docPartPr>
      <w:docPartBody>
        <w:p w:rsidR="00502E95" w:rsidRDefault="008A2472">
          <w:pPr>
            <w:pStyle w:val="DBB5E846D1634316A587F8FC397B2F31"/>
          </w:pPr>
          <w:r>
            <w:rPr>
              <w:lang w:bidi="es-ES"/>
            </w:rPr>
            <w:t>Educación</w:t>
          </w:r>
        </w:p>
      </w:docPartBody>
    </w:docPart>
    <w:docPart>
      <w:docPartPr>
        <w:name w:val="D8E7A79D8319473C9BA6CB18B40A4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BAEE3-4DD6-48BE-9E44-CA57404DB7C5}"/>
      </w:docPartPr>
      <w:docPartBody>
        <w:p w:rsidR="00502E95" w:rsidRDefault="008A2472">
          <w:pPr>
            <w:pStyle w:val="D8E7A79D8319473C9BA6CB18B40A4A58"/>
          </w:pPr>
          <w:r>
            <w:rPr>
              <w:lang w:bidi="es-ES"/>
            </w:rPr>
            <w:t>Aptitudes y habilidades</w:t>
          </w:r>
        </w:p>
      </w:docPartBody>
    </w:docPart>
    <w:docPart>
      <w:docPartPr>
        <w:name w:val="DCDF836073504CF7BD8637D380F11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13A0D-4FA3-4083-8809-C11560F3A590}"/>
      </w:docPartPr>
      <w:docPartBody>
        <w:p w:rsidR="00502E95" w:rsidRDefault="008A2472">
          <w:pPr>
            <w:pStyle w:val="DCDF836073504CF7BD8637D380F1171E"/>
          </w:pPr>
          <w:r>
            <w:rPr>
              <w:lang w:bidi="es-ES"/>
            </w:rPr>
            <w:t>Administración</w:t>
          </w:r>
        </w:p>
      </w:docPartBody>
    </w:docPart>
    <w:docPart>
      <w:docPartPr>
        <w:name w:val="EBCFBE8F8A8F4D37AA5F450F00EC0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08A98-0E03-4394-922C-72CF140B8EA0}"/>
      </w:docPartPr>
      <w:docPartBody>
        <w:p w:rsidR="00502E95" w:rsidRDefault="008A2472">
          <w:pPr>
            <w:pStyle w:val="EBCFBE8F8A8F4D37AA5F450F00EC0A86"/>
          </w:pPr>
          <w:r>
            <w:rPr>
              <w:lang w:bidi="es-ES"/>
            </w:rPr>
            <w:t>Ventas</w:t>
          </w:r>
        </w:p>
      </w:docPartBody>
    </w:docPart>
    <w:docPart>
      <w:docPartPr>
        <w:name w:val="4DE6C4C0DA824325A9F490BA748E8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AE461-202C-45EF-A793-58AAE01FEBA5}"/>
      </w:docPartPr>
      <w:docPartBody>
        <w:p w:rsidR="00502E95" w:rsidRDefault="008A2472">
          <w:pPr>
            <w:pStyle w:val="4DE6C4C0DA824325A9F490BA748E8F77"/>
          </w:pPr>
          <w:r>
            <w:rPr>
              <w:lang w:bidi="es-ES"/>
            </w:rPr>
            <w:t>Comunicación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A2472"/>
    <w:rsid w:val="000E10B0"/>
    <w:rsid w:val="0030573B"/>
    <w:rsid w:val="00502E95"/>
    <w:rsid w:val="008A2472"/>
    <w:rsid w:val="009333E0"/>
    <w:rsid w:val="00BA4F3F"/>
    <w:rsid w:val="00BF68AB"/>
    <w:rsid w:val="00D1233D"/>
    <w:rsid w:val="00F57715"/>
    <w:rsid w:val="00F71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0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2305856236E411B907218140432A538">
    <w:name w:val="42305856236E411B907218140432A538"/>
    <w:rsid w:val="000E10B0"/>
  </w:style>
  <w:style w:type="paragraph" w:customStyle="1" w:styleId="DBB5E846D1634316A587F8FC397B2F31">
    <w:name w:val="DBB5E846D1634316A587F8FC397B2F31"/>
    <w:rsid w:val="000E10B0"/>
  </w:style>
  <w:style w:type="paragraph" w:customStyle="1" w:styleId="D8E7A79D8319473C9BA6CB18B40A4A58">
    <w:name w:val="D8E7A79D8319473C9BA6CB18B40A4A58"/>
    <w:rsid w:val="000E10B0"/>
  </w:style>
  <w:style w:type="paragraph" w:customStyle="1" w:styleId="DCDF836073504CF7BD8637D380F1171E">
    <w:name w:val="DCDF836073504CF7BD8637D380F1171E"/>
    <w:rsid w:val="000E10B0"/>
  </w:style>
  <w:style w:type="paragraph" w:customStyle="1" w:styleId="EBCFBE8F8A8F4D37AA5F450F00EC0A86">
    <w:name w:val="EBCFBE8F8A8F4D37AA5F450F00EC0A86"/>
    <w:rsid w:val="000E10B0"/>
  </w:style>
  <w:style w:type="paragraph" w:customStyle="1" w:styleId="4DE6C4C0DA824325A9F490BA748E8F77">
    <w:name w:val="4DE6C4C0DA824325A9F490BA748E8F77"/>
    <w:rsid w:val="000E10B0"/>
  </w:style>
  <w:style w:type="paragraph" w:customStyle="1" w:styleId="3A39152500ACBD49A8397122FC987506">
    <w:name w:val="3A39152500ACBD49A8397122FC987506"/>
    <w:rsid w:val="00BF68AB"/>
    <w:pPr>
      <w:spacing w:after="0" w:line="240" w:lineRule="auto"/>
    </w:pPr>
    <w:rPr>
      <w:lang w:val="es-CL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6306F-C5F6-4D39-81F1-99E339C56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(color)</Template>
  <TotalTime>15</TotalTime>
  <Pages>1</Pages>
  <Words>259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Veronica</dc:creator>
  <cp:keywords/>
  <cp:lastModifiedBy>Pablo</cp:lastModifiedBy>
  <cp:revision>21</cp:revision>
  <dcterms:created xsi:type="dcterms:W3CDTF">2020-11-15T22:44:00Z</dcterms:created>
  <dcterms:modified xsi:type="dcterms:W3CDTF">2021-05-21T20:15:00Z</dcterms:modified>
  <cp:version/>
</cp:coreProperties>
</file>