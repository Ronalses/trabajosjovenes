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904"/>
        <w:gridCol w:w="6952"/>
      </w:tblGrid>
      <w:tr w:rsidR="002C2CDD" w:rsidRPr="00906BEE" w14:paraId="02885139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A22A386" w14:textId="17C7C254" w:rsidR="00523479" w:rsidRPr="00906BEE" w:rsidRDefault="00FB0EC9" w:rsidP="00523479">
            <w:pPr>
              <w:pStyle w:val="Iniciales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86F61A9" wp14:editId="04025C2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6DED63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CKcXzlrQMAAIgOAAAOAAAAAAAAAAAAAAAAAC4CAABkcnMvZTJvRG9jLnhtbFBL&#10;AQItABQABgAIAAAAIQBBGqex3wAAAAoBAAAPAAAAAAAAAAAAAAAAAAcGAABkcnMvZG93bnJldi54&#10;bWxQSwUGAAAAAAQABADzAAAAEw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4362AB">
              <w:t>DA</w:t>
            </w:r>
          </w:p>
          <w:p w14:paraId="4DE832A2" w14:textId="0FAF4546" w:rsidR="00A50939" w:rsidRPr="00906BEE" w:rsidRDefault="007C36D3" w:rsidP="007569C1">
            <w:pPr>
              <w:pStyle w:val="Ttulo3"/>
            </w:pPr>
            <w:r>
              <w:t>disponibilidad</w:t>
            </w:r>
          </w:p>
          <w:p w14:paraId="5FE26261" w14:textId="43AD134F" w:rsidR="002C2CDD" w:rsidRPr="00906BEE" w:rsidRDefault="007C36D3" w:rsidP="007C36D3">
            <w:r>
              <w:t>Preferencia horario: Part Time</w:t>
            </w:r>
            <w:r w:rsidR="00E45BC6">
              <w:t xml:space="preserve"> y temporada navideña.</w:t>
            </w:r>
          </w:p>
          <w:p w14:paraId="0AE4FBF5" w14:textId="77777777" w:rsidR="002C2CDD" w:rsidRPr="00906BEE" w:rsidRDefault="000A3E4E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EA12005B0DA34291A5BB5F7ED19B6CF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20824C73" w14:textId="77777777" w:rsidR="00741125" w:rsidRDefault="002D3581" w:rsidP="002D3581">
            <w:pPr>
              <w:pStyle w:val="Prrafodelista"/>
              <w:numPr>
                <w:ilvl w:val="0"/>
                <w:numId w:val="12"/>
              </w:numPr>
            </w:pPr>
            <w:r>
              <w:t>Atención al cliente</w:t>
            </w:r>
          </w:p>
          <w:p w14:paraId="44BBAF9F" w14:textId="77777777" w:rsidR="002D3581" w:rsidRDefault="002D3581" w:rsidP="002D3581">
            <w:pPr>
              <w:pStyle w:val="Prrafodelista"/>
              <w:numPr>
                <w:ilvl w:val="0"/>
                <w:numId w:val="12"/>
              </w:numPr>
            </w:pPr>
            <w:r>
              <w:t>Trabajo por objetivos</w:t>
            </w:r>
          </w:p>
          <w:p w14:paraId="0AF84D1D" w14:textId="77777777" w:rsidR="002D3581" w:rsidRDefault="002D3581" w:rsidP="002D3581">
            <w:pPr>
              <w:pStyle w:val="Prrafodelista"/>
              <w:numPr>
                <w:ilvl w:val="0"/>
                <w:numId w:val="12"/>
              </w:numPr>
            </w:pPr>
            <w:r>
              <w:t>Atención y concentración</w:t>
            </w:r>
          </w:p>
          <w:p w14:paraId="58FCE120" w14:textId="77777777" w:rsidR="002D3581" w:rsidRDefault="002D3581" w:rsidP="002D3581">
            <w:pPr>
              <w:pStyle w:val="Prrafodelista"/>
              <w:numPr>
                <w:ilvl w:val="0"/>
                <w:numId w:val="12"/>
              </w:numPr>
            </w:pPr>
            <w:r>
              <w:t>Capacidad para aprender rápidamente</w:t>
            </w:r>
          </w:p>
          <w:p w14:paraId="3FDA5AE6" w14:textId="77777777" w:rsidR="002D3581" w:rsidRDefault="002D3581" w:rsidP="002D3581">
            <w:pPr>
              <w:pStyle w:val="Prrafodelista"/>
              <w:numPr>
                <w:ilvl w:val="0"/>
                <w:numId w:val="12"/>
              </w:numPr>
            </w:pPr>
            <w:r>
              <w:t>Fiabilidad</w:t>
            </w:r>
          </w:p>
          <w:p w14:paraId="6703F148" w14:textId="77777777" w:rsidR="002D3581" w:rsidRDefault="002D3581" w:rsidP="002D3581">
            <w:pPr>
              <w:pStyle w:val="Prrafodelista"/>
              <w:numPr>
                <w:ilvl w:val="0"/>
                <w:numId w:val="12"/>
              </w:numPr>
            </w:pPr>
            <w:r>
              <w:t>Organización y planificación</w:t>
            </w:r>
          </w:p>
          <w:p w14:paraId="0B68FDDA" w14:textId="77777777" w:rsidR="007C36D3" w:rsidRDefault="007C36D3" w:rsidP="007C36D3"/>
          <w:p w14:paraId="74908357" w14:textId="77777777" w:rsidR="007C36D3" w:rsidRDefault="007C36D3" w:rsidP="007C36D3"/>
          <w:p w14:paraId="04A0E29F" w14:textId="769FE83F" w:rsidR="006B2EC9" w:rsidRDefault="006B2EC9" w:rsidP="007C36D3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C164EB" wp14:editId="2D07C69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465455</wp:posOffset>
                      </wp:positionV>
                      <wp:extent cx="1937174" cy="59585"/>
                      <wp:effectExtent l="0" t="0" r="25400" b="17145"/>
                      <wp:wrapNone/>
                      <wp:docPr id="24" name="Diagrama de flujo: proces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7174" cy="5958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13DE2D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Diagrama de flujo: proceso 24" o:spid="_x0000_s1026" type="#_x0000_t109" style="position:absolute;margin-left:.25pt;margin-top:36.65pt;width:152.55pt;height: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" fillcolor="#ea4e4e [3204]" strokecolor="#ea4e4e [3204]" strokeweight="1pt"/>
                  </w:pict>
                </mc:Fallback>
              </mc:AlternateContent>
            </w:r>
            <w:r w:rsidR="002A156C">
              <w:rPr>
                <w:rFonts w:asciiTheme="majorHAnsi" w:hAnsiTheme="majorHAnsi"/>
                <w:sz w:val="32"/>
                <w:szCs w:val="32"/>
              </w:rPr>
              <w:t>EXPERIENCIA LABORAL</w:t>
            </w:r>
          </w:p>
          <w:p w14:paraId="429C1530" w14:textId="515BAB30" w:rsidR="006B2EC9" w:rsidRDefault="006B2EC9" w:rsidP="007C36D3"/>
          <w:p w14:paraId="19585620" w14:textId="48D3E3E7" w:rsidR="004441FD" w:rsidRDefault="002A156C" w:rsidP="002A156C">
            <w:pPr>
              <w:pStyle w:val="Prrafodelista"/>
              <w:numPr>
                <w:ilvl w:val="0"/>
                <w:numId w:val="13"/>
              </w:numPr>
            </w:pPr>
            <w:r>
              <w:t>Atención al cliente.</w:t>
            </w:r>
          </w:p>
          <w:p w14:paraId="03DAE026" w14:textId="548F9B9D" w:rsidR="002A156C" w:rsidRPr="006B2EC9" w:rsidRDefault="002A156C" w:rsidP="002A156C">
            <w:pPr>
              <w:pStyle w:val="Prrafodelista"/>
              <w:numPr>
                <w:ilvl w:val="0"/>
                <w:numId w:val="13"/>
              </w:numPr>
            </w:pPr>
            <w:r>
              <w:t>Producción de pizzas.</w:t>
            </w:r>
          </w:p>
          <w:p w14:paraId="0DA29BE1" w14:textId="2B229075" w:rsidR="006B2EC9" w:rsidRPr="006B2EC9" w:rsidRDefault="007C36D3" w:rsidP="006B2EC9">
            <w:pPr>
              <w:spacing w:line="240" w:lineRule="auto"/>
            </w:pPr>
            <w:r w:rsidRPr="007C36D3">
              <w:rPr>
                <w:rFonts w:asciiTheme="majorHAnsi" w:hAnsiTheme="majorHAnsi"/>
                <w:sz w:val="32"/>
                <w:szCs w:val="32"/>
              </w:rPr>
              <w:t xml:space="preserve">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952"/>
            </w:tblGrid>
            <w:tr w:rsidR="00C612DA" w:rsidRPr="00906BEE" w14:paraId="502D597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242D138" w14:textId="6E3DE2D1" w:rsidR="00C612DA" w:rsidRPr="00906BEE" w:rsidRDefault="000A3E4E" w:rsidP="004441FD">
                  <w:pPr>
                    <w:pStyle w:val="Ttulo1"/>
                    <w:jc w:val="left"/>
                    <w:outlineLvl w:val="0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09EA85AD6C2344B8B0F8FD3ABE6B0F47"/>
                      </w:placeholder>
                      <w15:appearance w15:val="hidden"/>
                    </w:sdtPr>
                    <w:sdtEndPr/>
                    <w:sdtContent>
                      <w:r w:rsidR="004362AB">
                        <w:t>Danae astudillo valencia</w:t>
                      </w:r>
                    </w:sdtContent>
                  </w:sdt>
                </w:p>
                <w:p w14:paraId="486119F3" w14:textId="6752A791" w:rsidR="00906BEE" w:rsidRPr="00906BEE" w:rsidRDefault="000A3E4E" w:rsidP="004362AB">
                  <w:pPr>
                    <w:pStyle w:val="Ttulo2"/>
                    <w:outlineLvl w:val="1"/>
                  </w:pPr>
                  <w:sdt>
                    <w:sdtPr>
                      <w:alias w:val="Escriba la profesión o el sector:"/>
                      <w:tag w:val="Escriba la profesión o el sector:"/>
                      <w:id w:val="-223601802"/>
                      <w:placeholder>
                        <w:docPart w:val="22F114045BD843B19F813530DB5BFFA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362AB" w:rsidRPr="004362AB">
                        <w:rPr>
                          <w:color w:val="EA4E4E" w:themeColor="accent1"/>
                          <w:lang w:bidi="es-ES"/>
                        </w:rPr>
                        <w:t>Profesión o sector</w:t>
                      </w:r>
                    </w:sdtContent>
                  </w:sdt>
                </w:p>
              </w:tc>
            </w:tr>
          </w:tbl>
          <w:p w14:paraId="76CF04EC" w14:textId="3D84D4E2" w:rsidR="002C2CDD" w:rsidRPr="00906BEE" w:rsidRDefault="004362AB" w:rsidP="007569C1">
            <w:pPr>
              <w:pStyle w:val="Ttulo3"/>
            </w:pPr>
            <w:r>
              <w:t>Presentación</w:t>
            </w:r>
          </w:p>
          <w:p w14:paraId="26BFA257" w14:textId="411B530D" w:rsidR="004362AB" w:rsidRDefault="004362AB" w:rsidP="004362AB">
            <w:pPr>
              <w:pStyle w:val="Textoindependiente"/>
            </w:pPr>
            <w:r>
              <w:t>Alumna egresada de la Especialidad de Contabilidad, “Instituto Superior de Comercio Eduardo Frei Montalva A-26”, INSUCO</w:t>
            </w:r>
            <w:r w:rsidR="00BF39CF">
              <w:t>.</w:t>
            </w:r>
          </w:p>
          <w:p w14:paraId="5BBC7FF6" w14:textId="425A7584" w:rsidR="002C2CDD" w:rsidRPr="00906BEE" w:rsidRDefault="00552CD9" w:rsidP="004362AB">
            <w:pPr>
              <w:pStyle w:val="Textoindependiente"/>
            </w:pPr>
            <w:r>
              <w:t>Cuento</w:t>
            </w:r>
            <w:r w:rsidR="004362AB">
              <w:t xml:space="preserve"> con </w:t>
            </w:r>
            <w:r>
              <w:t xml:space="preserve">la </w:t>
            </w:r>
            <w:r w:rsidR="004362AB">
              <w:t xml:space="preserve">capacidad para trabajar en equipo, </w:t>
            </w:r>
            <w:r w:rsidR="006556B9">
              <w:t>b</w:t>
            </w:r>
            <w:r w:rsidR="004362AB">
              <w:t xml:space="preserve">ajo </w:t>
            </w:r>
            <w:r w:rsidR="006556B9">
              <w:t>p</w:t>
            </w:r>
            <w:r w:rsidR="004362AB">
              <w:t>resión, además de ser proactiv</w:t>
            </w:r>
            <w:r>
              <w:t>a</w:t>
            </w:r>
            <w:r w:rsidR="004362AB">
              <w:t xml:space="preserve">. </w:t>
            </w:r>
          </w:p>
          <w:p w14:paraId="6112A137" w14:textId="136AE2BA" w:rsidR="007C36D3" w:rsidRDefault="004362AB" w:rsidP="00552CD9">
            <w:pPr>
              <w:pStyle w:val="Ttulo3"/>
            </w:pPr>
            <w:r>
              <w:t>antecedentes personales</w:t>
            </w:r>
          </w:p>
          <w:p w14:paraId="28F9CE3F" w14:textId="6243D339" w:rsidR="002C2CDD" w:rsidRDefault="00547112" w:rsidP="00C71CCC">
            <w:r>
              <w:t xml:space="preserve">Cédula de identidad </w:t>
            </w:r>
            <w:r w:rsidR="00552CD9">
              <w:t xml:space="preserve">          </w:t>
            </w:r>
            <w:r>
              <w:t xml:space="preserve"> </w:t>
            </w:r>
            <w:r w:rsidR="00552CD9">
              <w:t xml:space="preserve">  </w:t>
            </w:r>
            <w:r>
              <w:t>21.352.454-2</w:t>
            </w:r>
          </w:p>
          <w:p w14:paraId="421C5BD4" w14:textId="79D49C9A" w:rsidR="00547112" w:rsidRDefault="00547112" w:rsidP="00C71CCC">
            <w:r>
              <w:t xml:space="preserve">Nacionalidad             </w:t>
            </w:r>
            <w:r w:rsidR="00552CD9">
              <w:t xml:space="preserve">         </w:t>
            </w:r>
            <w:r>
              <w:t xml:space="preserve"> </w:t>
            </w:r>
            <w:r w:rsidR="00C71CCC">
              <w:t xml:space="preserve"> </w:t>
            </w:r>
            <w:r w:rsidR="00552CD9">
              <w:t xml:space="preserve"> </w:t>
            </w:r>
            <w:r>
              <w:t xml:space="preserve"> </w:t>
            </w:r>
            <w:r w:rsidR="00552CD9">
              <w:t xml:space="preserve"> </w:t>
            </w:r>
            <w:r>
              <w:t>Chilena</w:t>
            </w:r>
            <w:r w:rsidR="00552CD9">
              <w:t>.</w:t>
            </w:r>
          </w:p>
          <w:p w14:paraId="48FBBCC9" w14:textId="237F1FE3" w:rsidR="00547112" w:rsidRDefault="00547112" w:rsidP="00C71CCC">
            <w:r>
              <w:t xml:space="preserve">Fecha de nacimiento </w:t>
            </w:r>
            <w:r w:rsidR="00552CD9">
              <w:t xml:space="preserve">          </w:t>
            </w:r>
            <w:r w:rsidR="00C71CCC">
              <w:t xml:space="preserve"> </w:t>
            </w:r>
            <w:r w:rsidR="00552CD9">
              <w:t xml:space="preserve"> </w:t>
            </w:r>
            <w:r>
              <w:t>31 de julio del año 2003</w:t>
            </w:r>
          </w:p>
          <w:p w14:paraId="3C1193D4" w14:textId="6C88B7E7" w:rsidR="00547112" w:rsidRDefault="00547112" w:rsidP="00C71CCC">
            <w:r>
              <w:t>Edad</w:t>
            </w:r>
            <w:r w:rsidR="00C71CCC">
              <w:t xml:space="preserve">                               </w:t>
            </w:r>
            <w:r w:rsidR="00552CD9">
              <w:t xml:space="preserve">          </w:t>
            </w:r>
            <w:r>
              <w:t>18 años</w:t>
            </w:r>
            <w:r w:rsidR="00552CD9">
              <w:t>.</w:t>
            </w:r>
          </w:p>
          <w:p w14:paraId="33CB6E49" w14:textId="540411C7" w:rsidR="00547112" w:rsidRDefault="00552CD9" w:rsidP="00C71CCC">
            <w:r>
              <w:t>Domicilio</w:t>
            </w:r>
            <w:r w:rsidR="00C71CCC">
              <w:t xml:space="preserve">  </w:t>
            </w:r>
            <w:r>
              <w:t xml:space="preserve">                               Carlos Salas 3608 depto 2, </w:t>
            </w:r>
            <w:r w:rsidR="00547112">
              <w:t>Conchalí</w:t>
            </w:r>
            <w:r>
              <w:t>.</w:t>
            </w:r>
          </w:p>
          <w:p w14:paraId="6041BCE0" w14:textId="3B2AD8AF" w:rsidR="00547112" w:rsidRDefault="00547112" w:rsidP="00C71CCC">
            <w:r>
              <w:t>Estado Civil</w:t>
            </w:r>
            <w:r w:rsidR="00C71CCC">
              <w:t xml:space="preserve">                  </w:t>
            </w:r>
            <w:r w:rsidR="00552CD9">
              <w:t xml:space="preserve">           </w:t>
            </w:r>
            <w:r>
              <w:t>Soltera</w:t>
            </w:r>
            <w:r w:rsidR="00552CD9">
              <w:t>.</w:t>
            </w:r>
          </w:p>
          <w:p w14:paraId="55CD58ED" w14:textId="20DD460A" w:rsidR="00547112" w:rsidRDefault="00547112" w:rsidP="00C71CCC">
            <w:r>
              <w:t>E-Mail</w:t>
            </w:r>
            <w:r w:rsidR="00C71CCC">
              <w:t xml:space="preserve">                            </w:t>
            </w:r>
            <w:r w:rsidR="00552CD9">
              <w:t xml:space="preserve">           </w:t>
            </w:r>
            <w:r>
              <w:t>danaeastudivale</w:t>
            </w:r>
            <w:r w:rsidRPr="00547112">
              <w:t>@</w:t>
            </w:r>
            <w:r>
              <w:t>gmail.com</w:t>
            </w:r>
          </w:p>
          <w:p w14:paraId="091AD7EA" w14:textId="28C8226C" w:rsidR="002C2CDD" w:rsidRPr="00906BEE" w:rsidRDefault="007C36D3" w:rsidP="007C36D3">
            <w:r>
              <w:t xml:space="preserve">Celular                          </w:t>
            </w:r>
            <w:r w:rsidR="00552CD9">
              <w:t xml:space="preserve">           </w:t>
            </w:r>
            <w:r>
              <w:t>9 8233 5229</w:t>
            </w:r>
          </w:p>
          <w:p w14:paraId="65D9E39A" w14:textId="3528BA19" w:rsidR="002C2CDD" w:rsidRPr="00906BEE" w:rsidRDefault="00C71CCC" w:rsidP="007569C1">
            <w:pPr>
              <w:pStyle w:val="Ttulo3"/>
            </w:pPr>
            <w:r>
              <w:t>EDUCACIÓN Y FORMACIÓN COMPLEMENTARIA</w:t>
            </w:r>
          </w:p>
          <w:p w14:paraId="48C77C3D" w14:textId="0B13F831" w:rsidR="00741125" w:rsidRDefault="00C71CCC" w:rsidP="00C71CCC">
            <w:pPr>
              <w:pStyle w:val="Prrafodelista"/>
              <w:numPr>
                <w:ilvl w:val="0"/>
                <w:numId w:val="11"/>
              </w:numPr>
            </w:pPr>
            <w:r>
              <w:t>Enseñanza básica:</w:t>
            </w:r>
            <w:r w:rsidR="002D3581">
              <w:t xml:space="preserve"> Completa</w:t>
            </w:r>
            <w:r w:rsidR="00552CD9">
              <w:t>.</w:t>
            </w:r>
          </w:p>
          <w:p w14:paraId="358769DE" w14:textId="4CA257ED" w:rsidR="00C71CCC" w:rsidRDefault="00C71CCC" w:rsidP="00C71CCC">
            <w:pPr>
              <w:pStyle w:val="Prrafodelista"/>
              <w:numPr>
                <w:ilvl w:val="0"/>
                <w:numId w:val="11"/>
              </w:numPr>
            </w:pPr>
            <w:r>
              <w:t>Enseñanza media:</w:t>
            </w:r>
            <w:r w:rsidR="002D3581">
              <w:t xml:space="preserve"> Completa</w:t>
            </w:r>
            <w:r w:rsidR="00552CD9">
              <w:t>.</w:t>
            </w:r>
          </w:p>
          <w:p w14:paraId="5932BC1E" w14:textId="77777777" w:rsidR="002D3581" w:rsidRDefault="002D3581" w:rsidP="002D3581"/>
          <w:p w14:paraId="0CA23C51" w14:textId="18252228" w:rsidR="002D3581" w:rsidRDefault="002D3581" w:rsidP="002D3581">
            <w:pPr>
              <w:pStyle w:val="Prrafodelista"/>
              <w:numPr>
                <w:ilvl w:val="0"/>
                <w:numId w:val="11"/>
              </w:numPr>
            </w:pPr>
            <w:r>
              <w:t>2021: Curso de Excel</w:t>
            </w:r>
            <w:r w:rsidR="00552CD9">
              <w:t>.</w:t>
            </w:r>
          </w:p>
          <w:p w14:paraId="72FD829A" w14:textId="639C0E67" w:rsidR="002D3581" w:rsidRPr="00906BEE" w:rsidRDefault="002D3581" w:rsidP="002D3581">
            <w:pPr>
              <w:pStyle w:val="Prrafodelista"/>
              <w:numPr>
                <w:ilvl w:val="0"/>
                <w:numId w:val="11"/>
              </w:numPr>
            </w:pPr>
            <w:r>
              <w:t>2021: Curso de Liderazgo</w:t>
            </w:r>
            <w:r w:rsidR="00552CD9">
              <w:t>.</w:t>
            </w:r>
          </w:p>
        </w:tc>
      </w:tr>
    </w:tbl>
    <w:p w14:paraId="42A0B42D" w14:textId="77777777" w:rsidR="00826A10" w:rsidRDefault="00826A10" w:rsidP="00E22E87">
      <w:pPr>
        <w:pStyle w:val="Sinespaciado"/>
      </w:pPr>
    </w:p>
    <w:p w14:paraId="2A2CEC3B" w14:textId="77777777" w:rsidR="00C62C50" w:rsidRDefault="00C62C50" w:rsidP="00826A10"/>
    <w:sectPr w:rsidR="00C62C50" w:rsidSect="00C34E2F">
      <w:headerReference w:type="default" r:id="rId10"/>
      <w:footerReference w:type="default" r:id="rId11"/>
      <w:footerReference w:type="first" r:id="rId12"/>
      <w:pgSz w:w="12240" w:h="15840" w:code="1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3D043" w14:textId="77777777" w:rsidR="000A3E4E" w:rsidRDefault="000A3E4E" w:rsidP="00713050">
      <w:pPr>
        <w:spacing w:line="240" w:lineRule="auto"/>
      </w:pPr>
      <w:r>
        <w:separator/>
      </w:r>
    </w:p>
  </w:endnote>
  <w:endnote w:type="continuationSeparator" w:id="0">
    <w:p w14:paraId="59D7F642" w14:textId="77777777" w:rsidR="000A3E4E" w:rsidRDefault="000A3E4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713"/>
      <w:gridCol w:w="2713"/>
      <w:gridCol w:w="2715"/>
      <w:gridCol w:w="2715"/>
    </w:tblGrid>
    <w:tr w:rsidR="00C2098A" w14:paraId="35C17061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585057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E7749BB" wp14:editId="61544839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0C69BA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0F2067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963A2DF" wp14:editId="7E6C41FD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97A938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05AE091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A2C8637" wp14:editId="3925B6D6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26D043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65E9A6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6E3F4D3" wp14:editId="22342EA0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301C8A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3F4652BE" w14:textId="77777777" w:rsidTr="00826A10">
      <w:sdt>
        <w:sdt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5901025E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16C4B4C8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3580DF6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341C5DC6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E10663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31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894"/>
      <w:gridCol w:w="2893"/>
      <w:gridCol w:w="2894"/>
      <w:gridCol w:w="2894"/>
    </w:tblGrid>
    <w:tr w:rsidR="00217980" w14:paraId="36C23B7E" w14:textId="77777777" w:rsidTr="002D3581">
      <w:trPr>
        <w:trHeight w:val="720"/>
      </w:trPr>
      <w:tc>
        <w:tcPr>
          <w:tcW w:w="280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7424831" w14:textId="50045848" w:rsidR="00217980" w:rsidRDefault="002D3581" w:rsidP="00217980">
          <w:pPr>
            <w:pStyle w:val="Piedepgina"/>
          </w:pPr>
          <w:r>
            <w:t xml:space="preserve">                                     </w:t>
          </w:r>
        </w:p>
      </w:tc>
      <w:tc>
        <w:tcPr>
          <w:tcW w:w="280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D87717" w14:textId="36447FF0" w:rsidR="00217980" w:rsidRDefault="00217980" w:rsidP="00217980">
          <w:pPr>
            <w:pStyle w:val="Piedepgina"/>
          </w:pPr>
        </w:p>
      </w:tc>
      <w:tc>
        <w:tcPr>
          <w:tcW w:w="280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5D676D" w14:textId="51BB939A" w:rsidR="00217980" w:rsidRDefault="002D3581" w:rsidP="00217980">
          <w:pPr>
            <w:pStyle w:val="Piedepgina"/>
          </w:pPr>
          <w:r>
            <w:t xml:space="preserve">                </w:t>
          </w:r>
        </w:p>
      </w:tc>
      <w:tc>
        <w:tcPr>
          <w:tcW w:w="280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5591AB" w14:textId="47A55F21" w:rsidR="00217980" w:rsidRDefault="00217980" w:rsidP="00217980">
          <w:pPr>
            <w:pStyle w:val="Piedepgina"/>
          </w:pPr>
        </w:p>
      </w:tc>
    </w:tr>
    <w:tr w:rsidR="00217980" w14:paraId="125E4B1D" w14:textId="77777777" w:rsidTr="002D3581">
      <w:trPr>
        <w:trHeight w:val="666"/>
      </w:trPr>
      <w:tc>
        <w:tcPr>
          <w:tcW w:w="2804" w:type="dxa"/>
          <w:tcMar>
            <w:top w:w="144" w:type="dxa"/>
            <w:left w:w="115" w:type="dxa"/>
            <w:right w:w="115" w:type="dxa"/>
          </w:tcMar>
        </w:tcPr>
        <w:p w14:paraId="5471199A" w14:textId="7A3AB0C7" w:rsidR="00811117" w:rsidRPr="00CA3DF1" w:rsidRDefault="00811117" w:rsidP="002D3581">
          <w:pPr>
            <w:pStyle w:val="Piedepgina"/>
            <w:jc w:val="left"/>
          </w:pPr>
        </w:p>
      </w:tc>
      <w:tc>
        <w:tcPr>
          <w:tcW w:w="2804" w:type="dxa"/>
          <w:tcMar>
            <w:top w:w="144" w:type="dxa"/>
            <w:left w:w="115" w:type="dxa"/>
            <w:right w:w="115" w:type="dxa"/>
          </w:tcMar>
        </w:tcPr>
        <w:p w14:paraId="11F01811" w14:textId="66AD26F8" w:rsidR="00811117" w:rsidRPr="00C2098A" w:rsidRDefault="00811117" w:rsidP="00217980">
          <w:pPr>
            <w:pStyle w:val="Piedepgina"/>
          </w:pPr>
        </w:p>
      </w:tc>
      <w:tc>
        <w:tcPr>
          <w:tcW w:w="2805" w:type="dxa"/>
          <w:tcMar>
            <w:top w:w="144" w:type="dxa"/>
            <w:left w:w="115" w:type="dxa"/>
            <w:right w:w="115" w:type="dxa"/>
          </w:tcMar>
        </w:tcPr>
        <w:p w14:paraId="42D805F7" w14:textId="1D13B2F8" w:rsidR="00811117" w:rsidRPr="00C2098A" w:rsidRDefault="002D3581" w:rsidP="00217980">
          <w:pPr>
            <w:pStyle w:val="Piedepgina"/>
          </w:pPr>
          <w:r>
            <w:t xml:space="preserve">    </w:t>
          </w:r>
        </w:p>
      </w:tc>
      <w:tc>
        <w:tcPr>
          <w:tcW w:w="2805" w:type="dxa"/>
          <w:tcMar>
            <w:top w:w="144" w:type="dxa"/>
            <w:left w:w="115" w:type="dxa"/>
            <w:right w:w="115" w:type="dxa"/>
          </w:tcMar>
        </w:tcPr>
        <w:p w14:paraId="74699AA3" w14:textId="4052E844" w:rsidR="00811117" w:rsidRPr="00C2098A" w:rsidRDefault="00811117" w:rsidP="007C36D3">
          <w:pPr>
            <w:pStyle w:val="Piedepgina"/>
            <w:jc w:val="left"/>
          </w:pPr>
        </w:p>
      </w:tc>
    </w:tr>
  </w:tbl>
  <w:p w14:paraId="46746097" w14:textId="77777777" w:rsidR="00217980" w:rsidRDefault="00217980" w:rsidP="007C36D3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9E8A" w14:textId="77777777" w:rsidR="000A3E4E" w:rsidRDefault="000A3E4E" w:rsidP="00713050">
      <w:pPr>
        <w:spacing w:line="240" w:lineRule="auto"/>
      </w:pPr>
      <w:r>
        <w:separator/>
      </w:r>
    </w:p>
  </w:footnote>
  <w:footnote w:type="continuationSeparator" w:id="0">
    <w:p w14:paraId="56FDEB8A" w14:textId="77777777" w:rsidR="000A3E4E" w:rsidRDefault="000A3E4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907"/>
      <w:gridCol w:w="6949"/>
    </w:tblGrid>
    <w:tr w:rsidR="001A5CA9" w:rsidRPr="00F207C0" w14:paraId="0F5A883D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A62744A" w14:textId="77777777" w:rsidR="00826A10" w:rsidRPr="00906BEE" w:rsidRDefault="000A3E4E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2E142A61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949"/>
          </w:tblGrid>
          <w:tr w:rsidR="001A5CA9" w14:paraId="6663B5D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6AA8981" w14:textId="77777777" w:rsidR="001A5CA9" w:rsidRPr="009B3C40" w:rsidRDefault="000A3E4E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6EBA39ED86C7496481987FCCBC97E267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6769F187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1A42CA60" w14:textId="77777777" w:rsidR="001A5CA9" w:rsidRPr="00F207C0" w:rsidRDefault="001A5CA9" w:rsidP="001A5CA9"/>
      </w:tc>
    </w:tr>
  </w:tbl>
  <w:p w14:paraId="1F294AF4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E604521" wp14:editId="0E48EB4B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0D00C3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DF519E"/>
    <w:multiLevelType w:val="hybridMultilevel"/>
    <w:tmpl w:val="A2D2EB8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594FD8"/>
    <w:multiLevelType w:val="hybridMultilevel"/>
    <w:tmpl w:val="9698BEE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864E61"/>
    <w:multiLevelType w:val="hybridMultilevel"/>
    <w:tmpl w:val="C30653B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AB"/>
    <w:rsid w:val="00091382"/>
    <w:rsid w:val="000A07DA"/>
    <w:rsid w:val="000A2BFA"/>
    <w:rsid w:val="000A3E4E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A156C"/>
    <w:rsid w:val="002B091C"/>
    <w:rsid w:val="002C2CDD"/>
    <w:rsid w:val="002D3581"/>
    <w:rsid w:val="002D45C6"/>
    <w:rsid w:val="002F03FA"/>
    <w:rsid w:val="00313E86"/>
    <w:rsid w:val="00333CD3"/>
    <w:rsid w:val="00340365"/>
    <w:rsid w:val="00342B64"/>
    <w:rsid w:val="00364079"/>
    <w:rsid w:val="003C3D08"/>
    <w:rsid w:val="003C5528"/>
    <w:rsid w:val="003D03E5"/>
    <w:rsid w:val="004077FB"/>
    <w:rsid w:val="004244FF"/>
    <w:rsid w:val="00424DD9"/>
    <w:rsid w:val="004305E4"/>
    <w:rsid w:val="004362AB"/>
    <w:rsid w:val="004441FD"/>
    <w:rsid w:val="0046104A"/>
    <w:rsid w:val="004717C5"/>
    <w:rsid w:val="004A24CC"/>
    <w:rsid w:val="00523479"/>
    <w:rsid w:val="00543DB7"/>
    <w:rsid w:val="00547112"/>
    <w:rsid w:val="00552CD9"/>
    <w:rsid w:val="005729B0"/>
    <w:rsid w:val="00583E4F"/>
    <w:rsid w:val="0059321F"/>
    <w:rsid w:val="00641630"/>
    <w:rsid w:val="006556B9"/>
    <w:rsid w:val="00665136"/>
    <w:rsid w:val="00684488"/>
    <w:rsid w:val="006A3CE7"/>
    <w:rsid w:val="006A7746"/>
    <w:rsid w:val="006B2EC9"/>
    <w:rsid w:val="006C4C50"/>
    <w:rsid w:val="006D76B1"/>
    <w:rsid w:val="00713050"/>
    <w:rsid w:val="00741125"/>
    <w:rsid w:val="00746F7F"/>
    <w:rsid w:val="007569C1"/>
    <w:rsid w:val="00763832"/>
    <w:rsid w:val="00772919"/>
    <w:rsid w:val="007C36D3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3C74"/>
    <w:rsid w:val="009F7AD9"/>
    <w:rsid w:val="00A42540"/>
    <w:rsid w:val="00A50939"/>
    <w:rsid w:val="00A83413"/>
    <w:rsid w:val="00AA59A3"/>
    <w:rsid w:val="00AA6A40"/>
    <w:rsid w:val="00AA75F6"/>
    <w:rsid w:val="00AD00FD"/>
    <w:rsid w:val="00AE4E75"/>
    <w:rsid w:val="00AF0A8E"/>
    <w:rsid w:val="00B27019"/>
    <w:rsid w:val="00B3712D"/>
    <w:rsid w:val="00B5664D"/>
    <w:rsid w:val="00B56BC2"/>
    <w:rsid w:val="00B76A83"/>
    <w:rsid w:val="00BA350F"/>
    <w:rsid w:val="00BA5B40"/>
    <w:rsid w:val="00BD0206"/>
    <w:rsid w:val="00BE5C40"/>
    <w:rsid w:val="00BF39CF"/>
    <w:rsid w:val="00C2098A"/>
    <w:rsid w:val="00C34E2F"/>
    <w:rsid w:val="00C5444A"/>
    <w:rsid w:val="00C612DA"/>
    <w:rsid w:val="00C62C50"/>
    <w:rsid w:val="00C71CCC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45BC6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C5D7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484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e\AppData\Local\Microsoft\Office\16.0\DTS\es-ES%7b492334FB-E7C8-4B30-BEAD-55E076522FCD%7d\%7b75C99F8E-23CB-4848-8672-39E0A9CC779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12005B0DA34291A5BB5F7ED19B6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42FA0-6B0F-4FD7-8674-E8F315BDB67B}"/>
      </w:docPartPr>
      <w:docPartBody>
        <w:p w:rsidR="00DA43DD" w:rsidRDefault="00D44EE3">
          <w:pPr>
            <w:pStyle w:val="EA12005B0DA34291A5BB5F7ED19B6CF2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09EA85AD6C2344B8B0F8FD3ABE6B0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47009-3152-4E6D-9AEC-640974C583ED}"/>
      </w:docPartPr>
      <w:docPartBody>
        <w:p w:rsidR="00DA43DD" w:rsidRDefault="00D44EE3">
          <w:pPr>
            <w:pStyle w:val="09EA85AD6C2344B8B0F8FD3ABE6B0F47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22F114045BD843B19F813530DB5B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414D2-D42E-4D37-9B59-C3D06F209EF9}"/>
      </w:docPartPr>
      <w:docPartBody>
        <w:p w:rsidR="00DA43DD" w:rsidRDefault="00D44EE3">
          <w:pPr>
            <w:pStyle w:val="22F114045BD843B19F813530DB5BFFA9"/>
          </w:pPr>
          <w:r w:rsidRPr="007D6458">
            <w:rPr>
              <w:lang w:bidi="es-ES"/>
            </w:rPr>
            <w:t>Profesión o sector</w:t>
          </w:r>
        </w:p>
      </w:docPartBody>
    </w:docPart>
    <w:docPart>
      <w:docPartPr>
        <w:name w:val="6EBA39ED86C7496481987FCCBC97E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627AE-B08D-4FF1-BC67-B980D7A830D1}"/>
      </w:docPartPr>
      <w:docPartBody>
        <w:p w:rsidR="00DA43DD" w:rsidRDefault="00D44EE3">
          <w:pPr>
            <w:pStyle w:val="6EBA39ED86C7496481987FCCBC97E267"/>
          </w:pPr>
          <w:r w:rsidRPr="00906BEE">
            <w:rPr>
              <w:lang w:bidi="es-ES"/>
            </w:rPr>
            <w:t>Centro educativo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3"/>
    <w:rsid w:val="000E5BD4"/>
    <w:rsid w:val="005D0C89"/>
    <w:rsid w:val="00D44EE3"/>
    <w:rsid w:val="00DA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12005B0DA34291A5BB5F7ED19B6CF2">
    <w:name w:val="EA12005B0DA34291A5BB5F7ED19B6CF2"/>
  </w:style>
  <w:style w:type="paragraph" w:customStyle="1" w:styleId="09EA85AD6C2344B8B0F8FD3ABE6B0F47">
    <w:name w:val="09EA85AD6C2344B8B0F8FD3ABE6B0F47"/>
  </w:style>
  <w:style w:type="paragraph" w:customStyle="1" w:styleId="22F114045BD843B19F813530DB5BFFA9">
    <w:name w:val="22F114045BD843B19F813530DB5BFFA9"/>
  </w:style>
  <w:style w:type="paragraph" w:customStyle="1" w:styleId="6EBA39ED86C7496481987FCCBC97E267">
    <w:name w:val="6EBA39ED86C7496481987FCCBC97E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{75C99F8E-23CB-4848-8672-39E0A9CC7791}tf16392716_win32</Template>
  <TotalTime>0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2021-11-05T13:52:00Z</dcterms:created>
  <dcterms:modified xsi:type="dcterms:W3CDTF">2021-12-02T23:43:00Z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