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CC1F" w14:textId="77777777" w:rsidR="00630ED8" w:rsidRPr="0098570C" w:rsidRDefault="00630ED8">
      <w:pPr>
        <w:pStyle w:val="Ttulo"/>
        <w:rPr>
          <w:rFonts w:ascii="Franklin Gothic Book" w:eastAsia="KaiTi" w:hAnsi="Franklin Gothic Book" w:cs="Lao UI"/>
          <w:color w:val="404040" w:themeColor="text1" w:themeTint="BF"/>
          <w:szCs w:val="32"/>
          <w:u w:val="single"/>
        </w:rPr>
      </w:pPr>
      <w:r w:rsidRPr="0098570C">
        <w:rPr>
          <w:rFonts w:ascii="Franklin Gothic Book" w:eastAsia="KaiTi" w:hAnsi="Franklin Gothic Book" w:cs="Lao UI"/>
          <w:color w:val="404040" w:themeColor="text1" w:themeTint="BF"/>
          <w:szCs w:val="32"/>
          <w:u w:val="single"/>
        </w:rPr>
        <w:t>CURRICULUM VITAE</w:t>
      </w:r>
      <w:r w:rsidR="00030910" w:rsidRPr="0098570C">
        <w:rPr>
          <w:rFonts w:ascii="Franklin Gothic Book" w:eastAsia="KaiTi" w:hAnsi="Franklin Gothic Book" w:cs="Lao UI"/>
          <w:color w:val="404040" w:themeColor="text1" w:themeTint="BF"/>
          <w:szCs w:val="32"/>
          <w:u w:val="single"/>
        </w:rPr>
        <w:t xml:space="preserve">    </w:t>
      </w:r>
    </w:p>
    <w:p w14:paraId="2ADE9C4D" w14:textId="77777777" w:rsidR="00630ED8" w:rsidRDefault="00630ED8">
      <w:pPr>
        <w:rPr>
          <w:rFonts w:ascii="Bookman Old Style" w:hAnsi="Bookman Old Style"/>
          <w:sz w:val="20"/>
        </w:rPr>
      </w:pPr>
    </w:p>
    <w:p w14:paraId="391F040C" w14:textId="77777777" w:rsidR="00630ED8" w:rsidRDefault="00630ED8">
      <w:pPr>
        <w:rPr>
          <w:rFonts w:ascii="Bookman Old Style" w:hAnsi="Bookman Old Style"/>
          <w:sz w:val="20"/>
        </w:rPr>
      </w:pPr>
    </w:p>
    <w:p w14:paraId="75EB2489" w14:textId="77777777" w:rsidR="00630ED8" w:rsidRDefault="00630ED8">
      <w:pPr>
        <w:rPr>
          <w:rFonts w:ascii="Bookman Old Style" w:hAnsi="Bookman Old Style"/>
          <w:sz w:val="20"/>
        </w:rPr>
      </w:pPr>
    </w:p>
    <w:p w14:paraId="58E5965A" w14:textId="77777777" w:rsidR="00630ED8" w:rsidRPr="003A0F17" w:rsidRDefault="0078696F">
      <w:pPr>
        <w:pStyle w:val="Ttulo1"/>
        <w:rPr>
          <w:rFonts w:ascii="Franklin Gothic Book" w:eastAsia="BatangChe" w:hAnsi="Franklin Gothic Book" w:cs="Vrinda"/>
          <w:sz w:val="28"/>
          <w:szCs w:val="28"/>
          <w:u w:val="single"/>
        </w:rPr>
      </w:pPr>
      <w:r>
        <w:rPr>
          <w:rFonts w:ascii="Bookman Old Style" w:hAnsi="Bookman Old Style"/>
          <w:b w:val="0"/>
          <w:bCs w:val="0"/>
        </w:rPr>
        <w:t xml:space="preserve">                                                </w:t>
      </w:r>
      <w:r w:rsidR="00630ED8" w:rsidRPr="003A0F17">
        <w:rPr>
          <w:rFonts w:ascii="Franklin Gothic Book" w:eastAsia="BatangChe" w:hAnsi="Franklin Gothic Book" w:cs="Vrinda"/>
          <w:sz w:val="28"/>
          <w:szCs w:val="28"/>
          <w:u w:val="single"/>
        </w:rPr>
        <w:t>DATOS PERSONALES</w:t>
      </w:r>
    </w:p>
    <w:p w14:paraId="7AC5DAD3" w14:textId="77777777" w:rsidR="00630ED8" w:rsidRDefault="00630ED8">
      <w:pPr>
        <w:rPr>
          <w:rFonts w:ascii="Bookman Old Style" w:hAnsi="Bookman Old Style"/>
          <w:sz w:val="20"/>
        </w:rPr>
      </w:pPr>
    </w:p>
    <w:p w14:paraId="1368D295" w14:textId="77777777" w:rsidR="001F759C" w:rsidRPr="003A0F17" w:rsidRDefault="00630ED8">
      <w:pPr>
        <w:rPr>
          <w:rFonts w:ascii="Franklin Gothic Book" w:hAnsi="Franklin Gothic Book" w:cs="FrankRuehl"/>
        </w:rPr>
      </w:pPr>
      <w:r w:rsidRPr="0098570C">
        <w:rPr>
          <w:rFonts w:ascii="Franklin Gothic Book" w:hAnsi="Franklin Gothic Book" w:cs="FrankRuehl"/>
          <w:b/>
          <w:u w:val="single"/>
        </w:rPr>
        <w:t>Nombre</w:t>
      </w:r>
      <w:r w:rsidRPr="003A0F17">
        <w:rPr>
          <w:rFonts w:ascii="Franklin Gothic Book" w:hAnsi="Franklin Gothic Book" w:cs="FrankRuehl"/>
          <w:u w:val="single"/>
        </w:rPr>
        <w:t>:</w:t>
      </w:r>
      <w:r w:rsidR="003A0F17">
        <w:rPr>
          <w:rFonts w:ascii="Franklin Gothic Book" w:hAnsi="Franklin Gothic Book" w:cs="FrankRuehl"/>
        </w:rPr>
        <w:t xml:space="preserve"> Damaris Elizabeth Gonzales Agreda</w:t>
      </w:r>
      <w:r w:rsidR="0098570C">
        <w:rPr>
          <w:rFonts w:ascii="Franklin Gothic Book" w:hAnsi="Franklin Gothic Book" w:cs="FrankRuehl"/>
        </w:rPr>
        <w:t>.</w:t>
      </w:r>
    </w:p>
    <w:p w14:paraId="37635068" w14:textId="77777777" w:rsidR="001F759C" w:rsidRPr="003A0F17" w:rsidRDefault="001F759C">
      <w:pPr>
        <w:rPr>
          <w:rFonts w:ascii="Franklin Gothic Book" w:hAnsi="Franklin Gothic Book" w:cs="FrankRuehl"/>
        </w:rPr>
      </w:pPr>
    </w:p>
    <w:p w14:paraId="78107B0C" w14:textId="77777777" w:rsidR="00630ED8" w:rsidRPr="003A0F17" w:rsidRDefault="001F759C">
      <w:pPr>
        <w:rPr>
          <w:rFonts w:ascii="Franklin Gothic Book" w:hAnsi="Franklin Gothic Book" w:cs="FrankRuehl"/>
        </w:rPr>
      </w:pPr>
      <w:proofErr w:type="spellStart"/>
      <w:proofErr w:type="gramStart"/>
      <w:r w:rsidRPr="0098570C">
        <w:rPr>
          <w:rFonts w:ascii="Franklin Gothic Book" w:hAnsi="Franklin Gothic Book" w:cs="FrankRuehl"/>
          <w:b/>
          <w:u w:val="single"/>
        </w:rPr>
        <w:t>Nacionalidad:</w:t>
      </w:r>
      <w:r w:rsidR="003A0F17">
        <w:rPr>
          <w:rFonts w:ascii="Franklin Gothic Book" w:hAnsi="Franklin Gothic Book" w:cs="FrankRuehl"/>
        </w:rPr>
        <w:t>Chilena</w:t>
      </w:r>
      <w:proofErr w:type="spellEnd"/>
      <w:proofErr w:type="gramEnd"/>
      <w:r w:rsidR="0098570C">
        <w:rPr>
          <w:rFonts w:ascii="Franklin Gothic Book" w:hAnsi="Franklin Gothic Book" w:cs="FrankRuehl"/>
        </w:rPr>
        <w:t>.</w:t>
      </w:r>
      <w:r w:rsidR="00630ED8" w:rsidRPr="003A0F17">
        <w:rPr>
          <w:rFonts w:ascii="Franklin Gothic Book" w:hAnsi="Franklin Gothic Book" w:cs="FrankRuehl"/>
        </w:rPr>
        <w:tab/>
      </w:r>
      <w:r w:rsidR="00630ED8" w:rsidRPr="003A0F17">
        <w:rPr>
          <w:rFonts w:ascii="Franklin Gothic Book" w:hAnsi="Franklin Gothic Book" w:cs="FrankRuehl"/>
        </w:rPr>
        <w:tab/>
      </w:r>
      <w:r w:rsidR="00630ED8" w:rsidRPr="003A0F17">
        <w:rPr>
          <w:rFonts w:ascii="Franklin Gothic Book" w:hAnsi="Franklin Gothic Book" w:cs="FrankRuehl"/>
        </w:rPr>
        <w:tab/>
      </w:r>
    </w:p>
    <w:p w14:paraId="2B4D7053" w14:textId="77777777" w:rsidR="001F759C" w:rsidRPr="003A0F17" w:rsidRDefault="001F759C" w:rsidP="00030910">
      <w:pPr>
        <w:rPr>
          <w:rFonts w:ascii="Franklin Gothic Book" w:hAnsi="Franklin Gothic Book" w:cs="FrankRuehl"/>
        </w:rPr>
      </w:pPr>
    </w:p>
    <w:p w14:paraId="54DAE875" w14:textId="77777777" w:rsidR="001F759C" w:rsidRPr="003A0F17" w:rsidRDefault="001F759C" w:rsidP="00030910">
      <w:pPr>
        <w:rPr>
          <w:rFonts w:ascii="Franklin Gothic Book" w:hAnsi="Franklin Gothic Book" w:cs="FrankRuehl"/>
        </w:rPr>
      </w:pPr>
      <w:r w:rsidRPr="0098570C">
        <w:rPr>
          <w:rFonts w:ascii="Franklin Gothic Book" w:hAnsi="Franklin Gothic Book" w:cs="FrankRuehl"/>
          <w:b/>
          <w:u w:val="single"/>
        </w:rPr>
        <w:t>Fecha de nacimiento</w:t>
      </w:r>
      <w:r w:rsidRPr="003A0F17">
        <w:rPr>
          <w:rFonts w:ascii="Franklin Gothic Book" w:hAnsi="Franklin Gothic Book" w:cs="FrankRuehl"/>
          <w:u w:val="single"/>
        </w:rPr>
        <w:t>:</w:t>
      </w:r>
      <w:r w:rsidR="003A0F17">
        <w:rPr>
          <w:rFonts w:ascii="Franklin Gothic Book" w:hAnsi="Franklin Gothic Book" w:cs="FrankRuehl"/>
        </w:rPr>
        <w:t xml:space="preserve"> 25/01/2003</w:t>
      </w:r>
      <w:r w:rsidR="0098570C">
        <w:rPr>
          <w:rFonts w:ascii="Franklin Gothic Book" w:hAnsi="Franklin Gothic Book" w:cs="FrankRuehl"/>
        </w:rPr>
        <w:t>.</w:t>
      </w:r>
    </w:p>
    <w:p w14:paraId="6D14B535" w14:textId="77777777" w:rsidR="001F759C" w:rsidRPr="003A0F17" w:rsidRDefault="001F759C" w:rsidP="00030910">
      <w:pPr>
        <w:rPr>
          <w:rFonts w:ascii="Franklin Gothic Book" w:hAnsi="Franklin Gothic Book" w:cs="FrankRuehl"/>
        </w:rPr>
      </w:pPr>
    </w:p>
    <w:p w14:paraId="4E7890E3" w14:textId="77777777" w:rsidR="001F759C" w:rsidRPr="003A0F17" w:rsidRDefault="001F759C" w:rsidP="00030910">
      <w:pPr>
        <w:rPr>
          <w:rFonts w:ascii="Franklin Gothic Book" w:hAnsi="Franklin Gothic Book" w:cs="FrankRuehl"/>
        </w:rPr>
      </w:pPr>
      <w:r w:rsidRPr="0098570C">
        <w:rPr>
          <w:rFonts w:ascii="Franklin Gothic Book" w:hAnsi="Franklin Gothic Book" w:cs="FrankRuehl"/>
          <w:b/>
          <w:u w:val="single"/>
        </w:rPr>
        <w:t>Rut:</w:t>
      </w:r>
      <w:r w:rsidR="003A0F17">
        <w:rPr>
          <w:rFonts w:ascii="Franklin Gothic Book" w:hAnsi="Franklin Gothic Book" w:cs="FrankRuehl"/>
        </w:rPr>
        <w:t xml:space="preserve"> 21.219.869-2</w:t>
      </w:r>
    </w:p>
    <w:p w14:paraId="025B3E31" w14:textId="77777777" w:rsidR="001F759C" w:rsidRPr="003A0F17" w:rsidRDefault="001F759C" w:rsidP="00030910">
      <w:pPr>
        <w:rPr>
          <w:rFonts w:ascii="Franklin Gothic Book" w:hAnsi="Franklin Gothic Book" w:cs="FrankRuehl"/>
        </w:rPr>
      </w:pPr>
    </w:p>
    <w:p w14:paraId="016D9C98" w14:textId="77777777" w:rsidR="00030910" w:rsidRPr="003A0F17" w:rsidRDefault="00630ED8" w:rsidP="00030910">
      <w:pPr>
        <w:rPr>
          <w:rFonts w:ascii="Franklin Gothic Book" w:hAnsi="Franklin Gothic Book" w:cs="FrankRuehl"/>
        </w:rPr>
      </w:pPr>
      <w:r w:rsidRPr="0098570C">
        <w:rPr>
          <w:rFonts w:ascii="Franklin Gothic Book" w:hAnsi="Franklin Gothic Book" w:cs="FrankRuehl"/>
          <w:b/>
          <w:u w:val="single"/>
        </w:rPr>
        <w:t>Domicilio:</w:t>
      </w:r>
      <w:r w:rsidR="003A0F17">
        <w:rPr>
          <w:rFonts w:ascii="Franklin Gothic Book" w:hAnsi="Franklin Gothic Book" w:cs="FrankRuehl"/>
        </w:rPr>
        <w:t xml:space="preserve"> Cuatro norte 722 ex 821</w:t>
      </w:r>
      <w:r w:rsidR="0098570C">
        <w:rPr>
          <w:rFonts w:ascii="Franklin Gothic Book" w:hAnsi="Franklin Gothic Book" w:cs="FrankRuehl"/>
        </w:rPr>
        <w:t>.</w:t>
      </w:r>
      <w:r w:rsidRPr="003A0F17">
        <w:rPr>
          <w:rFonts w:ascii="Franklin Gothic Book" w:hAnsi="Franklin Gothic Book" w:cs="FrankRuehl"/>
        </w:rPr>
        <w:tab/>
      </w:r>
      <w:r w:rsidRPr="003A0F17">
        <w:rPr>
          <w:rFonts w:ascii="Franklin Gothic Book" w:hAnsi="Franklin Gothic Book" w:cs="FrankRuehl"/>
        </w:rPr>
        <w:tab/>
      </w:r>
      <w:r w:rsidRPr="003A0F17">
        <w:rPr>
          <w:rFonts w:ascii="Franklin Gothic Book" w:hAnsi="Franklin Gothic Book" w:cs="FrankRuehl"/>
        </w:rPr>
        <w:tab/>
      </w:r>
    </w:p>
    <w:p w14:paraId="651D2EF0" w14:textId="77777777" w:rsidR="001F759C" w:rsidRPr="003A0F17" w:rsidRDefault="001F759C" w:rsidP="00030910">
      <w:pPr>
        <w:rPr>
          <w:rFonts w:ascii="Franklin Gothic Book" w:hAnsi="Franklin Gothic Book"/>
        </w:rPr>
      </w:pPr>
    </w:p>
    <w:p w14:paraId="2B9E951C" w14:textId="77777777" w:rsidR="001F759C" w:rsidRPr="003A0F17" w:rsidRDefault="001F759C" w:rsidP="00030910">
      <w:pPr>
        <w:rPr>
          <w:rFonts w:ascii="Franklin Gothic Book" w:hAnsi="Franklin Gothic Book" w:cs="FrankRuehl"/>
        </w:rPr>
      </w:pPr>
      <w:r w:rsidRPr="0098570C">
        <w:rPr>
          <w:rFonts w:ascii="Franklin Gothic Book" w:hAnsi="Franklin Gothic Book" w:cs="FrankRuehl"/>
          <w:b/>
          <w:u w:val="single"/>
        </w:rPr>
        <w:t>Comuna:</w:t>
      </w:r>
      <w:r w:rsidRPr="003A0F17">
        <w:rPr>
          <w:rFonts w:ascii="Franklin Gothic Book" w:hAnsi="Franklin Gothic Book" w:cs="FrankRuehl"/>
        </w:rPr>
        <w:t xml:space="preserve"> </w:t>
      </w:r>
      <w:r w:rsidR="003A0F17">
        <w:rPr>
          <w:rFonts w:ascii="Franklin Gothic Book" w:hAnsi="Franklin Gothic Book" w:cs="FrankRuehl"/>
        </w:rPr>
        <w:t>Independencia</w:t>
      </w:r>
      <w:r w:rsidR="0098570C">
        <w:rPr>
          <w:rFonts w:ascii="Franklin Gothic Book" w:hAnsi="Franklin Gothic Book" w:cs="FrankRuehl"/>
        </w:rPr>
        <w:t>.</w:t>
      </w:r>
    </w:p>
    <w:p w14:paraId="7DCB176E" w14:textId="77777777" w:rsidR="001F759C" w:rsidRPr="003A0F17" w:rsidRDefault="001F759C" w:rsidP="00030910">
      <w:pPr>
        <w:rPr>
          <w:rFonts w:ascii="Franklin Gothic Book" w:hAnsi="Franklin Gothic Book"/>
        </w:rPr>
      </w:pPr>
    </w:p>
    <w:p w14:paraId="734EC301" w14:textId="4648062C" w:rsidR="00630ED8" w:rsidRPr="003A0F17" w:rsidRDefault="00630ED8" w:rsidP="00030910">
      <w:pPr>
        <w:rPr>
          <w:rFonts w:ascii="Franklin Gothic Book" w:hAnsi="Franklin Gothic Book" w:cs="FrankRuehl"/>
        </w:rPr>
      </w:pPr>
      <w:r w:rsidRPr="0098570C">
        <w:rPr>
          <w:rFonts w:ascii="Franklin Gothic Book" w:hAnsi="Franklin Gothic Book" w:cs="FrankRuehl"/>
          <w:b/>
          <w:u w:val="single"/>
        </w:rPr>
        <w:t>Teléfono:</w:t>
      </w:r>
      <w:r w:rsidR="003A0F17">
        <w:rPr>
          <w:rFonts w:ascii="Franklin Gothic Book" w:hAnsi="Franklin Gothic Book" w:cs="FrankRuehl"/>
        </w:rPr>
        <w:t xml:space="preserve"> 9</w:t>
      </w:r>
      <w:r w:rsidR="006561FB">
        <w:rPr>
          <w:rFonts w:ascii="Franklin Gothic Book" w:hAnsi="Franklin Gothic Book" w:cs="FrankRuehl"/>
        </w:rPr>
        <w:t>84762821</w:t>
      </w:r>
      <w:r w:rsidRPr="003A0F17">
        <w:rPr>
          <w:rFonts w:ascii="Franklin Gothic Book" w:hAnsi="Franklin Gothic Book" w:cs="FrankRuehl"/>
        </w:rPr>
        <w:tab/>
      </w:r>
      <w:r w:rsidRPr="003A0F17">
        <w:rPr>
          <w:rFonts w:ascii="Franklin Gothic Book" w:hAnsi="Franklin Gothic Book" w:cs="FrankRuehl"/>
        </w:rPr>
        <w:tab/>
      </w:r>
      <w:r w:rsidRPr="003A0F17">
        <w:rPr>
          <w:rFonts w:ascii="Franklin Gothic Book" w:hAnsi="Franklin Gothic Book" w:cs="FrankRuehl"/>
        </w:rPr>
        <w:tab/>
      </w:r>
    </w:p>
    <w:p w14:paraId="2F9BFADF" w14:textId="77777777" w:rsidR="001F759C" w:rsidRPr="003A0F17" w:rsidRDefault="001F759C">
      <w:pPr>
        <w:rPr>
          <w:rFonts w:ascii="Franklin Gothic Book" w:hAnsi="Franklin Gothic Book" w:cs="FrankRuehl"/>
          <w:sz w:val="20"/>
        </w:rPr>
      </w:pPr>
    </w:p>
    <w:p w14:paraId="0DF3FA15" w14:textId="77777777" w:rsidR="001F759C" w:rsidRPr="003A0F17" w:rsidRDefault="001F759C">
      <w:pPr>
        <w:rPr>
          <w:rFonts w:ascii="Franklin Gothic Book" w:hAnsi="Franklin Gothic Book" w:cs="FrankRuehl"/>
        </w:rPr>
      </w:pPr>
      <w:r w:rsidRPr="0098570C">
        <w:rPr>
          <w:rFonts w:ascii="Franklin Gothic Book" w:hAnsi="Franklin Gothic Book" w:cs="FrankRuehl"/>
          <w:b/>
          <w:u w:val="single"/>
        </w:rPr>
        <w:t>Correo</w:t>
      </w:r>
      <w:r w:rsidRPr="003A0F17">
        <w:rPr>
          <w:rFonts w:ascii="Franklin Gothic Book" w:hAnsi="Franklin Gothic Book" w:cs="FrankRuehl"/>
          <w:u w:val="single"/>
        </w:rPr>
        <w:t>:</w:t>
      </w:r>
      <w:r w:rsidR="003A0F17">
        <w:rPr>
          <w:rFonts w:ascii="Franklin Gothic Book" w:hAnsi="Franklin Gothic Book" w:cs="FrankRuehl"/>
        </w:rPr>
        <w:t xml:space="preserve"> damarisgonzales739@gmail.com</w:t>
      </w:r>
    </w:p>
    <w:p w14:paraId="63CDAC87" w14:textId="77777777" w:rsidR="001F759C" w:rsidRPr="003A0F17" w:rsidRDefault="001F759C">
      <w:pPr>
        <w:rPr>
          <w:rFonts w:ascii="Franklin Gothic Book" w:hAnsi="Franklin Gothic Book" w:cs="FrankRuehl"/>
        </w:rPr>
      </w:pPr>
      <w:r w:rsidRPr="003A0F17">
        <w:rPr>
          <w:rFonts w:ascii="Franklin Gothic Book" w:hAnsi="Franklin Gothic Book" w:cs="FrankRuehl"/>
        </w:rPr>
        <w:t xml:space="preserve"> </w:t>
      </w:r>
    </w:p>
    <w:p w14:paraId="64609A05" w14:textId="77777777" w:rsidR="001F759C" w:rsidRPr="003A0F17" w:rsidRDefault="001F759C">
      <w:pPr>
        <w:rPr>
          <w:rFonts w:ascii="Franklin Gothic Book" w:hAnsi="Franklin Gothic Book" w:cs="FrankRuehl"/>
        </w:rPr>
      </w:pPr>
      <w:r w:rsidRPr="0098570C">
        <w:rPr>
          <w:rFonts w:ascii="Franklin Gothic Book" w:hAnsi="Franklin Gothic Book" w:cs="FrankRuehl"/>
          <w:b/>
          <w:u w:val="single"/>
        </w:rPr>
        <w:t>Estado civil</w:t>
      </w:r>
      <w:r w:rsidRPr="0098570C">
        <w:rPr>
          <w:rFonts w:ascii="Franklin Gothic Book" w:hAnsi="Franklin Gothic Book" w:cs="FrankRuehl"/>
          <w:b/>
        </w:rPr>
        <w:t>:</w:t>
      </w:r>
      <w:r w:rsidR="003A0F17">
        <w:rPr>
          <w:rFonts w:ascii="Franklin Gothic Book" w:hAnsi="Franklin Gothic Book" w:cs="FrankRuehl"/>
        </w:rPr>
        <w:t xml:space="preserve"> Soltera</w:t>
      </w:r>
      <w:r w:rsidR="0098570C">
        <w:rPr>
          <w:rFonts w:ascii="Franklin Gothic Book" w:hAnsi="Franklin Gothic Book" w:cs="FrankRuehl"/>
        </w:rPr>
        <w:t>.</w:t>
      </w:r>
    </w:p>
    <w:p w14:paraId="6901AFFE" w14:textId="77777777" w:rsidR="00630ED8" w:rsidRPr="003A0F17" w:rsidRDefault="001F759C" w:rsidP="001F759C">
      <w:pPr>
        <w:tabs>
          <w:tab w:val="left" w:pos="1980"/>
        </w:tabs>
        <w:rPr>
          <w:rFonts w:ascii="Franklin Gothic Book" w:hAnsi="Franklin Gothic Book" w:cs="FrankRuehl"/>
          <w:sz w:val="20"/>
        </w:rPr>
      </w:pPr>
      <w:r w:rsidRPr="003A0F17">
        <w:rPr>
          <w:rFonts w:ascii="Franklin Gothic Book" w:hAnsi="Franklin Gothic Book" w:cs="FrankRuehl"/>
          <w:sz w:val="20"/>
        </w:rPr>
        <w:tab/>
      </w:r>
    </w:p>
    <w:p w14:paraId="00C99EFC" w14:textId="77777777" w:rsidR="00630ED8" w:rsidRPr="003A0F17" w:rsidRDefault="00630ED8">
      <w:pPr>
        <w:rPr>
          <w:rFonts w:ascii="Franklin Gothic Book" w:hAnsi="Franklin Gothic Book" w:cs="FrankRuehl"/>
          <w:sz w:val="20"/>
        </w:rPr>
      </w:pPr>
    </w:p>
    <w:p w14:paraId="51E4D8C0" w14:textId="77777777" w:rsidR="00630ED8" w:rsidRPr="003A0F17" w:rsidRDefault="0078696F">
      <w:pPr>
        <w:pStyle w:val="Ttulo1"/>
        <w:rPr>
          <w:rFonts w:ascii="Franklin Gothic Book" w:hAnsi="Franklin Gothic Book" w:cs="FrankRuehl"/>
          <w:sz w:val="28"/>
          <w:szCs w:val="28"/>
          <w:u w:val="single"/>
        </w:rPr>
      </w:pPr>
      <w:r>
        <w:rPr>
          <w:rFonts w:ascii="Franklin Gothic Book" w:hAnsi="Franklin Gothic Book" w:cs="FrankRuehl"/>
          <w:b w:val="0"/>
          <w:sz w:val="28"/>
          <w:szCs w:val="28"/>
        </w:rPr>
        <w:t xml:space="preserve">                                           </w:t>
      </w:r>
      <w:r w:rsidR="00630ED8" w:rsidRPr="003A0F17">
        <w:rPr>
          <w:rFonts w:ascii="Franklin Gothic Book" w:hAnsi="Franklin Gothic Book" w:cs="FrankRuehl"/>
          <w:sz w:val="28"/>
          <w:szCs w:val="28"/>
          <w:u w:val="single"/>
        </w:rPr>
        <w:t>DATOS ESCOLARES</w:t>
      </w:r>
    </w:p>
    <w:p w14:paraId="535C2839" w14:textId="77777777" w:rsidR="00630ED8" w:rsidRPr="003A0F17" w:rsidRDefault="00630ED8">
      <w:pPr>
        <w:rPr>
          <w:rFonts w:ascii="Franklin Gothic Book" w:hAnsi="Franklin Gothic Book" w:cs="FrankRuehl"/>
        </w:rPr>
      </w:pPr>
    </w:p>
    <w:p w14:paraId="117FFC49" w14:textId="77777777" w:rsidR="00630ED8" w:rsidRPr="003A0F17" w:rsidRDefault="00630ED8">
      <w:pPr>
        <w:rPr>
          <w:rFonts w:ascii="Franklin Gothic Book" w:hAnsi="Franklin Gothic Book" w:cs="FrankRuehl"/>
          <w:sz w:val="20"/>
        </w:rPr>
      </w:pPr>
    </w:p>
    <w:p w14:paraId="75FE2D5F" w14:textId="77777777" w:rsidR="00630ED8" w:rsidRPr="003A0F17" w:rsidRDefault="003A0F17" w:rsidP="00030910">
      <w:pPr>
        <w:rPr>
          <w:rFonts w:ascii="Franklin Gothic Book" w:hAnsi="Franklin Gothic Book" w:cs="FrankRuehl"/>
        </w:rPr>
      </w:pPr>
      <w:r w:rsidRPr="0098570C">
        <w:rPr>
          <w:rFonts w:ascii="Franklin Gothic Book" w:hAnsi="Franklin Gothic Book" w:cs="FrankRuehl"/>
          <w:b/>
          <w:u w:val="single"/>
        </w:rPr>
        <w:t>Básica:</w:t>
      </w:r>
      <w:r>
        <w:rPr>
          <w:rFonts w:ascii="Franklin Gothic Book" w:hAnsi="Franklin Gothic Book" w:cs="FrankRuehl"/>
        </w:rPr>
        <w:t xml:space="preserve"> Liceo Multigenero Eloísa Díaz.</w:t>
      </w:r>
      <w:r w:rsidR="00630ED8" w:rsidRPr="003A0F17">
        <w:rPr>
          <w:rFonts w:ascii="Franklin Gothic Book" w:hAnsi="Franklin Gothic Book" w:cs="FrankRuehl"/>
        </w:rPr>
        <w:tab/>
      </w:r>
      <w:r w:rsidR="00630ED8" w:rsidRPr="003A0F17">
        <w:rPr>
          <w:rFonts w:ascii="Franklin Gothic Book" w:hAnsi="Franklin Gothic Book" w:cs="FrankRuehl"/>
        </w:rPr>
        <w:tab/>
        <w:t xml:space="preserve"> </w:t>
      </w:r>
    </w:p>
    <w:p w14:paraId="331F7FD6" w14:textId="77777777" w:rsidR="00630ED8" w:rsidRPr="003A0F17" w:rsidRDefault="00630ED8">
      <w:pPr>
        <w:rPr>
          <w:rFonts w:ascii="Franklin Gothic Book" w:hAnsi="Franklin Gothic Book" w:cs="FrankRuehl"/>
        </w:rPr>
      </w:pPr>
    </w:p>
    <w:p w14:paraId="5A7804FD" w14:textId="77777777" w:rsidR="00630ED8" w:rsidRPr="003A0F17" w:rsidRDefault="003A0F17" w:rsidP="00030910">
      <w:pPr>
        <w:rPr>
          <w:rFonts w:ascii="Franklin Gothic Book" w:hAnsi="Franklin Gothic Book" w:cs="FrankRuehl"/>
          <w:sz w:val="20"/>
        </w:rPr>
      </w:pPr>
      <w:proofErr w:type="gramStart"/>
      <w:r w:rsidRPr="0098570C">
        <w:rPr>
          <w:rFonts w:ascii="Franklin Gothic Book" w:hAnsi="Franklin Gothic Book" w:cs="FrankRuehl"/>
          <w:b/>
          <w:u w:val="single"/>
        </w:rPr>
        <w:t>Media</w:t>
      </w:r>
      <w:r w:rsidRPr="0098570C">
        <w:rPr>
          <w:rFonts w:ascii="Franklin Gothic Book" w:hAnsi="Franklin Gothic Book" w:cs="FrankRuehl"/>
          <w:b/>
        </w:rPr>
        <w:t>:</w:t>
      </w:r>
      <w:r>
        <w:rPr>
          <w:rFonts w:ascii="Franklin Gothic Book" w:hAnsi="Franklin Gothic Book" w:cs="FrankRuehl"/>
        </w:rPr>
        <w:t>Colegio</w:t>
      </w:r>
      <w:proofErr w:type="gramEnd"/>
      <w:r>
        <w:rPr>
          <w:rFonts w:ascii="Franklin Gothic Book" w:hAnsi="Franklin Gothic Book" w:cs="FrankRuehl"/>
        </w:rPr>
        <w:t xml:space="preserve"> Polivalente Plus Ultra</w:t>
      </w:r>
      <w:r w:rsidR="0078696F">
        <w:rPr>
          <w:rFonts w:ascii="Franklin Gothic Book" w:hAnsi="Franklin Gothic Book" w:cs="FrankRuehl"/>
        </w:rPr>
        <w:t>(TEC. ADMINISTRACION DE EMPRESAS)</w:t>
      </w:r>
      <w:r w:rsidR="00630ED8" w:rsidRPr="003A0F17">
        <w:rPr>
          <w:rFonts w:ascii="Franklin Gothic Book" w:hAnsi="Franklin Gothic Book" w:cs="FrankRuehl"/>
          <w:sz w:val="20"/>
        </w:rPr>
        <w:tab/>
      </w:r>
      <w:r w:rsidR="00630ED8" w:rsidRPr="003A0F17">
        <w:rPr>
          <w:rFonts w:ascii="Franklin Gothic Book" w:hAnsi="Franklin Gothic Book" w:cs="FrankRuehl"/>
          <w:sz w:val="20"/>
        </w:rPr>
        <w:tab/>
      </w:r>
    </w:p>
    <w:p w14:paraId="49644C5B" w14:textId="77777777" w:rsidR="00630ED8" w:rsidRPr="003A0F17" w:rsidRDefault="00630ED8">
      <w:pPr>
        <w:rPr>
          <w:rFonts w:ascii="Franklin Gothic Book" w:hAnsi="Franklin Gothic Book" w:cs="FrankRuehl"/>
          <w:sz w:val="20"/>
        </w:rPr>
      </w:pPr>
      <w:r w:rsidRPr="003A0F17">
        <w:rPr>
          <w:rFonts w:ascii="Franklin Gothic Book" w:hAnsi="Franklin Gothic Book" w:cs="FrankRuehl"/>
          <w:sz w:val="20"/>
        </w:rPr>
        <w:tab/>
      </w:r>
      <w:r w:rsidRPr="003A0F17">
        <w:rPr>
          <w:rFonts w:ascii="Franklin Gothic Book" w:hAnsi="Franklin Gothic Book" w:cs="FrankRuehl"/>
          <w:sz w:val="20"/>
        </w:rPr>
        <w:tab/>
      </w:r>
      <w:r w:rsidRPr="003A0F17">
        <w:rPr>
          <w:rFonts w:ascii="Franklin Gothic Book" w:hAnsi="Franklin Gothic Book" w:cs="FrankRuehl"/>
          <w:sz w:val="20"/>
        </w:rPr>
        <w:tab/>
      </w:r>
    </w:p>
    <w:p w14:paraId="27D20EDC" w14:textId="77777777" w:rsidR="00630ED8" w:rsidRPr="003A0F17" w:rsidRDefault="00630ED8">
      <w:pPr>
        <w:pStyle w:val="Ttulo1"/>
        <w:rPr>
          <w:rFonts w:ascii="Franklin Gothic Book" w:hAnsi="Franklin Gothic Book" w:cs="FrankRuehl"/>
        </w:rPr>
      </w:pPr>
    </w:p>
    <w:p w14:paraId="4090D28E" w14:textId="77777777" w:rsidR="00630ED8" w:rsidRDefault="0078696F">
      <w:pPr>
        <w:pStyle w:val="Ttulo1"/>
        <w:rPr>
          <w:rFonts w:ascii="Franklin Gothic Book" w:hAnsi="Franklin Gothic Book" w:cs="FrankRuehl"/>
          <w:sz w:val="28"/>
          <w:szCs w:val="28"/>
          <w:u w:val="single"/>
        </w:rPr>
      </w:pPr>
      <w:r>
        <w:rPr>
          <w:rFonts w:ascii="Franklin Gothic Book" w:hAnsi="Franklin Gothic Book" w:cs="FrankRuehl"/>
          <w:b w:val="0"/>
          <w:sz w:val="28"/>
          <w:szCs w:val="28"/>
        </w:rPr>
        <w:t xml:space="preserve">                                        </w:t>
      </w:r>
      <w:r w:rsidR="00630ED8" w:rsidRPr="003A0F17">
        <w:rPr>
          <w:rFonts w:ascii="Franklin Gothic Book" w:hAnsi="Franklin Gothic Book" w:cs="FrankRuehl"/>
          <w:sz w:val="28"/>
          <w:szCs w:val="28"/>
          <w:u w:val="single"/>
        </w:rPr>
        <w:t>DATOS LABORALES</w:t>
      </w:r>
    </w:p>
    <w:p w14:paraId="0EEA7A1D" w14:textId="77777777" w:rsidR="00630ED8" w:rsidRPr="0098570C" w:rsidRDefault="00630ED8">
      <w:pPr>
        <w:rPr>
          <w:rFonts w:ascii="Franklin Gothic Book" w:hAnsi="Franklin Gothic Book" w:cs="FrankRuehl"/>
        </w:rPr>
      </w:pPr>
    </w:p>
    <w:p w14:paraId="545B6CEC" w14:textId="77777777" w:rsidR="0098570C" w:rsidRDefault="0098570C">
      <w:pPr>
        <w:rPr>
          <w:rFonts w:ascii="Franklin Gothic Book" w:hAnsi="Franklin Gothic Book" w:cs="FrankRuehl"/>
          <w:b/>
          <w:bCs/>
          <w:sz w:val="20"/>
        </w:rPr>
      </w:pPr>
    </w:p>
    <w:p w14:paraId="526E7106" w14:textId="77777777" w:rsidR="00630ED8" w:rsidRPr="00BB66D8" w:rsidRDefault="0078696F" w:rsidP="00BB66D8">
      <w:pPr>
        <w:rPr>
          <w:rFonts w:ascii="Franklin Gothic Book" w:hAnsi="Franklin Gothic Book" w:cs="FrankRuehl"/>
          <w:sz w:val="28"/>
          <w:u w:val="single"/>
        </w:rPr>
      </w:pPr>
      <w:r>
        <w:rPr>
          <w:rFonts w:ascii="Franklin Gothic Book" w:hAnsi="Franklin Gothic Book" w:cs="FrankRuehl"/>
          <w:b/>
          <w:bCs/>
          <w:sz w:val="28"/>
        </w:rPr>
        <w:t xml:space="preserve">    </w:t>
      </w:r>
      <w:r w:rsidR="004257BD">
        <w:rPr>
          <w:rFonts w:ascii="Franklin Gothic Book" w:hAnsi="Franklin Gothic Book" w:cs="FrankRuehl"/>
          <w:sz w:val="28"/>
        </w:rPr>
        <w:t>PRACTICA DE COLEGIO- PARIS INDEPENDENCIA</w:t>
      </w:r>
      <w:r>
        <w:rPr>
          <w:rFonts w:ascii="Franklin Gothic Book" w:hAnsi="Franklin Gothic Book" w:cs="FrankRuehl"/>
          <w:b/>
          <w:bCs/>
          <w:sz w:val="28"/>
        </w:rPr>
        <w:t xml:space="preserve">  </w:t>
      </w:r>
    </w:p>
    <w:sectPr w:rsidR="00630ED8" w:rsidRPr="00BB6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o UI">
    <w:panose1 w:val="020B0502040204020203"/>
    <w:charset w:val="00"/>
    <w:family w:val="swiss"/>
    <w:pitch w:val="variable"/>
    <w:sig w:usb0="82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59C"/>
    <w:rsid w:val="00030910"/>
    <w:rsid w:val="001F759C"/>
    <w:rsid w:val="003755AE"/>
    <w:rsid w:val="003A0F17"/>
    <w:rsid w:val="004257BD"/>
    <w:rsid w:val="005069F0"/>
    <w:rsid w:val="00630ED8"/>
    <w:rsid w:val="006561FB"/>
    <w:rsid w:val="0078696F"/>
    <w:rsid w:val="007B350C"/>
    <w:rsid w:val="0098570C"/>
    <w:rsid w:val="00BB66D8"/>
    <w:rsid w:val="00D12E1E"/>
    <w:rsid w:val="00E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E33C203"/>
  <w15:docId w15:val="{F97E5EAF-4758-4D75-907C-6040F519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aris1234\AppData\Roaming\Microsoft\Templates\CURRICULUM%20VITAE%20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95F598-E298-4DB9-B089-801D4B98A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4</Template>
  <TotalTime>2</TotalTime>
  <Pages>1</Pages>
  <Words>52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4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4</dc:title>
  <dc:creator>damaris gonzales</dc:creator>
  <cp:keywords/>
  <cp:lastModifiedBy>DAMARIS ELIZABETH GONZALES</cp:lastModifiedBy>
  <cp:revision>2</cp:revision>
  <cp:lastPrinted>2002-09-18T07:08:00Z</cp:lastPrinted>
  <dcterms:created xsi:type="dcterms:W3CDTF">2021-07-28T16:08:00Z</dcterms:created>
  <dcterms:modified xsi:type="dcterms:W3CDTF">2021-07-28T16:08:00Z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TC023823319991</vt:lpwstr>
  </property>
</Properties>
</file>