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BF02C" w14:textId="77777777" w:rsidR="00115A83" w:rsidRDefault="00115A83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5"/>
        <w:gridCol w:w="3049"/>
        <w:gridCol w:w="2902"/>
      </w:tblGrid>
      <w:tr w:rsidR="00F316AD" w:rsidRPr="00485AAE" w14:paraId="7D30F710" w14:textId="77777777" w:rsidTr="00115A83">
        <w:trPr>
          <w:trHeight w:val="1292"/>
        </w:trPr>
        <w:tc>
          <w:tcPr>
            <w:tcW w:w="8966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351AAA56" w14:textId="29E6055D" w:rsidR="00F316AD" w:rsidRPr="00485AAE" w:rsidRDefault="00115A83" w:rsidP="00115A83">
            <w:pPr>
              <w:pStyle w:val="Ttulo"/>
              <w:jc w:val="left"/>
            </w:pPr>
            <w:r>
              <w:t xml:space="preserve">   Natalia Salas Rodríguez</w:t>
            </w:r>
          </w:p>
          <w:p w14:paraId="5B0580F4" w14:textId="50E60D60" w:rsidR="00F316AD" w:rsidRPr="00485AAE" w:rsidRDefault="00F316AD" w:rsidP="00D20DA9">
            <w:pPr>
              <w:pStyle w:val="Subttulo"/>
            </w:pPr>
            <w:r w:rsidRPr="00485AAE">
              <w:rPr>
                <w:lang w:bidi="es-ES"/>
              </w:rPr>
              <w:t xml:space="preserve"> </w:t>
            </w:r>
          </w:p>
        </w:tc>
      </w:tr>
      <w:tr w:rsidR="00F316AD" w:rsidRPr="00485AAE" w14:paraId="4E95640A" w14:textId="77777777" w:rsidTr="00115A83">
        <w:trPr>
          <w:trHeight w:val="735"/>
        </w:trPr>
        <w:tc>
          <w:tcPr>
            <w:tcW w:w="3015" w:type="dxa"/>
            <w:tcBorders>
              <w:top w:val="single" w:sz="24" w:space="0" w:color="BF9268" w:themeColor="accent2"/>
            </w:tcBorders>
            <w:vAlign w:val="center"/>
          </w:tcPr>
          <w:p w14:paraId="12057201" w14:textId="77777777" w:rsidR="00115A83" w:rsidRDefault="00115A83" w:rsidP="00D20DA9">
            <w:pPr>
              <w:jc w:val="center"/>
            </w:pPr>
          </w:p>
          <w:p w14:paraId="5A832CA1" w14:textId="5C505CD0" w:rsidR="00F316AD" w:rsidRPr="00485AAE" w:rsidRDefault="00115A83" w:rsidP="00D20DA9">
            <w:pPr>
              <w:jc w:val="center"/>
            </w:pPr>
            <w:r>
              <w:t xml:space="preserve">Quinta Avenida #1198, </w:t>
            </w:r>
            <w:proofErr w:type="spellStart"/>
            <w:r>
              <w:t>dpto</w:t>
            </w:r>
            <w:proofErr w:type="spellEnd"/>
            <w:r>
              <w:t xml:space="preserve"> 1202 San Miguel, Santiago</w:t>
            </w:r>
          </w:p>
        </w:tc>
        <w:tc>
          <w:tcPr>
            <w:tcW w:w="3049" w:type="dxa"/>
            <w:tcBorders>
              <w:top w:val="single" w:sz="24" w:space="0" w:color="BF9268" w:themeColor="accent2"/>
            </w:tcBorders>
            <w:vAlign w:val="center"/>
          </w:tcPr>
          <w:p w14:paraId="7553F43A" w14:textId="66E356AC" w:rsidR="00F316AD" w:rsidRPr="00485AAE" w:rsidRDefault="00115A83" w:rsidP="00D20DA9">
            <w:pPr>
              <w:jc w:val="center"/>
            </w:pPr>
            <w:r>
              <w:t>+56967147450</w:t>
            </w:r>
          </w:p>
        </w:tc>
        <w:tc>
          <w:tcPr>
            <w:tcW w:w="2902" w:type="dxa"/>
            <w:tcBorders>
              <w:top w:val="single" w:sz="24" w:space="0" w:color="BF9268" w:themeColor="accent2"/>
            </w:tcBorders>
            <w:vAlign w:val="center"/>
          </w:tcPr>
          <w:p w14:paraId="30CD49CF" w14:textId="086F4949" w:rsidR="00F316AD" w:rsidRPr="00485AAE" w:rsidRDefault="00115A83" w:rsidP="00D20DA9">
            <w:pPr>
              <w:jc w:val="center"/>
            </w:pPr>
            <w:r w:rsidRPr="00115A83">
              <w:rPr>
                <w:color w:val="auto"/>
              </w:rPr>
              <w:t>Nat.salas.r</w:t>
            </w:r>
            <w:r w:rsidRPr="00115A83">
              <w:rPr>
                <w:rFonts w:ascii="Arial" w:hAnsi="Arial" w:cs="Arial"/>
                <w:color w:val="auto"/>
                <w:sz w:val="21"/>
                <w:szCs w:val="21"/>
                <w:shd w:val="clear" w:color="auto" w:fill="FFFFFF"/>
              </w:rPr>
              <w:t>@</w:t>
            </w:r>
            <w:r w:rsidRPr="00115A83">
              <w:rPr>
                <w:rFonts w:ascii="Arial" w:hAnsi="Arial" w:cs="Arial"/>
                <w:color w:val="auto"/>
                <w:sz w:val="21"/>
                <w:szCs w:val="21"/>
                <w:shd w:val="clear" w:color="auto" w:fill="FFFFFF"/>
              </w:rPr>
              <w:t>gmail.com</w:t>
            </w:r>
            <w:r w:rsidR="00D20DA9" w:rsidRPr="00115A83">
              <w:rPr>
                <w:color w:val="auto"/>
                <w:lang w:bidi="es-ES"/>
              </w:rPr>
              <w:t xml:space="preserve"> </w:t>
            </w:r>
          </w:p>
        </w:tc>
      </w:tr>
      <w:tr w:rsidR="00CD50FD" w:rsidRPr="00485AAE" w14:paraId="59CB00DC" w14:textId="77777777" w:rsidTr="00115A83">
        <w:trPr>
          <w:trHeight w:val="210"/>
        </w:trPr>
        <w:tc>
          <w:tcPr>
            <w:tcW w:w="3015" w:type="dxa"/>
            <w:tcBorders>
              <w:bottom w:val="single" w:sz="18" w:space="0" w:color="BF9268" w:themeColor="accent2"/>
            </w:tcBorders>
          </w:tcPr>
          <w:p w14:paraId="542BA54E" w14:textId="77777777" w:rsidR="00CD50FD" w:rsidRPr="00485AAE" w:rsidRDefault="00CD50FD" w:rsidP="00CD50FD"/>
        </w:tc>
        <w:tc>
          <w:tcPr>
            <w:tcW w:w="3049" w:type="dxa"/>
            <w:vMerge w:val="restart"/>
            <w:shd w:val="clear" w:color="auto" w:fill="303848" w:themeFill="accent1"/>
            <w:vAlign w:val="center"/>
          </w:tcPr>
          <w:p w14:paraId="29717ABA" w14:textId="77777777" w:rsidR="00CD50FD" w:rsidRPr="00485AAE" w:rsidRDefault="00420F17" w:rsidP="00D20DA9">
            <w:pPr>
              <w:pStyle w:val="Ttulo1"/>
            </w:pPr>
            <w:sdt>
              <w:sdtPr>
                <w:id w:val="1460613821"/>
                <w:placeholder>
                  <w:docPart w:val="C14AD093A8A64EF78AF7A9E73BC3F73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485AAE">
                  <w:rPr>
                    <w:lang w:bidi="es-ES"/>
                  </w:rPr>
                  <w:t>OBJETIVO</w:t>
                </w:r>
              </w:sdtContent>
            </w:sdt>
          </w:p>
        </w:tc>
        <w:tc>
          <w:tcPr>
            <w:tcW w:w="2902" w:type="dxa"/>
            <w:tcBorders>
              <w:bottom w:val="single" w:sz="18" w:space="0" w:color="BF9268" w:themeColor="accent2"/>
            </w:tcBorders>
          </w:tcPr>
          <w:p w14:paraId="017DFFCD" w14:textId="77777777" w:rsidR="00CD50FD" w:rsidRPr="00485AAE" w:rsidRDefault="00CD50FD"/>
        </w:tc>
      </w:tr>
      <w:tr w:rsidR="00CD50FD" w:rsidRPr="00485AAE" w14:paraId="4BF667FC" w14:textId="77777777" w:rsidTr="00115A83">
        <w:trPr>
          <w:trHeight w:val="210"/>
        </w:trPr>
        <w:tc>
          <w:tcPr>
            <w:tcW w:w="3015" w:type="dxa"/>
            <w:tcBorders>
              <w:top w:val="single" w:sz="18" w:space="0" w:color="BF9268" w:themeColor="accent2"/>
            </w:tcBorders>
          </w:tcPr>
          <w:p w14:paraId="5BECEA43" w14:textId="77777777" w:rsidR="00CD50FD" w:rsidRPr="00485AAE" w:rsidRDefault="00CD50FD" w:rsidP="00CD50FD"/>
        </w:tc>
        <w:tc>
          <w:tcPr>
            <w:tcW w:w="3049" w:type="dxa"/>
            <w:vMerge/>
            <w:shd w:val="clear" w:color="auto" w:fill="303848" w:themeFill="accent1"/>
            <w:vAlign w:val="center"/>
          </w:tcPr>
          <w:p w14:paraId="2AE3F8B0" w14:textId="77777777" w:rsidR="00CD50FD" w:rsidRPr="00485AAE" w:rsidRDefault="00CD50FD" w:rsidP="0040233B">
            <w:pPr>
              <w:pStyle w:val="Ttulo1"/>
            </w:pPr>
          </w:p>
        </w:tc>
        <w:tc>
          <w:tcPr>
            <w:tcW w:w="2902" w:type="dxa"/>
            <w:tcBorders>
              <w:top w:val="single" w:sz="18" w:space="0" w:color="BF9268" w:themeColor="accent2"/>
            </w:tcBorders>
          </w:tcPr>
          <w:p w14:paraId="06C84471" w14:textId="77777777" w:rsidR="00CD50FD" w:rsidRPr="00485AAE" w:rsidRDefault="00CD50FD">
            <w:pPr>
              <w:rPr>
                <w:noProof/>
              </w:rPr>
            </w:pPr>
          </w:p>
        </w:tc>
      </w:tr>
      <w:tr w:rsidR="0040233B" w:rsidRPr="00485AAE" w14:paraId="67EF8864" w14:textId="77777777" w:rsidTr="00115A83">
        <w:trPr>
          <w:trHeight w:val="1440"/>
        </w:trPr>
        <w:tc>
          <w:tcPr>
            <w:tcW w:w="8966" w:type="dxa"/>
            <w:gridSpan w:val="3"/>
            <w:vAlign w:val="center"/>
          </w:tcPr>
          <w:p w14:paraId="47000C95" w14:textId="593DB4E7" w:rsidR="0040233B" w:rsidRPr="00485AAE" w:rsidRDefault="00115A83" w:rsidP="00D20DA9">
            <w:pPr>
              <w:pStyle w:val="Texto"/>
            </w:pPr>
            <w:r>
              <w:rPr>
                <w:rFonts w:ascii="Source Sans Pro" w:hAnsi="Source Sans Pro"/>
                <w:color w:val="58585F"/>
                <w:sz w:val="21"/>
                <w:szCs w:val="21"/>
                <w:shd w:val="clear" w:color="auto" w:fill="FFFFFF"/>
              </w:rPr>
              <w:t>Versátil y motivada con grandes dotes comunicativas y capacidad para realizar varias tareas a la vez. Capaz de ejecutar las tareas con un nivel de servicio al cliente excelente en entornos muy dinámicos y bajo gran presión.</w:t>
            </w:r>
          </w:p>
        </w:tc>
      </w:tr>
      <w:tr w:rsidR="00CD50FD" w:rsidRPr="00485AAE" w14:paraId="4B350F6B" w14:textId="77777777" w:rsidTr="00115A83">
        <w:trPr>
          <w:trHeight w:val="220"/>
        </w:trPr>
        <w:tc>
          <w:tcPr>
            <w:tcW w:w="3015" w:type="dxa"/>
            <w:vMerge w:val="restart"/>
            <w:shd w:val="clear" w:color="auto" w:fill="F2F2F2" w:themeFill="background1" w:themeFillShade="F2"/>
            <w:vAlign w:val="center"/>
          </w:tcPr>
          <w:p w14:paraId="6B50637B" w14:textId="77777777" w:rsidR="00CD50FD" w:rsidRPr="00485AAE" w:rsidRDefault="00420F17" w:rsidP="00D20DA9">
            <w:pPr>
              <w:pStyle w:val="Ttulo2"/>
            </w:pPr>
            <w:sdt>
              <w:sdtPr>
                <w:id w:val="-1907296240"/>
                <w:placeholder>
                  <w:docPart w:val="1D91A93AE13A4309ADA4D4F1603BDE3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485AAE">
                  <w:rPr>
                    <w:lang w:bidi="es-ES"/>
                  </w:rPr>
                  <w:t>FORMACIÓN</w:t>
                </w:r>
              </w:sdtContent>
            </w:sdt>
            <w:r w:rsidR="00D26A79" w:rsidRPr="00485AAE">
              <w:rPr>
                <w:lang w:bidi="es-ES"/>
              </w:rPr>
              <w:t xml:space="preserve"> </w:t>
            </w:r>
            <w:sdt>
              <w:sdtPr>
                <w:rPr>
                  <w:rStyle w:val="Resaltar"/>
                </w:rPr>
                <w:id w:val="-908075200"/>
                <w:placeholder>
                  <w:docPart w:val="C5FDB55DA6EE41E7863D189C1347ACE7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Resaltar"/>
                </w:rPr>
              </w:sdtEndPr>
              <w:sdtContent>
                <w:r w:rsidR="00D26A79" w:rsidRPr="00485AAE">
                  <w:rPr>
                    <w:rStyle w:val="Resaltar"/>
                    <w:lang w:bidi="es-ES"/>
                  </w:rPr>
                  <w:t>—</w:t>
                </w:r>
              </w:sdtContent>
            </w:sdt>
          </w:p>
        </w:tc>
        <w:tc>
          <w:tcPr>
            <w:tcW w:w="3049" w:type="dxa"/>
            <w:vMerge w:val="restart"/>
            <w:shd w:val="clear" w:color="auto" w:fill="303848" w:themeFill="accent1"/>
            <w:vAlign w:val="center"/>
          </w:tcPr>
          <w:p w14:paraId="060548E4" w14:textId="77777777" w:rsidR="00CD50FD" w:rsidRPr="00485AAE" w:rsidRDefault="00420F17" w:rsidP="00D20DA9">
            <w:pPr>
              <w:pStyle w:val="Ttulo1"/>
            </w:pPr>
            <w:sdt>
              <w:sdtPr>
                <w:id w:val="-1748876717"/>
                <w:placeholder>
                  <w:docPart w:val="2CEA7465338B452C9F7209EE59E607F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485AAE">
                  <w:rPr>
                    <w:lang w:bidi="es-ES"/>
                  </w:rPr>
                  <w:t>EXPERIENCIA</w:t>
                </w:r>
              </w:sdtContent>
            </w:sdt>
          </w:p>
        </w:tc>
        <w:tc>
          <w:tcPr>
            <w:tcW w:w="2902" w:type="dxa"/>
            <w:tcBorders>
              <w:bottom w:val="single" w:sz="18" w:space="0" w:color="BF9268" w:themeColor="accent2"/>
            </w:tcBorders>
          </w:tcPr>
          <w:p w14:paraId="13CA1930" w14:textId="77777777" w:rsidR="00CD50FD" w:rsidRPr="00485AAE" w:rsidRDefault="00CD50FD"/>
        </w:tc>
      </w:tr>
      <w:tr w:rsidR="00CD50FD" w:rsidRPr="00485AAE" w14:paraId="67B2EFA3" w14:textId="77777777" w:rsidTr="00115A83">
        <w:trPr>
          <w:trHeight w:val="220"/>
        </w:trPr>
        <w:tc>
          <w:tcPr>
            <w:tcW w:w="3015" w:type="dxa"/>
            <w:vMerge/>
            <w:shd w:val="clear" w:color="auto" w:fill="F2F2F2" w:themeFill="background1" w:themeFillShade="F2"/>
            <w:vAlign w:val="center"/>
          </w:tcPr>
          <w:p w14:paraId="4D9D5290" w14:textId="77777777" w:rsidR="00CD50FD" w:rsidRPr="00485AAE" w:rsidRDefault="00CD50FD" w:rsidP="0040233B">
            <w:pPr>
              <w:pStyle w:val="Ttulo2"/>
            </w:pPr>
          </w:p>
        </w:tc>
        <w:tc>
          <w:tcPr>
            <w:tcW w:w="3049" w:type="dxa"/>
            <w:vMerge/>
            <w:shd w:val="clear" w:color="auto" w:fill="303848" w:themeFill="accent1"/>
            <w:vAlign w:val="center"/>
          </w:tcPr>
          <w:p w14:paraId="27753E39" w14:textId="77777777" w:rsidR="00CD50FD" w:rsidRPr="00485AAE" w:rsidRDefault="00CD50FD" w:rsidP="0040233B">
            <w:pPr>
              <w:pStyle w:val="Ttulo1"/>
            </w:pPr>
          </w:p>
        </w:tc>
        <w:tc>
          <w:tcPr>
            <w:tcW w:w="2902" w:type="dxa"/>
          </w:tcPr>
          <w:p w14:paraId="57E0D75D" w14:textId="408D6453" w:rsidR="00115A83" w:rsidRPr="00485AAE" w:rsidRDefault="00115A83"/>
        </w:tc>
      </w:tr>
      <w:tr w:rsidR="0040233B" w:rsidRPr="00485AAE" w14:paraId="2611E0F7" w14:textId="77777777" w:rsidTr="00773374">
        <w:trPr>
          <w:trHeight w:val="3249"/>
        </w:trPr>
        <w:tc>
          <w:tcPr>
            <w:tcW w:w="3015" w:type="dxa"/>
            <w:shd w:val="clear" w:color="auto" w:fill="F2F2F2" w:themeFill="background1" w:themeFillShade="F2"/>
          </w:tcPr>
          <w:p w14:paraId="56A02CC9" w14:textId="77777777" w:rsidR="0040233B" w:rsidRPr="00485AAE" w:rsidRDefault="0040233B" w:rsidP="0040233B">
            <w:pPr>
              <w:pStyle w:val="Texto"/>
            </w:pPr>
          </w:p>
          <w:p w14:paraId="6CA30C43" w14:textId="7D35BA9D" w:rsidR="00115A83" w:rsidRDefault="00115A83" w:rsidP="00115A83">
            <w:pPr>
              <w:pStyle w:val="Texto"/>
              <w:rPr>
                <w:color w:val="auto"/>
              </w:rPr>
            </w:pPr>
            <w:r>
              <w:t>[</w:t>
            </w:r>
            <w:r w:rsidRPr="00115A83">
              <w:rPr>
                <w:color w:val="auto"/>
              </w:rPr>
              <w:t>2015-2018] Liceo Cardenal Raúl Silva Henríquez, Nancagua.</w:t>
            </w:r>
          </w:p>
          <w:p w14:paraId="1145133F" w14:textId="77777777" w:rsidR="00773374" w:rsidRPr="00773374" w:rsidRDefault="00773374" w:rsidP="00773374"/>
          <w:p w14:paraId="3E7ABD71" w14:textId="22001541" w:rsidR="00115A83" w:rsidRDefault="00115A83" w:rsidP="00115A83">
            <w:pPr>
              <w:rPr>
                <w:color w:val="auto"/>
                <w:sz w:val="20"/>
                <w:szCs w:val="20"/>
              </w:rPr>
            </w:pPr>
            <w:r w:rsidRPr="00115A83">
              <w:rPr>
                <w:color w:val="auto"/>
                <w:sz w:val="20"/>
                <w:szCs w:val="20"/>
              </w:rPr>
              <w:t>[2017-2018] Secretaria de Actas, Centro de Alumnos.</w:t>
            </w:r>
          </w:p>
          <w:p w14:paraId="783C2F62" w14:textId="77777777" w:rsidR="00773374" w:rsidRPr="00115A83" w:rsidRDefault="00773374" w:rsidP="00115A83">
            <w:pPr>
              <w:rPr>
                <w:color w:val="auto"/>
                <w:sz w:val="20"/>
                <w:szCs w:val="20"/>
              </w:rPr>
            </w:pPr>
          </w:p>
          <w:p w14:paraId="5B0ACC69" w14:textId="6480FA5C" w:rsidR="00D20DA9" w:rsidRDefault="00115A83" w:rsidP="0040233B">
            <w:pPr>
              <w:pStyle w:val="Texto"/>
              <w:rPr>
                <w:color w:val="auto"/>
              </w:rPr>
            </w:pPr>
            <w:r w:rsidRPr="00773374">
              <w:rPr>
                <w:color w:val="auto"/>
              </w:rPr>
              <w:t>[2019-actualidad] Universidad Autón</w:t>
            </w:r>
            <w:r w:rsidR="00773374" w:rsidRPr="00773374">
              <w:rPr>
                <w:color w:val="auto"/>
              </w:rPr>
              <w:t>oma de Chile, Enfermería 4to semestre.</w:t>
            </w:r>
          </w:p>
          <w:p w14:paraId="22344BBC" w14:textId="77777777" w:rsidR="00773374" w:rsidRDefault="00773374" w:rsidP="00773374"/>
          <w:p w14:paraId="55578886" w14:textId="044206FA" w:rsidR="00773374" w:rsidRPr="00773374" w:rsidRDefault="00773374" w:rsidP="00773374">
            <w:pPr>
              <w:pStyle w:val="Ttulo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124590" wp14:editId="19BFC5A6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457200</wp:posOffset>
                      </wp:positionV>
                      <wp:extent cx="1704975" cy="2190750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04975" cy="2190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5C93E2" w14:textId="4CEF8860" w:rsidR="00773374" w:rsidRPr="00773374" w:rsidRDefault="00773374">
                                  <w:pPr>
                                    <w:rPr>
                                      <w:sz w:val="20"/>
                                      <w:szCs w:val="20"/>
                                      <w:lang w:val="es-CL"/>
                                    </w:rPr>
                                  </w:pPr>
                                  <w:r w:rsidRPr="00773374">
                                    <w:rPr>
                                      <w:sz w:val="20"/>
                                      <w:szCs w:val="20"/>
                                      <w:lang w:val="es-CL"/>
                                    </w:rPr>
                                    <w:t>-Actitud proactiva</w:t>
                                  </w:r>
                                </w:p>
                                <w:p w14:paraId="1C4F9641" w14:textId="5E97C3F4" w:rsidR="00773374" w:rsidRDefault="00773374">
                                  <w:pPr>
                                    <w:rPr>
                                      <w:sz w:val="20"/>
                                      <w:szCs w:val="20"/>
                                      <w:lang w:val="es-CL"/>
                                    </w:rPr>
                                  </w:pPr>
                                  <w:r w:rsidRPr="00773374">
                                    <w:rPr>
                                      <w:sz w:val="20"/>
                                      <w:szCs w:val="20"/>
                                      <w:lang w:val="es-CL"/>
                                    </w:rPr>
                                    <w:t>-Persona rigurosa con la normativa de sanidad.</w:t>
                                  </w:r>
                                </w:p>
                                <w:p w14:paraId="7F45582E" w14:textId="19209E5A" w:rsidR="00773374" w:rsidRDefault="00773374">
                                  <w:pPr>
                                    <w:rPr>
                                      <w:sz w:val="20"/>
                                      <w:szCs w:val="20"/>
                                      <w:lang w:val="es-C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CL"/>
                                    </w:rPr>
                                    <w:t>-Liderazgo en actividades.</w:t>
                                  </w:r>
                                </w:p>
                                <w:p w14:paraId="13678FBB" w14:textId="0163097C" w:rsidR="00773374" w:rsidRDefault="00773374">
                                  <w:pPr>
                                    <w:rPr>
                                      <w:sz w:val="20"/>
                                      <w:szCs w:val="20"/>
                                      <w:lang w:val="es-C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CL"/>
                                    </w:rPr>
                                    <w:t>-Seguridad y cumplimiento de normas.</w:t>
                                  </w:r>
                                </w:p>
                                <w:p w14:paraId="654557B7" w14:textId="66055D4E" w:rsidR="00773374" w:rsidRDefault="00773374">
                                  <w:pPr>
                                    <w:rPr>
                                      <w:sz w:val="20"/>
                                      <w:szCs w:val="20"/>
                                      <w:lang w:val="es-C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CL"/>
                                    </w:rPr>
                                    <w:t>-Actitud positiva.</w:t>
                                  </w:r>
                                </w:p>
                                <w:p w14:paraId="76D968AD" w14:textId="07CC515C" w:rsidR="00773374" w:rsidRDefault="00773374">
                                  <w:pPr>
                                    <w:rPr>
                                      <w:sz w:val="20"/>
                                      <w:szCs w:val="20"/>
                                      <w:lang w:val="es-C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CL"/>
                                    </w:rPr>
                                    <w:t>-Confiabilidad.</w:t>
                                  </w:r>
                                </w:p>
                                <w:p w14:paraId="4459EFD1" w14:textId="47015602" w:rsidR="00773374" w:rsidRPr="00773374" w:rsidRDefault="00773374">
                                  <w:pPr>
                                    <w:rPr>
                                      <w:sz w:val="20"/>
                                      <w:szCs w:val="20"/>
                                      <w:lang w:val="es-C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CL"/>
                                    </w:rPr>
                                    <w:t>-Atención al detalle.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12459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-.9pt;margin-top:36pt;width:134.25pt;height:17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" filled="f" stroked="f" strokeweight=".5pt">
                      <v:textbox>
                        <w:txbxContent>
                          <w:p w14:paraId="2F5C93E2" w14:textId="4CEF8860" w:rsidR="00773374" w:rsidRPr="00773374" w:rsidRDefault="00773374">
                            <w:pPr>
                              <w:rPr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773374">
                              <w:rPr>
                                <w:sz w:val="20"/>
                                <w:szCs w:val="20"/>
                                <w:lang w:val="es-CL"/>
                              </w:rPr>
                              <w:t>-Actitud proactiva</w:t>
                            </w:r>
                          </w:p>
                          <w:p w14:paraId="1C4F9641" w14:textId="5E97C3F4" w:rsidR="00773374" w:rsidRDefault="00773374">
                            <w:pPr>
                              <w:rPr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773374">
                              <w:rPr>
                                <w:sz w:val="20"/>
                                <w:szCs w:val="20"/>
                                <w:lang w:val="es-CL"/>
                              </w:rPr>
                              <w:t>-Persona rigurosa con la normativa de sanidad.</w:t>
                            </w:r>
                          </w:p>
                          <w:p w14:paraId="7F45582E" w14:textId="19209E5A" w:rsidR="00773374" w:rsidRDefault="00773374">
                            <w:pPr>
                              <w:rPr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CL"/>
                              </w:rPr>
                              <w:t>-Liderazgo en actividades.</w:t>
                            </w:r>
                          </w:p>
                          <w:p w14:paraId="13678FBB" w14:textId="0163097C" w:rsidR="00773374" w:rsidRDefault="00773374">
                            <w:pPr>
                              <w:rPr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CL"/>
                              </w:rPr>
                              <w:t>-Seguridad y cumplimiento de normas.</w:t>
                            </w:r>
                          </w:p>
                          <w:p w14:paraId="654557B7" w14:textId="66055D4E" w:rsidR="00773374" w:rsidRDefault="00773374">
                            <w:pPr>
                              <w:rPr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CL"/>
                              </w:rPr>
                              <w:t>-Actitud positiva.</w:t>
                            </w:r>
                          </w:p>
                          <w:p w14:paraId="76D968AD" w14:textId="07CC515C" w:rsidR="00773374" w:rsidRDefault="00773374">
                            <w:pPr>
                              <w:rPr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CL"/>
                              </w:rPr>
                              <w:t>-Confiabilidad.</w:t>
                            </w:r>
                          </w:p>
                          <w:p w14:paraId="4459EFD1" w14:textId="47015602" w:rsidR="00773374" w:rsidRPr="00773374" w:rsidRDefault="00773374">
                            <w:pPr>
                              <w:rPr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CL"/>
                              </w:rPr>
                              <w:t>-Atención al detalle.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sdt>
              <w:sdtPr>
                <w:id w:val="-1768688169"/>
                <w:placeholder>
                  <w:docPart w:val="CBC028BE8C9945978BAC8C967625D677"/>
                </w:placeholder>
                <w:temporary/>
                <w:showingPlcHdr/>
                <w15:appearance w15:val="hidden"/>
                <w:text/>
              </w:sdtPr>
              <w:sdtContent>
                <w:r w:rsidRPr="00485AAE">
                  <w:rPr>
                    <w:lang w:bidi="es-ES"/>
                  </w:rPr>
                  <w:t>APTITUDES CLAVE</w:t>
                </w:r>
              </w:sdtContent>
            </w:sdt>
            <w:r w:rsidRPr="00485AAE">
              <w:rPr>
                <w:lang w:bidi="es-ES"/>
              </w:rPr>
              <w:t xml:space="preserve"> </w:t>
            </w:r>
            <w:sdt>
              <w:sdtPr>
                <w:rPr>
                  <w:rStyle w:val="Resaltar"/>
                </w:rPr>
                <w:id w:val="-1435431091"/>
                <w:placeholder>
                  <w:docPart w:val="B7897EFFEC534438B8B8887C27D32418"/>
                </w:placeholder>
                <w:temporary/>
                <w:showingPlcHdr/>
                <w15:appearance w15:val="hidden"/>
                <w:text/>
              </w:sdtPr>
              <w:sdtContent>
                <w:r w:rsidRPr="00485AAE">
                  <w:rPr>
                    <w:rStyle w:val="Resaltar"/>
                    <w:lang w:bidi="es-ES"/>
                  </w:rPr>
                  <w:t>—</w:t>
                </w:r>
              </w:sdtContent>
            </w:sdt>
          </w:p>
        </w:tc>
        <w:tc>
          <w:tcPr>
            <w:tcW w:w="5951" w:type="dxa"/>
            <w:gridSpan w:val="2"/>
            <w:vAlign w:val="center"/>
          </w:tcPr>
          <w:p w14:paraId="58E6CB8C" w14:textId="77777777" w:rsidR="00115A83" w:rsidRDefault="00115A83" w:rsidP="00D20DA9">
            <w:pPr>
              <w:pStyle w:val="Textopequeo"/>
            </w:pPr>
          </w:p>
          <w:p w14:paraId="1A1D7265" w14:textId="60CDF96E" w:rsidR="00D20DA9" w:rsidRPr="00485AAE" w:rsidRDefault="00115A83" w:rsidP="00D20DA9">
            <w:pPr>
              <w:pStyle w:val="Textopequeo"/>
            </w:pPr>
            <w:r>
              <w:t>[diciembre 2017-marzo 2018]</w:t>
            </w:r>
          </w:p>
          <w:p w14:paraId="76BA4DE0" w14:textId="639752AC" w:rsidR="00D20DA9" w:rsidRDefault="00115A83" w:rsidP="00D20DA9">
            <w:pPr>
              <w:pStyle w:val="Texto"/>
            </w:pPr>
            <w:r>
              <w:t>Ayudante de Cocina</w:t>
            </w:r>
            <w:r w:rsidRPr="00485AAE">
              <w:rPr>
                <w:color w:val="BE9268"/>
                <w:lang w:bidi="es-ES"/>
              </w:rPr>
              <w:t xml:space="preserve"> •</w:t>
            </w:r>
            <w:r w:rsidR="00D20DA9" w:rsidRPr="00485AAE">
              <w:rPr>
                <w:color w:val="BE9268"/>
                <w:lang w:bidi="es-ES"/>
              </w:rPr>
              <w:t xml:space="preserve"> </w:t>
            </w:r>
            <w:r>
              <w:t>Cafetería Eliel, Nancagua</w:t>
            </w:r>
          </w:p>
          <w:p w14:paraId="07C42287" w14:textId="77777777" w:rsidR="00115A83" w:rsidRDefault="00115A83" w:rsidP="00115A83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Source Sans Pro" w:hAnsi="Source Sans Pro"/>
                <w:color w:val="58585F"/>
                <w:sz w:val="21"/>
                <w:szCs w:val="21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</w:rPr>
              <w:t>Mantenimiento y limpieza diarios de las instalaciones y utensilios de trabajo.</w:t>
            </w:r>
          </w:p>
          <w:p w14:paraId="1FC88DDE" w14:textId="77777777" w:rsidR="00115A83" w:rsidRDefault="00115A83" w:rsidP="00115A83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Source Sans Pro" w:hAnsi="Source Sans Pro"/>
                <w:color w:val="58585F"/>
                <w:sz w:val="21"/>
                <w:szCs w:val="21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</w:rPr>
              <w:t>Experiencia en servicio de comedor.</w:t>
            </w:r>
          </w:p>
          <w:p w14:paraId="6BF73C36" w14:textId="77777777" w:rsidR="00115A83" w:rsidRDefault="00115A83" w:rsidP="00115A83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Source Sans Pro" w:hAnsi="Source Sans Pro"/>
                <w:color w:val="58585F"/>
                <w:sz w:val="21"/>
                <w:szCs w:val="21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</w:rPr>
              <w:t>Se encargó del lavado de mesas, paredes, frigoríficos, cocinas y suelos para mantener las cocinas en perfecto estado de limpieza y desinfección.</w:t>
            </w:r>
          </w:p>
          <w:p w14:paraId="644A8BA0" w14:textId="344DA7CE" w:rsidR="0040233B" w:rsidRPr="00115A83" w:rsidRDefault="00115A83" w:rsidP="00D20DA9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Source Sans Pro" w:hAnsi="Source Sans Pro"/>
                <w:color w:val="58585F"/>
                <w:sz w:val="21"/>
                <w:szCs w:val="21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</w:rPr>
              <w:t>Apoyo en el control de existencias y elaboración de listas de compras.</w:t>
            </w:r>
          </w:p>
          <w:p w14:paraId="1ADB5FB4" w14:textId="1F003C37" w:rsidR="00D20DA9" w:rsidRPr="00485AAE" w:rsidRDefault="00115A83" w:rsidP="00D20DA9">
            <w:pPr>
              <w:pStyle w:val="Textopequeo"/>
            </w:pPr>
            <w:r>
              <w:t>[junio 2018-agosto2018]</w:t>
            </w:r>
          </w:p>
          <w:p w14:paraId="6CF3496A" w14:textId="698C825E" w:rsidR="00D20DA9" w:rsidRPr="00485AAE" w:rsidRDefault="00115A83" w:rsidP="00D20DA9">
            <w:pPr>
              <w:pStyle w:val="Texto"/>
            </w:pPr>
            <w:r>
              <w:t xml:space="preserve">Mesera </w:t>
            </w:r>
            <w:r w:rsidR="00D20DA9" w:rsidRPr="00485AAE">
              <w:rPr>
                <w:color w:val="BE9268"/>
                <w:lang w:bidi="es-ES"/>
              </w:rPr>
              <w:t xml:space="preserve">• </w:t>
            </w:r>
            <w:r>
              <w:t>Cafetería Eliel, Nancagua</w:t>
            </w:r>
          </w:p>
          <w:p w14:paraId="34F64FF3" w14:textId="7A08F232" w:rsidR="0040233B" w:rsidRPr="00485AAE" w:rsidRDefault="00D20DA9" w:rsidP="00115A83">
            <w:pPr>
              <w:pStyle w:val="Texto"/>
            </w:pPr>
            <w:r w:rsidRPr="00485AAE">
              <w:rPr>
                <w:sz w:val="21"/>
                <w:lang w:bidi="es-ES"/>
              </w:rPr>
              <w:t xml:space="preserve"> </w:t>
            </w:r>
          </w:p>
          <w:p w14:paraId="0DBB0453" w14:textId="77777777" w:rsidR="00115A83" w:rsidRPr="00115A83" w:rsidRDefault="00115A83" w:rsidP="00115A83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Theme="minorHAnsi" w:hAnsiTheme="minorHAnsi" w:cstheme="minorHAnsi"/>
                <w:color w:val="58585F"/>
                <w:sz w:val="20"/>
                <w:szCs w:val="20"/>
              </w:rPr>
            </w:pPr>
            <w:r w:rsidRPr="00115A83">
              <w:rPr>
                <w:rFonts w:asciiTheme="minorHAnsi" w:hAnsiTheme="minorHAnsi" w:cstheme="minorHAnsi"/>
                <w:color w:val="58585F"/>
                <w:sz w:val="20"/>
                <w:szCs w:val="20"/>
              </w:rPr>
              <w:t>Orden, limpieza y abastecimiento de neveras y cumplimentación de las hojas de pedidos.</w:t>
            </w:r>
          </w:p>
          <w:p w14:paraId="5AA1A14B" w14:textId="77777777" w:rsidR="00115A83" w:rsidRPr="00115A83" w:rsidRDefault="00115A83" w:rsidP="00115A83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Theme="minorHAnsi" w:hAnsiTheme="minorHAnsi" w:cstheme="minorHAnsi"/>
                <w:color w:val="58585F"/>
                <w:sz w:val="20"/>
                <w:szCs w:val="20"/>
              </w:rPr>
            </w:pPr>
            <w:r w:rsidRPr="00115A83">
              <w:rPr>
                <w:rFonts w:asciiTheme="minorHAnsi" w:hAnsiTheme="minorHAnsi" w:cstheme="minorHAnsi"/>
                <w:color w:val="58585F"/>
                <w:sz w:val="20"/>
                <w:szCs w:val="20"/>
              </w:rPr>
              <w:t>Anotación de los pedidos de los clientes y traslado a cocina.</w:t>
            </w:r>
          </w:p>
          <w:p w14:paraId="05B59C7B" w14:textId="77777777" w:rsidR="00115A83" w:rsidRPr="00115A83" w:rsidRDefault="00115A83" w:rsidP="00115A83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Theme="minorHAnsi" w:hAnsiTheme="minorHAnsi" w:cstheme="minorHAnsi"/>
                <w:color w:val="58585F"/>
                <w:sz w:val="20"/>
                <w:szCs w:val="20"/>
              </w:rPr>
            </w:pPr>
            <w:r w:rsidRPr="00115A83">
              <w:rPr>
                <w:rFonts w:asciiTheme="minorHAnsi" w:hAnsiTheme="minorHAnsi" w:cstheme="minorHAnsi"/>
                <w:color w:val="58585F"/>
                <w:sz w:val="20"/>
                <w:szCs w:val="20"/>
              </w:rPr>
              <w:t>Preparación de las mesas, que incluye la disposición de la vajilla, platos, servilletas y decoración.</w:t>
            </w:r>
          </w:p>
          <w:p w14:paraId="2340D32E" w14:textId="77777777" w:rsidR="00115A83" w:rsidRPr="00115A83" w:rsidRDefault="00115A83" w:rsidP="00115A83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Theme="minorHAnsi" w:hAnsiTheme="minorHAnsi" w:cstheme="minorHAnsi"/>
                <w:color w:val="58585F"/>
                <w:sz w:val="20"/>
                <w:szCs w:val="20"/>
              </w:rPr>
            </w:pPr>
            <w:r w:rsidRPr="00115A83">
              <w:rPr>
                <w:rFonts w:asciiTheme="minorHAnsi" w:hAnsiTheme="minorHAnsi" w:cstheme="minorHAnsi"/>
                <w:color w:val="58585F"/>
                <w:sz w:val="20"/>
                <w:szCs w:val="20"/>
              </w:rPr>
              <w:t>Atención a los clientes durante la comida atendiendo a sus demandas y requisitos.</w:t>
            </w:r>
          </w:p>
          <w:p w14:paraId="4187EE19" w14:textId="77777777" w:rsidR="0040233B" w:rsidRDefault="00115A83" w:rsidP="00773374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Theme="minorHAnsi" w:hAnsiTheme="minorHAnsi" w:cstheme="minorHAnsi"/>
                <w:color w:val="58585F"/>
                <w:sz w:val="20"/>
                <w:szCs w:val="20"/>
              </w:rPr>
            </w:pPr>
            <w:r w:rsidRPr="00115A83">
              <w:rPr>
                <w:rFonts w:asciiTheme="minorHAnsi" w:hAnsiTheme="minorHAnsi" w:cstheme="minorHAnsi"/>
                <w:color w:val="58585F"/>
                <w:sz w:val="20"/>
                <w:szCs w:val="20"/>
              </w:rPr>
              <w:t>Colaboración con el personal de cocina para satisfacer los pedidos de comidas diarias.</w:t>
            </w:r>
          </w:p>
          <w:p w14:paraId="5C4B5E19" w14:textId="77777777" w:rsidR="00773374" w:rsidRDefault="00773374" w:rsidP="00773374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  <w:color w:val="58585F"/>
                <w:sz w:val="20"/>
                <w:szCs w:val="20"/>
              </w:rPr>
            </w:pPr>
          </w:p>
          <w:p w14:paraId="261AA13C" w14:textId="77777777" w:rsidR="00773374" w:rsidRDefault="00773374" w:rsidP="00773374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  <w:color w:val="58585F"/>
                <w:sz w:val="20"/>
                <w:szCs w:val="20"/>
              </w:rPr>
            </w:pPr>
          </w:p>
          <w:p w14:paraId="5E5735D7" w14:textId="77777777" w:rsidR="00773374" w:rsidRDefault="00773374" w:rsidP="00773374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  <w:color w:val="58585F"/>
                <w:sz w:val="20"/>
                <w:szCs w:val="20"/>
              </w:rPr>
            </w:pPr>
          </w:p>
          <w:p w14:paraId="2C7BCAE5" w14:textId="77777777" w:rsidR="00773374" w:rsidRDefault="00773374" w:rsidP="00773374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  <w:color w:val="58585F"/>
                <w:sz w:val="20"/>
                <w:szCs w:val="20"/>
              </w:rPr>
            </w:pPr>
          </w:p>
          <w:p w14:paraId="01C10AC6" w14:textId="77777777" w:rsidR="00773374" w:rsidRDefault="00773374" w:rsidP="00773374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  <w:color w:val="58585F"/>
                <w:sz w:val="20"/>
                <w:szCs w:val="20"/>
              </w:rPr>
            </w:pPr>
          </w:p>
          <w:p w14:paraId="1E3D4814" w14:textId="77777777" w:rsidR="00773374" w:rsidRDefault="00773374" w:rsidP="00773374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  <w:color w:val="58585F"/>
                <w:sz w:val="20"/>
                <w:szCs w:val="20"/>
              </w:rPr>
            </w:pPr>
          </w:p>
          <w:p w14:paraId="7BFB353F" w14:textId="77777777" w:rsidR="00773374" w:rsidRDefault="00773374" w:rsidP="00773374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  <w:color w:val="58585F"/>
                <w:sz w:val="20"/>
                <w:szCs w:val="20"/>
              </w:rPr>
            </w:pPr>
          </w:p>
          <w:p w14:paraId="21A57F4F" w14:textId="77777777" w:rsidR="00773374" w:rsidRDefault="00773374" w:rsidP="00773374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  <w:color w:val="58585F"/>
                <w:sz w:val="20"/>
                <w:szCs w:val="20"/>
              </w:rPr>
            </w:pPr>
          </w:p>
          <w:p w14:paraId="722D6904" w14:textId="77777777" w:rsidR="00773374" w:rsidRDefault="00773374" w:rsidP="00773374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  <w:color w:val="58585F"/>
                <w:sz w:val="20"/>
                <w:szCs w:val="20"/>
              </w:rPr>
            </w:pPr>
          </w:p>
          <w:p w14:paraId="76E7C58D" w14:textId="77777777" w:rsidR="00773374" w:rsidRDefault="00773374" w:rsidP="00773374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  <w:color w:val="58585F"/>
                <w:sz w:val="20"/>
                <w:szCs w:val="20"/>
              </w:rPr>
            </w:pPr>
          </w:p>
          <w:p w14:paraId="2C0DBCD4" w14:textId="5322BE34" w:rsidR="00773374" w:rsidRPr="00773374" w:rsidRDefault="00773374" w:rsidP="00773374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  <w:color w:val="58585F"/>
                <w:sz w:val="20"/>
                <w:szCs w:val="20"/>
              </w:rPr>
            </w:pPr>
          </w:p>
        </w:tc>
      </w:tr>
      <w:tr w:rsidR="00CD50FD" w:rsidRPr="00485AAE" w14:paraId="50641BC8" w14:textId="77777777" w:rsidTr="00115A83">
        <w:trPr>
          <w:trHeight w:val="220"/>
        </w:trPr>
        <w:tc>
          <w:tcPr>
            <w:tcW w:w="3015" w:type="dxa"/>
            <w:vMerge w:val="restart"/>
            <w:shd w:val="clear" w:color="auto" w:fill="F2F2F2" w:themeFill="background1" w:themeFillShade="F2"/>
            <w:vAlign w:val="center"/>
          </w:tcPr>
          <w:p w14:paraId="16F0364E" w14:textId="376CD054" w:rsidR="00CD50FD" w:rsidRPr="00485AAE" w:rsidRDefault="00D26A79" w:rsidP="00D20DA9">
            <w:pPr>
              <w:pStyle w:val="Ttulo2"/>
            </w:pPr>
            <w:r w:rsidRPr="00485AAE">
              <w:rPr>
                <w:lang w:bidi="es-ES"/>
              </w:rPr>
              <w:lastRenderedPageBreak/>
              <w:t xml:space="preserve"> </w:t>
            </w:r>
          </w:p>
        </w:tc>
        <w:tc>
          <w:tcPr>
            <w:tcW w:w="3049" w:type="dxa"/>
            <w:vMerge w:val="restart"/>
            <w:shd w:val="clear" w:color="auto" w:fill="303848" w:themeFill="accent1"/>
            <w:vAlign w:val="center"/>
          </w:tcPr>
          <w:p w14:paraId="18600842" w14:textId="62CA37AC" w:rsidR="00CD50FD" w:rsidRPr="00485AAE" w:rsidRDefault="00CD50FD" w:rsidP="00D20DA9">
            <w:pPr>
              <w:pStyle w:val="Ttulo1"/>
            </w:pPr>
          </w:p>
        </w:tc>
        <w:tc>
          <w:tcPr>
            <w:tcW w:w="2902" w:type="dxa"/>
            <w:tcBorders>
              <w:bottom w:val="single" w:sz="18" w:space="0" w:color="BF9268" w:themeColor="accent2"/>
            </w:tcBorders>
          </w:tcPr>
          <w:p w14:paraId="37298F1D" w14:textId="77777777" w:rsidR="00CD50FD" w:rsidRPr="00485AAE" w:rsidRDefault="00CD50FD"/>
        </w:tc>
      </w:tr>
      <w:tr w:rsidR="00CD50FD" w:rsidRPr="00485AAE" w14:paraId="18B4C2D8" w14:textId="77777777" w:rsidTr="00115A83">
        <w:trPr>
          <w:trHeight w:val="220"/>
        </w:trPr>
        <w:tc>
          <w:tcPr>
            <w:tcW w:w="3015" w:type="dxa"/>
            <w:vMerge/>
            <w:shd w:val="clear" w:color="auto" w:fill="F2F2F2" w:themeFill="background1" w:themeFillShade="F2"/>
            <w:vAlign w:val="center"/>
          </w:tcPr>
          <w:p w14:paraId="2B8AB61A" w14:textId="77777777" w:rsidR="00CD50FD" w:rsidRPr="00485AAE" w:rsidRDefault="00CD50FD" w:rsidP="00CD50FD">
            <w:pPr>
              <w:pStyle w:val="Ttulo2"/>
              <w:rPr>
                <w:spacing w:val="32"/>
              </w:rPr>
            </w:pPr>
          </w:p>
        </w:tc>
        <w:tc>
          <w:tcPr>
            <w:tcW w:w="3049" w:type="dxa"/>
            <w:vMerge/>
            <w:shd w:val="clear" w:color="auto" w:fill="303848" w:themeFill="accent1"/>
            <w:vAlign w:val="center"/>
          </w:tcPr>
          <w:p w14:paraId="0378D33F" w14:textId="77777777" w:rsidR="00CD50FD" w:rsidRPr="00485AAE" w:rsidRDefault="00CD50FD" w:rsidP="00CD50FD">
            <w:pPr>
              <w:pStyle w:val="Ttulo1"/>
            </w:pPr>
          </w:p>
        </w:tc>
        <w:tc>
          <w:tcPr>
            <w:tcW w:w="2902" w:type="dxa"/>
          </w:tcPr>
          <w:p w14:paraId="4D4CDC85" w14:textId="77777777" w:rsidR="00CD50FD" w:rsidRPr="00485AAE" w:rsidRDefault="00CD50FD"/>
        </w:tc>
      </w:tr>
      <w:tr w:rsidR="00CD50FD" w:rsidRPr="00485AAE" w14:paraId="1498D45F" w14:textId="77777777" w:rsidTr="00115A83">
        <w:trPr>
          <w:trHeight w:val="1728"/>
        </w:trPr>
        <w:tc>
          <w:tcPr>
            <w:tcW w:w="3015" w:type="dxa"/>
            <w:shd w:val="clear" w:color="auto" w:fill="F2F2F2" w:themeFill="background1" w:themeFillShade="F2"/>
            <w:vAlign w:val="center"/>
          </w:tcPr>
          <w:p w14:paraId="1C843E94" w14:textId="77777777" w:rsidR="00CD50FD" w:rsidRPr="00485AAE" w:rsidRDefault="00CD50FD" w:rsidP="00773374">
            <w:pPr>
              <w:pStyle w:val="Texto"/>
            </w:pPr>
          </w:p>
        </w:tc>
        <w:tc>
          <w:tcPr>
            <w:tcW w:w="5951" w:type="dxa"/>
            <w:gridSpan w:val="2"/>
            <w:vAlign w:val="center"/>
          </w:tcPr>
          <w:p w14:paraId="29614B77" w14:textId="77777777" w:rsidR="00CD50FD" w:rsidRPr="00485AAE" w:rsidRDefault="00CD50FD" w:rsidP="00CD50FD">
            <w:pPr>
              <w:pStyle w:val="Texto"/>
            </w:pPr>
          </w:p>
        </w:tc>
      </w:tr>
      <w:tr w:rsidR="00CD50FD" w:rsidRPr="00485AAE" w14:paraId="12B759D5" w14:textId="77777777" w:rsidTr="00115A83">
        <w:trPr>
          <w:trHeight w:val="220"/>
        </w:trPr>
        <w:tc>
          <w:tcPr>
            <w:tcW w:w="3015" w:type="dxa"/>
            <w:vMerge w:val="restart"/>
            <w:shd w:val="clear" w:color="auto" w:fill="F2F2F2" w:themeFill="background1" w:themeFillShade="F2"/>
          </w:tcPr>
          <w:p w14:paraId="46180692" w14:textId="77777777" w:rsidR="00CD50FD" w:rsidRPr="00485AAE" w:rsidRDefault="00CD50FD"/>
        </w:tc>
        <w:tc>
          <w:tcPr>
            <w:tcW w:w="3049" w:type="dxa"/>
            <w:vMerge w:val="restart"/>
            <w:shd w:val="clear" w:color="auto" w:fill="303848" w:themeFill="accent1"/>
            <w:vAlign w:val="center"/>
          </w:tcPr>
          <w:p w14:paraId="22C0E283" w14:textId="58C3CF85" w:rsidR="00CD50FD" w:rsidRPr="00485AAE" w:rsidRDefault="00CD50FD" w:rsidP="00D20DA9">
            <w:pPr>
              <w:pStyle w:val="Ttulo1"/>
            </w:pPr>
          </w:p>
        </w:tc>
        <w:tc>
          <w:tcPr>
            <w:tcW w:w="2902" w:type="dxa"/>
            <w:tcBorders>
              <w:bottom w:val="single" w:sz="18" w:space="0" w:color="BF9268" w:themeColor="accent2"/>
            </w:tcBorders>
          </w:tcPr>
          <w:p w14:paraId="5CBE7C67" w14:textId="77777777" w:rsidR="00CD50FD" w:rsidRPr="00485AAE" w:rsidRDefault="00CD50FD"/>
        </w:tc>
      </w:tr>
      <w:tr w:rsidR="00CD50FD" w:rsidRPr="00485AAE" w14:paraId="38E1C917" w14:textId="77777777" w:rsidTr="00115A83">
        <w:trPr>
          <w:trHeight w:val="220"/>
        </w:trPr>
        <w:tc>
          <w:tcPr>
            <w:tcW w:w="3015" w:type="dxa"/>
            <w:vMerge/>
            <w:shd w:val="clear" w:color="auto" w:fill="F2F2F2" w:themeFill="background1" w:themeFillShade="F2"/>
          </w:tcPr>
          <w:p w14:paraId="1EFDEEC3" w14:textId="77777777" w:rsidR="00CD50FD" w:rsidRPr="00485AAE" w:rsidRDefault="00CD50FD"/>
        </w:tc>
        <w:tc>
          <w:tcPr>
            <w:tcW w:w="3049" w:type="dxa"/>
            <w:vMerge/>
            <w:shd w:val="clear" w:color="auto" w:fill="303848" w:themeFill="accent1"/>
            <w:vAlign w:val="center"/>
          </w:tcPr>
          <w:p w14:paraId="0EBD7307" w14:textId="77777777" w:rsidR="00CD50FD" w:rsidRPr="00485AAE" w:rsidRDefault="00CD50FD" w:rsidP="00CD50FD">
            <w:pPr>
              <w:pStyle w:val="Ttulo1"/>
            </w:pPr>
          </w:p>
        </w:tc>
        <w:tc>
          <w:tcPr>
            <w:tcW w:w="2902" w:type="dxa"/>
          </w:tcPr>
          <w:p w14:paraId="14F29243" w14:textId="77777777" w:rsidR="00CD50FD" w:rsidRPr="00485AAE" w:rsidRDefault="00CD50FD"/>
        </w:tc>
      </w:tr>
      <w:tr w:rsidR="00CD50FD" w:rsidRPr="00485AAE" w14:paraId="04F7DEE8" w14:textId="77777777" w:rsidTr="00115A83">
        <w:trPr>
          <w:trHeight w:val="1728"/>
        </w:trPr>
        <w:tc>
          <w:tcPr>
            <w:tcW w:w="3015" w:type="dxa"/>
            <w:shd w:val="clear" w:color="auto" w:fill="F2F2F2" w:themeFill="background1" w:themeFillShade="F2"/>
          </w:tcPr>
          <w:p w14:paraId="48EC4C66" w14:textId="77777777" w:rsidR="00CD50FD" w:rsidRPr="00485AAE" w:rsidRDefault="00CD50FD"/>
        </w:tc>
        <w:tc>
          <w:tcPr>
            <w:tcW w:w="5951" w:type="dxa"/>
            <w:gridSpan w:val="2"/>
            <w:vAlign w:val="center"/>
          </w:tcPr>
          <w:p w14:paraId="535BD499" w14:textId="77777777" w:rsidR="00CD50FD" w:rsidRPr="00485AAE" w:rsidRDefault="00CD50FD" w:rsidP="00CD50FD">
            <w:pPr>
              <w:pStyle w:val="Texto"/>
            </w:pPr>
          </w:p>
        </w:tc>
      </w:tr>
      <w:tr w:rsidR="00CD50FD" w:rsidRPr="00485AAE" w14:paraId="1976096E" w14:textId="77777777" w:rsidTr="00115A83">
        <w:trPr>
          <w:trHeight w:val="100"/>
        </w:trPr>
        <w:tc>
          <w:tcPr>
            <w:tcW w:w="3015" w:type="dxa"/>
          </w:tcPr>
          <w:p w14:paraId="342F1E48" w14:textId="77777777" w:rsidR="00CD50FD" w:rsidRPr="00485AAE" w:rsidRDefault="00CD50FD" w:rsidP="00CD50FD"/>
        </w:tc>
        <w:tc>
          <w:tcPr>
            <w:tcW w:w="5951" w:type="dxa"/>
            <w:gridSpan w:val="2"/>
          </w:tcPr>
          <w:p w14:paraId="0EA98C3F" w14:textId="77777777" w:rsidR="00CD50FD" w:rsidRPr="00485AAE" w:rsidRDefault="00CD50FD" w:rsidP="00CD50FD"/>
        </w:tc>
      </w:tr>
      <w:tr w:rsidR="00CD50FD" w:rsidRPr="00485AAE" w14:paraId="77F5D145" w14:textId="77777777" w:rsidTr="00115A83">
        <w:trPr>
          <w:trHeight w:val="140"/>
        </w:trPr>
        <w:tc>
          <w:tcPr>
            <w:tcW w:w="3015" w:type="dxa"/>
            <w:tcBorders>
              <w:bottom w:val="single" w:sz="18" w:space="0" w:color="BF9268" w:themeColor="accent2"/>
            </w:tcBorders>
          </w:tcPr>
          <w:p w14:paraId="605491CF" w14:textId="77777777" w:rsidR="00CD50FD" w:rsidRPr="00485AAE" w:rsidRDefault="00CD50FD"/>
        </w:tc>
        <w:tc>
          <w:tcPr>
            <w:tcW w:w="3049" w:type="dxa"/>
            <w:vMerge w:val="restart"/>
            <w:shd w:val="clear" w:color="auto" w:fill="303848" w:themeFill="accent1"/>
            <w:vAlign w:val="center"/>
          </w:tcPr>
          <w:p w14:paraId="276A8BAA" w14:textId="3057ECD2" w:rsidR="00CD50FD" w:rsidRPr="00485AAE" w:rsidRDefault="00CD50FD" w:rsidP="00D20DA9">
            <w:pPr>
              <w:pStyle w:val="Ttulo1"/>
            </w:pPr>
          </w:p>
        </w:tc>
        <w:tc>
          <w:tcPr>
            <w:tcW w:w="2902" w:type="dxa"/>
            <w:tcBorders>
              <w:bottom w:val="single" w:sz="18" w:space="0" w:color="BF9268" w:themeColor="accent2"/>
            </w:tcBorders>
          </w:tcPr>
          <w:p w14:paraId="3D7CCDF4" w14:textId="77777777" w:rsidR="00CD50FD" w:rsidRPr="00485AAE" w:rsidRDefault="00CD50FD"/>
        </w:tc>
      </w:tr>
      <w:tr w:rsidR="00CD50FD" w:rsidRPr="00485AAE" w14:paraId="57137E57" w14:textId="77777777" w:rsidTr="00115A83">
        <w:trPr>
          <w:trHeight w:val="140"/>
        </w:trPr>
        <w:tc>
          <w:tcPr>
            <w:tcW w:w="3015" w:type="dxa"/>
            <w:tcBorders>
              <w:top w:val="single" w:sz="18" w:space="0" w:color="BF9268" w:themeColor="accent2"/>
            </w:tcBorders>
          </w:tcPr>
          <w:p w14:paraId="2C6A36C8" w14:textId="77777777" w:rsidR="00CD50FD" w:rsidRPr="00485AAE" w:rsidRDefault="00CD50FD"/>
        </w:tc>
        <w:tc>
          <w:tcPr>
            <w:tcW w:w="3049" w:type="dxa"/>
            <w:vMerge/>
            <w:shd w:val="clear" w:color="auto" w:fill="303848" w:themeFill="accent1"/>
          </w:tcPr>
          <w:p w14:paraId="01C47419" w14:textId="77777777" w:rsidR="00CD50FD" w:rsidRPr="00485AAE" w:rsidRDefault="00CD50FD" w:rsidP="00CD50FD">
            <w:pPr>
              <w:pStyle w:val="Ttulo1"/>
            </w:pPr>
          </w:p>
        </w:tc>
        <w:tc>
          <w:tcPr>
            <w:tcW w:w="2902" w:type="dxa"/>
          </w:tcPr>
          <w:p w14:paraId="68A68399" w14:textId="77777777" w:rsidR="00CD50FD" w:rsidRPr="00485AAE" w:rsidRDefault="00CD50FD"/>
        </w:tc>
      </w:tr>
      <w:tr w:rsidR="00CD50FD" w:rsidRPr="00485AAE" w14:paraId="13F21965" w14:textId="77777777" w:rsidTr="00115A83">
        <w:trPr>
          <w:trHeight w:val="622"/>
        </w:trPr>
        <w:tc>
          <w:tcPr>
            <w:tcW w:w="8966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14:paraId="21E2C6D2" w14:textId="3824F122" w:rsidR="00CD50FD" w:rsidRPr="00485AAE" w:rsidRDefault="00CD50FD" w:rsidP="00D20DA9">
            <w:pPr>
              <w:pStyle w:val="Texto"/>
            </w:pPr>
          </w:p>
        </w:tc>
      </w:tr>
    </w:tbl>
    <w:p w14:paraId="49C4E685" w14:textId="77777777" w:rsidR="00C55D85" w:rsidRPr="00485AAE" w:rsidRDefault="00C55D85"/>
    <w:sectPr w:rsidR="00C55D85" w:rsidRPr="00485AAE" w:rsidSect="00485AAE">
      <w:headerReference w:type="default" r:id="rId10"/>
      <w:pgSz w:w="11906" w:h="16838" w:code="9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6A805" w14:textId="77777777" w:rsidR="00420F17" w:rsidRDefault="00420F17" w:rsidP="00F316AD">
      <w:r>
        <w:separator/>
      </w:r>
    </w:p>
  </w:endnote>
  <w:endnote w:type="continuationSeparator" w:id="0">
    <w:p w14:paraId="3D32BBE8" w14:textId="77777777" w:rsidR="00420F17" w:rsidRDefault="00420F17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BA08D" w14:textId="77777777" w:rsidR="00420F17" w:rsidRDefault="00420F17" w:rsidP="00F316AD">
      <w:r>
        <w:separator/>
      </w:r>
    </w:p>
  </w:footnote>
  <w:footnote w:type="continuationSeparator" w:id="0">
    <w:p w14:paraId="14D8FF13" w14:textId="77777777" w:rsidR="00420F17" w:rsidRDefault="00420F17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AA0A0" w14:textId="77777777" w:rsidR="00F316AD" w:rsidRPr="001700F2" w:rsidRDefault="00F316AD">
    <w:pPr>
      <w:pStyle w:val="Encabezado"/>
    </w:pPr>
    <w:r w:rsidRPr="001700F2">
      <w:rPr>
        <w:rFonts w:ascii="Times New Roman" w:eastAsia="Times New Roman" w:hAnsi="Times New Roman" w:cs="Times New Roman"/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7FBB36C" wp14:editId="0E1F3757">
              <wp:simplePos x="0" y="0"/>
              <wp:positionH relativeFrom="column">
                <wp:posOffset>-914400</wp:posOffset>
              </wp:positionH>
              <wp:positionV relativeFrom="paragraph">
                <wp:posOffset>-508088</wp:posOffset>
              </wp:positionV>
              <wp:extent cx="7771130" cy="1330702"/>
              <wp:effectExtent l="0" t="0" r="1270" b="3175"/>
              <wp:wrapNone/>
              <wp:docPr id="6" name="Rectángulo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33070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5C7315" id="Rectángulo 7" o:spid="_x0000_s1026" alt="&quot;&quot;" style="position:absolute;margin-left:-1in;margin-top:-40pt;width:611.9pt;height:104.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50D7C"/>
    <w:multiLevelType w:val="hybridMultilevel"/>
    <w:tmpl w:val="25E8902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D6950"/>
    <w:multiLevelType w:val="multilevel"/>
    <w:tmpl w:val="EE18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82A7B"/>
    <w:multiLevelType w:val="multilevel"/>
    <w:tmpl w:val="FBAA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200736"/>
    <w:multiLevelType w:val="multilevel"/>
    <w:tmpl w:val="BE8A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83"/>
    <w:rsid w:val="00115A83"/>
    <w:rsid w:val="001700F2"/>
    <w:rsid w:val="001871FF"/>
    <w:rsid w:val="001F4150"/>
    <w:rsid w:val="0029715D"/>
    <w:rsid w:val="003E3062"/>
    <w:rsid w:val="0040233B"/>
    <w:rsid w:val="00420F17"/>
    <w:rsid w:val="00485AAE"/>
    <w:rsid w:val="004D0355"/>
    <w:rsid w:val="004E6224"/>
    <w:rsid w:val="005D2581"/>
    <w:rsid w:val="00617740"/>
    <w:rsid w:val="006C60E6"/>
    <w:rsid w:val="00773374"/>
    <w:rsid w:val="00795A36"/>
    <w:rsid w:val="0089710E"/>
    <w:rsid w:val="00A74E15"/>
    <w:rsid w:val="00C55D85"/>
    <w:rsid w:val="00CD50FD"/>
    <w:rsid w:val="00D20DA9"/>
    <w:rsid w:val="00D26A79"/>
    <w:rsid w:val="00DD5C35"/>
    <w:rsid w:val="00E40B2D"/>
    <w:rsid w:val="00EA03EF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66D1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Ttulo2">
    <w:name w:val="heading 2"/>
    <w:basedOn w:val="Normal"/>
    <w:next w:val="Normal"/>
    <w:link w:val="Ttulo2C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20DA9"/>
    <w:rPr>
      <w:color w:val="000000" w:themeColor="text1"/>
    </w:rPr>
  </w:style>
  <w:style w:type="paragraph" w:styleId="Piedepgina">
    <w:name w:val="footer"/>
    <w:basedOn w:val="Normal"/>
    <w:link w:val="PiedepginaC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20DA9"/>
    <w:rPr>
      <w:color w:val="000000" w:themeColor="text1"/>
    </w:rPr>
  </w:style>
  <w:style w:type="table" w:styleId="Tablaconcuadrcula">
    <w:name w:val="Table Grid"/>
    <w:basedOn w:val="Tabla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tuloCar">
    <w:name w:val="Título Car"/>
    <w:basedOn w:val="Fuentedeprrafopredeter"/>
    <w:link w:val="Ttulo"/>
    <w:rsid w:val="00D20DA9"/>
    <w:rPr>
      <w:rFonts w:cs="Times New Roman (Body CS)"/>
      <w:color w:val="303848" w:themeColor="accent1"/>
      <w:spacing w:val="80"/>
      <w:sz w:val="52"/>
    </w:rPr>
  </w:style>
  <w:style w:type="paragraph" w:styleId="Subttulo">
    <w:name w:val="Subtitle"/>
    <w:basedOn w:val="Normal"/>
    <w:next w:val="Normal"/>
    <w:link w:val="SubttuloC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tuloCar">
    <w:name w:val="Subtítulo Car"/>
    <w:basedOn w:val="Fuentedeprrafopredeter"/>
    <w:link w:val="Subttulo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Ttulo1Car">
    <w:name w:val="Título 1 Car"/>
    <w:basedOn w:val="Fuentedeprrafopredeter"/>
    <w:link w:val="Ttulo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o">
    <w:name w:val="Texto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Ttulo2Car">
    <w:name w:val="Título 2 Car"/>
    <w:basedOn w:val="Fuentedeprrafopredeter"/>
    <w:link w:val="Ttulo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Textopequeo">
    <w:name w:val="Texto pequeño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Textodelmarcadordeposicin">
    <w:name w:val="Placeholder Text"/>
    <w:basedOn w:val="Fuentedeprrafopredeter"/>
    <w:uiPriority w:val="99"/>
    <w:semiHidden/>
    <w:rsid w:val="00D20DA9"/>
    <w:rPr>
      <w:color w:val="808080"/>
    </w:rPr>
  </w:style>
  <w:style w:type="character" w:customStyle="1" w:styleId="Resaltar">
    <w:name w:val="Resaltar"/>
    <w:basedOn w:val="Fuentedeprrafopredeter"/>
    <w:uiPriority w:val="1"/>
    <w:qFormat/>
    <w:rsid w:val="00D26A79"/>
    <w:rPr>
      <w:color w:val="BF9268" w:themeColor="accent2"/>
    </w:rPr>
  </w:style>
  <w:style w:type="paragraph" w:customStyle="1" w:styleId="public-draftstyledefault-unorderedlistitem">
    <w:name w:val="public-draftstyledefault-unorderedlistitem"/>
    <w:basedOn w:val="Normal"/>
    <w:rsid w:val="00115A8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s-CL" w:eastAsia="es-CL"/>
    </w:rPr>
  </w:style>
  <w:style w:type="paragraph" w:styleId="Prrafodelista">
    <w:name w:val="List Paragraph"/>
    <w:basedOn w:val="Normal"/>
    <w:uiPriority w:val="34"/>
    <w:semiHidden/>
    <w:qFormat/>
    <w:rsid w:val="00115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2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alia%20Salas\AppData\Roaming\Microsoft\Templates\Curr&#237;culum%20v&#237;tae%20minimalist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14AD093A8A64EF78AF7A9E73BC3F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88437-F579-4989-BD62-4699E6A5320D}"/>
      </w:docPartPr>
      <w:docPartBody>
        <w:p w:rsidR="00000000" w:rsidRDefault="00313808">
          <w:pPr>
            <w:pStyle w:val="C14AD093A8A64EF78AF7A9E73BC3F732"/>
          </w:pPr>
          <w:r w:rsidRPr="00485AAE">
            <w:rPr>
              <w:lang w:bidi="es-ES"/>
            </w:rPr>
            <w:t>OBJETIVO</w:t>
          </w:r>
        </w:p>
      </w:docPartBody>
    </w:docPart>
    <w:docPart>
      <w:docPartPr>
        <w:name w:val="1D91A93AE13A4309ADA4D4F1603BD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83F07-5E61-4620-830A-8B97B58243E3}"/>
      </w:docPartPr>
      <w:docPartBody>
        <w:p w:rsidR="00000000" w:rsidRDefault="00313808">
          <w:pPr>
            <w:pStyle w:val="1D91A93AE13A4309ADA4D4F1603BDE31"/>
          </w:pPr>
          <w:r w:rsidRPr="00485AAE">
            <w:rPr>
              <w:lang w:bidi="es-ES"/>
            </w:rPr>
            <w:t>FORMACIÓN</w:t>
          </w:r>
        </w:p>
      </w:docPartBody>
    </w:docPart>
    <w:docPart>
      <w:docPartPr>
        <w:name w:val="C5FDB55DA6EE41E7863D189C1347A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EA8DA-17F2-4E87-9A90-AF6E2342BED4}"/>
      </w:docPartPr>
      <w:docPartBody>
        <w:p w:rsidR="00000000" w:rsidRDefault="00313808">
          <w:pPr>
            <w:pStyle w:val="C5FDB55DA6EE41E7863D189C1347ACE7"/>
          </w:pPr>
          <w:r w:rsidRPr="00485AAE">
            <w:rPr>
              <w:rStyle w:val="Resaltar"/>
              <w:lang w:bidi="es-ES"/>
            </w:rPr>
            <w:t>—</w:t>
          </w:r>
        </w:p>
      </w:docPartBody>
    </w:docPart>
    <w:docPart>
      <w:docPartPr>
        <w:name w:val="2CEA7465338B452C9F7209EE59E60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C9B6E-1603-4A4E-8980-AEF276DB56FC}"/>
      </w:docPartPr>
      <w:docPartBody>
        <w:p w:rsidR="00000000" w:rsidRDefault="00313808">
          <w:pPr>
            <w:pStyle w:val="2CEA7465338B452C9F7209EE59E607F5"/>
          </w:pPr>
          <w:r w:rsidRPr="00485AAE">
            <w:rPr>
              <w:lang w:bidi="es-ES"/>
            </w:rPr>
            <w:t>EXPERIENCIA</w:t>
          </w:r>
        </w:p>
      </w:docPartBody>
    </w:docPart>
    <w:docPart>
      <w:docPartPr>
        <w:name w:val="CBC028BE8C9945978BAC8C967625D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8ABFE-57BB-4DE9-BB71-4669EB9C17D5}"/>
      </w:docPartPr>
      <w:docPartBody>
        <w:p w:rsidR="00000000" w:rsidRDefault="00E82859" w:rsidP="00E82859">
          <w:pPr>
            <w:pStyle w:val="CBC028BE8C9945978BAC8C967625D677"/>
          </w:pPr>
          <w:r w:rsidRPr="00485AAE">
            <w:rPr>
              <w:lang w:bidi="es-ES"/>
            </w:rPr>
            <w:t>APTITUDES CLAVE</w:t>
          </w:r>
        </w:p>
      </w:docPartBody>
    </w:docPart>
    <w:docPart>
      <w:docPartPr>
        <w:name w:val="B7897EFFEC534438B8B8887C27D32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39D31-01E2-4D48-A074-E66EAC82151F}"/>
      </w:docPartPr>
      <w:docPartBody>
        <w:p w:rsidR="00000000" w:rsidRDefault="00E82859" w:rsidP="00E82859">
          <w:pPr>
            <w:pStyle w:val="B7897EFFEC534438B8B8887C27D32418"/>
          </w:pPr>
          <w:r w:rsidRPr="00485AAE">
            <w:rPr>
              <w:rStyle w:val="Resaltar"/>
              <w:lang w:bidi="es-ES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59"/>
    <w:rsid w:val="00313808"/>
    <w:rsid w:val="00E8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6B8E735A0354396960476F038B8E47D">
    <w:name w:val="F6B8E735A0354396960476F038B8E47D"/>
  </w:style>
  <w:style w:type="paragraph" w:customStyle="1" w:styleId="C51083B200234044B92FD39053344CF8">
    <w:name w:val="C51083B200234044B92FD39053344CF8"/>
  </w:style>
  <w:style w:type="paragraph" w:customStyle="1" w:styleId="02F2A4703165499B8F4BB1F9B620D8B2">
    <w:name w:val="02F2A4703165499B8F4BB1F9B620D8B2"/>
  </w:style>
  <w:style w:type="paragraph" w:customStyle="1" w:styleId="62701003ECF749FD9D275555229B558C">
    <w:name w:val="62701003ECF749FD9D275555229B558C"/>
  </w:style>
  <w:style w:type="paragraph" w:customStyle="1" w:styleId="85B205AFEEB64EE5965F9499419E9ABB">
    <w:name w:val="85B205AFEEB64EE5965F9499419E9ABB"/>
  </w:style>
  <w:style w:type="paragraph" w:customStyle="1" w:styleId="21B99B547E8045E7ACDCBFE459FDE9E2">
    <w:name w:val="21B99B547E8045E7ACDCBFE459FDE9E2"/>
  </w:style>
  <w:style w:type="paragraph" w:customStyle="1" w:styleId="C14AD093A8A64EF78AF7A9E73BC3F732">
    <w:name w:val="C14AD093A8A64EF78AF7A9E73BC3F732"/>
  </w:style>
  <w:style w:type="paragraph" w:customStyle="1" w:styleId="67C5C0BEA68F463AB6F4C5F81B4532DA">
    <w:name w:val="67C5C0BEA68F463AB6F4C5F81B4532DA"/>
  </w:style>
  <w:style w:type="paragraph" w:customStyle="1" w:styleId="1D91A93AE13A4309ADA4D4F1603BDE31">
    <w:name w:val="1D91A93AE13A4309ADA4D4F1603BDE31"/>
  </w:style>
  <w:style w:type="character" w:customStyle="1" w:styleId="Resaltar">
    <w:name w:val="Resaltar"/>
    <w:basedOn w:val="Fuentedeprrafopredeter"/>
    <w:uiPriority w:val="1"/>
    <w:qFormat/>
    <w:rsid w:val="00E82859"/>
    <w:rPr>
      <w:color w:val="ED7D31" w:themeColor="accent2"/>
    </w:rPr>
  </w:style>
  <w:style w:type="paragraph" w:customStyle="1" w:styleId="C5FDB55DA6EE41E7863D189C1347ACE7">
    <w:name w:val="C5FDB55DA6EE41E7863D189C1347ACE7"/>
  </w:style>
  <w:style w:type="paragraph" w:customStyle="1" w:styleId="2CEA7465338B452C9F7209EE59E607F5">
    <w:name w:val="2CEA7465338B452C9F7209EE59E607F5"/>
  </w:style>
  <w:style w:type="paragraph" w:customStyle="1" w:styleId="Texto">
    <w:name w:val="Texto"/>
    <w:basedOn w:val="Normal"/>
    <w:next w:val="Normal"/>
    <w:uiPriority w:val="3"/>
    <w:qFormat/>
    <w:rsid w:val="00E82859"/>
    <w:pPr>
      <w:spacing w:after="0" w:line="288" w:lineRule="auto"/>
    </w:pPr>
    <w:rPr>
      <w:rFonts w:eastAsiaTheme="minorHAnsi"/>
      <w:color w:val="404040" w:themeColor="text1" w:themeTint="BF"/>
      <w:sz w:val="20"/>
      <w:szCs w:val="24"/>
      <w:lang w:val="es-ES" w:eastAsia="en-US"/>
    </w:rPr>
  </w:style>
  <w:style w:type="paragraph" w:customStyle="1" w:styleId="E77A162C0A21472AB01BD53E6992199F">
    <w:name w:val="E77A162C0A21472AB01BD53E6992199F"/>
  </w:style>
  <w:style w:type="paragraph" w:customStyle="1" w:styleId="664F5F3BA4AC43CE98A094161669019A">
    <w:name w:val="664F5F3BA4AC43CE98A094161669019A"/>
  </w:style>
  <w:style w:type="paragraph" w:customStyle="1" w:styleId="1F2230B373E943DDA2110DCDC4E25F69">
    <w:name w:val="1F2230B373E943DDA2110DCDC4E25F69"/>
  </w:style>
  <w:style w:type="paragraph" w:customStyle="1" w:styleId="A01B0872516446FDBBA86DF17CBFF50C">
    <w:name w:val="A01B0872516446FDBBA86DF17CBFF50C"/>
  </w:style>
  <w:style w:type="paragraph" w:customStyle="1" w:styleId="ACA2DCF1D96745A297EF742948148FAD">
    <w:name w:val="ACA2DCF1D96745A297EF742948148FAD"/>
  </w:style>
  <w:style w:type="paragraph" w:customStyle="1" w:styleId="0A74052A8D1F44BAB41904B50223D4D0">
    <w:name w:val="0A74052A8D1F44BAB41904B50223D4D0"/>
  </w:style>
  <w:style w:type="paragraph" w:customStyle="1" w:styleId="812A244377DB494FB20AA12190F22765">
    <w:name w:val="812A244377DB494FB20AA12190F22765"/>
  </w:style>
  <w:style w:type="paragraph" w:customStyle="1" w:styleId="583070B2C2524DE298451B74D6021840">
    <w:name w:val="583070B2C2524DE298451B74D6021840"/>
  </w:style>
  <w:style w:type="paragraph" w:customStyle="1" w:styleId="C8DCC26FDB624134A0AF5489DA881CBB">
    <w:name w:val="C8DCC26FDB624134A0AF5489DA881CBB"/>
  </w:style>
  <w:style w:type="paragraph" w:customStyle="1" w:styleId="39B32E57B9AC4C8BB5FC2394F1FBA247">
    <w:name w:val="39B32E57B9AC4C8BB5FC2394F1FBA247"/>
  </w:style>
  <w:style w:type="paragraph" w:customStyle="1" w:styleId="F1106297831B46ABBC9A94490222594C">
    <w:name w:val="F1106297831B46ABBC9A94490222594C"/>
  </w:style>
  <w:style w:type="paragraph" w:customStyle="1" w:styleId="BC24C9017B7A4DDD84B5484E9BF83694">
    <w:name w:val="BC24C9017B7A4DDD84B5484E9BF83694"/>
  </w:style>
  <w:style w:type="paragraph" w:customStyle="1" w:styleId="A011D439DF894D55BC4EBB3CE6AE7552">
    <w:name w:val="A011D439DF894D55BC4EBB3CE6AE7552"/>
  </w:style>
  <w:style w:type="paragraph" w:customStyle="1" w:styleId="469931106135456B829217046D01F06F">
    <w:name w:val="469931106135456B829217046D01F06F"/>
  </w:style>
  <w:style w:type="paragraph" w:customStyle="1" w:styleId="2EABAD2AA00D45EC851D8404F0E90B7C">
    <w:name w:val="2EABAD2AA00D45EC851D8404F0E90B7C"/>
  </w:style>
  <w:style w:type="paragraph" w:customStyle="1" w:styleId="8D0DC51F14F14CDBA42F60FCE4ACEDD1">
    <w:name w:val="8D0DC51F14F14CDBA42F60FCE4ACEDD1"/>
  </w:style>
  <w:style w:type="paragraph" w:customStyle="1" w:styleId="1B89A71AD2C14F8BB6BAFF6B6BD8B4DE">
    <w:name w:val="1B89A71AD2C14F8BB6BAFF6B6BD8B4DE"/>
  </w:style>
  <w:style w:type="paragraph" w:customStyle="1" w:styleId="3FE426CB4E7C4E35869B6E55161EA29D">
    <w:name w:val="3FE426CB4E7C4E35869B6E55161EA29D"/>
  </w:style>
  <w:style w:type="paragraph" w:customStyle="1" w:styleId="A8570D0AE3424EC8866CC5AFF4BA6861">
    <w:name w:val="A8570D0AE3424EC8866CC5AFF4BA6861"/>
  </w:style>
  <w:style w:type="paragraph" w:customStyle="1" w:styleId="F4B0F0D3E40C45FAB13AE20D8222EC40">
    <w:name w:val="F4B0F0D3E40C45FAB13AE20D8222EC40"/>
  </w:style>
  <w:style w:type="paragraph" w:customStyle="1" w:styleId="1081B685F65B42BBB7308B50387ED0FC">
    <w:name w:val="1081B685F65B42BBB7308B50387ED0FC"/>
  </w:style>
  <w:style w:type="paragraph" w:customStyle="1" w:styleId="DCDFEF2E19D14477A7DF04A7D68C638E">
    <w:name w:val="DCDFEF2E19D14477A7DF04A7D68C638E"/>
  </w:style>
  <w:style w:type="paragraph" w:customStyle="1" w:styleId="2DD4E947803646DEB849411C6B1EE208">
    <w:name w:val="2DD4E947803646DEB849411C6B1EE208"/>
  </w:style>
  <w:style w:type="paragraph" w:customStyle="1" w:styleId="CBC028BE8C9945978BAC8C967625D677">
    <w:name w:val="CBC028BE8C9945978BAC8C967625D677"/>
    <w:rsid w:val="00E82859"/>
  </w:style>
  <w:style w:type="paragraph" w:customStyle="1" w:styleId="B7897EFFEC534438B8B8887C27D32418">
    <w:name w:val="B7897EFFEC534438B8B8887C27D32418"/>
    <w:rsid w:val="00E82859"/>
  </w:style>
  <w:style w:type="paragraph" w:customStyle="1" w:styleId="A54ABB99344E4B2D906F36628CD555D5">
    <w:name w:val="A54ABB99344E4B2D906F36628CD555D5"/>
    <w:rsid w:val="00E82859"/>
  </w:style>
  <w:style w:type="paragraph" w:customStyle="1" w:styleId="6BA1E36BB2C04F91A05913AD8A742318">
    <w:name w:val="6BA1E36BB2C04F91A05913AD8A742318"/>
    <w:rsid w:val="00E828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minimalista</Template>
  <TotalTime>0</TotalTime>
  <Pages>2</Pages>
  <Words>238</Words>
  <Characters>1312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2020-11-02T20:00:00Z</dcterms:created>
  <dcterms:modified xsi:type="dcterms:W3CDTF">2020-11-02T20:18:00Z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