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10620"/>
      </w:tblGrid>
      <w:tr w:rsidR="00692703" w:rsidRPr="00FD7C80" w:rsidTr="0004240F">
        <w:trPr>
          <w:trHeight w:hRule="exact" w:val="1259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692703" w:rsidRPr="0004240F" w:rsidRDefault="00CF3DAF" w:rsidP="0004240F">
            <w:pPr>
              <w:pStyle w:val="Ttulo"/>
              <w:rPr>
                <w:color w:val="000000" w:themeColor="text1"/>
                <w:sz w:val="48"/>
              </w:rPr>
            </w:pPr>
            <w:r w:rsidRPr="0004240F">
              <w:rPr>
                <w:color w:val="000000" w:themeColor="text1"/>
                <w:sz w:val="48"/>
              </w:rPr>
              <w:t>vICTORIA aNDREA bASCUR MUNDACA.</w:t>
            </w:r>
          </w:p>
          <w:p w:rsidR="00692703" w:rsidRPr="00CF3DAF" w:rsidRDefault="00CF3DAF" w:rsidP="00913946">
            <w:pPr>
              <w:pStyle w:val="Informacindecontacto"/>
              <w:contextualSpacing w:val="0"/>
              <w:rPr>
                <w:color w:val="002060"/>
              </w:rPr>
            </w:pPr>
            <w:r w:rsidRPr="00CF3DAF">
              <w:rPr>
                <w:color w:val="002060"/>
                <w:lang w:bidi="es-ES"/>
              </w:rPr>
              <w:t xml:space="preserve">Av. Los libertadores #1979, El Monte </w:t>
            </w:r>
            <w:r w:rsidR="00692703" w:rsidRPr="00CF3DAF">
              <w:rPr>
                <w:color w:val="002060"/>
                <w:lang w:bidi="es-ES"/>
              </w:rPr>
              <w:t xml:space="preserve"> </w:t>
            </w:r>
            <w:sdt>
              <w:sdtPr>
                <w:rPr>
                  <w:color w:val="002060"/>
                </w:rPr>
                <w:alias w:val="Punto de división:"/>
                <w:tag w:val="Punto de división:"/>
                <w:id w:val="-1459182552"/>
                <w:placeholder>
                  <w:docPart w:val="1278395A49EC4B17A172D7C18468B05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3DAF">
                  <w:rPr>
                    <w:color w:val="002060"/>
                    <w:lang w:bidi="es-ES"/>
                  </w:rPr>
                  <w:t>·</w:t>
                </w:r>
              </w:sdtContent>
            </w:sdt>
            <w:r w:rsidR="00692703" w:rsidRPr="00CF3DAF">
              <w:rPr>
                <w:color w:val="002060"/>
                <w:lang w:bidi="es-ES"/>
              </w:rPr>
              <w:t xml:space="preserve"> </w:t>
            </w:r>
            <w:r w:rsidRPr="00CF3DAF">
              <w:rPr>
                <w:color w:val="002060"/>
              </w:rPr>
              <w:t>+56958636536</w:t>
            </w:r>
          </w:p>
          <w:p w:rsidR="00692703" w:rsidRPr="00FD7C80" w:rsidRDefault="00CF3DAF" w:rsidP="00913946">
            <w:pPr>
              <w:pStyle w:val="nfasisenlainformacindecontacto"/>
              <w:contextualSpacing w:val="0"/>
            </w:pPr>
            <w:hyperlink r:id="rId7" w:history="1">
              <w:r w:rsidRPr="00361248">
                <w:rPr>
                  <w:rStyle w:val="Hipervnculo"/>
                </w:rPr>
                <w:t>bascurmundacav@gmail.com</w:t>
              </w:r>
            </w:hyperlink>
            <w:r>
              <w:t xml:space="preserve"> </w:t>
            </w:r>
            <w:r w:rsidRPr="00CF3DAF">
              <w:rPr>
                <w:b w:val="0"/>
                <w:color w:val="002060"/>
              </w:rPr>
              <w:t>/ 21.070.312-8</w:t>
            </w:r>
          </w:p>
        </w:tc>
      </w:tr>
    </w:tbl>
    <w:p w:rsidR="00B51D1B" w:rsidRDefault="00B51D1B" w:rsidP="006E1507"/>
    <w:p w:rsidR="0004240F" w:rsidRDefault="0004240F" w:rsidP="006E1507"/>
    <w:p w:rsidR="0004240F" w:rsidRDefault="0004240F" w:rsidP="006E1507"/>
    <w:p w:rsidR="0004240F" w:rsidRDefault="0004240F" w:rsidP="006E1507">
      <w:pPr>
        <w:rPr>
          <w:rFonts w:ascii="Arial" w:hAnsi="Arial" w:cs="Arial"/>
          <w:color w:val="FFFFFF" w:themeColor="background1"/>
          <w:sz w:val="28"/>
        </w:rPr>
      </w:pPr>
      <w:r w:rsidRPr="0004240F">
        <w:rPr>
          <w:rFonts w:ascii="Arial" w:hAnsi="Arial" w:cs="Arial"/>
          <w:color w:val="FFFFFF" w:themeColor="background1"/>
          <w:sz w:val="28"/>
          <w:highlight w:val="darkCyan"/>
        </w:rPr>
        <w:t>Resumen Profesional.</w:t>
      </w:r>
      <w:r w:rsidRPr="0004240F">
        <w:rPr>
          <w:rFonts w:ascii="Arial" w:hAnsi="Arial" w:cs="Arial"/>
          <w:color w:val="FFFFFF" w:themeColor="background1"/>
          <w:sz w:val="28"/>
        </w:rPr>
        <w:t xml:space="preserve"> </w:t>
      </w:r>
    </w:p>
    <w:p w:rsidR="0004240F" w:rsidRPr="0004240F" w:rsidRDefault="0004240F" w:rsidP="006E1507">
      <w:pPr>
        <w:rPr>
          <w:rFonts w:ascii="Arial" w:hAnsi="Arial" w:cs="Arial"/>
          <w:color w:val="002060"/>
          <w:sz w:val="28"/>
        </w:rPr>
      </w:pPr>
    </w:p>
    <w:p w:rsidR="0004240F" w:rsidRDefault="00D967A7" w:rsidP="00D967A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</w:rPr>
      </w:pPr>
      <w:r w:rsidRPr="00D967A7">
        <w:rPr>
          <w:rFonts w:ascii="Arial" w:hAnsi="Arial" w:cs="Arial"/>
          <w:color w:val="auto"/>
          <w:sz w:val="24"/>
        </w:rPr>
        <w:t>Estudiante de Técnico en Agropecuari</w:t>
      </w:r>
      <w:r>
        <w:rPr>
          <w:rFonts w:ascii="Arial" w:hAnsi="Arial" w:cs="Arial"/>
          <w:color w:val="auto"/>
          <w:sz w:val="24"/>
        </w:rPr>
        <w:t>a</w:t>
      </w:r>
      <w:r w:rsidRPr="00D967A7">
        <w:rPr>
          <w:rFonts w:ascii="Arial" w:hAnsi="Arial" w:cs="Arial"/>
          <w:color w:val="auto"/>
          <w:sz w:val="24"/>
        </w:rPr>
        <w:t xml:space="preserve">, actualmente finalice mi año enseñanza media completa, profesional con capacidad para aprender y aplicar los conocimientos adquiridos en mi formación académica, actualmente en busca de una estabilidad laboral, en donde me permita aplicar y desarrollar mis habilidades, conocimientos, desarrollarme profesionalmente, logrando mis objetivos y lineamientos propuestos. </w:t>
      </w:r>
    </w:p>
    <w:p w:rsidR="00D967A7" w:rsidRDefault="00D967A7" w:rsidP="00D967A7">
      <w:pPr>
        <w:jc w:val="both"/>
        <w:rPr>
          <w:rFonts w:ascii="Arial" w:hAnsi="Arial" w:cs="Arial"/>
          <w:color w:val="auto"/>
          <w:sz w:val="24"/>
        </w:rPr>
      </w:pPr>
    </w:p>
    <w:p w:rsidR="00D967A7" w:rsidRDefault="00D967A7" w:rsidP="00D967A7">
      <w:pPr>
        <w:rPr>
          <w:rFonts w:ascii="Arial" w:hAnsi="Arial" w:cs="Arial"/>
          <w:color w:val="FFFFFF" w:themeColor="background1"/>
          <w:sz w:val="28"/>
          <w:highlight w:val="darkCyan"/>
        </w:rPr>
      </w:pPr>
      <w:r>
        <w:rPr>
          <w:rFonts w:ascii="Arial" w:hAnsi="Arial" w:cs="Arial"/>
          <w:color w:val="FFFFFF" w:themeColor="background1"/>
          <w:sz w:val="28"/>
          <w:highlight w:val="darkCyan"/>
        </w:rPr>
        <w:t xml:space="preserve">Formación. </w:t>
      </w:r>
    </w:p>
    <w:p w:rsidR="00D967A7" w:rsidRDefault="00D967A7" w:rsidP="00D967A7">
      <w:pPr>
        <w:rPr>
          <w:rFonts w:ascii="Arial" w:hAnsi="Arial" w:cs="Arial"/>
          <w:color w:val="FFFFFF" w:themeColor="background1"/>
          <w:sz w:val="28"/>
        </w:rPr>
      </w:pPr>
    </w:p>
    <w:p w:rsidR="00D967A7" w:rsidRDefault="00D967A7" w:rsidP="00D967A7">
      <w:pPr>
        <w:pStyle w:val="Prrafodelista"/>
        <w:numPr>
          <w:ilvl w:val="0"/>
          <w:numId w:val="18"/>
        </w:numPr>
        <w:rPr>
          <w:rFonts w:ascii="Arial" w:hAnsi="Arial" w:cs="Arial"/>
          <w:b/>
          <w:i/>
          <w:color w:val="002060"/>
          <w:sz w:val="28"/>
        </w:rPr>
      </w:pPr>
      <w:r w:rsidRPr="00D967A7">
        <w:rPr>
          <w:rFonts w:ascii="Arial" w:hAnsi="Arial" w:cs="Arial"/>
          <w:b/>
          <w:i/>
          <w:color w:val="002060"/>
          <w:sz w:val="28"/>
        </w:rPr>
        <w:t xml:space="preserve">Noviembre 2021. </w:t>
      </w:r>
    </w:p>
    <w:p w:rsidR="00D967A7" w:rsidRDefault="00D967A7" w:rsidP="00D967A7">
      <w:pPr>
        <w:pStyle w:val="Prrafodelista"/>
        <w:rPr>
          <w:rFonts w:ascii="Arial" w:hAnsi="Arial" w:cs="Arial"/>
          <w:color w:val="auto"/>
          <w:sz w:val="24"/>
        </w:rPr>
      </w:pPr>
      <w:r w:rsidRPr="00BA0D4E">
        <w:rPr>
          <w:rFonts w:ascii="Arial" w:hAnsi="Arial" w:cs="Arial"/>
          <w:b/>
          <w:color w:val="auto"/>
          <w:sz w:val="28"/>
        </w:rPr>
        <w:t xml:space="preserve">Titulada </w:t>
      </w:r>
      <w:r w:rsidR="00BA0D4E" w:rsidRPr="00BA0D4E">
        <w:rPr>
          <w:rFonts w:ascii="Arial" w:hAnsi="Arial" w:cs="Arial"/>
          <w:b/>
          <w:color w:val="auto"/>
          <w:sz w:val="28"/>
        </w:rPr>
        <w:t>en Técnico de Agropecuaria:</w:t>
      </w:r>
      <w:r w:rsidR="00BA0D4E">
        <w:rPr>
          <w:rFonts w:ascii="Arial" w:hAnsi="Arial" w:cs="Arial"/>
          <w:color w:val="auto"/>
          <w:sz w:val="28"/>
        </w:rPr>
        <w:t xml:space="preserve"> </w:t>
      </w:r>
      <w:r w:rsidR="00BA0D4E" w:rsidRPr="00BA0D4E">
        <w:rPr>
          <w:rFonts w:ascii="Arial" w:hAnsi="Arial" w:cs="Arial"/>
          <w:i/>
          <w:color w:val="auto"/>
          <w:sz w:val="24"/>
        </w:rPr>
        <w:t>Manejo de maquinaria y cultivo</w:t>
      </w:r>
      <w:r w:rsidR="00BA0D4E" w:rsidRPr="00BA0D4E">
        <w:rPr>
          <w:rFonts w:ascii="Arial" w:hAnsi="Arial" w:cs="Arial"/>
          <w:color w:val="auto"/>
          <w:sz w:val="24"/>
        </w:rPr>
        <w:t xml:space="preserve"> </w:t>
      </w:r>
    </w:p>
    <w:p w:rsidR="00BA0D4E" w:rsidRPr="00BA0D4E" w:rsidRDefault="00BA0D4E" w:rsidP="00D967A7">
      <w:pPr>
        <w:pStyle w:val="Prrafodelista"/>
        <w:rPr>
          <w:rFonts w:ascii="Arial" w:hAnsi="Arial" w:cs="Arial"/>
          <w:i/>
          <w:color w:val="auto"/>
        </w:rPr>
      </w:pPr>
      <w:r w:rsidRPr="00BA0D4E">
        <w:rPr>
          <w:rFonts w:ascii="Arial" w:hAnsi="Arial" w:cs="Arial"/>
          <w:i/>
          <w:color w:val="auto"/>
        </w:rPr>
        <w:t xml:space="preserve">Liceo Agroindustrial Llano Blanco / Los Ángeles-Biobío. </w:t>
      </w:r>
    </w:p>
    <w:p w:rsidR="00D967A7" w:rsidRDefault="00D967A7" w:rsidP="00D967A7">
      <w:pPr>
        <w:jc w:val="both"/>
        <w:rPr>
          <w:rFonts w:ascii="Arial" w:hAnsi="Arial" w:cs="Arial"/>
          <w:color w:val="auto"/>
          <w:sz w:val="24"/>
        </w:rPr>
      </w:pPr>
    </w:p>
    <w:p w:rsidR="00BA0D4E" w:rsidRDefault="00BA0D4E" w:rsidP="00BA0D4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i/>
          <w:color w:val="002060"/>
          <w:sz w:val="28"/>
        </w:rPr>
      </w:pPr>
      <w:r w:rsidRPr="00BA0D4E">
        <w:rPr>
          <w:rFonts w:ascii="Arial" w:hAnsi="Arial" w:cs="Arial"/>
          <w:b/>
          <w:i/>
          <w:color w:val="002060"/>
          <w:sz w:val="28"/>
        </w:rPr>
        <w:t>Octubre 2021</w:t>
      </w:r>
    </w:p>
    <w:p w:rsidR="00BA0D4E" w:rsidRDefault="00BA0D4E" w:rsidP="00BA0D4E">
      <w:pPr>
        <w:pStyle w:val="Prrafodelista"/>
        <w:jc w:val="both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8"/>
        </w:rPr>
        <w:t xml:space="preserve">Practica Profesional: </w:t>
      </w:r>
      <w:r w:rsidRPr="00BA0D4E">
        <w:rPr>
          <w:rFonts w:ascii="Arial" w:hAnsi="Arial" w:cs="Arial"/>
          <w:i/>
          <w:color w:val="auto"/>
          <w:sz w:val="24"/>
        </w:rPr>
        <w:t>Manejo de cultivo.</w:t>
      </w:r>
      <w:r w:rsidRPr="00BA0D4E">
        <w:rPr>
          <w:rFonts w:ascii="Arial" w:hAnsi="Arial" w:cs="Arial"/>
          <w:b/>
          <w:color w:val="auto"/>
          <w:sz w:val="24"/>
        </w:rPr>
        <w:t xml:space="preserve"> </w:t>
      </w:r>
    </w:p>
    <w:p w:rsidR="004A14A0" w:rsidRDefault="004A14A0" w:rsidP="00BA0D4E">
      <w:pPr>
        <w:pStyle w:val="Prrafodelista"/>
        <w:jc w:val="both"/>
        <w:rPr>
          <w:rFonts w:ascii="Arial" w:hAnsi="Arial" w:cs="Arial"/>
          <w:i/>
          <w:color w:val="auto"/>
        </w:rPr>
      </w:pPr>
      <w:r w:rsidRPr="004A14A0">
        <w:rPr>
          <w:rFonts w:ascii="Arial" w:hAnsi="Arial" w:cs="Arial"/>
          <w:i/>
          <w:color w:val="auto"/>
        </w:rPr>
        <w:t>Huerto Agrícola Pizani</w:t>
      </w:r>
      <w:r>
        <w:rPr>
          <w:rFonts w:ascii="Arial" w:hAnsi="Arial" w:cs="Arial"/>
          <w:i/>
          <w:color w:val="auto"/>
        </w:rPr>
        <w:t xml:space="preserve"> / Los Ángeles- Biobío. </w:t>
      </w:r>
    </w:p>
    <w:p w:rsidR="004A14A0" w:rsidRDefault="004A14A0" w:rsidP="00BA0D4E">
      <w:pPr>
        <w:pStyle w:val="Prrafodelista"/>
        <w:jc w:val="both"/>
        <w:rPr>
          <w:rFonts w:ascii="Arial" w:hAnsi="Arial" w:cs="Arial"/>
          <w:b/>
          <w:i/>
          <w:color w:val="auto"/>
        </w:rPr>
      </w:pPr>
    </w:p>
    <w:p w:rsidR="004A14A0" w:rsidRPr="001A4329" w:rsidRDefault="004A14A0" w:rsidP="004A14A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 xml:space="preserve">Practica realizada en una empresa encargada de huertos en arándanos, Ejecutando labores de supervisión de frutos y aplicación de fertilizantes. </w:t>
      </w:r>
    </w:p>
    <w:p w:rsidR="004A14A0" w:rsidRPr="001A4329" w:rsidRDefault="004A14A0" w:rsidP="004A14A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>Encargada de procedimientos del crecimiento frutales y riega de hileras.</w:t>
      </w:r>
    </w:p>
    <w:p w:rsidR="004A14A0" w:rsidRPr="001A4329" w:rsidRDefault="00660D68" w:rsidP="004A14A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 xml:space="preserve">Ejecución de arreglo de mangueras de riego. </w:t>
      </w:r>
    </w:p>
    <w:p w:rsidR="00660D68" w:rsidRDefault="00660D68" w:rsidP="00660D68">
      <w:pPr>
        <w:pStyle w:val="Prrafodelista"/>
        <w:jc w:val="both"/>
        <w:rPr>
          <w:rFonts w:ascii="Arial" w:hAnsi="Arial" w:cs="Arial"/>
          <w:color w:val="auto"/>
        </w:rPr>
      </w:pPr>
    </w:p>
    <w:p w:rsidR="00660D68" w:rsidRDefault="00660D68" w:rsidP="00660D68">
      <w:pPr>
        <w:rPr>
          <w:rFonts w:ascii="Arial" w:hAnsi="Arial" w:cs="Arial"/>
          <w:color w:val="FFFFFF" w:themeColor="background1"/>
          <w:sz w:val="28"/>
          <w:highlight w:val="darkCyan"/>
        </w:rPr>
      </w:pPr>
      <w:r>
        <w:rPr>
          <w:rFonts w:ascii="Arial" w:hAnsi="Arial" w:cs="Arial"/>
          <w:color w:val="FFFFFF" w:themeColor="background1"/>
          <w:sz w:val="28"/>
          <w:highlight w:val="darkCyan"/>
        </w:rPr>
        <w:t xml:space="preserve">Historial Laboral. </w:t>
      </w:r>
    </w:p>
    <w:p w:rsidR="00660D68" w:rsidRDefault="00660D68" w:rsidP="00660D68">
      <w:pPr>
        <w:rPr>
          <w:rFonts w:ascii="Arial" w:hAnsi="Arial" w:cs="Arial"/>
          <w:color w:val="FFFFFF" w:themeColor="background1"/>
          <w:sz w:val="28"/>
          <w:highlight w:val="darkCyan"/>
        </w:rPr>
      </w:pPr>
    </w:p>
    <w:p w:rsidR="00660D68" w:rsidRDefault="00660D68" w:rsidP="00660D68">
      <w:pPr>
        <w:rPr>
          <w:rFonts w:ascii="Arial" w:hAnsi="Arial" w:cs="Arial"/>
          <w:color w:val="002060"/>
          <w:sz w:val="28"/>
        </w:rPr>
      </w:pPr>
      <w:r>
        <w:rPr>
          <w:rFonts w:ascii="Arial" w:hAnsi="Arial" w:cs="Arial"/>
          <w:b/>
          <w:i/>
          <w:color w:val="002060"/>
          <w:sz w:val="28"/>
        </w:rPr>
        <w:t xml:space="preserve">Abril </w:t>
      </w:r>
      <w:r w:rsidRPr="00660D68">
        <w:rPr>
          <w:rFonts w:ascii="Arial" w:hAnsi="Arial" w:cs="Arial"/>
          <w:b/>
          <w:i/>
          <w:color w:val="002060"/>
          <w:sz w:val="28"/>
        </w:rPr>
        <w:t xml:space="preserve">2019- </w:t>
      </w:r>
      <w:r>
        <w:rPr>
          <w:rFonts w:ascii="Arial" w:hAnsi="Arial" w:cs="Arial"/>
          <w:b/>
          <w:i/>
          <w:color w:val="002060"/>
          <w:sz w:val="28"/>
        </w:rPr>
        <w:t xml:space="preserve">febrero </w:t>
      </w:r>
      <w:r w:rsidRPr="00660D68">
        <w:rPr>
          <w:rFonts w:ascii="Arial" w:hAnsi="Arial" w:cs="Arial"/>
          <w:b/>
          <w:i/>
          <w:color w:val="002060"/>
          <w:sz w:val="28"/>
        </w:rPr>
        <w:t>202</w:t>
      </w:r>
      <w:r>
        <w:rPr>
          <w:rFonts w:ascii="Arial" w:hAnsi="Arial" w:cs="Arial"/>
          <w:b/>
          <w:i/>
          <w:color w:val="002060"/>
          <w:sz w:val="28"/>
        </w:rPr>
        <w:t>1</w:t>
      </w:r>
      <w:r>
        <w:rPr>
          <w:rFonts w:ascii="Arial" w:hAnsi="Arial" w:cs="Arial"/>
          <w:color w:val="002060"/>
          <w:sz w:val="28"/>
        </w:rPr>
        <w:t>.</w:t>
      </w:r>
    </w:p>
    <w:p w:rsidR="00660D68" w:rsidRDefault="00660D68" w:rsidP="00660D68">
      <w:pPr>
        <w:rPr>
          <w:rFonts w:ascii="Arial" w:hAnsi="Arial" w:cs="Arial"/>
          <w:b/>
          <w:color w:val="auto"/>
          <w:sz w:val="28"/>
        </w:rPr>
      </w:pPr>
      <w:r w:rsidRPr="00660D68">
        <w:rPr>
          <w:rFonts w:ascii="Arial" w:hAnsi="Arial" w:cs="Arial"/>
          <w:b/>
          <w:color w:val="auto"/>
          <w:sz w:val="28"/>
        </w:rPr>
        <w:t xml:space="preserve">Vendedora de ropa </w:t>
      </w:r>
      <w:r>
        <w:rPr>
          <w:rFonts w:ascii="Arial" w:hAnsi="Arial" w:cs="Arial"/>
          <w:b/>
          <w:color w:val="auto"/>
          <w:sz w:val="28"/>
        </w:rPr>
        <w:t>deportiva</w:t>
      </w:r>
    </w:p>
    <w:p w:rsidR="00660D68" w:rsidRDefault="00660D68" w:rsidP="00660D68">
      <w:pPr>
        <w:rPr>
          <w:rFonts w:ascii="Arial" w:hAnsi="Arial" w:cs="Arial"/>
          <w:i/>
          <w:color w:val="auto"/>
        </w:rPr>
      </w:pPr>
      <w:r w:rsidRPr="00660D68">
        <w:rPr>
          <w:rFonts w:ascii="Arial" w:hAnsi="Arial" w:cs="Arial"/>
          <w:i/>
          <w:color w:val="auto"/>
        </w:rPr>
        <w:t xml:space="preserve">Tienda Adidas- Los Ángeles- Biobío. </w:t>
      </w:r>
    </w:p>
    <w:p w:rsidR="00660D68" w:rsidRDefault="00660D68" w:rsidP="00660D68">
      <w:pPr>
        <w:rPr>
          <w:rFonts w:ascii="Arial" w:hAnsi="Arial" w:cs="Arial"/>
          <w:i/>
          <w:color w:val="auto"/>
        </w:rPr>
      </w:pPr>
    </w:p>
    <w:p w:rsidR="00660D68" w:rsidRPr="001A4329" w:rsidRDefault="00660D68" w:rsidP="00660D68">
      <w:pPr>
        <w:pStyle w:val="Prrafodelista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>Atención y asesoramiento al cliente sobre tallas y valores.</w:t>
      </w:r>
    </w:p>
    <w:p w:rsidR="00660D68" w:rsidRPr="001A4329" w:rsidRDefault="001A4329" w:rsidP="00660D68">
      <w:pPr>
        <w:pStyle w:val="Prrafodelista"/>
        <w:numPr>
          <w:ilvl w:val="0"/>
          <w:numId w:val="19"/>
        </w:numPr>
        <w:rPr>
          <w:rFonts w:ascii="Arial" w:hAnsi="Arial" w:cs="Arial"/>
          <w:i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 xml:space="preserve">Atención al cliente en caja. </w:t>
      </w:r>
    </w:p>
    <w:p w:rsidR="001A4329" w:rsidRPr="001A4329" w:rsidRDefault="001A4329" w:rsidP="00660D68">
      <w:pPr>
        <w:pStyle w:val="Prrafodelista"/>
        <w:numPr>
          <w:ilvl w:val="0"/>
          <w:numId w:val="19"/>
        </w:numPr>
        <w:rPr>
          <w:rFonts w:ascii="Arial" w:hAnsi="Arial" w:cs="Arial"/>
          <w:i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 xml:space="preserve">Inventario de los productos (ropa). </w:t>
      </w:r>
    </w:p>
    <w:p w:rsidR="001A4329" w:rsidRPr="001A4329" w:rsidRDefault="001A4329" w:rsidP="00660D68">
      <w:pPr>
        <w:pStyle w:val="Prrafodelista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>Realización de apertura y cierre del local</w:t>
      </w:r>
    </w:p>
    <w:p w:rsidR="001A4329" w:rsidRPr="001A4329" w:rsidRDefault="001A4329" w:rsidP="00660D68">
      <w:pPr>
        <w:pStyle w:val="Prrafodelista"/>
        <w:numPr>
          <w:ilvl w:val="0"/>
          <w:numId w:val="19"/>
        </w:numPr>
        <w:rPr>
          <w:rFonts w:ascii="Arial" w:hAnsi="Arial" w:cs="Arial"/>
          <w:color w:val="auto"/>
          <w:sz w:val="24"/>
        </w:rPr>
      </w:pPr>
      <w:r w:rsidRPr="001A4329">
        <w:rPr>
          <w:rFonts w:ascii="Arial" w:hAnsi="Arial" w:cs="Arial"/>
          <w:color w:val="auto"/>
          <w:sz w:val="24"/>
        </w:rPr>
        <w:t xml:space="preserve">Encargada de administración </w:t>
      </w:r>
    </w:p>
    <w:p w:rsidR="001A4329" w:rsidRPr="001A4329" w:rsidRDefault="001A4329" w:rsidP="001A4329">
      <w:pPr>
        <w:rPr>
          <w:rFonts w:ascii="Arial" w:hAnsi="Arial" w:cs="Arial"/>
          <w:i/>
          <w:color w:val="auto"/>
        </w:rPr>
      </w:pPr>
    </w:p>
    <w:p w:rsidR="001A4329" w:rsidRDefault="001A4329" w:rsidP="001A4329">
      <w:pPr>
        <w:rPr>
          <w:rFonts w:ascii="Arial" w:hAnsi="Arial" w:cs="Arial"/>
          <w:color w:val="FFFFFF" w:themeColor="background1"/>
          <w:sz w:val="28"/>
          <w:highlight w:val="darkCyan"/>
        </w:rPr>
      </w:pPr>
      <w:r>
        <w:rPr>
          <w:rFonts w:ascii="Arial" w:hAnsi="Arial" w:cs="Arial"/>
          <w:color w:val="FFFFFF" w:themeColor="background1"/>
          <w:sz w:val="28"/>
          <w:highlight w:val="darkCyan"/>
        </w:rPr>
        <w:t xml:space="preserve">Aptitudes. </w:t>
      </w:r>
    </w:p>
    <w:p w:rsidR="001A4329" w:rsidRDefault="001A4329" w:rsidP="001A4329">
      <w:pPr>
        <w:rPr>
          <w:rFonts w:ascii="Arial" w:hAnsi="Arial" w:cs="Arial"/>
          <w:color w:val="FFFFFF" w:themeColor="background1"/>
          <w:sz w:val="28"/>
          <w:highlight w:val="darkCyan"/>
        </w:rPr>
      </w:pPr>
    </w:p>
    <w:p w:rsidR="001A4329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>Alto nivel de responsabilidad y profesionalidad.</w:t>
      </w:r>
    </w:p>
    <w:p w:rsidR="001A4329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 xml:space="preserve">Adaptación en el trabajo. </w:t>
      </w:r>
    </w:p>
    <w:p w:rsidR="001A4329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>Buena comunicación con el personal.</w:t>
      </w:r>
    </w:p>
    <w:p w:rsidR="001A4329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>Manejo en trabajo en equipo.</w:t>
      </w:r>
    </w:p>
    <w:p w:rsidR="001A4329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>Trabajo bajo presión.</w:t>
      </w:r>
    </w:p>
    <w:p w:rsidR="00660D68" w:rsidRPr="001A4329" w:rsidRDefault="001A4329" w:rsidP="001A4329">
      <w:pPr>
        <w:pStyle w:val="Prrafodelista"/>
        <w:numPr>
          <w:ilvl w:val="0"/>
          <w:numId w:val="21"/>
        </w:numPr>
        <w:ind w:left="720"/>
        <w:rPr>
          <w:rFonts w:ascii="Arial" w:hAnsi="Arial" w:cs="Arial"/>
          <w:color w:val="auto"/>
          <w:sz w:val="24"/>
          <w:szCs w:val="24"/>
        </w:rPr>
      </w:pPr>
      <w:r w:rsidRPr="001A4329">
        <w:rPr>
          <w:rFonts w:ascii="Arial" w:hAnsi="Arial" w:cs="Arial"/>
          <w:color w:val="auto"/>
          <w:sz w:val="24"/>
          <w:szCs w:val="24"/>
        </w:rPr>
        <w:t xml:space="preserve">Entusiasta y dinámica ante nuevos desafíos. </w:t>
      </w:r>
      <w:bookmarkStart w:id="0" w:name="_GoBack"/>
      <w:bookmarkEnd w:id="0"/>
    </w:p>
    <w:sectPr w:rsidR="00660D68" w:rsidRPr="001A4329" w:rsidSect="0004240F">
      <w:footerReference w:type="default" r:id="rId8"/>
      <w:headerReference w:type="first" r:id="rId9"/>
      <w:pgSz w:w="11906" w:h="16838" w:code="9"/>
      <w:pgMar w:top="950" w:right="566" w:bottom="108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09B" w:rsidRDefault="0053609B" w:rsidP="0068194B">
      <w:r>
        <w:separator/>
      </w:r>
    </w:p>
    <w:p w:rsidR="0053609B" w:rsidRDefault="0053609B"/>
    <w:p w:rsidR="0053609B" w:rsidRDefault="0053609B"/>
  </w:endnote>
  <w:endnote w:type="continuationSeparator" w:id="0">
    <w:p w:rsidR="0053609B" w:rsidRDefault="0053609B" w:rsidP="0068194B">
      <w:r>
        <w:continuationSeparator/>
      </w:r>
    </w:p>
    <w:p w:rsidR="0053609B" w:rsidRDefault="0053609B"/>
    <w:p w:rsidR="0053609B" w:rsidRDefault="005360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_tradnl"/>
      </w:rPr>
      <w:id w:val="-1386475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09B" w:rsidRDefault="0053609B" w:rsidP="0068194B">
      <w:r>
        <w:separator/>
      </w:r>
    </w:p>
    <w:p w:rsidR="0053609B" w:rsidRDefault="0053609B"/>
    <w:p w:rsidR="0053609B" w:rsidRDefault="0053609B"/>
  </w:footnote>
  <w:footnote w:type="continuationSeparator" w:id="0">
    <w:p w:rsidR="0053609B" w:rsidRDefault="0053609B" w:rsidP="0068194B">
      <w:r>
        <w:continuationSeparator/>
      </w:r>
    </w:p>
    <w:p w:rsidR="0053609B" w:rsidRDefault="0053609B"/>
    <w:p w:rsidR="0053609B" w:rsidRDefault="005360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FBF9E0" wp14:editId="6BADF5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024A7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ED44B6"/>
    <w:multiLevelType w:val="hybridMultilevel"/>
    <w:tmpl w:val="855A3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B384D"/>
    <w:multiLevelType w:val="hybridMultilevel"/>
    <w:tmpl w:val="3D8A45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80B48"/>
    <w:multiLevelType w:val="hybridMultilevel"/>
    <w:tmpl w:val="CD34FD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C015AE7"/>
    <w:multiLevelType w:val="hybridMultilevel"/>
    <w:tmpl w:val="1200D136"/>
    <w:lvl w:ilvl="0" w:tplc="340A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EA69A1"/>
    <w:multiLevelType w:val="hybridMultilevel"/>
    <w:tmpl w:val="1DD6F5AE"/>
    <w:lvl w:ilvl="0" w:tplc="340A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7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0"/>
  </w:num>
  <w:num w:numId="16">
    <w:abstractNumId w:val="15"/>
  </w:num>
  <w:num w:numId="17">
    <w:abstractNumId w:val="12"/>
  </w:num>
  <w:num w:numId="18">
    <w:abstractNumId w:val="13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AF"/>
    <w:rsid w:val="000001EF"/>
    <w:rsid w:val="00007322"/>
    <w:rsid w:val="00007728"/>
    <w:rsid w:val="00024584"/>
    <w:rsid w:val="00024730"/>
    <w:rsid w:val="0004240F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32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4A0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09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0D68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4E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3DAF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967A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5339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8BD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curmundaca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oshka%20Toledo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78395A49EC4B17A172D7C18468B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3B550-6F2D-4B98-819B-BFBA54227C02}"/>
      </w:docPartPr>
      <w:docPartBody>
        <w:p w:rsidR="00000000" w:rsidRDefault="00B05A3F">
          <w:pPr>
            <w:pStyle w:val="1278395A49EC4B17A172D7C18468B056"/>
          </w:pPr>
          <w:r w:rsidRPr="00FD7C80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F"/>
    <w:rsid w:val="00B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F97F9369834A76BF3F6B3A7904F94E">
    <w:name w:val="1AF97F9369834A76BF3F6B3A7904F94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FFFD560252D74665BCAAEE3C30520AE5">
    <w:name w:val="FFFD560252D74665BCAAEE3C30520AE5"/>
  </w:style>
  <w:style w:type="paragraph" w:customStyle="1" w:styleId="714154594D1F4AD98B7D160AFD238093">
    <w:name w:val="714154594D1F4AD98B7D160AFD238093"/>
  </w:style>
  <w:style w:type="paragraph" w:customStyle="1" w:styleId="1278395A49EC4B17A172D7C18468B056">
    <w:name w:val="1278395A49EC4B17A172D7C18468B056"/>
  </w:style>
  <w:style w:type="paragraph" w:customStyle="1" w:styleId="421E55280D4F44F6837473046D90A51A">
    <w:name w:val="421E55280D4F44F6837473046D90A51A"/>
  </w:style>
  <w:style w:type="paragraph" w:customStyle="1" w:styleId="60FA54519B1B451981F07A2BE5FF3497">
    <w:name w:val="60FA54519B1B451981F07A2BE5FF3497"/>
  </w:style>
  <w:style w:type="paragraph" w:customStyle="1" w:styleId="E1458C65A54F46649FA4D97DA2133B5F">
    <w:name w:val="E1458C65A54F46649FA4D97DA2133B5F"/>
  </w:style>
  <w:style w:type="paragraph" w:customStyle="1" w:styleId="3DADE95F57344C208E0A3B71F73DA7BA">
    <w:name w:val="3DADE95F57344C208E0A3B71F73DA7BA"/>
  </w:style>
  <w:style w:type="paragraph" w:customStyle="1" w:styleId="450AFB54522940369C88ED3D89074C1F">
    <w:name w:val="450AFB54522940369C88ED3D89074C1F"/>
  </w:style>
  <w:style w:type="paragraph" w:customStyle="1" w:styleId="F699B40AC64543579FB7A0113F6D2432">
    <w:name w:val="F699B40AC64543579FB7A0113F6D2432"/>
  </w:style>
  <w:style w:type="paragraph" w:customStyle="1" w:styleId="9ED761185DAD4CAB9D66915B087A6DBD">
    <w:name w:val="9ED761185DAD4CAB9D66915B087A6DBD"/>
  </w:style>
  <w:style w:type="paragraph" w:customStyle="1" w:styleId="99B8E55358454068BA14A2B7E1F8E5A8">
    <w:name w:val="99B8E55358454068BA14A2B7E1F8E5A8"/>
  </w:style>
  <w:style w:type="paragraph" w:customStyle="1" w:styleId="204AFDE92FEE42EBB8BC08BFBEEEABB8">
    <w:name w:val="204AFDE92FEE42EBB8BC08BFBEEEABB8"/>
  </w:style>
  <w:style w:type="paragraph" w:customStyle="1" w:styleId="57E88CB5935C4727B8BE3A03D2B268B6">
    <w:name w:val="57E88CB5935C4727B8BE3A03D2B268B6"/>
  </w:style>
  <w:style w:type="paragraph" w:customStyle="1" w:styleId="90588832F28745BB827D1FFABD4B3F9D">
    <w:name w:val="90588832F28745BB827D1FFABD4B3F9D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EA2E3A3C20D4E62B5B23C3090A5E1A3">
    <w:name w:val="CEA2E3A3C20D4E62B5B23C3090A5E1A3"/>
  </w:style>
  <w:style w:type="paragraph" w:customStyle="1" w:styleId="00B01F11239F4F30BA9FD3DA66B8F70B">
    <w:name w:val="00B01F11239F4F30BA9FD3DA66B8F70B"/>
  </w:style>
  <w:style w:type="paragraph" w:customStyle="1" w:styleId="C3BB9F7D300F4007BDC4F86198411599">
    <w:name w:val="C3BB9F7D300F4007BDC4F86198411599"/>
  </w:style>
  <w:style w:type="paragraph" w:customStyle="1" w:styleId="792113477F4C4B7387685BA31707AA2F">
    <w:name w:val="792113477F4C4B7387685BA31707AA2F"/>
  </w:style>
  <w:style w:type="paragraph" w:customStyle="1" w:styleId="712320889FFA488EA85BB80556B7C5FB">
    <w:name w:val="712320889FFA488EA85BB80556B7C5FB"/>
  </w:style>
  <w:style w:type="paragraph" w:customStyle="1" w:styleId="3B73C44A88EC49BAA2CBEF3715901336">
    <w:name w:val="3B73C44A88EC49BAA2CBEF3715901336"/>
  </w:style>
  <w:style w:type="paragraph" w:customStyle="1" w:styleId="96CD7D7E1FAD4DF69A86CEC04822A5E6">
    <w:name w:val="96CD7D7E1FAD4DF69A86CEC04822A5E6"/>
  </w:style>
  <w:style w:type="paragraph" w:customStyle="1" w:styleId="A48BDD57E1AE4263B75CA9C98A28E83E">
    <w:name w:val="A48BDD57E1AE4263B75CA9C98A28E83E"/>
  </w:style>
  <w:style w:type="paragraph" w:customStyle="1" w:styleId="22FB7EE01A89426F82F6B81EC168337E">
    <w:name w:val="22FB7EE01A89426F82F6B81EC168337E"/>
  </w:style>
  <w:style w:type="paragraph" w:customStyle="1" w:styleId="41828541AE224732B516557B109772BD">
    <w:name w:val="41828541AE224732B516557B109772BD"/>
  </w:style>
  <w:style w:type="paragraph" w:customStyle="1" w:styleId="4B73750B973848E2882002FE8EAE4F1F">
    <w:name w:val="4B73750B973848E2882002FE8EAE4F1F"/>
  </w:style>
  <w:style w:type="paragraph" w:customStyle="1" w:styleId="955FE282339C4830A753387C3B42871D">
    <w:name w:val="955FE282339C4830A753387C3B42871D"/>
  </w:style>
  <w:style w:type="paragraph" w:customStyle="1" w:styleId="B5FB30BF545943ABB700BCC35C04A110">
    <w:name w:val="B5FB30BF545943ABB700BCC35C04A110"/>
  </w:style>
  <w:style w:type="paragraph" w:customStyle="1" w:styleId="83E26AF0D6C1467B94D4402921E2561F">
    <w:name w:val="83E26AF0D6C1467B94D4402921E2561F"/>
  </w:style>
  <w:style w:type="paragraph" w:customStyle="1" w:styleId="530523274BAE4459991C6061D3EF0B7D">
    <w:name w:val="530523274BAE4459991C6061D3EF0B7D"/>
  </w:style>
  <w:style w:type="paragraph" w:customStyle="1" w:styleId="F8094E9476E2485B975F98F9A28EB8AB">
    <w:name w:val="F8094E9476E2485B975F98F9A28EB8AB"/>
  </w:style>
  <w:style w:type="paragraph" w:customStyle="1" w:styleId="0932CBFFB5134B4BBC23C1CEFDFD0EEC">
    <w:name w:val="0932CBFFB5134B4BBC23C1CEFDFD0EEC"/>
  </w:style>
  <w:style w:type="paragraph" w:customStyle="1" w:styleId="B79AC7F398034C7BACE14855D566A4A1">
    <w:name w:val="B79AC7F398034C7BACE14855D566A4A1"/>
  </w:style>
  <w:style w:type="paragraph" w:customStyle="1" w:styleId="16540C9BB6564C3283A0D7443564FA93">
    <w:name w:val="16540C9BB6564C3283A0D7443564FA93"/>
  </w:style>
  <w:style w:type="paragraph" w:customStyle="1" w:styleId="11B7D9D7ECF7432BA391D2CDDF2C7F1F">
    <w:name w:val="11B7D9D7ECF7432BA391D2CDDF2C7F1F"/>
  </w:style>
  <w:style w:type="paragraph" w:customStyle="1" w:styleId="C79B138B988F4B7C8332DE81B506F312">
    <w:name w:val="C79B138B988F4B7C8332DE81B506F312"/>
  </w:style>
  <w:style w:type="paragraph" w:customStyle="1" w:styleId="77B358890CB44A8F9F056DEA0177FA3B">
    <w:name w:val="77B358890CB44A8F9F056DEA0177FA3B"/>
  </w:style>
  <w:style w:type="paragraph" w:customStyle="1" w:styleId="5356441D93A2494F8FF6778E69CB0906">
    <w:name w:val="5356441D93A2494F8FF6778E69CB0906"/>
  </w:style>
  <w:style w:type="paragraph" w:customStyle="1" w:styleId="771A44FF75774A9586563E9C384B9A4E">
    <w:name w:val="771A44FF75774A9586563E9C384B9A4E"/>
  </w:style>
  <w:style w:type="paragraph" w:customStyle="1" w:styleId="715BC31AD8AA4DB8A5A08A63A4CDA2A6">
    <w:name w:val="715BC31AD8AA4DB8A5A08A63A4CDA2A6"/>
  </w:style>
  <w:style w:type="paragraph" w:customStyle="1" w:styleId="E4E497050AB24E5999B7066132779C4A">
    <w:name w:val="E4E497050AB24E5999B7066132779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2021-12-07T01:47:00Z</dcterms:created>
  <dcterms:modified xsi:type="dcterms:W3CDTF">2021-12-07T03:01:00Z</dcterms:modified>
  <cp:category/>
</cp:coreProperties>
</file>