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956DDC" w:rsidRDefault="003C6DEB" w:rsidP="00956DDC">
            <w:pPr>
              <w:pStyle w:val="Ttulo"/>
              <w:rPr>
                <w:sz w:val="52"/>
                <w:szCs w:val="52"/>
              </w:rPr>
            </w:pPr>
            <w:r w:rsidRPr="00956DDC">
              <w:rPr>
                <w:sz w:val="52"/>
                <w:szCs w:val="52"/>
              </w:rPr>
              <w:t>chris</w:t>
            </w:r>
            <w:r w:rsidR="00692703" w:rsidRPr="00956DDC">
              <w:rPr>
                <w:sz w:val="52"/>
                <w:szCs w:val="52"/>
                <w:lang w:bidi="es-ES"/>
              </w:rPr>
              <w:t xml:space="preserve"> </w:t>
            </w:r>
            <w:r w:rsidR="00956DDC" w:rsidRPr="00956DDC">
              <w:rPr>
                <w:rFonts w:ascii="Arial" w:hAnsi="Arial" w:cs="Arial"/>
                <w:sz w:val="52"/>
                <w:szCs w:val="52"/>
                <w:lang w:bidi="es-ES"/>
              </w:rPr>
              <w:t>marlen araus mondaca</w:t>
            </w:r>
          </w:p>
          <w:p w:rsidR="00692703" w:rsidRPr="00956DDC" w:rsidRDefault="003C6DEB" w:rsidP="00913946">
            <w:pPr>
              <w:pStyle w:val="Informacindecontacto"/>
              <w:contextualSpacing w:val="0"/>
              <w:rPr>
                <w:rFonts w:ascii="Arial" w:hAnsi="Arial" w:cs="Arial"/>
                <w:sz w:val="32"/>
                <w:szCs w:val="32"/>
              </w:rPr>
            </w:pPr>
            <w:r w:rsidRPr="00956DDC">
              <w:rPr>
                <w:rFonts w:ascii="Arial" w:hAnsi="Arial" w:cs="Arial"/>
                <w:sz w:val="32"/>
                <w:szCs w:val="32"/>
              </w:rPr>
              <w:t xml:space="preserve">Villa altos de </w:t>
            </w:r>
            <w:proofErr w:type="spellStart"/>
            <w:r w:rsidRPr="00956DDC">
              <w:rPr>
                <w:rFonts w:ascii="Arial" w:hAnsi="Arial" w:cs="Arial"/>
                <w:sz w:val="32"/>
                <w:szCs w:val="32"/>
              </w:rPr>
              <w:t>Cantillana</w:t>
            </w:r>
            <w:proofErr w:type="spellEnd"/>
            <w:r w:rsidRPr="00956DDC">
              <w:rPr>
                <w:rFonts w:ascii="Arial" w:hAnsi="Arial" w:cs="Arial"/>
                <w:sz w:val="32"/>
                <w:szCs w:val="32"/>
              </w:rPr>
              <w:t xml:space="preserve">, pasaje </w:t>
            </w:r>
            <w:proofErr w:type="spellStart"/>
            <w:r w:rsidRPr="00956DDC">
              <w:rPr>
                <w:rFonts w:ascii="Arial" w:hAnsi="Arial" w:cs="Arial"/>
                <w:sz w:val="32"/>
                <w:szCs w:val="32"/>
              </w:rPr>
              <w:t>Tieneo</w:t>
            </w:r>
            <w:proofErr w:type="spellEnd"/>
            <w:r w:rsidRPr="00956DDC">
              <w:rPr>
                <w:rFonts w:ascii="Arial" w:hAnsi="Arial" w:cs="Arial"/>
                <w:sz w:val="32"/>
                <w:szCs w:val="32"/>
              </w:rPr>
              <w:t xml:space="preserve"> 2074, Melipilla</w:t>
            </w:r>
            <w:r w:rsidR="00692703" w:rsidRPr="00956DDC">
              <w:rPr>
                <w:rFonts w:ascii="Arial" w:hAnsi="Arial" w:cs="Arial"/>
                <w:sz w:val="32"/>
                <w:szCs w:val="32"/>
                <w:lang w:bidi="es-ES"/>
              </w:rPr>
              <w:t xml:space="preserve"> </w:t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alias w:val="Punto de división:"/>
                <w:tag w:val="Punto de división:"/>
                <w:id w:val="-1459182552"/>
                <w:placeholder>
                  <w:docPart w:val="551D057DF90C47598B0B22300675D98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56DDC">
                  <w:rPr>
                    <w:rFonts w:ascii="Arial" w:hAnsi="Arial" w:cs="Arial"/>
                    <w:sz w:val="32"/>
                    <w:szCs w:val="32"/>
                    <w:lang w:bidi="es-ES"/>
                  </w:rPr>
                  <w:t>·</w:t>
                </w:r>
              </w:sdtContent>
            </w:sdt>
            <w:r w:rsidR="00692703" w:rsidRPr="00956DDC">
              <w:rPr>
                <w:rFonts w:ascii="Arial" w:hAnsi="Arial" w:cs="Arial"/>
                <w:sz w:val="32"/>
                <w:szCs w:val="32"/>
                <w:lang w:bidi="es-ES"/>
              </w:rPr>
              <w:t xml:space="preserve"> </w:t>
            </w:r>
            <w:r w:rsidRPr="00956DDC">
              <w:rPr>
                <w:rFonts w:ascii="Arial" w:hAnsi="Arial" w:cs="Arial"/>
                <w:sz w:val="32"/>
                <w:szCs w:val="32"/>
              </w:rPr>
              <w:t>9 31113012</w:t>
            </w:r>
          </w:p>
          <w:p w:rsidR="00692703" w:rsidRPr="00956DDC" w:rsidRDefault="003C6DEB" w:rsidP="003C6DEB">
            <w:pPr>
              <w:pStyle w:val="nfasisenlainformacindecontacto"/>
              <w:contextualSpacing w:val="0"/>
              <w:rPr>
                <w:b w:val="0"/>
              </w:rPr>
            </w:pPr>
            <w:r w:rsidRPr="00956DDC">
              <w:rPr>
                <w:rFonts w:ascii="Arial" w:hAnsi="Arial" w:cs="Arial"/>
                <w:b w:val="0"/>
                <w:sz w:val="32"/>
                <w:szCs w:val="32"/>
              </w:rPr>
              <w:t>chrismarlenaaraus@gmail.com</w:t>
            </w:r>
          </w:p>
        </w:tc>
      </w:tr>
      <w:tr w:rsidR="009571D8" w:rsidRPr="00FD7C80" w:rsidTr="00692703">
        <w:tc>
          <w:tcPr>
            <w:tcW w:w="9360" w:type="dxa"/>
            <w:tcMar>
              <w:top w:w="432" w:type="dxa"/>
            </w:tcMar>
          </w:tcPr>
          <w:p w:rsidR="001755A8" w:rsidRPr="00956DDC" w:rsidRDefault="003C6DEB" w:rsidP="003C6DEB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956DDC">
              <w:rPr>
                <w:rFonts w:ascii="Arial" w:hAnsi="Arial" w:cs="Arial"/>
                <w:sz w:val="24"/>
                <w:szCs w:val="24"/>
              </w:rPr>
              <w:t xml:space="preserve">Soy </w:t>
            </w:r>
            <w:r w:rsidR="00555ED6" w:rsidRPr="00956DDC">
              <w:rPr>
                <w:rFonts w:ascii="Arial" w:hAnsi="Arial" w:cs="Arial"/>
                <w:sz w:val="24"/>
                <w:szCs w:val="24"/>
              </w:rPr>
              <w:t>una joven técnica</w:t>
            </w:r>
            <w:r w:rsidRPr="00956DDC">
              <w:rPr>
                <w:rFonts w:ascii="Arial" w:hAnsi="Arial" w:cs="Arial"/>
                <w:sz w:val="24"/>
                <w:szCs w:val="24"/>
              </w:rPr>
              <w:t xml:space="preserve"> en enfermería nivel medio</w:t>
            </w:r>
            <w:r w:rsidR="00555ED6" w:rsidRPr="00956DDC">
              <w:rPr>
                <w:rFonts w:ascii="Arial" w:hAnsi="Arial" w:cs="Arial"/>
                <w:sz w:val="24"/>
                <w:szCs w:val="24"/>
              </w:rPr>
              <w:t xml:space="preserve"> que se ha desarrollado en variados lugares y experiencias para desarrollar nuevos aprendizajes a través de la practica en donde he aprendido bastante, desde la educación media. Formando esta dedicación y amor hacia el área de la salud desde temprana edad lo cual deseo seguir conociendo y realizando día a día como algo permante.</w:t>
            </w:r>
          </w:p>
        </w:tc>
      </w:tr>
    </w:tbl>
    <w:p w:rsidR="004E01EB" w:rsidRPr="00FD7C80" w:rsidRDefault="00A60AE6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1823458F07314702B577CC9CFA3031A8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B70BDF">
        <w:trPr>
          <w:trHeight w:val="1841"/>
        </w:trPr>
        <w:tc>
          <w:tcPr>
            <w:tcW w:w="9355" w:type="dxa"/>
          </w:tcPr>
          <w:p w:rsidR="001D0BF1" w:rsidRPr="00FD7C80" w:rsidRDefault="00C50830" w:rsidP="001D0BF1">
            <w:pPr>
              <w:pStyle w:val="Ttulo3"/>
              <w:contextualSpacing w:val="0"/>
              <w:outlineLvl w:val="2"/>
            </w:pPr>
            <w:r>
              <w:t>03 de diciembre, 2019- 26</w:t>
            </w:r>
            <w:r w:rsidR="00956DDC">
              <w:t xml:space="preserve"> de febrero</w:t>
            </w:r>
          </w:p>
          <w:p w:rsidR="00956DDC" w:rsidRDefault="00C96A89" w:rsidP="00956DDC">
            <w:pPr>
              <w:pStyle w:val="Ttulo2"/>
              <w:contextualSpacing w:val="0"/>
              <w:outlineLvl w:val="1"/>
              <w:rPr>
                <w:rStyle w:val="Referenciasutil"/>
              </w:rPr>
            </w:pPr>
            <w:r>
              <w:t>técnico en enfermería</w:t>
            </w:r>
            <w:r w:rsidR="001D0BF1" w:rsidRPr="00FD7C80">
              <w:rPr>
                <w:lang w:bidi="es-ES"/>
              </w:rPr>
              <w:t xml:space="preserve">, </w:t>
            </w:r>
          </w:p>
          <w:p w:rsidR="001E3120" w:rsidRPr="00B70BDF" w:rsidRDefault="00A02733" w:rsidP="00A02733">
            <w:pPr>
              <w:pStyle w:val="Informacindecontacto"/>
              <w:rPr>
                <w:rFonts w:ascii="Arial" w:hAnsi="Arial" w:cs="Arial"/>
              </w:rPr>
            </w:pPr>
            <w:r w:rsidRPr="00B70BDF">
              <w:rPr>
                <w:rFonts w:ascii="Arial" w:hAnsi="Arial" w:cs="Arial"/>
              </w:rPr>
              <w:t>Realicé mi practica en la c</w:t>
            </w:r>
            <w:r w:rsidR="00956DDC" w:rsidRPr="00B70BDF">
              <w:rPr>
                <w:rFonts w:ascii="Arial" w:hAnsi="Arial" w:cs="Arial"/>
              </w:rPr>
              <w:t>línica</w:t>
            </w:r>
            <w:r w:rsidRPr="00B70BDF">
              <w:rPr>
                <w:rFonts w:ascii="Arial" w:hAnsi="Arial" w:cs="Arial"/>
              </w:rPr>
              <w:t xml:space="preserve"> san </w:t>
            </w:r>
            <w:r w:rsidR="00B70BDF" w:rsidRPr="00B70BDF">
              <w:rPr>
                <w:rFonts w:ascii="Arial" w:hAnsi="Arial" w:cs="Arial"/>
              </w:rPr>
              <w:t>Agustín</w:t>
            </w:r>
            <w:r w:rsidR="00956DDC" w:rsidRPr="00B70BDF">
              <w:rPr>
                <w:rFonts w:ascii="Arial" w:hAnsi="Arial" w:cs="Arial"/>
              </w:rPr>
              <w:t xml:space="preserve"> área </w:t>
            </w:r>
            <w:r w:rsidRPr="00B70BDF">
              <w:rPr>
                <w:rFonts w:ascii="Arial" w:hAnsi="Arial" w:cs="Arial"/>
              </w:rPr>
              <w:t>de imagenologia, en fundación las rosas y en la posta bollenar.</w:t>
            </w:r>
            <w:r w:rsidR="00012364" w:rsidRPr="00B70BDF">
              <w:rPr>
                <w:rFonts w:ascii="Arial" w:hAnsi="Arial" w:cs="Arial"/>
              </w:rPr>
              <w:t xml:space="preserve"> Formando un equipo con otros asistentes variados de la salud, en especial aprendí sobre la rapidez, presión y responsabilidad que uno debe entregar en el trabajo colab</w:t>
            </w:r>
            <w:r w:rsidR="00C50830" w:rsidRPr="00B70BDF">
              <w:rPr>
                <w:rFonts w:ascii="Arial" w:hAnsi="Arial" w:cs="Arial"/>
              </w:rPr>
              <w:t>orativo dentro del área interna.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291839" w:rsidP="00F61DF9">
            <w:pPr>
              <w:pStyle w:val="Ttulo3"/>
              <w:contextualSpacing w:val="0"/>
              <w:outlineLvl w:val="2"/>
            </w:pPr>
            <w:r>
              <w:t>03 de abril, 2020</w:t>
            </w:r>
            <w:r w:rsidR="00F61DF9" w:rsidRPr="00FD7C80">
              <w:rPr>
                <w:lang w:bidi="es-ES"/>
              </w:rPr>
              <w:t xml:space="preserve"> – </w:t>
            </w:r>
            <w:r>
              <w:t>31 de agosto, 2020</w:t>
            </w:r>
          </w:p>
          <w:p w:rsidR="00B70BDF" w:rsidRDefault="00291839" w:rsidP="00F61DF9">
            <w:pPr>
              <w:pStyle w:val="Ttulo2"/>
              <w:contextualSpacing w:val="0"/>
              <w:outlineLvl w:val="1"/>
              <w:rPr>
                <w:lang w:bidi="es-ES"/>
              </w:rPr>
            </w:pPr>
            <w:r>
              <w:t>técnico en enfermería</w:t>
            </w:r>
            <w:r w:rsidR="00F61DF9" w:rsidRPr="00FD7C80">
              <w:rPr>
                <w:lang w:bidi="es-ES"/>
              </w:rPr>
              <w:t xml:space="preserve">, </w:t>
            </w:r>
          </w:p>
          <w:p w:rsidR="00F61DF9" w:rsidRPr="00FD7C80" w:rsidRDefault="008E390A" w:rsidP="00F61DF9">
            <w:pPr>
              <w:pStyle w:val="Ttulo2"/>
              <w:contextualSpacing w:val="0"/>
              <w:outlineLvl w:val="1"/>
            </w:pPr>
            <w:r>
              <w:rPr>
                <w:rStyle w:val="Referenciasutil"/>
              </w:rPr>
              <w:t>Fundación las rosas, hogar 23</w:t>
            </w:r>
          </w:p>
          <w:p w:rsidR="00C50830" w:rsidRDefault="00291839" w:rsidP="00C50830">
            <w:r>
              <w:t>Trabajando como cuidadora del adulto mayor pude compartir con ellos en turnos de noche y de día, aprendí bastante dentro de la práctica que me entregó el Liceo H.S.B y pude relacionarme con otras asistentes que me entregaron sus conocimientos para ser parte de un gran equipo de mucho cariño y dedicación, una gran experien</w:t>
            </w:r>
            <w:r w:rsidR="00C50830">
              <w:t>cia, incluso dest</w:t>
            </w:r>
            <w:r w:rsidR="00C50830" w:rsidRPr="00C50830">
              <w:t>acar</w:t>
            </w:r>
            <w:r w:rsidR="00C50830">
              <w:t xml:space="preserve"> que tuve covid-19 durante este período junto a mis compañeras y algunos abuelitos.</w:t>
            </w:r>
          </w:p>
          <w:p w:rsidR="00B70BDF" w:rsidRDefault="00B70BDF" w:rsidP="00C50830"/>
          <w:p w:rsidR="00B70BDF" w:rsidRDefault="00B70BDF" w:rsidP="00C50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 de octubre, hasta finales de enero</w:t>
            </w:r>
          </w:p>
          <w:p w:rsidR="001552F3" w:rsidRPr="001552F3" w:rsidRDefault="001552F3" w:rsidP="00C50830">
            <w:pPr>
              <w:rPr>
                <w:b/>
                <w:color w:val="1D824C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52F3">
              <w:rPr>
                <w:b/>
                <w:color w:val="1D824C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TÉCNICO EN ENFERMERÍA </w:t>
            </w:r>
          </w:p>
          <w:p w:rsidR="00B70BDF" w:rsidRDefault="00B70BDF" w:rsidP="00C50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HOSPITAL SAN JOSE DE MELIPILLA: </w:t>
            </w:r>
          </w:p>
          <w:p w:rsidR="00B70BDF" w:rsidRPr="00B70BDF" w:rsidRDefault="00B70BDF" w:rsidP="00C50830">
            <w:r>
              <w:t xml:space="preserve">Trabaje como remplazante en el hospital, teniendo contacto directo con pacientes hospitalizados, mi área donde trabaje era medicina. Inicie con una rotativa de 24 hrs y cabe al tiempo se cambió a 12 hrs (día, noche y dos libres). </w:t>
            </w:r>
          </w:p>
          <w:p w:rsidR="00B70BDF" w:rsidRPr="00FD7C80" w:rsidRDefault="00B70BDF" w:rsidP="00C50830"/>
        </w:tc>
      </w:tr>
    </w:tbl>
    <w:p w:rsidR="00DA59AA" w:rsidRPr="00FD7C80" w:rsidRDefault="00291839" w:rsidP="0097790C">
      <w:pPr>
        <w:pStyle w:val="Ttulo1"/>
      </w:pPr>
      <w:r>
        <w:t>educación</w:t>
      </w:r>
    </w:p>
    <w:tbl>
      <w:tblPr>
        <w:tblStyle w:val="Tablaconcuadrcula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003"/>
      </w:tblGrid>
      <w:tr w:rsidR="001D0BF1" w:rsidRPr="00FD7C80" w:rsidTr="00C96A89">
        <w:trPr>
          <w:trHeight w:val="1318"/>
        </w:trPr>
        <w:tc>
          <w:tcPr>
            <w:tcW w:w="9223" w:type="dxa"/>
          </w:tcPr>
          <w:p w:rsidR="001D0BF1" w:rsidRPr="00FD7C80" w:rsidRDefault="00C96A89" w:rsidP="001D0BF1">
            <w:pPr>
              <w:pStyle w:val="Ttulo3"/>
              <w:contextualSpacing w:val="0"/>
              <w:outlineLvl w:val="2"/>
            </w:pPr>
            <w:r>
              <w:t>marzo</w:t>
            </w:r>
            <w:r w:rsidR="00C50830">
              <w:t xml:space="preserve">, 2018- diciembre, </w:t>
            </w:r>
            <w:r>
              <w:t>2020</w:t>
            </w:r>
          </w:p>
          <w:p w:rsidR="001D0BF1" w:rsidRPr="00FD7C80" w:rsidRDefault="00B70BDF" w:rsidP="001D0BF1">
            <w:pPr>
              <w:pStyle w:val="Ttulo2"/>
              <w:contextualSpacing w:val="0"/>
              <w:outlineLvl w:val="1"/>
            </w:pPr>
            <w:r>
              <w:t xml:space="preserve">cuarto </w:t>
            </w:r>
            <w:r w:rsidR="00C96A89">
              <w:t>medio</w:t>
            </w:r>
            <w:r w:rsidR="001D0BF1" w:rsidRPr="00FD7C80">
              <w:rPr>
                <w:lang w:bidi="es-ES"/>
              </w:rPr>
              <w:t xml:space="preserve">, </w:t>
            </w:r>
            <w:r w:rsidR="00C96A89">
              <w:rPr>
                <w:rStyle w:val="Referenciasutil"/>
              </w:rPr>
              <w:t>liceo polivalente hermanos sotomayor baeza</w:t>
            </w:r>
          </w:p>
          <w:p w:rsidR="007538DC" w:rsidRPr="00FD7C80" w:rsidRDefault="00291839" w:rsidP="00C50830">
            <w:pPr>
              <w:contextualSpacing w:val="0"/>
            </w:pPr>
            <w:r>
              <w:t xml:space="preserve"> </w:t>
            </w:r>
            <w:r w:rsidR="00C50830">
              <w:t xml:space="preserve">Alumna del área de técnico profesional de enfermería en un liceo polivalente que destaca por su trabajo en equipo, responsabilidad, puntualidad, </w:t>
            </w:r>
            <w:r w:rsidR="00A02733">
              <w:t>cercana</w:t>
            </w:r>
            <w:r w:rsidR="00C50830">
              <w:t xml:space="preserve"> a los profesores y asistentes del establecimiento, mucha motivación y dedicación en lo que realiza, con buenas notas, var</w:t>
            </w:r>
            <w:r w:rsidR="00B70BDF">
              <w:t>iados amigos, muy sociable y rec</w:t>
            </w:r>
            <w:r w:rsidR="00C50830">
              <w:t>iliente en todo momento.</w:t>
            </w:r>
          </w:p>
        </w:tc>
      </w:tr>
      <w:tr w:rsidR="00F61DF9" w:rsidRPr="00FD7C80" w:rsidTr="00C96A89">
        <w:trPr>
          <w:trHeight w:val="1336"/>
        </w:trPr>
        <w:tc>
          <w:tcPr>
            <w:tcW w:w="9223" w:type="dxa"/>
            <w:tcMar>
              <w:top w:w="216" w:type="dxa"/>
            </w:tcMar>
          </w:tcPr>
          <w:p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74746CAD6DB5490182A1C54C9E346AD9"/>
        </w:placeholder>
        <w:temporary/>
        <w:showingPlcHdr/>
        <w15:appearance w15:val="hidden"/>
      </w:sdtPr>
      <w:sdtEndPr/>
      <w:sdtContent>
        <w:p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D4728F" w:rsidTr="00DE2EA9">
        <w:tc>
          <w:tcPr>
            <w:tcW w:w="4410" w:type="dxa"/>
          </w:tcPr>
          <w:p w:rsidR="001E3120" w:rsidRPr="00D4728F" w:rsidRDefault="00C50830" w:rsidP="006E1507">
            <w:pPr>
              <w:pStyle w:val="Listaconvietas"/>
              <w:contextualSpacing w:val="0"/>
              <w:rPr>
                <w:rFonts w:ascii="Arial" w:hAnsi="Arial" w:cs="Arial"/>
              </w:rPr>
            </w:pPr>
            <w:r w:rsidRPr="00D4728F">
              <w:rPr>
                <w:rFonts w:ascii="Arial" w:hAnsi="Arial" w:cs="Arial"/>
              </w:rPr>
              <w:t>Responsabilidad</w:t>
            </w:r>
          </w:p>
          <w:p w:rsidR="001F4E6D" w:rsidRPr="00D4728F" w:rsidRDefault="00C50830" w:rsidP="00C50830">
            <w:pPr>
              <w:pStyle w:val="Listaconvietas"/>
              <w:contextualSpacing w:val="0"/>
              <w:rPr>
                <w:rFonts w:ascii="Arial" w:hAnsi="Arial" w:cs="Arial"/>
              </w:rPr>
            </w:pPr>
            <w:r w:rsidRPr="00D4728F">
              <w:rPr>
                <w:rFonts w:ascii="Arial" w:hAnsi="Arial" w:cs="Arial"/>
              </w:rPr>
              <w:t>Puntualidad</w:t>
            </w:r>
          </w:p>
          <w:p w:rsidR="00C50830" w:rsidRPr="00D4728F" w:rsidRDefault="00C50830" w:rsidP="00C50830">
            <w:pPr>
              <w:pStyle w:val="Listaconvietas"/>
              <w:contextualSpacing w:val="0"/>
              <w:rPr>
                <w:rFonts w:ascii="Arial" w:hAnsi="Arial" w:cs="Arial"/>
              </w:rPr>
            </w:pPr>
            <w:r w:rsidRPr="00D4728F">
              <w:rPr>
                <w:rFonts w:ascii="Arial" w:hAnsi="Arial" w:cs="Arial"/>
              </w:rPr>
              <w:t>Bondad</w:t>
            </w:r>
          </w:p>
          <w:p w:rsidR="006905F5" w:rsidRPr="00D4728F" w:rsidRDefault="006905F5" w:rsidP="006905F5">
            <w:pPr>
              <w:pStyle w:val="Listaconvietas"/>
              <w:contextualSpacing w:val="0"/>
              <w:rPr>
                <w:rFonts w:ascii="Arial" w:hAnsi="Arial" w:cs="Arial"/>
              </w:rPr>
            </w:pPr>
            <w:r w:rsidRPr="00D4728F">
              <w:rPr>
                <w:rFonts w:ascii="Arial" w:hAnsi="Arial" w:cs="Arial"/>
              </w:rPr>
              <w:t>Simpatía</w:t>
            </w:r>
          </w:p>
        </w:tc>
        <w:tc>
          <w:tcPr>
            <w:tcW w:w="4616" w:type="dxa"/>
            <w:tcMar>
              <w:left w:w="360" w:type="dxa"/>
            </w:tcMar>
          </w:tcPr>
          <w:p w:rsidR="006905F5" w:rsidRPr="00D4728F" w:rsidRDefault="006905F5" w:rsidP="00632B85">
            <w:pPr>
              <w:pStyle w:val="Listaconvietas"/>
              <w:contextualSpacing w:val="0"/>
              <w:rPr>
                <w:rFonts w:ascii="Arial" w:hAnsi="Arial" w:cs="Arial"/>
              </w:rPr>
            </w:pPr>
            <w:r w:rsidRPr="00D4728F">
              <w:rPr>
                <w:rFonts w:ascii="Arial" w:hAnsi="Arial" w:cs="Arial"/>
              </w:rPr>
              <w:t>Perseverancia</w:t>
            </w:r>
          </w:p>
          <w:p w:rsidR="001E3120" w:rsidRPr="00D4728F" w:rsidRDefault="006905F5" w:rsidP="00632B85">
            <w:pPr>
              <w:pStyle w:val="Listaconvietas"/>
              <w:contextualSpacing w:val="0"/>
              <w:rPr>
                <w:rFonts w:ascii="Arial" w:hAnsi="Arial" w:cs="Arial"/>
              </w:rPr>
            </w:pPr>
            <w:r w:rsidRPr="00D4728F">
              <w:rPr>
                <w:rFonts w:ascii="Arial" w:hAnsi="Arial" w:cs="Arial"/>
              </w:rPr>
              <w:t>Resiliencia</w:t>
            </w:r>
          </w:p>
          <w:p w:rsidR="001E3120" w:rsidRPr="00D4728F" w:rsidRDefault="00B70BDF" w:rsidP="00C50830">
            <w:pPr>
              <w:pStyle w:val="Listaconvietas"/>
              <w:contextualSpacing w:val="0"/>
              <w:rPr>
                <w:rFonts w:ascii="Arial" w:hAnsi="Arial" w:cs="Arial"/>
              </w:rPr>
            </w:pPr>
            <w:r w:rsidRPr="00D4728F">
              <w:rPr>
                <w:rFonts w:ascii="Arial" w:hAnsi="Arial" w:cs="Arial"/>
              </w:rPr>
              <w:t>Empática</w:t>
            </w:r>
          </w:p>
          <w:p w:rsidR="00C50830" w:rsidRPr="00D4728F" w:rsidRDefault="00C50830" w:rsidP="00C50830">
            <w:pPr>
              <w:pStyle w:val="Listaconvietas"/>
              <w:contextualSpacing w:val="0"/>
              <w:rPr>
                <w:rFonts w:ascii="Arial" w:hAnsi="Arial" w:cs="Arial"/>
              </w:rPr>
            </w:pPr>
            <w:r w:rsidRPr="00D4728F">
              <w:rPr>
                <w:rFonts w:ascii="Arial" w:hAnsi="Arial" w:cs="Arial"/>
              </w:rPr>
              <w:t>Sociable</w:t>
            </w:r>
          </w:p>
        </w:tc>
      </w:tr>
    </w:tbl>
    <w:sdt>
      <w:sdtPr>
        <w:rPr>
          <w:rFonts w:ascii="Arial" w:hAnsi="Arial" w:cs="Arial"/>
        </w:rPr>
        <w:alias w:val="Actividades:"/>
        <w:tag w:val="Actividades:"/>
        <w:id w:val="1223332893"/>
        <w:placeholder>
          <w:docPart w:val="7118A7BF511040DC8E6921DFC7E2F31F"/>
        </w:placeholder>
        <w:temporary/>
        <w:showingPlcHdr/>
        <w15:appearance w15:val="hidden"/>
      </w:sdtPr>
      <w:sdtEndPr/>
      <w:sdtContent>
        <w:p w:rsidR="00AD782D" w:rsidRPr="00D4728F" w:rsidRDefault="0062312F" w:rsidP="0062312F">
          <w:pPr>
            <w:pStyle w:val="Ttulo1"/>
            <w:rPr>
              <w:rFonts w:ascii="Arial" w:hAnsi="Arial" w:cs="Arial"/>
            </w:rPr>
          </w:pPr>
          <w:r w:rsidRPr="00D4728F">
            <w:rPr>
              <w:rFonts w:ascii="Arial" w:hAnsi="Arial" w:cs="Arial"/>
              <w:lang w:bidi="es-ES"/>
            </w:rPr>
            <w:t>Actividades</w:t>
          </w:r>
        </w:p>
      </w:sdtContent>
    </w:sdt>
    <w:p w:rsidR="00B70BDF" w:rsidRPr="00D4728F" w:rsidRDefault="008314E2" w:rsidP="006E15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Necesito trabajar para estudiar el </w:t>
      </w:r>
      <w:r w:rsidR="00F66020">
        <w:rPr>
          <w:rFonts w:ascii="Arial" w:hAnsi="Arial" w:cs="Arial"/>
        </w:rPr>
        <w:t>próximo</w:t>
      </w:r>
      <w:r>
        <w:rPr>
          <w:rFonts w:ascii="Arial" w:hAnsi="Arial" w:cs="Arial"/>
        </w:rPr>
        <w:t xml:space="preserve"> año</w:t>
      </w:r>
      <w:r w:rsidR="00F66020">
        <w:rPr>
          <w:rFonts w:ascii="Arial" w:hAnsi="Arial" w:cs="Arial"/>
        </w:rPr>
        <w:t xml:space="preserve">. </w:t>
      </w:r>
    </w:p>
    <w:p w:rsidR="00D4728F" w:rsidRPr="00D4728F" w:rsidRDefault="00D4728F" w:rsidP="006E1507">
      <w:pPr>
        <w:rPr>
          <w:rFonts w:ascii="Arial" w:hAnsi="Arial" w:cs="Arial"/>
          <w:b/>
          <w:sz w:val="24"/>
          <w:szCs w:val="24"/>
        </w:rPr>
      </w:pPr>
      <w:r w:rsidRPr="00D4728F">
        <w:rPr>
          <w:rFonts w:ascii="Arial" w:hAnsi="Arial" w:cs="Arial"/>
          <w:b/>
          <w:sz w:val="24"/>
          <w:szCs w:val="24"/>
        </w:rPr>
        <w:t>Disponibilidad es inmediata.</w:t>
      </w:r>
    </w:p>
    <w:sectPr w:rsidR="00D4728F" w:rsidRPr="00D4728F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CA9" w:rsidRDefault="00374CA9" w:rsidP="0068194B">
      <w:r>
        <w:separator/>
      </w:r>
    </w:p>
    <w:p w:rsidR="00374CA9" w:rsidRDefault="00374CA9"/>
    <w:p w:rsidR="00374CA9" w:rsidRDefault="00374CA9"/>
  </w:endnote>
  <w:endnote w:type="continuationSeparator" w:id="0">
    <w:p w:rsidR="00374CA9" w:rsidRDefault="00374CA9" w:rsidP="0068194B">
      <w:r>
        <w:continuationSeparator/>
      </w:r>
    </w:p>
    <w:p w:rsidR="00374CA9" w:rsidRDefault="00374CA9"/>
    <w:p w:rsidR="00374CA9" w:rsidRDefault="00374C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1552F3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CA9" w:rsidRDefault="00374CA9" w:rsidP="0068194B">
      <w:r>
        <w:separator/>
      </w:r>
    </w:p>
    <w:p w:rsidR="00374CA9" w:rsidRDefault="00374CA9"/>
    <w:p w:rsidR="00374CA9" w:rsidRDefault="00374CA9"/>
  </w:footnote>
  <w:footnote w:type="continuationSeparator" w:id="0">
    <w:p w:rsidR="00374CA9" w:rsidRDefault="00374CA9" w:rsidP="0068194B">
      <w:r>
        <w:continuationSeparator/>
      </w:r>
    </w:p>
    <w:p w:rsidR="00374CA9" w:rsidRDefault="00374CA9"/>
    <w:p w:rsidR="00374CA9" w:rsidRDefault="00374C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F8A4BA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DEB"/>
    <w:rsid w:val="000001EF"/>
    <w:rsid w:val="00007322"/>
    <w:rsid w:val="00007728"/>
    <w:rsid w:val="00012364"/>
    <w:rsid w:val="00024584"/>
    <w:rsid w:val="00024730"/>
    <w:rsid w:val="00055E95"/>
    <w:rsid w:val="0007021F"/>
    <w:rsid w:val="000B2BA5"/>
    <w:rsid w:val="000C41CF"/>
    <w:rsid w:val="000F2F8C"/>
    <w:rsid w:val="000F7E76"/>
    <w:rsid w:val="0010006E"/>
    <w:rsid w:val="001045A8"/>
    <w:rsid w:val="00114A91"/>
    <w:rsid w:val="001427E1"/>
    <w:rsid w:val="001552F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1839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4CA9"/>
    <w:rsid w:val="003A0632"/>
    <w:rsid w:val="003A30E5"/>
    <w:rsid w:val="003A6ADF"/>
    <w:rsid w:val="003B5928"/>
    <w:rsid w:val="003C6DEB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AD5"/>
    <w:rsid w:val="004726BC"/>
    <w:rsid w:val="00474105"/>
    <w:rsid w:val="00475AB8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5ED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05F5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4E2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390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6DDC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273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AE6"/>
    <w:rsid w:val="00A615E1"/>
    <w:rsid w:val="00A755E8"/>
    <w:rsid w:val="00A924A0"/>
    <w:rsid w:val="00A9367B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0BDF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0830"/>
    <w:rsid w:val="00C57FC6"/>
    <w:rsid w:val="00C66A7D"/>
    <w:rsid w:val="00C779DA"/>
    <w:rsid w:val="00C814F7"/>
    <w:rsid w:val="00C96A89"/>
    <w:rsid w:val="00CA4B4D"/>
    <w:rsid w:val="00CB35C3"/>
    <w:rsid w:val="00CB3A4D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4728F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602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17B4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cionar1">
    <w:name w:val="Mencionar1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v&#237;tae%20cronol&#243;gico%20modern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1D057DF90C47598B0B22300675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F4654-22BF-4807-91FE-5E20E8FA1A6C}"/>
      </w:docPartPr>
      <w:docPartBody>
        <w:p w:rsidR="006B1F05" w:rsidRDefault="0028237E">
          <w:pPr>
            <w:pStyle w:val="551D057DF90C47598B0B22300675D98C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1823458F07314702B577CC9CFA303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F8361-CB5A-4BA7-B763-3B9D1D2D29F3}"/>
      </w:docPartPr>
      <w:docPartBody>
        <w:p w:rsidR="006B1F05" w:rsidRDefault="0028237E">
          <w:pPr>
            <w:pStyle w:val="1823458F07314702B577CC9CFA3031A8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74746CAD6DB5490182A1C54C9E346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3E39-1240-4BBF-A641-25F8D9AF2A8B}"/>
      </w:docPartPr>
      <w:docPartBody>
        <w:p w:rsidR="006B1F05" w:rsidRDefault="0028237E">
          <w:pPr>
            <w:pStyle w:val="74746CAD6DB5490182A1C54C9E346AD9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7118A7BF511040DC8E6921DFC7E2F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1587E-BB98-43AF-BC41-92FC36B1BDAD}"/>
      </w:docPartPr>
      <w:docPartBody>
        <w:p w:rsidR="006B1F05" w:rsidRDefault="0028237E">
          <w:pPr>
            <w:pStyle w:val="7118A7BF511040DC8E6921DFC7E2F31F"/>
          </w:pPr>
          <w:r w:rsidRPr="00FD7C80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7E"/>
    <w:rsid w:val="0028237E"/>
    <w:rsid w:val="006B1F05"/>
    <w:rsid w:val="00CF3C07"/>
    <w:rsid w:val="00DC6238"/>
    <w:rsid w:val="00E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551D057DF90C47598B0B22300675D98C">
    <w:name w:val="551D057DF90C47598B0B22300675D98C"/>
  </w:style>
  <w:style w:type="paragraph" w:customStyle="1" w:styleId="1823458F07314702B577CC9CFA3031A8">
    <w:name w:val="1823458F07314702B577CC9CFA3031A8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4746CAD6DB5490182A1C54C9E346AD9">
    <w:name w:val="74746CAD6DB5490182A1C54C9E346AD9"/>
  </w:style>
  <w:style w:type="paragraph" w:customStyle="1" w:styleId="7118A7BF511040DC8E6921DFC7E2F31F">
    <w:name w:val="7118A7BF511040DC8E6921DFC7E2F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Currículum%20vítae%20cronológico%20moderno.dotx</Template>
  <TotalTime>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2021-09-27T17:27:00Z</dcterms:created>
  <dcterms:modified xsi:type="dcterms:W3CDTF">2021-09-27T17:27:00Z</dcterms:modified>
  <cp:category/>
</cp:coreProperties>
</file>