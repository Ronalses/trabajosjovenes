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5457C1" w14:paraId="227800B6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A3A7D46" w14:textId="4F4F2BC9" w:rsidR="00692703" w:rsidRPr="005457C1" w:rsidRDefault="005457C1" w:rsidP="00913946">
            <w:pPr>
              <w:pStyle w:val="Ttulo"/>
              <w:rPr>
                <w:sz w:val="36"/>
                <w:szCs w:val="36"/>
              </w:rPr>
            </w:pPr>
            <w:r w:rsidRPr="005457C1">
              <w:rPr>
                <w:sz w:val="36"/>
                <w:szCs w:val="36"/>
              </w:rPr>
              <w:t>valentina ALEJANDRA BRAVO</w:t>
            </w:r>
            <w:r w:rsidRPr="005457C1">
              <w:rPr>
                <w:rStyle w:val="nfasisintenso"/>
                <w:sz w:val="36"/>
                <w:szCs w:val="36"/>
              </w:rPr>
              <w:t xml:space="preserve"> gutierrez</w:t>
            </w:r>
          </w:p>
          <w:p w14:paraId="70E4ABFF" w14:textId="25717576" w:rsidR="00692703" w:rsidRPr="00FD7C80" w:rsidRDefault="005457C1" w:rsidP="00913946">
            <w:pPr>
              <w:pStyle w:val="Informacindecontacto"/>
              <w:contextualSpacing w:val="0"/>
            </w:pPr>
            <w:r>
              <w:rPr>
                <w:lang w:bidi="es-ES"/>
              </w:rPr>
              <w:t>Diagonal los castaños #5835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968E744DBA544CA8ACA4BEE7DDD6527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954265456</w:t>
            </w:r>
          </w:p>
          <w:p w14:paraId="74A35869" w14:textId="77777777" w:rsidR="005457C1" w:rsidRDefault="005457C1" w:rsidP="005457C1">
            <w:pPr>
              <w:pStyle w:val="nfasisenlainformacindecontacto"/>
              <w:contextualSpacing w:val="0"/>
              <w:rPr>
                <w:lang w:val="es-CL"/>
              </w:rPr>
            </w:pPr>
            <w:hyperlink r:id="rId10" w:history="1">
              <w:r w:rsidRPr="005457C1">
                <w:rPr>
                  <w:rStyle w:val="Hipervnculo"/>
                  <w:lang w:val="es-CL"/>
                </w:rPr>
                <w:t>Vale.vale2775@gmail.com</w:t>
              </w:r>
            </w:hyperlink>
            <w:r w:rsidRPr="005457C1">
              <w:rPr>
                <w:lang w:val="es-CL"/>
              </w:rPr>
              <w:t xml:space="preserve">  </w:t>
            </w:r>
          </w:p>
          <w:p w14:paraId="0FA75BC3" w14:textId="1451242B" w:rsidR="00692703" w:rsidRPr="005457C1" w:rsidRDefault="005457C1" w:rsidP="005457C1">
            <w:pPr>
              <w:pStyle w:val="nfasisenlainformacindecontacto"/>
              <w:contextualSpacing w:val="0"/>
              <w:rPr>
                <w:lang w:val="es-CL"/>
              </w:rPr>
            </w:pPr>
            <w:r>
              <w:t xml:space="preserve">Fecha de nacimiento :01/02/2000 </w:t>
            </w:r>
            <w:sdt>
              <w:sdtPr>
                <w:alias w:val="Punto de división:"/>
                <w:tag w:val="Punto de división:"/>
                <w:id w:val="808439656"/>
                <w:placeholder>
                  <w:docPart w:val="ABF21A22D84C4ED4B72A42ED4B65ADE9"/>
                </w:placeholder>
                <w:temporary/>
                <w:showingPlcHdr/>
                <w15:appearance w15:val="hidden"/>
              </w:sdtPr>
              <w:sdtContent>
                <w:r w:rsidRPr="005457C1">
                  <w:rPr>
                    <w:lang w:val="es-CL" w:bidi="es-ES"/>
                  </w:rPr>
                  <w:t>·</w:t>
                </w:r>
              </w:sdtContent>
            </w:sdt>
            <w:r>
              <w:t xml:space="preserve"> Nacionalidad: chilena </w:t>
            </w:r>
            <w:sdt>
              <w:sdtPr>
                <w:alias w:val="Punto de división:"/>
                <w:tag w:val="Punto de división:"/>
                <w:id w:val="1636217756"/>
                <w:placeholder>
                  <w:docPart w:val="3737EA1963B84A07B784BB470D21F069"/>
                </w:placeholder>
                <w:temporary/>
                <w:showingPlcHdr/>
                <w15:appearance w15:val="hidden"/>
              </w:sdtPr>
              <w:sdtContent>
                <w:r w:rsidRPr="005457C1">
                  <w:rPr>
                    <w:lang w:val="es-CL" w:bidi="es-ES"/>
                  </w:rPr>
                  <w:t>·</w:t>
                </w:r>
              </w:sdtContent>
            </w:sdt>
            <w:r>
              <w:t xml:space="preserve"> Estado civil: Soltera .</w:t>
            </w:r>
          </w:p>
        </w:tc>
      </w:tr>
      <w:tr w:rsidR="009571D8" w:rsidRPr="00FD7C80" w14:paraId="14D0749A" w14:textId="77777777" w:rsidTr="00692703">
        <w:tc>
          <w:tcPr>
            <w:tcW w:w="9360" w:type="dxa"/>
            <w:tcMar>
              <w:top w:w="432" w:type="dxa"/>
            </w:tcMar>
          </w:tcPr>
          <w:p w14:paraId="70C01AC9" w14:textId="562D2507" w:rsidR="001755A8" w:rsidRPr="00FD7C80" w:rsidRDefault="001755A8" w:rsidP="00913946">
            <w:pPr>
              <w:contextualSpacing w:val="0"/>
            </w:pPr>
          </w:p>
        </w:tc>
      </w:tr>
    </w:tbl>
    <w:p w14:paraId="1C15FADC" w14:textId="77777777" w:rsidR="004E01EB" w:rsidRPr="00FD7C80" w:rsidRDefault="00AE322E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B3FD832CE7AD49DEAE5D5FDB386983D8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78DF43E1" w14:textId="77777777" w:rsidTr="00D66A52">
        <w:tc>
          <w:tcPr>
            <w:tcW w:w="9355" w:type="dxa"/>
          </w:tcPr>
          <w:p w14:paraId="12458545" w14:textId="29881C61" w:rsidR="001D0BF1" w:rsidRPr="00FD7C80" w:rsidRDefault="005457C1" w:rsidP="001D0BF1">
            <w:pPr>
              <w:pStyle w:val="Ttulo3"/>
              <w:contextualSpacing w:val="0"/>
              <w:outlineLvl w:val="2"/>
            </w:pPr>
            <w:r>
              <w:t>02/2020 – 03/2020</w:t>
            </w:r>
          </w:p>
          <w:p w14:paraId="10165627" w14:textId="7F57CCBF" w:rsidR="001D0BF1" w:rsidRPr="00FD7C80" w:rsidRDefault="005457C1" w:rsidP="001D0BF1">
            <w:pPr>
              <w:pStyle w:val="Ttulo2"/>
              <w:contextualSpacing w:val="0"/>
              <w:outlineLvl w:val="1"/>
            </w:pPr>
            <w:r>
              <w:t xml:space="preserve">Promotora 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 xml:space="preserve">Timejobs </w:t>
            </w:r>
          </w:p>
          <w:p w14:paraId="43F3BE7B" w14:textId="1A8AA0C4" w:rsidR="001E3120" w:rsidRPr="00FD7C80" w:rsidRDefault="005457C1" w:rsidP="001D0BF1">
            <w:pPr>
              <w:contextualSpacing w:val="0"/>
            </w:pPr>
            <w:r>
              <w:t>Pequeña campaña realizada por la empresa exclusiva para estudiantes .</w:t>
            </w:r>
          </w:p>
        </w:tc>
      </w:tr>
      <w:tr w:rsidR="00F61DF9" w:rsidRPr="00FD7C80" w14:paraId="1DC3DDB4" w14:textId="77777777" w:rsidTr="005457C1">
        <w:trPr>
          <w:trHeight w:val="1857"/>
        </w:trPr>
        <w:tc>
          <w:tcPr>
            <w:tcW w:w="9355" w:type="dxa"/>
            <w:tcMar>
              <w:top w:w="216" w:type="dxa"/>
            </w:tcMar>
          </w:tcPr>
          <w:p w14:paraId="283C0EB8" w14:textId="48D408D9" w:rsidR="00F61DF9" w:rsidRPr="00FD7C80" w:rsidRDefault="005457C1" w:rsidP="00F61DF9">
            <w:pPr>
              <w:pStyle w:val="Ttulo3"/>
              <w:contextualSpacing w:val="0"/>
              <w:outlineLvl w:val="2"/>
            </w:pPr>
            <w:r>
              <w:t>04/2021</w:t>
            </w:r>
            <w:r w:rsidR="00F61DF9"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-05/2021</w:t>
            </w:r>
          </w:p>
          <w:p w14:paraId="230D659D" w14:textId="4AE11374" w:rsidR="00F61DF9" w:rsidRPr="00FD7C80" w:rsidRDefault="005457C1" w:rsidP="00F61DF9">
            <w:pPr>
              <w:pStyle w:val="Ttulo2"/>
              <w:contextualSpacing w:val="0"/>
              <w:outlineLvl w:val="1"/>
            </w:pPr>
            <w:r>
              <w:t>operaria de bodega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timejobs</w:t>
            </w:r>
          </w:p>
          <w:p w14:paraId="34ACE062" w14:textId="554BFB09" w:rsidR="00F61DF9" w:rsidRDefault="005457C1" w:rsidP="00F61DF9">
            <w:r>
              <w:t xml:space="preserve">Empresa </w:t>
            </w:r>
            <w:proofErr w:type="spellStart"/>
            <w:r>
              <w:t>Timejobs</w:t>
            </w:r>
            <w:proofErr w:type="spellEnd"/>
            <w:r>
              <w:t xml:space="preserve"> entrega la disponibilidad de trabajar cuando decidas en el horario que tu decidas siendo estudiante en modo </w:t>
            </w:r>
            <w:proofErr w:type="spellStart"/>
            <w:r>
              <w:t>part</w:t>
            </w:r>
            <w:proofErr w:type="spellEnd"/>
            <w:r>
              <w:t>-time.</w:t>
            </w:r>
          </w:p>
          <w:p w14:paraId="5EEA67BA" w14:textId="77777777" w:rsidR="005457C1" w:rsidRDefault="005457C1" w:rsidP="00F61DF9"/>
          <w:p w14:paraId="46C3A8EA" w14:textId="672A1A9E" w:rsidR="005457C1" w:rsidRPr="00FD7C80" w:rsidRDefault="005457C1" w:rsidP="005457C1">
            <w:pPr>
              <w:pStyle w:val="Ttulo3"/>
              <w:contextualSpacing w:val="0"/>
              <w:outlineLvl w:val="2"/>
            </w:pPr>
            <w:r>
              <w:t>01</w:t>
            </w:r>
            <w:r>
              <w:t>/20</w:t>
            </w:r>
            <w:r>
              <w:t>18</w:t>
            </w:r>
            <w:r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-</w:t>
            </w:r>
            <w:r>
              <w:rPr>
                <w:lang w:bidi="es-ES"/>
              </w:rPr>
              <w:t>02</w:t>
            </w:r>
            <w:r>
              <w:rPr>
                <w:lang w:bidi="es-ES"/>
              </w:rPr>
              <w:t>/</w:t>
            </w:r>
            <w:r>
              <w:rPr>
                <w:lang w:bidi="es-ES"/>
              </w:rPr>
              <w:t>2019</w:t>
            </w:r>
          </w:p>
          <w:p w14:paraId="5B33E150" w14:textId="05226D0D" w:rsidR="005457C1" w:rsidRPr="00FD7C80" w:rsidRDefault="005457C1" w:rsidP="005457C1">
            <w:pPr>
              <w:pStyle w:val="Ttulo2"/>
              <w:contextualSpacing w:val="0"/>
              <w:outlineLvl w:val="1"/>
            </w:pPr>
            <w:r>
              <w:rPr>
                <w:lang w:bidi="es-ES"/>
              </w:rPr>
              <w:t xml:space="preserve">Secretaria </w:t>
            </w:r>
            <w:r w:rsidRPr="00FD7C80">
              <w:rPr>
                <w:lang w:bidi="es-ES"/>
              </w:rPr>
              <w:t>,</w:t>
            </w:r>
            <w:r>
              <w:rPr>
                <w:lang w:bidi="es-ES"/>
              </w:rPr>
              <w:t xml:space="preserve"> </w:t>
            </w:r>
            <w:r w:rsidRPr="005457C1">
              <w:rPr>
                <w:b w:val="0"/>
                <w:bCs/>
                <w:color w:val="595959" w:themeColor="text1" w:themeTint="A6"/>
                <w:lang w:bidi="es-ES"/>
              </w:rPr>
              <w:t>NOVIAS ANGELES CUSTODIOS</w:t>
            </w:r>
            <w:r w:rsidRPr="005457C1">
              <w:rPr>
                <w:color w:val="595959" w:themeColor="text1" w:themeTint="A6"/>
                <w:lang w:bidi="es-ES"/>
              </w:rPr>
              <w:t xml:space="preserve"> </w:t>
            </w:r>
          </w:p>
          <w:p w14:paraId="53FFF76C" w14:textId="51A96DD9" w:rsidR="005457C1" w:rsidRPr="00FD7C80" w:rsidRDefault="005457C1" w:rsidP="00F61DF9">
            <w:r>
              <w:t>Secretaria en horario completo.</w:t>
            </w:r>
          </w:p>
        </w:tc>
      </w:tr>
    </w:tbl>
    <w:sdt>
      <w:sdtPr>
        <w:alias w:val="Educación:"/>
        <w:tag w:val="Formación:"/>
        <w:id w:val="-1908763273"/>
        <w:placeholder>
          <w:docPart w:val="4F14D05ED94B49CEA4EAC9D80D50DEAE"/>
        </w:placeholder>
        <w:temporary/>
        <w:showingPlcHdr/>
        <w15:appearance w15:val="hidden"/>
      </w:sdtPr>
      <w:sdtEndPr/>
      <w:sdtContent>
        <w:p w14:paraId="7E1CF257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9003"/>
      </w:tblGrid>
      <w:tr w:rsidR="001D0BF1" w:rsidRPr="00FD7C80" w14:paraId="6E643A7C" w14:textId="77777777" w:rsidTr="00865799">
        <w:trPr>
          <w:trHeight w:val="1206"/>
        </w:trPr>
        <w:tc>
          <w:tcPr>
            <w:tcW w:w="9132" w:type="dxa"/>
          </w:tcPr>
          <w:p w14:paraId="3789FD66" w14:textId="45FF3380" w:rsidR="001D0BF1" w:rsidRPr="00FD7C80" w:rsidRDefault="005457C1" w:rsidP="001D0BF1">
            <w:pPr>
              <w:pStyle w:val="Ttulo3"/>
              <w:contextualSpacing w:val="0"/>
              <w:outlineLvl w:val="2"/>
            </w:pPr>
            <w:r>
              <w:t>2021</w:t>
            </w:r>
          </w:p>
          <w:p w14:paraId="43CB0D64" w14:textId="3B2A2F91" w:rsidR="001D0BF1" w:rsidRPr="00FD7C80" w:rsidRDefault="005457C1" w:rsidP="001D0BF1">
            <w:pPr>
              <w:pStyle w:val="Ttulo2"/>
              <w:contextualSpacing w:val="0"/>
              <w:outlineLvl w:val="1"/>
            </w:pPr>
            <w:r>
              <w:t xml:space="preserve">cursando 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 xml:space="preserve">centro de formacion tecnica inacap-maipu </w:t>
            </w:r>
          </w:p>
          <w:p w14:paraId="05A02679" w14:textId="7BFE25B3" w:rsidR="007538DC" w:rsidRDefault="005457C1" w:rsidP="007538DC">
            <w:pPr>
              <w:contextualSpacing w:val="0"/>
            </w:pPr>
            <w:r>
              <w:t>Cursando primer año de INGENIERIA EN METALURGIA.</w:t>
            </w:r>
          </w:p>
          <w:p w14:paraId="5FF94EF1" w14:textId="282849AE" w:rsidR="00865799" w:rsidRDefault="00865799" w:rsidP="007538DC">
            <w:pPr>
              <w:contextualSpacing w:val="0"/>
            </w:pPr>
          </w:p>
          <w:p w14:paraId="7B4355C3" w14:textId="0BC63160" w:rsidR="00865799" w:rsidRPr="00FD7C80" w:rsidRDefault="00865799" w:rsidP="00865799">
            <w:pPr>
              <w:pStyle w:val="Ttulo3"/>
              <w:contextualSpacing w:val="0"/>
              <w:outlineLvl w:val="2"/>
            </w:pPr>
            <w:r>
              <w:t>2014-2018</w:t>
            </w:r>
          </w:p>
          <w:p w14:paraId="613E1E50" w14:textId="7C286E68" w:rsidR="00865799" w:rsidRPr="00865799" w:rsidRDefault="00865799" w:rsidP="00865799">
            <w:pPr>
              <w:pStyle w:val="Ttulo2"/>
              <w:contextualSpacing w:val="0"/>
              <w:outlineLvl w:val="1"/>
              <w:rPr>
                <w:color w:val="595959" w:themeColor="text1" w:themeTint="A6"/>
              </w:rPr>
            </w:pPr>
            <w:r>
              <w:t xml:space="preserve">educacion media </w:t>
            </w:r>
            <w:r>
              <w:rPr>
                <w:b w:val="0"/>
              </w:rPr>
              <w:t xml:space="preserve">, </w:t>
            </w:r>
            <w:r w:rsidRPr="00865799">
              <w:rPr>
                <w:b w:val="0"/>
                <w:color w:val="595959" w:themeColor="text1" w:themeTint="A6"/>
              </w:rPr>
              <w:t xml:space="preserve">liceo politecnico carmen arriaran </w:t>
            </w:r>
          </w:p>
          <w:p w14:paraId="2C9F6DC8" w14:textId="7FF688DA" w:rsidR="00865799" w:rsidRDefault="00865799" w:rsidP="007538DC">
            <w:pPr>
              <w:contextualSpacing w:val="0"/>
            </w:pPr>
          </w:p>
          <w:p w14:paraId="767B4E0C" w14:textId="77777777" w:rsidR="00865799" w:rsidRDefault="00865799" w:rsidP="007538DC">
            <w:pPr>
              <w:contextualSpacing w:val="0"/>
            </w:pPr>
          </w:p>
          <w:p w14:paraId="736E0902" w14:textId="74763F02" w:rsidR="00865799" w:rsidRPr="00FD7C80" w:rsidRDefault="00865799" w:rsidP="00865799">
            <w:pPr>
              <w:pStyle w:val="Ttulo3"/>
              <w:contextualSpacing w:val="0"/>
              <w:outlineLvl w:val="2"/>
            </w:pPr>
            <w:r>
              <w:t>2</w:t>
            </w:r>
            <w:r>
              <w:t>006-2013</w:t>
            </w:r>
          </w:p>
          <w:p w14:paraId="5F5C8C3C" w14:textId="06F18EC1" w:rsidR="00865799" w:rsidRPr="00FD7C80" w:rsidRDefault="00865799" w:rsidP="00865799">
            <w:pPr>
              <w:pStyle w:val="Ttulo2"/>
              <w:contextualSpacing w:val="0"/>
              <w:outlineLvl w:val="1"/>
            </w:pPr>
            <w:r>
              <w:t>enseñanza basica</w:t>
            </w:r>
            <w:r>
              <w:t xml:space="preserve"> </w:t>
            </w:r>
            <w:r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</w:t>
            </w:r>
            <w:r>
              <w:rPr>
                <w:rStyle w:val="Referenciasutil"/>
              </w:rPr>
              <w:t>olegio shirayuri</w:t>
            </w:r>
            <w:r>
              <w:rPr>
                <w:rStyle w:val="Referenciasutil"/>
              </w:rPr>
              <w:t xml:space="preserve"> </w:t>
            </w:r>
          </w:p>
          <w:p w14:paraId="5FCD9F46" w14:textId="227B7D1C" w:rsidR="00865799" w:rsidRPr="00FD7C80" w:rsidRDefault="00865799" w:rsidP="00865799"/>
        </w:tc>
      </w:tr>
      <w:tr w:rsidR="00F61DF9" w:rsidRPr="00FD7C80" w14:paraId="0BE944B4" w14:textId="77777777" w:rsidTr="00865799">
        <w:trPr>
          <w:trHeight w:val="373"/>
        </w:trPr>
        <w:tc>
          <w:tcPr>
            <w:tcW w:w="9132" w:type="dxa"/>
            <w:tcMar>
              <w:top w:w="216" w:type="dxa"/>
            </w:tcMar>
          </w:tcPr>
          <w:p w14:paraId="1FB55E24" w14:textId="08AD1EC7" w:rsidR="00F61DF9" w:rsidRPr="00FD7C80" w:rsidRDefault="00F61DF9" w:rsidP="005457C1">
            <w:pPr>
              <w:pStyle w:val="Ttulo3"/>
              <w:contextualSpacing w:val="0"/>
            </w:pPr>
          </w:p>
        </w:tc>
      </w:tr>
    </w:tbl>
    <w:sdt>
      <w:sdtPr>
        <w:alias w:val="Aptitudes:"/>
        <w:tag w:val="Aptitudes:"/>
        <w:id w:val="-1392877668"/>
        <w:placeholder>
          <w:docPart w:val="F71F2876A21D459588FBF674B4C2BE24"/>
        </w:placeholder>
        <w:temporary/>
        <w:showingPlcHdr/>
        <w15:appearance w15:val="hidden"/>
      </w:sdtPr>
      <w:sdtEndPr/>
      <w:sdtContent>
        <w:p w14:paraId="0EFD54A8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5E6584D2" w14:textId="77777777" w:rsidTr="00DE2EA9">
        <w:tc>
          <w:tcPr>
            <w:tcW w:w="4410" w:type="dxa"/>
          </w:tcPr>
          <w:p w14:paraId="27A56B67" w14:textId="5E3BCA39" w:rsidR="001E3120" w:rsidRPr="00FD7C80" w:rsidRDefault="005457C1" w:rsidP="006E1507">
            <w:pPr>
              <w:pStyle w:val="Listaconvietas"/>
              <w:contextualSpacing w:val="0"/>
            </w:pPr>
            <w:r>
              <w:t xml:space="preserve">Ganas de aprender </w:t>
            </w:r>
          </w:p>
          <w:p w14:paraId="10161501" w14:textId="409AD28C" w:rsidR="001F4E6D" w:rsidRPr="00FD7C80" w:rsidRDefault="005457C1" w:rsidP="006E1507">
            <w:pPr>
              <w:pStyle w:val="Listaconvietas"/>
              <w:contextualSpacing w:val="0"/>
            </w:pPr>
            <w:r>
              <w:t>Autosuficiencia en el trabajo.</w:t>
            </w:r>
          </w:p>
        </w:tc>
        <w:tc>
          <w:tcPr>
            <w:tcW w:w="4616" w:type="dxa"/>
            <w:tcMar>
              <w:left w:w="360" w:type="dxa"/>
            </w:tcMar>
          </w:tcPr>
          <w:p w14:paraId="3A307EE3" w14:textId="333B54C7" w:rsidR="003A0632" w:rsidRPr="00FD7C80" w:rsidRDefault="005457C1" w:rsidP="006E1507">
            <w:pPr>
              <w:pStyle w:val="Listaconvietas"/>
              <w:contextualSpacing w:val="0"/>
            </w:pPr>
            <w:r>
              <w:t>Conocimiento en Excel .</w:t>
            </w:r>
          </w:p>
          <w:p w14:paraId="6CD910C7" w14:textId="086C0653" w:rsidR="001E3120" w:rsidRPr="00FD7C80" w:rsidRDefault="001E3120" w:rsidP="005457C1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1F70F8C2" w14:textId="4298FA5D" w:rsidR="00B51D1B" w:rsidRPr="00FD7C80" w:rsidRDefault="00B51D1B" w:rsidP="006E1507"/>
    <w:sectPr w:rsidR="00B51D1B" w:rsidRPr="00FD7C80" w:rsidSect="002B4751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8DFE" w14:textId="77777777" w:rsidR="005457C1" w:rsidRDefault="005457C1" w:rsidP="0068194B">
      <w:r>
        <w:separator/>
      </w:r>
    </w:p>
    <w:p w14:paraId="7F7C3431" w14:textId="77777777" w:rsidR="005457C1" w:rsidRDefault="005457C1"/>
    <w:p w14:paraId="5AEB43B8" w14:textId="77777777" w:rsidR="005457C1" w:rsidRDefault="005457C1"/>
  </w:endnote>
  <w:endnote w:type="continuationSeparator" w:id="0">
    <w:p w14:paraId="0BECC124" w14:textId="77777777" w:rsidR="005457C1" w:rsidRDefault="005457C1" w:rsidP="0068194B">
      <w:r>
        <w:continuationSeparator/>
      </w:r>
    </w:p>
    <w:p w14:paraId="14BA484A" w14:textId="77777777" w:rsidR="005457C1" w:rsidRDefault="005457C1"/>
    <w:p w14:paraId="4973F9ED" w14:textId="77777777" w:rsidR="005457C1" w:rsidRDefault="00545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78A11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3F9D3" w14:textId="77777777" w:rsidR="005457C1" w:rsidRDefault="005457C1" w:rsidP="0068194B">
      <w:r>
        <w:separator/>
      </w:r>
    </w:p>
    <w:p w14:paraId="4F93FB34" w14:textId="77777777" w:rsidR="005457C1" w:rsidRDefault="005457C1"/>
    <w:p w14:paraId="7B18D4C6" w14:textId="77777777" w:rsidR="005457C1" w:rsidRDefault="005457C1"/>
  </w:footnote>
  <w:footnote w:type="continuationSeparator" w:id="0">
    <w:p w14:paraId="7802A42A" w14:textId="77777777" w:rsidR="005457C1" w:rsidRDefault="005457C1" w:rsidP="0068194B">
      <w:r>
        <w:continuationSeparator/>
      </w:r>
    </w:p>
    <w:p w14:paraId="1860D919" w14:textId="77777777" w:rsidR="005457C1" w:rsidRDefault="005457C1"/>
    <w:p w14:paraId="5675459C" w14:textId="77777777" w:rsidR="005457C1" w:rsidRDefault="00545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3389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89B36" wp14:editId="6D37315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BEC671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C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57C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5799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7FB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Vale.vale277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\AppData\Local\Microsoft\Office\16.0\DTS\es-ES%7b1C3C3DD6-F681-49AB-A27D-D6D0B8A2A6C7%7d\%7b5116F953-40C6-4AD5-B21D-93A363876726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E744DBA544CA8ACA4BEE7DDD65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2E244-9056-422F-BDC4-DB7D13837433}"/>
      </w:docPartPr>
      <w:docPartBody>
        <w:p w:rsidR="00000000" w:rsidRDefault="00842DF1">
          <w:pPr>
            <w:pStyle w:val="968E744DBA544CA8ACA4BEE7DDD65274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B3FD832CE7AD49DEAE5D5FDB3869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F09A-D54B-40A6-8DDA-934DD751F9BB}"/>
      </w:docPartPr>
      <w:docPartBody>
        <w:p w:rsidR="00000000" w:rsidRDefault="00842DF1">
          <w:pPr>
            <w:pStyle w:val="B3FD832CE7AD49DEAE5D5FDB386983D8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4F14D05ED94B49CEA4EAC9D80D50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BC86D-5D09-4D31-B645-52CD5A50FA44}"/>
      </w:docPartPr>
      <w:docPartBody>
        <w:p w:rsidR="00000000" w:rsidRDefault="00842DF1">
          <w:pPr>
            <w:pStyle w:val="4F14D05ED94B49CEA4EAC9D80D50DEAE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F71F2876A21D459588FBF674B4C2B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D28C8-C31D-4B94-9261-C930AA14CEF4}"/>
      </w:docPartPr>
      <w:docPartBody>
        <w:p w:rsidR="00000000" w:rsidRDefault="00842DF1">
          <w:pPr>
            <w:pStyle w:val="F71F2876A21D459588FBF674B4C2BE24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ABF21A22D84C4ED4B72A42ED4B65A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8541-2951-493F-A5EA-A7FC51F75E07}"/>
      </w:docPartPr>
      <w:docPartBody>
        <w:p w:rsidR="00000000" w:rsidRDefault="00842DF1" w:rsidP="00842DF1">
          <w:pPr>
            <w:pStyle w:val="ABF21A22D84C4ED4B72A42ED4B65ADE9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3737EA1963B84A07B784BB470D21F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98E95-2AB5-4069-9A6A-00E15037EC61}"/>
      </w:docPartPr>
      <w:docPartBody>
        <w:p w:rsidR="00000000" w:rsidRDefault="00842DF1" w:rsidP="00842DF1">
          <w:pPr>
            <w:pStyle w:val="3737EA1963B84A07B784BB470D21F069"/>
          </w:pPr>
          <w:r w:rsidRPr="00FD7C80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F1"/>
    <w:rsid w:val="0084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93E1EAEAC44E488C6323C402689078">
    <w:name w:val="5893E1EAEAC44E488C6323C402689078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A91C1C2F324468B862064038E327B94">
    <w:name w:val="3A91C1C2F324468B862064038E327B94"/>
  </w:style>
  <w:style w:type="paragraph" w:customStyle="1" w:styleId="7368A820B77E42C7BC081DAB51C8E625">
    <w:name w:val="7368A820B77E42C7BC081DAB51C8E625"/>
  </w:style>
  <w:style w:type="paragraph" w:customStyle="1" w:styleId="968E744DBA544CA8ACA4BEE7DDD65274">
    <w:name w:val="968E744DBA544CA8ACA4BEE7DDD65274"/>
  </w:style>
  <w:style w:type="paragraph" w:customStyle="1" w:styleId="A0A940E41D5545C3BCC12C30FBD25598">
    <w:name w:val="A0A940E41D5545C3BCC12C30FBD25598"/>
  </w:style>
  <w:style w:type="paragraph" w:customStyle="1" w:styleId="BF2AEAEED2F04F4D88793865E5F5133B">
    <w:name w:val="BF2AEAEED2F04F4D88793865E5F5133B"/>
  </w:style>
  <w:style w:type="paragraph" w:customStyle="1" w:styleId="A8A2BADDDF70447A9C03DE5BCFD754C5">
    <w:name w:val="A8A2BADDDF70447A9C03DE5BCFD754C5"/>
  </w:style>
  <w:style w:type="paragraph" w:customStyle="1" w:styleId="AE1A4DA74CFA45AA939A263CB3218DBD">
    <w:name w:val="AE1A4DA74CFA45AA939A263CB3218DBD"/>
  </w:style>
  <w:style w:type="paragraph" w:customStyle="1" w:styleId="C2929C5E226E4A8BA05F314AFAC52AE2">
    <w:name w:val="C2929C5E226E4A8BA05F314AFAC52AE2"/>
  </w:style>
  <w:style w:type="paragraph" w:customStyle="1" w:styleId="F9939DC573884D45B4B208EC4EE41892">
    <w:name w:val="F9939DC573884D45B4B208EC4EE41892"/>
  </w:style>
  <w:style w:type="paragraph" w:customStyle="1" w:styleId="A1B5260D04474003BB34C9A29B5F1254">
    <w:name w:val="A1B5260D04474003BB34C9A29B5F1254"/>
  </w:style>
  <w:style w:type="paragraph" w:customStyle="1" w:styleId="B3FD832CE7AD49DEAE5D5FDB386983D8">
    <w:name w:val="B3FD832CE7AD49DEAE5D5FDB386983D8"/>
  </w:style>
  <w:style w:type="paragraph" w:customStyle="1" w:styleId="A974E6F98D1648F1A1A24A2B2881A026">
    <w:name w:val="A974E6F98D1648F1A1A24A2B2881A026"/>
  </w:style>
  <w:style w:type="paragraph" w:customStyle="1" w:styleId="6DF5171CCD9040BE8E7D412D44F645CB">
    <w:name w:val="6DF5171CCD9040BE8E7D412D44F645CB"/>
  </w:style>
  <w:style w:type="paragraph" w:customStyle="1" w:styleId="8A12957DAEA74F3E944950DCB78C9CAD">
    <w:name w:val="8A12957DAEA74F3E944950DCB78C9CAD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52641F5E5CF4C06BC5CE4BD8373F1FA">
    <w:name w:val="552641F5E5CF4C06BC5CE4BD8373F1FA"/>
  </w:style>
  <w:style w:type="paragraph" w:customStyle="1" w:styleId="575450EDBC95467C9D68E66140A0DCDA">
    <w:name w:val="575450EDBC95467C9D68E66140A0DCDA"/>
  </w:style>
  <w:style w:type="paragraph" w:customStyle="1" w:styleId="226323DE8E8841B482DE3729F9620ED1">
    <w:name w:val="226323DE8E8841B482DE3729F9620ED1"/>
  </w:style>
  <w:style w:type="paragraph" w:customStyle="1" w:styleId="5FD10C301FD2407CA6AC378974545AD7">
    <w:name w:val="5FD10C301FD2407CA6AC378974545AD7"/>
  </w:style>
  <w:style w:type="paragraph" w:customStyle="1" w:styleId="3803E4859FCB4041B9D6CDE16C9C88ED">
    <w:name w:val="3803E4859FCB4041B9D6CDE16C9C88ED"/>
  </w:style>
  <w:style w:type="paragraph" w:customStyle="1" w:styleId="1255C9ADA208443E834919142F7143BA">
    <w:name w:val="1255C9ADA208443E834919142F7143BA"/>
  </w:style>
  <w:style w:type="paragraph" w:customStyle="1" w:styleId="635A62C1792C48D08BE59673D6FF8F94">
    <w:name w:val="635A62C1792C48D08BE59673D6FF8F94"/>
  </w:style>
  <w:style w:type="paragraph" w:customStyle="1" w:styleId="4F14D05ED94B49CEA4EAC9D80D50DEAE">
    <w:name w:val="4F14D05ED94B49CEA4EAC9D80D50DEAE"/>
  </w:style>
  <w:style w:type="paragraph" w:customStyle="1" w:styleId="680D5AB456A64D47A1A47440B60E8DE2">
    <w:name w:val="680D5AB456A64D47A1A47440B60E8DE2"/>
  </w:style>
  <w:style w:type="paragraph" w:customStyle="1" w:styleId="CE93D2035BA34DCC9BFFEDE11AF82B48">
    <w:name w:val="CE93D2035BA34DCC9BFFEDE11AF82B48"/>
  </w:style>
  <w:style w:type="paragraph" w:customStyle="1" w:styleId="B83E33B3362A46B09953D286E51E4570">
    <w:name w:val="B83E33B3362A46B09953D286E51E4570"/>
  </w:style>
  <w:style w:type="paragraph" w:customStyle="1" w:styleId="C35EE28F28204BE7895A39ACB733EB32">
    <w:name w:val="C35EE28F28204BE7895A39ACB733EB32"/>
  </w:style>
  <w:style w:type="paragraph" w:customStyle="1" w:styleId="E0EEBC6893424423ACF2868FB3BA5DF8">
    <w:name w:val="E0EEBC6893424423ACF2868FB3BA5DF8"/>
  </w:style>
  <w:style w:type="paragraph" w:customStyle="1" w:styleId="10D6A50BE26847959BB456410EB5BEEC">
    <w:name w:val="10D6A50BE26847959BB456410EB5BEEC"/>
  </w:style>
  <w:style w:type="paragraph" w:customStyle="1" w:styleId="286342C0BAF84DC08479235345199EAF">
    <w:name w:val="286342C0BAF84DC08479235345199EAF"/>
  </w:style>
  <w:style w:type="paragraph" w:customStyle="1" w:styleId="7258A6D93FCE4A319DEA6586EBFCED69">
    <w:name w:val="7258A6D93FCE4A319DEA6586EBFCED69"/>
  </w:style>
  <w:style w:type="paragraph" w:customStyle="1" w:styleId="8E23FEFA500F4691935F488B1382505F">
    <w:name w:val="8E23FEFA500F4691935F488B1382505F"/>
  </w:style>
  <w:style w:type="paragraph" w:customStyle="1" w:styleId="8ADAA13546504830A1722148F1A1AB7B">
    <w:name w:val="8ADAA13546504830A1722148F1A1AB7B"/>
  </w:style>
  <w:style w:type="paragraph" w:customStyle="1" w:styleId="F71F2876A21D459588FBF674B4C2BE24">
    <w:name w:val="F71F2876A21D459588FBF674B4C2BE24"/>
  </w:style>
  <w:style w:type="paragraph" w:customStyle="1" w:styleId="11D8C772AD9247028EDC513F3564D2AA">
    <w:name w:val="11D8C772AD9247028EDC513F3564D2AA"/>
  </w:style>
  <w:style w:type="paragraph" w:customStyle="1" w:styleId="9DE8A7B6E0D047859CF4BF402F083BC4">
    <w:name w:val="9DE8A7B6E0D047859CF4BF402F083BC4"/>
  </w:style>
  <w:style w:type="paragraph" w:customStyle="1" w:styleId="C546644C42114B52BBDFFA283808F8F8">
    <w:name w:val="C546644C42114B52BBDFFA283808F8F8"/>
  </w:style>
  <w:style w:type="paragraph" w:customStyle="1" w:styleId="12012EDE3C05409893F25AE97F086258">
    <w:name w:val="12012EDE3C05409893F25AE97F086258"/>
  </w:style>
  <w:style w:type="paragraph" w:customStyle="1" w:styleId="6DAA7F41174E470D805F2460601A88E8">
    <w:name w:val="6DAA7F41174E470D805F2460601A88E8"/>
  </w:style>
  <w:style w:type="paragraph" w:customStyle="1" w:styleId="04F280221C3E40A3B10804E47B84037B">
    <w:name w:val="04F280221C3E40A3B10804E47B84037B"/>
  </w:style>
  <w:style w:type="paragraph" w:customStyle="1" w:styleId="AFDB93F5826A4C558DF6A14DDE044058">
    <w:name w:val="AFDB93F5826A4C558DF6A14DDE044058"/>
  </w:style>
  <w:style w:type="paragraph" w:customStyle="1" w:styleId="ABF21A22D84C4ED4B72A42ED4B65ADE9">
    <w:name w:val="ABF21A22D84C4ED4B72A42ED4B65ADE9"/>
    <w:rsid w:val="00842DF1"/>
  </w:style>
  <w:style w:type="paragraph" w:customStyle="1" w:styleId="3737EA1963B84A07B784BB470D21F069">
    <w:name w:val="3737EA1963B84A07B784BB470D21F069"/>
    <w:rsid w:val="00842D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6F03C03145A41BD9A41D6E0AC065E" ma:contentTypeVersion="11" ma:contentTypeDescription="Create a new document." ma:contentTypeScope="" ma:versionID="1d874693f240925d1814cbb6b7937a02">
  <xsd:schema xmlns:xsd="http://www.w3.org/2001/XMLSchema" xmlns:xs="http://www.w3.org/2001/XMLSchema" xmlns:p="http://schemas.microsoft.com/office/2006/metadata/properties" xmlns:ns3="c1f3bdc0-e23f-4404-afe9-5becc449ca08" xmlns:ns4="feb833fe-4655-4db4-88c0-e52fcfad4585" targetNamespace="http://schemas.microsoft.com/office/2006/metadata/properties" ma:root="true" ma:fieldsID="ded0afee258e657d0d2bace301b09ab6" ns3:_="" ns4:_="">
    <xsd:import namespace="c1f3bdc0-e23f-4404-afe9-5becc449ca08"/>
    <xsd:import namespace="feb833fe-4655-4db4-88c0-e52fcfad45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3bdc0-e23f-4404-afe9-5becc449ca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833fe-4655-4db4-88c0-e52fcfad4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F059A-2E10-4060-8918-CE6CD3297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3bdc0-e23f-4404-afe9-5becc449ca08"/>
    <ds:schemaRef ds:uri="feb833fe-4655-4db4-88c0-e52fcfad4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3F342-C360-432B-9994-83AC654CD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98D1A-F1EB-43EA-8AC4-0CA091DB2A4B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c1f3bdc0-e23f-4404-afe9-5becc449ca08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eb833fe-4655-4db4-88c0-e52fcfad458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{5116F953-40C6-4AD5-B21D-93A363876726}tf16402488_win32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2021-08-11T03:27:00Z</dcterms:created>
  <dcterms:modified xsi:type="dcterms:W3CDTF">2021-08-11T03:27:00Z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0x0101009556F03C03145A41BD9A41D6E0AC065E</vt:lpwstr>
  </property>
</Properties>
</file>