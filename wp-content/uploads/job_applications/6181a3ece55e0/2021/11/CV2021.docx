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D51C" w14:textId="4C1E7D35" w:rsidR="00816216" w:rsidRDefault="00906506" w:rsidP="00141A4C">
      <w:pPr>
        <w:pStyle w:val="Ttulo"/>
      </w:pPr>
      <w:r>
        <w:t>Camilo Andrés Valencia Pinto</w:t>
      </w:r>
    </w:p>
    <w:p w14:paraId="594BFFCB" w14:textId="5068942F" w:rsidR="00906506" w:rsidRDefault="00906506" w:rsidP="00906506">
      <w:pPr>
        <w:jc w:val="both"/>
        <w:rPr>
          <w:lang w:bidi="es-ES"/>
        </w:rPr>
      </w:pPr>
      <w:r>
        <w:t>Dirección: Echaurren 52, Santiago Centro</w:t>
      </w:r>
      <w:r w:rsidR="00141A4C">
        <w:rPr>
          <w:lang w:bidi="es-ES"/>
        </w:rPr>
        <w:t> </w:t>
      </w:r>
    </w:p>
    <w:p w14:paraId="62E7478B" w14:textId="552B7416" w:rsidR="00906506" w:rsidRDefault="00906506" w:rsidP="00906506">
      <w:pPr>
        <w:jc w:val="both"/>
        <w:rPr>
          <w:lang w:bidi="es-ES"/>
        </w:rPr>
      </w:pPr>
      <w:r>
        <w:t>Teléfono: +56987906351</w:t>
      </w:r>
      <w:r w:rsidR="00141A4C">
        <w:rPr>
          <w:lang w:bidi="es-ES"/>
        </w:rPr>
        <w:t> </w:t>
      </w:r>
    </w:p>
    <w:p w14:paraId="480169B7" w14:textId="278C8733" w:rsidR="00141A4C" w:rsidRDefault="00906506" w:rsidP="00906506">
      <w:pPr>
        <w:jc w:val="both"/>
      </w:pPr>
      <w:r>
        <w:t xml:space="preserve">Email: </w:t>
      </w:r>
      <w:hyperlink r:id="rId8" w:history="1">
        <w:r w:rsidRPr="00AD4AA3">
          <w:rPr>
            <w:rStyle w:val="Hipervnculo"/>
          </w:rPr>
          <w:t>camilo.fb@hotmail.com</w:t>
        </w:r>
      </w:hyperlink>
    </w:p>
    <w:p w14:paraId="5B810C7C" w14:textId="77777777" w:rsidR="00906506" w:rsidRDefault="00906506" w:rsidP="00906506">
      <w:pPr>
        <w:jc w:val="both"/>
      </w:pPr>
      <w:r>
        <w:t>Fecha de nacimiento: 04 de diciembre del 1998</w:t>
      </w:r>
    </w:p>
    <w:p w14:paraId="31E59A98" w14:textId="300470EB" w:rsidR="00906506" w:rsidRDefault="00906506" w:rsidP="00906506">
      <w:pPr>
        <w:jc w:val="both"/>
        <w:rPr>
          <w:lang w:bidi="es-ES"/>
        </w:rPr>
      </w:pPr>
      <w:r>
        <w:rPr>
          <w:lang w:bidi="es-ES"/>
        </w:rPr>
        <w:t xml:space="preserve">Nacionalidad: Chileno </w:t>
      </w:r>
    </w:p>
    <w:p w14:paraId="6DADE2A1" w14:textId="7D783983" w:rsidR="00906506" w:rsidRDefault="00906506" w:rsidP="00906506">
      <w:pPr>
        <w:jc w:val="both"/>
      </w:pPr>
      <w:r>
        <w:rPr>
          <w:lang w:bidi="es-ES"/>
        </w:rPr>
        <w:t>Estado Civil: Soltero</w:t>
      </w:r>
    </w:p>
    <w:p w14:paraId="79416373" w14:textId="77777777" w:rsidR="006270A9" w:rsidRDefault="008403BE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9F03ED5FFA7440A78522AC09C152D993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Objetivo</w:t>
          </w:r>
        </w:sdtContent>
      </w:sdt>
    </w:p>
    <w:p w14:paraId="5C91280A" w14:textId="3CB44001" w:rsidR="006270A9" w:rsidRDefault="00906506">
      <w:r>
        <w:t>Poder lograr una muy buena ejecución del trabajo, aprendiendo rápido, siendo proactivo, pidiendo ayuda cuando se necesite y teniendo empatía para poder tratar con personas de diferentes procedencias, además de generar el dinero necesario para sustento.</w:t>
      </w:r>
    </w:p>
    <w:sdt>
      <w:sdtPr>
        <w:alias w:val="Educación:"/>
        <w:tag w:val="Educación:"/>
        <w:id w:val="807127995"/>
        <w:placeholder>
          <w:docPart w:val="D17BDA25365249758D9CAE82A85B6C6D"/>
        </w:placeholder>
        <w:temporary/>
        <w:showingPlcHdr/>
        <w15:appearance w15:val="hidden"/>
      </w:sdtPr>
      <w:sdtEndPr/>
      <w:sdtContent>
        <w:p w14:paraId="47B9EBD0" w14:textId="77777777"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14:paraId="42985EC8" w14:textId="066FE4A4" w:rsidR="006270A9" w:rsidRDefault="00906506" w:rsidP="00906506">
      <w:pPr>
        <w:pStyle w:val="Ttulo2"/>
      </w:pPr>
      <w:r>
        <w:t>1er-3er año Educación media</w:t>
      </w:r>
      <w:r w:rsidR="009D5933">
        <w:rPr>
          <w:lang w:bidi="es-ES"/>
        </w:rPr>
        <w:t> | </w:t>
      </w:r>
      <w:r>
        <w:t>2014-2016</w:t>
      </w:r>
      <w:r w:rsidR="009D5933">
        <w:rPr>
          <w:lang w:bidi="es-ES"/>
        </w:rPr>
        <w:t> | </w:t>
      </w:r>
      <w:r>
        <w:t>colegio polivalente educadora elena rojas</w:t>
      </w:r>
    </w:p>
    <w:p w14:paraId="4F212A67" w14:textId="2484C424" w:rsidR="006270A9" w:rsidRDefault="00906506" w:rsidP="00906506">
      <w:pPr>
        <w:pStyle w:val="Listaconvietas"/>
      </w:pPr>
      <w:r>
        <w:rPr>
          <w:lang w:bidi="es-ES"/>
        </w:rPr>
        <w:t>La Florida, Santiago</w:t>
      </w:r>
    </w:p>
    <w:p w14:paraId="09BDF990" w14:textId="581BC9E6" w:rsidR="00906506" w:rsidRPr="00906506" w:rsidRDefault="00906506" w:rsidP="00906506">
      <w:pPr>
        <w:pStyle w:val="Ttulo2"/>
      </w:pPr>
      <w:r>
        <w:t>4to año eduación media</w:t>
      </w:r>
      <w:r w:rsidR="009D5933">
        <w:rPr>
          <w:lang w:bidi="es-ES"/>
        </w:rPr>
        <w:t> | </w:t>
      </w:r>
      <w:r>
        <w:t>2017</w:t>
      </w:r>
      <w:r w:rsidR="009D5933">
        <w:rPr>
          <w:lang w:bidi="es-ES"/>
        </w:rPr>
        <w:t> | </w:t>
      </w:r>
      <w:r>
        <w:t>colegio josé abelardo núñez</w:t>
      </w:r>
    </w:p>
    <w:p w14:paraId="27CA6BC8" w14:textId="436E374C" w:rsidR="00906506" w:rsidRDefault="00906506" w:rsidP="00906506">
      <w:pPr>
        <w:pStyle w:val="Listaconvietas"/>
      </w:pPr>
      <w:r>
        <w:rPr>
          <w:lang w:bidi="es-ES"/>
        </w:rPr>
        <w:t>Puente Alto, Santiago</w:t>
      </w:r>
    </w:p>
    <w:p w14:paraId="2CD54C58" w14:textId="7CEC853A" w:rsidR="00906506" w:rsidRDefault="00906506" w:rsidP="00906506">
      <w:pPr>
        <w:pStyle w:val="Listaconvietas"/>
        <w:numPr>
          <w:ilvl w:val="0"/>
          <w:numId w:val="0"/>
        </w:numPr>
      </w:pPr>
    </w:p>
    <w:p w14:paraId="18C00F2A" w14:textId="32617CC8" w:rsidR="00906506" w:rsidRDefault="00906506" w:rsidP="00906506">
      <w:pPr>
        <w:pStyle w:val="Listaconvietas"/>
        <w:numPr>
          <w:ilvl w:val="0"/>
          <w:numId w:val="0"/>
        </w:numP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</w:pPr>
      <w:r w:rsidRPr="00906506"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ESTUDIANTE</w:t>
      </w:r>
      <w: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 xml:space="preserve"> TECNOLOGÍA MÉDICA | 2018-</w:t>
      </w:r>
      <w:r w:rsidR="008403BE"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2020</w:t>
      </w:r>
      <w: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| UNIVERSIDAD ANDRÉS BELLO</w:t>
      </w:r>
    </w:p>
    <w:p w14:paraId="02D0C41D" w14:textId="40078F78" w:rsidR="00906506" w:rsidRPr="00906506" w:rsidRDefault="00906506" w:rsidP="00906506">
      <w:pPr>
        <w:pStyle w:val="Listaconvietas"/>
        <w:numPr>
          <w:ilvl w:val="0"/>
          <w:numId w:val="24"/>
        </w:numP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</w:pPr>
      <w:r>
        <w:rPr>
          <w:color w:val="262626" w:themeColor="text1" w:themeTint="D9"/>
        </w:rPr>
        <w:t>Santiago centro, Santiago</w:t>
      </w:r>
    </w:p>
    <w:p w14:paraId="2E21EF30" w14:textId="7E820615" w:rsidR="00906506" w:rsidRDefault="00906506" w:rsidP="00906506">
      <w:pPr>
        <w:pStyle w:val="Listaconvietas"/>
        <w:numPr>
          <w:ilvl w:val="0"/>
          <w:numId w:val="0"/>
        </w:numPr>
        <w:ind w:left="216"/>
      </w:pPr>
    </w:p>
    <w:sdt>
      <w:sdtPr>
        <w:alias w:val="Experiencia:"/>
        <w:tag w:val="Experiencia:"/>
        <w:id w:val="171684534"/>
        <w:placeholder>
          <w:docPart w:val="BDB368969BD543B1BD00EE2AB3FCB661"/>
        </w:placeholder>
        <w:temporary/>
        <w:showingPlcHdr/>
        <w15:appearance w15:val="hidden"/>
      </w:sdtPr>
      <w:sdtEndPr/>
      <w:sdtContent>
        <w:p w14:paraId="2848F44B" w14:textId="77777777" w:rsidR="006270A9" w:rsidRDefault="009D5933">
          <w:pPr>
            <w:pStyle w:val="Ttulo1"/>
          </w:pPr>
          <w:r>
            <w:rPr>
              <w:lang w:bidi="es-ES"/>
            </w:rPr>
            <w:t>Experiencia</w:t>
          </w:r>
        </w:p>
      </w:sdtContent>
    </w:sdt>
    <w:p w14:paraId="11D0B060" w14:textId="093E27D7" w:rsidR="006270A9" w:rsidRDefault="00906506">
      <w:pPr>
        <w:pStyle w:val="Ttulo2"/>
      </w:pPr>
      <w:r>
        <w:t>personal de limpieza</w:t>
      </w:r>
      <w:r w:rsidR="009D5933">
        <w:rPr>
          <w:lang w:bidi="es-ES"/>
        </w:rPr>
        <w:t> | </w:t>
      </w:r>
      <w:r>
        <w:t>múltiples casas y departamentos</w:t>
      </w:r>
      <w:r w:rsidR="009D5933">
        <w:rPr>
          <w:lang w:bidi="es-ES"/>
        </w:rPr>
        <w:t> | </w:t>
      </w:r>
      <w:r>
        <w:t>nov 2019-dic 2020</w:t>
      </w:r>
    </w:p>
    <w:p w14:paraId="0E0AFF29" w14:textId="27865542" w:rsidR="006270A9" w:rsidRDefault="00906506">
      <w:pPr>
        <w:pStyle w:val="Listaconvietas"/>
      </w:pPr>
      <w:r>
        <w:t>Puente alto, Santiago</w:t>
      </w:r>
    </w:p>
    <w:p w14:paraId="56EB88C8" w14:textId="5AA6BFCC" w:rsidR="006270A9" w:rsidRDefault="00906506">
      <w:pPr>
        <w:pStyle w:val="Ttulo2"/>
      </w:pPr>
      <w:r>
        <w:t>Encargado de cocina</w:t>
      </w:r>
      <w:r w:rsidR="009D5933">
        <w:rPr>
          <w:lang w:bidi="es-ES"/>
        </w:rPr>
        <w:t> | </w:t>
      </w:r>
      <w:r>
        <w:t>pizzería dellavigna</w:t>
      </w:r>
      <w:r w:rsidR="009D5933">
        <w:rPr>
          <w:lang w:bidi="es-ES"/>
        </w:rPr>
        <w:t> | </w:t>
      </w:r>
      <w:r w:rsidR="00432BAA">
        <w:t>oct 2019-nov 2020</w:t>
      </w:r>
    </w:p>
    <w:p w14:paraId="24EB4609" w14:textId="18E73A78" w:rsidR="001B29CF" w:rsidRDefault="00432BAA" w:rsidP="001B29CF">
      <w:pPr>
        <w:pStyle w:val="Listaconvietas"/>
      </w:pPr>
      <w:r>
        <w:t>Puente alto, Santiago</w:t>
      </w:r>
    </w:p>
    <w:p w14:paraId="79BADF43" w14:textId="11140D19" w:rsidR="00432BAA" w:rsidRDefault="00432BAA" w:rsidP="00432BAA">
      <w:pPr>
        <w:pStyle w:val="Listaconvietas"/>
        <w:numPr>
          <w:ilvl w:val="0"/>
          <w:numId w:val="0"/>
        </w:numPr>
      </w:pPr>
    </w:p>
    <w:p w14:paraId="49472005" w14:textId="76C9438D" w:rsidR="00432BAA" w:rsidRDefault="00432BAA" w:rsidP="00432BAA">
      <w:pPr>
        <w:pStyle w:val="Listaconvietas"/>
        <w:numPr>
          <w:ilvl w:val="0"/>
          <w:numId w:val="0"/>
        </w:numP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</w:pPr>
      <w: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 xml:space="preserve">PICKER | SUPERMERCADO JUMBO | ENE 2021-ENE 2021 </w:t>
      </w:r>
    </w:p>
    <w:p w14:paraId="353CC4E4" w14:textId="31B6A989" w:rsidR="00432BAA" w:rsidRDefault="00432BAA" w:rsidP="00432BAA">
      <w:pPr>
        <w:pStyle w:val="Listaconvietas"/>
        <w:numPr>
          <w:ilvl w:val="0"/>
          <w:numId w:val="24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La Florida, Santiago</w:t>
      </w:r>
    </w:p>
    <w:p w14:paraId="6A483E59" w14:textId="22316AF1" w:rsidR="00432BAA" w:rsidRDefault="00432BAA" w:rsidP="00432BAA">
      <w:pPr>
        <w:pStyle w:val="Listaconvietas"/>
        <w:numPr>
          <w:ilvl w:val="0"/>
          <w:numId w:val="0"/>
        </w:numPr>
        <w:rPr>
          <w:color w:val="262626" w:themeColor="text1" w:themeTint="D9"/>
          <w:sz w:val="24"/>
          <w:szCs w:val="24"/>
        </w:rPr>
      </w:pPr>
    </w:p>
    <w:p w14:paraId="5CE0569F" w14:textId="28C4790F" w:rsidR="00432BAA" w:rsidRDefault="00432BAA" w:rsidP="00432BAA">
      <w:pPr>
        <w:pStyle w:val="Listaconvietas"/>
        <w:numPr>
          <w:ilvl w:val="0"/>
          <w:numId w:val="0"/>
        </w:numP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</w:pPr>
      <w: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AGENTE TELEFÓNICO | UNIVERSIDAD ANDRÉS BELLO | ENE 2021-ENE 2021</w:t>
      </w:r>
    </w:p>
    <w:p w14:paraId="1464ED9F" w14:textId="2E28E881" w:rsidR="00432BAA" w:rsidRPr="006F7F0D" w:rsidRDefault="00432BAA" w:rsidP="00432BAA">
      <w:pPr>
        <w:pStyle w:val="Listaconvietas"/>
        <w:numPr>
          <w:ilvl w:val="0"/>
          <w:numId w:val="24"/>
        </w:numP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</w:pPr>
      <w:r>
        <w:rPr>
          <w:color w:val="262626" w:themeColor="text1" w:themeTint="D9"/>
        </w:rPr>
        <w:t>Santiago centro, Santiago</w:t>
      </w:r>
    </w:p>
    <w:p w14:paraId="3902161A" w14:textId="77777777" w:rsidR="003F1E2A" w:rsidRDefault="003F1E2A" w:rsidP="006F7F0D">
      <w:pPr>
        <w:pStyle w:val="Listaconvietas"/>
        <w:numPr>
          <w:ilvl w:val="0"/>
          <w:numId w:val="0"/>
        </w:numPr>
        <w:ind w:left="360"/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</w:pPr>
    </w:p>
    <w:p w14:paraId="726C66AA" w14:textId="410C2009" w:rsidR="006F7F0D" w:rsidRDefault="008219CC" w:rsidP="00DD4506">
      <w:pPr>
        <w:pStyle w:val="Listaconvietas"/>
        <w:numPr>
          <w:ilvl w:val="0"/>
          <w:numId w:val="0"/>
        </w:numP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</w:pPr>
      <w: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 xml:space="preserve">CAJERO </w:t>
      </w:r>
      <w:proofErr w:type="spellStart"/>
      <w: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PO</w:t>
      </w:r>
      <w:r w:rsidR="0035531F"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LIFUNCIONAL</w:t>
      </w:r>
      <w:proofErr w:type="spellEnd"/>
      <w:r w:rsidR="0035531F"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 xml:space="preserve">  </w:t>
      </w:r>
      <w:r w:rsidR="00D11587"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| OXXO | JUN 2021-</w:t>
      </w:r>
      <w:r w:rsidR="002B5D66"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ACT</w:t>
      </w:r>
      <w:r w:rsidR="003F1E2A"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UAL</w:t>
      </w:r>
    </w:p>
    <w:p w14:paraId="7CDFF70A" w14:textId="37152AE0" w:rsidR="00112914" w:rsidRPr="00913AEA" w:rsidRDefault="00913AEA" w:rsidP="00112914">
      <w:pPr>
        <w:pStyle w:val="Listaconvietas"/>
        <w:numPr>
          <w:ilvl w:val="0"/>
          <w:numId w:val="0"/>
        </w:numPr>
        <w:ind w:left="216" w:hanging="216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.Las Condes, Santiago</w:t>
      </w:r>
    </w:p>
    <w:p w14:paraId="362ACFC9" w14:textId="32BD177F" w:rsidR="00432BAA" w:rsidRDefault="00432BAA" w:rsidP="00432BAA">
      <w:pPr>
        <w:pStyle w:val="Ttulo1"/>
      </w:pPr>
      <w:r>
        <w:t>Habilidades</w:t>
      </w:r>
    </w:p>
    <w:p w14:paraId="5E9DE1B8" w14:textId="69E92EDA" w:rsidR="00432BAA" w:rsidRDefault="00432BAA" w:rsidP="00432BAA">
      <w:pPr>
        <w:pStyle w:val="Ttulo1"/>
      </w:pPr>
    </w:p>
    <w:p w14:paraId="31B74753" w14:textId="71C95206" w:rsidR="00432BAA" w:rsidRPr="00432BAA" w:rsidRDefault="00432BAA" w:rsidP="00432BAA">
      <w:pPr>
        <w:pStyle w:val="Ttulo1"/>
        <w:rPr>
          <w:rFonts w:asciiTheme="minorHAnsi" w:hAnsiTheme="minorHAnsi"/>
          <w:b w:val="0"/>
          <w:bCs/>
          <w:color w:val="262626" w:themeColor="text1" w:themeTint="D9"/>
          <w:sz w:val="22"/>
          <w:szCs w:val="22"/>
        </w:rPr>
      </w:pPr>
      <w:r>
        <w:rPr>
          <w:rFonts w:asciiTheme="minorHAnsi" w:hAnsiTheme="minorHAnsi"/>
          <w:b w:val="0"/>
          <w:bCs/>
          <w:color w:val="262626" w:themeColor="text1" w:themeTint="D9"/>
          <w:sz w:val="22"/>
          <w:szCs w:val="22"/>
        </w:rPr>
        <w:t xml:space="preserve">Manejo del inglés (intermedio), capacidad para tomar decisiones y resolver problemas, puntualidad y responsabilidad, habilidades de comunicación y un buen compañerismo. </w:t>
      </w:r>
    </w:p>
    <w:sectPr w:rsidR="00432BAA" w:rsidRPr="00432BAA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2065" w14:textId="77777777" w:rsidR="00906506" w:rsidRDefault="00906506">
      <w:pPr>
        <w:spacing w:after="0"/>
      </w:pPr>
      <w:r>
        <w:separator/>
      </w:r>
    </w:p>
  </w:endnote>
  <w:endnote w:type="continuationSeparator" w:id="0">
    <w:p w14:paraId="50B25DB7" w14:textId="77777777" w:rsidR="00906506" w:rsidRDefault="009065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17ABF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1F0BF" w14:textId="77777777" w:rsidR="00906506" w:rsidRDefault="00906506">
      <w:pPr>
        <w:spacing w:after="0"/>
      </w:pPr>
      <w:r>
        <w:separator/>
      </w:r>
    </w:p>
  </w:footnote>
  <w:footnote w:type="continuationSeparator" w:id="0">
    <w:p w14:paraId="5D0C9827" w14:textId="77777777" w:rsidR="00906506" w:rsidRDefault="009065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FF081A"/>
    <w:multiLevelType w:val="hybridMultilevel"/>
    <w:tmpl w:val="351851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9"/>
        <w:szCs w:val="9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103004A"/>
    <w:multiLevelType w:val="hybridMultilevel"/>
    <w:tmpl w:val="0488265C"/>
    <w:lvl w:ilvl="0" w:tplc="F670AEFC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hint="default"/>
        <w:b w:val="0"/>
        <w:bCs w:val="0"/>
        <w:i w:val="0"/>
        <w:iCs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6"/>
  </w:num>
  <w:num w:numId="23">
    <w:abstractNumId w:val="20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06"/>
    <w:rsid w:val="000A4F59"/>
    <w:rsid w:val="00112914"/>
    <w:rsid w:val="00141A4C"/>
    <w:rsid w:val="001B29CF"/>
    <w:rsid w:val="00255E27"/>
    <w:rsid w:val="0028220F"/>
    <w:rsid w:val="002B5D66"/>
    <w:rsid w:val="0035531F"/>
    <w:rsid w:val="00356C14"/>
    <w:rsid w:val="003D43B1"/>
    <w:rsid w:val="003F1E2A"/>
    <w:rsid w:val="00432BAA"/>
    <w:rsid w:val="00617B26"/>
    <w:rsid w:val="006270A9"/>
    <w:rsid w:val="00675956"/>
    <w:rsid w:val="00681034"/>
    <w:rsid w:val="006A2C1B"/>
    <w:rsid w:val="006F7F0D"/>
    <w:rsid w:val="00816216"/>
    <w:rsid w:val="00821538"/>
    <w:rsid w:val="008219CC"/>
    <w:rsid w:val="008403BE"/>
    <w:rsid w:val="0087734B"/>
    <w:rsid w:val="00906506"/>
    <w:rsid w:val="00913AEA"/>
    <w:rsid w:val="009D5933"/>
    <w:rsid w:val="00BD768D"/>
    <w:rsid w:val="00C61F8E"/>
    <w:rsid w:val="00CF11E8"/>
    <w:rsid w:val="00D11587"/>
    <w:rsid w:val="00DD4506"/>
    <w:rsid w:val="00E40DD7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0D87CE"/>
  <w15:chartTrackingRefBased/>
  <w15:docId w15:val="{BCE05B49-A9FF-4CB3-8225-BA828ECA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906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ilo.fb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lo\AppData\Roaming\Microsoft\Template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03ED5FFA7440A78522AC09C152D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93600-2D45-4F1F-BA8E-50798992184A}"/>
      </w:docPartPr>
      <w:docPartBody>
        <w:p w:rsidR="00471EBE" w:rsidRDefault="00471EBE">
          <w:pPr>
            <w:pStyle w:val="9F03ED5FFA7440A78522AC09C152D993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D17BDA25365249758D9CAE82A85B6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4F0AE-556D-421D-8A9B-6A1A94E43DDB}"/>
      </w:docPartPr>
      <w:docPartBody>
        <w:p w:rsidR="00471EBE" w:rsidRDefault="00471EBE">
          <w:pPr>
            <w:pStyle w:val="D17BDA25365249758D9CAE82A85B6C6D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BDB368969BD543B1BD00EE2AB3FCB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888B-13B7-4C0B-84A6-B82051B1091A}"/>
      </w:docPartPr>
      <w:docPartBody>
        <w:p w:rsidR="00471EBE" w:rsidRDefault="00471EBE">
          <w:pPr>
            <w:pStyle w:val="BDB368969BD543B1BD00EE2AB3FCB661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E"/>
    <w:rsid w:val="0047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03ED5FFA7440A78522AC09C152D993">
    <w:name w:val="9F03ED5FFA7440A78522AC09C152D993"/>
  </w:style>
  <w:style w:type="paragraph" w:customStyle="1" w:styleId="D17BDA25365249758D9CAE82A85B6C6D">
    <w:name w:val="D17BDA25365249758D9CAE82A85B6C6D"/>
  </w:style>
  <w:style w:type="paragraph" w:customStyle="1" w:styleId="BDB368969BD543B1BD00EE2AB3FCB661">
    <w:name w:val="BDB368969BD543B1BD00EE2AB3FCB6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C9DDD-C80C-44A4-94C9-1572594351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Currículum%20vítae%20(color).dotx</Template>
  <TotalTime>14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camilo andres pinto</dc:creator>
  <cp:keywords/>
  <cp:lastModifiedBy>camilo andres pinto</cp:lastModifiedBy>
  <cp:revision>15</cp:revision>
  <dcterms:created xsi:type="dcterms:W3CDTF">2021-01-26T03:12:00Z</dcterms:created>
  <dcterms:modified xsi:type="dcterms:W3CDTF">2021-10-19T11:43:00Z</dcterms:modified>
  <cp:version/>
</cp:coreProperties>
</file>