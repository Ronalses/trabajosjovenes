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937"/>
        <w:tblW w:w="1083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4"/>
        <w:gridCol w:w="722"/>
        <w:gridCol w:w="6497"/>
      </w:tblGrid>
      <w:tr w:rsidR="003A377E" w:rsidRPr="00762C23" w14:paraId="7B9A6C05" w14:textId="77777777" w:rsidTr="002E6F39">
        <w:trPr>
          <w:trHeight w:val="1219"/>
        </w:trPr>
        <w:tc>
          <w:tcPr>
            <w:tcW w:w="3614" w:type="dxa"/>
            <w:vAlign w:val="bottom"/>
          </w:tcPr>
          <w:p w14:paraId="56DFD6F9" w14:textId="77777777" w:rsidR="003A377E" w:rsidRPr="00762C23" w:rsidRDefault="003A377E" w:rsidP="002E6F39">
            <w:pPr>
              <w:tabs>
                <w:tab w:val="left" w:pos="990"/>
              </w:tabs>
            </w:pPr>
          </w:p>
        </w:tc>
        <w:tc>
          <w:tcPr>
            <w:tcW w:w="722" w:type="dxa"/>
          </w:tcPr>
          <w:p w14:paraId="0C6DA863" w14:textId="77777777" w:rsidR="003A377E" w:rsidRDefault="003A377E" w:rsidP="002E6F39">
            <w:pPr>
              <w:tabs>
                <w:tab w:val="left" w:pos="990"/>
              </w:tabs>
            </w:pPr>
          </w:p>
          <w:p w14:paraId="17FD4017" w14:textId="77777777" w:rsidR="00731E12" w:rsidRPr="00731E12" w:rsidRDefault="00731E12" w:rsidP="002E6F39"/>
          <w:p w14:paraId="6503DE03" w14:textId="77777777" w:rsidR="00731E12" w:rsidRPr="00731E12" w:rsidRDefault="00731E12" w:rsidP="002E6F39"/>
          <w:p w14:paraId="391379E7" w14:textId="77777777" w:rsidR="00731E12" w:rsidRDefault="00731E12" w:rsidP="002E6F39"/>
          <w:p w14:paraId="6446E60C" w14:textId="60690C8D" w:rsidR="00731E12" w:rsidRPr="00731E12" w:rsidRDefault="00731E12" w:rsidP="002E6F39"/>
        </w:tc>
        <w:tc>
          <w:tcPr>
            <w:tcW w:w="6497" w:type="dxa"/>
            <w:vAlign w:val="bottom"/>
          </w:tcPr>
          <w:p w14:paraId="0EF4412A" w14:textId="77777777" w:rsidR="003A377E" w:rsidRDefault="003A377E" w:rsidP="002E6F39">
            <w:pPr>
              <w:pStyle w:val="Ttulo"/>
              <w:rPr>
                <w:sz w:val="72"/>
              </w:rPr>
            </w:pPr>
          </w:p>
          <w:p w14:paraId="6FC8ED06" w14:textId="0A39EFF3" w:rsidR="00D448A5" w:rsidRPr="00D448A5" w:rsidRDefault="00800D1B" w:rsidP="00D448A5">
            <w:pPr>
              <w:pStyle w:val="Ttulo"/>
              <w:rPr>
                <w:sz w:val="72"/>
              </w:rPr>
            </w:pPr>
            <w:r>
              <w:rPr>
                <w:sz w:val="72"/>
              </w:rPr>
              <w:t>jennifer leyton guzmán</w:t>
            </w:r>
          </w:p>
          <w:p w14:paraId="4A8D3DE5" w14:textId="77777777" w:rsidR="00D448A5" w:rsidRDefault="00D448A5" w:rsidP="002E6F39">
            <w:pPr>
              <w:rPr>
                <w:b/>
              </w:rPr>
            </w:pPr>
          </w:p>
          <w:p w14:paraId="54BDBF00" w14:textId="3577A8A3" w:rsidR="00A9225D" w:rsidRPr="00A9225D" w:rsidRDefault="00A9225D" w:rsidP="002E6F39">
            <w:pPr>
              <w:rPr>
                <w:b/>
              </w:rPr>
            </w:pPr>
            <w:r w:rsidRPr="00A9225D">
              <w:rPr>
                <w:b/>
              </w:rPr>
              <w:t>Nacionalidad: Chilena</w:t>
            </w:r>
          </w:p>
          <w:p w14:paraId="0E554BAE" w14:textId="13391DB3" w:rsidR="00A9225D" w:rsidRDefault="00A9225D" w:rsidP="002E6F39">
            <w:pPr>
              <w:rPr>
                <w:b/>
              </w:rPr>
            </w:pPr>
            <w:r w:rsidRPr="00A9225D">
              <w:rPr>
                <w:b/>
              </w:rPr>
              <w:t>Fecha de nac: 2</w:t>
            </w:r>
            <w:r w:rsidR="00800D1B">
              <w:rPr>
                <w:b/>
              </w:rPr>
              <w:t>4</w:t>
            </w:r>
            <w:r w:rsidRPr="00A9225D">
              <w:rPr>
                <w:b/>
              </w:rPr>
              <w:t>-0</w:t>
            </w:r>
            <w:r w:rsidR="00800D1B">
              <w:rPr>
                <w:b/>
              </w:rPr>
              <w:t>3</w:t>
            </w:r>
            <w:r w:rsidRPr="00A9225D">
              <w:rPr>
                <w:b/>
              </w:rPr>
              <w:t>-200</w:t>
            </w:r>
            <w:r w:rsidR="00800D1B">
              <w:rPr>
                <w:b/>
              </w:rPr>
              <w:t>1</w:t>
            </w:r>
          </w:p>
          <w:p w14:paraId="7944FC2B" w14:textId="706A8E22" w:rsidR="00A9225D" w:rsidRDefault="00A9225D" w:rsidP="002E6F39">
            <w:pPr>
              <w:rPr>
                <w:b/>
              </w:rPr>
            </w:pPr>
            <w:r>
              <w:rPr>
                <w:b/>
              </w:rPr>
              <w:t>Rut: 20.</w:t>
            </w:r>
            <w:r w:rsidR="00800D1B">
              <w:rPr>
                <w:b/>
              </w:rPr>
              <w:t>728.497</w:t>
            </w:r>
            <w:r>
              <w:rPr>
                <w:b/>
              </w:rPr>
              <w:t>-</w:t>
            </w:r>
            <w:r w:rsidR="00800D1B">
              <w:rPr>
                <w:b/>
              </w:rPr>
              <w:t>1</w:t>
            </w:r>
          </w:p>
          <w:p w14:paraId="668AF308" w14:textId="4C31948A" w:rsidR="00A9225D" w:rsidRPr="00A9225D" w:rsidRDefault="00A9225D" w:rsidP="002E6F39">
            <w:pPr>
              <w:rPr>
                <w:b/>
              </w:rPr>
            </w:pPr>
            <w:r>
              <w:rPr>
                <w:b/>
              </w:rPr>
              <w:t xml:space="preserve">Dirección: </w:t>
            </w:r>
            <w:r w:rsidR="00800D1B">
              <w:rPr>
                <w:b/>
              </w:rPr>
              <w:t>Graciela 1472</w:t>
            </w:r>
            <w:r>
              <w:rPr>
                <w:b/>
              </w:rPr>
              <w:t xml:space="preserve">, </w:t>
            </w:r>
            <w:r w:rsidR="00800D1B">
              <w:rPr>
                <w:b/>
              </w:rPr>
              <w:t>Conchali</w:t>
            </w:r>
          </w:p>
        </w:tc>
      </w:tr>
      <w:tr w:rsidR="003A377E" w:rsidRPr="00762C23" w14:paraId="6F21F95C" w14:textId="77777777" w:rsidTr="002E6F39">
        <w:trPr>
          <w:trHeight w:val="9721"/>
        </w:trPr>
        <w:tc>
          <w:tcPr>
            <w:tcW w:w="3614" w:type="dxa"/>
          </w:tcPr>
          <w:sdt>
            <w:sdtPr>
              <w:id w:val="-1711873194"/>
              <w:placeholder>
                <w:docPart w:val="D5F37A9933CD4BD1A8AF5F87A702479C"/>
              </w:placeholder>
              <w:temporary/>
              <w:showingPlcHdr/>
              <w15:appearance w15:val="hidden"/>
            </w:sdtPr>
            <w:sdtEndPr/>
            <w:sdtContent>
              <w:p w14:paraId="6E2EEE28" w14:textId="77777777" w:rsidR="003A377E" w:rsidRPr="00E25AF1" w:rsidRDefault="003A377E" w:rsidP="00D448A5">
                <w:pPr>
                  <w:pStyle w:val="Ttulo3"/>
                  <w:ind w:left="-120"/>
                  <w:jc w:val="center"/>
                  <w:rPr>
                    <w:lang w:val="es-CL"/>
                  </w:rPr>
                </w:pPr>
                <w:r w:rsidRPr="003A377E">
                  <w:rPr>
                    <w:sz w:val="26"/>
                    <w:szCs w:val="26"/>
                    <w:lang w:val="es-CL" w:bidi="es-ES"/>
                  </w:rPr>
                  <w:t>Perfil</w:t>
                </w:r>
              </w:p>
            </w:sdtContent>
          </w:sdt>
          <w:p w14:paraId="19735591" w14:textId="77777777" w:rsidR="003A377E" w:rsidRDefault="003A377E" w:rsidP="00D448A5">
            <w:pPr>
              <w:ind w:left="-120"/>
            </w:pPr>
          </w:p>
          <w:p w14:paraId="78A657D7" w14:textId="77777777" w:rsidR="003A377E" w:rsidRPr="003A377E" w:rsidRDefault="003A377E" w:rsidP="00D448A5">
            <w:pPr>
              <w:pBdr>
                <w:top w:val="single" w:sz="4" w:space="1" w:color="auto"/>
              </w:pBdr>
              <w:ind w:left="-120"/>
              <w:jc w:val="both"/>
              <w:rPr>
                <w:rFonts w:cstheme="minorHAnsi"/>
                <w:sz w:val="24"/>
                <w:szCs w:val="28"/>
                <w:lang w:val="es-MX"/>
              </w:rPr>
            </w:pPr>
            <w:r w:rsidRPr="003A377E">
              <w:rPr>
                <w:rFonts w:cstheme="minorHAnsi"/>
                <w:sz w:val="24"/>
                <w:szCs w:val="28"/>
              </w:rPr>
              <w:t>Me considero una persona responsable, dinámica y creativa, con facilidad de adaptación y capacidad de trabajar en equipo, con iniciativa para resolver problemas eficientemente</w:t>
            </w:r>
            <w:r w:rsidR="00A9225D">
              <w:rPr>
                <w:rFonts w:cstheme="minorHAnsi"/>
                <w:sz w:val="24"/>
                <w:szCs w:val="28"/>
              </w:rPr>
              <w:t>.</w:t>
            </w:r>
          </w:p>
          <w:p w14:paraId="2084CDD7" w14:textId="77777777" w:rsidR="003A377E" w:rsidRPr="00FD0368" w:rsidRDefault="003A377E" w:rsidP="002E6F39">
            <w:pPr>
              <w:rPr>
                <w:lang w:val="es-MX"/>
              </w:rPr>
            </w:pPr>
          </w:p>
          <w:p w14:paraId="21D978F7" w14:textId="77777777" w:rsidR="003A377E" w:rsidRPr="00762C23" w:rsidRDefault="003A377E" w:rsidP="002E6F39"/>
          <w:sdt>
            <w:sdtPr>
              <w:id w:val="-1954003311"/>
              <w:placeholder>
                <w:docPart w:val="7955A26C73904FBD808E6B3A310DD27C"/>
              </w:placeholder>
              <w:temporary/>
              <w:showingPlcHdr/>
              <w15:appearance w15:val="hidden"/>
            </w:sdtPr>
            <w:sdtEndPr/>
            <w:sdtContent>
              <w:p w14:paraId="2F0256A0" w14:textId="77777777" w:rsidR="003A377E" w:rsidRPr="00762C23" w:rsidRDefault="003A377E" w:rsidP="002E6F39">
                <w:pPr>
                  <w:pStyle w:val="Ttulo3"/>
                  <w:jc w:val="center"/>
                </w:pPr>
                <w:r w:rsidRPr="003A377E">
                  <w:rPr>
                    <w:sz w:val="26"/>
                    <w:szCs w:val="26"/>
                    <w:lang w:bidi="es-ES"/>
                  </w:rPr>
                  <w:t>CONTACTO</w:t>
                </w:r>
              </w:p>
            </w:sdtContent>
          </w:sdt>
          <w:p w14:paraId="07C20920" w14:textId="77777777" w:rsidR="003A377E" w:rsidRDefault="003A377E" w:rsidP="002E6F39">
            <w:pPr>
              <w:rPr>
                <w:sz w:val="24"/>
              </w:rPr>
            </w:pPr>
          </w:p>
          <w:p w14:paraId="39E4D1AA" w14:textId="77777777" w:rsidR="003A377E" w:rsidRPr="003A377E" w:rsidRDefault="003A377E" w:rsidP="002E6F39">
            <w:pPr>
              <w:rPr>
                <w:sz w:val="24"/>
              </w:rPr>
            </w:pPr>
            <w:r>
              <w:rPr>
                <w:sz w:val="24"/>
              </w:rPr>
              <w:t xml:space="preserve">TELEFONO: </w:t>
            </w:r>
          </w:p>
          <w:p w14:paraId="1A4C33B6" w14:textId="7E9E0B16" w:rsidR="003A377E" w:rsidRPr="003A377E" w:rsidRDefault="003A377E" w:rsidP="002E6F39">
            <w:pPr>
              <w:rPr>
                <w:sz w:val="24"/>
              </w:rPr>
            </w:pPr>
            <w:r w:rsidRPr="003A377E">
              <w:rPr>
                <w:sz w:val="24"/>
              </w:rPr>
              <w:t xml:space="preserve">(+56) 9 </w:t>
            </w:r>
            <w:r w:rsidR="000C67A5">
              <w:rPr>
                <w:sz w:val="24"/>
              </w:rPr>
              <w:t>3</w:t>
            </w:r>
            <w:r w:rsidR="00D448A5">
              <w:rPr>
                <w:sz w:val="24"/>
              </w:rPr>
              <w:t>6282994</w:t>
            </w:r>
          </w:p>
          <w:p w14:paraId="7868957F" w14:textId="77777777" w:rsidR="003A377E" w:rsidRDefault="003A377E" w:rsidP="002E6F39">
            <w:pPr>
              <w:rPr>
                <w:sz w:val="24"/>
              </w:rPr>
            </w:pPr>
          </w:p>
          <w:p w14:paraId="5F3C14CF" w14:textId="77777777" w:rsidR="003A377E" w:rsidRDefault="003A377E" w:rsidP="002E6F39">
            <w:pPr>
              <w:rPr>
                <w:sz w:val="24"/>
              </w:rPr>
            </w:pPr>
          </w:p>
          <w:p w14:paraId="1EF723CA" w14:textId="77777777" w:rsidR="003A377E" w:rsidRPr="003A377E" w:rsidRDefault="003A377E" w:rsidP="002E6F39">
            <w:pPr>
              <w:rPr>
                <w:sz w:val="24"/>
              </w:rPr>
            </w:pPr>
          </w:p>
          <w:sdt>
            <w:sdtPr>
              <w:rPr>
                <w:sz w:val="24"/>
              </w:rPr>
              <w:id w:val="-240260293"/>
              <w:placeholder>
                <w:docPart w:val="965730E8EC7B40678DD854C7335CA824"/>
              </w:placeholder>
              <w:temporary/>
              <w:showingPlcHdr/>
              <w15:appearance w15:val="hidden"/>
            </w:sdtPr>
            <w:sdtEndPr/>
            <w:sdtContent>
              <w:p w14:paraId="0A24C704" w14:textId="77777777" w:rsidR="003A377E" w:rsidRPr="003A377E" w:rsidRDefault="003A377E" w:rsidP="00D448A5">
                <w:pPr>
                  <w:ind w:left="-120"/>
                  <w:rPr>
                    <w:sz w:val="24"/>
                  </w:rPr>
                </w:pPr>
                <w:r w:rsidRPr="003A377E">
                  <w:rPr>
                    <w:sz w:val="24"/>
                    <w:lang w:bidi="es-ES"/>
                  </w:rPr>
                  <w:t>CORREO ELECTRÓNICO:</w:t>
                </w:r>
              </w:p>
            </w:sdtContent>
          </w:sdt>
          <w:p w14:paraId="74D509A0" w14:textId="77777777" w:rsidR="00D448A5" w:rsidRDefault="00D448A5" w:rsidP="00D448A5">
            <w:pPr>
              <w:ind w:left="-120"/>
              <w:rPr>
                <w:sz w:val="20"/>
                <w:szCs w:val="20"/>
              </w:rPr>
            </w:pPr>
          </w:p>
          <w:p w14:paraId="3FF394A2" w14:textId="434240B2" w:rsidR="003A377E" w:rsidRPr="00D448A5" w:rsidRDefault="00D32866" w:rsidP="00D448A5">
            <w:pPr>
              <w:ind w:left="-120"/>
              <w:rPr>
                <w:sz w:val="20"/>
                <w:szCs w:val="20"/>
              </w:rPr>
            </w:pPr>
            <w:r w:rsidRPr="00D448A5">
              <w:rPr>
                <w:sz w:val="20"/>
                <w:szCs w:val="20"/>
              </w:rPr>
              <w:t>J</w:t>
            </w:r>
            <w:r w:rsidR="00D448A5" w:rsidRPr="00D448A5">
              <w:rPr>
                <w:sz w:val="20"/>
                <w:szCs w:val="20"/>
              </w:rPr>
              <w:t>ennifer</w:t>
            </w:r>
            <w:r>
              <w:rPr>
                <w:sz w:val="20"/>
                <w:szCs w:val="20"/>
              </w:rPr>
              <w:t>.leyton.g</w:t>
            </w:r>
            <w:r w:rsidR="002E6F39" w:rsidRPr="00D448A5">
              <w:rPr>
                <w:sz w:val="20"/>
                <w:szCs w:val="20"/>
              </w:rPr>
              <w:t>@</w:t>
            </w:r>
            <w:r w:rsidR="00D448A5" w:rsidRPr="00D448A5">
              <w:rPr>
                <w:sz w:val="20"/>
                <w:szCs w:val="20"/>
              </w:rPr>
              <w:t>gmail</w:t>
            </w:r>
            <w:r w:rsidR="002E6F39" w:rsidRPr="00D448A5">
              <w:rPr>
                <w:sz w:val="20"/>
                <w:szCs w:val="20"/>
              </w:rPr>
              <w:t>.</w:t>
            </w:r>
            <w:r w:rsidR="00D448A5" w:rsidRPr="00D448A5">
              <w:rPr>
                <w:sz w:val="20"/>
                <w:szCs w:val="20"/>
              </w:rPr>
              <w:t>com</w:t>
            </w:r>
          </w:p>
          <w:p w14:paraId="7E99DCD2" w14:textId="77777777" w:rsidR="003A377E" w:rsidRDefault="003A377E" w:rsidP="002E6F39">
            <w:pPr>
              <w:rPr>
                <w:rStyle w:val="Hipervnculo"/>
                <w:sz w:val="24"/>
              </w:rPr>
            </w:pPr>
          </w:p>
          <w:p w14:paraId="6FB9598D" w14:textId="77777777" w:rsidR="003A377E" w:rsidRPr="003A377E" w:rsidRDefault="003A377E" w:rsidP="002E6F39">
            <w:pPr>
              <w:rPr>
                <w:rStyle w:val="Hipervnculo"/>
                <w:sz w:val="24"/>
              </w:rPr>
            </w:pPr>
          </w:p>
          <w:p w14:paraId="7D0984E2" w14:textId="7AADEDFB" w:rsidR="002C1397" w:rsidRPr="00D32866" w:rsidRDefault="002C1397" w:rsidP="00D32866">
            <w:pPr>
              <w:pStyle w:val="Ttulo3"/>
              <w:jc w:val="center"/>
            </w:pPr>
          </w:p>
        </w:tc>
        <w:tc>
          <w:tcPr>
            <w:tcW w:w="722" w:type="dxa"/>
          </w:tcPr>
          <w:p w14:paraId="713BBC46" w14:textId="77777777" w:rsidR="003A377E" w:rsidRPr="00762C23" w:rsidRDefault="003A377E" w:rsidP="002E6F39">
            <w:pPr>
              <w:tabs>
                <w:tab w:val="left" w:pos="990"/>
              </w:tabs>
            </w:pPr>
          </w:p>
        </w:tc>
        <w:tc>
          <w:tcPr>
            <w:tcW w:w="6497" w:type="dxa"/>
          </w:tcPr>
          <w:p w14:paraId="2B18EC8A" w14:textId="77777777" w:rsidR="00D448A5" w:rsidRDefault="00D448A5" w:rsidP="002E6F39">
            <w:pPr>
              <w:pStyle w:val="Ttulo2"/>
            </w:pPr>
          </w:p>
          <w:sdt>
            <w:sdtPr>
              <w:rPr>
                <w:color w:val="DD8047" w:themeColor="accent2"/>
                <w:u w:val="single"/>
              </w:rPr>
              <w:id w:val="1049110328"/>
              <w:placeholder>
                <w:docPart w:val="81AB671A1E3641B6A5EF0C3A123888B5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1BB2B21B" w14:textId="65FCB782" w:rsidR="003A377E" w:rsidRPr="00762C23" w:rsidRDefault="003A377E" w:rsidP="002E6F39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63C52DDB" w14:textId="77777777" w:rsidR="002E6F39" w:rsidRDefault="002E6F39" w:rsidP="002E6F39">
            <w:pPr>
              <w:rPr>
                <w:b/>
              </w:rPr>
            </w:pPr>
            <w:r w:rsidRPr="002E6F39">
              <w:rPr>
                <w:b/>
              </w:rPr>
              <w:t>Instituto Profesional Duoc UC</w:t>
            </w:r>
          </w:p>
          <w:p w14:paraId="1E7D0D17" w14:textId="7E3641FE" w:rsidR="002E6F39" w:rsidRDefault="002E6F39" w:rsidP="002E6F39">
            <w:r>
              <w:t>2019</w:t>
            </w:r>
            <w:r w:rsidR="00D32866">
              <w:t xml:space="preserve"> – a la fecha.</w:t>
            </w:r>
          </w:p>
          <w:p w14:paraId="44509DDE" w14:textId="58ABFBBA" w:rsidR="002E6F39" w:rsidRDefault="002E6F39" w:rsidP="002E6F39">
            <w:r>
              <w:t xml:space="preserve">Carrera: </w:t>
            </w:r>
            <w:r w:rsidR="00800D1B">
              <w:t>Técnico Audiovisual</w:t>
            </w:r>
            <w:r>
              <w:t>.</w:t>
            </w:r>
          </w:p>
          <w:p w14:paraId="58E506AE" w14:textId="77777777" w:rsidR="00800D1B" w:rsidRPr="00800D1B" w:rsidRDefault="00800D1B" w:rsidP="002E6F39"/>
          <w:p w14:paraId="31678635" w14:textId="33043ACD" w:rsidR="003A377E" w:rsidRPr="00762C23" w:rsidRDefault="003A377E" w:rsidP="002E6F39">
            <w:pPr>
              <w:rPr>
                <w:b/>
              </w:rPr>
            </w:pPr>
            <w:r>
              <w:rPr>
                <w:b/>
              </w:rPr>
              <w:t>Liceo Politécnico Particular Andes Fundación Duoc UC</w:t>
            </w:r>
          </w:p>
          <w:p w14:paraId="7BFAAC32" w14:textId="702CE343" w:rsidR="003A377E" w:rsidRPr="00804DF3" w:rsidRDefault="003A377E" w:rsidP="00175470">
            <w:pPr>
              <w:pStyle w:val="Fecha"/>
            </w:pPr>
            <w:r>
              <w:t>2015</w:t>
            </w:r>
            <w:r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762C23">
              <w:rPr>
                <w:lang w:bidi="es-ES"/>
              </w:rPr>
              <w:t xml:space="preserve"> </w:t>
            </w:r>
            <w:r>
              <w:t>2018</w:t>
            </w:r>
          </w:p>
          <w:p w14:paraId="4B8D7610" w14:textId="0CF723F3" w:rsidR="002E6F39" w:rsidRDefault="002E6F39" w:rsidP="002E6F39"/>
          <w:sdt>
            <w:sdtPr>
              <w:id w:val="1001553383"/>
              <w:placeholder>
                <w:docPart w:val="E062EDAD24DA4805874F8957FC28A140"/>
              </w:placeholder>
              <w:temporary/>
              <w:showingPlcHdr/>
              <w15:appearance w15:val="hidden"/>
            </w:sdtPr>
            <w:sdtEndPr/>
            <w:sdtContent>
              <w:p w14:paraId="36672C5B" w14:textId="052AC41A" w:rsidR="003A377E" w:rsidRPr="00D32866" w:rsidRDefault="003A377E" w:rsidP="00D32866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14:paraId="2F1D68B7" w14:textId="77777777" w:rsidR="003A377E" w:rsidRPr="00762C23" w:rsidRDefault="003A377E" w:rsidP="002E6F39"/>
          <w:p w14:paraId="1646FD2A" w14:textId="142F42C1" w:rsidR="003A377E" w:rsidRPr="00762C23" w:rsidRDefault="002C1397" w:rsidP="002E6F39">
            <w:pPr>
              <w:rPr>
                <w:bCs/>
              </w:rPr>
            </w:pPr>
            <w:r>
              <w:rPr>
                <w:b/>
              </w:rPr>
              <w:t>Pasantía Net Now</w:t>
            </w:r>
            <w:r w:rsidR="003A377E">
              <w:rPr>
                <w:lang w:bidi="es-ES"/>
              </w:rPr>
              <w:t>.</w:t>
            </w:r>
          </w:p>
          <w:p w14:paraId="3C6AEF14" w14:textId="6FE309C5" w:rsidR="003A377E" w:rsidRPr="00762C23" w:rsidRDefault="003A377E" w:rsidP="002E6F39">
            <w:r>
              <w:t>0</w:t>
            </w:r>
            <w:r w:rsidR="002C1397">
              <w:t>6</w:t>
            </w:r>
            <w:r>
              <w:t>/201</w:t>
            </w:r>
            <w:r w:rsidR="002C1397">
              <w:t>7</w:t>
            </w:r>
          </w:p>
          <w:p w14:paraId="7B12D4C4" w14:textId="05177ACD" w:rsidR="003A377E" w:rsidRDefault="002C1397" w:rsidP="002E6F39">
            <w:pPr>
              <w:rPr>
                <w:lang w:bidi="es-ES"/>
              </w:rPr>
            </w:pPr>
            <w:r>
              <w:t>Ayudante de soporte técnico</w:t>
            </w:r>
            <w:r w:rsidR="003A377E">
              <w:rPr>
                <w:lang w:bidi="es-ES"/>
              </w:rPr>
              <w:t>.</w:t>
            </w:r>
          </w:p>
          <w:p w14:paraId="70CECEE1" w14:textId="48E387B9" w:rsidR="00175470" w:rsidRDefault="00175470" w:rsidP="002E6F39">
            <w:pPr>
              <w:rPr>
                <w:lang w:bidi="es-ES"/>
              </w:rPr>
            </w:pPr>
          </w:p>
          <w:p w14:paraId="5BDA92F5" w14:textId="40C5728A" w:rsidR="00175470" w:rsidRPr="00175470" w:rsidRDefault="00175470" w:rsidP="002E6F39">
            <w:pPr>
              <w:rPr>
                <w:b/>
                <w:bCs/>
              </w:rPr>
            </w:pPr>
            <w:r w:rsidRPr="00175470">
              <w:rPr>
                <w:b/>
                <w:bCs/>
                <w:lang w:bidi="es-ES"/>
              </w:rPr>
              <w:t xml:space="preserve">NewTree </w:t>
            </w:r>
          </w:p>
          <w:p w14:paraId="0C2B4D9C" w14:textId="749DCAEE" w:rsidR="003A377E" w:rsidRDefault="00175470" w:rsidP="002E6F39">
            <w:r>
              <w:t>16-11-2020 / 05-02-2021</w:t>
            </w:r>
          </w:p>
          <w:p w14:paraId="647EFB5A" w14:textId="3EBC6663" w:rsidR="00175470" w:rsidRDefault="00175470" w:rsidP="002E6F39">
            <w:r>
              <w:t>Vendedora</w:t>
            </w:r>
          </w:p>
          <w:p w14:paraId="4A350587" w14:textId="3B3F80EF" w:rsidR="003A377E" w:rsidRPr="002E6F39" w:rsidRDefault="00D448A5" w:rsidP="002E6F39">
            <w:pPr>
              <w:pStyle w:val="Ttulo2"/>
            </w:pPr>
            <w:r w:rsidRPr="00E25AF1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B4B710C" wp14:editId="464637E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648335</wp:posOffset>
                      </wp:positionV>
                      <wp:extent cx="2849880" cy="1272540"/>
                      <wp:effectExtent l="0" t="0" r="26670" b="2286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988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B849C" w14:textId="77777777" w:rsidR="003A377E" w:rsidRDefault="003A377E" w:rsidP="003A377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Responsabilidad.</w:t>
                                  </w:r>
                                </w:p>
                                <w:p w14:paraId="7E789D92" w14:textId="08ACDFE6" w:rsidR="003A377E" w:rsidRPr="00D32866" w:rsidRDefault="003A377E" w:rsidP="00D32866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Puntualidad.</w:t>
                                  </w:r>
                                </w:p>
                                <w:p w14:paraId="7441DFE6" w14:textId="77777777" w:rsidR="003A377E" w:rsidRPr="00806DE4" w:rsidRDefault="003A377E" w:rsidP="003A377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</w:rPr>
                                  </w:pPr>
                                  <w:r w:rsidRPr="00806DE4">
                                    <w:rPr>
                                      <w:rStyle w:val="Textoennegrita"/>
                                      <w:b w:val="0"/>
                                    </w:rPr>
                                    <w:t>Capacidad para los detalles</w:t>
                                  </w:r>
                                  <w:r w:rsidRPr="00806DE4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  <w:p w14:paraId="4FD50896" w14:textId="2F46A310" w:rsidR="003A377E" w:rsidRDefault="003A377E" w:rsidP="002C1397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Style w:val="Textoennegrita"/>
                                      <w:b w:val="0"/>
                                    </w:rPr>
                                  </w:pPr>
                                  <w:r w:rsidRPr="00806DE4">
                                    <w:rPr>
                                      <w:rStyle w:val="Textoennegrita"/>
                                      <w:b w:val="0"/>
                                    </w:rPr>
                                    <w:t>Ganas de crecer</w:t>
                                  </w:r>
                                  <w:r>
                                    <w:rPr>
                                      <w:rStyle w:val="Textoennegrita"/>
                                      <w:b w:val="0"/>
                                    </w:rPr>
                                    <w:t>.</w:t>
                                  </w:r>
                                </w:p>
                                <w:p w14:paraId="43EA6CD6" w14:textId="13AA4FDF" w:rsidR="002C1397" w:rsidRDefault="002C1397" w:rsidP="002C1397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Style w:val="Textoennegrita"/>
                                      <w:b w:val="0"/>
                                    </w:rPr>
                                  </w:pPr>
                                  <w:r>
                                    <w:rPr>
                                      <w:rStyle w:val="Textoennegrita"/>
                                      <w:b w:val="0"/>
                                    </w:rPr>
                                    <w:t>Capacidad de trabajar bajo presión.</w:t>
                                  </w:r>
                                </w:p>
                                <w:p w14:paraId="07C6E5CC" w14:textId="5C48815F" w:rsidR="002C1397" w:rsidRDefault="002C1397" w:rsidP="002C1397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Buena comunicación interpersonal.</w:t>
                                  </w:r>
                                </w:p>
                                <w:p w14:paraId="6498137E" w14:textId="20510530" w:rsidR="002C1397" w:rsidRPr="002C1397" w:rsidRDefault="002C1397" w:rsidP="002C1397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Trabajo en equipo.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B71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.65pt;margin-top:51.05pt;width:224.4pt;height:10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">
                      <v:textbox>
                        <w:txbxContent>
                          <w:p w14:paraId="701B849C" w14:textId="77777777" w:rsidR="003A377E" w:rsidRDefault="003A377E" w:rsidP="003A377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Responsabilidad.</w:t>
                            </w:r>
                          </w:p>
                          <w:p w14:paraId="7E789D92" w14:textId="08ACDFE6" w:rsidR="003A377E" w:rsidRPr="00D32866" w:rsidRDefault="003A377E" w:rsidP="00D328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Puntualidad.</w:t>
                            </w:r>
                          </w:p>
                          <w:p w14:paraId="7441DFE6" w14:textId="77777777" w:rsidR="003A377E" w:rsidRPr="00806DE4" w:rsidRDefault="003A377E" w:rsidP="003A377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806DE4">
                              <w:rPr>
                                <w:rStyle w:val="Textoennegrita"/>
                                <w:b w:val="0"/>
                              </w:rPr>
                              <w:t>Capacidad para los detalles</w:t>
                            </w:r>
                            <w:r w:rsidRPr="00806DE4">
                              <w:rPr>
                                <w:b/>
                              </w:rPr>
                              <w:t>.</w:t>
                            </w:r>
                          </w:p>
                          <w:p w14:paraId="4FD50896" w14:textId="2F46A310" w:rsidR="003A377E" w:rsidRDefault="003A377E" w:rsidP="002C13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Style w:val="Textoennegrita"/>
                                <w:b w:val="0"/>
                              </w:rPr>
                            </w:pPr>
                            <w:r w:rsidRPr="00806DE4">
                              <w:rPr>
                                <w:rStyle w:val="Textoennegrita"/>
                                <w:b w:val="0"/>
                              </w:rPr>
                              <w:t>Ganas de crecer</w:t>
                            </w:r>
                            <w:r>
                              <w:rPr>
                                <w:rStyle w:val="Textoennegrita"/>
                                <w:b w:val="0"/>
                              </w:rPr>
                              <w:t>.</w:t>
                            </w:r>
                          </w:p>
                          <w:p w14:paraId="43EA6CD6" w14:textId="13AA4FDF" w:rsidR="002C1397" w:rsidRDefault="002C1397" w:rsidP="002C13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Style w:val="Textoennegrita"/>
                                <w:b w:val="0"/>
                              </w:rPr>
                            </w:pPr>
                            <w:r>
                              <w:rPr>
                                <w:rStyle w:val="Textoennegrita"/>
                                <w:b w:val="0"/>
                              </w:rPr>
                              <w:t>Capacidad de trabajar bajo presión.</w:t>
                            </w:r>
                          </w:p>
                          <w:p w14:paraId="07C6E5CC" w14:textId="5C48815F" w:rsidR="002C1397" w:rsidRDefault="002C1397" w:rsidP="002C13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Buena comunicación interpersonal.</w:t>
                            </w:r>
                          </w:p>
                          <w:p w14:paraId="6498137E" w14:textId="20510530" w:rsidR="002C1397" w:rsidRPr="002C1397" w:rsidRDefault="002C1397" w:rsidP="002C13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Trabajo en equipo.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id w:val="1669594239"/>
                <w:placeholder>
                  <w:docPart w:val="E9ECC42BC40D4E97856CD79037494876"/>
                </w:placeholder>
                <w:temporary/>
                <w:showingPlcHdr/>
                <w15:appearance w15:val="hidden"/>
              </w:sdtPr>
              <w:sdtEndPr/>
              <w:sdtContent>
                <w:r w:rsidR="003A377E" w:rsidRPr="00762C23">
                  <w:rPr>
                    <w:rStyle w:val="Ttulo2Car"/>
                    <w:b/>
                    <w:lang w:bidi="es-ES"/>
                  </w:rPr>
                  <w:t>APTITUDES</w:t>
                </w:r>
              </w:sdtContent>
            </w:sdt>
          </w:p>
        </w:tc>
      </w:tr>
    </w:tbl>
    <w:p w14:paraId="05683F27" w14:textId="35B9DA30" w:rsidR="0043117B" w:rsidRPr="00762C23" w:rsidRDefault="00736C03" w:rsidP="000C45FF">
      <w:pPr>
        <w:tabs>
          <w:tab w:val="left" w:pos="990"/>
        </w:tabs>
      </w:pPr>
    </w:p>
    <w:sectPr w:rsidR="0043117B" w:rsidRPr="00762C23" w:rsidSect="003A377E">
      <w:headerReference w:type="default" r:id="rId10"/>
      <w:pgSz w:w="11906" w:h="16838" w:code="9"/>
      <w:pgMar w:top="0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ADF7B" w14:textId="77777777" w:rsidR="00736C03" w:rsidRDefault="00736C03" w:rsidP="000C45FF">
      <w:r>
        <w:separator/>
      </w:r>
    </w:p>
  </w:endnote>
  <w:endnote w:type="continuationSeparator" w:id="0">
    <w:p w14:paraId="76C616CF" w14:textId="77777777" w:rsidR="00736C03" w:rsidRDefault="00736C0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86046" w14:textId="77777777" w:rsidR="00736C03" w:rsidRDefault="00736C03" w:rsidP="000C45FF">
      <w:r>
        <w:separator/>
      </w:r>
    </w:p>
  </w:footnote>
  <w:footnote w:type="continuationSeparator" w:id="0">
    <w:p w14:paraId="4B48FC7F" w14:textId="77777777" w:rsidR="00736C03" w:rsidRDefault="00736C0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D6BB6" w14:textId="77777777" w:rsidR="000C45FF" w:rsidRDefault="000C45FF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1E64632" wp14:editId="3A1FC6D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" name="Gráfico 11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E29"/>
    <w:multiLevelType w:val="hybridMultilevel"/>
    <w:tmpl w:val="D6C6F9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A"/>
    <w:rsid w:val="00036450"/>
    <w:rsid w:val="000C45FF"/>
    <w:rsid w:val="000C67A5"/>
    <w:rsid w:val="000E3FD1"/>
    <w:rsid w:val="00112054"/>
    <w:rsid w:val="001525E1"/>
    <w:rsid w:val="00175470"/>
    <w:rsid w:val="00180329"/>
    <w:rsid w:val="0019001F"/>
    <w:rsid w:val="001A4146"/>
    <w:rsid w:val="001A5280"/>
    <w:rsid w:val="001A74A5"/>
    <w:rsid w:val="001B2ABD"/>
    <w:rsid w:val="001C72EA"/>
    <w:rsid w:val="001E0391"/>
    <w:rsid w:val="001E1759"/>
    <w:rsid w:val="001F1ECC"/>
    <w:rsid w:val="002400EB"/>
    <w:rsid w:val="00256CF7"/>
    <w:rsid w:val="0029255F"/>
    <w:rsid w:val="002B4A5A"/>
    <w:rsid w:val="002C1397"/>
    <w:rsid w:val="002E6F39"/>
    <w:rsid w:val="00304652"/>
    <w:rsid w:val="0030481B"/>
    <w:rsid w:val="003224AD"/>
    <w:rsid w:val="0037121F"/>
    <w:rsid w:val="003A377E"/>
    <w:rsid w:val="004071FC"/>
    <w:rsid w:val="00445947"/>
    <w:rsid w:val="004813B3"/>
    <w:rsid w:val="00496591"/>
    <w:rsid w:val="004C63E4"/>
    <w:rsid w:val="004D3011"/>
    <w:rsid w:val="004E3DE8"/>
    <w:rsid w:val="005262AC"/>
    <w:rsid w:val="005E39D5"/>
    <w:rsid w:val="00600670"/>
    <w:rsid w:val="0062123A"/>
    <w:rsid w:val="00646E75"/>
    <w:rsid w:val="006771D0"/>
    <w:rsid w:val="00715FCB"/>
    <w:rsid w:val="00731E12"/>
    <w:rsid w:val="00736C03"/>
    <w:rsid w:val="00743101"/>
    <w:rsid w:val="00762C23"/>
    <w:rsid w:val="007867A0"/>
    <w:rsid w:val="007927F5"/>
    <w:rsid w:val="007B1925"/>
    <w:rsid w:val="007D396A"/>
    <w:rsid w:val="00800D1B"/>
    <w:rsid w:val="00802CA0"/>
    <w:rsid w:val="00804DF3"/>
    <w:rsid w:val="00806DE4"/>
    <w:rsid w:val="00841FE9"/>
    <w:rsid w:val="008B2153"/>
    <w:rsid w:val="009272AA"/>
    <w:rsid w:val="00A2118D"/>
    <w:rsid w:val="00A9225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32866"/>
    <w:rsid w:val="00D448A5"/>
    <w:rsid w:val="00D5459D"/>
    <w:rsid w:val="00DD172A"/>
    <w:rsid w:val="00DE7599"/>
    <w:rsid w:val="00E25A26"/>
    <w:rsid w:val="00E25AF1"/>
    <w:rsid w:val="00E4381A"/>
    <w:rsid w:val="00E55D74"/>
    <w:rsid w:val="00EA378C"/>
    <w:rsid w:val="00F4773C"/>
    <w:rsid w:val="00F60274"/>
    <w:rsid w:val="00F77FB9"/>
    <w:rsid w:val="00FB068F"/>
    <w:rsid w:val="00F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2C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25AF1"/>
    <w:rPr>
      <w:b/>
      <w:bCs/>
    </w:rPr>
  </w:style>
  <w:style w:type="paragraph" w:styleId="Prrafodelista">
    <w:name w:val="List Paragraph"/>
    <w:basedOn w:val="Normal"/>
    <w:uiPriority w:val="34"/>
    <w:qFormat/>
    <w:rsid w:val="00806DE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A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yton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F37A9933CD4BD1A8AF5F87A702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DE56-9529-463E-92E0-0C9869E3C4C5}"/>
      </w:docPartPr>
      <w:docPartBody>
        <w:p w:rsidR="00667864" w:rsidRDefault="00977EC4" w:rsidP="00977EC4">
          <w:pPr>
            <w:pStyle w:val="D5F37A9933CD4BD1A8AF5F87A702479C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7955A26C73904FBD808E6B3A310D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EFDFD-85BD-4BBE-9AC6-1DCEB22D59AB}"/>
      </w:docPartPr>
      <w:docPartBody>
        <w:p w:rsidR="00667864" w:rsidRDefault="00977EC4" w:rsidP="00977EC4">
          <w:pPr>
            <w:pStyle w:val="7955A26C73904FBD808E6B3A310DD27C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965730E8EC7B40678DD854C7335CA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0CE7A-5497-46A0-A89D-D920C8D6FB56}"/>
      </w:docPartPr>
      <w:docPartBody>
        <w:p w:rsidR="00667864" w:rsidRDefault="00977EC4" w:rsidP="00977EC4">
          <w:pPr>
            <w:pStyle w:val="965730E8EC7B40678DD854C7335CA824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81AB671A1E3641B6A5EF0C3A1238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F842-49DC-4031-B85E-030C38FA9E17}"/>
      </w:docPartPr>
      <w:docPartBody>
        <w:p w:rsidR="00667864" w:rsidRDefault="00977EC4" w:rsidP="00977EC4">
          <w:pPr>
            <w:pStyle w:val="81AB671A1E3641B6A5EF0C3A123888B5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E062EDAD24DA4805874F8957FC28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A2CD5-1521-46CC-8E29-FA60E00299B3}"/>
      </w:docPartPr>
      <w:docPartBody>
        <w:p w:rsidR="00667864" w:rsidRDefault="00977EC4" w:rsidP="00977EC4">
          <w:pPr>
            <w:pStyle w:val="E062EDAD24DA4805874F8957FC28A140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E9ECC42BC40D4E97856CD7903749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F79C-E026-4A21-96CF-425D4E64F233}"/>
      </w:docPartPr>
      <w:docPartBody>
        <w:p w:rsidR="00667864" w:rsidRDefault="00977EC4" w:rsidP="00977EC4">
          <w:pPr>
            <w:pStyle w:val="E9ECC42BC40D4E97856CD79037494876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4C"/>
    <w:rsid w:val="00200176"/>
    <w:rsid w:val="00667864"/>
    <w:rsid w:val="008E2BB0"/>
    <w:rsid w:val="00941205"/>
    <w:rsid w:val="00954892"/>
    <w:rsid w:val="00977EC4"/>
    <w:rsid w:val="009F394C"/>
    <w:rsid w:val="00A67A77"/>
    <w:rsid w:val="00AE7D84"/>
    <w:rsid w:val="00E9769B"/>
    <w:rsid w:val="00F4103D"/>
    <w:rsid w:val="00F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977EC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7EC4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D5F37A9933CD4BD1A8AF5F87A702479C">
    <w:name w:val="D5F37A9933CD4BD1A8AF5F87A702479C"/>
    <w:rsid w:val="00977EC4"/>
  </w:style>
  <w:style w:type="paragraph" w:customStyle="1" w:styleId="7955A26C73904FBD808E6B3A310DD27C">
    <w:name w:val="7955A26C73904FBD808E6B3A310DD27C"/>
    <w:rsid w:val="00977EC4"/>
  </w:style>
  <w:style w:type="paragraph" w:customStyle="1" w:styleId="965730E8EC7B40678DD854C7335CA824">
    <w:name w:val="965730E8EC7B40678DD854C7335CA824"/>
    <w:rsid w:val="00977EC4"/>
  </w:style>
  <w:style w:type="paragraph" w:customStyle="1" w:styleId="81AB671A1E3641B6A5EF0C3A123888B5">
    <w:name w:val="81AB671A1E3641B6A5EF0C3A123888B5"/>
    <w:rsid w:val="00977EC4"/>
  </w:style>
  <w:style w:type="paragraph" w:customStyle="1" w:styleId="E062EDAD24DA4805874F8957FC28A140">
    <w:name w:val="E062EDAD24DA4805874F8957FC28A140"/>
    <w:rsid w:val="00977EC4"/>
  </w:style>
  <w:style w:type="paragraph" w:customStyle="1" w:styleId="E9ECC42BC40D4E97856CD79037494876">
    <w:name w:val="E9ECC42BC40D4E97856CD79037494876"/>
    <w:rsid w:val="0097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2019-07-11T00:52:00Z</dcterms:created>
  <dcterms:modified xsi:type="dcterms:W3CDTF">2021-11-22T19:41:00Z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