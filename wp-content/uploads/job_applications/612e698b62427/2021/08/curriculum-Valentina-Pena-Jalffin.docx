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953E" w14:textId="55E7C083" w:rsidR="00816216" w:rsidRDefault="00767D70" w:rsidP="00141A4C">
      <w:pPr>
        <w:pStyle w:val="Puesto"/>
      </w:pPr>
      <w:r>
        <w:t>Solange Valentina Peña Jalffin</w:t>
      </w:r>
    </w:p>
    <w:p w14:paraId="45BC49EF" w14:textId="3F0D9B82" w:rsidR="00141A4C" w:rsidRDefault="00E91946" w:rsidP="00141A4C">
      <w:r>
        <w:rPr>
          <w:lang w:bidi="es-ES"/>
        </w:rPr>
        <w:t>Chilena,</w:t>
      </w:r>
      <w:r w:rsidR="00141A4C">
        <w:rPr>
          <w:lang w:bidi="es-ES"/>
        </w:rPr>
        <w:t> </w:t>
      </w:r>
      <w:r w:rsidR="00767D70">
        <w:rPr>
          <w:lang w:bidi="es-ES"/>
        </w:rPr>
        <w:t xml:space="preserve">Santiago, San Joaquín progreso 329, 934820516, </w:t>
      </w:r>
      <w:hyperlink r:id="rId8" w:history="1">
        <w:r w:rsidR="008E3763" w:rsidRPr="00A97373">
          <w:rPr>
            <w:rStyle w:val="Hipervnculo"/>
            <w:lang w:bidi="es-ES"/>
          </w:rPr>
          <w:t>solangevalentina7@gmail.com</w:t>
        </w:r>
      </w:hyperlink>
      <w:r w:rsidR="008E3763">
        <w:rPr>
          <w:lang w:bidi="es-ES"/>
        </w:rPr>
        <w:t>, 27</w:t>
      </w:r>
      <w:r w:rsidR="00F71A99">
        <w:rPr>
          <w:lang w:bidi="es-ES"/>
        </w:rPr>
        <w:t>/03/2003</w:t>
      </w:r>
    </w:p>
    <w:p w14:paraId="636D2A91" w14:textId="77777777" w:rsidR="006270A9" w:rsidRDefault="00D04C90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EFCAAD65A8E745ED9A5E81E0CDF65832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6E06E739" w14:textId="5190F224" w:rsidR="006270A9" w:rsidRDefault="00767D70">
      <w:r>
        <w:t>Trabajar para adquirir experiencia, independencia, mayor responsabilidad y un apoyo económico para mis estudios</w:t>
      </w:r>
      <w:r w:rsidR="00B82152">
        <w:t>.</w:t>
      </w:r>
    </w:p>
    <w:sdt>
      <w:sdtPr>
        <w:alias w:val="Educación:"/>
        <w:tag w:val="Educación:"/>
        <w:id w:val="807127995"/>
        <w:placeholder>
          <w:docPart w:val="21D14ADFC6A8457A9DF5295783BC15E3"/>
        </w:placeholder>
        <w:temporary/>
        <w:showingPlcHdr/>
        <w15:appearance w15:val="hidden"/>
      </w:sdtPr>
      <w:sdtEndPr/>
      <w:sdtContent>
        <w:p w14:paraId="19E15ACA" w14:textId="7777777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2552158C" w14:textId="697870C3" w:rsidR="006270A9" w:rsidRDefault="00767D70" w:rsidP="00767D70">
      <w:pPr>
        <w:pStyle w:val="Ttulo2"/>
      </w:pPr>
      <w:r>
        <w:t>enseñanza media:2017-2020</w:t>
      </w:r>
    </w:p>
    <w:p w14:paraId="0CEA430A" w14:textId="59A04D75" w:rsidR="00767D70" w:rsidRDefault="00767D70" w:rsidP="00767D70">
      <w:r>
        <w:t>Enseñanza básica y media completa en colegio Adventista Santiago Sur.</w:t>
      </w:r>
    </w:p>
    <w:p w14:paraId="2D87FBA6" w14:textId="40A63AD3" w:rsidR="00767D70" w:rsidRDefault="00767D70" w:rsidP="00767D70">
      <w:r>
        <w:t>Formación</w:t>
      </w:r>
      <w:r w:rsidR="00B82152">
        <w:t>:</w:t>
      </w:r>
      <w:r>
        <w:t xml:space="preserve"> Científico Humanista</w:t>
      </w:r>
      <w:r w:rsidR="00B82152">
        <w:t>.</w:t>
      </w:r>
    </w:p>
    <w:p w14:paraId="0B589AC0" w14:textId="77777777" w:rsidR="00767D70" w:rsidRPr="00767D70" w:rsidRDefault="00767D70" w:rsidP="00767D70"/>
    <w:p w14:paraId="591174F3" w14:textId="2604F460" w:rsidR="006270A9" w:rsidRDefault="00767D70">
      <w:pPr>
        <w:pStyle w:val="Ttulo2"/>
      </w:pPr>
      <w:r>
        <w:t xml:space="preserve">CENTRO DE FORMACION TECNICA ENAC </w:t>
      </w:r>
      <w:r w:rsidR="00C97EED">
        <w:t>(2021</w:t>
      </w:r>
      <w:r>
        <w:t>-</w:t>
      </w:r>
      <w:r w:rsidR="00C97EED">
        <w:t xml:space="preserve"> a la FECHA)</w:t>
      </w:r>
    </w:p>
    <w:p w14:paraId="0DC066FF" w14:textId="5786451D" w:rsidR="006270A9" w:rsidRDefault="009D5933">
      <w:pPr>
        <w:pStyle w:val="Listaconvietas"/>
      </w:pPr>
      <w:r>
        <w:rPr>
          <w:lang w:bidi="es-ES"/>
        </w:rPr>
        <w:t xml:space="preserve">Área general de estudio: </w:t>
      </w:r>
      <w:r w:rsidR="00C97EED">
        <w:t>salud</w:t>
      </w:r>
      <w:r w:rsidR="00B82152">
        <w:t>.</w:t>
      </w:r>
    </w:p>
    <w:p w14:paraId="293BFA83" w14:textId="23D5AE23" w:rsidR="006270A9" w:rsidRDefault="009D5933">
      <w:pPr>
        <w:pStyle w:val="Listaconvietas"/>
      </w:pPr>
      <w:r>
        <w:rPr>
          <w:lang w:bidi="es-ES"/>
        </w:rPr>
        <w:t xml:space="preserve">Especialidad: </w:t>
      </w:r>
      <w:r w:rsidR="00C97EED">
        <w:t>Técnico en Imagenología y Radioterapia</w:t>
      </w:r>
      <w:r w:rsidR="00B82152">
        <w:t>.</w:t>
      </w:r>
    </w:p>
    <w:p w14:paraId="7D063E11" w14:textId="5EB1B816" w:rsidR="006270A9" w:rsidRDefault="006270A9" w:rsidP="00C97EED">
      <w:pPr>
        <w:pStyle w:val="Listaconvietas"/>
        <w:numPr>
          <w:ilvl w:val="0"/>
          <w:numId w:val="0"/>
        </w:numPr>
        <w:ind w:left="216"/>
      </w:pPr>
    </w:p>
    <w:sdt>
      <w:sdtPr>
        <w:alias w:val="Aptitudes y habilidades:"/>
        <w:tag w:val="Aptitudes y habilidades:"/>
        <w:id w:val="458624136"/>
        <w:placeholder>
          <w:docPart w:val="679A29E21E864B79A90FB248B80F7A52"/>
        </w:placeholder>
        <w:temporary/>
        <w:showingPlcHdr/>
        <w15:appearance w15:val="hidden"/>
      </w:sdtPr>
      <w:sdtEndPr/>
      <w:sdtContent>
        <w:p w14:paraId="73880124" w14:textId="77777777"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14:paraId="6B872301" w14:textId="7E4C34AA" w:rsidR="006270A9" w:rsidRDefault="006270A9" w:rsidP="00C97EED">
      <w:pPr>
        <w:pStyle w:val="Ttulo2"/>
      </w:pPr>
    </w:p>
    <w:p w14:paraId="4C8D51E5" w14:textId="4BE1BFC1" w:rsidR="00C97EED" w:rsidRDefault="00C97EED" w:rsidP="00C97EED">
      <w:r>
        <w:t>Soy una persona responsable, proactiva, comunicativa, empática, con ganas y facilidad de aprender.</w:t>
      </w:r>
    </w:p>
    <w:p w14:paraId="4A407D24" w14:textId="35BB53B9" w:rsidR="00C97EED" w:rsidRDefault="00C97EED" w:rsidP="00C97EED">
      <w:r>
        <w:t>Participo desde hace 4 años en un grupo de baile folclórico (RAIPILLAN) lo que me ha ayudado y enseñado a trabajar en equipo y adquirir responsabilidades.</w:t>
      </w:r>
    </w:p>
    <w:p w14:paraId="6E87C1C3" w14:textId="22478310" w:rsidR="00C97EED" w:rsidRPr="00C97EED" w:rsidRDefault="00473AC7" w:rsidP="00C97EED">
      <w:r>
        <w:t xml:space="preserve">Espero ser un aporte para otros </w:t>
      </w:r>
      <w:r w:rsidR="00B82152">
        <w:t>y que</w:t>
      </w:r>
      <w:r w:rsidR="00C97EED">
        <w:t xml:space="preserve"> estas nuevas experiencias sean un plus para mi carrera y </w:t>
      </w:r>
      <w:r>
        <w:t>me ayuden a crecer como persona y como profesional.</w:t>
      </w:r>
    </w:p>
    <w:sdt>
      <w:sdtPr>
        <w:alias w:val="Experiencia:"/>
        <w:tag w:val="Experiencia:"/>
        <w:id w:val="171684534"/>
        <w:placeholder>
          <w:docPart w:val="74E653A00DCF49DDBD707F7CD8727DD3"/>
        </w:placeholder>
        <w:temporary/>
        <w:showingPlcHdr/>
        <w15:appearance w15:val="hidden"/>
      </w:sdtPr>
      <w:sdtEndPr/>
      <w:sdtContent>
        <w:p w14:paraId="3A56C36B" w14:textId="77777777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44578DB4" w14:textId="351515D7" w:rsidR="001B29CF" w:rsidRPr="001B29CF" w:rsidRDefault="00BB07B0" w:rsidP="00473AC7">
      <w:pPr>
        <w:pStyle w:val="Ttulo2"/>
      </w:pPr>
      <w:r>
        <w:t>sin experiencia.</w:t>
      </w:r>
      <w:bookmarkStart w:id="0" w:name="_GoBack"/>
      <w:bookmarkEnd w:id="0"/>
    </w:p>
    <w:sectPr w:rsidR="001B29CF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E206" w14:textId="77777777" w:rsidR="00D04C90" w:rsidRDefault="00D04C90">
      <w:pPr>
        <w:spacing w:after="0"/>
      </w:pPr>
      <w:r>
        <w:separator/>
      </w:r>
    </w:p>
  </w:endnote>
  <w:endnote w:type="continuationSeparator" w:id="0">
    <w:p w14:paraId="4EF7673D" w14:textId="77777777" w:rsidR="00D04C90" w:rsidRDefault="00D04C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D5882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245EB" w14:textId="77777777" w:rsidR="00D04C90" w:rsidRDefault="00D04C90">
      <w:pPr>
        <w:spacing w:after="0"/>
      </w:pPr>
      <w:r>
        <w:separator/>
      </w:r>
    </w:p>
  </w:footnote>
  <w:footnote w:type="continuationSeparator" w:id="0">
    <w:p w14:paraId="74BE0549" w14:textId="77777777" w:rsidR="00D04C90" w:rsidRDefault="00D04C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70"/>
    <w:rsid w:val="000A4F59"/>
    <w:rsid w:val="00141A4C"/>
    <w:rsid w:val="001B29CF"/>
    <w:rsid w:val="00255E27"/>
    <w:rsid w:val="0028220F"/>
    <w:rsid w:val="00356C14"/>
    <w:rsid w:val="00473AC7"/>
    <w:rsid w:val="00617B26"/>
    <w:rsid w:val="006270A9"/>
    <w:rsid w:val="00675956"/>
    <w:rsid w:val="00681034"/>
    <w:rsid w:val="006E6BC1"/>
    <w:rsid w:val="00767D70"/>
    <w:rsid w:val="00816216"/>
    <w:rsid w:val="0087734B"/>
    <w:rsid w:val="008E3763"/>
    <w:rsid w:val="009D5933"/>
    <w:rsid w:val="00B82152"/>
    <w:rsid w:val="00BB07B0"/>
    <w:rsid w:val="00BD768D"/>
    <w:rsid w:val="00C61F8E"/>
    <w:rsid w:val="00C97EED"/>
    <w:rsid w:val="00D04C90"/>
    <w:rsid w:val="00DD1202"/>
    <w:rsid w:val="00E40DD7"/>
    <w:rsid w:val="00E83E4B"/>
    <w:rsid w:val="00E91946"/>
    <w:rsid w:val="00F7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900E3"/>
  <w15:chartTrackingRefBased/>
  <w15:docId w15:val="{027DEB1A-744A-4563-93B3-F7E15F64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angevalentina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CAAD65A8E745ED9A5E81E0CDF65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9587D-A11A-485E-AFB4-78D50D7D0C0C}"/>
      </w:docPartPr>
      <w:docPartBody>
        <w:p w:rsidR="0054535A" w:rsidRDefault="00A02202">
          <w:pPr>
            <w:pStyle w:val="EFCAAD65A8E745ED9A5E81E0CDF6583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21D14ADFC6A8457A9DF5295783BC1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45B5-C920-43D7-886D-68F0987750A2}"/>
      </w:docPartPr>
      <w:docPartBody>
        <w:p w:rsidR="0054535A" w:rsidRDefault="00A02202">
          <w:pPr>
            <w:pStyle w:val="21D14ADFC6A8457A9DF5295783BC15E3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679A29E21E864B79A90FB248B80F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47CDA-A2FF-4437-B440-046431B4480C}"/>
      </w:docPartPr>
      <w:docPartBody>
        <w:p w:rsidR="0054535A" w:rsidRDefault="00A02202">
          <w:pPr>
            <w:pStyle w:val="679A29E21E864B79A90FB248B80F7A52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74E653A00DCF49DDBD707F7CD8727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1D2E-3186-4485-98CE-A065217AE1EE}"/>
      </w:docPartPr>
      <w:docPartBody>
        <w:p w:rsidR="0054535A" w:rsidRDefault="00A02202">
          <w:pPr>
            <w:pStyle w:val="74E653A00DCF49DDBD707F7CD8727DD3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02"/>
    <w:rsid w:val="004036A0"/>
    <w:rsid w:val="0054535A"/>
    <w:rsid w:val="00A02202"/>
    <w:rsid w:val="00D1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CAAD65A8E745ED9A5E81E0CDF65832">
    <w:name w:val="EFCAAD65A8E745ED9A5E81E0CDF65832"/>
  </w:style>
  <w:style w:type="paragraph" w:customStyle="1" w:styleId="21D14ADFC6A8457A9DF5295783BC15E3">
    <w:name w:val="21D14ADFC6A8457A9DF5295783BC15E3"/>
  </w:style>
  <w:style w:type="paragraph" w:customStyle="1" w:styleId="679A29E21E864B79A90FB248B80F7A52">
    <w:name w:val="679A29E21E864B79A90FB248B80F7A52"/>
  </w:style>
  <w:style w:type="paragraph" w:customStyle="1" w:styleId="74E653A00DCF49DDBD707F7CD8727DD3">
    <w:name w:val="74E653A00DCF49DDBD707F7CD8727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B30A-0B53-4DAA-9B10-B062B972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39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</dc:creator>
  <cp:keywords/>
  <cp:lastModifiedBy>Jonathan</cp:lastModifiedBy>
  <cp:revision>7</cp:revision>
  <dcterms:created xsi:type="dcterms:W3CDTF">2021-06-02T03:21:00Z</dcterms:created>
  <dcterms:modified xsi:type="dcterms:W3CDTF">2021-08-30T18:33:00Z</dcterms:modified>
  <cp:version/>
</cp:coreProperties>
</file>