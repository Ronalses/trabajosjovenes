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A9B" w:rsidRDefault="00447931">
      <w:pPr>
        <w:pStyle w:val="Ttulo1"/>
      </w:pPr>
      <w:proofErr w:type="spellStart"/>
      <w:r>
        <w:t>Curriculum</w:t>
      </w:r>
      <w:proofErr w:type="spellEnd"/>
      <w:r>
        <w:t xml:space="preserve"> de </w:t>
      </w:r>
      <w:proofErr w:type="spellStart"/>
      <w:r>
        <w:t>Ariela</w:t>
      </w:r>
      <w:proofErr w:type="spellEnd"/>
      <w:r>
        <w:t xml:space="preserve"> Teresa Meneses </w:t>
      </w:r>
      <w:r w:rsidR="00E5152F">
        <w:t>Álvarez</w:t>
      </w:r>
    </w:p>
    <w:p w:rsidR="005A6A9B" w:rsidRDefault="00A87A03" w:rsidP="00A87A03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A87A03">
        <w:rPr>
          <w:b/>
          <w:bCs/>
          <w:u w:val="single"/>
        </w:rPr>
        <w:t>Antecedentes personales:</w:t>
      </w:r>
    </w:p>
    <w:p w:rsidR="00A87A03" w:rsidRPr="00F57E07" w:rsidRDefault="0025189F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Nombre:</w:t>
      </w:r>
      <w:r w:rsidRPr="00F57E07">
        <w:t xml:space="preserve"> </w:t>
      </w:r>
      <w:proofErr w:type="spellStart"/>
      <w:r w:rsidR="00022940" w:rsidRPr="00F57E07">
        <w:t>Ariela</w:t>
      </w:r>
      <w:proofErr w:type="spellEnd"/>
      <w:r w:rsidR="00022940" w:rsidRPr="00F57E07">
        <w:t xml:space="preserve"> Teresa Meneses </w:t>
      </w:r>
      <w:r w:rsidR="00E5152F">
        <w:t>Álvarez</w:t>
      </w:r>
    </w:p>
    <w:p w:rsidR="00022940" w:rsidRDefault="00103595" w:rsidP="00A87A03">
      <w:pPr>
        <w:pStyle w:val="Listaconvieta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Rut</w:t>
      </w:r>
      <w:r w:rsidR="00217FAB">
        <w:rPr>
          <w:b/>
          <w:bCs/>
        </w:rPr>
        <w:t xml:space="preserve">: </w:t>
      </w:r>
      <w:r w:rsidR="00217FAB" w:rsidRPr="00F57E07">
        <w:t>20.562.177-6</w:t>
      </w:r>
    </w:p>
    <w:p w:rsidR="00103595" w:rsidRPr="00F57E07" w:rsidRDefault="00103595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Fecha de nacimiento</w:t>
      </w:r>
      <w:r w:rsidR="00217FAB">
        <w:rPr>
          <w:b/>
          <w:bCs/>
        </w:rPr>
        <w:t xml:space="preserve">: </w:t>
      </w:r>
      <w:r w:rsidR="00217FAB" w:rsidRPr="00F57E07">
        <w:t>02 Agosto 2000</w:t>
      </w:r>
    </w:p>
    <w:p w:rsidR="00103595" w:rsidRPr="00F57E07" w:rsidRDefault="00103595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Dirección</w:t>
      </w:r>
      <w:r w:rsidR="00217FAB">
        <w:rPr>
          <w:b/>
          <w:bCs/>
        </w:rPr>
        <w:t xml:space="preserve">: </w:t>
      </w:r>
      <w:proofErr w:type="spellStart"/>
      <w:r w:rsidR="00217FAB" w:rsidRPr="00F57E07">
        <w:t>Pirque</w:t>
      </w:r>
      <w:proofErr w:type="spellEnd"/>
      <w:r w:rsidR="00217FAB" w:rsidRPr="00F57E07">
        <w:t>,</w:t>
      </w:r>
      <w:r w:rsidR="00E5152F">
        <w:t xml:space="preserve"> </w:t>
      </w:r>
      <w:r w:rsidR="00217FAB" w:rsidRPr="00F57E07">
        <w:t xml:space="preserve">el Principal, Calle el Cementerio. </w:t>
      </w:r>
    </w:p>
    <w:p w:rsidR="00103595" w:rsidRDefault="00103595" w:rsidP="00A87A03">
      <w:pPr>
        <w:pStyle w:val="Listaconvieta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Teléfono</w:t>
      </w:r>
      <w:r w:rsidR="00217FAB">
        <w:rPr>
          <w:b/>
          <w:bCs/>
        </w:rPr>
        <w:t xml:space="preserve">: </w:t>
      </w:r>
      <w:r w:rsidR="00217FAB" w:rsidRPr="00F57E07">
        <w:t>+569</w:t>
      </w:r>
      <w:r w:rsidR="00FF2EAF" w:rsidRPr="00F57E07">
        <w:t>86600012</w:t>
      </w:r>
    </w:p>
    <w:p w:rsidR="00CB28EB" w:rsidRPr="00F57E07" w:rsidRDefault="00CB28EB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E-mail</w:t>
      </w:r>
      <w:r w:rsidR="00FF2EAF">
        <w:rPr>
          <w:b/>
          <w:bCs/>
        </w:rPr>
        <w:t xml:space="preserve">: </w:t>
      </w:r>
      <w:r w:rsidR="00FF2EAF" w:rsidRPr="00F57E07">
        <w:t>teresamenesesalvarez@gmail.com</w:t>
      </w:r>
    </w:p>
    <w:p w:rsidR="00CB28EB" w:rsidRDefault="00CB28EB" w:rsidP="00FF2EAF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FF2EAF">
        <w:rPr>
          <w:b/>
          <w:bCs/>
          <w:u w:val="single"/>
        </w:rPr>
        <w:t>Resumen ejecutivo</w:t>
      </w:r>
      <w:r w:rsidR="00FF2EAF" w:rsidRPr="00FF2EAF">
        <w:rPr>
          <w:b/>
          <w:bCs/>
          <w:u w:val="single"/>
        </w:rPr>
        <w:t>:</w:t>
      </w:r>
    </w:p>
    <w:p w:rsidR="00DE7334" w:rsidRPr="00DE7334" w:rsidRDefault="00D7165F" w:rsidP="00DF5131">
      <w:pPr>
        <w:pStyle w:val="Listaconvietas"/>
        <w:numPr>
          <w:ilvl w:val="0"/>
          <w:numId w:val="0"/>
        </w:numPr>
      </w:pPr>
      <w:r>
        <w:t xml:space="preserve">Persona comprometida, </w:t>
      </w:r>
      <w:r w:rsidR="004940CB">
        <w:t xml:space="preserve">responsable, </w:t>
      </w:r>
      <w:r w:rsidR="00DF5131">
        <w:t>entusiasta</w:t>
      </w:r>
      <w:r w:rsidR="00DF5131">
        <w:t>,</w:t>
      </w:r>
      <w:r w:rsidR="00DE7334">
        <w:t xml:space="preserve"> con</w:t>
      </w:r>
      <w:r w:rsidR="004940CB">
        <w:t xml:space="preserve"> disponibilidad inmediat</w:t>
      </w:r>
      <w:r w:rsidR="00DA5904">
        <w:t>a,</w:t>
      </w:r>
      <w:r w:rsidR="00DE7334">
        <w:t xml:space="preserve"> con</w:t>
      </w:r>
      <w:r w:rsidR="00DF5131">
        <w:t xml:space="preserve"> </w:t>
      </w:r>
      <w:r w:rsidR="00923AD7">
        <w:t>capacidad de aprender rápido,</w:t>
      </w:r>
      <w:r w:rsidR="00DE7334">
        <w:t xml:space="preserve"> </w:t>
      </w:r>
      <w:r w:rsidR="00923AD7">
        <w:t xml:space="preserve">con </w:t>
      </w:r>
      <w:r w:rsidR="00DE7334">
        <w:t>experiencias en ventas y muchas ganas de trabajar.</w:t>
      </w:r>
    </w:p>
    <w:p w:rsidR="00CB28EB" w:rsidRPr="00C65D21" w:rsidRDefault="00CB28EB" w:rsidP="00C65D21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C65D21">
        <w:rPr>
          <w:b/>
          <w:bCs/>
          <w:u w:val="single"/>
        </w:rPr>
        <w:t>Antecedentes académicos</w:t>
      </w:r>
    </w:p>
    <w:p w:rsidR="00CB28EB" w:rsidRPr="00BF3AC0" w:rsidRDefault="004A3132" w:rsidP="0014108D">
      <w:pPr>
        <w:pStyle w:val="Listaconvietas"/>
        <w:numPr>
          <w:ilvl w:val="0"/>
          <w:numId w:val="0"/>
        </w:numPr>
        <w:ind w:left="432" w:hanging="432"/>
      </w:pPr>
      <w:r>
        <w:rPr>
          <w:b/>
          <w:bCs/>
        </w:rPr>
        <w:t>Institución:</w:t>
      </w:r>
      <w:r w:rsidR="00DE7334" w:rsidRPr="00BF3AC0">
        <w:t xml:space="preserve"> </w:t>
      </w:r>
      <w:r w:rsidR="00C65D21" w:rsidRPr="00BF3AC0">
        <w:t>Liceo el Principal.</w:t>
      </w:r>
    </w:p>
    <w:p w:rsidR="004A3132" w:rsidRPr="00BF3AC0" w:rsidRDefault="004A313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Nivel de estudio:</w:t>
      </w:r>
      <w:r w:rsidR="005C055C">
        <w:rPr>
          <w:b/>
          <w:bCs/>
        </w:rPr>
        <w:t xml:space="preserve"> </w:t>
      </w:r>
      <w:r w:rsidR="005C055C" w:rsidRPr="00BF3AC0">
        <w:t>Básica/ titulada.</w:t>
      </w:r>
    </w:p>
    <w:p w:rsidR="004A3132" w:rsidRPr="00BF3AC0" w:rsidRDefault="004A313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Año:</w:t>
      </w:r>
      <w:r w:rsidR="00C65D21">
        <w:rPr>
          <w:b/>
          <w:bCs/>
        </w:rPr>
        <w:t xml:space="preserve"> </w:t>
      </w:r>
      <w:r w:rsidR="00C65D21" w:rsidRPr="00BF3AC0">
        <w:t>2016.</w:t>
      </w:r>
    </w:p>
    <w:p w:rsidR="00427C40" w:rsidRPr="00BF3AC0" w:rsidRDefault="00C65D21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 xml:space="preserve">Institución: </w:t>
      </w:r>
      <w:r w:rsidR="00427C40" w:rsidRPr="00BF3AC0">
        <w:t xml:space="preserve">Técnica </w:t>
      </w:r>
      <w:r w:rsidRPr="00BF3AC0">
        <w:t>las Nieves</w:t>
      </w:r>
      <w:r w:rsidR="00427C40" w:rsidRPr="00BF3AC0">
        <w:t>.</w:t>
      </w:r>
    </w:p>
    <w:p w:rsidR="00427C40" w:rsidRPr="00BF3AC0" w:rsidRDefault="00427C40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 xml:space="preserve">Nivel de estudio: </w:t>
      </w:r>
      <w:r w:rsidRPr="00BF3AC0">
        <w:t>Media/titulada.</w:t>
      </w:r>
    </w:p>
    <w:p w:rsidR="00184BFD" w:rsidRDefault="00427C40" w:rsidP="00A87A03">
      <w:pPr>
        <w:pStyle w:val="Listaconvieta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Año: </w:t>
      </w:r>
      <w:r w:rsidRPr="00BF3AC0">
        <w:t>2020</w:t>
      </w:r>
      <w:r w:rsidR="00BF3AC0">
        <w:t>.</w:t>
      </w:r>
    </w:p>
    <w:p w:rsidR="004A3132" w:rsidRPr="00184BFD" w:rsidRDefault="004A3132" w:rsidP="00184BFD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184BFD">
        <w:rPr>
          <w:b/>
          <w:bCs/>
          <w:u w:val="single"/>
        </w:rPr>
        <w:t>Experiencias laborales</w:t>
      </w:r>
      <w:r w:rsidR="0014108D" w:rsidRPr="00184BFD">
        <w:rPr>
          <w:b/>
          <w:bCs/>
          <w:u w:val="single"/>
        </w:rPr>
        <w:t>:</w:t>
      </w:r>
    </w:p>
    <w:p w:rsidR="00601B52" w:rsidRPr="00F94CA2" w:rsidRDefault="00601B5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Empresa:</w:t>
      </w:r>
      <w:r w:rsidR="00184BFD">
        <w:rPr>
          <w:b/>
          <w:bCs/>
        </w:rPr>
        <w:t xml:space="preserve"> </w:t>
      </w:r>
      <w:r w:rsidR="00184BFD" w:rsidRPr="00F94CA2">
        <w:t>Santa Hierba.</w:t>
      </w:r>
    </w:p>
    <w:p w:rsidR="00601B52" w:rsidRPr="00F94CA2" w:rsidRDefault="00601B5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Cargo</w:t>
      </w:r>
      <w:r w:rsidR="00184BFD">
        <w:rPr>
          <w:b/>
          <w:bCs/>
        </w:rPr>
        <w:t xml:space="preserve">: </w:t>
      </w:r>
      <w:r w:rsidR="00F57E07" w:rsidRPr="00F94CA2">
        <w:t xml:space="preserve">Vendedora multifuncional. </w:t>
      </w:r>
    </w:p>
    <w:p w:rsidR="00601B52" w:rsidRPr="00BF3AC0" w:rsidRDefault="00601B5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Descripción de trabajo:</w:t>
      </w:r>
      <w:r w:rsidR="00F57E07">
        <w:rPr>
          <w:b/>
          <w:bCs/>
        </w:rPr>
        <w:t xml:space="preserve"> </w:t>
      </w:r>
      <w:r w:rsidR="003B1B8C">
        <w:t xml:space="preserve">Trabajo dentro </w:t>
      </w:r>
      <w:r w:rsidR="000B63EF">
        <w:t xml:space="preserve">de diferentes mall, vendiendo productos naturales y </w:t>
      </w:r>
      <w:r w:rsidR="00785EDA">
        <w:t>accesorios para la casa.</w:t>
      </w:r>
      <w:r w:rsidR="001B6695">
        <w:t xml:space="preserve"> </w:t>
      </w:r>
    </w:p>
    <w:p w:rsidR="00601B52" w:rsidRDefault="004F5AF7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Empresa:</w:t>
      </w:r>
      <w:r>
        <w:t xml:space="preserve"> Experiencia</w:t>
      </w:r>
      <w:r w:rsidR="00E204A0">
        <w:t xml:space="preserve"> </w:t>
      </w:r>
      <w:r>
        <w:t>verde</w:t>
      </w:r>
      <w:r w:rsidR="00E204A0">
        <w:t>.</w:t>
      </w:r>
    </w:p>
    <w:p w:rsidR="00E204A0" w:rsidRDefault="00E204A0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Cargo:</w:t>
      </w:r>
      <w:r>
        <w:t xml:space="preserve"> Vendedora Multifuncional.</w:t>
      </w:r>
    </w:p>
    <w:p w:rsidR="00E204A0" w:rsidRDefault="00E204A0" w:rsidP="00A87A03">
      <w:pPr>
        <w:pStyle w:val="Listaconvietas"/>
        <w:numPr>
          <w:ilvl w:val="0"/>
          <w:numId w:val="0"/>
        </w:numPr>
      </w:pPr>
      <w:r w:rsidRPr="00822588">
        <w:rPr>
          <w:b/>
          <w:bCs/>
        </w:rPr>
        <w:lastRenderedPageBreak/>
        <w:t xml:space="preserve">Descripción: </w:t>
      </w:r>
      <w:r w:rsidR="00610396">
        <w:t xml:space="preserve">Trabajo dentro de diferentes mall, vendiendo </w:t>
      </w:r>
      <w:r w:rsidR="001C6001">
        <w:t>variedad de plantas.</w:t>
      </w:r>
    </w:p>
    <w:p w:rsidR="001C6001" w:rsidRDefault="001C6001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 xml:space="preserve">Empresa: </w:t>
      </w:r>
      <w:r w:rsidR="002E529A">
        <w:t>Míster Dany</w:t>
      </w:r>
    </w:p>
    <w:p w:rsidR="002E529A" w:rsidRDefault="002E529A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Cargo:</w:t>
      </w:r>
      <w:r>
        <w:t xml:space="preserve"> Vendedora multifuncional.</w:t>
      </w:r>
    </w:p>
    <w:p w:rsidR="002E529A" w:rsidRDefault="00390F28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Descripción de trabajo:</w:t>
      </w:r>
      <w:r>
        <w:t xml:space="preserve"> Trabajo dentro de diferentes mall, vendiendo productos y juguetes para niños.</w:t>
      </w:r>
    </w:p>
    <w:p w:rsidR="00390F28" w:rsidRPr="00390F28" w:rsidRDefault="00390F28" w:rsidP="00A87A03">
      <w:pPr>
        <w:pStyle w:val="Listaconvietas"/>
        <w:numPr>
          <w:ilvl w:val="0"/>
          <w:numId w:val="0"/>
        </w:numPr>
      </w:pPr>
    </w:p>
    <w:p w:rsidR="004A3132" w:rsidRPr="0025189F" w:rsidRDefault="004A3132" w:rsidP="00A87A03">
      <w:pPr>
        <w:pStyle w:val="Listaconvietas"/>
        <w:numPr>
          <w:ilvl w:val="0"/>
          <w:numId w:val="0"/>
        </w:numPr>
        <w:rPr>
          <w:b/>
          <w:bCs/>
        </w:rPr>
      </w:pPr>
    </w:p>
    <w:p w:rsidR="005A6A9B" w:rsidRPr="000A1E95" w:rsidRDefault="005A6A9B">
      <w:pPr>
        <w:pStyle w:val="Ttulo2"/>
      </w:pPr>
    </w:p>
    <w:sectPr w:rsidR="005A6A9B" w:rsidRPr="000A1E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662" w:rsidRDefault="007C1662">
      <w:r>
        <w:separator/>
      </w:r>
    </w:p>
    <w:p w:rsidR="007C1662" w:rsidRDefault="007C1662"/>
  </w:endnote>
  <w:endnote w:type="continuationSeparator" w:id="0">
    <w:p w:rsidR="007C1662" w:rsidRDefault="007C1662">
      <w:r>
        <w:continuationSeparator/>
      </w:r>
    </w:p>
    <w:p w:rsidR="007C1662" w:rsidRDefault="007C1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662" w:rsidRDefault="007C1662">
      <w:r>
        <w:separator/>
      </w:r>
    </w:p>
    <w:p w:rsidR="007C1662" w:rsidRDefault="007C1662"/>
  </w:footnote>
  <w:footnote w:type="continuationSeparator" w:id="0">
    <w:p w:rsidR="007C1662" w:rsidRDefault="007C1662">
      <w:r>
        <w:continuationSeparator/>
      </w:r>
    </w:p>
    <w:p w:rsidR="007C1662" w:rsidRDefault="007C16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BF8E0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F13651"/>
    <w:multiLevelType w:val="hybridMultilevel"/>
    <w:tmpl w:val="F09086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325C"/>
    <w:multiLevelType w:val="hybridMultilevel"/>
    <w:tmpl w:val="D69CD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54944"/>
    <w:multiLevelType w:val="hybridMultilevel"/>
    <w:tmpl w:val="156C2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4C77"/>
    <w:multiLevelType w:val="hybridMultilevel"/>
    <w:tmpl w:val="5B368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1"/>
    <w:rsid w:val="00022940"/>
    <w:rsid w:val="000A1E95"/>
    <w:rsid w:val="000B63EF"/>
    <w:rsid w:val="00103595"/>
    <w:rsid w:val="00106A32"/>
    <w:rsid w:val="0014108D"/>
    <w:rsid w:val="00184BFD"/>
    <w:rsid w:val="001B6695"/>
    <w:rsid w:val="001C6001"/>
    <w:rsid w:val="00217FAB"/>
    <w:rsid w:val="0025189F"/>
    <w:rsid w:val="002D607E"/>
    <w:rsid w:val="002E529A"/>
    <w:rsid w:val="00390F28"/>
    <w:rsid w:val="003B1B8C"/>
    <w:rsid w:val="00427C40"/>
    <w:rsid w:val="00447931"/>
    <w:rsid w:val="004940CB"/>
    <w:rsid w:val="004A3132"/>
    <w:rsid w:val="004F5AF7"/>
    <w:rsid w:val="005A6A9B"/>
    <w:rsid w:val="005C055C"/>
    <w:rsid w:val="00601B52"/>
    <w:rsid w:val="00610396"/>
    <w:rsid w:val="00785EDA"/>
    <w:rsid w:val="007C1662"/>
    <w:rsid w:val="00822588"/>
    <w:rsid w:val="00923AD7"/>
    <w:rsid w:val="009D2AD8"/>
    <w:rsid w:val="00A87A03"/>
    <w:rsid w:val="00B052CE"/>
    <w:rsid w:val="00B55341"/>
    <w:rsid w:val="00BF3AC0"/>
    <w:rsid w:val="00C65D21"/>
    <w:rsid w:val="00CB28EB"/>
    <w:rsid w:val="00D7165F"/>
    <w:rsid w:val="00DA5904"/>
    <w:rsid w:val="00DB66CA"/>
    <w:rsid w:val="00DE7334"/>
    <w:rsid w:val="00DF5131"/>
    <w:rsid w:val="00E204A0"/>
    <w:rsid w:val="00E5152F"/>
    <w:rsid w:val="00F24413"/>
    <w:rsid w:val="00F57E07"/>
    <w:rsid w:val="00F94CA2"/>
    <w:rsid w:val="00F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ECEFD"/>
  <w15:chartTrackingRefBased/>
  <w15:docId w15:val="{A9D24ECF-1982-0A44-8BCA-9BE11729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A4BBA61-FCFD-E74F-95DB-AFD1EE391992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{9A4BBA61-FCFD-E74F-95DB-AFD1EE391992}tf50002051.dotx</Template>
  <TotalTime>2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DANITZA MUNOZ MELLADO</dc:creator>
  <cp:keywords/>
  <dc:description/>
  <cp:lastModifiedBy>FERNANDA DANITZA MUNOZ MELLADO</cp:lastModifiedBy>
  <cp:revision>3</cp:revision>
  <dcterms:created xsi:type="dcterms:W3CDTF">2021-10-19T15:03:00Z</dcterms:created>
  <dcterms:modified xsi:type="dcterms:W3CDTF">2021-10-19T15:04:00Z</dcterms:modified>
</cp:coreProperties>
</file>