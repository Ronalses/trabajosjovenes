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0"/>
        <w:gridCol w:w="87"/>
        <w:gridCol w:w="2271"/>
        <w:gridCol w:w="262"/>
        <w:gridCol w:w="263"/>
        <w:gridCol w:w="699"/>
        <w:gridCol w:w="7022"/>
      </w:tblGrid>
      <w:tr w:rsidR="000334C1" w:rsidRPr="00FC0299" w:rsidTr="000334C1">
        <w:trPr>
          <w:trHeight w:val="540"/>
        </w:trPr>
        <w:tc>
          <w:tcPr>
            <w:tcW w:w="540" w:type="dxa"/>
            <w:gridSpan w:val="3"/>
          </w:tcPr>
          <w:p w:rsidR="000334C1" w:rsidRPr="00FC0299" w:rsidRDefault="000334C1"/>
        </w:tc>
        <w:sdt>
          <w:sdtPr>
            <w:id w:val="-824886985"/>
            <w:placeholder>
              <w:docPart w:val="92084C7E5DE94126B412A90CE9824D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Pr="00FC0299" w:rsidRDefault="000334C1" w:rsidP="00014C4E">
                <w:pPr>
                  <w:pStyle w:val="Ttulo4"/>
                </w:pPr>
                <w:r w:rsidRPr="00FC0299">
                  <w:rPr>
                    <w:lang w:bidi="es-ES"/>
                  </w:rPr>
                  <w:t>A C E R C A D E M Í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Pr="00FC0299" w:rsidRDefault="000334C1"/>
        </w:tc>
        <w:tc>
          <w:tcPr>
            <w:tcW w:w="720" w:type="dxa"/>
            <w:vMerge w:val="restart"/>
          </w:tcPr>
          <w:p w:rsidR="000334C1" w:rsidRPr="00FC0299" w:rsidRDefault="000334C1" w:rsidP="004A28EA"/>
        </w:tc>
        <w:tc>
          <w:tcPr>
            <w:tcW w:w="7236" w:type="dxa"/>
            <w:vMerge w:val="restart"/>
          </w:tcPr>
          <w:p w:rsidR="000334C1" w:rsidRPr="002C21BE" w:rsidRDefault="00DD574B" w:rsidP="002C21BE">
            <w:pPr>
              <w:pStyle w:val="Ttulo"/>
              <w:rPr>
                <w:sz w:val="28"/>
                <w:szCs w:val="28"/>
              </w:rPr>
            </w:pPr>
            <w:r w:rsidRPr="00DD574B">
              <w:rPr>
                <w:sz w:val="40"/>
                <w:szCs w:val="40"/>
              </w:rPr>
              <w:t xml:space="preserve">Kenia </w:t>
            </w:r>
            <w:r>
              <w:rPr>
                <w:sz w:val="40"/>
                <w:szCs w:val="40"/>
              </w:rPr>
              <w:t xml:space="preserve">PAULLETE </w:t>
            </w:r>
            <w:r w:rsidRPr="00DD574B">
              <w:rPr>
                <w:sz w:val="40"/>
                <w:szCs w:val="40"/>
              </w:rPr>
              <w:t>lorca</w:t>
            </w:r>
            <w:r>
              <w:rPr>
                <w:sz w:val="40"/>
                <w:szCs w:val="40"/>
              </w:rPr>
              <w:t xml:space="preserve"> MENESES</w:t>
            </w:r>
            <w:r w:rsidRPr="00DD574B">
              <w:rPr>
                <w:sz w:val="40"/>
                <w:szCs w:val="40"/>
              </w:rPr>
              <w:t xml:space="preserve"> </w:t>
            </w:r>
            <w:r w:rsidR="002C21BE">
              <w:rPr>
                <w:sz w:val="40"/>
                <w:szCs w:val="40"/>
              </w:rPr>
              <w:br/>
              <w:t>___________________________________</w:t>
            </w:r>
            <w:r w:rsidR="002C21BE" w:rsidRPr="002C21BE">
              <w:rPr>
                <w:sz w:val="28"/>
                <w:szCs w:val="28"/>
              </w:rPr>
              <w:t xml:space="preserve"> </w:t>
            </w:r>
          </w:p>
          <w:sdt>
            <w:sdtPr>
              <w:id w:val="1696962928"/>
              <w:placeholder>
                <w:docPart w:val="3D412EC2EBEA459DB482FDB7894032AF"/>
              </w:placeholder>
              <w:temporary/>
              <w:showingPlcHdr/>
              <w15:appearance w15:val="hidden"/>
            </w:sdtPr>
            <w:sdtEndPr/>
            <w:sdtContent>
              <w:p w:rsidR="000334C1" w:rsidRPr="00FC0299" w:rsidRDefault="000334C1" w:rsidP="00EC0F79">
                <w:pPr>
                  <w:pStyle w:val="Ttulo1"/>
                </w:pPr>
                <w:r w:rsidRPr="00FC0299">
                  <w:rPr>
                    <w:lang w:bidi="es-ES"/>
                  </w:rPr>
                  <w:t>Experiencia</w:t>
                </w:r>
              </w:p>
            </w:sdtContent>
          </w:sdt>
          <w:p w:rsidR="00355239" w:rsidRPr="00FC0299" w:rsidRDefault="00355239" w:rsidP="00355239">
            <w:pPr>
              <w:pStyle w:val="Ttulo2"/>
            </w:pPr>
            <w:r>
              <w:t xml:space="preserve">CAJERA </w:t>
            </w:r>
          </w:p>
          <w:p w:rsidR="00355239" w:rsidRDefault="00355239" w:rsidP="00355239">
            <w:pPr>
              <w:pStyle w:val="Ttulo3"/>
            </w:pPr>
            <w:r w:rsidRPr="00FC0299">
              <w:rPr>
                <w:lang w:bidi="es-ES"/>
              </w:rPr>
              <w:t>(</w:t>
            </w:r>
            <w:r>
              <w:t>noviembre 2019</w:t>
            </w:r>
            <w:r w:rsidRPr="00FC0299">
              <w:rPr>
                <w:lang w:bidi="es-ES"/>
              </w:rPr>
              <w:t>-</w:t>
            </w:r>
            <w:r>
              <w:rPr>
                <w:lang w:bidi="es-ES"/>
              </w:rPr>
              <w:t>diciembre 2019, temporada navidad)</w:t>
            </w:r>
          </w:p>
          <w:p w:rsidR="00355239" w:rsidRPr="00355239" w:rsidRDefault="00355239" w:rsidP="00355239">
            <w:pPr>
              <w:rPr>
                <w:b/>
              </w:rPr>
            </w:pPr>
            <w:r w:rsidRPr="00355239">
              <w:rPr>
                <w:b/>
              </w:rPr>
              <w:t>Empresa PreUnic</w:t>
            </w:r>
          </w:p>
          <w:p w:rsidR="002C21BE" w:rsidRPr="002C21BE" w:rsidRDefault="002C21BE" w:rsidP="002C21BE">
            <w:pPr>
              <w:pStyle w:val="Ttulo2"/>
              <w:rPr>
                <w:sz w:val="28"/>
                <w:szCs w:val="28"/>
              </w:rPr>
            </w:pPr>
            <w:r>
              <w:t>Producción</w:t>
            </w:r>
            <w:r w:rsidR="00355239">
              <w:t xml:space="preserve"> Audiovisual</w:t>
            </w:r>
            <w:r>
              <w:t xml:space="preserve"> </w:t>
            </w:r>
            <w:r w:rsidRPr="002C21BE">
              <w:rPr>
                <w:sz w:val="24"/>
                <w:szCs w:val="24"/>
              </w:rPr>
              <w:t>(practica laboral)</w:t>
            </w:r>
          </w:p>
          <w:p w:rsidR="002C21BE" w:rsidRPr="002C21BE" w:rsidRDefault="000334C1" w:rsidP="002C21BE">
            <w:pPr>
              <w:pStyle w:val="Ttulo3"/>
              <w:rPr>
                <w:lang w:bidi="es-ES"/>
              </w:rPr>
            </w:pPr>
            <w:r w:rsidRPr="00FC0299">
              <w:rPr>
                <w:lang w:bidi="es-ES"/>
              </w:rPr>
              <w:t>(</w:t>
            </w:r>
            <w:r w:rsidR="00355239">
              <w:t>marzo</w:t>
            </w:r>
            <w:r w:rsidR="002C21BE">
              <w:t xml:space="preserve"> 2019</w:t>
            </w:r>
            <w:r w:rsidRPr="00FC0299">
              <w:rPr>
                <w:lang w:bidi="es-ES"/>
              </w:rPr>
              <w:t>-</w:t>
            </w:r>
            <w:r w:rsidR="002C21BE">
              <w:rPr>
                <w:lang w:bidi="es-ES"/>
              </w:rPr>
              <w:t xml:space="preserve"> </w:t>
            </w:r>
            <w:r w:rsidR="00355239">
              <w:rPr>
                <w:lang w:bidi="es-ES"/>
              </w:rPr>
              <w:t>junio</w:t>
            </w:r>
            <w:r w:rsidR="002C21BE">
              <w:rPr>
                <w:lang w:bidi="es-ES"/>
              </w:rPr>
              <w:t xml:space="preserve"> 2019)</w:t>
            </w:r>
          </w:p>
          <w:p w:rsidR="000334C1" w:rsidRPr="00355239" w:rsidRDefault="002C21BE" w:rsidP="00EC0F79">
            <w:pPr>
              <w:rPr>
                <w:b/>
                <w:lang w:bidi="es-ES"/>
              </w:rPr>
            </w:pPr>
            <w:r w:rsidRPr="00355239">
              <w:rPr>
                <w:b/>
                <w:lang w:bidi="es-ES"/>
              </w:rPr>
              <w:t>LA RED TV S.A.</w:t>
            </w:r>
          </w:p>
          <w:p w:rsidR="00355239" w:rsidRPr="00355239" w:rsidRDefault="00355239" w:rsidP="00355239">
            <w:pPr>
              <w:pStyle w:val="Ttulo2"/>
            </w:pPr>
            <w:r>
              <w:t>Ejecutiva atencion cliente</w:t>
            </w:r>
          </w:p>
          <w:p w:rsidR="000334C1" w:rsidRDefault="000334C1" w:rsidP="00D95726">
            <w:pPr>
              <w:pStyle w:val="Ttulo3"/>
              <w:rPr>
                <w:lang w:bidi="es-ES"/>
              </w:rPr>
            </w:pPr>
            <w:r w:rsidRPr="00FC0299">
              <w:rPr>
                <w:lang w:bidi="es-ES"/>
              </w:rPr>
              <w:t>(</w:t>
            </w:r>
            <w:r w:rsidR="00355239">
              <w:t>abril 2017</w:t>
            </w:r>
            <w:r w:rsidRPr="00FC0299">
              <w:rPr>
                <w:lang w:bidi="es-ES"/>
              </w:rPr>
              <w:t>-</w:t>
            </w:r>
            <w:r w:rsidR="00355239">
              <w:rPr>
                <w:lang w:bidi="es-ES"/>
              </w:rPr>
              <w:t>noviembre 2019</w:t>
            </w:r>
            <w:r w:rsidRPr="00FC0299">
              <w:rPr>
                <w:lang w:bidi="es-ES"/>
              </w:rPr>
              <w:t>)</w:t>
            </w:r>
          </w:p>
          <w:p w:rsidR="000334C1" w:rsidRPr="00355239" w:rsidRDefault="00355239" w:rsidP="00D95726">
            <w:pPr>
              <w:rPr>
                <w:b/>
                <w:lang w:bidi="es-ES"/>
              </w:rPr>
            </w:pPr>
            <w:r w:rsidRPr="00355239">
              <w:rPr>
                <w:b/>
                <w:lang w:bidi="es-ES"/>
              </w:rPr>
              <w:t>Empresa UpCom</w:t>
            </w:r>
          </w:p>
          <w:p w:rsidR="00355239" w:rsidRPr="00355239" w:rsidRDefault="00355239" w:rsidP="00355239">
            <w:pPr>
              <w:pStyle w:val="Ttulo2"/>
            </w:pPr>
            <w:r w:rsidRPr="00355239">
              <w:t>Ejecutiva</w:t>
            </w:r>
            <w:r w:rsidRPr="00355239">
              <w:rPr>
                <w:b/>
              </w:rPr>
              <w:t xml:space="preserve"> </w:t>
            </w:r>
            <w:r w:rsidRPr="00355239">
              <w:t>Atención Cliente</w:t>
            </w:r>
          </w:p>
          <w:p w:rsidR="00355239" w:rsidRDefault="00355239" w:rsidP="00355239">
            <w:pPr>
              <w:pStyle w:val="Ttulo3"/>
              <w:rPr>
                <w:lang w:bidi="es-ES"/>
              </w:rPr>
            </w:pPr>
            <w:r w:rsidRPr="00FC0299">
              <w:rPr>
                <w:lang w:bidi="es-ES"/>
              </w:rPr>
              <w:t>(</w:t>
            </w:r>
            <w:r>
              <w:t>enero 2017</w:t>
            </w:r>
            <w:r w:rsidRPr="00FC0299">
              <w:rPr>
                <w:lang w:bidi="es-ES"/>
              </w:rPr>
              <w:t>-</w:t>
            </w:r>
            <w:r>
              <w:rPr>
                <w:lang w:bidi="es-ES"/>
              </w:rPr>
              <w:t>abril 2017)</w:t>
            </w:r>
          </w:p>
          <w:p w:rsidR="00355239" w:rsidRPr="00355239" w:rsidRDefault="00355239" w:rsidP="00355239">
            <w:pPr>
              <w:pStyle w:val="Ttulo3"/>
              <w:rPr>
                <w:b/>
                <w:i w:val="0"/>
                <w:lang w:bidi="es-ES"/>
              </w:rPr>
            </w:pPr>
            <w:r w:rsidRPr="00355239">
              <w:rPr>
                <w:b/>
                <w:i w:val="0"/>
                <w:lang w:bidi="es-ES"/>
              </w:rPr>
              <w:t>Empresa Entel Call center</w:t>
            </w:r>
          </w:p>
          <w:p w:rsidR="00355239" w:rsidRPr="00355239" w:rsidRDefault="00355239" w:rsidP="00355239">
            <w:pPr>
              <w:pStyle w:val="Ttulo2"/>
            </w:pPr>
            <w:r w:rsidRPr="00355239">
              <w:t>Ejecutiva</w:t>
            </w:r>
            <w:r w:rsidRPr="00355239">
              <w:rPr>
                <w:b/>
              </w:rPr>
              <w:t xml:space="preserve"> </w:t>
            </w:r>
            <w:r w:rsidRPr="00355239">
              <w:t>Atención Cliente</w:t>
            </w:r>
          </w:p>
          <w:p w:rsidR="00355239" w:rsidRDefault="00355239" w:rsidP="00355239">
            <w:pPr>
              <w:pStyle w:val="Ttulo3"/>
              <w:rPr>
                <w:lang w:bidi="es-ES"/>
              </w:rPr>
            </w:pPr>
            <w:r w:rsidRPr="00FC0299">
              <w:rPr>
                <w:lang w:bidi="es-ES"/>
              </w:rPr>
              <w:t>(</w:t>
            </w:r>
            <w:r>
              <w:t>diciembre 2014</w:t>
            </w:r>
            <w:r w:rsidRPr="00FC0299">
              <w:rPr>
                <w:lang w:bidi="es-ES"/>
              </w:rPr>
              <w:t>-</w:t>
            </w:r>
            <w:r>
              <w:rPr>
                <w:lang w:bidi="es-ES"/>
              </w:rPr>
              <w:t>julio 2016)</w:t>
            </w:r>
          </w:p>
          <w:p w:rsidR="00355239" w:rsidRPr="00355239" w:rsidRDefault="00355239" w:rsidP="00355239">
            <w:pPr>
              <w:pStyle w:val="Ttulo3"/>
              <w:rPr>
                <w:b/>
                <w:i w:val="0"/>
                <w:lang w:bidi="es-ES"/>
              </w:rPr>
            </w:pPr>
            <w:r w:rsidRPr="00355239">
              <w:rPr>
                <w:b/>
                <w:i w:val="0"/>
                <w:lang w:bidi="es-ES"/>
              </w:rPr>
              <w:t>Empresa Entel Call center</w:t>
            </w:r>
          </w:p>
          <w:p w:rsidR="000334C1" w:rsidRDefault="006834D7" w:rsidP="00281ED8">
            <w:pPr>
              <w:pStyle w:val="Ttulo1"/>
            </w:pPr>
            <w:sdt>
              <w:sdtPr>
                <w:id w:val="-517156477"/>
                <w:placeholder>
                  <w:docPart w:val="9CF1A5737C5E4AEAA85FF316C5BDAF29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FC0299">
                  <w:rPr>
                    <w:lang w:bidi="es-ES"/>
                  </w:rPr>
                  <w:t>Aptitudes</w:t>
                </w:r>
              </w:sdtContent>
            </w:sdt>
            <w:r w:rsidR="00355239">
              <w:t xml:space="preserve"> </w:t>
            </w:r>
          </w:p>
          <w:p w:rsidR="007D09A4" w:rsidRPr="007D09A4" w:rsidRDefault="007D09A4" w:rsidP="007D09A4"/>
          <w:p w:rsidR="00281ED8" w:rsidRDefault="00281ED8" w:rsidP="00281ED8">
            <w:pPr>
              <w:pStyle w:val="Prrafodelista"/>
              <w:numPr>
                <w:ilvl w:val="0"/>
                <w:numId w:val="6"/>
              </w:numPr>
            </w:pPr>
            <w:r>
              <w:t>Capacidad de trabajar en equipo</w:t>
            </w:r>
          </w:p>
          <w:p w:rsidR="00281ED8" w:rsidRDefault="00281ED8" w:rsidP="00281ED8">
            <w:pPr>
              <w:pStyle w:val="Prrafodelista"/>
              <w:numPr>
                <w:ilvl w:val="0"/>
                <w:numId w:val="6"/>
              </w:numPr>
            </w:pPr>
            <w:r>
              <w:t xml:space="preserve">Habilidades comunicativas </w:t>
            </w:r>
          </w:p>
          <w:p w:rsidR="00281ED8" w:rsidRDefault="007D09A4" w:rsidP="00281ED8">
            <w:pPr>
              <w:pStyle w:val="Prrafodelista"/>
              <w:numPr>
                <w:ilvl w:val="0"/>
                <w:numId w:val="6"/>
              </w:numPr>
            </w:pPr>
            <w:r>
              <w:t xml:space="preserve">Proactividad </w:t>
            </w:r>
          </w:p>
          <w:p w:rsidR="00F932D8" w:rsidRDefault="00F932D8" w:rsidP="00281ED8">
            <w:pPr>
              <w:pStyle w:val="Prrafodelista"/>
              <w:numPr>
                <w:ilvl w:val="0"/>
                <w:numId w:val="6"/>
              </w:numPr>
            </w:pPr>
            <w:r>
              <w:t>Rapidez</w:t>
            </w:r>
          </w:p>
          <w:p w:rsidR="00281ED8" w:rsidRDefault="00281ED8" w:rsidP="00281ED8">
            <w:pPr>
              <w:pStyle w:val="Prrafodelista"/>
              <w:numPr>
                <w:ilvl w:val="0"/>
                <w:numId w:val="6"/>
              </w:numPr>
            </w:pPr>
            <w:r>
              <w:t xml:space="preserve">Liderazgo </w:t>
            </w:r>
          </w:p>
          <w:p w:rsidR="00281ED8" w:rsidRDefault="00281ED8" w:rsidP="00281ED8">
            <w:pPr>
              <w:pStyle w:val="Prrafodelista"/>
              <w:numPr>
                <w:ilvl w:val="0"/>
                <w:numId w:val="6"/>
              </w:numPr>
            </w:pPr>
            <w:r>
              <w:t xml:space="preserve">Organización </w:t>
            </w:r>
          </w:p>
          <w:p w:rsidR="00F932D8" w:rsidRDefault="007D09A4" w:rsidP="00281ED8">
            <w:pPr>
              <w:pStyle w:val="Prrafodelista"/>
              <w:numPr>
                <w:ilvl w:val="0"/>
                <w:numId w:val="6"/>
              </w:numPr>
            </w:pPr>
            <w:r>
              <w:t>Empatía</w:t>
            </w:r>
            <w:r w:rsidR="00F932D8">
              <w:t xml:space="preserve"> </w:t>
            </w:r>
          </w:p>
          <w:p w:rsidR="007D09A4" w:rsidRDefault="00F932D8" w:rsidP="00281ED8">
            <w:pPr>
              <w:pStyle w:val="Prrafodelista"/>
              <w:numPr>
                <w:ilvl w:val="0"/>
                <w:numId w:val="6"/>
              </w:numPr>
            </w:pPr>
            <w:r>
              <w:t>Paciencia</w:t>
            </w:r>
            <w:r w:rsidR="007D09A4">
              <w:t xml:space="preserve"> </w:t>
            </w:r>
          </w:p>
          <w:p w:rsidR="00F932D8" w:rsidRDefault="00F932D8" w:rsidP="00281ED8">
            <w:pPr>
              <w:pStyle w:val="Prrafodelista"/>
              <w:numPr>
                <w:ilvl w:val="0"/>
                <w:numId w:val="6"/>
              </w:numPr>
            </w:pPr>
            <w:r>
              <w:t xml:space="preserve">Confianza </w:t>
            </w:r>
          </w:p>
          <w:p w:rsidR="00281ED8" w:rsidRDefault="00281ED8" w:rsidP="00281ED8">
            <w:pPr>
              <w:pStyle w:val="Ttulo1"/>
            </w:pPr>
            <w:r>
              <w:t xml:space="preserve">Otros </w:t>
            </w:r>
          </w:p>
          <w:p w:rsidR="00281ED8" w:rsidRDefault="00281ED8" w:rsidP="00281ED8"/>
          <w:p w:rsidR="00281ED8" w:rsidRDefault="006804ED" w:rsidP="00281ED8">
            <w:r>
              <w:t xml:space="preserve">Voluntaria en Fundación Mirada animal </w:t>
            </w:r>
          </w:p>
          <w:p w:rsidR="006804ED" w:rsidRDefault="006804ED" w:rsidP="00281ED8">
            <w:r>
              <w:t xml:space="preserve">Publicidad para tienda Bazinga Comics </w:t>
            </w:r>
          </w:p>
          <w:p w:rsidR="006804ED" w:rsidRPr="00281ED8" w:rsidRDefault="006804ED" w:rsidP="00281ED8">
            <w:r>
              <w:t>Cosplayer/Promotora en evento SuperFest 2020 y Avant Premiere  en película “Star Wars: The rise of Skywalker”</w:t>
            </w:r>
          </w:p>
        </w:tc>
      </w:tr>
      <w:tr w:rsidR="000334C1" w:rsidRPr="00FC0299" w:rsidTr="008A171A">
        <w:trPr>
          <w:trHeight w:val="4176"/>
        </w:trPr>
        <w:tc>
          <w:tcPr>
            <w:tcW w:w="3420" w:type="dxa"/>
            <w:gridSpan w:val="6"/>
          </w:tcPr>
          <w:p w:rsidR="000334C1" w:rsidRPr="007D09A4" w:rsidRDefault="007D09A4" w:rsidP="007D09A4">
            <w:pPr>
              <w:pStyle w:val="AcercadeM"/>
              <w:rPr>
                <w:szCs w:val="22"/>
              </w:rPr>
            </w:pPr>
            <w:r w:rsidRPr="007D09A4">
              <w:rPr>
                <w:szCs w:val="22"/>
              </w:rPr>
              <w:t>Gracias a mi formación académica mi mayor fortaleza es la comunicación y trabajo en equipo sin dejar atrás los valores que me permitan seguir creciendo personal y profesionalmente.</w:t>
            </w:r>
            <w:r w:rsidRPr="007D09A4">
              <w:rPr>
                <w:szCs w:val="22"/>
              </w:rPr>
              <w:br/>
            </w:r>
          </w:p>
        </w:tc>
        <w:tc>
          <w:tcPr>
            <w:tcW w:w="720" w:type="dxa"/>
            <w:vMerge/>
          </w:tcPr>
          <w:p w:rsidR="000334C1" w:rsidRPr="00FC0299" w:rsidRDefault="000334C1" w:rsidP="008A171A">
            <w:pPr>
              <w:pStyle w:val="AcercadeM"/>
            </w:pPr>
          </w:p>
        </w:tc>
        <w:tc>
          <w:tcPr>
            <w:tcW w:w="7236" w:type="dxa"/>
            <w:vMerge/>
          </w:tcPr>
          <w:p w:rsidR="000334C1" w:rsidRPr="00FC0299" w:rsidRDefault="000334C1" w:rsidP="008A171A">
            <w:pPr>
              <w:pStyle w:val="AcercadeM"/>
            </w:pPr>
          </w:p>
        </w:tc>
      </w:tr>
      <w:tr w:rsidR="000334C1" w:rsidRPr="00FC0299" w:rsidTr="000873F6">
        <w:trPr>
          <w:trHeight w:val="540"/>
        </w:trPr>
        <w:tc>
          <w:tcPr>
            <w:tcW w:w="316" w:type="dxa"/>
          </w:tcPr>
          <w:p w:rsidR="000334C1" w:rsidRPr="00FC0299" w:rsidRDefault="000334C1" w:rsidP="004A28EA">
            <w:pPr>
              <w:pStyle w:val="Ttulo4"/>
            </w:pPr>
          </w:p>
        </w:tc>
        <w:sdt>
          <w:sdtPr>
            <w:id w:val="1050265814"/>
            <w:placeholder>
              <w:docPart w:val="06C1CEE6A1E348A2B000C678796ECD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Pr="00FC0299" w:rsidRDefault="000334C1" w:rsidP="004A28EA">
                <w:pPr>
                  <w:pStyle w:val="Ttulo4"/>
                </w:pPr>
                <w:r w:rsidRPr="00FC0299">
                  <w:rPr>
                    <w:lang w:bidi="es-ES"/>
                  </w:rPr>
                  <w:t>C O N T A C T O</w:t>
                </w:r>
              </w:p>
            </w:tc>
          </w:sdtContent>
        </w:sdt>
        <w:tc>
          <w:tcPr>
            <w:tcW w:w="270" w:type="dxa"/>
          </w:tcPr>
          <w:p w:rsidR="000334C1" w:rsidRPr="00FC0299" w:rsidRDefault="000334C1" w:rsidP="004A28EA">
            <w:pPr>
              <w:pStyle w:val="Ttulo4"/>
            </w:pPr>
          </w:p>
        </w:tc>
        <w:tc>
          <w:tcPr>
            <w:tcW w:w="720" w:type="dxa"/>
          </w:tcPr>
          <w:p w:rsidR="000334C1" w:rsidRPr="00FC0299" w:rsidRDefault="000334C1" w:rsidP="002C21BE">
            <w:pPr>
              <w:pStyle w:val="Ttulo4"/>
            </w:pPr>
          </w:p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FC0299" w:rsidRDefault="006124C4" w:rsidP="00BE5968">
            <w:r w:rsidRPr="00FC0299">
              <w:rPr>
                <w:noProof/>
                <w:lang w:val="es-CL" w:eastAsia="es-CL"/>
              </w:rPr>
              <w:drawing>
                <wp:inline distT="0" distB="0" distL="0" distR="0" wp14:anchorId="524ECF46" wp14:editId="04703500">
                  <wp:extent cx="180975" cy="180975"/>
                  <wp:effectExtent l="0" t="0" r="9525" b="9525"/>
                  <wp:docPr id="1" name="Picture 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0334C1" w:rsidRPr="00FC0299" w:rsidRDefault="0046119E" w:rsidP="00DD574B">
            <w:pPr>
              <w:pStyle w:val="Contacto1"/>
            </w:pPr>
            <w:r>
              <w:t>kenialorcameneses</w:t>
            </w:r>
            <w:bookmarkStart w:id="0" w:name="_GoBack"/>
            <w:bookmarkEnd w:id="0"/>
            <w:r w:rsidR="00DD574B">
              <w:t>@gmail.com</w:t>
            </w:r>
          </w:p>
        </w:tc>
        <w:tc>
          <w:tcPr>
            <w:tcW w:w="720" w:type="dxa"/>
            <w:vMerge w:val="restart"/>
          </w:tcPr>
          <w:p w:rsidR="000334C1" w:rsidRPr="00FC0299" w:rsidRDefault="000334C1" w:rsidP="004A28EA">
            <w:r w:rsidRPr="00FC0299">
              <w:rPr>
                <w:lang w:bidi="es-ES"/>
              </w:rPr>
              <w:t xml:space="preserve"> </w:t>
            </w:r>
          </w:p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FC0299" w:rsidRDefault="000334C1" w:rsidP="00BE5968">
            <w:r w:rsidRPr="00FC0299">
              <w:rPr>
                <w:noProof/>
                <w:lang w:val="es-CL" w:eastAsia="es-CL"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áfico 38">
                        <a:extLst xmlns:a="http://schemas.openxmlformats.org/drawingml/2006/main"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b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b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b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A610DA" id="Gráfico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">
      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FC0299" w:rsidRDefault="0046119E" w:rsidP="00DD574B">
            <w:pPr>
              <w:pStyle w:val="Contacto1"/>
            </w:pPr>
            <w:r>
              <w:t>+569 4741 8613</w:t>
            </w:r>
          </w:p>
        </w:tc>
        <w:tc>
          <w:tcPr>
            <w:tcW w:w="720" w:type="dxa"/>
            <w:vMerge/>
          </w:tcPr>
          <w:p w:rsidR="000334C1" w:rsidRPr="00FC0299" w:rsidRDefault="000334C1" w:rsidP="004A28EA"/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FC0299" w:rsidRDefault="000334C1" w:rsidP="00BE5968"/>
        </w:tc>
        <w:tc>
          <w:tcPr>
            <w:tcW w:w="2970" w:type="dxa"/>
            <w:gridSpan w:val="4"/>
            <w:vAlign w:val="center"/>
          </w:tcPr>
          <w:p w:rsidR="000334C1" w:rsidRPr="00FC0299" w:rsidRDefault="000334C1" w:rsidP="00DD574B">
            <w:pPr>
              <w:pStyle w:val="Contacto1"/>
            </w:pPr>
          </w:p>
        </w:tc>
        <w:tc>
          <w:tcPr>
            <w:tcW w:w="720" w:type="dxa"/>
            <w:vMerge/>
          </w:tcPr>
          <w:p w:rsidR="000334C1" w:rsidRPr="00FC0299" w:rsidRDefault="000334C1" w:rsidP="004A28EA"/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0334C1" w:rsidRDefault="00DD574B" w:rsidP="00BE5968">
            <w:pPr>
              <w:pStyle w:val="Contacto2"/>
            </w:pPr>
            <w:r>
              <w:t xml:space="preserve">Renca, STGO. CHILE </w:t>
            </w:r>
          </w:p>
          <w:p w:rsidR="00DD574B" w:rsidRPr="00DD574B" w:rsidRDefault="00DD574B" w:rsidP="00DD574B">
            <w:pPr>
              <w:jc w:val="center"/>
              <w:rPr>
                <w:color w:val="FFFFFF" w:themeColor="background1"/>
              </w:rPr>
            </w:pPr>
            <w:r w:rsidRPr="00DD574B">
              <w:rPr>
                <w:color w:val="FFFFFF" w:themeColor="background1"/>
              </w:rPr>
              <w:t>Pasaje copihue, 1147</w:t>
            </w:r>
          </w:p>
          <w:p w:rsidR="000334C1" w:rsidRPr="00FC0299" w:rsidRDefault="000334C1" w:rsidP="00BE5968">
            <w:pPr>
              <w:pStyle w:val="Contacto2"/>
            </w:pPr>
            <w:r w:rsidRPr="00FC0299">
              <w:rPr>
                <w:noProof/>
                <w:lang w:val="es-CL" w:eastAsia="es-CL"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áfico 57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Pr="00FC0299" w:rsidRDefault="000334C1" w:rsidP="004A28EA"/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8A171A">
        <w:trPr>
          <w:trHeight w:val="1008"/>
        </w:trPr>
        <w:tc>
          <w:tcPr>
            <w:tcW w:w="3420" w:type="dxa"/>
            <w:gridSpan w:val="6"/>
          </w:tcPr>
          <w:p w:rsidR="000334C1" w:rsidRPr="00FC0299" w:rsidRDefault="000334C1"/>
        </w:tc>
        <w:tc>
          <w:tcPr>
            <w:tcW w:w="720" w:type="dxa"/>
            <w:vMerge/>
          </w:tcPr>
          <w:p w:rsidR="000334C1" w:rsidRPr="00FC0299" w:rsidRDefault="000334C1" w:rsidP="004A28EA"/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AA1166">
        <w:trPr>
          <w:trHeight w:val="585"/>
        </w:trPr>
        <w:tc>
          <w:tcPr>
            <w:tcW w:w="450" w:type="dxa"/>
            <w:gridSpan w:val="2"/>
          </w:tcPr>
          <w:p w:rsidR="000334C1" w:rsidRPr="00FC0299" w:rsidRDefault="000334C1" w:rsidP="00453A7B">
            <w:pPr>
              <w:pStyle w:val="Ttulo4"/>
            </w:pPr>
          </w:p>
        </w:tc>
        <w:sdt>
          <w:sdtPr>
            <w:id w:val="-1745956179"/>
            <w:placeholder>
              <w:docPart w:val="272813EC90064FDD8941C8C5541089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FC0299" w:rsidRDefault="000334C1" w:rsidP="00453A7B">
                <w:pPr>
                  <w:pStyle w:val="Ttulo4"/>
                </w:pPr>
                <w:r w:rsidRPr="00FC0299">
                  <w:rPr>
                    <w:lang w:bidi="es-ES"/>
                  </w:rPr>
                  <w:t>E D u c a c i ó n</w:t>
                </w:r>
              </w:p>
            </w:tc>
          </w:sdtContent>
        </w:sdt>
        <w:tc>
          <w:tcPr>
            <w:tcW w:w="270" w:type="dxa"/>
          </w:tcPr>
          <w:p w:rsidR="000334C1" w:rsidRPr="00FC0299" w:rsidRDefault="000334C1" w:rsidP="00453A7B">
            <w:pPr>
              <w:pStyle w:val="Ttulo4"/>
            </w:pPr>
          </w:p>
        </w:tc>
        <w:tc>
          <w:tcPr>
            <w:tcW w:w="720" w:type="dxa"/>
            <w:vMerge/>
          </w:tcPr>
          <w:p w:rsidR="000334C1" w:rsidRPr="00FC0299" w:rsidRDefault="000334C1" w:rsidP="002C21BE">
            <w:pPr>
              <w:pStyle w:val="Ttulo4"/>
            </w:pPr>
          </w:p>
        </w:tc>
        <w:tc>
          <w:tcPr>
            <w:tcW w:w="7236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453A7B">
        <w:trPr>
          <w:trHeight w:val="170"/>
        </w:trPr>
        <w:tc>
          <w:tcPr>
            <w:tcW w:w="3420" w:type="dxa"/>
            <w:gridSpan w:val="6"/>
          </w:tcPr>
          <w:p w:rsidR="000334C1" w:rsidRPr="00FC0299" w:rsidRDefault="000334C1" w:rsidP="00453A7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334C1" w:rsidRPr="00FC0299" w:rsidRDefault="000334C1" w:rsidP="00453A7B"/>
        </w:tc>
        <w:tc>
          <w:tcPr>
            <w:tcW w:w="7236" w:type="dxa"/>
            <w:vMerge/>
          </w:tcPr>
          <w:p w:rsidR="000334C1" w:rsidRPr="00FC0299" w:rsidRDefault="000334C1" w:rsidP="00453A7B">
            <w:pPr>
              <w:pStyle w:val="Ttulo"/>
            </w:pPr>
          </w:p>
        </w:tc>
      </w:tr>
      <w:tr w:rsidR="000334C1" w:rsidRPr="00FC0299" w:rsidTr="00453A7B">
        <w:trPr>
          <w:trHeight w:val="1107"/>
        </w:trPr>
        <w:tc>
          <w:tcPr>
            <w:tcW w:w="450" w:type="dxa"/>
            <w:gridSpan w:val="2"/>
          </w:tcPr>
          <w:p w:rsidR="000334C1" w:rsidRPr="00FC0299" w:rsidRDefault="000334C1" w:rsidP="00453A7B">
            <w:r w:rsidRPr="00FC0299">
              <w:rPr>
                <w:noProof/>
                <w:lang w:val="es-CL" w:eastAsia="es-CL"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áfico 76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Pr="00FC0299" w:rsidRDefault="002C21BE" w:rsidP="00453A7B">
            <w:pPr>
              <w:pStyle w:val="Ttulo5"/>
            </w:pPr>
            <w:r>
              <w:t>Liceo PAULA JARAQUEMADA</w:t>
            </w:r>
          </w:p>
          <w:p w:rsidR="000334C1" w:rsidRPr="00FC0299" w:rsidRDefault="002C21BE" w:rsidP="00453A7B">
            <w:pPr>
              <w:pStyle w:val="Contacto1"/>
            </w:pPr>
            <w:r>
              <w:t xml:space="preserve">ENSEÑANZA MEDIA </w:t>
            </w:r>
          </w:p>
          <w:p w:rsidR="000334C1" w:rsidRPr="00FC0299" w:rsidRDefault="002C21BE" w:rsidP="002C21BE">
            <w:pPr>
              <w:pStyle w:val="Ttulo6"/>
            </w:pPr>
            <w:r>
              <w:t>2012</w:t>
            </w:r>
          </w:p>
        </w:tc>
        <w:tc>
          <w:tcPr>
            <w:tcW w:w="720" w:type="dxa"/>
            <w:vMerge/>
          </w:tcPr>
          <w:p w:rsidR="000334C1" w:rsidRPr="00FC0299" w:rsidRDefault="000334C1" w:rsidP="00453A7B"/>
        </w:tc>
        <w:tc>
          <w:tcPr>
            <w:tcW w:w="7236" w:type="dxa"/>
            <w:vMerge/>
          </w:tcPr>
          <w:p w:rsidR="000334C1" w:rsidRPr="00FC0299" w:rsidRDefault="000334C1" w:rsidP="00453A7B">
            <w:pPr>
              <w:pStyle w:val="Ttulo"/>
            </w:pPr>
          </w:p>
        </w:tc>
      </w:tr>
      <w:tr w:rsidR="000334C1" w:rsidRPr="00FC0299" w:rsidTr="00453A7B">
        <w:trPr>
          <w:trHeight w:val="1445"/>
        </w:trPr>
        <w:tc>
          <w:tcPr>
            <w:tcW w:w="450" w:type="dxa"/>
            <w:gridSpan w:val="2"/>
          </w:tcPr>
          <w:p w:rsidR="000334C1" w:rsidRPr="00FC0299" w:rsidRDefault="000334C1" w:rsidP="00453A7B">
            <w:r w:rsidRPr="00FC0299">
              <w:rPr>
                <w:noProof/>
                <w:lang w:val="es-CL" w:eastAsia="es-CL"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áfico 77">
                    <a:extLst xmlns:a="http://schemas.openxmlformats.org/drawingml/2006/main">
                      <a:ext uri="{C183D7F6-B498-43B3-948B-1728B52AA6E4}">
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Pr="00FC0299" w:rsidRDefault="002C21BE" w:rsidP="00887E05">
            <w:pPr>
              <w:pStyle w:val="Ttulo5"/>
            </w:pPr>
            <w:r>
              <w:t>Instituto profesional santo tomás</w:t>
            </w:r>
          </w:p>
          <w:p w:rsidR="000334C1" w:rsidRPr="00FC0299" w:rsidRDefault="002C21BE" w:rsidP="00887E05">
            <w:pPr>
              <w:pStyle w:val="Contacto1"/>
              <w:rPr>
                <w:rStyle w:val="Carcterdecontacto1"/>
              </w:rPr>
            </w:pPr>
            <w:r>
              <w:t xml:space="preserve">Técnico Comunicación Audiovisual </w:t>
            </w:r>
          </w:p>
          <w:p w:rsidR="000334C1" w:rsidRPr="00FC0299" w:rsidRDefault="002C21BE" w:rsidP="002C21BE">
            <w:pPr>
              <w:pStyle w:val="Ttulo6"/>
            </w:pPr>
            <w:r>
              <w:t>2020</w:t>
            </w:r>
          </w:p>
        </w:tc>
        <w:tc>
          <w:tcPr>
            <w:tcW w:w="720" w:type="dxa"/>
            <w:vMerge/>
          </w:tcPr>
          <w:p w:rsidR="000334C1" w:rsidRPr="00FC0299" w:rsidRDefault="000334C1" w:rsidP="00453A7B"/>
        </w:tc>
        <w:tc>
          <w:tcPr>
            <w:tcW w:w="7236" w:type="dxa"/>
            <w:vMerge/>
          </w:tcPr>
          <w:p w:rsidR="000334C1" w:rsidRPr="00FC0299" w:rsidRDefault="000334C1" w:rsidP="00453A7B">
            <w:pPr>
              <w:pStyle w:val="Ttulo"/>
            </w:pPr>
          </w:p>
        </w:tc>
      </w:tr>
    </w:tbl>
    <w:p w:rsidR="00871DB8" w:rsidRPr="00FC0299" w:rsidRDefault="00014C4E">
      <w:r w:rsidRPr="00FC0299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1D32822D" wp14:editId="323CE683">
                <wp:simplePos x="0" y="0"/>
                <wp:positionH relativeFrom="page">
                  <wp:posOffset>-59267</wp:posOffset>
                </wp:positionH>
                <wp:positionV relativeFrom="margin">
                  <wp:posOffset>-1210733</wp:posOffset>
                </wp:positionV>
                <wp:extent cx="2669540" cy="13221970"/>
                <wp:effectExtent l="0" t="0" r="0" b="0"/>
                <wp:wrapNone/>
                <wp:docPr id="94" name="Grupo 94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13221970"/>
                          <a:chOff x="0" y="0"/>
                          <a:chExt cx="2668270" cy="1321816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ángulo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>
                                  <a:gd name="adj" fmla="val 50715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ángulo rectángulo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ángulo rectángulo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1001486"/>
                              <a:ext cx="2668814" cy="2910840"/>
                              <a:chOff x="0" y="-110884"/>
                              <a:chExt cx="2668814" cy="2910855"/>
                            </a:xfrm>
                            <a:grpFill/>
                          </wpg:grpSpPr>
                          <wps:wsp>
                            <wps:cNvPr id="21" name="Rectángulo 21"/>
                            <wps:cNvSpPr/>
                            <wps:spPr>
                              <a:xfrm>
                                <a:off x="14600" y="-110884"/>
                                <a:ext cx="2654214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ángulo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riángulo rectángulo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iángulo rectángulo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upo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ángulo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ángulo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ángulo rectángulo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ángulo rectángulo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upo 88"/>
                        <wpg:cNvGrpSpPr/>
                        <wpg:grpSpPr>
                          <a:xfrm>
                            <a:off x="0" y="0"/>
                            <a:ext cx="2665187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upo 89"/>
                          <wpg:cNvGrpSpPr/>
                          <wpg:grpSpPr>
                            <a:xfrm>
                              <a:off x="0" y="571349"/>
                              <a:ext cx="2665730" cy="3340977"/>
                              <a:chOff x="0" y="-541024"/>
                              <a:chExt cx="2665730" cy="3340995"/>
                            </a:xfrm>
                            <a:grpFill/>
                          </wpg:grpSpPr>
                          <wps:wsp>
                            <wps:cNvPr id="90" name="Rectángulo 90"/>
                            <wps:cNvSpPr/>
                            <wps:spPr>
                              <a:xfrm>
                                <a:off x="0" y="-541024"/>
                                <a:ext cx="2665730" cy="233514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ángulo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Triángulo rectángulo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riángulo rectángulo 93"/>
                          <wps:cNvSpPr/>
                          <wps:spPr>
                            <a:xfrm flipH="1">
                              <a:off x="1323887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05C8" id="Grupo 94" o:spid="_x0000_s1026" style="position:absolute;margin-left:-4.65pt;margin-top:-95.3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">
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" adj="10954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ángulo rectángul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4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ángulo 21" o:spid="_x0000_s1035" style="position:absolute;left:146;top:-1108;width:2654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á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Triángulo rectángul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Triángulo rectángul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á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á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ángulo rectángul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ángulo rectángul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upo 88" o:spid="_x0000_s1045" style="position:absolute;width:26651;height:39122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o 89" o:spid="_x0000_s1046" style="position:absolute;top:5713;width:26657;height:33410" coordorigin=",-5410" coordsize="26657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ángulo 90" o:spid="_x0000_s1047" style="position:absolute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ángulo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Triángulo rectángulo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Triángulo rectángulo 93" o:spid="_x0000_s1050" type="#_x0000_t6" style="position:absolute;left:1323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 w:rsidRPr="00FC0299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áfico 38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b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b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b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A3B64D" id="Gráfico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">
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FC0299">
        <w:rPr>
          <w:noProof/>
          <w:lang w:val="es-CL" w:eastAsia="es-CL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áfico 44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FC0299">
        <w:rPr>
          <w:noProof/>
          <w:lang w:val="es-CL" w:eastAsia="es-CL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áfico 32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C0299">
        <w:rPr>
          <w:noProof/>
          <w:lang w:val="es-CL" w:eastAsia="es-CL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áfico 49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C0299">
        <w:rPr>
          <w:noProof/>
          <w:lang w:val="es-CL" w:eastAsia="es-CL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áfico 48">
              <a:extLst xmlns:a="http://schemas.openxmlformats.org/drawingml/2006/main">
                <a:ext uri="{C183D7F6-B498-43B3-948B-1728B52AA6E4}">
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FC0299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á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ángulo rectángul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ángulo rectángul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F5F49" id="Grupo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á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á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ángulo rectángul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ángulo rectángul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FC0299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á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ángulo rectángul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ángulo rectángul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3D4E" id="Grupo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á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ángulo rectángul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ángulo rectángul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FC0299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D7" w:rsidRDefault="006834D7" w:rsidP="00AA35A8">
      <w:pPr>
        <w:spacing w:line="240" w:lineRule="auto"/>
      </w:pPr>
      <w:r>
        <w:separator/>
      </w:r>
    </w:p>
  </w:endnote>
  <w:endnote w:type="continuationSeparator" w:id="0">
    <w:p w:rsidR="006834D7" w:rsidRDefault="006834D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D7" w:rsidRDefault="006834D7" w:rsidP="00AA35A8">
      <w:pPr>
        <w:spacing w:line="240" w:lineRule="auto"/>
      </w:pPr>
      <w:r>
        <w:separator/>
      </w:r>
    </w:p>
  </w:footnote>
  <w:footnote w:type="continuationSeparator" w:id="0">
    <w:p w:rsidR="006834D7" w:rsidRDefault="006834D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781C"/>
    <w:multiLevelType w:val="hybridMultilevel"/>
    <w:tmpl w:val="5FB86C64"/>
    <w:lvl w:ilvl="0" w:tplc="5ED0BFB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04B72"/>
    <w:multiLevelType w:val="multilevel"/>
    <w:tmpl w:val="1ECE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4B"/>
    <w:rsid w:val="00014C4E"/>
    <w:rsid w:val="00033263"/>
    <w:rsid w:val="000334C1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81ED8"/>
    <w:rsid w:val="002C21BE"/>
    <w:rsid w:val="002C4E0C"/>
    <w:rsid w:val="002E7306"/>
    <w:rsid w:val="00331DCE"/>
    <w:rsid w:val="00352A17"/>
    <w:rsid w:val="00355239"/>
    <w:rsid w:val="003B4AEF"/>
    <w:rsid w:val="00415CF3"/>
    <w:rsid w:val="00453A7B"/>
    <w:rsid w:val="0046119E"/>
    <w:rsid w:val="004936B2"/>
    <w:rsid w:val="004A28EA"/>
    <w:rsid w:val="006124C4"/>
    <w:rsid w:val="006804ED"/>
    <w:rsid w:val="006834D7"/>
    <w:rsid w:val="006A1E18"/>
    <w:rsid w:val="006C7F5A"/>
    <w:rsid w:val="006D064D"/>
    <w:rsid w:val="00756216"/>
    <w:rsid w:val="00791376"/>
    <w:rsid w:val="007D09A4"/>
    <w:rsid w:val="00831977"/>
    <w:rsid w:val="00871DB8"/>
    <w:rsid w:val="00887E05"/>
    <w:rsid w:val="008A171A"/>
    <w:rsid w:val="008F180B"/>
    <w:rsid w:val="008F48B9"/>
    <w:rsid w:val="009049BC"/>
    <w:rsid w:val="009D646A"/>
    <w:rsid w:val="00A633B0"/>
    <w:rsid w:val="00AA1166"/>
    <w:rsid w:val="00AA35A8"/>
    <w:rsid w:val="00AE562D"/>
    <w:rsid w:val="00B8453F"/>
    <w:rsid w:val="00B85473"/>
    <w:rsid w:val="00B86960"/>
    <w:rsid w:val="00BE5968"/>
    <w:rsid w:val="00C62E97"/>
    <w:rsid w:val="00CB3E40"/>
    <w:rsid w:val="00CF22B3"/>
    <w:rsid w:val="00D86385"/>
    <w:rsid w:val="00D95726"/>
    <w:rsid w:val="00DB472D"/>
    <w:rsid w:val="00DD574B"/>
    <w:rsid w:val="00DE5F88"/>
    <w:rsid w:val="00DF2298"/>
    <w:rsid w:val="00E067BA"/>
    <w:rsid w:val="00EB74E8"/>
    <w:rsid w:val="00EC0F79"/>
    <w:rsid w:val="00F30552"/>
    <w:rsid w:val="00F46BDB"/>
    <w:rsid w:val="00F932D8"/>
    <w:rsid w:val="00FC029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C07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02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0299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02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FC0299"/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FC0299"/>
    <w:rPr>
      <w:color w:val="FFFFFF" w:themeColor="background1"/>
      <w:sz w:val="20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FC0299"/>
    <w:rPr>
      <w:color w:val="FFFFFF" w:themeColor="background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FC0299"/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887E05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FC0299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FC0299"/>
    <w:pPr>
      <w:spacing w:before="120"/>
      <w:jc w:val="center"/>
    </w:pPr>
    <w:rPr>
      <w:color w:val="FFFFFF" w:themeColor="background1"/>
      <w:sz w:val="22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FC0299"/>
    <w:rPr>
      <w:color w:val="FFFFFF" w:themeColor="background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es\AppData\Roaming\Microsoft\Plantillas\Curr&#237;culum%20v&#237;ta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084C7E5DE94126B412A90CE982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E706E-846A-444D-9C40-1CC28F5DEFFD}"/>
      </w:docPartPr>
      <w:docPartBody>
        <w:p w:rsidR="005F75C1" w:rsidRDefault="00331A52">
          <w:pPr>
            <w:pStyle w:val="92084C7E5DE94126B412A90CE9824D1A"/>
          </w:pPr>
          <w:r w:rsidRPr="00FC0299">
            <w:rPr>
              <w:lang w:bidi="es-ES"/>
            </w:rPr>
            <w:t>A C E R C A D E M Í</w:t>
          </w:r>
        </w:p>
      </w:docPartBody>
    </w:docPart>
    <w:docPart>
      <w:docPartPr>
        <w:name w:val="3D412EC2EBEA459DB482FDB78940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D4C1-FD40-4226-946D-0B5E85259379}"/>
      </w:docPartPr>
      <w:docPartBody>
        <w:p w:rsidR="005F75C1" w:rsidRDefault="00331A52">
          <w:pPr>
            <w:pStyle w:val="3D412EC2EBEA459DB482FDB7894032AF"/>
          </w:pPr>
          <w:r w:rsidRPr="00FC0299">
            <w:rPr>
              <w:lang w:bidi="es-ES"/>
            </w:rPr>
            <w:t>Experiencia</w:t>
          </w:r>
        </w:p>
      </w:docPartBody>
    </w:docPart>
    <w:docPart>
      <w:docPartPr>
        <w:name w:val="9CF1A5737C5E4AEAA85FF316C5BD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09FC1-DCE3-46F1-8E55-76A4DEA19955}"/>
      </w:docPartPr>
      <w:docPartBody>
        <w:p w:rsidR="005F75C1" w:rsidRDefault="00331A52">
          <w:pPr>
            <w:pStyle w:val="9CF1A5737C5E4AEAA85FF316C5BDAF29"/>
          </w:pPr>
          <w:r w:rsidRPr="00FC0299">
            <w:rPr>
              <w:lang w:bidi="es-ES"/>
            </w:rPr>
            <w:t>Aptitudes</w:t>
          </w:r>
        </w:p>
      </w:docPartBody>
    </w:docPart>
    <w:docPart>
      <w:docPartPr>
        <w:name w:val="06C1CEE6A1E348A2B000C678796E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A8719-E2DB-4CBE-ABD0-05675E07C9E3}"/>
      </w:docPartPr>
      <w:docPartBody>
        <w:p w:rsidR="005F75C1" w:rsidRDefault="00331A52">
          <w:pPr>
            <w:pStyle w:val="06C1CEE6A1E348A2B000C678796ECDBB"/>
          </w:pPr>
          <w:r w:rsidRPr="00FC0299">
            <w:rPr>
              <w:lang w:bidi="es-ES"/>
            </w:rPr>
            <w:t>C O N T A C T O</w:t>
          </w:r>
        </w:p>
      </w:docPartBody>
    </w:docPart>
    <w:docPart>
      <w:docPartPr>
        <w:name w:val="272813EC90064FDD8941C8C55410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3F996-ACB5-41B1-AAAA-56F17A0B5960}"/>
      </w:docPartPr>
      <w:docPartBody>
        <w:p w:rsidR="005F75C1" w:rsidRDefault="00331A52">
          <w:pPr>
            <w:pStyle w:val="272813EC90064FDD8941C8C5541089EE"/>
          </w:pPr>
          <w:r w:rsidRPr="00FC0299">
            <w:rPr>
              <w:lang w:bidi="es-ES"/>
            </w:rPr>
            <w:t>E D u c a c i ó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7A"/>
    <w:rsid w:val="00331A52"/>
    <w:rsid w:val="00366B7A"/>
    <w:rsid w:val="005F75C1"/>
    <w:rsid w:val="009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084C7E5DE94126B412A90CE9824D1A">
    <w:name w:val="92084C7E5DE94126B412A90CE9824D1A"/>
  </w:style>
  <w:style w:type="paragraph" w:customStyle="1" w:styleId="0184D180192D459A8EAE15A91E7D88E9">
    <w:name w:val="0184D180192D459A8EAE15A91E7D88E9"/>
  </w:style>
  <w:style w:type="paragraph" w:customStyle="1" w:styleId="95A3515DFCFD4FFFA09A2465AC0D9C7D">
    <w:name w:val="95A3515DFCFD4FFFA09A2465AC0D9C7D"/>
  </w:style>
  <w:style w:type="paragraph" w:customStyle="1" w:styleId="B9E31A57B271405BA69F1BB31051121F">
    <w:name w:val="B9E31A57B271405BA69F1BB31051121F"/>
  </w:style>
  <w:style w:type="paragraph" w:customStyle="1" w:styleId="C9697253890A4E1AB7C852E742904459">
    <w:name w:val="C9697253890A4E1AB7C852E742904459"/>
  </w:style>
  <w:style w:type="paragraph" w:customStyle="1" w:styleId="3D412EC2EBEA459DB482FDB7894032AF">
    <w:name w:val="3D412EC2EBEA459DB482FDB7894032AF"/>
  </w:style>
  <w:style w:type="paragraph" w:customStyle="1" w:styleId="C525C9FB29CB46BCAD39F4CEE3A17A7B">
    <w:name w:val="C525C9FB29CB46BCAD39F4CEE3A17A7B"/>
  </w:style>
  <w:style w:type="paragraph" w:customStyle="1" w:styleId="02B597D52EDC4C7AB3EC579D6D9C5686">
    <w:name w:val="02B597D52EDC4C7AB3EC579D6D9C5686"/>
  </w:style>
  <w:style w:type="paragraph" w:customStyle="1" w:styleId="64401416642D49A6BE52CDC1C5B90AA5">
    <w:name w:val="64401416642D49A6BE52CDC1C5B90AA5"/>
  </w:style>
  <w:style w:type="paragraph" w:customStyle="1" w:styleId="C35877B0566746D789214AC31FFB158D">
    <w:name w:val="C35877B0566746D789214AC31FFB158D"/>
  </w:style>
  <w:style w:type="paragraph" w:customStyle="1" w:styleId="07AA5CF0F0BF47FF92547E3BEE9E8FA0">
    <w:name w:val="07AA5CF0F0BF47FF92547E3BEE9E8FA0"/>
  </w:style>
  <w:style w:type="paragraph" w:customStyle="1" w:styleId="A22BD94364554974A925F483748311FA">
    <w:name w:val="A22BD94364554974A925F483748311FA"/>
  </w:style>
  <w:style w:type="paragraph" w:customStyle="1" w:styleId="8D8374D7F9DA42D7989F35B2DECE78E6">
    <w:name w:val="8D8374D7F9DA42D7989F35B2DECE78E6"/>
  </w:style>
  <w:style w:type="paragraph" w:customStyle="1" w:styleId="E0908F3D22B745A08D0D02CB598C3119">
    <w:name w:val="E0908F3D22B745A08D0D02CB598C3119"/>
  </w:style>
  <w:style w:type="paragraph" w:customStyle="1" w:styleId="9D49ED86BC6844ECAC30CD170B12C04F">
    <w:name w:val="9D49ED86BC6844ECAC30CD170B12C04F"/>
  </w:style>
  <w:style w:type="paragraph" w:customStyle="1" w:styleId="0563D4D784F942F29CBBBF3489A79DA8">
    <w:name w:val="0563D4D784F942F29CBBBF3489A79DA8"/>
  </w:style>
  <w:style w:type="paragraph" w:customStyle="1" w:styleId="66C7329AFD0B48F5B158CAB46D5F2679">
    <w:name w:val="66C7329AFD0B48F5B158CAB46D5F2679"/>
  </w:style>
  <w:style w:type="paragraph" w:customStyle="1" w:styleId="50322D877F9546B7AD96536C996C76C1">
    <w:name w:val="50322D877F9546B7AD96536C996C76C1"/>
  </w:style>
  <w:style w:type="paragraph" w:customStyle="1" w:styleId="9CF1A5737C5E4AEAA85FF316C5BDAF29">
    <w:name w:val="9CF1A5737C5E4AEAA85FF316C5BDAF29"/>
  </w:style>
  <w:style w:type="paragraph" w:customStyle="1" w:styleId="AcercadeM">
    <w:name w:val="AcercadeMí"/>
    <w:basedOn w:val="Normal"/>
    <w:next w:val="Normal"/>
    <w:link w:val="CarcterdeAcercadeM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Cs w:val="24"/>
      <w:lang w:val="es-ES" w:eastAsia="en-US"/>
    </w:rPr>
  </w:style>
  <w:style w:type="character" w:customStyle="1" w:styleId="CarcterdeAcercadeM">
    <w:name w:val="Carácter de AcercadeMÍ"/>
    <w:basedOn w:val="Fuentedeprrafopredeter"/>
    <w:link w:val="AcercadeM"/>
    <w:uiPriority w:val="28"/>
    <w:rPr>
      <w:rFonts w:eastAsiaTheme="minorHAnsi"/>
      <w:color w:val="FFFFFF" w:themeColor="background1"/>
      <w:szCs w:val="24"/>
      <w:lang w:val="es-ES" w:eastAsia="en-US"/>
    </w:rPr>
  </w:style>
  <w:style w:type="paragraph" w:customStyle="1" w:styleId="0D77246F68554E51BD66FB4F7ECD5777">
    <w:name w:val="0D77246F68554E51BD66FB4F7ECD5777"/>
  </w:style>
  <w:style w:type="paragraph" w:customStyle="1" w:styleId="06C1CEE6A1E348A2B000C678796ECDBB">
    <w:name w:val="06C1CEE6A1E348A2B000C678796ECDBB"/>
  </w:style>
  <w:style w:type="paragraph" w:customStyle="1" w:styleId="C61A6DEE23EF4739B17C3E30AE82E1AB">
    <w:name w:val="C61A6DEE23EF4739B17C3E30AE82E1AB"/>
  </w:style>
  <w:style w:type="paragraph" w:customStyle="1" w:styleId="7B9912EC73404EDDAAA0ACF41F40477B">
    <w:name w:val="7B9912EC73404EDDAAA0ACF41F40477B"/>
  </w:style>
  <w:style w:type="paragraph" w:customStyle="1" w:styleId="160F77167B684E48811EC74ABF5D0738">
    <w:name w:val="160F77167B684E48811EC74ABF5D0738"/>
  </w:style>
  <w:style w:type="paragraph" w:customStyle="1" w:styleId="75462F7C71FF4031B04E1F4A963975C0">
    <w:name w:val="75462F7C71FF4031B04E1F4A963975C0"/>
  </w:style>
  <w:style w:type="paragraph" w:customStyle="1" w:styleId="272813EC90064FDD8941C8C5541089EE">
    <w:name w:val="272813EC90064FDD8941C8C5541089EE"/>
  </w:style>
  <w:style w:type="paragraph" w:customStyle="1" w:styleId="4A205C66134241BB987E131DE0C6F152">
    <w:name w:val="4A205C66134241BB987E131DE0C6F152"/>
  </w:style>
  <w:style w:type="paragraph" w:customStyle="1" w:styleId="665FB29F0F5E4039B06EC077943E4C83">
    <w:name w:val="665FB29F0F5E4039B06EC077943E4C83"/>
  </w:style>
  <w:style w:type="paragraph" w:customStyle="1" w:styleId="DF5432DCFC78467F8DCC4D24098C801B">
    <w:name w:val="DF5432DCFC78467F8DCC4D24098C801B"/>
  </w:style>
  <w:style w:type="paragraph" w:customStyle="1" w:styleId="8EC6DF5744B143E385B1C1F8022B22AD">
    <w:name w:val="8EC6DF5744B143E385B1C1F8022B22AD"/>
  </w:style>
  <w:style w:type="paragraph" w:customStyle="1" w:styleId="Contacto1">
    <w:name w:val="Contacto1"/>
    <w:basedOn w:val="Normal"/>
    <w:next w:val="Normal"/>
    <w:link w:val="Carcterdecontacto1"/>
    <w:uiPriority w:val="29"/>
    <w:qFormat/>
    <w:pPr>
      <w:spacing w:after="0" w:line="264" w:lineRule="auto"/>
    </w:pPr>
    <w:rPr>
      <w:rFonts w:eastAsiaTheme="minorHAnsi"/>
      <w:color w:val="FFFFFF" w:themeColor="background1"/>
      <w:sz w:val="20"/>
      <w:szCs w:val="24"/>
      <w:lang w:val="es-ES" w:eastAsia="en-US"/>
    </w:rPr>
  </w:style>
  <w:style w:type="character" w:customStyle="1" w:styleId="Carcterdecontacto1">
    <w:name w:val="Carácter de contacto1"/>
    <w:basedOn w:val="Fuentedeprrafopredeter"/>
    <w:link w:val="Contacto1"/>
    <w:uiPriority w:val="29"/>
    <w:rPr>
      <w:rFonts w:eastAsiaTheme="minorHAnsi"/>
      <w:color w:val="FFFFFF" w:themeColor="background1"/>
      <w:sz w:val="20"/>
      <w:szCs w:val="24"/>
      <w:lang w:val="es-ES" w:eastAsia="en-US"/>
    </w:rPr>
  </w:style>
  <w:style w:type="paragraph" w:customStyle="1" w:styleId="49A57E046C7C4574A68FF646AAC49A93">
    <w:name w:val="49A57E046C7C4574A68FF646AAC49A93"/>
  </w:style>
  <w:style w:type="paragraph" w:customStyle="1" w:styleId="4CE8A5C3421544369C0A3AC1488204BF">
    <w:name w:val="4CE8A5C3421544369C0A3AC1488204BF"/>
  </w:style>
  <w:style w:type="paragraph" w:customStyle="1" w:styleId="A2BFFA429E814F7C8BA0F482895CFD0D">
    <w:name w:val="A2BFFA429E814F7C8BA0F482895CFD0D"/>
  </w:style>
  <w:style w:type="paragraph" w:customStyle="1" w:styleId="C1C633885A264893B12F9EA6D93C9916">
    <w:name w:val="C1C633885A264893B12F9EA6D93C9916"/>
  </w:style>
  <w:style w:type="paragraph" w:customStyle="1" w:styleId="9EAA22D01DFC4B1CABDD844734B5E2CA">
    <w:name w:val="9EAA22D01DFC4B1CABDD844734B5E2CA"/>
  </w:style>
  <w:style w:type="paragraph" w:customStyle="1" w:styleId="600D7C8C54EB49779B09A405D48CA774">
    <w:name w:val="600D7C8C54EB49779B09A405D48CA774"/>
  </w:style>
  <w:style w:type="paragraph" w:customStyle="1" w:styleId="F90B023245234F92B7FA783CD5F039B8">
    <w:name w:val="F90B023245234F92B7FA783CD5F039B8"/>
    <w:rsid w:val="00366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1A3D0A6-875C-430F-AE3A-7842DA6D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2021-01-21T19:00:00Z</dcterms:created>
  <dcterms:modified xsi:type="dcterms:W3CDTF">2021-04-21T01:53:00Z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