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142"/>
        <w:gridCol w:w="492"/>
        <w:gridCol w:w="6879"/>
        <w:gridCol w:w="141"/>
      </w:tblGrid>
      <w:tr w:rsidR="001B2ABD" w:rsidRPr="0059649E" w14:paraId="508655CC" w14:textId="77777777" w:rsidTr="00740641">
        <w:trPr>
          <w:trHeight w:val="4410"/>
        </w:trPr>
        <w:tc>
          <w:tcPr>
            <w:tcW w:w="3686" w:type="dxa"/>
            <w:vAlign w:val="bottom"/>
          </w:tcPr>
          <w:p w14:paraId="4CD71D01" w14:textId="07E2E1C0" w:rsidR="001B2ABD" w:rsidRPr="000204FD" w:rsidRDefault="000204FD" w:rsidP="000204FD">
            <w:pPr>
              <w:tabs>
                <w:tab w:val="left" w:pos="990"/>
              </w:tabs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PERFIL</w:t>
            </w:r>
          </w:p>
        </w:tc>
        <w:tc>
          <w:tcPr>
            <w:tcW w:w="634" w:type="dxa"/>
            <w:gridSpan w:val="2"/>
          </w:tcPr>
          <w:p w14:paraId="73809377" w14:textId="77777777" w:rsidR="001B2ABD" w:rsidRPr="000748CE" w:rsidRDefault="001B2ABD" w:rsidP="000C45FF">
            <w:pPr>
              <w:tabs>
                <w:tab w:val="left" w:pos="990"/>
              </w:tabs>
              <w:rPr>
                <w:rFonts w:ascii="Arabic Typesetting" w:hAnsi="Arabic Typesetting" w:cs="Arabic Typesetting"/>
                <w:sz w:val="96"/>
                <w:szCs w:val="96"/>
              </w:rPr>
            </w:pPr>
          </w:p>
        </w:tc>
        <w:tc>
          <w:tcPr>
            <w:tcW w:w="7020" w:type="dxa"/>
            <w:gridSpan w:val="2"/>
            <w:vAlign w:val="bottom"/>
          </w:tcPr>
          <w:p w14:paraId="26A62FD9" w14:textId="77777777" w:rsidR="001B2ABD" w:rsidRPr="000748CE" w:rsidRDefault="0078588C" w:rsidP="0078588C">
            <w:pPr>
              <w:pStyle w:val="Ttulo"/>
              <w:rPr>
                <w:rFonts w:ascii="Arabic Typesetting" w:hAnsi="Arabic Typesetting" w:cs="Arabic Typesetting"/>
                <w:b/>
                <w:bCs/>
                <w:szCs w:val="96"/>
              </w:rPr>
            </w:pPr>
            <w:r w:rsidRPr="000748CE">
              <w:rPr>
                <w:rFonts w:ascii="Arabic Typesetting" w:hAnsi="Arabic Typesetting" w:cs="Arabic Typesetting"/>
                <w:b/>
                <w:bCs/>
                <w:szCs w:val="96"/>
              </w:rPr>
              <w:t>SOFIA ROMERO ARENAS</w:t>
            </w:r>
          </w:p>
        </w:tc>
      </w:tr>
      <w:tr w:rsidR="001B2ABD" w:rsidRPr="0078588C" w14:paraId="3AEC54F8" w14:textId="77777777" w:rsidTr="00FD0D95">
        <w:trPr>
          <w:gridAfter w:val="1"/>
          <w:wAfter w:w="141" w:type="dxa"/>
        </w:trPr>
        <w:tc>
          <w:tcPr>
            <w:tcW w:w="3828" w:type="dxa"/>
            <w:gridSpan w:val="2"/>
          </w:tcPr>
          <w:p w14:paraId="3E51E998" w14:textId="77777777" w:rsidR="00A05BA3" w:rsidRPr="00697667" w:rsidRDefault="00BF19E1" w:rsidP="00866B33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697667">
              <w:rPr>
                <w:rFonts w:ascii="Arabic Typesetting" w:hAnsi="Arabic Typesetting" w:cs="Arabic Typesetting"/>
                <w:sz w:val="30"/>
                <w:szCs w:val="30"/>
              </w:rPr>
              <w:t>RUT: 21.043.748</w:t>
            </w:r>
            <w:r w:rsidR="00A05BA3" w:rsidRPr="00697667">
              <w:rPr>
                <w:rFonts w:ascii="Arabic Typesetting" w:hAnsi="Arabic Typesetting" w:cs="Arabic Typesetting"/>
                <w:sz w:val="30"/>
                <w:szCs w:val="30"/>
              </w:rPr>
              <w:t>-7</w:t>
            </w:r>
          </w:p>
          <w:p w14:paraId="0984A8BD" w14:textId="7FBBD407" w:rsidR="00036450" w:rsidRPr="00697667" w:rsidRDefault="00866B33" w:rsidP="00036450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697667">
              <w:rPr>
                <w:rFonts w:ascii="Arabic Typesetting" w:hAnsi="Arabic Typesetting" w:cs="Arabic Typesetting" w:hint="cs"/>
                <w:sz w:val="30"/>
                <w:szCs w:val="30"/>
              </w:rPr>
              <w:t>FECHA DE NACIMIENTO: 20 de Junio del 2002</w:t>
            </w:r>
          </w:p>
          <w:p w14:paraId="414A0CDD" w14:textId="0BA36FCF" w:rsidR="00036450" w:rsidRPr="00697667" w:rsidRDefault="00605588" w:rsidP="000204FD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697667">
              <w:rPr>
                <w:rFonts w:ascii="Arabic Typesetting" w:hAnsi="Arabic Typesetting" w:cs="Arabic Typesetting"/>
                <w:sz w:val="30"/>
                <w:szCs w:val="30"/>
              </w:rPr>
              <w:t>EDAD: 1</w:t>
            </w:r>
            <w:r w:rsidR="00532BEE" w:rsidRPr="00697667">
              <w:rPr>
                <w:rFonts w:ascii="Arabic Typesetting" w:hAnsi="Arabic Typesetting" w:cs="Arabic Typesetting"/>
                <w:sz w:val="30"/>
                <w:szCs w:val="30"/>
              </w:rPr>
              <w:t>9</w:t>
            </w:r>
            <w:r w:rsidRPr="00697667">
              <w:rPr>
                <w:rFonts w:ascii="Arabic Typesetting" w:hAnsi="Arabic Typesetting" w:cs="Arabic Typesetting"/>
                <w:sz w:val="30"/>
                <w:szCs w:val="30"/>
              </w:rPr>
              <w:t xml:space="preserve"> años (cumplidos)</w:t>
            </w:r>
          </w:p>
          <w:p w14:paraId="2C4C12ED" w14:textId="476FC5BD" w:rsidR="000204FD" w:rsidRPr="000204FD" w:rsidRDefault="000204FD" w:rsidP="000204FD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CONTACTO</w:t>
            </w:r>
          </w:p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1111563247"/>
              <w:placeholder>
                <w:docPart w:val="58293BE568834DE7B8BE2BB2F291CA9C"/>
              </w:placeholder>
              <w:temporary/>
              <w:showingPlcHdr/>
              <w15:appearance w15:val="hidden"/>
            </w:sdtPr>
            <w:sdtEndPr>
              <w:rPr>
                <w:sz w:val="30"/>
                <w:szCs w:val="30"/>
              </w:rPr>
            </w:sdtEndPr>
            <w:sdtContent>
              <w:p w14:paraId="50DC4896" w14:textId="77777777" w:rsidR="004D3011" w:rsidRPr="00C80EFE" w:rsidRDefault="004D3011" w:rsidP="004D3011">
                <w:pPr>
                  <w:rPr>
                    <w:rFonts w:ascii="Arabic Typesetting" w:hAnsi="Arabic Typesetting" w:cs="Arabic Typesetting"/>
                    <w:sz w:val="30"/>
                    <w:szCs w:val="30"/>
                  </w:rPr>
                </w:pPr>
                <w:r w:rsidRPr="00C80EFE">
                  <w:rPr>
                    <w:rFonts w:ascii="Arabic Typesetting" w:hAnsi="Arabic Typesetting" w:cs="Arabic Typesetting" w:hint="cs"/>
                    <w:sz w:val="30"/>
                    <w:szCs w:val="30"/>
                    <w:lang w:bidi="es-ES"/>
                  </w:rPr>
                  <w:t>TELÉFONO:</w:t>
                </w:r>
              </w:p>
            </w:sdtContent>
          </w:sdt>
          <w:p w14:paraId="2DD97537" w14:textId="77777777" w:rsidR="004D3011" w:rsidRPr="00C80EFE" w:rsidRDefault="0078588C" w:rsidP="004D3011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C80EFE">
              <w:rPr>
                <w:rFonts w:ascii="Arabic Typesetting" w:hAnsi="Arabic Typesetting" w:cs="Arabic Typesetting"/>
                <w:sz w:val="30"/>
                <w:szCs w:val="30"/>
              </w:rPr>
              <w:t>+56</w:t>
            </w:r>
            <w:r w:rsidR="00A27F23" w:rsidRPr="00C80EFE">
              <w:rPr>
                <w:rFonts w:ascii="Arabic Typesetting" w:hAnsi="Arabic Typesetting" w:cs="Arabic Typesetting" w:hint="cs"/>
                <w:sz w:val="30"/>
                <w:szCs w:val="30"/>
              </w:rPr>
              <w:t>958450909</w:t>
            </w:r>
          </w:p>
          <w:p w14:paraId="0A7286D7" w14:textId="77777777" w:rsidR="004D3011" w:rsidRPr="0078588C" w:rsidRDefault="004D3011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sdt>
            <w:sdtPr>
              <w:rPr>
                <w:rFonts w:ascii="Arabic Typesetting" w:hAnsi="Arabic Typesetting" w:cs="Arabic Typesetting" w:hint="cs"/>
                <w:sz w:val="36"/>
                <w:szCs w:val="36"/>
              </w:rPr>
              <w:id w:val="-240260293"/>
              <w:placeholder>
                <w:docPart w:val="6D50C8773F98402AB799858F7C15F1A0"/>
              </w:placeholder>
              <w:temporary/>
              <w:showingPlcHdr/>
              <w15:appearance w15:val="hidden"/>
            </w:sdtPr>
            <w:sdtEndPr/>
            <w:sdtContent>
              <w:p w14:paraId="66ABA0FF" w14:textId="77777777" w:rsidR="004D3011" w:rsidRPr="0078588C" w:rsidRDefault="004D3011" w:rsidP="004D3011">
                <w:pPr>
                  <w:rPr>
                    <w:rFonts w:ascii="Arabic Typesetting" w:hAnsi="Arabic Typesetting" w:cs="Arabic Typesetting"/>
                    <w:sz w:val="36"/>
                    <w:szCs w:val="36"/>
                  </w:rPr>
                </w:pPr>
                <w:r w:rsidRPr="00C719AE">
                  <w:rPr>
                    <w:rFonts w:ascii="Arabic Typesetting" w:hAnsi="Arabic Typesetting" w:cs="Arabic Typesetting" w:hint="cs"/>
                    <w:b/>
                    <w:bCs/>
                    <w:sz w:val="36"/>
                    <w:szCs w:val="36"/>
                    <w:lang w:bidi="es-ES"/>
                  </w:rPr>
                  <w:t>CORREO ELECTRÓNICO:</w:t>
                </w:r>
              </w:p>
            </w:sdtContent>
          </w:sdt>
          <w:p w14:paraId="614C4DFF" w14:textId="229FB49E" w:rsidR="004142CD" w:rsidRPr="00C80EFE" w:rsidRDefault="00CC041B" w:rsidP="004142CD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C80EFE">
              <w:rPr>
                <w:rFonts w:ascii="Arabic Typesetting" w:hAnsi="Arabic Typesetting" w:cs="Arabic Typesetting"/>
                <w:sz w:val="30"/>
                <w:szCs w:val="30"/>
              </w:rPr>
              <w:t>r</w:t>
            </w:r>
            <w:r w:rsidR="00A27F23" w:rsidRPr="00C80EFE">
              <w:rPr>
                <w:rFonts w:ascii="Arabic Typesetting" w:hAnsi="Arabic Typesetting" w:cs="Arabic Typesetting" w:hint="cs"/>
                <w:sz w:val="30"/>
                <w:szCs w:val="30"/>
              </w:rPr>
              <w:t>omeroarenas2002@gmail.com</w:t>
            </w:r>
          </w:p>
          <w:p w14:paraId="4759170A" w14:textId="77777777" w:rsidR="00E03057" w:rsidRPr="0078588C" w:rsidRDefault="00E03057" w:rsidP="004142C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14:paraId="3FD5A796" w14:textId="77777777" w:rsidR="00E24E5B" w:rsidRDefault="0072121C" w:rsidP="004D3011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72121C"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>NOTA:</w:t>
            </w:r>
          </w:p>
          <w:p w14:paraId="028AEDE1" w14:textId="77777777" w:rsidR="006311DD" w:rsidRPr="00AD6DC6" w:rsidRDefault="00F15490" w:rsidP="004D3011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AD6DC6">
              <w:rPr>
                <w:rFonts w:ascii="Arabic Typesetting" w:hAnsi="Arabic Typesetting" w:cs="Arabic Typesetting"/>
                <w:sz w:val="30"/>
                <w:szCs w:val="30"/>
              </w:rPr>
              <w:t xml:space="preserve">Dispuesta </w:t>
            </w:r>
            <w:r w:rsidR="004A0D7F" w:rsidRPr="00AD6DC6">
              <w:rPr>
                <w:rFonts w:ascii="Arabic Typesetting" w:hAnsi="Arabic Typesetting" w:cs="Arabic Typesetting"/>
                <w:sz w:val="30"/>
                <w:szCs w:val="30"/>
              </w:rPr>
              <w:t>siempre a aprender</w:t>
            </w:r>
            <w:r w:rsidR="00864D50" w:rsidRPr="00AD6DC6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26D46FAF" w14:textId="77777777" w:rsidR="004D3011" w:rsidRPr="0078588C" w:rsidRDefault="004D3011" w:rsidP="004D301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492" w:type="dxa"/>
          </w:tcPr>
          <w:p w14:paraId="3ECD6717" w14:textId="77777777" w:rsidR="001B2ABD" w:rsidRPr="0078588C" w:rsidRDefault="001B2ABD" w:rsidP="000C45FF">
            <w:pPr>
              <w:tabs>
                <w:tab w:val="left" w:pos="990"/>
              </w:tabs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6879" w:type="dxa"/>
          </w:tcPr>
          <w:sdt>
            <w:sdtPr>
              <w:rPr>
                <w:rFonts w:ascii="Arabic Typesetting" w:hAnsi="Arabic Typesetting" w:cs="Arabic Typesetting" w:hint="cs"/>
                <w:sz w:val="30"/>
                <w:szCs w:val="30"/>
              </w:rPr>
              <w:id w:val="1049110328"/>
              <w:placeholder>
                <w:docPart w:val="806DD9362A73401DB272CB95279F2D81"/>
              </w:placeholder>
              <w:temporary/>
              <w:showingPlcHdr/>
              <w15:appearance w15:val="hidden"/>
            </w:sdtPr>
            <w:sdtEndPr/>
            <w:sdtContent>
              <w:p w14:paraId="68F8B804" w14:textId="77777777" w:rsidR="001B2ABD" w:rsidRPr="00477761" w:rsidRDefault="00E25A26" w:rsidP="00036450">
                <w:pPr>
                  <w:pStyle w:val="Ttulo2"/>
                  <w:rPr>
                    <w:rFonts w:ascii="Arabic Typesetting" w:hAnsi="Arabic Typesetting" w:cs="Arabic Typesetting"/>
                    <w:sz w:val="30"/>
                    <w:szCs w:val="30"/>
                  </w:rPr>
                </w:pPr>
                <w:r w:rsidRPr="00477761">
                  <w:rPr>
                    <w:rFonts w:ascii="Arabic Typesetting" w:hAnsi="Arabic Typesetting" w:cs="Arabic Typesetting" w:hint="cs"/>
                    <w:sz w:val="30"/>
                    <w:szCs w:val="30"/>
                    <w:lang w:bidi="es-ES"/>
                  </w:rPr>
                  <w:t>EDUCACIÓN</w:t>
                </w:r>
              </w:p>
            </w:sdtContent>
          </w:sdt>
          <w:p w14:paraId="2CA551CF" w14:textId="77777777" w:rsidR="00036450" w:rsidRPr="00477761" w:rsidRDefault="00A27F23" w:rsidP="00A148D6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 w:hint="cs"/>
                <w:b/>
                <w:bCs/>
                <w:sz w:val="30"/>
                <w:szCs w:val="30"/>
              </w:rPr>
              <w:t>Colegio Hispanoamericano</w:t>
            </w:r>
          </w:p>
          <w:p w14:paraId="5D403D93" w14:textId="77777777" w:rsidR="00036450" w:rsidRPr="00477761" w:rsidRDefault="00A27F23" w:rsidP="00B359E4">
            <w:pPr>
              <w:pStyle w:val="Fecha"/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2016</w:t>
            </w:r>
            <w:r w:rsidR="00036450"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 - 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2019</w:t>
            </w:r>
          </w:p>
          <w:p w14:paraId="04872645" w14:textId="6A0F6DC9" w:rsidR="001424E5" w:rsidRPr="00477761" w:rsidRDefault="00A27F23" w:rsidP="001424E5">
            <w:pPr>
              <w:rPr>
                <w:rFonts w:ascii="Arabic Typesetting" w:hAnsi="Arabic Typesetting" w:cs="Arabic Typesetting"/>
                <w:sz w:val="30"/>
                <w:szCs w:val="30"/>
                <w:lang w:bidi="es-ES"/>
              </w:rPr>
            </w:pP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Egrese e</w:t>
            </w:r>
            <w:r w:rsidR="007D52E9" w:rsidRPr="00477761">
              <w:rPr>
                <w:rFonts w:ascii="Arabic Typesetting" w:hAnsi="Arabic Typesetting" w:cs="Arabic Typesetting"/>
                <w:sz w:val="30"/>
                <w:szCs w:val="30"/>
              </w:rPr>
              <w:t>l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 xml:space="preserve"> año</w:t>
            </w:r>
            <w:r w:rsidR="007D52E9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pasado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 xml:space="preserve"> de la educación media con un promedio final de nota N.E.M 6.</w:t>
            </w:r>
            <w:r w:rsidR="00CC041B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3 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destacándome por ser una alumna empática</w:t>
            </w:r>
            <w:r w:rsidR="005C6A87"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, responsable y esforzada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>.</w:t>
            </w:r>
          </w:p>
          <w:p w14:paraId="4FD3CDD4" w14:textId="77777777" w:rsidR="00A27F23" w:rsidRPr="00477761" w:rsidRDefault="00A27F23" w:rsidP="001424E5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>Actualmente rendi la prueba de selección universitaria</w:t>
            </w:r>
            <w:r w:rsidR="005C6A87"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>,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 </w:t>
            </w:r>
            <w:r w:rsidR="005C6A87"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preparándome 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>en</w:t>
            </w:r>
            <w:r w:rsidR="005C6A87"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 un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 preuniversitario. </w:t>
            </w:r>
          </w:p>
          <w:sdt>
            <w:sdtPr>
              <w:rPr>
                <w:rFonts w:ascii="Arabic Typesetting" w:hAnsi="Arabic Typesetting" w:cs="Arabic Typesetting" w:hint="cs"/>
                <w:sz w:val="30"/>
                <w:szCs w:val="30"/>
              </w:rPr>
              <w:id w:val="1001553383"/>
              <w:placeholder>
                <w:docPart w:val="B2BD2663F8004423A5F27879C163B56D"/>
              </w:placeholder>
              <w:temporary/>
              <w:showingPlcHdr/>
              <w15:appearance w15:val="hidden"/>
            </w:sdtPr>
            <w:sdtEndPr/>
            <w:sdtContent>
              <w:p w14:paraId="0B8C10AA" w14:textId="59AACF53" w:rsidR="00BC55C3" w:rsidRPr="00477761" w:rsidRDefault="00BC55C3" w:rsidP="00BC55C3">
                <w:pPr>
                  <w:pStyle w:val="Ttulo2"/>
                  <w:rPr>
                    <w:rFonts w:ascii="Arabic Typesetting" w:hAnsi="Arabic Typesetting" w:cs="Arabic Typesetting"/>
                    <w:sz w:val="30"/>
                    <w:szCs w:val="30"/>
                  </w:rPr>
                </w:pPr>
                <w:r w:rsidRPr="00477761">
                  <w:rPr>
                    <w:rFonts w:ascii="Arabic Typesetting" w:hAnsi="Arabic Typesetting" w:cs="Arabic Typesetting" w:hint="cs"/>
                    <w:sz w:val="30"/>
                    <w:szCs w:val="30"/>
                    <w:lang w:bidi="es-ES"/>
                  </w:rPr>
                  <w:t>EXPERIENCIA LABORAL</w:t>
                </w:r>
              </w:p>
            </w:sdtContent>
          </w:sdt>
          <w:p w14:paraId="17680AA6" w14:textId="16762240" w:rsidR="00036450" w:rsidRPr="00477761" w:rsidRDefault="005C6A87" w:rsidP="00B359E4">
            <w:pPr>
              <w:pStyle w:val="Ttulo4"/>
              <w:rPr>
                <w:rFonts w:ascii="Arabic Typesetting" w:hAnsi="Arabic Typesetting" w:cs="Arabic Typesetting"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>Cosecha de Guindos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- Seleccionadora y </w:t>
            </w:r>
            <w:r w:rsidR="007D52E9" w:rsidRPr="00477761">
              <w:rPr>
                <w:rFonts w:ascii="Arabic Typesetting" w:hAnsi="Arabic Typesetting" w:cs="Arabic Typesetting"/>
                <w:sz w:val="30"/>
                <w:szCs w:val="30"/>
                <w:lang w:bidi="es-ES"/>
              </w:rPr>
              <w:t>Contadora</w:t>
            </w:r>
          </w:p>
          <w:p w14:paraId="336FB76A" w14:textId="581D0305" w:rsidR="00036450" w:rsidRPr="00477761" w:rsidRDefault="005C6A87" w:rsidP="00036450">
            <w:pPr>
              <w:rPr>
                <w:rFonts w:ascii="Arabic Typesetting" w:hAnsi="Arabic Typesetting" w:cs="Arabic Typesetting"/>
                <w:sz w:val="30"/>
                <w:szCs w:val="30"/>
                <w:lang w:bidi="es-ES"/>
              </w:rPr>
            </w:pP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 xml:space="preserve">Trabaje como temporera en huertos </w:t>
            </w:r>
            <w:r w:rsidR="007D52E9" w:rsidRPr="00477761">
              <w:rPr>
                <w:rFonts w:ascii="Arabic Typesetting" w:hAnsi="Arabic Typesetting" w:cs="Arabic Typesetting"/>
                <w:sz w:val="30"/>
                <w:szCs w:val="30"/>
              </w:rPr>
              <w:t>grande</w:t>
            </w:r>
            <w:r w:rsidR="00D73D9C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s 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 xml:space="preserve">donde me requirieron como seleccionadora de la fruta y como </w:t>
            </w:r>
            <w:r w:rsidR="00CC041B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contadora </w:t>
            </w:r>
            <w:r w:rsidRPr="00477761">
              <w:rPr>
                <w:rFonts w:ascii="Arabic Typesetting" w:hAnsi="Arabic Typesetting" w:cs="Arabic Typesetting" w:hint="cs"/>
                <w:sz w:val="30"/>
                <w:szCs w:val="30"/>
              </w:rPr>
              <w:t xml:space="preserve">respecto de cuentas y trabajadores. </w:t>
            </w:r>
            <w:r w:rsidR="00036450" w:rsidRPr="00477761">
              <w:rPr>
                <w:rFonts w:ascii="Arabic Typesetting" w:hAnsi="Arabic Typesetting" w:cs="Arabic Typesetting" w:hint="cs"/>
                <w:sz w:val="30"/>
                <w:szCs w:val="30"/>
                <w:lang w:bidi="es-ES"/>
              </w:rPr>
              <w:t xml:space="preserve"> </w:t>
            </w:r>
          </w:p>
          <w:p w14:paraId="1B13C7BC" w14:textId="7353FEEC" w:rsidR="00367AA8" w:rsidRPr="00477761" w:rsidRDefault="00367AA8" w:rsidP="00367AA8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Empaque- Líder y Unimarc</w:t>
            </w:r>
          </w:p>
          <w:p w14:paraId="5C51CE06" w14:textId="7867A44F" w:rsidR="00CC041B" w:rsidRPr="00477761" w:rsidRDefault="00367AA8" w:rsidP="00367AA8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Trabaj</w:t>
            </w:r>
            <w:r w:rsidR="00CC041B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e </w:t>
            </w: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como comodín </w:t>
            </w:r>
            <w:r w:rsidR="00CC041B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en empaque </w:t>
            </w: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durante la semana en el líder y los fines de semanas en el Unimarc.</w:t>
            </w:r>
          </w:p>
          <w:p w14:paraId="74B317CB" w14:textId="5212C2F0" w:rsidR="006A13D4" w:rsidRPr="00477761" w:rsidRDefault="006A13D4" w:rsidP="00367AA8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Curso de Cajera Bancaria</w:t>
            </w:r>
            <w:r w:rsidR="007D52E9"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-Recientemente</w:t>
            </w:r>
          </w:p>
          <w:p w14:paraId="60C73F51" w14:textId="56D4E43C" w:rsidR="00022CAD" w:rsidRDefault="006A13D4" w:rsidP="00367AA8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Hice el curso de cajera </w:t>
            </w:r>
            <w:r w:rsidR="007D52E9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Bancaria </w:t>
            </w: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en el Instituto Subercasoux vía Streaming</w:t>
            </w:r>
            <w:r w:rsidR="00D82313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de</w:t>
            </w: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duración de </w:t>
            </w:r>
            <w:r w:rsidR="00CC2D67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dos </w:t>
            </w: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mes</w:t>
            </w:r>
            <w:r w:rsidR="00CC2D67" w:rsidRPr="00477761">
              <w:rPr>
                <w:rFonts w:ascii="Arabic Typesetting" w:hAnsi="Arabic Typesetting" w:cs="Arabic Typesetting"/>
                <w:sz w:val="30"/>
                <w:szCs w:val="30"/>
              </w:rPr>
              <w:t>es</w:t>
            </w:r>
            <w:r w:rsidR="00022CAD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122E6FEF" w14:textId="23C1E6FD" w:rsidR="000748CE" w:rsidRPr="00477761" w:rsidRDefault="00637C25" w:rsidP="00367AA8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 xml:space="preserve">Asistente De </w:t>
            </w:r>
            <w:proofErr w:type="spellStart"/>
            <w:r w:rsidR="000748CE"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Call</w:t>
            </w:r>
            <w:proofErr w:type="spellEnd"/>
            <w:r w:rsidR="000748CE"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0748CE"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Centell</w:t>
            </w:r>
            <w:proofErr w:type="spellEnd"/>
          </w:p>
          <w:p w14:paraId="24F78768" w14:textId="1D010741" w:rsidR="000748CE" w:rsidRPr="00477761" w:rsidRDefault="00637C25" w:rsidP="00367AA8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Trabaje un año de asistente de </w:t>
            </w:r>
            <w:proofErr w:type="spellStart"/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call</w:t>
            </w:r>
            <w:proofErr w:type="spellEnd"/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center</w:t>
            </w:r>
            <w:r w:rsidR="006A6B46" w:rsidRPr="00477761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70B7476C" w14:textId="42664661" w:rsidR="00CC2D67" w:rsidRPr="00477761" w:rsidRDefault="002E6972" w:rsidP="000F5D9A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Atención al cliente</w:t>
            </w:r>
          </w:p>
          <w:p w14:paraId="3A415FBE" w14:textId="18E11B3C" w:rsidR="00036450" w:rsidRPr="00477761" w:rsidRDefault="00532BEE" w:rsidP="000F5D9A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Trabaje en una </w:t>
            </w:r>
            <w:r w:rsidR="00CC2D67" w:rsidRPr="00477761">
              <w:rPr>
                <w:rFonts w:ascii="Arabic Typesetting" w:hAnsi="Arabic Typesetting" w:cs="Arabic Typesetting"/>
                <w:sz w:val="30"/>
                <w:szCs w:val="30"/>
              </w:rPr>
              <w:t>pizzería</w:t>
            </w:r>
            <w:r w:rsidR="000F5D9A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llamada “Bendita” en atención </w:t>
            </w:r>
            <w:r w:rsidR="006F69B6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al </w:t>
            </w:r>
            <w:r w:rsidR="00DE09D5" w:rsidRPr="00477761">
              <w:rPr>
                <w:rFonts w:ascii="Arabic Typesetting" w:hAnsi="Arabic Typesetting" w:cs="Arabic Typesetting"/>
                <w:sz w:val="30"/>
                <w:szCs w:val="30"/>
              </w:rPr>
              <w:t>cliente, ubicada</w:t>
            </w:r>
            <w:r w:rsidR="00C2100D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en Santiago Centro</w:t>
            </w:r>
            <w:r w:rsidR="00CC2D67" w:rsidRPr="00477761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23C9ABD7" w14:textId="7F2C8B79" w:rsidR="002E6972" w:rsidRPr="00477761" w:rsidRDefault="00071F31" w:rsidP="000F5D9A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t>Ripley Costanera Center</w:t>
            </w:r>
          </w:p>
          <w:p w14:paraId="39AB3262" w14:textId="310E3DC4" w:rsidR="002E6972" w:rsidRPr="00477761" w:rsidRDefault="005D4FBA" w:rsidP="000F5D9A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Me</w:t>
            </w:r>
            <w:r w:rsidR="00122849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desempeñé </w:t>
            </w:r>
            <w:r w:rsidR="00865489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como </w:t>
            </w:r>
            <w:r w:rsidR="00243DB5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apoyo de </w:t>
            </w:r>
            <w:proofErr w:type="spellStart"/>
            <w:r w:rsidR="00243DB5" w:rsidRPr="00477761">
              <w:rPr>
                <w:rFonts w:ascii="Arabic Typesetting" w:hAnsi="Arabic Typesetting" w:cs="Arabic Typesetting"/>
                <w:sz w:val="30"/>
                <w:szCs w:val="30"/>
              </w:rPr>
              <w:t>picking</w:t>
            </w:r>
            <w:proofErr w:type="spellEnd"/>
            <w:r w:rsidR="002E6972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</w:t>
            </w:r>
            <w:r w:rsidR="00E727E6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en la tienda de regalo Ripley ubicada en el </w:t>
            </w:r>
            <w:proofErr w:type="spellStart"/>
            <w:r w:rsidR="00E727E6" w:rsidRPr="00477761">
              <w:rPr>
                <w:rFonts w:ascii="Arabic Typesetting" w:hAnsi="Arabic Typesetting" w:cs="Arabic Typesetting"/>
                <w:sz w:val="30"/>
                <w:szCs w:val="30"/>
              </w:rPr>
              <w:t>mall</w:t>
            </w:r>
            <w:proofErr w:type="spellEnd"/>
            <w:r w:rsidR="00E727E6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</w:t>
            </w:r>
            <w:r w:rsidR="006205B1"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Costanera </w:t>
            </w:r>
            <w:r w:rsidR="00E727E6" w:rsidRPr="00477761">
              <w:rPr>
                <w:rFonts w:ascii="Arabic Typesetting" w:hAnsi="Arabic Typesetting" w:cs="Arabic Typesetting"/>
                <w:sz w:val="30"/>
                <w:szCs w:val="30"/>
              </w:rPr>
              <w:t>Ce</w:t>
            </w:r>
            <w:r w:rsidR="006205B1" w:rsidRPr="00477761">
              <w:rPr>
                <w:rFonts w:ascii="Arabic Typesetting" w:hAnsi="Arabic Typesetting" w:cs="Arabic Typesetting"/>
                <w:sz w:val="30"/>
                <w:szCs w:val="30"/>
              </w:rPr>
              <w:t>nter</w:t>
            </w:r>
            <w:r w:rsidR="00540CD3" w:rsidRPr="00477761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5B2E68F2" w14:textId="0A644580" w:rsidR="005D4FBA" w:rsidRPr="00477761" w:rsidRDefault="005D4FBA" w:rsidP="000F5D9A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  <w:lastRenderedPageBreak/>
              <w:t xml:space="preserve">Zara Costanera Center </w:t>
            </w:r>
          </w:p>
          <w:p w14:paraId="43CAE2F1" w14:textId="6D39DFB7" w:rsidR="005D4FBA" w:rsidRPr="00477761" w:rsidRDefault="005D4FBA" w:rsidP="000F5D9A">
            <w:pPr>
              <w:rPr>
                <w:rFonts w:ascii="Arabic Typesetting" w:hAnsi="Arabic Typesetting" w:cs="Arabic Typesetting"/>
                <w:sz w:val="30"/>
                <w:szCs w:val="30"/>
              </w:rPr>
            </w:pPr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Este último tiempo estuve desempeñándome como cajera en la tienda Zara ubicada en </w:t>
            </w:r>
            <w:proofErr w:type="spellStart"/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>Mall</w:t>
            </w:r>
            <w:proofErr w:type="spellEnd"/>
            <w:r w:rsidRPr="00477761">
              <w:rPr>
                <w:rFonts w:ascii="Arabic Typesetting" w:hAnsi="Arabic Typesetting" w:cs="Arabic Typesetting"/>
                <w:sz w:val="30"/>
                <w:szCs w:val="30"/>
              </w:rPr>
              <w:t xml:space="preserve"> Costanera Center</w:t>
            </w:r>
            <w:r w:rsidR="003474C2" w:rsidRPr="00477761">
              <w:rPr>
                <w:rFonts w:ascii="Arabic Typesetting" w:hAnsi="Arabic Typesetting" w:cs="Arabic Typesetting"/>
                <w:sz w:val="30"/>
                <w:szCs w:val="30"/>
              </w:rPr>
              <w:t>.</w:t>
            </w:r>
          </w:p>
          <w:p w14:paraId="120B5620" w14:textId="77777777" w:rsidR="005D4FBA" w:rsidRPr="00477761" w:rsidRDefault="005D4FBA" w:rsidP="000F5D9A">
            <w:pPr>
              <w:rPr>
                <w:rFonts w:ascii="Arabic Typesetting" w:hAnsi="Arabic Typesetting" w:cs="Arabic Typesetting"/>
                <w:b/>
                <w:bCs/>
                <w:sz w:val="30"/>
                <w:szCs w:val="30"/>
              </w:rPr>
            </w:pPr>
          </w:p>
          <w:p w14:paraId="12936091" w14:textId="23B03342" w:rsidR="00F51131" w:rsidRPr="00477761" w:rsidRDefault="00F51131" w:rsidP="000F5D9A">
            <w:pPr>
              <w:rPr>
                <w:rFonts w:ascii="Arabic Typesetting" w:hAnsi="Arabic Typesetting" w:cs="Arabic Typesetting"/>
                <w:color w:val="FFFFFF" w:themeColor="background1"/>
                <w:sz w:val="30"/>
                <w:szCs w:val="30"/>
              </w:rPr>
            </w:pPr>
          </w:p>
        </w:tc>
      </w:tr>
    </w:tbl>
    <w:p w14:paraId="17849413" w14:textId="4FD4882E" w:rsidR="0043117B" w:rsidRPr="0059649E" w:rsidRDefault="00CC041B" w:rsidP="000C45FF">
      <w:pPr>
        <w:tabs>
          <w:tab w:val="left" w:pos="990"/>
        </w:tabs>
      </w:pPr>
      <w:r>
        <w:lastRenderedPageBreak/>
        <w:t xml:space="preserve"> </w:t>
      </w:r>
    </w:p>
    <w:sectPr w:rsidR="0043117B" w:rsidRPr="0059649E" w:rsidSect="00B52EBF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2B36" w14:textId="77777777" w:rsidR="0006483C" w:rsidRDefault="0006483C" w:rsidP="000C45FF">
      <w:r>
        <w:separator/>
      </w:r>
    </w:p>
  </w:endnote>
  <w:endnote w:type="continuationSeparator" w:id="0">
    <w:p w14:paraId="3377AA2D" w14:textId="77777777" w:rsidR="0006483C" w:rsidRDefault="000648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abic Typesetting">
    <w:altName w:val="Arial"/>
    <w:panose1 w:val="03020402040406030203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5AE9" w14:textId="77777777" w:rsidR="0006483C" w:rsidRDefault="0006483C" w:rsidP="000C45FF">
      <w:r>
        <w:separator/>
      </w:r>
    </w:p>
  </w:footnote>
  <w:footnote w:type="continuationSeparator" w:id="0">
    <w:p w14:paraId="43FEC53C" w14:textId="77777777" w:rsidR="0006483C" w:rsidRDefault="000648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A52E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1393B84" wp14:editId="2BACF91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23"/>
    <w:rsid w:val="000204FD"/>
    <w:rsid w:val="00022CAD"/>
    <w:rsid w:val="00035C27"/>
    <w:rsid w:val="00036450"/>
    <w:rsid w:val="000462A6"/>
    <w:rsid w:val="00046413"/>
    <w:rsid w:val="0006483C"/>
    <w:rsid w:val="00071F31"/>
    <w:rsid w:val="000748CE"/>
    <w:rsid w:val="00075675"/>
    <w:rsid w:val="00094499"/>
    <w:rsid w:val="00096A60"/>
    <w:rsid w:val="000C45FF"/>
    <w:rsid w:val="000E3FD1"/>
    <w:rsid w:val="000E7AFE"/>
    <w:rsid w:val="000F5D9A"/>
    <w:rsid w:val="00107DE4"/>
    <w:rsid w:val="00112054"/>
    <w:rsid w:val="00122849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3DB5"/>
    <w:rsid w:val="002559EC"/>
    <w:rsid w:val="00256CF7"/>
    <w:rsid w:val="00281FD5"/>
    <w:rsid w:val="002B6911"/>
    <w:rsid w:val="002D3CA3"/>
    <w:rsid w:val="002E6972"/>
    <w:rsid w:val="0030481B"/>
    <w:rsid w:val="003156FC"/>
    <w:rsid w:val="003254B5"/>
    <w:rsid w:val="003474C2"/>
    <w:rsid w:val="00367AA8"/>
    <w:rsid w:val="0037121F"/>
    <w:rsid w:val="003727C3"/>
    <w:rsid w:val="003A2B2E"/>
    <w:rsid w:val="003A6B7D"/>
    <w:rsid w:val="003B06CA"/>
    <w:rsid w:val="003B5CE9"/>
    <w:rsid w:val="003F6CA1"/>
    <w:rsid w:val="004071FC"/>
    <w:rsid w:val="004142CD"/>
    <w:rsid w:val="00445947"/>
    <w:rsid w:val="004469EC"/>
    <w:rsid w:val="004561E8"/>
    <w:rsid w:val="00477761"/>
    <w:rsid w:val="004813B3"/>
    <w:rsid w:val="00496591"/>
    <w:rsid w:val="004A0D7F"/>
    <w:rsid w:val="004C63E4"/>
    <w:rsid w:val="004D3011"/>
    <w:rsid w:val="005262AC"/>
    <w:rsid w:val="00532BEE"/>
    <w:rsid w:val="00540CD3"/>
    <w:rsid w:val="0059649E"/>
    <w:rsid w:val="005C6A87"/>
    <w:rsid w:val="005D4FBA"/>
    <w:rsid w:val="005E39D5"/>
    <w:rsid w:val="00600670"/>
    <w:rsid w:val="00605588"/>
    <w:rsid w:val="006205B1"/>
    <w:rsid w:val="0062123A"/>
    <w:rsid w:val="006311DD"/>
    <w:rsid w:val="00637C25"/>
    <w:rsid w:val="00646E75"/>
    <w:rsid w:val="006771D0"/>
    <w:rsid w:val="00697667"/>
    <w:rsid w:val="006A13D4"/>
    <w:rsid w:val="006A6B46"/>
    <w:rsid w:val="006F132A"/>
    <w:rsid w:val="006F69B6"/>
    <w:rsid w:val="00715FCB"/>
    <w:rsid w:val="0072121C"/>
    <w:rsid w:val="00740641"/>
    <w:rsid w:val="00743101"/>
    <w:rsid w:val="007775E1"/>
    <w:rsid w:val="0078588C"/>
    <w:rsid w:val="007867A0"/>
    <w:rsid w:val="007927F5"/>
    <w:rsid w:val="007D52E9"/>
    <w:rsid w:val="007F30D6"/>
    <w:rsid w:val="00802CA0"/>
    <w:rsid w:val="00815A02"/>
    <w:rsid w:val="00864D50"/>
    <w:rsid w:val="00865489"/>
    <w:rsid w:val="00866B33"/>
    <w:rsid w:val="00874C6E"/>
    <w:rsid w:val="008B5E5A"/>
    <w:rsid w:val="009260CD"/>
    <w:rsid w:val="00952C25"/>
    <w:rsid w:val="00977239"/>
    <w:rsid w:val="009A09AC"/>
    <w:rsid w:val="009E267E"/>
    <w:rsid w:val="00A05BA3"/>
    <w:rsid w:val="00A148D6"/>
    <w:rsid w:val="00A2118D"/>
    <w:rsid w:val="00A27F23"/>
    <w:rsid w:val="00AD6DC6"/>
    <w:rsid w:val="00AD76E2"/>
    <w:rsid w:val="00B20152"/>
    <w:rsid w:val="00B359E4"/>
    <w:rsid w:val="00B41C01"/>
    <w:rsid w:val="00B52EBF"/>
    <w:rsid w:val="00B57D98"/>
    <w:rsid w:val="00B62A38"/>
    <w:rsid w:val="00B70850"/>
    <w:rsid w:val="00BC55C3"/>
    <w:rsid w:val="00BE4D20"/>
    <w:rsid w:val="00BF19E1"/>
    <w:rsid w:val="00C066B6"/>
    <w:rsid w:val="00C20B04"/>
    <w:rsid w:val="00C2100D"/>
    <w:rsid w:val="00C334CD"/>
    <w:rsid w:val="00C36D2A"/>
    <w:rsid w:val="00C37BA1"/>
    <w:rsid w:val="00C4674C"/>
    <w:rsid w:val="00C506CF"/>
    <w:rsid w:val="00C63F98"/>
    <w:rsid w:val="00C719AE"/>
    <w:rsid w:val="00C72BED"/>
    <w:rsid w:val="00C80EFE"/>
    <w:rsid w:val="00C9274F"/>
    <w:rsid w:val="00C9578B"/>
    <w:rsid w:val="00CB0055"/>
    <w:rsid w:val="00CC041B"/>
    <w:rsid w:val="00CC0C6D"/>
    <w:rsid w:val="00CC2D67"/>
    <w:rsid w:val="00D04BFE"/>
    <w:rsid w:val="00D2522B"/>
    <w:rsid w:val="00D32207"/>
    <w:rsid w:val="00D422DE"/>
    <w:rsid w:val="00D5459D"/>
    <w:rsid w:val="00D63B96"/>
    <w:rsid w:val="00D6695A"/>
    <w:rsid w:val="00D73D9C"/>
    <w:rsid w:val="00D764CF"/>
    <w:rsid w:val="00D82313"/>
    <w:rsid w:val="00DA1F4D"/>
    <w:rsid w:val="00DC4955"/>
    <w:rsid w:val="00DD172A"/>
    <w:rsid w:val="00DE09D5"/>
    <w:rsid w:val="00E03057"/>
    <w:rsid w:val="00E24E5B"/>
    <w:rsid w:val="00E25A26"/>
    <w:rsid w:val="00E4381A"/>
    <w:rsid w:val="00E55D74"/>
    <w:rsid w:val="00E727E6"/>
    <w:rsid w:val="00EE4C8D"/>
    <w:rsid w:val="00F15490"/>
    <w:rsid w:val="00F51131"/>
    <w:rsid w:val="00F60274"/>
    <w:rsid w:val="00F77FB9"/>
    <w:rsid w:val="00F94526"/>
    <w:rsid w:val="00FB068F"/>
    <w:rsid w:val="00FB52FB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8FE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03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%20Romero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293BE568834DE7B8BE2BB2F291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6F7D-35B9-4DCF-8E4D-33D8EC169F34}"/>
      </w:docPartPr>
      <w:docPartBody>
        <w:p w:rsidR="00B82894" w:rsidRDefault="00B82894">
          <w:pPr>
            <w:pStyle w:val="58293BE568834DE7B8BE2BB2F291CA9C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D50C8773F98402AB799858F7C15F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07FFC-B61D-4041-AB96-DA65D153CD8D}"/>
      </w:docPartPr>
      <w:docPartBody>
        <w:p w:rsidR="00B82894" w:rsidRDefault="00B82894">
          <w:pPr>
            <w:pStyle w:val="6D50C8773F98402AB799858F7C15F1A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06DD9362A73401DB272CB95279F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0F12-2880-4F03-8141-1BDEBA9AC9F3}"/>
      </w:docPartPr>
      <w:docPartBody>
        <w:p w:rsidR="00B82894" w:rsidRDefault="00B82894">
          <w:pPr>
            <w:pStyle w:val="806DD9362A73401DB272CB95279F2D8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2BD2663F8004423A5F27879C163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FF193-4052-4470-BE13-3980A774DF9E}"/>
      </w:docPartPr>
      <w:docPartBody>
        <w:p w:rsidR="00DF58BF" w:rsidRDefault="00F26A99" w:rsidP="00F26A99">
          <w:pPr>
            <w:pStyle w:val="B2BD2663F8004423A5F27879C163B56D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abic Typesetting">
    <w:altName w:val="Arial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94"/>
    <w:rsid w:val="00254A66"/>
    <w:rsid w:val="006000D2"/>
    <w:rsid w:val="00985C2E"/>
    <w:rsid w:val="00A171E7"/>
    <w:rsid w:val="00A90010"/>
    <w:rsid w:val="00B82894"/>
    <w:rsid w:val="00C87126"/>
    <w:rsid w:val="00DB018D"/>
    <w:rsid w:val="00DF58BF"/>
    <w:rsid w:val="00E1397A"/>
    <w:rsid w:val="00E15EE6"/>
    <w:rsid w:val="00F26A99"/>
    <w:rsid w:val="00F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293BE568834DE7B8BE2BB2F291CA9C">
    <w:name w:val="58293BE568834DE7B8BE2BB2F291CA9C"/>
  </w:style>
  <w:style w:type="paragraph" w:customStyle="1" w:styleId="6D50C8773F98402AB799858F7C15F1A0">
    <w:name w:val="6D50C8773F98402AB799858F7C15F1A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06DD9362A73401DB272CB95279F2D81">
    <w:name w:val="806DD9362A73401DB272CB95279F2D8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2BD2663F8004423A5F27879C163B56D">
    <w:name w:val="B2BD2663F8004423A5F27879C163B56D"/>
    <w:rsid w:val="00F26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2021-01-24T00:25:00Z</dcterms:created>
  <dcterms:modified xsi:type="dcterms:W3CDTF">2021-12-04T20:51:00Z</dcterms:modified>
</cp:coreProperties>
</file>