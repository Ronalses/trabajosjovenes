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369"/>
        <w:gridCol w:w="6821"/>
      </w:tblGrid>
      <w:tr w:rsidR="001B2ABD" w:rsidRPr="0059649E" w14:paraId="2B2753B1" w14:textId="77777777" w:rsidTr="00EC4AEB">
        <w:trPr>
          <w:trHeight w:val="4410"/>
        </w:trPr>
        <w:tc>
          <w:tcPr>
            <w:tcW w:w="3600" w:type="dxa"/>
            <w:vAlign w:val="bottom"/>
          </w:tcPr>
          <w:p w14:paraId="37E62AD0" w14:textId="314E05C6" w:rsidR="001B2ABD" w:rsidRPr="0059649E" w:rsidRDefault="00321BA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9405114" wp14:editId="091CC6E1">
                  <wp:extent cx="1733550" cy="3081807"/>
                  <wp:effectExtent l="0" t="0" r="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20210226_191557_382.jpg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624" cy="30890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</w:tcPr>
          <w:p w14:paraId="140533D9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821" w:type="dxa"/>
            <w:vAlign w:val="bottom"/>
          </w:tcPr>
          <w:p w14:paraId="158224E5" w14:textId="77777777" w:rsidR="00956742" w:rsidRDefault="00956742" w:rsidP="001B2ABD">
            <w:pPr>
              <w:pStyle w:val="Ttulo"/>
              <w:rPr>
                <w:sz w:val="56"/>
                <w:szCs w:val="56"/>
              </w:rPr>
            </w:pPr>
            <w:r w:rsidRPr="00956742">
              <w:rPr>
                <w:sz w:val="56"/>
                <w:szCs w:val="56"/>
              </w:rPr>
              <w:t xml:space="preserve">joaquin </w:t>
            </w:r>
            <w:r>
              <w:rPr>
                <w:sz w:val="56"/>
                <w:szCs w:val="56"/>
              </w:rPr>
              <w:t>alonso</w:t>
            </w:r>
          </w:p>
          <w:p w14:paraId="26A2CDD9" w14:textId="3CCE2914" w:rsidR="001B2ABD" w:rsidRPr="00956742" w:rsidRDefault="00956742" w:rsidP="001B2ABD">
            <w:pPr>
              <w:pStyle w:val="Ttulo"/>
              <w:rPr>
                <w:sz w:val="56"/>
                <w:szCs w:val="56"/>
              </w:rPr>
            </w:pPr>
            <w:r w:rsidRPr="00956742">
              <w:rPr>
                <w:sz w:val="56"/>
                <w:szCs w:val="56"/>
              </w:rPr>
              <w:t xml:space="preserve">sanchez meneses </w:t>
            </w:r>
          </w:p>
          <w:p w14:paraId="6B4B34AD" w14:textId="77777777" w:rsidR="001B2ABD" w:rsidRPr="00956742" w:rsidRDefault="001B2ABD" w:rsidP="001B2ABD">
            <w:pPr>
              <w:pStyle w:val="Subttulo"/>
              <w:rPr>
                <w:spacing w:val="32"/>
                <w:w w:val="89"/>
              </w:rPr>
            </w:pPr>
          </w:p>
          <w:p w14:paraId="4EBFB248" w14:textId="15760284" w:rsidR="00956742" w:rsidRPr="00956742" w:rsidRDefault="00956742" w:rsidP="00956742"/>
        </w:tc>
      </w:tr>
      <w:tr w:rsidR="001B2ABD" w:rsidRPr="0059649E" w14:paraId="2558A7BE" w14:textId="77777777" w:rsidTr="00EC4AEB">
        <w:tc>
          <w:tcPr>
            <w:tcW w:w="3600" w:type="dxa"/>
          </w:tcPr>
          <w:p w14:paraId="1EC2777B" w14:textId="1D691F37" w:rsidR="001B2ABD" w:rsidRPr="0059649E" w:rsidRDefault="001B2ABD" w:rsidP="00036450">
            <w:pPr>
              <w:pStyle w:val="Ttulo3"/>
            </w:pPr>
          </w:p>
          <w:p w14:paraId="4AEC84ED" w14:textId="3D830AB7" w:rsidR="00036450" w:rsidRPr="0059649E" w:rsidRDefault="00036450" w:rsidP="00956742"/>
          <w:p w14:paraId="6EB44AF7" w14:textId="77777777" w:rsidR="00036450" w:rsidRPr="0059649E" w:rsidRDefault="00036450" w:rsidP="00036450"/>
          <w:sdt>
            <w:sdtPr>
              <w:id w:val="-1954003311"/>
              <w:placeholder>
                <w:docPart w:val="E968691852194A40A560B00EE796EAF2"/>
              </w:placeholder>
              <w:temporary/>
              <w:showingPlcHdr/>
              <w15:appearance w15:val="hidden"/>
            </w:sdtPr>
            <w:sdtEndPr/>
            <w:sdtContent>
              <w:p w14:paraId="15ACE1E4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DAE94EA066624092818197B6FEAAAAA8"/>
              </w:placeholder>
              <w:temporary/>
              <w:showingPlcHdr/>
              <w15:appearance w15:val="hidden"/>
            </w:sdtPr>
            <w:sdtEndPr/>
            <w:sdtContent>
              <w:p w14:paraId="24629A8E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75D0124C" w14:textId="4A6D9B8A" w:rsidR="004D3011" w:rsidRDefault="00956742" w:rsidP="004D3011">
            <w:r>
              <w:t>+569 56967332</w:t>
            </w:r>
          </w:p>
          <w:p w14:paraId="69F4D911" w14:textId="77777777" w:rsidR="00956742" w:rsidRPr="0059649E" w:rsidRDefault="00956742" w:rsidP="004D3011"/>
          <w:p w14:paraId="1DBE122C" w14:textId="484AC5DF" w:rsidR="004D3011" w:rsidRDefault="00956742" w:rsidP="004D3011">
            <w:pPr>
              <w:rPr>
                <w:rFonts w:eastAsiaTheme="majorEastAsia" w:cstheme="majorBidi"/>
                <w:b/>
                <w:caps/>
                <w:color w:val="548AB7" w:themeColor="accent1" w:themeShade="BF"/>
                <w:sz w:val="22"/>
                <w:szCs w:val="24"/>
                <w:lang w:bidi="es-ES"/>
              </w:rPr>
            </w:pPr>
            <w:r w:rsidRPr="00956742">
              <w:rPr>
                <w:rFonts w:eastAsiaTheme="majorEastAsia" w:cstheme="majorBidi"/>
                <w:b/>
                <w:caps/>
                <w:color w:val="548AB7" w:themeColor="accent1" w:themeShade="BF"/>
                <w:sz w:val="22"/>
                <w:szCs w:val="24"/>
                <w:lang w:bidi="es-ES"/>
              </w:rPr>
              <w:t>Rut</w:t>
            </w:r>
          </w:p>
          <w:p w14:paraId="7795D732" w14:textId="6FE6BFDF" w:rsidR="00956742" w:rsidRPr="00956742" w:rsidRDefault="00956742" w:rsidP="004D3011">
            <w:pPr>
              <w:rPr>
                <w:rFonts w:eastAsiaTheme="majorEastAsia" w:cstheme="majorBidi"/>
                <w:b/>
                <w:caps/>
                <w:color w:val="548AB7" w:themeColor="accent1" w:themeShade="BF"/>
                <w:sz w:val="22"/>
                <w:szCs w:val="24"/>
                <w:lang w:bidi="es-ES"/>
              </w:rPr>
            </w:pPr>
            <w:r w:rsidRPr="00956742">
              <w:t>21.095.970-k</w:t>
            </w:r>
          </w:p>
          <w:p w14:paraId="6DFED10A" w14:textId="77777777" w:rsidR="004D3011" w:rsidRPr="0059649E" w:rsidRDefault="004D3011" w:rsidP="004D3011"/>
          <w:sdt>
            <w:sdtPr>
              <w:id w:val="-240260293"/>
              <w:placeholder>
                <w:docPart w:val="EB4E2458B32248D3AE7AB63680EA0956"/>
              </w:placeholder>
              <w:temporary/>
              <w:showingPlcHdr/>
              <w15:appearance w15:val="hidden"/>
            </w:sdtPr>
            <w:sdtEndPr/>
            <w:sdtContent>
              <w:p w14:paraId="63A66185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47FB8968" w14:textId="471A63D9" w:rsidR="004142CD" w:rsidRPr="0059649E" w:rsidRDefault="00956742" w:rsidP="004142CD">
            <w:r>
              <w:rPr>
                <w:color w:val="B85A22" w:themeColor="accent2" w:themeShade="BF"/>
                <w:szCs w:val="18"/>
                <w:u w:val="single"/>
              </w:rPr>
              <w:t>Joaco.4358@gmail.com</w:t>
            </w:r>
          </w:p>
          <w:sdt>
            <w:sdtPr>
              <w:id w:val="-1444214663"/>
              <w:placeholder>
                <w:docPart w:val="E1AA5FC7FE08466CBAE7C3933C709928"/>
              </w:placeholder>
              <w:temporary/>
              <w:showingPlcHdr/>
              <w15:appearance w15:val="hidden"/>
            </w:sdtPr>
            <w:sdtEndPr/>
            <w:sdtContent>
              <w:p w14:paraId="17D33D2B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14:paraId="1DDE4628" w14:textId="11408B05" w:rsidR="004D3011" w:rsidRPr="0059649E" w:rsidRDefault="0070064A" w:rsidP="004D3011">
            <w:r>
              <w:t>Deportes</w:t>
            </w:r>
          </w:p>
          <w:p w14:paraId="73363476" w14:textId="4E870555" w:rsidR="004D3011" w:rsidRPr="0059649E" w:rsidRDefault="0070064A" w:rsidP="0070064A">
            <w:pPr>
              <w:tabs>
                <w:tab w:val="center" w:pos="1685"/>
              </w:tabs>
            </w:pPr>
            <w:r>
              <w:t>Cocina</w:t>
            </w:r>
            <w:r>
              <w:tab/>
            </w:r>
          </w:p>
          <w:p w14:paraId="01877B19" w14:textId="54984600" w:rsidR="004D3011" w:rsidRPr="0059649E" w:rsidRDefault="0070064A" w:rsidP="004D3011">
            <w:r>
              <w:t>Música</w:t>
            </w:r>
          </w:p>
          <w:p w14:paraId="458A14AC" w14:textId="7D8B3397" w:rsidR="004D3011" w:rsidRPr="0059649E" w:rsidRDefault="0070064A" w:rsidP="004D3011">
            <w:r>
              <w:t xml:space="preserve">Viajar </w:t>
            </w:r>
          </w:p>
        </w:tc>
        <w:tc>
          <w:tcPr>
            <w:tcW w:w="369" w:type="dxa"/>
          </w:tcPr>
          <w:p w14:paraId="5D47D2DD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821" w:type="dxa"/>
          </w:tcPr>
          <w:sdt>
            <w:sdtPr>
              <w:id w:val="1049110328"/>
              <w:placeholder>
                <w:docPart w:val="4FDF98F6095F4AF180F56B21C4B881FA"/>
              </w:placeholder>
              <w:temporary/>
              <w:showingPlcHdr/>
              <w15:appearance w15:val="hidden"/>
            </w:sdtPr>
            <w:sdtEndPr/>
            <w:sdtContent>
              <w:p w14:paraId="27715F6C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2956051E" w14:textId="040FBB36" w:rsidR="00EC4AEB" w:rsidRDefault="00EC4AEB" w:rsidP="00B359E4">
            <w:pPr>
              <w:pStyle w:val="Ttulo4"/>
            </w:pPr>
            <w:r>
              <w:t xml:space="preserve">Curso de intercambio </w:t>
            </w:r>
          </w:p>
          <w:p w14:paraId="5006D2B0" w14:textId="567B5A45" w:rsidR="00EC4AEB" w:rsidRPr="00EC4AEB" w:rsidRDefault="00E54376" w:rsidP="00B359E4">
            <w:pPr>
              <w:pStyle w:val="Ttulo4"/>
              <w:rPr>
                <w:b w:val="0"/>
              </w:rPr>
            </w:pPr>
            <w:r>
              <w:rPr>
                <w:b w:val="0"/>
              </w:rPr>
              <w:t>Realicé c</w:t>
            </w:r>
            <w:r w:rsidR="00EC4AEB" w:rsidRPr="00EC4AEB">
              <w:rPr>
                <w:b w:val="0"/>
              </w:rPr>
              <w:t>urso de intercambio durante el mes de Diciembre del año 2019, con el fin de mejorar mi inglés.</w:t>
            </w:r>
          </w:p>
          <w:p w14:paraId="5AA0B44C" w14:textId="77777777" w:rsidR="00EC4AEB" w:rsidRDefault="00EC4AEB" w:rsidP="00B359E4">
            <w:pPr>
              <w:pStyle w:val="Ttulo4"/>
            </w:pPr>
          </w:p>
          <w:p w14:paraId="436684BB" w14:textId="30CD9A2E" w:rsidR="00036450" w:rsidRPr="0059649E" w:rsidRDefault="004A329D" w:rsidP="00B359E4">
            <w:pPr>
              <w:pStyle w:val="Ttulo4"/>
            </w:pPr>
            <w:r>
              <w:t>Colegio Universitario Salvador|</w:t>
            </w:r>
          </w:p>
          <w:p w14:paraId="6AD91936" w14:textId="2D78BF70" w:rsidR="004A329D" w:rsidRPr="0059649E" w:rsidRDefault="004A329D" w:rsidP="004A329D">
            <w:pPr>
              <w:pStyle w:val="Fecha"/>
            </w:pPr>
            <w:r>
              <w:t>Marzo 2014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59649E">
              <w:rPr>
                <w:lang w:bidi="es-ES"/>
              </w:rPr>
              <w:t xml:space="preserve"> </w:t>
            </w:r>
            <w:r>
              <w:t>diciembre 2020</w:t>
            </w:r>
          </w:p>
          <w:p w14:paraId="20FB0582" w14:textId="178BF666" w:rsidR="00CC0C6D" w:rsidRPr="0059649E" w:rsidRDefault="00E54376" w:rsidP="004A329D">
            <w:r>
              <w:t>Cursé</w:t>
            </w:r>
            <w:r w:rsidR="004A329D">
              <w:t xml:space="preserve"> desde sexto básico a cuarto medio, participo activamente en programas deportivos.</w:t>
            </w:r>
          </w:p>
          <w:p w14:paraId="590F1C19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33B5DD0D" w14:textId="174BA0B2" w:rsidR="00036450" w:rsidRPr="0059649E" w:rsidRDefault="004A329D" w:rsidP="00B359E4">
            <w:pPr>
              <w:pStyle w:val="Ttulo4"/>
            </w:pPr>
            <w:r>
              <w:t xml:space="preserve">Colegio divina pastora de </w:t>
            </w:r>
            <w:proofErr w:type="spellStart"/>
            <w:r>
              <w:t>ñuñoa</w:t>
            </w:r>
            <w:proofErr w:type="spellEnd"/>
          </w:p>
          <w:p w14:paraId="62EDF9C3" w14:textId="582D76A5" w:rsidR="00036450" w:rsidRPr="0059649E" w:rsidRDefault="004A329D" w:rsidP="00B359E4">
            <w:pPr>
              <w:pStyle w:val="Fecha"/>
            </w:pPr>
            <w:r>
              <w:t>Marzo 2002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diciembre 2013</w:t>
            </w:r>
          </w:p>
          <w:p w14:paraId="5E9396F6" w14:textId="3BC46163" w:rsidR="001424E5" w:rsidRPr="0059649E" w:rsidRDefault="00E54376" w:rsidP="001424E5">
            <w:r>
              <w:t>Cursé</w:t>
            </w:r>
            <w:r w:rsidR="004A329D">
              <w:t xml:space="preserve"> enseñanza básica </w:t>
            </w:r>
          </w:p>
          <w:p w14:paraId="5F135580" w14:textId="77777777" w:rsidR="004142CD" w:rsidRPr="0059649E" w:rsidRDefault="004142CD" w:rsidP="00036450"/>
          <w:sdt>
            <w:sdtPr>
              <w:id w:val="1001553383"/>
              <w:placeholder>
                <w:docPart w:val="6CB3B09841AD470BB7DA617BD6635936"/>
              </w:placeholder>
              <w:temporary/>
              <w:showingPlcHdr/>
              <w15:appearance w15:val="hidden"/>
            </w:sdtPr>
            <w:sdtEndPr/>
            <w:sdtContent>
              <w:p w14:paraId="03C3EC31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008AAAD5" w14:textId="41839905" w:rsidR="004D3011" w:rsidRPr="004A329D" w:rsidRDefault="00134A3F" w:rsidP="004A329D">
            <w:pPr>
              <w:pStyle w:val="Ttulo4"/>
              <w:rPr>
                <w:bCs/>
              </w:rPr>
            </w:pPr>
            <w:r>
              <w:t xml:space="preserve">Experiencia en franquicia de comida rápida </w:t>
            </w:r>
            <w:proofErr w:type="spellStart"/>
            <w:r>
              <w:t>carls</w:t>
            </w:r>
            <w:proofErr w:type="spellEnd"/>
            <w:r>
              <w:t xml:space="preserve"> </w:t>
            </w:r>
            <w:proofErr w:type="spellStart"/>
            <w:r>
              <w:t>jr</w:t>
            </w:r>
            <w:proofErr w:type="spellEnd"/>
          </w:p>
          <w:p w14:paraId="62C86234" w14:textId="77777777" w:rsidR="004D3011" w:rsidRPr="0059649E" w:rsidRDefault="004D3011" w:rsidP="00036450"/>
          <w:sdt>
            <w:sdtPr>
              <w:id w:val="1669594239"/>
              <w:placeholder>
                <w:docPart w:val="38BC8BC0E9F149D8B046C70C0297A4B9"/>
              </w:placeholder>
              <w:temporary/>
              <w:showingPlcHdr/>
              <w15:appearance w15:val="hidden"/>
            </w:sdtPr>
            <w:sdtEndPr/>
            <w:sdtContent>
              <w:p w14:paraId="3C6C40E7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511483B7" w14:textId="30EE6DCB" w:rsidR="00036450" w:rsidRDefault="00956742" w:rsidP="004D3011">
            <w:pPr>
              <w:rPr>
                <w:noProof/>
                <w:color w:val="000000" w:themeColor="text1"/>
                <w:lang w:val="es-CL" w:eastAsia="zh-CN"/>
              </w:rPr>
            </w:pPr>
            <w:r w:rsidRPr="00956742">
              <w:rPr>
                <w:noProof/>
                <w:color w:val="000000" w:themeColor="text1"/>
                <w:lang w:val="es-CL" w:eastAsia="zh-CN"/>
              </w:rPr>
              <w:t xml:space="preserve">Afisionado por la cocina, </w:t>
            </w:r>
            <w:r w:rsidR="00B20DAD">
              <w:rPr>
                <w:noProof/>
                <w:color w:val="000000" w:themeColor="text1"/>
                <w:lang w:val="es-CL" w:eastAsia="zh-CN"/>
              </w:rPr>
              <w:t>alumno de primer año en el instituto</w:t>
            </w:r>
            <w:r w:rsidR="00552140">
              <w:rPr>
                <w:noProof/>
                <w:color w:val="000000" w:themeColor="text1"/>
                <w:lang w:val="es-CL" w:eastAsia="zh-CN"/>
              </w:rPr>
              <w:t xml:space="preserve"> </w:t>
            </w:r>
            <w:r w:rsidR="00B20DAD">
              <w:rPr>
                <w:noProof/>
                <w:color w:val="000000" w:themeColor="text1"/>
                <w:lang w:val="es-CL" w:eastAsia="zh-CN"/>
              </w:rPr>
              <w:t xml:space="preserve">culinary </w:t>
            </w:r>
          </w:p>
          <w:p w14:paraId="28F34D98" w14:textId="77777777" w:rsidR="00956742" w:rsidRDefault="00956742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 xml:space="preserve">Facilidad para entablar relaciones interpersonales </w:t>
            </w:r>
          </w:p>
          <w:p w14:paraId="7EA1AE0F" w14:textId="1FF0B2ED" w:rsidR="00956742" w:rsidRDefault="00956742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 xml:space="preserve">Desplante para comunicación en grandes masas </w:t>
            </w:r>
          </w:p>
          <w:p w14:paraId="700CF25B" w14:textId="3BBA791B" w:rsidR="00EC4AEB" w:rsidRDefault="00EC4AEB" w:rsidP="004D3011">
            <w:pPr>
              <w:rPr>
                <w:noProof/>
                <w:color w:val="000000" w:themeColor="text1"/>
                <w:lang w:val="es-CL" w:eastAsia="zh-CN"/>
              </w:rPr>
            </w:pPr>
          </w:p>
          <w:p w14:paraId="05B224B9" w14:textId="6BBC1AFB" w:rsidR="00EC4AEB" w:rsidRPr="0070064A" w:rsidRDefault="0070064A" w:rsidP="0070064A">
            <w:pPr>
              <w:pStyle w:val="Ttulo2"/>
            </w:pPr>
            <w:r>
              <w:t>fortalezas</w:t>
            </w:r>
          </w:p>
          <w:p w14:paraId="2892FA4E" w14:textId="470D81BA" w:rsidR="00EC4AEB" w:rsidRDefault="00EC4AEB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>Honestidad</w:t>
            </w:r>
          </w:p>
          <w:p w14:paraId="6C36980E" w14:textId="59C0CAE0" w:rsidR="00EC4AEB" w:rsidRDefault="00EC4AEB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 xml:space="preserve">Puntualidad </w:t>
            </w:r>
          </w:p>
          <w:p w14:paraId="5433D24F" w14:textId="20313FFB" w:rsidR="00EC4AEB" w:rsidRDefault="00EC4AEB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>Empati</w:t>
            </w:r>
            <w:r w:rsidR="0070064A">
              <w:rPr>
                <w:noProof/>
                <w:color w:val="000000" w:themeColor="text1"/>
                <w:lang w:val="es-CL" w:eastAsia="zh-CN"/>
              </w:rPr>
              <w:t xml:space="preserve">a </w:t>
            </w:r>
          </w:p>
          <w:p w14:paraId="7AB04065" w14:textId="4218AD3B" w:rsidR="00EC4AEB" w:rsidRDefault="0070064A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 xml:space="preserve">Confiable </w:t>
            </w:r>
          </w:p>
          <w:p w14:paraId="47BA8C72" w14:textId="4501E2D8" w:rsidR="0070064A" w:rsidRDefault="0070064A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 xml:space="preserve">Leal </w:t>
            </w:r>
          </w:p>
          <w:p w14:paraId="56632DEF" w14:textId="3D7BF9C7" w:rsidR="00EC4AEB" w:rsidRDefault="0070064A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 xml:space="preserve">Organizado </w:t>
            </w:r>
          </w:p>
          <w:p w14:paraId="583AD37C" w14:textId="77777777" w:rsidR="00EC4AEB" w:rsidRDefault="00EC4AEB" w:rsidP="004D3011">
            <w:pPr>
              <w:rPr>
                <w:noProof/>
                <w:color w:val="000000" w:themeColor="text1"/>
                <w:lang w:val="es-CL" w:eastAsia="zh-CN"/>
              </w:rPr>
            </w:pPr>
          </w:p>
          <w:p w14:paraId="2002C552" w14:textId="671DD5D8" w:rsidR="00EC4AEB" w:rsidRPr="00956742" w:rsidRDefault="00EC4AEB" w:rsidP="004D3011">
            <w:pPr>
              <w:rPr>
                <w:color w:val="FFFFFF" w:themeColor="background1"/>
                <w:lang w:val="es-CL"/>
              </w:rPr>
            </w:pPr>
          </w:p>
        </w:tc>
      </w:tr>
    </w:tbl>
    <w:p w14:paraId="5527EC67" w14:textId="77777777" w:rsidR="0043117B" w:rsidRPr="0059649E" w:rsidRDefault="0016734E" w:rsidP="000C45FF">
      <w:pPr>
        <w:tabs>
          <w:tab w:val="left" w:pos="990"/>
        </w:tabs>
      </w:pPr>
    </w:p>
    <w:sectPr w:rsidR="0043117B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03671" w14:textId="77777777" w:rsidR="001F63F8" w:rsidRDefault="001F63F8" w:rsidP="000C45FF">
      <w:r>
        <w:separator/>
      </w:r>
    </w:p>
  </w:endnote>
  <w:endnote w:type="continuationSeparator" w:id="0">
    <w:p w14:paraId="12177442" w14:textId="77777777" w:rsidR="001F63F8" w:rsidRDefault="001F63F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ED6E2" w14:textId="77777777" w:rsidR="001F63F8" w:rsidRDefault="001F63F8" w:rsidP="000C45FF">
      <w:r>
        <w:separator/>
      </w:r>
    </w:p>
  </w:footnote>
  <w:footnote w:type="continuationSeparator" w:id="0">
    <w:p w14:paraId="5FE4F619" w14:textId="77777777" w:rsidR="001F63F8" w:rsidRDefault="001F63F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BF256" w14:textId="77777777" w:rsidR="000C45FF" w:rsidRPr="0059649E" w:rsidRDefault="000C45FF">
    <w:pPr>
      <w:pStyle w:val="Encabezado"/>
    </w:pPr>
    <w:r w:rsidRPr="0059649E"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29C87C19" wp14:editId="0B4D9AF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9D"/>
    <w:rsid w:val="00036450"/>
    <w:rsid w:val="00075675"/>
    <w:rsid w:val="00094499"/>
    <w:rsid w:val="000C45FF"/>
    <w:rsid w:val="000E3FD1"/>
    <w:rsid w:val="00112054"/>
    <w:rsid w:val="00134A3F"/>
    <w:rsid w:val="001424E5"/>
    <w:rsid w:val="001525E1"/>
    <w:rsid w:val="0016734E"/>
    <w:rsid w:val="00180329"/>
    <w:rsid w:val="0019001F"/>
    <w:rsid w:val="001A74A5"/>
    <w:rsid w:val="001B2ABD"/>
    <w:rsid w:val="001E0391"/>
    <w:rsid w:val="001E1759"/>
    <w:rsid w:val="001F1ECC"/>
    <w:rsid w:val="001F63F8"/>
    <w:rsid w:val="002400EB"/>
    <w:rsid w:val="002559EC"/>
    <w:rsid w:val="00256CF7"/>
    <w:rsid w:val="00281FD5"/>
    <w:rsid w:val="002D3CA3"/>
    <w:rsid w:val="0030481B"/>
    <w:rsid w:val="003156FC"/>
    <w:rsid w:val="00321BAE"/>
    <w:rsid w:val="003254B5"/>
    <w:rsid w:val="0037121F"/>
    <w:rsid w:val="003A6B7D"/>
    <w:rsid w:val="003B06CA"/>
    <w:rsid w:val="004071FC"/>
    <w:rsid w:val="004142CD"/>
    <w:rsid w:val="00435D6D"/>
    <w:rsid w:val="00445947"/>
    <w:rsid w:val="004561E8"/>
    <w:rsid w:val="004813B3"/>
    <w:rsid w:val="00496591"/>
    <w:rsid w:val="004A329D"/>
    <w:rsid w:val="004C63E4"/>
    <w:rsid w:val="004D3011"/>
    <w:rsid w:val="005262AC"/>
    <w:rsid w:val="00552140"/>
    <w:rsid w:val="0059649E"/>
    <w:rsid w:val="005E165A"/>
    <w:rsid w:val="005E39D5"/>
    <w:rsid w:val="00600670"/>
    <w:rsid w:val="0062123A"/>
    <w:rsid w:val="00646E75"/>
    <w:rsid w:val="006771D0"/>
    <w:rsid w:val="00697DC6"/>
    <w:rsid w:val="0070064A"/>
    <w:rsid w:val="00715FCB"/>
    <w:rsid w:val="00743101"/>
    <w:rsid w:val="007775E1"/>
    <w:rsid w:val="007867A0"/>
    <w:rsid w:val="007927F5"/>
    <w:rsid w:val="00802CA0"/>
    <w:rsid w:val="009260CD"/>
    <w:rsid w:val="00952C25"/>
    <w:rsid w:val="00956742"/>
    <w:rsid w:val="009745BC"/>
    <w:rsid w:val="009A09AC"/>
    <w:rsid w:val="009D508D"/>
    <w:rsid w:val="00A2118D"/>
    <w:rsid w:val="00A34AB8"/>
    <w:rsid w:val="00AD76E2"/>
    <w:rsid w:val="00B20152"/>
    <w:rsid w:val="00B20DAD"/>
    <w:rsid w:val="00B359E4"/>
    <w:rsid w:val="00B57D98"/>
    <w:rsid w:val="00B70850"/>
    <w:rsid w:val="00C066B6"/>
    <w:rsid w:val="00C37BA1"/>
    <w:rsid w:val="00C4674C"/>
    <w:rsid w:val="00C506CF"/>
    <w:rsid w:val="00C72BED"/>
    <w:rsid w:val="00C82854"/>
    <w:rsid w:val="00C9578B"/>
    <w:rsid w:val="00CB0055"/>
    <w:rsid w:val="00CC0C6D"/>
    <w:rsid w:val="00D04BFE"/>
    <w:rsid w:val="00D1686F"/>
    <w:rsid w:val="00D2522B"/>
    <w:rsid w:val="00D422DE"/>
    <w:rsid w:val="00D5459D"/>
    <w:rsid w:val="00DA1F4D"/>
    <w:rsid w:val="00DD172A"/>
    <w:rsid w:val="00E25A26"/>
    <w:rsid w:val="00E36852"/>
    <w:rsid w:val="00E4381A"/>
    <w:rsid w:val="00E54376"/>
    <w:rsid w:val="00E55D74"/>
    <w:rsid w:val="00EB73A4"/>
    <w:rsid w:val="00EC4AEB"/>
    <w:rsid w:val="00EE4C8D"/>
    <w:rsid w:val="00F60274"/>
    <w:rsid w:val="00F70AA2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0A2311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1.jpe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 /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meneses\AppData\Local\Microsoft\Office\16.0\DTS\es-ES%7bAD37AF4E-1FBF-4F72-86A8-896592E2B4A7%7d\%7bDB45079F-58D2-4D25-A3C3-002C4E5CB4CB%7dtf00546271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68691852194A40A560B00EE796E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3254D-8777-41F5-91A8-E9A397ADB12B}"/>
      </w:docPartPr>
      <w:docPartBody>
        <w:p w:rsidR="001E7D3D" w:rsidRDefault="00BC0903">
          <w:pPr>
            <w:pStyle w:val="E968691852194A40A560B00EE796EAF2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DAE94EA066624092818197B6FEAA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FA965-F78C-47C6-B72D-046C8401072D}"/>
      </w:docPartPr>
      <w:docPartBody>
        <w:p w:rsidR="001E7D3D" w:rsidRDefault="00BC0903">
          <w:pPr>
            <w:pStyle w:val="DAE94EA066624092818197B6FEAAAAA8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EB4E2458B32248D3AE7AB63680EA0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AB32E-F381-41FD-82ED-1D2B4F1B2DD5}"/>
      </w:docPartPr>
      <w:docPartBody>
        <w:p w:rsidR="001E7D3D" w:rsidRDefault="00BC0903">
          <w:pPr>
            <w:pStyle w:val="EB4E2458B32248D3AE7AB63680EA0956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E1AA5FC7FE08466CBAE7C3933C709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C6CE6-349E-4155-B884-3BC6E1A5B0CD}"/>
      </w:docPartPr>
      <w:docPartBody>
        <w:p w:rsidR="001E7D3D" w:rsidRDefault="00BC0903">
          <w:pPr>
            <w:pStyle w:val="E1AA5FC7FE08466CBAE7C3933C709928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4FDF98F6095F4AF180F56B21C4B8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990AE-E9B0-41C3-801D-F3C3DBD5ACCE}"/>
      </w:docPartPr>
      <w:docPartBody>
        <w:p w:rsidR="001E7D3D" w:rsidRDefault="00BC0903">
          <w:pPr>
            <w:pStyle w:val="4FDF98F6095F4AF180F56B21C4B881FA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6CB3B09841AD470BB7DA617BD6635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B6461-836A-4333-BE40-5F83BA4AA310}"/>
      </w:docPartPr>
      <w:docPartBody>
        <w:p w:rsidR="001E7D3D" w:rsidRDefault="00BC0903">
          <w:pPr>
            <w:pStyle w:val="6CB3B09841AD470BB7DA617BD6635936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38BC8BC0E9F149D8B046C70C0297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7E72D-D6E8-4A3E-8F64-F2BE43B1DEAE}"/>
      </w:docPartPr>
      <w:docPartBody>
        <w:p w:rsidR="001E7D3D" w:rsidRDefault="00BC0903">
          <w:pPr>
            <w:pStyle w:val="38BC8BC0E9F149D8B046C70C0297A4B9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F4B"/>
    <w:rsid w:val="001E7D3D"/>
    <w:rsid w:val="00546F4B"/>
    <w:rsid w:val="00A210AC"/>
    <w:rsid w:val="00B27AB6"/>
    <w:rsid w:val="00BC0903"/>
    <w:rsid w:val="00C95A1E"/>
    <w:rsid w:val="00CA3035"/>
    <w:rsid w:val="00D3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546F4B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68691852194A40A560B00EE796EAF2">
    <w:name w:val="E968691852194A40A560B00EE796EAF2"/>
  </w:style>
  <w:style w:type="paragraph" w:customStyle="1" w:styleId="DAE94EA066624092818197B6FEAAAAA8">
    <w:name w:val="DAE94EA066624092818197B6FEAAAAA8"/>
  </w:style>
  <w:style w:type="paragraph" w:customStyle="1" w:styleId="EB4E2458B32248D3AE7AB63680EA0956">
    <w:name w:val="EB4E2458B32248D3AE7AB63680EA0956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E1AA5FC7FE08466CBAE7C3933C709928">
    <w:name w:val="E1AA5FC7FE08466CBAE7C3933C709928"/>
  </w:style>
  <w:style w:type="paragraph" w:customStyle="1" w:styleId="4FDF98F6095F4AF180F56B21C4B881FA">
    <w:name w:val="4FDF98F6095F4AF180F56B21C4B881FA"/>
  </w:style>
  <w:style w:type="paragraph" w:customStyle="1" w:styleId="6CB3B09841AD470BB7DA617BD6635936">
    <w:name w:val="6CB3B09841AD470BB7DA617BD6635936"/>
  </w:style>
  <w:style w:type="character" w:customStyle="1" w:styleId="Ttulo2Car">
    <w:name w:val="Título 2 Car"/>
    <w:basedOn w:val="Fuentedeprrafopredeter"/>
    <w:link w:val="Ttulo2"/>
    <w:uiPriority w:val="9"/>
    <w:rsid w:val="00546F4B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38BC8BC0E9F149D8B046C70C0297A4B9">
    <w:name w:val="38BC8BC0E9F149D8B046C70C0297A4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%7bDB45079F-58D2-4D25-A3C3-002C4E5CB4CB%7dtf00546271_win32.dotx</Template>
  <TotalTime>0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2021-09-30T13:47:00Z</dcterms:created>
  <dcterms:modified xsi:type="dcterms:W3CDTF">2021-09-30T13:47:00Z</dcterms:modified>
</cp:coreProperties>
</file>