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14:paraId="6DA7B975" w14:textId="77777777" w:rsidTr="00E941EF">
        <w:tc>
          <w:tcPr>
            <w:tcW w:w="3023" w:type="dxa"/>
          </w:tcPr>
          <w:p w14:paraId="08199539" w14:textId="782556EF" w:rsidR="00B93310" w:rsidRPr="005152F2" w:rsidRDefault="00A55600" w:rsidP="003856C9">
            <w:pPr>
              <w:pStyle w:val="Ttulo1"/>
            </w:pPr>
            <w:r>
              <w:t>Isabel Farías Ibaceta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14:paraId="04FF09C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87E6BEB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6CE34678" wp14:editId="66135E08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AD6715A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">
      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36C11F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7264D30" w14:textId="1E4433C8" w:rsidR="00441EB9" w:rsidRDefault="00A55600" w:rsidP="00441EB9">
                  <w:pPr>
                    <w:pStyle w:val="Ttulo3"/>
                  </w:pPr>
                  <w:r>
                    <w:t>ca2umh.10@gmail.com</w:t>
                  </w:r>
                </w:p>
              </w:tc>
            </w:tr>
            <w:tr w:rsidR="00441EB9" w:rsidRPr="005152F2" w14:paraId="4D1B059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3FAF1CD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100B3D3D" wp14:editId="1A3908F5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D49650B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JZjn11AlAADd3gAADgAAAAAAAAAAAAAAAAAuAgAAZHJzL2Uyb0RvYy54bWxQ&#13;&#10;SwECLQAUAAYACAAAACEA2yfDXNwAAAAIAQAADwAAAAAAAAAAAAAAAACqJwAAZHJzL2Rvd25yZXYu&#13;&#10;eG1sUEsFBgAAAAAEAAQA8wAAALMoAAAAAA==&#13;&#10;">
      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296523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0B31E18" w14:textId="0BBE10F0" w:rsidR="00441EB9" w:rsidRDefault="00A55600" w:rsidP="00441EB9">
                  <w:pPr>
                    <w:pStyle w:val="Ttulo3"/>
                  </w:pPr>
                  <w:r>
                    <w:t>+56940624432</w:t>
                  </w:r>
                </w:p>
              </w:tc>
            </w:tr>
            <w:tr w:rsidR="00441EB9" w:rsidRPr="005152F2" w14:paraId="2D917F7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BDBE29E" w14:textId="10840F7D" w:rsidR="00441EB9" w:rsidRDefault="00441EB9" w:rsidP="00441EB9">
                  <w:pPr>
                    <w:pStyle w:val="Ttulo3"/>
                  </w:pPr>
                </w:p>
              </w:tc>
            </w:tr>
            <w:tr w:rsidR="00441EB9" w:rsidRPr="005152F2" w14:paraId="58ACA21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1D30D28" w14:textId="09AB2C8E" w:rsidR="00A55600" w:rsidRDefault="00A55600" w:rsidP="00A55600">
                  <w:pPr>
                    <w:pStyle w:val="Ttulo3"/>
                    <w:jc w:val="both"/>
                  </w:pPr>
                </w:p>
              </w:tc>
            </w:tr>
            <w:tr w:rsidR="00441EB9" w:rsidRPr="005152F2" w14:paraId="3CDD1115" w14:textId="77777777" w:rsidTr="00A55600">
              <w:trPr>
                <w:trHeight w:val="18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71D2BE57" w14:textId="2893E8C1" w:rsidR="00441EB9" w:rsidRPr="00441EB9" w:rsidRDefault="00441EB9" w:rsidP="00A55600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14:paraId="7C38CD0A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07E527AD" w14:textId="77777777" w:rsidR="002C77B9" w:rsidRDefault="00016D0B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64851B29DEECEE45BCE63039C16F590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7D2FD18A" w14:textId="77777777" w:rsid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7A395D4A" wp14:editId="05BCCACF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D1990D0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E869617" w14:textId="0B059F61" w:rsidR="005A7E57" w:rsidRDefault="00426B57" w:rsidP="00426B57">
                  <w:pPr>
                    <w:jc w:val="both"/>
                  </w:pPr>
                  <w:r>
                    <w:t>Aspiro a desarrollar mis aptitudes y generar experiencia en el mundo laboral.</w:t>
                  </w:r>
                </w:p>
              </w:tc>
            </w:tr>
            <w:tr w:rsidR="00463463" w:rsidRPr="005152F2" w14:paraId="6F2B77B0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A1EECEC" w14:textId="77777777" w:rsidR="005A7E57" w:rsidRDefault="00016D0B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FE570F9914683B4CBD5EC1E7AAE5FF8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7F73EFF9" w14:textId="77777777" w:rsidR="00616FF4" w:rsidRP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36BD2278" wp14:editId="10E02313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75E56E5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3BAE805" w14:textId="77777777" w:rsidR="00463463" w:rsidRDefault="00426B57" w:rsidP="00426B57">
                  <w:pPr>
                    <w:jc w:val="both"/>
                  </w:pPr>
                  <w:r>
                    <w:t>-Idiomas.</w:t>
                  </w:r>
                </w:p>
                <w:p w14:paraId="2F069449" w14:textId="77777777" w:rsidR="00426B57" w:rsidRDefault="00426B57" w:rsidP="00426B57">
                  <w:pPr>
                    <w:jc w:val="both"/>
                  </w:pPr>
                  <w:r>
                    <w:t>-Capacidad de adaptación.</w:t>
                  </w:r>
                </w:p>
                <w:p w14:paraId="6FC25A6D" w14:textId="77777777" w:rsidR="00426B57" w:rsidRDefault="00426B57" w:rsidP="00426B57">
                  <w:pPr>
                    <w:jc w:val="both"/>
                  </w:pPr>
                  <w:r>
                    <w:t>-Habilidades organizativas.</w:t>
                  </w:r>
                </w:p>
                <w:p w14:paraId="1DCA2649" w14:textId="5F798C68" w:rsidR="00426B57" w:rsidRPr="005152F2" w:rsidRDefault="00426B57" w:rsidP="00426B57">
                  <w:pPr>
                    <w:jc w:val="both"/>
                  </w:pPr>
                  <w:r>
                    <w:t>-Competencias digitales.</w:t>
                  </w:r>
                </w:p>
              </w:tc>
            </w:tr>
          </w:tbl>
          <w:p w14:paraId="719B8B7A" w14:textId="77777777" w:rsidR="00B93310" w:rsidRPr="005152F2" w:rsidRDefault="00B93310" w:rsidP="003856C9"/>
        </w:tc>
        <w:tc>
          <w:tcPr>
            <w:tcW w:w="723" w:type="dxa"/>
          </w:tcPr>
          <w:p w14:paraId="7742C0ED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14:paraId="452EBE91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962BB1C" w14:textId="5BB11529" w:rsidR="0036527A" w:rsidRDefault="00016D0B" w:rsidP="0036527A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E06359682C172F4B8F0251B72507A6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  <w:r w:rsidR="00426B57">
                    <w:t>.</w:t>
                  </w:r>
                </w:p>
                <w:p w14:paraId="67B12EDD" w14:textId="2A473F66" w:rsidR="00426B57" w:rsidRDefault="0036527A" w:rsidP="00A55600">
                  <w:pPr>
                    <w:pStyle w:val="Ttulo4"/>
                    <w:jc w:val="left"/>
                  </w:pPr>
                  <w:r>
                    <w:t>-</w:t>
                  </w:r>
                  <w:r w:rsidR="00CE668D">
                    <w:t>Atención al cliente en panadería local- part time ( mayo 2021).</w:t>
                  </w:r>
                </w:p>
                <w:p w14:paraId="6D147739" w14:textId="02D8C769" w:rsidR="00426B57" w:rsidRDefault="00426B57" w:rsidP="00A55600">
                  <w:pPr>
                    <w:pStyle w:val="Ttulo4"/>
                    <w:jc w:val="left"/>
                  </w:pPr>
                </w:p>
              </w:tc>
            </w:tr>
            <w:tr w:rsidR="008F6337" w14:paraId="3FD98466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D519A11" w14:textId="75CE4F24" w:rsidR="008F6337" w:rsidRPr="005152F2" w:rsidRDefault="00016D0B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AA9679983AF7574095A08BAC044C7C4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6B0EE317" w14:textId="77777777" w:rsidR="008F6337" w:rsidRDefault="00A55600" w:rsidP="00A55600">
                  <w:pPr>
                    <w:pStyle w:val="Ttulo4"/>
                    <w:numPr>
                      <w:ilvl w:val="0"/>
                      <w:numId w:val="1"/>
                    </w:numPr>
                    <w:jc w:val="both"/>
                  </w:pPr>
                  <w:r>
                    <w:t>Egresada del colegio san sebastián de los andes en el año 2020.</w:t>
                  </w:r>
                </w:p>
                <w:p w14:paraId="707E7EF6" w14:textId="3BE001AA" w:rsidR="00A55600" w:rsidRDefault="00A55600" w:rsidP="00A55600">
                  <w:pPr>
                    <w:pStyle w:val="Ttulo4"/>
                    <w:numPr>
                      <w:ilvl w:val="0"/>
                      <w:numId w:val="1"/>
                    </w:numPr>
                    <w:jc w:val="both"/>
                  </w:pPr>
                  <w:r>
                    <w:t>Actualmente estudiante de ingeniería en recursos humanos en el instituto profesional iacc.</w:t>
                  </w:r>
                </w:p>
              </w:tc>
            </w:tr>
            <w:tr w:rsidR="008F6337" w14:paraId="58D192FE" w14:textId="77777777" w:rsidTr="00B85871">
              <w:tc>
                <w:tcPr>
                  <w:tcW w:w="5191" w:type="dxa"/>
                </w:tcPr>
                <w:p w14:paraId="16B91F97" w14:textId="430B5FDC" w:rsidR="008F6337" w:rsidRPr="005152F2" w:rsidRDefault="00426B57" w:rsidP="008F6337">
                  <w:pPr>
                    <w:pStyle w:val="Ttulo2"/>
                  </w:pPr>
                  <w:r>
                    <w:t>disponibilidad inmediata</w:t>
                  </w:r>
                </w:p>
                <w:p w14:paraId="56FD91DC" w14:textId="7910F72A" w:rsidR="008F6337" w:rsidRDefault="008F6337" w:rsidP="008F6337"/>
              </w:tc>
            </w:tr>
          </w:tbl>
          <w:p w14:paraId="7B00ED97" w14:textId="77777777" w:rsidR="008F6337" w:rsidRPr="005152F2" w:rsidRDefault="008F6337" w:rsidP="003856C9"/>
        </w:tc>
      </w:tr>
    </w:tbl>
    <w:p w14:paraId="5682A43B" w14:textId="77777777" w:rsidR="00E941EF" w:rsidRDefault="00E941EF" w:rsidP="0019561F">
      <w:pPr>
        <w:pStyle w:val="Sinespaciado"/>
      </w:pPr>
    </w:p>
    <w:sectPr w:rsidR="00E941EF" w:rsidSect="004126A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F4A32" w14:textId="77777777" w:rsidR="00016D0B" w:rsidRDefault="00016D0B" w:rsidP="003856C9">
      <w:pPr>
        <w:spacing w:after="0" w:line="240" w:lineRule="auto"/>
      </w:pPr>
      <w:r>
        <w:separator/>
      </w:r>
    </w:p>
  </w:endnote>
  <w:endnote w:type="continuationSeparator" w:id="0">
    <w:p w14:paraId="2E438DA8" w14:textId="77777777" w:rsidR="00016D0B" w:rsidRDefault="00016D0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BFFA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58CF47C" wp14:editId="7B8C046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8D8C46B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&#13;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6C63F4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5E306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73E5AC5" wp14:editId="5E2D1AB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BF9BF90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&#13;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52E1" w14:textId="77777777" w:rsidR="00016D0B" w:rsidRDefault="00016D0B" w:rsidP="003856C9">
      <w:pPr>
        <w:spacing w:after="0" w:line="240" w:lineRule="auto"/>
      </w:pPr>
      <w:r>
        <w:separator/>
      </w:r>
    </w:p>
  </w:footnote>
  <w:footnote w:type="continuationSeparator" w:id="0">
    <w:p w14:paraId="6475261F" w14:textId="77777777" w:rsidR="00016D0B" w:rsidRDefault="00016D0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BA70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8BDC92E" wp14:editId="53DBE27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0584091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4jqvBYAAN2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nY2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&#13;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C250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5929919" wp14:editId="2408234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A097556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BLvvxYAANy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mY6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qyBLvvxYAANys&#13;&#10;AAAOAAAAAAAAAAAAAAAAAC4CAABkcnMvZTJvRG9jLnhtbFBLAQItABQABgAIAAAAIQBcx3v+3gAA&#13;&#10;AAoBAAAPAAAAAAAAAAAAAAAAABkZAABkcnMvZG93bnJldi54bWxQSwUGAAAAAAQABADzAAAAJBoA&#13;&#10;AAAA&#13;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6F72"/>
    <w:multiLevelType w:val="hybridMultilevel"/>
    <w:tmpl w:val="4748E6F6"/>
    <w:lvl w:ilvl="0" w:tplc="A30EE694">
      <w:numFmt w:val="bullet"/>
      <w:lvlText w:val="-"/>
      <w:lvlJc w:val="left"/>
      <w:pPr>
        <w:ind w:left="720" w:hanging="360"/>
      </w:pPr>
      <w:rPr>
        <w:rFonts w:ascii="Gill Sans MT" w:eastAsiaTheme="majorEastAsia" w:hAnsi="Gill Sans MT" w:cstheme="maj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00"/>
    <w:rsid w:val="00016D0B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6527A"/>
    <w:rsid w:val="003856C9"/>
    <w:rsid w:val="00396369"/>
    <w:rsid w:val="003F4D31"/>
    <w:rsid w:val="00407426"/>
    <w:rsid w:val="00410740"/>
    <w:rsid w:val="004126A8"/>
    <w:rsid w:val="00426B57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55600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CE668D"/>
    <w:rsid w:val="00D11C4D"/>
    <w:rsid w:val="00D5067A"/>
    <w:rsid w:val="00DC79BB"/>
    <w:rsid w:val="00E24F6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449F8"/>
  <w15:chartTrackingRefBased/>
  <w15:docId w15:val="{56521C66-EF93-3B44-9CB8-EF0A4172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air/Library/Containers/com.microsoft.Word/Data/Library/Application%20Support/Microsoft/Office/16.0/DTS/es-MX%7b8E309355-1DD7-7D4A-ABE0-57350E87872C%7d/%7bE4D978C3-14C0-AF46-8326-E7CBF74BE942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851B29DEECEE45BCE63039C16F5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4BC25-F9B4-C14B-9713-3F7DAC0AB98C}"/>
      </w:docPartPr>
      <w:docPartBody>
        <w:p w:rsidR="00213314" w:rsidRDefault="00800EB7">
          <w:pPr>
            <w:pStyle w:val="64851B29DEECEE45BCE63039C16F590C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FE570F9914683B4CBD5EC1E7AAE5F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3E71B-B30F-CB4D-A68B-CA8CE79137CE}"/>
      </w:docPartPr>
      <w:docPartBody>
        <w:p w:rsidR="00213314" w:rsidRDefault="00800EB7">
          <w:pPr>
            <w:pStyle w:val="FE570F9914683B4CBD5EC1E7AAE5FF8F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E06359682C172F4B8F0251B72507A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96331-3F03-1C46-9F6E-E3B9EA9254DB}"/>
      </w:docPartPr>
      <w:docPartBody>
        <w:p w:rsidR="00213314" w:rsidRDefault="00800EB7">
          <w:pPr>
            <w:pStyle w:val="E06359682C172F4B8F0251B72507A69E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AA9679983AF7574095A08BAC044C7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C016D-1238-4C47-B772-5E8C24CCE02A}"/>
      </w:docPartPr>
      <w:docPartBody>
        <w:p w:rsidR="00213314" w:rsidRDefault="00800EB7">
          <w:pPr>
            <w:pStyle w:val="AA9679983AF7574095A08BAC044C7C43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B7"/>
    <w:rsid w:val="00213314"/>
    <w:rsid w:val="00800EB7"/>
    <w:rsid w:val="009D01FF"/>
    <w:rsid w:val="00C1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851B29DEECEE45BCE63039C16F590C">
    <w:name w:val="64851B29DEECEE45BCE63039C16F590C"/>
  </w:style>
  <w:style w:type="paragraph" w:customStyle="1" w:styleId="FE570F9914683B4CBD5EC1E7AAE5FF8F">
    <w:name w:val="FE570F9914683B4CBD5EC1E7AAE5FF8F"/>
  </w:style>
  <w:style w:type="paragraph" w:customStyle="1" w:styleId="E06359682C172F4B8F0251B72507A69E">
    <w:name w:val="E06359682C172F4B8F0251B72507A69E"/>
  </w:style>
  <w:style w:type="paragraph" w:customStyle="1" w:styleId="AA9679983AF7574095A08BAC044C7C43">
    <w:name w:val="AA9679983AF7574095A08BAC044C7C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{E4D978C3-14C0-AF46-8326-E7CBF74BE942}tf16392740.dotx</Template>
  <TotalTime>15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38036</cp:lastModifiedBy>
  <cp:revision>3</cp:revision>
  <dcterms:created xsi:type="dcterms:W3CDTF">2021-07-29T18:26:00Z</dcterms:created>
  <dcterms:modified xsi:type="dcterms:W3CDTF">2021-08-17T16:19:00Z</dcterms:modified>
</cp:coreProperties>
</file>