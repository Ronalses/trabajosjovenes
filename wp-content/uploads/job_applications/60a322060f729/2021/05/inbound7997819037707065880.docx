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B4C1" w14:textId="77777777" w:rsidR="0059120E" w:rsidRDefault="00726038">
      <w:pPr>
        <w:pStyle w:val="Nombre"/>
      </w:pPr>
      <w:r>
        <w:t>Paul Andres</w:t>
      </w:r>
      <w:r w:rsidR="004F2887">
        <w:t xml:space="preserve"> Alexander </w:t>
      </w:r>
      <w:r>
        <w:t>Sandoval Plaza</w:t>
      </w:r>
    </w:p>
    <w:p w14:paraId="0FC54D69" w14:textId="1EC37CD6" w:rsidR="00DE11E6" w:rsidRDefault="00726038">
      <w:pPr>
        <w:pStyle w:val="Informacindecontacto"/>
      </w:pPr>
      <w:r>
        <w:t xml:space="preserve">Sta Victoria 492, Santiago | </w:t>
      </w:r>
      <w:r w:rsidR="004A1081">
        <w:t>9</w:t>
      </w:r>
      <w:r w:rsidR="006E5638">
        <w:t xml:space="preserve">35103565 </w:t>
      </w:r>
      <w:r w:rsidR="00DE11E6">
        <w:t>|</w:t>
      </w:r>
    </w:p>
    <w:p w14:paraId="40D135CB" w14:textId="12A6A98F" w:rsidR="0059120E" w:rsidRDefault="00DE11E6">
      <w:pPr>
        <w:pStyle w:val="Informacindecontacto"/>
      </w:pPr>
      <w:r>
        <w:t>Sandovalpaul343</w:t>
      </w:r>
      <w:r w:rsidR="000953B3">
        <w:t>@gmail.com</w:t>
      </w:r>
    </w:p>
    <w:p w14:paraId="350972F4" w14:textId="77777777" w:rsidR="0059120E" w:rsidRDefault="00382A06">
      <w:pPr>
        <w:pStyle w:val="Ttulo1"/>
      </w:pPr>
      <w:sdt>
        <w:sdtPr>
          <w:id w:val="-819804518"/>
          <w:placeholder>
            <w:docPart w:val="DF9866E73BF83E479998E2A04CDE0C9C"/>
          </w:placeholder>
          <w:temporary/>
          <w:showingPlcHdr/>
        </w:sdtPr>
        <w:sdtEndPr/>
        <w:sdtContent>
          <w:r w:rsidR="007A31CC">
            <w:t>Resumen de aptitudes</w:t>
          </w:r>
        </w:sdtContent>
      </w:sdt>
    </w:p>
    <w:p w14:paraId="468BDC0C" w14:textId="77777777" w:rsidR="0059120E" w:rsidRDefault="00891061">
      <w:pPr>
        <w:spacing w:after="180"/>
      </w:pPr>
      <w:r>
        <w:t xml:space="preserve">Individuo pro activo con excelentes habilidades </w:t>
      </w:r>
      <w:r w:rsidR="006C19DE">
        <w:t xml:space="preserve">de organización, liderazgo e iniciativa. </w:t>
      </w:r>
      <w:r w:rsidR="00061789">
        <w:t xml:space="preserve">Enérgico y responsable </w:t>
      </w:r>
      <w:r w:rsidR="002C04F3">
        <w:t xml:space="preserve">con gran capacidad de aprender cualquier desafío que se me presente </w:t>
      </w:r>
      <w:r w:rsidR="00490867">
        <w:t xml:space="preserve">y capaz de lograr un buen ambiente laboral. </w:t>
      </w:r>
    </w:p>
    <w:p w14:paraId="7E85974A" w14:textId="77777777" w:rsidR="0059120E" w:rsidRDefault="00382A06">
      <w:pPr>
        <w:pStyle w:val="Ttulo1"/>
      </w:pPr>
      <w:sdt>
        <w:sdtPr>
          <w:id w:val="-1150367223"/>
          <w:placeholder>
            <w:docPart w:val="5414D7938396A44C97E39C8A8DF1C792"/>
          </w:placeholder>
          <w:temporary/>
          <w:showingPlcHdr/>
        </w:sdtPr>
        <w:sdtEndPr/>
        <w:sdtContent>
          <w:r w:rsidR="007A31CC">
            <w:t>Formación</w:t>
          </w:r>
        </w:sdtContent>
      </w:sdt>
    </w:p>
    <w:p w14:paraId="6609F767" w14:textId="77777777" w:rsidR="0059120E" w:rsidRDefault="00382A06">
      <w:pPr>
        <w:pStyle w:val="Ttulo2"/>
      </w:pPr>
      <w:sdt>
        <w:sdtPr>
          <w:id w:val="-1529011685"/>
          <w:placeholder>
            <w:docPart w:val="B55C3F000C6C8E4A91701D142FB4447F"/>
          </w:placeholder>
          <w:temporary/>
          <w:showingPlcHdr/>
        </w:sdtPr>
        <w:sdtEndPr/>
        <w:sdtContent>
          <w:r w:rsidR="007A31CC">
            <w:t>Grado/Fecha de graduación</w:t>
          </w:r>
        </w:sdtContent>
      </w:sdt>
    </w:p>
    <w:p w14:paraId="27651EA2" w14:textId="77777777" w:rsidR="0059120E" w:rsidRDefault="00490867">
      <w:r>
        <w:t>Enseñanza Media, Diciembre 2020</w:t>
      </w:r>
    </w:p>
    <w:p w14:paraId="6D54FC20" w14:textId="77777777" w:rsidR="00B74C63" w:rsidRDefault="00B74C63">
      <w:r>
        <w:t xml:space="preserve">Liceo Villa Macul Academia, los plátanos 3112. </w:t>
      </w:r>
    </w:p>
    <w:p w14:paraId="70593834" w14:textId="485F0679" w:rsidR="0059120E" w:rsidRDefault="00D25678">
      <w:pPr>
        <w:pStyle w:val="Ttulo1"/>
      </w:pPr>
      <w:r>
        <w:t xml:space="preserve">            Experiencia:</w:t>
      </w:r>
    </w:p>
    <w:p w14:paraId="29CE2857" w14:textId="56766A61" w:rsidR="0059120E" w:rsidRPr="00352933" w:rsidRDefault="00352933">
      <w:pPr>
        <w:pStyle w:val="Ttulo2"/>
      </w:pPr>
      <w:r>
        <w:t xml:space="preserve">  </w:t>
      </w:r>
      <w:r w:rsidR="001454E0">
        <w:t xml:space="preserve">  </w:t>
      </w:r>
      <w:r w:rsidR="00DB2F1A">
        <w:t>S</w:t>
      </w:r>
      <w:r>
        <w:t xml:space="preserve">upermercados </w:t>
      </w:r>
    </w:p>
    <w:p w14:paraId="6E9FF4D3" w14:textId="39881637" w:rsidR="00124BFF" w:rsidRDefault="007866B1" w:rsidP="00124BFF">
      <w:pPr>
        <w:pStyle w:val="Ttulo3"/>
      </w:pPr>
      <w:r>
        <w:t xml:space="preserve">• </w:t>
      </w:r>
      <w:r w:rsidR="001E25D6">
        <w:t>Reponedor</w:t>
      </w:r>
      <w:r w:rsidR="003B3769">
        <w:t xml:space="preserve"> </w:t>
      </w:r>
      <w:r w:rsidR="00931E98">
        <w:t xml:space="preserve">en </w:t>
      </w:r>
      <w:r w:rsidR="00E05473">
        <w:t>áreas</w:t>
      </w:r>
      <w:r w:rsidR="00C42B9D">
        <w:t xml:space="preserve"> </w:t>
      </w:r>
      <w:r w:rsidR="004A2D2D">
        <w:t>como :</w:t>
      </w:r>
      <w:r w:rsidR="00C42B9D">
        <w:t xml:space="preserve"> vegetales,</w:t>
      </w:r>
      <w:r w:rsidR="004A2D2D">
        <w:t xml:space="preserve"> casa, </w:t>
      </w:r>
      <w:r w:rsidR="00900333">
        <w:t>consumibles</w:t>
      </w:r>
      <w:r w:rsidR="00973599">
        <w:t xml:space="preserve">, </w:t>
      </w:r>
      <w:r w:rsidR="008A0192">
        <w:t>panadería</w:t>
      </w:r>
      <w:r w:rsidR="00852935">
        <w:t xml:space="preserve">, </w:t>
      </w:r>
      <w:r w:rsidR="008A0192">
        <w:t>carnicería</w:t>
      </w:r>
      <w:r w:rsidR="00852935">
        <w:t xml:space="preserve">, </w:t>
      </w:r>
      <w:r w:rsidR="00692997">
        <w:t>pescader</w:t>
      </w:r>
      <w:r w:rsidR="008D08D8">
        <w:t>i</w:t>
      </w:r>
      <w:r w:rsidR="00692997">
        <w:t>a</w:t>
      </w:r>
      <w:r w:rsidR="00FB60F0">
        <w:t xml:space="preserve"> </w:t>
      </w:r>
      <w:r w:rsidR="007C38FC">
        <w:t>etc.</w:t>
      </w:r>
    </w:p>
    <w:p w14:paraId="475B71D7" w14:textId="7C929B2E" w:rsidR="007866B1" w:rsidRDefault="005B7A04" w:rsidP="007866B1">
      <w:r>
        <w:t xml:space="preserve">• </w:t>
      </w:r>
      <w:r w:rsidR="000051B2">
        <w:t>B</w:t>
      </w:r>
      <w:r w:rsidR="00673809">
        <w:t>odeg</w:t>
      </w:r>
      <w:r w:rsidR="00FB60F0">
        <w:t xml:space="preserve">uero en </w:t>
      </w:r>
      <w:r w:rsidR="00E05473">
        <w:t>áreas</w:t>
      </w:r>
      <w:r w:rsidR="00FB60F0">
        <w:t xml:space="preserve"> como : vegetales, casa,</w:t>
      </w:r>
      <w:r w:rsidR="004C29D9">
        <w:t xml:space="preserve"> </w:t>
      </w:r>
      <w:r w:rsidR="00692997">
        <w:t>carnecería</w:t>
      </w:r>
      <w:r w:rsidR="009C0409">
        <w:t>, camara de frio</w:t>
      </w:r>
      <w:r w:rsidR="004D695B">
        <w:t xml:space="preserve">, </w:t>
      </w:r>
      <w:r w:rsidR="00A6137B">
        <w:t>alimentación</w:t>
      </w:r>
      <w:r w:rsidR="004C29D9">
        <w:t xml:space="preserve"> </w:t>
      </w:r>
      <w:r w:rsidR="004D695B">
        <w:t xml:space="preserve">y CCU. </w:t>
      </w:r>
    </w:p>
    <w:p w14:paraId="6E8B3819" w14:textId="2755CE23" w:rsidR="007715CC" w:rsidRDefault="007715CC" w:rsidP="007866B1">
      <w:r>
        <w:t>•</w:t>
      </w:r>
      <w:r w:rsidR="001A21FE">
        <w:t xml:space="preserve"> Experiencia en </w:t>
      </w:r>
      <w:r w:rsidR="009C76C5">
        <w:t>pick</w:t>
      </w:r>
      <w:r w:rsidR="00DB2F1A">
        <w:t>ing</w:t>
      </w:r>
    </w:p>
    <w:p w14:paraId="21D1DE12" w14:textId="5170AD9C" w:rsidR="00C85853" w:rsidRPr="00637D83" w:rsidRDefault="00637D83" w:rsidP="007866B1">
      <w:pPr>
        <w:rPr>
          <w:b/>
          <w:bCs/>
        </w:rPr>
      </w:pPr>
      <w:r>
        <w:rPr>
          <w:b/>
          <w:bCs/>
        </w:rPr>
        <w:t xml:space="preserve">     </w:t>
      </w:r>
      <w:r w:rsidR="00C94ECB">
        <w:rPr>
          <w:b/>
          <w:bCs/>
        </w:rPr>
        <w:t>Mini</w:t>
      </w:r>
      <w:r w:rsidR="00E270AB">
        <w:rPr>
          <w:b/>
          <w:bCs/>
        </w:rPr>
        <w:t>Market</w:t>
      </w:r>
    </w:p>
    <w:p w14:paraId="26C2A6F0" w14:textId="77777777" w:rsidR="0059120E" w:rsidRDefault="00276E63">
      <w:r>
        <w:t xml:space="preserve">• Laborales de cobro en caja registradora, incluidas transacciones </w:t>
      </w:r>
      <w:r w:rsidR="006F01BD">
        <w:t>en efectivo y con tarjeta</w:t>
      </w:r>
      <w:r w:rsidR="002124C4">
        <w:t xml:space="preserve">, uso de básculas, etc. </w:t>
      </w:r>
    </w:p>
    <w:p w14:paraId="148B0328" w14:textId="77777777" w:rsidR="002124C4" w:rsidRDefault="002124C4">
      <w:r>
        <w:t>•</w:t>
      </w:r>
      <w:r w:rsidR="00FE1D7A">
        <w:t xml:space="preserve"> Ayudó a los clientes a complementar sus compras moviendo artículos </w:t>
      </w:r>
      <w:r w:rsidR="004F1C5D">
        <w:t>pesado, cobrando los pagos</w:t>
      </w:r>
      <w:r w:rsidR="00B037B8">
        <w:t xml:space="preserve"> y empaquetando las compras.</w:t>
      </w:r>
    </w:p>
    <w:p w14:paraId="3404D153" w14:textId="77777777" w:rsidR="00B037B8" w:rsidRDefault="00B037B8">
      <w:r>
        <w:t xml:space="preserve">• Reposición </w:t>
      </w:r>
      <w:r w:rsidR="00B20837">
        <w:t xml:space="preserve">en los lineales de las diferentes secciones </w:t>
      </w:r>
      <w:r w:rsidR="00941AE7">
        <w:t xml:space="preserve">siguiendo los estándares acordados. </w:t>
      </w:r>
    </w:p>
    <w:p w14:paraId="37DF350B" w14:textId="77777777" w:rsidR="00C04DD7" w:rsidRDefault="00C04DD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Maestro constructor </w:t>
      </w:r>
    </w:p>
    <w:p w14:paraId="0902C350" w14:textId="77777777" w:rsidR="009F44F8" w:rsidRDefault="009F44F8">
      <w:r>
        <w:t xml:space="preserve">Construcción piedra / </w:t>
      </w:r>
      <w:r w:rsidR="00051F85">
        <w:t>04/2017 • 12/2019</w:t>
      </w:r>
    </w:p>
    <w:p w14:paraId="4A0B7F25" w14:textId="138D3594" w:rsidR="00051F85" w:rsidRDefault="00051F85">
      <w:r>
        <w:t xml:space="preserve">•Conocimiento del proceso </w:t>
      </w:r>
      <w:r w:rsidR="005A476A">
        <w:t xml:space="preserve">de construcción, </w:t>
      </w:r>
      <w:r w:rsidR="00DF6981">
        <w:t>desde el diseño hasta la ejecución a pie de obra.</w:t>
      </w:r>
    </w:p>
    <w:p w14:paraId="2B4D3041" w14:textId="4BE50548" w:rsidR="00F95EC2" w:rsidRDefault="00E10526" w:rsidP="00F95EC2">
      <w:pPr>
        <w:pStyle w:val="Prrafodelista"/>
        <w:numPr>
          <w:ilvl w:val="0"/>
          <w:numId w:val="11"/>
        </w:numPr>
      </w:pPr>
      <w:r>
        <w:t xml:space="preserve">Ayudante carpintero </w:t>
      </w:r>
    </w:p>
    <w:p w14:paraId="2C087FDD" w14:textId="07764776" w:rsidR="00E10526" w:rsidRDefault="00E10526" w:rsidP="00F95EC2">
      <w:pPr>
        <w:pStyle w:val="Prrafodelista"/>
        <w:numPr>
          <w:ilvl w:val="0"/>
          <w:numId w:val="11"/>
        </w:numPr>
      </w:pPr>
      <w:r>
        <w:t>Jardinero</w:t>
      </w:r>
    </w:p>
    <w:p w14:paraId="5FA01FEE" w14:textId="62279CA0" w:rsidR="00E10526" w:rsidRDefault="00E10526" w:rsidP="00F95EC2">
      <w:pPr>
        <w:pStyle w:val="Prrafodelista"/>
        <w:numPr>
          <w:ilvl w:val="0"/>
          <w:numId w:val="11"/>
        </w:numPr>
      </w:pPr>
      <w:r>
        <w:t xml:space="preserve">Maestro en pintura </w:t>
      </w:r>
    </w:p>
    <w:p w14:paraId="3619994A" w14:textId="77777777" w:rsidR="00DF6981" w:rsidRDefault="006D07D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Perfumes </w:t>
      </w:r>
    </w:p>
    <w:p w14:paraId="0F1A8679" w14:textId="77777777" w:rsidR="006D07D4" w:rsidRDefault="006D07D4">
      <w:r>
        <w:t xml:space="preserve">Promotor / 04/2019 • 11/2019 </w:t>
      </w:r>
    </w:p>
    <w:p w14:paraId="07A59A97" w14:textId="77777777" w:rsidR="006D07D4" w:rsidRDefault="006D07D4">
      <w:r>
        <w:t xml:space="preserve">• </w:t>
      </w:r>
      <w:r w:rsidR="004A7391">
        <w:t xml:space="preserve">Promoción comercial asesorando personalmente a clientes </w:t>
      </w:r>
      <w:r w:rsidR="0074784F">
        <w:t>y potenciales clientes.</w:t>
      </w:r>
    </w:p>
    <w:p w14:paraId="77284308" w14:textId="53B763F6" w:rsidR="0074784F" w:rsidRDefault="0074784F">
      <w:r>
        <w:t>•</w:t>
      </w:r>
      <w:r w:rsidR="00574A27">
        <w:t xml:space="preserve"> Presentación de productos, novedades y promociones. </w:t>
      </w:r>
    </w:p>
    <w:p w14:paraId="3D82BC4B" w14:textId="17EBD8BE" w:rsidR="00367052" w:rsidRDefault="000441A5">
      <w:pPr>
        <w:rPr>
          <w:b/>
          <w:bCs/>
        </w:rPr>
      </w:pPr>
      <w:r>
        <w:rPr>
          <w:b/>
          <w:bCs/>
        </w:rPr>
        <w:t xml:space="preserve">Eventos </w:t>
      </w:r>
    </w:p>
    <w:p w14:paraId="4DE6B582" w14:textId="0B39226A" w:rsidR="000441A5" w:rsidRDefault="000441A5">
      <w:r>
        <w:lastRenderedPageBreak/>
        <w:t xml:space="preserve">Barman y Garzón / </w:t>
      </w:r>
      <w:r w:rsidR="00FC16E0">
        <w:t xml:space="preserve">01/2019 • 02/2020 </w:t>
      </w:r>
    </w:p>
    <w:p w14:paraId="29E9F049" w14:textId="5421DB6B" w:rsidR="00FC16E0" w:rsidRPr="000441A5" w:rsidRDefault="00FC16E0">
      <w:r>
        <w:t xml:space="preserve">• Experiencia en barra y en atención al público </w:t>
      </w:r>
    </w:p>
    <w:p w14:paraId="6CB38524" w14:textId="77777777" w:rsidR="00367052" w:rsidRPr="00367052" w:rsidRDefault="00367052">
      <w:pPr>
        <w:rPr>
          <w:b/>
          <w:bCs/>
        </w:rPr>
      </w:pPr>
    </w:p>
    <w:p w14:paraId="5EA0823D" w14:textId="77777777" w:rsidR="0059120E" w:rsidRDefault="00AD507F">
      <w:pPr>
        <w:pStyle w:val="Ttulo1"/>
      </w:pPr>
      <w:r>
        <w:t xml:space="preserve">Aptitudes </w:t>
      </w:r>
    </w:p>
    <w:p w14:paraId="4EB15392" w14:textId="77777777" w:rsidR="007A31CC" w:rsidRDefault="006E34D7">
      <w:r>
        <w:t>•</w:t>
      </w:r>
      <w:r w:rsidR="002F550C">
        <w:t>Persona con ganas de aprender y con clara orientación al cliente.</w:t>
      </w:r>
    </w:p>
    <w:p w14:paraId="03DFFA15" w14:textId="77777777" w:rsidR="002F550C" w:rsidRDefault="002F550C">
      <w:r>
        <w:t>•</w:t>
      </w:r>
      <w:r w:rsidR="00C623BA">
        <w:t xml:space="preserve">Aptitudes para la coordinación fluida con los jefes </w:t>
      </w:r>
      <w:r w:rsidR="00DA096C">
        <w:t>de sección y compañeros.</w:t>
      </w:r>
    </w:p>
    <w:p w14:paraId="4289BCA3" w14:textId="77777777" w:rsidR="003E6793" w:rsidRDefault="00DA096C">
      <w:r>
        <w:t xml:space="preserve">•Habilidad para la limpieza y el mantenimiento </w:t>
      </w:r>
      <w:r w:rsidR="003E6793">
        <w:t>del orden.</w:t>
      </w:r>
    </w:p>
    <w:sectPr w:rsidR="003E6793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ADCD" w14:textId="77777777" w:rsidR="00F433E9" w:rsidRDefault="00F433E9">
      <w:pPr>
        <w:spacing w:after="0" w:line="240" w:lineRule="auto"/>
      </w:pPr>
      <w:r>
        <w:separator/>
      </w:r>
    </w:p>
  </w:endnote>
  <w:endnote w:type="continuationSeparator" w:id="0">
    <w:p w14:paraId="169F39D7" w14:textId="77777777" w:rsidR="00F433E9" w:rsidRDefault="00F4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3B65B" w14:textId="77777777" w:rsidR="0059120E" w:rsidRDefault="007A31C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7A1E5" w14:textId="77777777" w:rsidR="00F433E9" w:rsidRDefault="00F433E9">
      <w:pPr>
        <w:spacing w:after="0" w:line="240" w:lineRule="auto"/>
      </w:pPr>
      <w:r>
        <w:separator/>
      </w:r>
    </w:p>
  </w:footnote>
  <w:footnote w:type="continuationSeparator" w:id="0">
    <w:p w14:paraId="525D5932" w14:textId="77777777" w:rsidR="00F433E9" w:rsidRDefault="00F43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60C" w14:textId="77777777" w:rsidR="0059120E" w:rsidRDefault="007A31C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E152B4" wp14:editId="0E2EC3D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B0B163" id="Grupo 4" o:spid="_x0000_s1026" style="position:absolute;margin-left:0;margin-top:0;width:252pt;height:840.75pt;z-index:251658240;mso-position-horizontal:left;mso-position-horizontal-relative:margin;mso-position-vertical:top;mso-position-vertical-relative:page;mso-height-relative:margin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58A" w14:textId="77777777" w:rsidR="0059120E" w:rsidRDefault="007A31C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1B0FA7" wp14:editId="303454A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D22FB3" id="Grupo 5" o:spid="_x0000_s1026" style="position:absolute;margin-left:0;margin-top:0;width:252pt;height:840.75pt;z-index:251660288;mso-position-horizontal:left;mso-position-horizontal-relative:margin;mso-position-vertical:top;mso-position-vertical-relative:page;mso-height-relative:margin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B461151"/>
    <w:multiLevelType w:val="hybridMultilevel"/>
    <w:tmpl w:val="FF805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ttachedTemplate r:id="rId1"/>
  <w:revisionView w:inkAnnotations="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38"/>
    <w:rsid w:val="000051B2"/>
    <w:rsid w:val="000441A5"/>
    <w:rsid w:val="00051F85"/>
    <w:rsid w:val="00061789"/>
    <w:rsid w:val="00080147"/>
    <w:rsid w:val="000953B3"/>
    <w:rsid w:val="00124BFF"/>
    <w:rsid w:val="001454E0"/>
    <w:rsid w:val="001623C6"/>
    <w:rsid w:val="001A21FE"/>
    <w:rsid w:val="001E25D6"/>
    <w:rsid w:val="002124C4"/>
    <w:rsid w:val="00215003"/>
    <w:rsid w:val="0025152C"/>
    <w:rsid w:val="00276E63"/>
    <w:rsid w:val="002C04F3"/>
    <w:rsid w:val="002F550C"/>
    <w:rsid w:val="003515E1"/>
    <w:rsid w:val="00352933"/>
    <w:rsid w:val="00367052"/>
    <w:rsid w:val="003B3769"/>
    <w:rsid w:val="003E6793"/>
    <w:rsid w:val="0041248B"/>
    <w:rsid w:val="00463C6E"/>
    <w:rsid w:val="00490867"/>
    <w:rsid w:val="004A1081"/>
    <w:rsid w:val="004A2D2D"/>
    <w:rsid w:val="004A7391"/>
    <w:rsid w:val="004C29D9"/>
    <w:rsid w:val="004D695B"/>
    <w:rsid w:val="004F1C5D"/>
    <w:rsid w:val="004F2887"/>
    <w:rsid w:val="004F29C9"/>
    <w:rsid w:val="00574A27"/>
    <w:rsid w:val="00581940"/>
    <w:rsid w:val="005A476A"/>
    <w:rsid w:val="005B1803"/>
    <w:rsid w:val="005B7A04"/>
    <w:rsid w:val="005D5416"/>
    <w:rsid w:val="00637D83"/>
    <w:rsid w:val="00673809"/>
    <w:rsid w:val="00692997"/>
    <w:rsid w:val="006C19DE"/>
    <w:rsid w:val="006D07D4"/>
    <w:rsid w:val="006E34D7"/>
    <w:rsid w:val="006E5638"/>
    <w:rsid w:val="006F01BD"/>
    <w:rsid w:val="00726038"/>
    <w:rsid w:val="0074784F"/>
    <w:rsid w:val="007715CC"/>
    <w:rsid w:val="007866B1"/>
    <w:rsid w:val="00791589"/>
    <w:rsid w:val="007A31CC"/>
    <w:rsid w:val="007C38FC"/>
    <w:rsid w:val="00852935"/>
    <w:rsid w:val="00891061"/>
    <w:rsid w:val="0089342A"/>
    <w:rsid w:val="008A0192"/>
    <w:rsid w:val="008D08D8"/>
    <w:rsid w:val="008E1DF1"/>
    <w:rsid w:val="00900333"/>
    <w:rsid w:val="00931E98"/>
    <w:rsid w:val="00941AE7"/>
    <w:rsid w:val="00973599"/>
    <w:rsid w:val="009C0409"/>
    <w:rsid w:val="009C76C5"/>
    <w:rsid w:val="009F44F8"/>
    <w:rsid w:val="00A20C96"/>
    <w:rsid w:val="00A6137B"/>
    <w:rsid w:val="00A67C96"/>
    <w:rsid w:val="00AD507F"/>
    <w:rsid w:val="00AD61BB"/>
    <w:rsid w:val="00B037B8"/>
    <w:rsid w:val="00B20837"/>
    <w:rsid w:val="00B24E35"/>
    <w:rsid w:val="00B37EE3"/>
    <w:rsid w:val="00B74C63"/>
    <w:rsid w:val="00B973A0"/>
    <w:rsid w:val="00BE476F"/>
    <w:rsid w:val="00BF7902"/>
    <w:rsid w:val="00C04DD7"/>
    <w:rsid w:val="00C42B9D"/>
    <w:rsid w:val="00C623BA"/>
    <w:rsid w:val="00C85853"/>
    <w:rsid w:val="00C94ECB"/>
    <w:rsid w:val="00CA2C06"/>
    <w:rsid w:val="00D25678"/>
    <w:rsid w:val="00DA096C"/>
    <w:rsid w:val="00DB2F1A"/>
    <w:rsid w:val="00DE11E6"/>
    <w:rsid w:val="00DF6981"/>
    <w:rsid w:val="00E05473"/>
    <w:rsid w:val="00E10526"/>
    <w:rsid w:val="00E217AC"/>
    <w:rsid w:val="00E270AB"/>
    <w:rsid w:val="00E84E4C"/>
    <w:rsid w:val="00E95DF9"/>
    <w:rsid w:val="00EB302F"/>
    <w:rsid w:val="00F14CBF"/>
    <w:rsid w:val="00F433E9"/>
    <w:rsid w:val="00F83085"/>
    <w:rsid w:val="00F95EC2"/>
    <w:rsid w:val="00FB60F0"/>
    <w:rsid w:val="00FC16E0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EAF4C4E"/>
  <w15:docId w15:val="{76B03F55-3AC3-2648-BB95-FA9FBF97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17C36E3-D0EE-794D-8115-CF04877EA7B0%7dtf16392120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9866E73BF83E479998E2A04CDE0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5A638-C93D-6147-AB2C-DE1EA4441748}"/>
      </w:docPartPr>
      <w:docPartBody>
        <w:p w:rsidR="00CD61CF" w:rsidRDefault="00CF3C35">
          <w:pPr>
            <w:pStyle w:val="DF9866E73BF83E479998E2A04CDE0C9C"/>
          </w:pPr>
          <w:r>
            <w:t>Resumen de aptitudes</w:t>
          </w:r>
        </w:p>
      </w:docPartBody>
    </w:docPart>
    <w:docPart>
      <w:docPartPr>
        <w:name w:val="5414D7938396A44C97E39C8A8DF1C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DB676-60CA-8548-8749-A145E614AA55}"/>
      </w:docPartPr>
      <w:docPartBody>
        <w:p w:rsidR="00CD61CF" w:rsidRDefault="00CF3C35">
          <w:pPr>
            <w:pStyle w:val="5414D7938396A44C97E39C8A8DF1C792"/>
          </w:pPr>
          <w:r>
            <w:t>Formación</w:t>
          </w:r>
        </w:p>
      </w:docPartBody>
    </w:docPart>
    <w:docPart>
      <w:docPartPr>
        <w:name w:val="B55C3F000C6C8E4A91701D142FB4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2BC37-1B10-E644-AAAE-2E59E68D9B6E}"/>
      </w:docPartPr>
      <w:docPartBody>
        <w:p w:rsidR="00CD61CF" w:rsidRDefault="00CF3C35">
          <w:pPr>
            <w:pStyle w:val="B55C3F000C6C8E4A91701D142FB4447F"/>
          </w:pPr>
          <w:r>
            <w:t>Grado/Fecha de graduación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35"/>
    <w:rsid w:val="00661F58"/>
    <w:rsid w:val="0079007A"/>
    <w:rsid w:val="008D360F"/>
    <w:rsid w:val="008F2F47"/>
    <w:rsid w:val="00CD61CF"/>
    <w:rsid w:val="00C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9866E73BF83E479998E2A04CDE0C9C">
    <w:name w:val="DF9866E73BF83E479998E2A04CDE0C9C"/>
  </w:style>
  <w:style w:type="paragraph" w:customStyle="1" w:styleId="5414D7938396A44C97E39C8A8DF1C792">
    <w:name w:val="5414D7938396A44C97E39C8A8DF1C792"/>
  </w:style>
  <w:style w:type="paragraph" w:customStyle="1" w:styleId="B55C3F000C6C8E4A91701D142FB4447F">
    <w:name w:val="B55C3F000C6C8E4A91701D142FB44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%7b417C36E3-D0EE-794D-8115-CF04877EA7B0%7dtf16392120.dotx</Template>
  <TotalTime>0</TotalTime>
  <Pages>1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eli novoa lagos</dc:creator>
  <cp:keywords/>
  <dc:description/>
  <cp:lastModifiedBy>sandovalpaul343@gmail.com</cp:lastModifiedBy>
  <cp:revision>2</cp:revision>
  <dcterms:created xsi:type="dcterms:W3CDTF">2021-04-30T17:24:00Z</dcterms:created>
  <dcterms:modified xsi:type="dcterms:W3CDTF">2021-04-30T17:24:00Z</dcterms:modified>
</cp:coreProperties>
</file>