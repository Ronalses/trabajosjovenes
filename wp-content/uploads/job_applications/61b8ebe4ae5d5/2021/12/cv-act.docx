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F35A17">
        <w:trPr>
          <w:trHeight w:val="1560"/>
        </w:trPr>
        <w:tc>
          <w:tcPr>
            <w:tcW w:w="3600" w:type="dxa"/>
            <w:vAlign w:val="bottom"/>
          </w:tcPr>
          <w:p w:rsidR="001B2ABD" w:rsidRPr="0059649E" w:rsidRDefault="001B2ABD" w:rsidP="00F35A17">
            <w:pPr>
              <w:tabs>
                <w:tab w:val="left" w:pos="990"/>
              </w:tabs>
            </w:pPr>
            <w:bookmarkStart w:id="0" w:name="_GoBack"/>
            <w:bookmarkEnd w:id="0"/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49563C" w:rsidP="0049563C">
            <w:pPr>
              <w:pStyle w:val="Ttulo"/>
              <w:rPr>
                <w:sz w:val="72"/>
              </w:rPr>
            </w:pPr>
            <w:r>
              <w:rPr>
                <w:sz w:val="72"/>
              </w:rPr>
              <w:t xml:space="preserve">Valentina serrano </w:t>
            </w:r>
          </w:p>
          <w:p w:rsidR="0049563C" w:rsidRPr="0049563C" w:rsidRDefault="0049563C" w:rsidP="0049563C"/>
        </w:tc>
      </w:tr>
      <w:tr w:rsidR="001B2ABD" w:rsidRPr="0059649E" w:rsidTr="001B2ABD">
        <w:tc>
          <w:tcPr>
            <w:tcW w:w="3600" w:type="dxa"/>
          </w:tcPr>
          <w:p w:rsidR="00046273" w:rsidRDefault="00046273" w:rsidP="00036450">
            <w:pPr>
              <w:pStyle w:val="Ttulo3"/>
            </w:pPr>
          </w:p>
          <w:p w:rsidR="001B2ABD" w:rsidRPr="00F35A17" w:rsidRDefault="0070046A" w:rsidP="00036450">
            <w:pPr>
              <w:pStyle w:val="Ttulo3"/>
            </w:pPr>
            <w:r w:rsidRPr="00F35A17">
              <w:t>Antecedentes personales</w:t>
            </w:r>
          </w:p>
          <w:p w:rsidR="0070046A" w:rsidRPr="00F35A17" w:rsidRDefault="0049563C" w:rsidP="0070046A">
            <w:pPr>
              <w:rPr>
                <w:sz w:val="22"/>
              </w:rPr>
            </w:pPr>
            <w:r w:rsidRPr="00F35A17">
              <w:rPr>
                <w:sz w:val="22"/>
              </w:rPr>
              <w:t>Nombre completo</w:t>
            </w:r>
            <w:r w:rsidR="0070046A" w:rsidRPr="00F35A17">
              <w:rPr>
                <w:sz w:val="22"/>
              </w:rPr>
              <w:t>: VALENTINA PAZ SERRANO URIBE</w:t>
            </w:r>
          </w:p>
          <w:p w:rsidR="0049563C" w:rsidRPr="00F35A17" w:rsidRDefault="0049563C" w:rsidP="0070046A">
            <w:pPr>
              <w:rPr>
                <w:sz w:val="22"/>
              </w:rPr>
            </w:pPr>
          </w:p>
          <w:p w:rsidR="0070046A" w:rsidRPr="00F35A17" w:rsidRDefault="0049563C" w:rsidP="0070046A">
            <w:pPr>
              <w:rPr>
                <w:sz w:val="22"/>
              </w:rPr>
            </w:pPr>
            <w:r w:rsidRPr="00F35A17">
              <w:rPr>
                <w:sz w:val="22"/>
              </w:rPr>
              <w:t>Fecha de nacimiento</w:t>
            </w:r>
            <w:r w:rsidR="0070046A" w:rsidRPr="00F35A17">
              <w:rPr>
                <w:sz w:val="22"/>
              </w:rPr>
              <w:t xml:space="preserve">: 01 de </w:t>
            </w:r>
            <w:r w:rsidRPr="00F35A17">
              <w:rPr>
                <w:sz w:val="22"/>
              </w:rPr>
              <w:t>diciembre</w:t>
            </w:r>
            <w:r w:rsidR="0070046A" w:rsidRPr="00F35A17">
              <w:rPr>
                <w:sz w:val="22"/>
              </w:rPr>
              <w:t xml:space="preserve"> de 2001</w:t>
            </w:r>
          </w:p>
          <w:p w:rsidR="0049563C" w:rsidRPr="00F35A17" w:rsidRDefault="0049563C" w:rsidP="0070046A">
            <w:pPr>
              <w:rPr>
                <w:sz w:val="22"/>
              </w:rPr>
            </w:pPr>
          </w:p>
          <w:p w:rsidR="0070046A" w:rsidRPr="00F35A17" w:rsidRDefault="0049563C" w:rsidP="0070046A">
            <w:pPr>
              <w:rPr>
                <w:sz w:val="22"/>
              </w:rPr>
            </w:pPr>
            <w:r w:rsidRPr="00F35A17">
              <w:rPr>
                <w:sz w:val="22"/>
              </w:rPr>
              <w:t>Nacionalidad</w:t>
            </w:r>
            <w:r w:rsidR="0070046A" w:rsidRPr="00F35A17">
              <w:rPr>
                <w:sz w:val="22"/>
              </w:rPr>
              <w:t xml:space="preserve">: </w:t>
            </w:r>
            <w:proofErr w:type="gramStart"/>
            <w:r w:rsidRPr="00F35A17">
              <w:rPr>
                <w:sz w:val="22"/>
              </w:rPr>
              <w:t>Chilena</w:t>
            </w:r>
            <w:proofErr w:type="gramEnd"/>
          </w:p>
          <w:p w:rsidR="0049563C" w:rsidRPr="00F35A17" w:rsidRDefault="0049563C" w:rsidP="0070046A">
            <w:pPr>
              <w:rPr>
                <w:sz w:val="22"/>
              </w:rPr>
            </w:pPr>
          </w:p>
          <w:p w:rsidR="0070046A" w:rsidRPr="00F35A17" w:rsidRDefault="0049563C" w:rsidP="0070046A">
            <w:pPr>
              <w:rPr>
                <w:sz w:val="22"/>
              </w:rPr>
            </w:pPr>
            <w:r w:rsidRPr="00F35A17">
              <w:rPr>
                <w:sz w:val="22"/>
              </w:rPr>
              <w:t>Cedula de Identidad</w:t>
            </w:r>
            <w:r w:rsidR="0070046A" w:rsidRPr="00F35A17">
              <w:rPr>
                <w:sz w:val="22"/>
              </w:rPr>
              <w:t>:</w:t>
            </w:r>
            <w:r w:rsidRPr="00F35A17">
              <w:rPr>
                <w:sz w:val="22"/>
              </w:rPr>
              <w:t xml:space="preserve"> </w:t>
            </w:r>
            <w:r w:rsidR="0070046A" w:rsidRPr="00F35A17">
              <w:rPr>
                <w:sz w:val="22"/>
              </w:rPr>
              <w:t xml:space="preserve"> 20.762.562-0</w:t>
            </w:r>
          </w:p>
          <w:p w:rsidR="0049563C" w:rsidRPr="00F35A17" w:rsidRDefault="0049563C" w:rsidP="0070046A">
            <w:pPr>
              <w:rPr>
                <w:sz w:val="22"/>
              </w:rPr>
            </w:pPr>
          </w:p>
          <w:p w:rsidR="0070046A" w:rsidRPr="00F35A17" w:rsidRDefault="0049563C" w:rsidP="0070046A">
            <w:pPr>
              <w:rPr>
                <w:sz w:val="22"/>
              </w:rPr>
            </w:pPr>
            <w:r w:rsidRPr="00F35A17">
              <w:rPr>
                <w:sz w:val="22"/>
              </w:rPr>
              <w:t>Dirección</w:t>
            </w:r>
            <w:r w:rsidR="00F35A17">
              <w:rPr>
                <w:sz w:val="22"/>
              </w:rPr>
              <w:t xml:space="preserve">: Avenida Ossa #756 </w:t>
            </w:r>
          </w:p>
          <w:p w:rsidR="0049563C" w:rsidRPr="00F35A17" w:rsidRDefault="0049563C" w:rsidP="0070046A">
            <w:pPr>
              <w:rPr>
                <w:sz w:val="22"/>
              </w:rPr>
            </w:pPr>
          </w:p>
          <w:p w:rsidR="00036450" w:rsidRPr="00F35A17" w:rsidRDefault="00036450" w:rsidP="00036450">
            <w:pPr>
              <w:rPr>
                <w:sz w:val="22"/>
              </w:rPr>
            </w:pPr>
          </w:p>
          <w:sdt>
            <w:sdtPr>
              <w:id w:val="-1954003311"/>
              <w:placeholder>
                <w:docPart w:val="06C1587F736A44FEB71BB8B341848C4B"/>
              </w:placeholder>
              <w:temporary/>
              <w:showingPlcHdr/>
              <w15:appearance w15:val="hidden"/>
            </w:sdtPr>
            <w:sdtEndPr/>
            <w:sdtContent>
              <w:p w:rsidR="00036450" w:rsidRPr="00F35A17" w:rsidRDefault="00CB0055" w:rsidP="00CB0055">
                <w:pPr>
                  <w:pStyle w:val="Ttulo3"/>
                </w:pPr>
                <w:r w:rsidRPr="00F35A17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9E02C22ED6DC4F1285B1EDC22F33932B"/>
              </w:placeholder>
              <w:temporary/>
              <w:showingPlcHdr/>
              <w15:appearance w15:val="hidden"/>
            </w:sdtPr>
            <w:sdtEndPr/>
            <w:sdtContent>
              <w:p w:rsidR="004D3011" w:rsidRPr="00F35A17" w:rsidRDefault="004D3011" w:rsidP="004D3011">
                <w:pPr>
                  <w:rPr>
                    <w:sz w:val="22"/>
                  </w:rPr>
                </w:pPr>
                <w:r w:rsidRPr="00F35A17">
                  <w:rPr>
                    <w:sz w:val="22"/>
                    <w:lang w:bidi="es-ES"/>
                  </w:rPr>
                  <w:t>TELÉFONO:</w:t>
                </w:r>
              </w:p>
            </w:sdtContent>
          </w:sdt>
          <w:p w:rsidR="004D3011" w:rsidRPr="00F35A17" w:rsidRDefault="0049563C" w:rsidP="004D3011">
            <w:pPr>
              <w:rPr>
                <w:sz w:val="22"/>
              </w:rPr>
            </w:pPr>
            <w:r w:rsidRPr="00F35A17">
              <w:rPr>
                <w:sz w:val="22"/>
              </w:rPr>
              <w:t>979892051</w:t>
            </w:r>
          </w:p>
          <w:p w:rsidR="004D3011" w:rsidRPr="00F35A17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29CDAC65B5384F3A93DA43A8690E2AFC"/>
              </w:placeholder>
              <w:temporary/>
              <w:showingPlcHdr/>
              <w15:appearance w15:val="hidden"/>
            </w:sdtPr>
            <w:sdtEndPr/>
            <w:sdtContent>
              <w:p w:rsidR="004D3011" w:rsidRPr="00F35A17" w:rsidRDefault="004D3011" w:rsidP="004D3011">
                <w:pPr>
                  <w:rPr>
                    <w:sz w:val="22"/>
                  </w:rPr>
                </w:pPr>
                <w:r w:rsidRPr="00F35A17">
                  <w:rPr>
                    <w:sz w:val="22"/>
                    <w:lang w:bidi="es-ES"/>
                  </w:rPr>
                  <w:t>CORREO ELECTRÓNICO:</w:t>
                </w:r>
              </w:p>
            </w:sdtContent>
          </w:sdt>
          <w:p w:rsidR="004142CD" w:rsidRPr="00F35A17" w:rsidRDefault="00036ECB" w:rsidP="004142CD">
            <w:pPr>
              <w:rPr>
                <w:color w:val="B85A22" w:themeColor="accent2" w:themeShade="BF"/>
                <w:sz w:val="22"/>
                <w:szCs w:val="18"/>
                <w:u w:val="single"/>
              </w:rPr>
            </w:pPr>
            <w:hyperlink r:id="rId9" w:history="1">
              <w:r w:rsidR="006314C5" w:rsidRPr="00F35A17">
                <w:rPr>
                  <w:rStyle w:val="Hipervnculo"/>
                  <w:sz w:val="22"/>
                  <w:szCs w:val="18"/>
                </w:rPr>
                <w:t>Valepaz.serrano01@gmail.com</w:t>
              </w:r>
            </w:hyperlink>
          </w:p>
          <w:p w:rsidR="006314C5" w:rsidRPr="00F35A17" w:rsidRDefault="006314C5" w:rsidP="004142CD">
            <w:pPr>
              <w:rPr>
                <w:sz w:val="22"/>
              </w:rPr>
            </w:pPr>
          </w:p>
          <w:p w:rsidR="004D3011" w:rsidRPr="00F35A17" w:rsidRDefault="0049563C" w:rsidP="00CB0055">
            <w:pPr>
              <w:pStyle w:val="Ttulo3"/>
              <w:rPr>
                <w:sz w:val="24"/>
              </w:rPr>
            </w:pPr>
            <w:r w:rsidRPr="00F35A17">
              <w:rPr>
                <w:sz w:val="24"/>
              </w:rPr>
              <w:t>Disponibilidad</w:t>
            </w:r>
          </w:p>
          <w:p w:rsidR="0049563C" w:rsidRPr="00F35A17" w:rsidRDefault="0049563C" w:rsidP="0049563C">
            <w:pPr>
              <w:rPr>
                <w:sz w:val="24"/>
              </w:rPr>
            </w:pPr>
            <w:r w:rsidRPr="00F35A17">
              <w:rPr>
                <w:sz w:val="24"/>
              </w:rPr>
              <w:t>PART-TIME</w:t>
            </w:r>
          </w:p>
          <w:p w:rsidR="0049563C" w:rsidRPr="00F35A17" w:rsidRDefault="0049563C" w:rsidP="0049563C">
            <w:pPr>
              <w:rPr>
                <w:sz w:val="24"/>
              </w:rPr>
            </w:pPr>
            <w:r w:rsidRPr="00F35A17">
              <w:rPr>
                <w:sz w:val="24"/>
              </w:rPr>
              <w:t xml:space="preserve">INMEDIATA </w:t>
            </w:r>
          </w:p>
          <w:p w:rsidR="004D3011" w:rsidRPr="00F35A17" w:rsidRDefault="004D3011" w:rsidP="0049563C">
            <w:pPr>
              <w:rPr>
                <w:sz w:val="24"/>
              </w:rPr>
            </w:pPr>
          </w:p>
          <w:p w:rsidR="0049563C" w:rsidRPr="00F35A17" w:rsidRDefault="0049563C" w:rsidP="0049563C">
            <w:pPr>
              <w:pStyle w:val="Ttulo3"/>
              <w:rPr>
                <w:sz w:val="24"/>
              </w:rPr>
            </w:pPr>
            <w:r w:rsidRPr="00F35A17">
              <w:rPr>
                <w:sz w:val="24"/>
              </w:rPr>
              <w:t>PRETENSIONES DE RENTA</w:t>
            </w:r>
          </w:p>
          <w:p w:rsidR="0049563C" w:rsidRPr="00F35A17" w:rsidRDefault="0049563C" w:rsidP="0049563C">
            <w:pPr>
              <w:rPr>
                <w:sz w:val="24"/>
              </w:rPr>
            </w:pPr>
            <w:r w:rsidRPr="00F35A17">
              <w:rPr>
                <w:sz w:val="24"/>
              </w:rPr>
              <w:t>A CONVENIR</w:t>
            </w:r>
          </w:p>
          <w:p w:rsidR="0049563C" w:rsidRPr="00F35A17" w:rsidRDefault="0049563C" w:rsidP="0049563C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 w:val="24"/>
              </w:rPr>
              <w:id w:val="1049110328"/>
              <w:placeholder>
                <w:docPart w:val="0D9B7C7506C048779FAFA8FF19FB3755"/>
              </w:placeholder>
              <w:temporary/>
              <w:showingPlcHdr/>
              <w15:appearance w15:val="hidden"/>
            </w:sdtPr>
            <w:sdtEndPr/>
            <w:sdtContent>
              <w:p w:rsidR="001B2ABD" w:rsidRPr="00F35A17" w:rsidRDefault="00E25A26" w:rsidP="00036450">
                <w:pPr>
                  <w:pStyle w:val="Ttulo2"/>
                  <w:rPr>
                    <w:sz w:val="24"/>
                  </w:rPr>
                </w:pPr>
                <w:r w:rsidRPr="00F35A17">
                  <w:rPr>
                    <w:sz w:val="24"/>
                    <w:lang w:bidi="es-ES"/>
                  </w:rPr>
                  <w:t>EDUCACIÓN</w:t>
                </w:r>
              </w:p>
            </w:sdtContent>
          </w:sdt>
          <w:p w:rsidR="00036450" w:rsidRPr="00F35A17" w:rsidRDefault="008F2DC9" w:rsidP="008F2DC9">
            <w:pPr>
              <w:pStyle w:val="Ttulo4"/>
              <w:rPr>
                <w:sz w:val="24"/>
              </w:rPr>
            </w:pPr>
            <w:r w:rsidRPr="00F35A17">
              <w:rPr>
                <w:sz w:val="24"/>
              </w:rPr>
              <w:t>Colegio Santo Cur</w:t>
            </w:r>
            <w:r w:rsidR="00F35A17">
              <w:rPr>
                <w:sz w:val="24"/>
              </w:rPr>
              <w:t xml:space="preserve">a de </w:t>
            </w:r>
            <w:proofErr w:type="spellStart"/>
            <w:r w:rsidR="00F35A17">
              <w:rPr>
                <w:sz w:val="24"/>
              </w:rPr>
              <w:t>Ars</w:t>
            </w:r>
            <w:proofErr w:type="spellEnd"/>
            <w:r w:rsidR="00F35A17">
              <w:rPr>
                <w:sz w:val="24"/>
              </w:rPr>
              <w:t xml:space="preserve">                    </w:t>
            </w:r>
            <w:r w:rsidRPr="00F35A17">
              <w:rPr>
                <w:sz w:val="24"/>
              </w:rPr>
              <w:t xml:space="preserve">  2005-2013</w:t>
            </w:r>
          </w:p>
          <w:p w:rsidR="008F2DC9" w:rsidRPr="00F35A17" w:rsidRDefault="008F2DC9" w:rsidP="008F2DC9">
            <w:pPr>
              <w:rPr>
                <w:sz w:val="24"/>
              </w:rPr>
            </w:pPr>
            <w:r w:rsidRPr="00F35A17">
              <w:rPr>
                <w:sz w:val="24"/>
              </w:rPr>
              <w:t>Científico Humanista</w:t>
            </w:r>
          </w:p>
          <w:p w:rsidR="008F2DC9" w:rsidRPr="00F35A17" w:rsidRDefault="008F2DC9" w:rsidP="008F2DC9">
            <w:pPr>
              <w:rPr>
                <w:sz w:val="24"/>
              </w:rPr>
            </w:pPr>
            <w:r w:rsidRPr="00F35A17">
              <w:rPr>
                <w:sz w:val="24"/>
              </w:rPr>
              <w:t>Educación Básica</w:t>
            </w:r>
          </w:p>
          <w:p w:rsidR="008F2DC9" w:rsidRPr="00F35A17" w:rsidRDefault="008F2DC9" w:rsidP="008F2DC9">
            <w:pPr>
              <w:rPr>
                <w:sz w:val="24"/>
              </w:rPr>
            </w:pPr>
          </w:p>
          <w:p w:rsidR="00036450" w:rsidRPr="00F35A17" w:rsidRDefault="00036450" w:rsidP="004142CD">
            <w:pPr>
              <w:rPr>
                <w:sz w:val="24"/>
              </w:rPr>
            </w:pPr>
          </w:p>
          <w:p w:rsidR="00036450" w:rsidRPr="00F35A17" w:rsidRDefault="008F2DC9" w:rsidP="00B359E4">
            <w:pPr>
              <w:pStyle w:val="Ttulo4"/>
              <w:rPr>
                <w:sz w:val="24"/>
              </w:rPr>
            </w:pPr>
            <w:r w:rsidRPr="00F35A17">
              <w:rPr>
                <w:sz w:val="24"/>
              </w:rPr>
              <w:t xml:space="preserve">Colegio Santa Clara   </w:t>
            </w:r>
            <w:r w:rsidR="00F35A17">
              <w:rPr>
                <w:sz w:val="24"/>
              </w:rPr>
              <w:t xml:space="preserve">                           </w:t>
            </w:r>
            <w:r w:rsidRPr="00F35A17">
              <w:rPr>
                <w:sz w:val="24"/>
              </w:rPr>
              <w:t xml:space="preserve">  2014-2019</w:t>
            </w:r>
          </w:p>
          <w:p w:rsidR="004142CD" w:rsidRPr="00F35A17" w:rsidRDefault="008F2DC9" w:rsidP="00036450">
            <w:pPr>
              <w:rPr>
                <w:sz w:val="24"/>
              </w:rPr>
            </w:pPr>
            <w:r w:rsidRPr="00F35A17">
              <w:rPr>
                <w:sz w:val="24"/>
              </w:rPr>
              <w:t>Científico Humanista</w:t>
            </w:r>
          </w:p>
          <w:p w:rsidR="008F2DC9" w:rsidRPr="00F35A17" w:rsidRDefault="008F2DC9" w:rsidP="00036450">
            <w:pPr>
              <w:rPr>
                <w:sz w:val="24"/>
              </w:rPr>
            </w:pPr>
            <w:r w:rsidRPr="00F35A17">
              <w:rPr>
                <w:sz w:val="24"/>
              </w:rPr>
              <w:t>Educación Media</w:t>
            </w:r>
          </w:p>
          <w:p w:rsidR="008F2DC9" w:rsidRPr="00F35A17" w:rsidRDefault="008F2DC9" w:rsidP="00036450">
            <w:pPr>
              <w:rPr>
                <w:sz w:val="24"/>
              </w:rPr>
            </w:pPr>
          </w:p>
          <w:p w:rsidR="008F2DC9" w:rsidRPr="00F35A17" w:rsidRDefault="008F2DC9" w:rsidP="00036450">
            <w:pPr>
              <w:rPr>
                <w:sz w:val="24"/>
              </w:rPr>
            </w:pPr>
          </w:p>
          <w:p w:rsidR="008F2DC9" w:rsidRPr="00F35A17" w:rsidRDefault="008F2DC9" w:rsidP="008F2DC9">
            <w:pPr>
              <w:pStyle w:val="Ttulo4"/>
              <w:rPr>
                <w:sz w:val="24"/>
              </w:rPr>
            </w:pPr>
            <w:r w:rsidRPr="00F35A17">
              <w:rPr>
                <w:sz w:val="24"/>
              </w:rPr>
              <w:t xml:space="preserve">Instituto AIEP                 </w:t>
            </w:r>
            <w:r w:rsidR="00F35A17">
              <w:rPr>
                <w:sz w:val="24"/>
              </w:rPr>
              <w:t xml:space="preserve">                      </w:t>
            </w:r>
            <w:r w:rsidRPr="00F35A17">
              <w:rPr>
                <w:sz w:val="24"/>
              </w:rPr>
              <w:t xml:space="preserve"> 2020 A LA FECHA</w:t>
            </w:r>
          </w:p>
          <w:p w:rsidR="008F2DC9" w:rsidRPr="00F35A17" w:rsidRDefault="008F2DC9" w:rsidP="008F2DC9">
            <w:pPr>
              <w:rPr>
                <w:sz w:val="24"/>
              </w:rPr>
            </w:pPr>
            <w:r w:rsidRPr="00F35A17">
              <w:rPr>
                <w:sz w:val="24"/>
              </w:rPr>
              <w:t>Carrera Estética Profesional</w:t>
            </w:r>
          </w:p>
          <w:p w:rsidR="008F2DC9" w:rsidRDefault="008F2DC9" w:rsidP="008F2DC9">
            <w:pPr>
              <w:rPr>
                <w:sz w:val="24"/>
              </w:rPr>
            </w:pPr>
            <w:r w:rsidRPr="00F35A17">
              <w:rPr>
                <w:sz w:val="24"/>
              </w:rPr>
              <w:t>Certificada en Manicure.cl</w:t>
            </w:r>
          </w:p>
          <w:p w:rsidR="009F152E" w:rsidRPr="00F35A17" w:rsidRDefault="009F152E" w:rsidP="008F2DC9">
            <w:pPr>
              <w:rPr>
                <w:sz w:val="24"/>
              </w:rPr>
            </w:pPr>
          </w:p>
          <w:sdt>
            <w:sdtPr>
              <w:rPr>
                <w:sz w:val="24"/>
              </w:rPr>
              <w:id w:val="1001553383"/>
              <w:placeholder>
                <w:docPart w:val="BC954C7CA1784B04A64B18B12A7672AC"/>
              </w:placeholder>
              <w:temporary/>
              <w:showingPlcHdr/>
              <w15:appearance w15:val="hidden"/>
            </w:sdtPr>
            <w:sdtEndPr/>
            <w:sdtContent>
              <w:p w:rsidR="00036450" w:rsidRPr="00F35A17" w:rsidRDefault="00036450" w:rsidP="00036450">
                <w:pPr>
                  <w:pStyle w:val="Ttulo2"/>
                  <w:rPr>
                    <w:sz w:val="24"/>
                  </w:rPr>
                </w:pPr>
                <w:r w:rsidRPr="00F35A17">
                  <w:rPr>
                    <w:sz w:val="24"/>
                    <w:lang w:bidi="es-ES"/>
                  </w:rPr>
                  <w:t>EXPERIENCIA LABORAL</w:t>
                </w:r>
              </w:p>
            </w:sdtContent>
          </w:sdt>
          <w:p w:rsidR="00036450" w:rsidRPr="00F35A17" w:rsidRDefault="0070046A" w:rsidP="0070046A">
            <w:pPr>
              <w:pStyle w:val="Ttulo4"/>
              <w:rPr>
                <w:sz w:val="24"/>
              </w:rPr>
            </w:pPr>
            <w:r w:rsidRPr="00F35A17">
              <w:rPr>
                <w:sz w:val="24"/>
              </w:rPr>
              <w:t>FSO SOLUCIONES LTDA</w:t>
            </w:r>
            <w:r w:rsidR="00F35A17">
              <w:rPr>
                <w:sz w:val="24"/>
              </w:rPr>
              <w:t xml:space="preserve">.                          </w:t>
            </w:r>
            <w:r w:rsidRPr="00F35A17">
              <w:rPr>
                <w:sz w:val="24"/>
              </w:rPr>
              <w:t xml:space="preserve">  2019-2021</w:t>
            </w:r>
          </w:p>
          <w:p w:rsidR="0070046A" w:rsidRPr="00F35A17" w:rsidRDefault="0070046A" w:rsidP="0070046A">
            <w:pPr>
              <w:rPr>
                <w:sz w:val="24"/>
              </w:rPr>
            </w:pPr>
            <w:r w:rsidRPr="00F35A17">
              <w:rPr>
                <w:sz w:val="24"/>
              </w:rPr>
              <w:t>Ayudante de secretaria</w:t>
            </w:r>
          </w:p>
          <w:p w:rsidR="004D3011" w:rsidRDefault="004D3011" w:rsidP="00036450">
            <w:pPr>
              <w:rPr>
                <w:sz w:val="24"/>
              </w:rPr>
            </w:pPr>
          </w:p>
          <w:p w:rsidR="009F152E" w:rsidRDefault="009F152E" w:rsidP="009F152E">
            <w:pPr>
              <w:pStyle w:val="Ttulo4"/>
              <w:rPr>
                <w:sz w:val="24"/>
              </w:rPr>
            </w:pPr>
            <w:r w:rsidRPr="009F152E">
              <w:rPr>
                <w:sz w:val="24"/>
              </w:rPr>
              <w:t>TOMMY BEANS</w:t>
            </w:r>
            <w:r>
              <w:rPr>
                <w:sz w:val="24"/>
              </w:rPr>
              <w:t xml:space="preserve">                                AGOSTO-OCTUBRE</w:t>
            </w:r>
          </w:p>
          <w:p w:rsidR="009F152E" w:rsidRDefault="009F152E" w:rsidP="009F152E">
            <w:pPr>
              <w:rPr>
                <w:b/>
                <w:sz w:val="24"/>
              </w:rPr>
            </w:pPr>
            <w:r w:rsidRPr="009F152E">
              <w:rPr>
                <w:sz w:val="24"/>
              </w:rPr>
              <w:t>Atención al cliente</w:t>
            </w:r>
            <w:r>
              <w:rPr>
                <w:sz w:val="24"/>
              </w:rPr>
              <w:t xml:space="preserve">                                     </w:t>
            </w:r>
            <w:r w:rsidRPr="009F152E">
              <w:rPr>
                <w:b/>
                <w:sz w:val="24"/>
              </w:rPr>
              <w:t>2021</w:t>
            </w:r>
          </w:p>
          <w:p w:rsidR="009F152E" w:rsidRPr="009F152E" w:rsidRDefault="009F152E" w:rsidP="009F152E">
            <w:pPr>
              <w:rPr>
                <w:sz w:val="24"/>
              </w:rPr>
            </w:pPr>
          </w:p>
          <w:p w:rsidR="00036450" w:rsidRPr="00F35A17" w:rsidRDefault="00036ECB" w:rsidP="00036450">
            <w:pPr>
              <w:pStyle w:val="Ttulo2"/>
              <w:rPr>
                <w:sz w:val="24"/>
              </w:rPr>
            </w:pPr>
            <w:sdt>
              <w:sdtPr>
                <w:rPr>
                  <w:sz w:val="24"/>
                </w:rPr>
                <w:id w:val="1669594239"/>
                <w:placeholder>
                  <w:docPart w:val="E865C8DA8A52436CAB1AC83F49C0A3E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F35A17">
                  <w:rPr>
                    <w:rStyle w:val="Ttulo2Car"/>
                    <w:b/>
                    <w:sz w:val="24"/>
                    <w:lang w:bidi="es-ES"/>
                  </w:rPr>
                  <w:t>APTITUDES</w:t>
                </w:r>
              </w:sdtContent>
            </w:sdt>
          </w:p>
          <w:p w:rsidR="0049563C" w:rsidRPr="00F35A17" w:rsidRDefault="0049563C" w:rsidP="0049563C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F35A17">
              <w:rPr>
                <w:rFonts w:asciiTheme="minorHAnsi" w:hAnsiTheme="minorHAnsi" w:cs="Arial"/>
                <w:sz w:val="24"/>
                <w:szCs w:val="24"/>
              </w:rPr>
              <w:t>Considero ser buena en trabajos en equipo y con clientes, respetuosa y responsable, hábil en motricidad fina y precisión.</w:t>
            </w:r>
          </w:p>
          <w:p w:rsidR="0049563C" w:rsidRPr="00F35A17" w:rsidRDefault="0049563C" w:rsidP="0049563C">
            <w:pPr>
              <w:rPr>
                <w:rFonts w:asciiTheme="minorHAnsi" w:hAnsiTheme="minorHAnsi" w:cs="Arial"/>
                <w:sz w:val="24"/>
                <w:szCs w:val="24"/>
              </w:rPr>
            </w:pPr>
          </w:p>
          <w:p w:rsidR="0049563C" w:rsidRPr="00F35A17" w:rsidRDefault="0049563C" w:rsidP="0049563C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F35A17">
              <w:rPr>
                <w:rFonts w:asciiTheme="minorHAnsi" w:hAnsiTheme="minorHAnsi" w:cs="Arial"/>
                <w:sz w:val="24"/>
                <w:szCs w:val="24"/>
              </w:rPr>
              <w:t>Manejo de herramientas computacionales básicas.</w:t>
            </w:r>
          </w:p>
          <w:p w:rsidR="0049563C" w:rsidRPr="00F35A17" w:rsidRDefault="0049563C" w:rsidP="0049563C">
            <w:pPr>
              <w:rPr>
                <w:rFonts w:asciiTheme="minorHAnsi" w:hAnsiTheme="minorHAnsi" w:cs="Arial"/>
                <w:sz w:val="24"/>
                <w:szCs w:val="24"/>
              </w:rPr>
            </w:pPr>
          </w:p>
          <w:p w:rsidR="0049563C" w:rsidRPr="00F35A17" w:rsidRDefault="0049563C" w:rsidP="0049563C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F35A17">
              <w:rPr>
                <w:rFonts w:asciiTheme="minorHAnsi" w:hAnsiTheme="minorHAnsi" w:cs="Arial"/>
                <w:sz w:val="24"/>
                <w:szCs w:val="24"/>
              </w:rPr>
              <w:t>Nivel de inglés básico.</w:t>
            </w:r>
          </w:p>
          <w:p w:rsidR="00036450" w:rsidRPr="00F35A17" w:rsidRDefault="00036450" w:rsidP="004D3011">
            <w:pPr>
              <w:rPr>
                <w:color w:val="FFFFFF" w:themeColor="background1"/>
                <w:sz w:val="24"/>
              </w:rPr>
            </w:pPr>
          </w:p>
        </w:tc>
      </w:tr>
    </w:tbl>
    <w:p w:rsidR="0070046A" w:rsidRPr="0059649E" w:rsidRDefault="0070046A" w:rsidP="000C45FF">
      <w:pPr>
        <w:tabs>
          <w:tab w:val="left" w:pos="990"/>
        </w:tabs>
      </w:pPr>
    </w:p>
    <w:sectPr w:rsidR="0070046A" w:rsidRPr="0059649E" w:rsidSect="0049563C">
      <w:headerReference w:type="default" r:id="rId10"/>
      <w:pgSz w:w="11906" w:h="16838" w:code="9"/>
      <w:pgMar w:top="1296" w:right="576" w:bottom="720" w:left="576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ECB" w:rsidRDefault="00036ECB" w:rsidP="000C45FF">
      <w:r>
        <w:separator/>
      </w:r>
    </w:p>
  </w:endnote>
  <w:endnote w:type="continuationSeparator" w:id="0">
    <w:p w:rsidR="00036ECB" w:rsidRDefault="00036E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ECB" w:rsidRDefault="00036ECB" w:rsidP="000C45FF">
      <w:r>
        <w:separator/>
      </w:r>
    </w:p>
  </w:footnote>
  <w:footnote w:type="continuationSeparator" w:id="0">
    <w:p w:rsidR="00036ECB" w:rsidRDefault="00036E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46A" w:rsidRPr="0059649E" w:rsidRDefault="0070046A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9"/>
    <w:rsid w:val="00036450"/>
    <w:rsid w:val="00036ECB"/>
    <w:rsid w:val="00046273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563C"/>
    <w:rsid w:val="00496591"/>
    <w:rsid w:val="004C63E4"/>
    <w:rsid w:val="004D3011"/>
    <w:rsid w:val="005262AC"/>
    <w:rsid w:val="0059649E"/>
    <w:rsid w:val="005E39D5"/>
    <w:rsid w:val="00600670"/>
    <w:rsid w:val="00615F5E"/>
    <w:rsid w:val="0062123A"/>
    <w:rsid w:val="006314C5"/>
    <w:rsid w:val="00646E75"/>
    <w:rsid w:val="006771D0"/>
    <w:rsid w:val="0070046A"/>
    <w:rsid w:val="00715FCB"/>
    <w:rsid w:val="00741BAF"/>
    <w:rsid w:val="00743101"/>
    <w:rsid w:val="007775E1"/>
    <w:rsid w:val="007867A0"/>
    <w:rsid w:val="007927F5"/>
    <w:rsid w:val="007D3FD2"/>
    <w:rsid w:val="00802CA0"/>
    <w:rsid w:val="008F2DC9"/>
    <w:rsid w:val="009260CD"/>
    <w:rsid w:val="00952C25"/>
    <w:rsid w:val="009A09AC"/>
    <w:rsid w:val="009F152E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A087C"/>
    <w:rsid w:val="00EE4C8D"/>
    <w:rsid w:val="00F35A17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alepaz.serrano0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p\AppData\Roaming\Microsoft\Plantilla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C1587F736A44FEB71BB8B341848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4D82-2504-41D7-8FDA-271DFBC667A8}"/>
      </w:docPartPr>
      <w:docPartBody>
        <w:p w:rsidR="00555ED8" w:rsidRDefault="00555ED8">
          <w:pPr>
            <w:pStyle w:val="06C1587F736A44FEB71BB8B341848C4B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E02C22ED6DC4F1285B1EDC22F33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4173-A9EA-45AA-9800-D03744F2AA7C}"/>
      </w:docPartPr>
      <w:docPartBody>
        <w:p w:rsidR="00555ED8" w:rsidRDefault="00555ED8">
          <w:pPr>
            <w:pStyle w:val="9E02C22ED6DC4F1285B1EDC22F33932B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9CDAC65B5384F3A93DA43A8690E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1121A-EA96-49C0-A9FE-47D2464F0D1C}"/>
      </w:docPartPr>
      <w:docPartBody>
        <w:p w:rsidR="00555ED8" w:rsidRDefault="00555ED8">
          <w:pPr>
            <w:pStyle w:val="29CDAC65B5384F3A93DA43A8690E2AF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0D9B7C7506C048779FAFA8FF19FB3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015C-B33E-4F43-ABDF-FF5FD622A162}"/>
      </w:docPartPr>
      <w:docPartBody>
        <w:p w:rsidR="00555ED8" w:rsidRDefault="00555ED8">
          <w:pPr>
            <w:pStyle w:val="0D9B7C7506C048779FAFA8FF19FB37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BC954C7CA1784B04A64B18B12A76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69D2A-72DA-44DC-84CF-BD68C588C35C}"/>
      </w:docPartPr>
      <w:docPartBody>
        <w:p w:rsidR="00555ED8" w:rsidRDefault="00555ED8">
          <w:pPr>
            <w:pStyle w:val="BC954C7CA1784B04A64B18B12A7672AC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E865C8DA8A52436CAB1AC83F49C0A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52658-86AC-4280-BFDF-CF3016C5D844}"/>
      </w:docPartPr>
      <w:docPartBody>
        <w:p w:rsidR="00555ED8" w:rsidRDefault="00555ED8">
          <w:pPr>
            <w:pStyle w:val="E865C8DA8A52436CAB1AC83F49C0A3E4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D8"/>
    <w:rsid w:val="00054A6B"/>
    <w:rsid w:val="000E788E"/>
    <w:rsid w:val="00555ED8"/>
    <w:rsid w:val="00E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9AA1F2FE2D41709767258E1AB3BD0C">
    <w:name w:val="0B9AA1F2FE2D41709767258E1AB3BD0C"/>
  </w:style>
  <w:style w:type="paragraph" w:customStyle="1" w:styleId="2026F6D532F94B90A8B1F7D0DAA85FEB">
    <w:name w:val="2026F6D532F94B90A8B1F7D0DAA85FEB"/>
  </w:style>
  <w:style w:type="paragraph" w:customStyle="1" w:styleId="15021BF090254AD28796D50F1364A9F0">
    <w:name w:val="15021BF090254AD28796D50F1364A9F0"/>
  </w:style>
  <w:style w:type="paragraph" w:customStyle="1" w:styleId="5CBFC01B10D94A9CB694AABCF8514E0E">
    <w:name w:val="5CBFC01B10D94A9CB694AABCF8514E0E"/>
  </w:style>
  <w:style w:type="paragraph" w:customStyle="1" w:styleId="06C1587F736A44FEB71BB8B341848C4B">
    <w:name w:val="06C1587F736A44FEB71BB8B341848C4B"/>
  </w:style>
  <w:style w:type="paragraph" w:customStyle="1" w:styleId="9E02C22ED6DC4F1285B1EDC22F33932B">
    <w:name w:val="9E02C22ED6DC4F1285B1EDC22F33932B"/>
  </w:style>
  <w:style w:type="paragraph" w:customStyle="1" w:styleId="8DE4C9BD87924A0FBCE8F293A436C1F3">
    <w:name w:val="8DE4C9BD87924A0FBCE8F293A436C1F3"/>
  </w:style>
  <w:style w:type="paragraph" w:customStyle="1" w:styleId="C2188EC286AF4414A933AAB19407B319">
    <w:name w:val="C2188EC286AF4414A933AAB19407B319"/>
  </w:style>
  <w:style w:type="paragraph" w:customStyle="1" w:styleId="0FBA1A82604D40868B871713DE5608B6">
    <w:name w:val="0FBA1A82604D40868B871713DE5608B6"/>
  </w:style>
  <w:style w:type="paragraph" w:customStyle="1" w:styleId="29CDAC65B5384F3A93DA43A8690E2AFC">
    <w:name w:val="29CDAC65B5384F3A93DA43A8690E2AF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F0BB9CF52E446A39AEBD8089CF5F99C">
    <w:name w:val="DF0BB9CF52E446A39AEBD8089CF5F99C"/>
  </w:style>
  <w:style w:type="paragraph" w:customStyle="1" w:styleId="4480BE8CA72E4893A8407429C425A9C0">
    <w:name w:val="4480BE8CA72E4893A8407429C425A9C0"/>
  </w:style>
  <w:style w:type="paragraph" w:customStyle="1" w:styleId="DC4F364715034E138173992BBC813243">
    <w:name w:val="DC4F364715034E138173992BBC813243"/>
  </w:style>
  <w:style w:type="paragraph" w:customStyle="1" w:styleId="5E249D6B3A8946A199CB82E4E209E2B8">
    <w:name w:val="5E249D6B3A8946A199CB82E4E209E2B8"/>
  </w:style>
  <w:style w:type="paragraph" w:customStyle="1" w:styleId="5CD9815992F54F48BF7FD3056D47B2F4">
    <w:name w:val="5CD9815992F54F48BF7FD3056D47B2F4"/>
  </w:style>
  <w:style w:type="paragraph" w:customStyle="1" w:styleId="5C9EACCDFB834F39B003449AB7633CA3">
    <w:name w:val="5C9EACCDFB834F39B003449AB7633CA3"/>
  </w:style>
  <w:style w:type="paragraph" w:customStyle="1" w:styleId="0D9B7C7506C048779FAFA8FF19FB3755">
    <w:name w:val="0D9B7C7506C048779FAFA8FF19FB3755"/>
  </w:style>
  <w:style w:type="paragraph" w:customStyle="1" w:styleId="0AFB7B33DE0D450DBCF1E35322B60FAD">
    <w:name w:val="0AFB7B33DE0D450DBCF1E35322B60FAD"/>
  </w:style>
  <w:style w:type="paragraph" w:customStyle="1" w:styleId="F342B5CD76B44A71AFB1A9252B913E6D">
    <w:name w:val="F342B5CD76B44A71AFB1A9252B913E6D"/>
  </w:style>
  <w:style w:type="paragraph" w:customStyle="1" w:styleId="F0A0EA9A61E94FD5B7E5A4EAF8D51C4D">
    <w:name w:val="F0A0EA9A61E94FD5B7E5A4EAF8D51C4D"/>
  </w:style>
  <w:style w:type="paragraph" w:customStyle="1" w:styleId="A1158D34DE8D4796A62EEA032C60C9E8">
    <w:name w:val="A1158D34DE8D4796A62EEA032C60C9E8"/>
  </w:style>
  <w:style w:type="paragraph" w:customStyle="1" w:styleId="28D980743A534B9BA41E8C4271DF061A">
    <w:name w:val="28D980743A534B9BA41E8C4271DF061A"/>
  </w:style>
  <w:style w:type="paragraph" w:customStyle="1" w:styleId="D8C587BCD3D340A08EF2CF9F997051C7">
    <w:name w:val="D8C587BCD3D340A08EF2CF9F997051C7"/>
  </w:style>
  <w:style w:type="paragraph" w:customStyle="1" w:styleId="CC16FEA3754E42E8955EFF71779AB26D">
    <w:name w:val="CC16FEA3754E42E8955EFF71779AB26D"/>
  </w:style>
  <w:style w:type="paragraph" w:customStyle="1" w:styleId="99518919D5624AECB8018FC600E5B46B">
    <w:name w:val="99518919D5624AECB8018FC600E5B46B"/>
  </w:style>
  <w:style w:type="paragraph" w:customStyle="1" w:styleId="BC954C7CA1784B04A64B18B12A7672AC">
    <w:name w:val="BC954C7CA1784B04A64B18B12A7672AC"/>
  </w:style>
  <w:style w:type="paragraph" w:customStyle="1" w:styleId="E5FE02ABBC434A2E9040648598A653F4">
    <w:name w:val="E5FE02ABBC434A2E9040648598A653F4"/>
  </w:style>
  <w:style w:type="paragraph" w:customStyle="1" w:styleId="8F1529E289C64A39939C1711F64068B8">
    <w:name w:val="8F1529E289C64A39939C1711F64068B8"/>
  </w:style>
  <w:style w:type="paragraph" w:customStyle="1" w:styleId="8FAF3CB4C31243048D4B7C213F502EC3">
    <w:name w:val="8FAF3CB4C31243048D4B7C213F502EC3"/>
  </w:style>
  <w:style w:type="paragraph" w:customStyle="1" w:styleId="28267D48BDC34498A860F09F494BD6BA">
    <w:name w:val="28267D48BDC34498A860F09F494BD6BA"/>
  </w:style>
  <w:style w:type="paragraph" w:customStyle="1" w:styleId="F90349FF719E49B58053F84BEE72C91A">
    <w:name w:val="F90349FF719E49B58053F84BEE72C91A"/>
  </w:style>
  <w:style w:type="paragraph" w:customStyle="1" w:styleId="B04D62B4884F4F0CA0E10EC6008EBB4C">
    <w:name w:val="B04D62B4884F4F0CA0E10EC6008EBB4C"/>
  </w:style>
  <w:style w:type="paragraph" w:customStyle="1" w:styleId="894F8FD94FFE43E49B3F77E77C5D6A10">
    <w:name w:val="894F8FD94FFE43E49B3F77E77C5D6A10"/>
  </w:style>
  <w:style w:type="paragraph" w:customStyle="1" w:styleId="71358D108ACE47298768056924303081">
    <w:name w:val="71358D108ACE47298768056924303081"/>
  </w:style>
  <w:style w:type="paragraph" w:customStyle="1" w:styleId="7380DC3C026640A3B0CC0471528B0C20">
    <w:name w:val="7380DC3C026640A3B0CC0471528B0C20"/>
  </w:style>
  <w:style w:type="paragraph" w:customStyle="1" w:styleId="DEE3379A6F404E1B9EAF156BA544C03D">
    <w:name w:val="DEE3379A6F404E1B9EAF156BA544C03D"/>
  </w:style>
  <w:style w:type="paragraph" w:customStyle="1" w:styleId="10FDBDF511A54DA18D434507AFEB7258">
    <w:name w:val="10FDBDF511A54DA18D434507AFEB7258"/>
  </w:style>
  <w:style w:type="paragraph" w:customStyle="1" w:styleId="3FE5F9506A68417887B8EFFAFC73EE0E">
    <w:name w:val="3FE5F9506A68417887B8EFFAFC73EE0E"/>
  </w:style>
  <w:style w:type="paragraph" w:customStyle="1" w:styleId="E1765EE36AFB45568790A1331FA24571">
    <w:name w:val="E1765EE36AFB45568790A1331FA24571"/>
  </w:style>
  <w:style w:type="paragraph" w:customStyle="1" w:styleId="FCA6B218F501450498C0A072BAF24ECC">
    <w:name w:val="FCA6B218F501450498C0A072BAF24ECC"/>
  </w:style>
  <w:style w:type="paragraph" w:customStyle="1" w:styleId="355D69CAFB6940039565FA5710B30B73">
    <w:name w:val="355D69CAFB6940039565FA5710B30B7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E865C8DA8A52436CAB1AC83F49C0A3E4">
    <w:name w:val="E865C8DA8A52436CAB1AC83F49C0A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2021-12-10T17:22:00Z</dcterms:created>
  <dcterms:modified xsi:type="dcterms:W3CDTF">2021-12-10T17:22:00Z</dcterms:modified>
</cp:coreProperties>
</file>