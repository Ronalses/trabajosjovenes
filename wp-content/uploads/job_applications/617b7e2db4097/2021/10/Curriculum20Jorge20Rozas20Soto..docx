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4C78" w14:textId="125ED187" w:rsidR="008115E5" w:rsidRPr="004D53EC" w:rsidRDefault="00C41566">
      <w:pPr>
        <w:pStyle w:val="Nom"/>
        <w:rPr>
          <w:sz w:val="56"/>
          <w:szCs w:val="56"/>
        </w:rPr>
      </w:pPr>
      <w:r w:rsidRPr="004D53EC">
        <w:rPr>
          <w:sz w:val="56"/>
          <w:szCs w:val="56"/>
        </w:rPr>
        <w:t xml:space="preserve">Jorge </w:t>
      </w:r>
      <w:r w:rsidR="001E67F7" w:rsidRPr="004D53EC">
        <w:rPr>
          <w:sz w:val="56"/>
          <w:szCs w:val="56"/>
        </w:rPr>
        <w:t>victor ROZAS soto</w:t>
      </w:r>
    </w:p>
    <w:p w14:paraId="31BB9866" w14:textId="4F5F3B01" w:rsidR="008115E5" w:rsidRDefault="00C61901">
      <w:pPr>
        <w:pStyle w:val="Informacidecontacte"/>
      </w:pPr>
      <w:r>
        <w:t>Pje. 5 2805</w:t>
      </w:r>
      <w:r w:rsidR="00B77F11">
        <w:t xml:space="preserve"> San Bernardo</w:t>
      </w:r>
      <w:r w:rsidR="00522BE6">
        <w:t xml:space="preserve"> | </w:t>
      </w:r>
      <w:r w:rsidR="00554586">
        <w:t>Cel:</w:t>
      </w:r>
      <w:r w:rsidR="00136824">
        <w:t xml:space="preserve"> </w:t>
      </w:r>
      <w:r w:rsidR="004C34BF">
        <w:t>9</w:t>
      </w:r>
      <w:r w:rsidR="00554586">
        <w:t>99328192</w:t>
      </w:r>
      <w:r w:rsidR="00522BE6">
        <w:t xml:space="preserve"> |</w:t>
      </w:r>
      <w:r w:rsidR="00136824">
        <w:t xml:space="preserve"> </w:t>
      </w:r>
      <w:hyperlink r:id="rId8" w:history="1">
        <w:r w:rsidR="00187E1E" w:rsidRPr="00136AA8">
          <w:rPr>
            <w:rStyle w:val="Hipervnculo"/>
          </w:rPr>
          <w:t>jorgeerozass@gmail.com</w:t>
        </w:r>
      </w:hyperlink>
      <w:r w:rsidR="00187E1E">
        <w:t xml:space="preserve"> | 23 Años</w:t>
      </w:r>
    </w:p>
    <w:p w14:paraId="5E80A736" w14:textId="77777777" w:rsidR="009357A8" w:rsidRDefault="009357A8">
      <w:pPr>
        <w:pStyle w:val="Ttulo1"/>
        <w:rPr>
          <w:lang w:val="es-MX"/>
        </w:rPr>
      </w:pPr>
      <w:r>
        <w:rPr>
          <w:lang w:val="es-MX"/>
        </w:rPr>
        <w:t>OBJETIVO</w:t>
      </w:r>
    </w:p>
    <w:p w14:paraId="089B9C4F" w14:textId="54C8466F" w:rsidR="009357A8" w:rsidRPr="009357A8" w:rsidRDefault="009357A8" w:rsidP="009357A8">
      <w:pPr>
        <w:rPr>
          <w:lang w:val="es-MX"/>
        </w:rPr>
      </w:pPr>
      <w:r>
        <w:rPr>
          <w:lang w:val="es-MX"/>
        </w:rPr>
        <w:t>Proactivo, eficiente y responsable en búsqueda constante de aprendizaje de cosas nuevas.</w:t>
      </w:r>
    </w:p>
    <w:p w14:paraId="133B7E1A" w14:textId="3972D69B" w:rsidR="008115E5" w:rsidRPr="00A57FBA" w:rsidRDefault="009A4201">
      <w:pPr>
        <w:pStyle w:val="Ttulo1"/>
        <w:rPr>
          <w:lang w:val="es-MX"/>
        </w:rPr>
      </w:pPr>
      <w:r>
        <w:t>EXPERIENCIA anterior</w:t>
      </w:r>
    </w:p>
    <w:p w14:paraId="6C615B66" w14:textId="768D6D5C" w:rsidR="008115E5" w:rsidRPr="00A57FBA" w:rsidRDefault="00CF1094">
      <w:pPr>
        <w:rPr>
          <w:lang w:val="es-MX"/>
        </w:rPr>
      </w:pPr>
      <w:r>
        <w:t xml:space="preserve">CCU </w:t>
      </w:r>
    </w:p>
    <w:p w14:paraId="12923364" w14:textId="689EAE96" w:rsidR="003F025C" w:rsidRPr="003F025C" w:rsidRDefault="003F025C">
      <w:r>
        <w:t>Bodeguero Reponedor</w:t>
      </w:r>
    </w:p>
    <w:p w14:paraId="228B442A" w14:textId="5D3AC371" w:rsidR="003F025C" w:rsidRDefault="0014173C" w:rsidP="00563102">
      <w:pPr>
        <w:pStyle w:val="Listaconvietas"/>
      </w:pPr>
      <w:r>
        <w:t xml:space="preserve">El trabajo constaba de 2 áreas de trabajo una era en bodega directamente descargando el </w:t>
      </w:r>
      <w:r w:rsidR="00FB7660">
        <w:t>camión, recepcionando</w:t>
      </w:r>
      <w:r>
        <w:t xml:space="preserve"> </w:t>
      </w:r>
      <w:r w:rsidR="0062471D">
        <w:t xml:space="preserve">y </w:t>
      </w:r>
      <w:r w:rsidR="00FB7660">
        <w:t>organizando</w:t>
      </w:r>
      <w:r w:rsidR="0062471D">
        <w:t xml:space="preserve"> la mercancía </w:t>
      </w:r>
      <w:r w:rsidR="006A5135">
        <w:t>en bodega.</w:t>
      </w:r>
    </w:p>
    <w:p w14:paraId="7B87FBB0" w14:textId="668088CA" w:rsidR="00AA1EA4" w:rsidRDefault="006A5135" w:rsidP="00AA1EA4">
      <w:pPr>
        <w:pStyle w:val="Listaconvietas"/>
      </w:pPr>
      <w:r>
        <w:t>La segunda</w:t>
      </w:r>
      <w:r w:rsidR="00526D30">
        <w:t xml:space="preserve"> área de desarrollo era supermercados lider en los cuales mi labor correspondía a </w:t>
      </w:r>
      <w:r w:rsidR="003F025C">
        <w:t>mantener el correcto orden y limpieza del lugar de trabajo.</w:t>
      </w:r>
    </w:p>
    <w:p w14:paraId="6C0C8FE9" w14:textId="2ACD7114" w:rsidR="00AA1EA4" w:rsidRDefault="0025410D" w:rsidP="00AA1EA4">
      <w:pPr>
        <w:pStyle w:val="Listaconvietas"/>
        <w:numPr>
          <w:ilvl w:val="0"/>
          <w:numId w:val="0"/>
        </w:numPr>
      </w:pPr>
      <w:r>
        <w:t>Farmacias Ahumada</w:t>
      </w:r>
    </w:p>
    <w:p w14:paraId="2677C4EA" w14:textId="09BC3194" w:rsidR="0002454C" w:rsidRDefault="0002454C" w:rsidP="00AA1EA4">
      <w:pPr>
        <w:pStyle w:val="Listaconvietas"/>
        <w:numPr>
          <w:ilvl w:val="0"/>
          <w:numId w:val="0"/>
        </w:numPr>
      </w:pPr>
      <w:r>
        <w:t>Cajero vendedor</w:t>
      </w:r>
    </w:p>
    <w:p w14:paraId="71EB550E" w14:textId="3554FCAA" w:rsidR="00AA1EA4" w:rsidRDefault="0002454C" w:rsidP="0002454C">
      <w:pPr>
        <w:pStyle w:val="Listaconvietas"/>
      </w:pPr>
      <w:r>
        <w:t>Mi desempeño en el trabajo era</w:t>
      </w:r>
      <w:r w:rsidR="00CE766C">
        <w:t xml:space="preserve"> venta directa, asistencia al </w:t>
      </w:r>
      <w:r w:rsidR="00AD2248">
        <w:t>cliente,</w:t>
      </w:r>
      <w:r w:rsidR="00CE766C">
        <w:t xml:space="preserve"> reposición de los </w:t>
      </w:r>
      <w:r w:rsidR="00AD2248">
        <w:t xml:space="preserve">productos y mantención del correcto </w:t>
      </w:r>
      <w:r w:rsidR="00E94B71">
        <w:t>orden y exhibición de los productos.</w:t>
      </w:r>
    </w:p>
    <w:p w14:paraId="3DC49C4A" w14:textId="77777777" w:rsidR="00AA1EA4" w:rsidRDefault="00AA1EA4" w:rsidP="00AA1EA4">
      <w:pPr>
        <w:pStyle w:val="Listaconvietas"/>
        <w:numPr>
          <w:ilvl w:val="0"/>
          <w:numId w:val="0"/>
        </w:numPr>
        <w:ind w:left="216" w:hanging="216"/>
      </w:pPr>
    </w:p>
    <w:p w14:paraId="734580C9" w14:textId="2287C979" w:rsidR="008115E5" w:rsidRDefault="007E19F8">
      <w:pPr>
        <w:pStyle w:val="Ttulo1"/>
      </w:pPr>
      <w:r>
        <w:t>FORMACIÓN</w:t>
      </w:r>
    </w:p>
    <w:p w14:paraId="2C3E5C65" w14:textId="77777777" w:rsidR="00977899" w:rsidRDefault="00977899">
      <w:r>
        <w:t>Colegio Número 80 5 Pinos</w:t>
      </w:r>
    </w:p>
    <w:p w14:paraId="6F6B5F9D" w14:textId="24DA0BEB" w:rsidR="00977899" w:rsidRDefault="00977899">
      <w:pPr>
        <w:rPr>
          <w:lang w:val="es-MX"/>
        </w:rPr>
      </w:pPr>
      <w:r>
        <w:rPr>
          <w:lang w:val="es-MX"/>
        </w:rPr>
        <w:t>Liceo Comercial de San Bernardo</w:t>
      </w:r>
    </w:p>
    <w:p w14:paraId="5C07F84E" w14:textId="5E118AEC" w:rsidR="00977899" w:rsidRPr="00A57FBA" w:rsidRDefault="00792C10">
      <w:pPr>
        <w:rPr>
          <w:lang w:val="es-MX"/>
        </w:rPr>
      </w:pPr>
      <w:r>
        <w:rPr>
          <w:lang w:val="es-MX"/>
        </w:rPr>
        <w:t xml:space="preserve">Universidad de Santiago de Chile/Cursando </w:t>
      </w:r>
      <w:r w:rsidR="003934DD">
        <w:rPr>
          <w:lang w:val="es-MX"/>
        </w:rPr>
        <w:t>Primer Año</w:t>
      </w:r>
    </w:p>
    <w:p w14:paraId="31E6B9F8" w14:textId="3FD617CF" w:rsidR="008115E5" w:rsidRDefault="004A7BD0">
      <w:pPr>
        <w:pStyle w:val="Ttulo1"/>
      </w:pPr>
    </w:p>
    <w:p w14:paraId="73002C36" w14:textId="5BBCE0CA" w:rsidR="008115E5" w:rsidRDefault="004A7BD0" w:rsidP="00933307">
      <w:pPr>
        <w:pStyle w:val="Listaconvietas"/>
        <w:numPr>
          <w:ilvl w:val="0"/>
          <w:numId w:val="0"/>
        </w:numPr>
        <w:ind w:left="216" w:hanging="216"/>
      </w:pPr>
    </w:p>
    <w:sectPr w:rsidR="008115E5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529DD" w14:textId="77777777" w:rsidR="0092156E" w:rsidRDefault="0092156E">
      <w:pPr>
        <w:spacing w:after="0" w:line="240" w:lineRule="auto"/>
      </w:pPr>
      <w:r>
        <w:separator/>
      </w:r>
    </w:p>
  </w:endnote>
  <w:endnote w:type="continuationSeparator" w:id="0">
    <w:p w14:paraId="32A22577" w14:textId="77777777" w:rsidR="0092156E" w:rsidRDefault="0092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3EE5" w14:textId="77777777" w:rsidR="008115E5" w:rsidRDefault="00522BE6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6E6D2" w14:textId="77777777" w:rsidR="0092156E" w:rsidRDefault="0092156E">
      <w:pPr>
        <w:spacing w:after="0" w:line="240" w:lineRule="auto"/>
      </w:pPr>
      <w:r>
        <w:separator/>
      </w:r>
    </w:p>
  </w:footnote>
  <w:footnote w:type="continuationSeparator" w:id="0">
    <w:p w14:paraId="1F63E9DD" w14:textId="77777777" w:rsidR="0092156E" w:rsidRDefault="00921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DCA3" w14:textId="77777777" w:rsidR="008115E5" w:rsidRDefault="00522BE6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282E72" wp14:editId="0C8AC52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AE9B6C" id="Marc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D41B" w14:textId="77777777" w:rsidR="008115E5" w:rsidRDefault="00187E1E">
    <w:r>
      <w:rPr>
        <w:noProof/>
        <w:lang w:val="es-ES" w:eastAsia="es-ES"/>
      </w:rPr>
    </w:r>
    <w:r w:rsidR="00187E1E">
      <w:rPr>
        <w:noProof/>
        <w:lang w:val="es-ES" w:eastAsia="es-ES"/>
      </w:rPr>
      <w:pict w14:anchorId="0D2F96A0">
        <v:group id="Grup 4" o:spid="_x0000_s2050" alt="Title: Marc de pàgina amb tabulació" style="position:absolute;margin-left:0;margin-top:0;width:560.2pt;height:803.2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liu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0BA2FD86" w14:textId="77777777" w:rsidR="008115E5" w:rsidRDefault="004A7BD0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76446F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AAC8282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D474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5547A9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BDC59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BF25F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F0F2A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F6A67D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542D1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B61A8DC4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283257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E2CE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E8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EEA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ED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822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0C9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88EC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0926361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DB9480D8" w:tentative="1">
      <w:start w:val="1"/>
      <w:numFmt w:val="lowerLetter"/>
      <w:lvlText w:val="%2."/>
      <w:lvlJc w:val="left"/>
      <w:pPr>
        <w:ind w:left="1440" w:hanging="360"/>
      </w:pPr>
    </w:lvl>
    <w:lvl w:ilvl="2" w:tplc="699A909A" w:tentative="1">
      <w:start w:val="1"/>
      <w:numFmt w:val="lowerRoman"/>
      <w:lvlText w:val="%3."/>
      <w:lvlJc w:val="right"/>
      <w:pPr>
        <w:ind w:left="2160" w:hanging="180"/>
      </w:pPr>
    </w:lvl>
    <w:lvl w:ilvl="3" w:tplc="DD2A303E" w:tentative="1">
      <w:start w:val="1"/>
      <w:numFmt w:val="decimal"/>
      <w:lvlText w:val="%4."/>
      <w:lvlJc w:val="left"/>
      <w:pPr>
        <w:ind w:left="2880" w:hanging="360"/>
      </w:pPr>
    </w:lvl>
    <w:lvl w:ilvl="4" w:tplc="2DA0BBF4" w:tentative="1">
      <w:start w:val="1"/>
      <w:numFmt w:val="lowerLetter"/>
      <w:lvlText w:val="%5."/>
      <w:lvlJc w:val="left"/>
      <w:pPr>
        <w:ind w:left="3600" w:hanging="360"/>
      </w:pPr>
    </w:lvl>
    <w:lvl w:ilvl="5" w:tplc="FACC240E" w:tentative="1">
      <w:start w:val="1"/>
      <w:numFmt w:val="lowerRoman"/>
      <w:lvlText w:val="%6."/>
      <w:lvlJc w:val="right"/>
      <w:pPr>
        <w:ind w:left="4320" w:hanging="180"/>
      </w:pPr>
    </w:lvl>
    <w:lvl w:ilvl="6" w:tplc="71B6E540" w:tentative="1">
      <w:start w:val="1"/>
      <w:numFmt w:val="decimal"/>
      <w:lvlText w:val="%7."/>
      <w:lvlJc w:val="left"/>
      <w:pPr>
        <w:ind w:left="5040" w:hanging="360"/>
      </w:pPr>
    </w:lvl>
    <w:lvl w:ilvl="7" w:tplc="6B121984" w:tentative="1">
      <w:start w:val="1"/>
      <w:numFmt w:val="lowerLetter"/>
      <w:lvlText w:val="%8."/>
      <w:lvlJc w:val="left"/>
      <w:pPr>
        <w:ind w:left="5760" w:hanging="360"/>
      </w:pPr>
    </w:lvl>
    <w:lvl w:ilvl="8" w:tplc="652CD24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attachedTemplate r:id="rId1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53"/>
    <w:rsid w:val="0002454C"/>
    <w:rsid w:val="00136824"/>
    <w:rsid w:val="0014173C"/>
    <w:rsid w:val="00165936"/>
    <w:rsid w:val="00187E1E"/>
    <w:rsid w:val="001B6C95"/>
    <w:rsid w:val="001E67F7"/>
    <w:rsid w:val="0025410D"/>
    <w:rsid w:val="002D2E8E"/>
    <w:rsid w:val="00360A37"/>
    <w:rsid w:val="003934DD"/>
    <w:rsid w:val="003F025C"/>
    <w:rsid w:val="00420967"/>
    <w:rsid w:val="004C34BF"/>
    <w:rsid w:val="004D53EC"/>
    <w:rsid w:val="00522BE6"/>
    <w:rsid w:val="00526D30"/>
    <w:rsid w:val="00527232"/>
    <w:rsid w:val="00536A64"/>
    <w:rsid w:val="00554586"/>
    <w:rsid w:val="0062471D"/>
    <w:rsid w:val="006A5135"/>
    <w:rsid w:val="006B4B78"/>
    <w:rsid w:val="006E5124"/>
    <w:rsid w:val="00765E34"/>
    <w:rsid w:val="00792C10"/>
    <w:rsid w:val="007E19F8"/>
    <w:rsid w:val="00832FDB"/>
    <w:rsid w:val="00847D53"/>
    <w:rsid w:val="0092156E"/>
    <w:rsid w:val="00933307"/>
    <w:rsid w:val="009357A8"/>
    <w:rsid w:val="00977899"/>
    <w:rsid w:val="009A4201"/>
    <w:rsid w:val="009E3327"/>
    <w:rsid w:val="00AA1EA4"/>
    <w:rsid w:val="00AA6E56"/>
    <w:rsid w:val="00AC1E5E"/>
    <w:rsid w:val="00AD2248"/>
    <w:rsid w:val="00AE03B7"/>
    <w:rsid w:val="00B77F11"/>
    <w:rsid w:val="00C1371F"/>
    <w:rsid w:val="00C41566"/>
    <w:rsid w:val="00C61901"/>
    <w:rsid w:val="00C663A5"/>
    <w:rsid w:val="00CE38C2"/>
    <w:rsid w:val="00CE766C"/>
    <w:rsid w:val="00CF1094"/>
    <w:rsid w:val="00D97CBE"/>
    <w:rsid w:val="00E4655A"/>
    <w:rsid w:val="00E94B71"/>
    <w:rsid w:val="00ED13EB"/>
    <w:rsid w:val="00EE3237"/>
    <w:rsid w:val="00F0360C"/>
    <w:rsid w:val="00FB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4B639D"/>
  <w15:docId w15:val="{FE6FFBDE-F9AA-4C4C-BA0A-600DEE0F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decontacte">
    <w:name w:val="Informació de contacte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187E1E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8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EEEDED"/>
            <w:right w:val="none" w:sz="0" w:space="0" w:color="auto"/>
          </w:divBdr>
          <w:divsChild>
            <w:div w:id="676350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43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0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5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16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2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77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02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3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4448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EEEDED"/>
            <w:right w:val="none" w:sz="0" w:space="0" w:color="auto"/>
          </w:divBdr>
          <w:divsChild>
            <w:div w:id="636036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61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73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3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7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47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62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9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EEEDED"/>
            <w:right w:val="none" w:sz="0" w:space="0" w:color="auto"/>
          </w:divBdr>
          <w:divsChild>
            <w:div w:id="1264463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79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9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6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0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4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97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7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9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96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5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6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03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7426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0" w:color="EEEDED"/>
            <w:right w:val="none" w:sz="0" w:space="0" w:color="auto"/>
          </w:divBdr>
          <w:divsChild>
            <w:div w:id="8334491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94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0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25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6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1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10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26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8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0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9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8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erozass@gmail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849DCC0-A636-A145-ABB4-A3EF5D9E524B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73F3-DE04-452F-B4B8-4228EA80E9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%7bD849DCC0-A636-A145-ABB4-A3EF5D9E524B%7dtf50002018.dotx</Template>
  <TotalTime>0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rozas soto</dc:creator>
  <cp:keywords/>
  <dc:description/>
  <cp:lastModifiedBy>jorge rozas soto</cp:lastModifiedBy>
  <cp:revision>2</cp:revision>
  <dcterms:created xsi:type="dcterms:W3CDTF">2021-10-29T04:49:00Z</dcterms:created>
  <dcterms:modified xsi:type="dcterms:W3CDTF">2021-10-29T04:49:00Z</dcterms:modified>
</cp:coreProperties>
</file>