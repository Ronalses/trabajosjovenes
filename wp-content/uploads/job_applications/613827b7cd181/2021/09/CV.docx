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E21876" w14:paraId="1174A23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0AEA7B" w14:textId="230E3FBE" w:rsidR="00692703" w:rsidRPr="00E21876" w:rsidRDefault="00EE16D2" w:rsidP="00913946">
            <w:pPr>
              <w:pStyle w:val="Ttulo"/>
            </w:pPr>
            <w:r w:rsidRPr="00E21876">
              <w:t>Pablo</w:t>
            </w:r>
            <w:r w:rsidR="00692703" w:rsidRPr="00E21876">
              <w:t xml:space="preserve"> </w:t>
            </w:r>
            <w:r w:rsidRPr="00E21876">
              <w:t>Gómez E.</w:t>
            </w:r>
          </w:p>
          <w:p w14:paraId="37D240DC" w14:textId="5960451A" w:rsidR="00692703" w:rsidRPr="00E21876" w:rsidRDefault="00EE16D2" w:rsidP="00913946">
            <w:pPr>
              <w:pStyle w:val="ContactInfo"/>
              <w:contextualSpacing w:val="0"/>
            </w:pPr>
            <w:r w:rsidRPr="00E21876">
              <w:t xml:space="preserve">El Renacer </w:t>
            </w:r>
            <w:r w:rsidR="00E21876" w:rsidRPr="00E21876">
              <w:t>1385, Santiago, Maipú</w:t>
            </w:r>
            <w:r w:rsidR="00692703" w:rsidRPr="00E21876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78F535235AB4265AF58FCB299088FA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21876">
                  <w:t>·</w:t>
                </w:r>
              </w:sdtContent>
            </w:sdt>
            <w:r w:rsidR="00692703" w:rsidRPr="00E21876">
              <w:t xml:space="preserve"> </w:t>
            </w:r>
            <w:r w:rsidR="00E21876" w:rsidRPr="00E21876">
              <w:t>+</w:t>
            </w:r>
            <w:r w:rsidR="00E21876">
              <w:t>56 9 6666 1156</w:t>
            </w:r>
          </w:p>
          <w:p w14:paraId="180EF90A" w14:textId="124B4E5C" w:rsidR="00692703" w:rsidRPr="00E21876" w:rsidRDefault="00E21876" w:rsidP="00913946">
            <w:pPr>
              <w:pStyle w:val="ContactInfoEmphasis"/>
              <w:contextualSpacing w:val="0"/>
            </w:pPr>
            <w:r w:rsidRPr="00E21876">
              <w:t xml:space="preserve"> </w:t>
            </w:r>
            <w:r w:rsidR="0099722A">
              <w:t>pablo.gomezeche@gmail.com</w:t>
            </w:r>
            <w:r w:rsidR="00692703" w:rsidRPr="00E21876">
              <w:t xml:space="preserve"> </w:t>
            </w:r>
          </w:p>
        </w:tc>
      </w:tr>
      <w:tr w:rsidR="009571D8" w:rsidRPr="00EA6B5E" w14:paraId="1BB28980" w14:textId="77777777" w:rsidTr="00692703">
        <w:tc>
          <w:tcPr>
            <w:tcW w:w="9360" w:type="dxa"/>
            <w:tcMar>
              <w:top w:w="432" w:type="dxa"/>
            </w:tcMar>
          </w:tcPr>
          <w:p w14:paraId="427EF610" w14:textId="52A20E4F" w:rsidR="00390A9F" w:rsidRPr="00EE16D2" w:rsidRDefault="0099722A" w:rsidP="00390A9F">
            <w:pPr>
              <w:contextualSpacing w:val="0"/>
            </w:pPr>
            <w:r>
              <w:t xml:space="preserve">Me considero un hombre joven con mucha energía, suelo ser responsable con mis estudios y en los trabajos que he tenido. Aprendo muy rápido como hacer cosas nuevas y suelo tener mucha iniciativa. Me considero una persona alegre y extrovertida, me gusta conocer personas, hablar y compartir. Soy respetuoso y capaz de seguir instrucciones para hacer un trabajo eficiente, pero también tengo una mente abierta y suelo cambiar mi visión de ver las cosas, aportar con ideas, etc. </w:t>
            </w:r>
          </w:p>
        </w:tc>
      </w:tr>
    </w:tbl>
    <w:p w14:paraId="2B51A421" w14:textId="2D4F4699" w:rsidR="004E01EB" w:rsidRPr="00CF1A49" w:rsidRDefault="00EE16D2" w:rsidP="004E01EB">
      <w:pPr>
        <w:pStyle w:val="Ttulo1"/>
      </w:pPr>
      <w:r>
        <w:t>Experiencia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EA6B5E" w14:paraId="288F1EA6" w14:textId="77777777" w:rsidTr="00EE16D2">
        <w:tc>
          <w:tcPr>
            <w:tcW w:w="9290" w:type="dxa"/>
          </w:tcPr>
          <w:p w14:paraId="76125B67" w14:textId="599E9312" w:rsidR="001D0BF1" w:rsidRPr="00EE16D2" w:rsidRDefault="00EE16D2" w:rsidP="001D0BF1">
            <w:pPr>
              <w:pStyle w:val="Ttulo3"/>
              <w:contextualSpacing w:val="0"/>
              <w:outlineLvl w:val="2"/>
            </w:pPr>
            <w:r w:rsidRPr="00EE16D2">
              <w:t>10/2019</w:t>
            </w:r>
            <w:r w:rsidR="001D0BF1" w:rsidRPr="00EE16D2">
              <w:t xml:space="preserve"> – </w:t>
            </w:r>
            <w:r w:rsidRPr="00EE16D2">
              <w:t>04/2020</w:t>
            </w:r>
          </w:p>
          <w:p w14:paraId="39498152" w14:textId="2D4B09C0" w:rsidR="001D0BF1" w:rsidRPr="00EE16D2" w:rsidRDefault="00EE16D2" w:rsidP="001D0BF1">
            <w:pPr>
              <w:pStyle w:val="Ttulo2"/>
              <w:contextualSpacing w:val="0"/>
              <w:outlineLvl w:val="1"/>
            </w:pPr>
            <w:r w:rsidRPr="00EE16D2">
              <w:t>Asistente de Andén</w:t>
            </w:r>
            <w:r w:rsidR="001D0BF1" w:rsidRPr="00EE16D2">
              <w:t xml:space="preserve">, </w:t>
            </w:r>
            <w:r w:rsidRPr="00EE16D2">
              <w:rPr>
                <w:rStyle w:val="Referenciasutil"/>
              </w:rPr>
              <w:t>Support se</w:t>
            </w:r>
            <w:r>
              <w:rPr>
                <w:rStyle w:val="Referenciasutil"/>
              </w:rPr>
              <w:t>rvices</w:t>
            </w:r>
          </w:p>
          <w:p w14:paraId="436AC9C9" w14:textId="77777777" w:rsidR="001E3120" w:rsidRDefault="00EE16D2" w:rsidP="001D0BF1">
            <w:pPr>
              <w:contextualSpacing w:val="0"/>
            </w:pPr>
            <w:r w:rsidRPr="00EE16D2">
              <w:t>Como</w:t>
            </w:r>
            <w:r>
              <w:t xml:space="preserve"> Asistente de Andén lo que más destacaba era el trato con las personas, ayudarlas en lo que necesitaban y les otorgaba información, cumplía con tener una buena comunicación con mis compañeros de trabajo, jefes de estaciones y mis supervisores.</w:t>
            </w:r>
          </w:p>
          <w:p w14:paraId="520CBF46" w14:textId="77777777" w:rsidR="00EA6B5E" w:rsidRDefault="00EA6B5E" w:rsidP="001D0BF1">
            <w:pPr>
              <w:contextualSpacing w:val="0"/>
            </w:pPr>
          </w:p>
          <w:p w14:paraId="4E12CE46" w14:textId="73C92A88" w:rsidR="00EA6B5E" w:rsidRPr="00EE16D2" w:rsidRDefault="00EA6B5E" w:rsidP="00EA6B5E">
            <w:pPr>
              <w:pStyle w:val="Ttulo3"/>
              <w:contextualSpacing w:val="0"/>
              <w:outlineLvl w:val="2"/>
            </w:pPr>
            <w:r>
              <w:t>01</w:t>
            </w:r>
            <w:r w:rsidRPr="00EE16D2">
              <w:t>/20</w:t>
            </w:r>
            <w:r>
              <w:t>21</w:t>
            </w:r>
            <w:r w:rsidRPr="00EE16D2">
              <w:t xml:space="preserve"> – 0</w:t>
            </w:r>
            <w:r>
              <w:t>3</w:t>
            </w:r>
            <w:r w:rsidRPr="00EE16D2">
              <w:t>/202</w:t>
            </w:r>
            <w:r>
              <w:t>1</w:t>
            </w:r>
          </w:p>
          <w:p w14:paraId="31876D16" w14:textId="57491055" w:rsidR="00EA6B5E" w:rsidRPr="00EE16D2" w:rsidRDefault="00EA6B5E" w:rsidP="00EA6B5E">
            <w:pPr>
              <w:pStyle w:val="Ttulo2"/>
              <w:contextualSpacing w:val="0"/>
              <w:outlineLvl w:val="1"/>
            </w:pPr>
            <w:r>
              <w:t>Pick</w:t>
            </w:r>
            <w:r w:rsidR="00BF39F8">
              <w:t>ing</w:t>
            </w:r>
            <w:r w:rsidRPr="00EE16D2">
              <w:t xml:space="preserve">, </w:t>
            </w:r>
            <w:r w:rsidRPr="00EA6B5E">
              <w:rPr>
                <w:rStyle w:val="Referenciasutil"/>
              </w:rPr>
              <w:t>adr</w:t>
            </w:r>
            <w:r>
              <w:rPr>
                <w:rStyle w:val="Referenciasutil"/>
              </w:rPr>
              <w:t>iazola repuestos</w:t>
            </w:r>
          </w:p>
          <w:p w14:paraId="3370C38E" w14:textId="69D251F0" w:rsidR="00EA6B5E" w:rsidRPr="00EA6B5E" w:rsidRDefault="00EA6B5E" w:rsidP="00EA6B5E">
            <w:pPr>
              <w:contextualSpacing w:val="0"/>
            </w:pPr>
            <w:r>
              <w:t xml:space="preserve">Hacía </w:t>
            </w:r>
            <w:r>
              <w:rPr>
                <w:i/>
                <w:iCs/>
              </w:rPr>
              <w:t>picking</w:t>
            </w:r>
            <w:r>
              <w:t xml:space="preserve"> en la bodega recogiendo diversos repuestos de autos por pasillos en una bodega, principalmente tenía que cargar bastante peso y tomar los pedidos de los cliente que compraban aquellos repuestos.</w:t>
            </w:r>
          </w:p>
          <w:p w14:paraId="6F96C761" w14:textId="77777777" w:rsidR="00E90EA8" w:rsidRDefault="00E90EA8" w:rsidP="001D0BF1">
            <w:pPr>
              <w:contextualSpacing w:val="0"/>
            </w:pPr>
          </w:p>
          <w:p w14:paraId="066BCDDA" w14:textId="216F0350" w:rsidR="00E90EA8" w:rsidRPr="00EE16D2" w:rsidRDefault="00E90EA8" w:rsidP="00E90EA8">
            <w:pPr>
              <w:pStyle w:val="Ttulo3"/>
              <w:contextualSpacing w:val="0"/>
              <w:outlineLvl w:val="2"/>
            </w:pPr>
            <w:r>
              <w:t>08</w:t>
            </w:r>
            <w:r w:rsidRPr="00EE16D2">
              <w:t>/20</w:t>
            </w:r>
            <w:r>
              <w:t>21</w:t>
            </w:r>
            <w:r w:rsidRPr="00EE16D2">
              <w:t xml:space="preserve"> – </w:t>
            </w:r>
            <w:r>
              <w:t>--/----</w:t>
            </w:r>
          </w:p>
          <w:p w14:paraId="70C4D02D" w14:textId="115BF626" w:rsidR="00E90EA8" w:rsidRPr="00EE16D2" w:rsidRDefault="00BF39F8" w:rsidP="00E90EA8">
            <w:pPr>
              <w:pStyle w:val="Ttulo2"/>
              <w:contextualSpacing w:val="0"/>
              <w:outlineLvl w:val="1"/>
            </w:pPr>
            <w:r>
              <w:t xml:space="preserve">mesero en barra, </w:t>
            </w:r>
            <w:r w:rsidR="00E90EA8">
              <w:rPr>
                <w:rStyle w:val="Referenciasutil"/>
              </w:rPr>
              <w:t>s</w:t>
            </w:r>
            <w:r>
              <w:rPr>
                <w:rStyle w:val="Referenciasutil"/>
              </w:rPr>
              <w:t>Pa NAtura mallinco</w:t>
            </w:r>
          </w:p>
          <w:p w14:paraId="3DE9240D" w14:textId="77777777" w:rsidR="00BF39F8" w:rsidRDefault="00BF39F8" w:rsidP="001D0BF1">
            <w:pPr>
              <w:contextualSpacing w:val="0"/>
            </w:pPr>
            <w:r>
              <w:t>Estuve en la barra del comedor de un Spa, principalmente servía bebidas, jugos y tragos. Preparaba jugos y tragos, y se los pasaba a los garzones.</w:t>
            </w:r>
          </w:p>
          <w:p w14:paraId="0FF6FDCF" w14:textId="77777777" w:rsidR="00E90EA8" w:rsidRDefault="00BF39F8" w:rsidP="001D0BF1">
            <w:pPr>
              <w:contextualSpacing w:val="0"/>
            </w:pPr>
            <w:r>
              <w:t xml:space="preserve">También hice de garzón, pero solo ofreciendo tragos, no en hora de comida. </w:t>
            </w:r>
          </w:p>
          <w:p w14:paraId="53F2E6DA" w14:textId="6E64B9F0" w:rsidR="00BF39F8" w:rsidRPr="00EE16D2" w:rsidRDefault="00BF39F8" w:rsidP="001D0BF1">
            <w:pPr>
              <w:contextualSpacing w:val="0"/>
            </w:pPr>
            <w:r>
              <w:t>Lavaba losa y la guardaba.</w:t>
            </w:r>
          </w:p>
        </w:tc>
      </w:tr>
    </w:tbl>
    <w:p w14:paraId="0AD692B6" w14:textId="7746A774" w:rsidR="00DA59AA" w:rsidRPr="00CF1A49" w:rsidRDefault="00EE16D2" w:rsidP="0097790C">
      <w:pPr>
        <w:pStyle w:val="Ttulo1"/>
      </w:pPr>
      <w:r>
        <w:t>educación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EA6B5E" w14:paraId="06E608AB" w14:textId="77777777" w:rsidTr="00EE16D2">
        <w:tc>
          <w:tcPr>
            <w:tcW w:w="9290" w:type="dxa"/>
          </w:tcPr>
          <w:p w14:paraId="64C6F5F4" w14:textId="1F47EFD4" w:rsidR="001D0BF1" w:rsidRPr="00EA6B5E" w:rsidRDefault="00EE16D2" w:rsidP="001D0BF1">
            <w:pPr>
              <w:pStyle w:val="Ttulo3"/>
              <w:contextualSpacing w:val="0"/>
              <w:outlineLvl w:val="2"/>
            </w:pPr>
            <w:r w:rsidRPr="00EA6B5E">
              <w:t>11/2018</w:t>
            </w:r>
          </w:p>
          <w:p w14:paraId="3FD6876E" w14:textId="56A6EB3E" w:rsidR="001D0BF1" w:rsidRPr="00EE16D2" w:rsidRDefault="00EE16D2" w:rsidP="001D0BF1">
            <w:pPr>
              <w:pStyle w:val="Ttulo2"/>
              <w:contextualSpacing w:val="0"/>
              <w:outlineLvl w:val="1"/>
            </w:pPr>
            <w:r w:rsidRPr="00EE16D2">
              <w:t>Enseñanza media</w:t>
            </w:r>
            <w:r w:rsidR="001D0BF1" w:rsidRPr="00EE16D2">
              <w:t xml:space="preserve">, </w:t>
            </w:r>
            <w:r w:rsidRPr="00EE16D2">
              <w:t>colegio intercultural t</w:t>
            </w:r>
            <w:r>
              <w:t>rememn</w:t>
            </w:r>
          </w:p>
          <w:p w14:paraId="0D458D66" w14:textId="77777777" w:rsidR="007538DC" w:rsidRDefault="00EE16D2" w:rsidP="007538DC">
            <w:pPr>
              <w:contextualSpacing w:val="0"/>
            </w:pPr>
            <w:r w:rsidRPr="00EE16D2">
              <w:t>Egresé de la enseñanza m</w:t>
            </w:r>
            <w:r>
              <w:t>edia realizando una tesina nombrada “La Obesidad y Discriminación”, fui un buen compañero en la enseñanza media y me llevaba bien con todos mis compañeros, siempre fui atento y ayudaba a los demás en lo que podía, incluso a profesores e inspectores.</w:t>
            </w:r>
          </w:p>
          <w:p w14:paraId="15FAB677" w14:textId="77777777" w:rsidR="00EA6B5E" w:rsidRDefault="00EA6B5E" w:rsidP="007538DC">
            <w:pPr>
              <w:contextualSpacing w:val="0"/>
            </w:pPr>
          </w:p>
          <w:p w14:paraId="12F6BDCE" w14:textId="339AC86F" w:rsidR="00EA6B5E" w:rsidRPr="00EA6B5E" w:rsidRDefault="00EA6B5E" w:rsidP="00EA6B5E">
            <w:pPr>
              <w:pStyle w:val="Ttulo3"/>
              <w:contextualSpacing w:val="0"/>
              <w:outlineLvl w:val="2"/>
            </w:pPr>
            <w:r>
              <w:t>03</w:t>
            </w:r>
            <w:r w:rsidRPr="00EA6B5E">
              <w:t>/20</w:t>
            </w:r>
            <w:r>
              <w:t>21</w:t>
            </w:r>
          </w:p>
          <w:p w14:paraId="1EDC40C9" w14:textId="1F40842B" w:rsidR="00EA6B5E" w:rsidRPr="00EE16D2" w:rsidRDefault="00EA6B5E" w:rsidP="00EA6B5E">
            <w:pPr>
              <w:pStyle w:val="Ttulo2"/>
              <w:contextualSpacing w:val="0"/>
              <w:outlineLvl w:val="1"/>
            </w:pPr>
            <w:r>
              <w:t>Carrera de psicología, universidad autonoma – sede el llano</w:t>
            </w:r>
          </w:p>
          <w:p w14:paraId="24164F1E" w14:textId="6E09E58D" w:rsidR="00EA6B5E" w:rsidRPr="00EE16D2" w:rsidRDefault="00EA6B5E" w:rsidP="0099722A">
            <w:pPr>
              <w:contextualSpacing w:val="0"/>
            </w:pPr>
            <w:r>
              <w:t xml:space="preserve">Actualmente estoy cursando en la educación superior estudiando psicología. </w:t>
            </w:r>
          </w:p>
        </w:tc>
      </w:tr>
    </w:tbl>
    <w:p w14:paraId="2AABEB3E" w14:textId="77777777" w:rsidR="0099722A" w:rsidRDefault="0099722A" w:rsidP="00486277">
      <w:pPr>
        <w:pStyle w:val="Ttulo1"/>
      </w:pPr>
    </w:p>
    <w:p w14:paraId="1008E7D1" w14:textId="206C7FEB" w:rsidR="00486277" w:rsidRPr="00CF1A49" w:rsidRDefault="00EE16D2" w:rsidP="00486277">
      <w:pPr>
        <w:pStyle w:val="Ttulo1"/>
      </w:pPr>
      <w:r>
        <w:t>Virtudes/habilidades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8CE5688" w14:textId="77777777" w:rsidTr="00EE16D2">
        <w:tc>
          <w:tcPr>
            <w:tcW w:w="4680" w:type="dxa"/>
          </w:tcPr>
          <w:p w14:paraId="6CC2FA53" w14:textId="28BCAC77" w:rsidR="001F4E6D" w:rsidRDefault="0099722A" w:rsidP="0099722A">
            <w:pPr>
              <w:pStyle w:val="Listaconvietas"/>
              <w:contextualSpacing w:val="0"/>
            </w:pPr>
            <w:r>
              <w:t>Motivación</w:t>
            </w:r>
          </w:p>
          <w:p w14:paraId="7488B419" w14:textId="64C7C046" w:rsidR="0099722A" w:rsidRPr="0099722A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 w:rsidRPr="0099722A">
              <w:t>Iniciativa</w:t>
            </w:r>
          </w:p>
          <w:p w14:paraId="5DFD3C4D" w14:textId="77777777" w:rsidR="0099722A" w:rsidRPr="0099722A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>
              <w:t>Inglés Intermedio</w:t>
            </w:r>
          </w:p>
          <w:p w14:paraId="2C0F387F" w14:textId="77777777" w:rsidR="0099722A" w:rsidRPr="00E90EA8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>
              <w:t>Organizado</w:t>
            </w:r>
          </w:p>
          <w:p w14:paraId="01BF0971" w14:textId="77777777" w:rsidR="00E90EA8" w:rsidRPr="00E90EA8" w:rsidRDefault="00E90EA8" w:rsidP="0099722A">
            <w:pPr>
              <w:pStyle w:val="Listaconvietas"/>
              <w:contextualSpacing w:val="0"/>
              <w:rPr>
                <w:lang w:val="en-US"/>
              </w:rPr>
            </w:pPr>
            <w:r w:rsidRPr="00E90EA8">
              <w:t>Amable</w:t>
            </w:r>
          </w:p>
          <w:p w14:paraId="066BC511" w14:textId="41F8CDAB" w:rsidR="00E90EA8" w:rsidRPr="006E1507" w:rsidRDefault="00E90EA8" w:rsidP="0099722A">
            <w:pPr>
              <w:pStyle w:val="Listaconvietas"/>
              <w:contextualSpacing w:val="0"/>
            </w:pPr>
            <w:r>
              <w:t xml:space="preserve">Crítico y Autocrítico </w:t>
            </w:r>
          </w:p>
        </w:tc>
        <w:tc>
          <w:tcPr>
            <w:tcW w:w="4680" w:type="dxa"/>
            <w:tcMar>
              <w:left w:w="360" w:type="dxa"/>
            </w:tcMar>
          </w:tcPr>
          <w:p w14:paraId="35668347" w14:textId="77777777" w:rsidR="00E90EA8" w:rsidRDefault="00E90EA8" w:rsidP="00E90EA8">
            <w:pPr>
              <w:pStyle w:val="Listaconvietas"/>
              <w:contextualSpacing w:val="0"/>
            </w:pPr>
            <w:r>
              <w:t>Comprensivo</w:t>
            </w:r>
          </w:p>
          <w:p w14:paraId="150BD050" w14:textId="77777777" w:rsidR="00E90EA8" w:rsidRDefault="00E90EA8" w:rsidP="00E90EA8">
            <w:pPr>
              <w:pStyle w:val="Listaconvietas"/>
              <w:contextualSpacing w:val="0"/>
            </w:pPr>
            <w:r>
              <w:t>Aprendo rápido</w:t>
            </w:r>
          </w:p>
          <w:p w14:paraId="54C808E3" w14:textId="77777777" w:rsidR="00E90EA8" w:rsidRDefault="00E90EA8" w:rsidP="00E90EA8">
            <w:pPr>
              <w:pStyle w:val="Listaconvietas"/>
              <w:contextualSpacing w:val="0"/>
            </w:pPr>
            <w:r>
              <w:t>Competitivo</w:t>
            </w:r>
          </w:p>
          <w:p w14:paraId="74917CE9" w14:textId="77777777" w:rsidR="00E90EA8" w:rsidRDefault="00E90EA8" w:rsidP="00E90EA8">
            <w:pPr>
              <w:pStyle w:val="Listaconvietas"/>
              <w:contextualSpacing w:val="0"/>
            </w:pPr>
            <w:r>
              <w:t>Responsable</w:t>
            </w:r>
          </w:p>
          <w:p w14:paraId="25A07302" w14:textId="77777777" w:rsidR="00E90EA8" w:rsidRDefault="00E90EA8" w:rsidP="00E90EA8">
            <w:pPr>
              <w:pStyle w:val="Listaconvietas"/>
              <w:contextualSpacing w:val="0"/>
            </w:pPr>
            <w:r>
              <w:t>Respetuoso</w:t>
            </w:r>
          </w:p>
          <w:p w14:paraId="5A21412E" w14:textId="3F1472E9" w:rsidR="00390A9F" w:rsidRPr="00E90EA8" w:rsidRDefault="00E90EA8" w:rsidP="00390A9F">
            <w:pPr>
              <w:pStyle w:val="Listaconvietas"/>
              <w:contextualSpacing w:val="0"/>
            </w:pPr>
            <w:r>
              <w:t>Empático</w:t>
            </w:r>
          </w:p>
        </w:tc>
      </w:tr>
    </w:tbl>
    <w:p w14:paraId="29960E7F" w14:textId="2E0BD021" w:rsidR="00E21876" w:rsidRPr="00E90EA8" w:rsidRDefault="00E21876" w:rsidP="00EA6B5E">
      <w:pPr>
        <w:pStyle w:val="Ttulo1"/>
      </w:pPr>
      <w:r w:rsidRPr="00E90EA8">
        <w:t>Actividades</w:t>
      </w:r>
    </w:p>
    <w:p w14:paraId="33AC3468" w14:textId="0E89383A" w:rsidR="00390A9F" w:rsidRDefault="00EA6B5E" w:rsidP="00390A9F">
      <w:r>
        <w:t>En la semana tengo clases a excepción de los día miércoles y viernes</w:t>
      </w:r>
      <w:r w:rsidR="0099722A">
        <w:t>. Lo que hago en la semana principalmente es enfocarme en mis estudios y luego en la tarde/noche comienzo a relajarme y ver anime, series, películas o jugar con mis amigos,</w:t>
      </w:r>
      <w:r>
        <w:t xml:space="preserve"> el fin de semana lo tengo libre</w:t>
      </w:r>
      <w:r w:rsidR="0099722A">
        <w:t xml:space="preserve"> y </w:t>
      </w:r>
      <w:r w:rsidR="00E90EA8">
        <w:t>a veces</w:t>
      </w:r>
      <w:r>
        <w:t xml:space="preserve"> paso el tiempo con mis amigos</w:t>
      </w:r>
      <w:r w:rsidR="0099722A">
        <w:t>, ya sea en una plaza o mediante video llamada jugando en el PC</w:t>
      </w:r>
      <w:r w:rsidR="00E90EA8">
        <w:t>; veo series, películas o anime; juego en el PC; ordeno mi pieza, etc</w:t>
      </w:r>
      <w:r w:rsidR="0099722A">
        <w:t xml:space="preserve">. Uno de mis hobbies </w:t>
      </w:r>
      <w:r w:rsidR="00E90EA8">
        <w:t xml:space="preserve">favoritos </w:t>
      </w:r>
      <w:r w:rsidR="0099722A">
        <w:t xml:space="preserve">es salir en bicicleta, vivo en Maipú al lado de Padre Hurtado y donde más voy es al cerro San Cristóbal haciendo aproximadamente 50 km. </w:t>
      </w:r>
    </w:p>
    <w:p w14:paraId="413ECBE8" w14:textId="21215E06" w:rsidR="00390A9F" w:rsidRDefault="00390A9F" w:rsidP="00390A9F"/>
    <w:p w14:paraId="0B9072F2" w14:textId="454B5B1C" w:rsidR="00390A9F" w:rsidRDefault="00390A9F" w:rsidP="00390A9F">
      <w:pPr>
        <w:pStyle w:val="Ttulo1"/>
      </w:pPr>
      <w:r>
        <w:t xml:space="preserve">Disponibilidad </w:t>
      </w:r>
    </w:p>
    <w:p w14:paraId="76F316BD" w14:textId="29F04537" w:rsidR="00390A9F" w:rsidRDefault="00390A9F" w:rsidP="00390A9F">
      <w:pPr>
        <w:pStyle w:val="Prrafodelista"/>
        <w:numPr>
          <w:ilvl w:val="0"/>
          <w:numId w:val="15"/>
        </w:numPr>
      </w:pPr>
      <w:r>
        <w:t>Viernes</w:t>
      </w:r>
    </w:p>
    <w:p w14:paraId="019C115F" w14:textId="0D02357D" w:rsidR="00390A9F" w:rsidRDefault="00390A9F" w:rsidP="00390A9F">
      <w:pPr>
        <w:pStyle w:val="Prrafodelista"/>
        <w:numPr>
          <w:ilvl w:val="0"/>
          <w:numId w:val="15"/>
        </w:numPr>
      </w:pPr>
      <w:r>
        <w:t>Sábados</w:t>
      </w:r>
    </w:p>
    <w:p w14:paraId="28CAB1FC" w14:textId="43835BF3" w:rsidR="00390A9F" w:rsidRPr="00E21876" w:rsidRDefault="00390A9F" w:rsidP="00390A9F">
      <w:pPr>
        <w:pStyle w:val="Prrafodelista"/>
        <w:numPr>
          <w:ilvl w:val="0"/>
          <w:numId w:val="15"/>
        </w:numPr>
      </w:pPr>
      <w:r>
        <w:t>Domingos</w:t>
      </w:r>
    </w:p>
    <w:sectPr w:rsidR="00390A9F" w:rsidRPr="00E2187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882E" w14:textId="77777777" w:rsidR="008F74D7" w:rsidRDefault="008F74D7" w:rsidP="0068194B">
      <w:r>
        <w:separator/>
      </w:r>
    </w:p>
    <w:p w14:paraId="22DE1A44" w14:textId="77777777" w:rsidR="008F74D7" w:rsidRDefault="008F74D7"/>
    <w:p w14:paraId="3DA2561B" w14:textId="77777777" w:rsidR="008F74D7" w:rsidRDefault="008F74D7"/>
  </w:endnote>
  <w:endnote w:type="continuationSeparator" w:id="0">
    <w:p w14:paraId="57F5C319" w14:textId="77777777" w:rsidR="008F74D7" w:rsidRDefault="008F74D7" w:rsidP="0068194B">
      <w:r>
        <w:continuationSeparator/>
      </w:r>
    </w:p>
    <w:p w14:paraId="0A4A8A4D" w14:textId="77777777" w:rsidR="008F74D7" w:rsidRDefault="008F74D7"/>
    <w:p w14:paraId="68A854E2" w14:textId="77777777" w:rsidR="008F74D7" w:rsidRDefault="008F7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748C1" w14:textId="77777777" w:rsidR="002B2958" w:rsidRDefault="002B295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4ADD" w14:textId="77777777" w:rsidR="008F74D7" w:rsidRDefault="008F74D7" w:rsidP="0068194B">
      <w:r>
        <w:separator/>
      </w:r>
    </w:p>
    <w:p w14:paraId="66E3C870" w14:textId="77777777" w:rsidR="008F74D7" w:rsidRDefault="008F74D7"/>
    <w:p w14:paraId="4B8D6DD1" w14:textId="77777777" w:rsidR="008F74D7" w:rsidRDefault="008F74D7"/>
  </w:footnote>
  <w:footnote w:type="continuationSeparator" w:id="0">
    <w:p w14:paraId="190F8E60" w14:textId="77777777" w:rsidR="008F74D7" w:rsidRDefault="008F74D7" w:rsidP="0068194B">
      <w:r>
        <w:continuationSeparator/>
      </w:r>
    </w:p>
    <w:p w14:paraId="04D5B7BE" w14:textId="77777777" w:rsidR="008F74D7" w:rsidRDefault="008F74D7"/>
    <w:p w14:paraId="15F6B6B6" w14:textId="77777777" w:rsidR="008F74D7" w:rsidRDefault="008F74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719" w14:textId="77777777" w:rsidR="00236D54" w:rsidRPr="004E01EB" w:rsidRDefault="00F476C4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AD4E39" wp14:editId="789E9D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2A1A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A212D1"/>
    <w:multiLevelType w:val="hybridMultilevel"/>
    <w:tmpl w:val="07AEE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920C7"/>
    <w:multiLevelType w:val="hybridMultilevel"/>
    <w:tmpl w:val="9B2091CC"/>
    <w:lvl w:ilvl="0" w:tplc="44F83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0A9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319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77A"/>
    <w:rsid w:val="00855B59"/>
    <w:rsid w:val="00860461"/>
    <w:rsid w:val="0086487C"/>
    <w:rsid w:val="00870B20"/>
    <w:rsid w:val="00874CC7"/>
    <w:rsid w:val="008829F8"/>
    <w:rsid w:val="00885897"/>
    <w:rsid w:val="008A6538"/>
    <w:rsid w:val="008C7056"/>
    <w:rsid w:val="008F3B14"/>
    <w:rsid w:val="008F74D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22A"/>
    <w:rsid w:val="009A44CE"/>
    <w:rsid w:val="009C4DFC"/>
    <w:rsid w:val="009D44F8"/>
    <w:rsid w:val="009D55C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E0F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39F8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76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EA8"/>
    <w:rsid w:val="00E9528E"/>
    <w:rsid w:val="00EA5099"/>
    <w:rsid w:val="00EA6B5E"/>
    <w:rsid w:val="00EC1351"/>
    <w:rsid w:val="00EC3C58"/>
    <w:rsid w:val="00EC4CBF"/>
    <w:rsid w:val="00EE16D2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D20F7"/>
  <w15:chartTrackingRefBased/>
  <w15:docId w15:val="{DBD959FE-9456-4C9D-BE2C-936F715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i\AppData\Local\Microsoft\Office\16.0\DTS\en-US%7b5E35CAC6-7D35-4014-9BE7-8712830F1AC4%7d\%7b10B15162-567F-497E-8467-7758F4210EB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F535235AB4265AF58FCB29908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3AB65-5B5C-4E94-A35F-5A068BD59A0D}"/>
      </w:docPartPr>
      <w:docPartBody>
        <w:p w:rsidR="00003A15" w:rsidRDefault="00234049">
          <w:pPr>
            <w:pStyle w:val="C78F535235AB4265AF58FCB299088F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9"/>
    <w:rsid w:val="00003A15"/>
    <w:rsid w:val="00234049"/>
    <w:rsid w:val="00766713"/>
    <w:rsid w:val="00AD7941"/>
    <w:rsid w:val="00C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C78F535235AB4265AF58FCB299088FA2">
    <w:name w:val="C78F535235AB4265AF58FCB299088FA2"/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{10B15162-567F-497E-8467-7758F4210EB8}tf16402488_win32</Template>
  <TotalTime>94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 Echeverría</dc:creator>
  <cp:keywords/>
  <dc:description/>
  <cp:lastModifiedBy>Pablo Antonio Gómez Echeverría</cp:lastModifiedBy>
  <cp:revision>4</cp:revision>
  <dcterms:created xsi:type="dcterms:W3CDTF">2021-01-12T21:16:00Z</dcterms:created>
  <dcterms:modified xsi:type="dcterms:W3CDTF">2021-09-08T02:48:00Z</dcterms:modified>
  <cp:category/>
</cp:coreProperties>
</file>