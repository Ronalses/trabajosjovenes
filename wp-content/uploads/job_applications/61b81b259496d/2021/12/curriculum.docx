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:rsidTr="001B2ABD">
        <w:trPr>
          <w:trHeight w:val="4410"/>
        </w:trPr>
        <w:tc>
          <w:tcPr>
            <w:tcW w:w="3600" w:type="dxa"/>
            <w:vAlign w:val="bottom"/>
          </w:tcPr>
          <w:p w:rsidR="001B2ABD" w:rsidRPr="0059649E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59649E" w:rsidRDefault="004315A4" w:rsidP="001B2ABD">
            <w:pPr>
              <w:pStyle w:val="Ttulo"/>
            </w:pPr>
            <w:r>
              <w:t>Sigrid Reyes Marquez</w:t>
            </w:r>
          </w:p>
          <w:p w:rsidR="001B2ABD" w:rsidRPr="0059649E" w:rsidRDefault="001B2ABD" w:rsidP="001B2ABD">
            <w:pPr>
              <w:pStyle w:val="Subttulo"/>
            </w:pPr>
          </w:p>
        </w:tc>
      </w:tr>
      <w:tr w:rsidR="001B2ABD" w:rsidRPr="0059649E" w:rsidTr="001B2ABD">
        <w:tc>
          <w:tcPr>
            <w:tcW w:w="3600" w:type="dxa"/>
          </w:tcPr>
          <w:sdt>
            <w:sdtPr>
              <w:id w:val="-1711873194"/>
              <w:placeholder>
                <w:docPart w:val="87DFA65B26174826A8677F63AD42124C"/>
              </w:placeholder>
              <w:temporary/>
              <w:showingPlcHdr/>
              <w15:appearance w15:val="hidden"/>
            </w:sdtPr>
            <w:sdtEndPr/>
            <w:sdtContent>
              <w:p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:rsidR="00036450" w:rsidRDefault="00444780" w:rsidP="00444780">
            <w:pPr>
              <w:rPr>
                <w:sz w:val="22"/>
              </w:rPr>
            </w:pPr>
            <w:r w:rsidRPr="00444780">
              <w:rPr>
                <w:sz w:val="22"/>
              </w:rPr>
              <w:t>Sigrid Reyes Marquez.</w:t>
            </w:r>
          </w:p>
          <w:p w:rsidR="009A5E21" w:rsidRDefault="009A5E21" w:rsidP="00444780">
            <w:pPr>
              <w:rPr>
                <w:sz w:val="22"/>
              </w:rPr>
            </w:pPr>
            <w:r>
              <w:rPr>
                <w:sz w:val="22"/>
              </w:rPr>
              <w:t xml:space="preserve">Generó: Femenino </w:t>
            </w:r>
          </w:p>
          <w:p w:rsidR="00886A67" w:rsidRDefault="00886A67" w:rsidP="00444780">
            <w:pPr>
              <w:rPr>
                <w:sz w:val="22"/>
              </w:rPr>
            </w:pPr>
            <w:r>
              <w:rPr>
                <w:sz w:val="22"/>
              </w:rPr>
              <w:t>Nacionalidad: Chilena</w:t>
            </w:r>
          </w:p>
          <w:p w:rsidR="00976D05" w:rsidRDefault="00976D05" w:rsidP="00444780">
            <w:pPr>
              <w:rPr>
                <w:sz w:val="22"/>
              </w:rPr>
            </w:pPr>
            <w:r>
              <w:rPr>
                <w:sz w:val="22"/>
              </w:rPr>
              <w:t>Stgo/ Lo Prado.</w:t>
            </w:r>
          </w:p>
          <w:p w:rsidR="00444780" w:rsidRDefault="00444780" w:rsidP="00444780">
            <w:pPr>
              <w:rPr>
                <w:sz w:val="22"/>
              </w:rPr>
            </w:pPr>
          </w:p>
          <w:p w:rsidR="00444780" w:rsidRDefault="00444780" w:rsidP="00444780">
            <w:pPr>
              <w:rPr>
                <w:sz w:val="22"/>
              </w:rPr>
            </w:pPr>
            <w:r>
              <w:rPr>
                <w:sz w:val="22"/>
              </w:rPr>
              <w:t>Fecha de Nacimiento: 17/10/ 1999</w:t>
            </w:r>
          </w:p>
          <w:p w:rsidR="00444780" w:rsidRDefault="00444780" w:rsidP="00444780">
            <w:pPr>
              <w:rPr>
                <w:sz w:val="22"/>
              </w:rPr>
            </w:pPr>
            <w:r>
              <w:rPr>
                <w:sz w:val="22"/>
              </w:rPr>
              <w:t>Edad: 2</w:t>
            </w:r>
            <w:r w:rsidR="009C0B36">
              <w:rPr>
                <w:sz w:val="22"/>
              </w:rPr>
              <w:t xml:space="preserve">2 </w:t>
            </w:r>
            <w:r>
              <w:rPr>
                <w:sz w:val="22"/>
              </w:rPr>
              <w:t>años.</w:t>
            </w:r>
          </w:p>
          <w:p w:rsidR="00854637" w:rsidRDefault="00854637" w:rsidP="00444780">
            <w:pPr>
              <w:rPr>
                <w:sz w:val="22"/>
              </w:rPr>
            </w:pPr>
          </w:p>
          <w:p w:rsidR="00444780" w:rsidRPr="00444780" w:rsidRDefault="00444780" w:rsidP="00444780">
            <w:pPr>
              <w:rPr>
                <w:sz w:val="22"/>
              </w:rPr>
            </w:pPr>
            <w:r w:rsidRPr="00444780">
              <w:rPr>
                <w:sz w:val="22"/>
              </w:rPr>
              <w:t>Responsable, puntual, facilidad de comunicarme con las personas, con mucha paciencia, atenta y con ganas de trabajar.</w:t>
            </w:r>
          </w:p>
          <w:p w:rsidR="00036450" w:rsidRPr="0059649E" w:rsidRDefault="00036450" w:rsidP="00036450"/>
          <w:sdt>
            <w:sdtPr>
              <w:id w:val="-1954003311"/>
              <w:placeholder>
                <w:docPart w:val="9789D000A9B94773820361C3938EAA6D"/>
              </w:placeholder>
              <w:temporary/>
              <w:showingPlcHdr/>
              <w15:appearance w15:val="hidden"/>
            </w:sdtPr>
            <w:sdtEndPr/>
            <w:sdtContent>
              <w:p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41F11E25F2144CBDA8275565B50E23CE"/>
              </w:placeholder>
              <w:temporary/>
              <w:showingPlcHdr/>
              <w15:appearance w15:val="hidden"/>
            </w:sdtPr>
            <w:sdtEndPr>
              <w:rPr>
                <w:sz w:val="22"/>
              </w:rPr>
            </w:sdtEndPr>
            <w:sdtContent>
              <w:p w:rsidR="004D3011" w:rsidRPr="00444780" w:rsidRDefault="004D3011" w:rsidP="004D3011">
                <w:pPr>
                  <w:rPr>
                    <w:sz w:val="22"/>
                  </w:rPr>
                </w:pPr>
                <w:r w:rsidRPr="00444780">
                  <w:rPr>
                    <w:sz w:val="22"/>
                    <w:lang w:bidi="es-ES"/>
                  </w:rPr>
                  <w:t>TELÉFONO:</w:t>
                </w:r>
              </w:p>
            </w:sdtContent>
          </w:sdt>
          <w:p w:rsidR="004D3011" w:rsidRPr="00444780" w:rsidRDefault="004315A4" w:rsidP="004D3011">
            <w:pPr>
              <w:rPr>
                <w:sz w:val="22"/>
              </w:rPr>
            </w:pPr>
            <w:r w:rsidRPr="00444780">
              <w:rPr>
                <w:sz w:val="22"/>
              </w:rPr>
              <w:t>+56988167092</w:t>
            </w:r>
          </w:p>
          <w:p w:rsidR="004D3011" w:rsidRPr="00444780" w:rsidRDefault="004D3011" w:rsidP="004D3011">
            <w:pPr>
              <w:rPr>
                <w:sz w:val="22"/>
              </w:rPr>
            </w:pPr>
          </w:p>
          <w:sdt>
            <w:sdtPr>
              <w:rPr>
                <w:sz w:val="22"/>
              </w:rPr>
              <w:id w:val="-240260293"/>
              <w:placeholder>
                <w:docPart w:val="AF74EA9F85614A4998631ED320376B46"/>
              </w:placeholder>
              <w:temporary/>
              <w:showingPlcHdr/>
              <w15:appearance w15:val="hidden"/>
            </w:sdtPr>
            <w:sdtEndPr/>
            <w:sdtContent>
              <w:p w:rsidR="004D3011" w:rsidRPr="00444780" w:rsidRDefault="004D3011" w:rsidP="004D3011">
                <w:pPr>
                  <w:rPr>
                    <w:sz w:val="22"/>
                  </w:rPr>
                </w:pPr>
                <w:r w:rsidRPr="00444780">
                  <w:rPr>
                    <w:sz w:val="22"/>
                    <w:lang w:bidi="es-ES"/>
                  </w:rPr>
                  <w:t>CORREO ELECTRÓNICO:</w:t>
                </w:r>
              </w:p>
            </w:sdtContent>
          </w:sdt>
          <w:p w:rsidR="00036450" w:rsidRPr="00444780" w:rsidRDefault="004315A4" w:rsidP="004315A4">
            <w:pPr>
              <w:jc w:val="both"/>
              <w:rPr>
                <w:rStyle w:val="Hipervnculo"/>
                <w:sz w:val="22"/>
              </w:rPr>
            </w:pPr>
            <w:r w:rsidRPr="00444780">
              <w:rPr>
                <w:color w:val="B85A22" w:themeColor="accent2" w:themeShade="BF"/>
                <w:sz w:val="22"/>
                <w:u w:val="single"/>
              </w:rPr>
              <w:t>Sigri207@gmail.com</w:t>
            </w:r>
          </w:p>
          <w:p w:rsidR="004142CD" w:rsidRPr="0059649E" w:rsidRDefault="004142CD" w:rsidP="004142CD"/>
          <w:p w:rsidR="004D3011" w:rsidRPr="0059649E" w:rsidRDefault="004D3011" w:rsidP="004D3011"/>
        </w:tc>
        <w:tc>
          <w:tcPr>
            <w:tcW w:w="720" w:type="dxa"/>
          </w:tcPr>
          <w:p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C5E3DAC996A24E118CA8BE8A65E3C86E"/>
              </w:placeholder>
              <w:temporary/>
              <w:showingPlcHdr/>
              <w15:appearance w15:val="hidden"/>
            </w:sdtPr>
            <w:sdtEndPr/>
            <w:sdtContent>
              <w:p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:rsidR="00036450" w:rsidRPr="00444780" w:rsidRDefault="004315A4" w:rsidP="00B359E4">
            <w:pPr>
              <w:pStyle w:val="Ttulo4"/>
              <w:rPr>
                <w:sz w:val="22"/>
              </w:rPr>
            </w:pPr>
            <w:r w:rsidRPr="00444780">
              <w:rPr>
                <w:sz w:val="22"/>
              </w:rPr>
              <w:t xml:space="preserve">Colegio Manuel Baquedano y Colegio </w:t>
            </w:r>
            <w:r w:rsidR="00444780" w:rsidRPr="00444780">
              <w:rPr>
                <w:sz w:val="22"/>
              </w:rPr>
              <w:t>José</w:t>
            </w:r>
            <w:r w:rsidRPr="00444780">
              <w:rPr>
                <w:sz w:val="22"/>
              </w:rPr>
              <w:t xml:space="preserve"> Miguel Carrera.</w:t>
            </w:r>
          </w:p>
          <w:p w:rsidR="004315A4" w:rsidRPr="00444780" w:rsidRDefault="004315A4" w:rsidP="00555D32">
            <w:pPr>
              <w:pStyle w:val="Fecha"/>
              <w:rPr>
                <w:sz w:val="22"/>
              </w:rPr>
            </w:pPr>
            <w:r w:rsidRPr="00444780">
              <w:rPr>
                <w:sz w:val="22"/>
              </w:rPr>
              <w:t>2014</w:t>
            </w:r>
            <w:r w:rsidR="00036450" w:rsidRPr="00444780">
              <w:rPr>
                <w:sz w:val="22"/>
                <w:lang w:bidi="es-ES"/>
              </w:rPr>
              <w:t xml:space="preserve"> - </w:t>
            </w:r>
            <w:r w:rsidRPr="00444780">
              <w:rPr>
                <w:sz w:val="22"/>
              </w:rPr>
              <w:t>2017</w:t>
            </w:r>
          </w:p>
          <w:p w:rsidR="004315A4" w:rsidRPr="00444780" w:rsidRDefault="004315A4" w:rsidP="00CC0C6D">
            <w:pPr>
              <w:rPr>
                <w:sz w:val="22"/>
                <w:lang w:bidi="es-ES"/>
              </w:rPr>
            </w:pPr>
            <w:r w:rsidRPr="00444780">
              <w:rPr>
                <w:sz w:val="22"/>
              </w:rPr>
              <w:t>Colegios Subvencionados y actualmente cerrados.</w:t>
            </w:r>
            <w:r w:rsidR="00444780">
              <w:rPr>
                <w:sz w:val="22"/>
              </w:rPr>
              <w:t xml:space="preserve"> (por la nueva reforma)</w:t>
            </w:r>
          </w:p>
          <w:p w:rsidR="00036450" w:rsidRPr="0059649E" w:rsidRDefault="004142CD" w:rsidP="004142CD">
            <w:r w:rsidRPr="0059649E">
              <w:rPr>
                <w:lang w:bidi="es-ES"/>
              </w:rPr>
              <w:t xml:space="preserve"> </w:t>
            </w:r>
          </w:p>
          <w:p w:rsidR="00036450" w:rsidRPr="00444780" w:rsidRDefault="004315A4" w:rsidP="00B359E4">
            <w:pPr>
              <w:pStyle w:val="Ttulo4"/>
              <w:rPr>
                <w:sz w:val="22"/>
              </w:rPr>
            </w:pPr>
            <w:r w:rsidRPr="00444780">
              <w:rPr>
                <w:sz w:val="22"/>
              </w:rPr>
              <w:t>Universidad Andrés Bello.</w:t>
            </w:r>
          </w:p>
          <w:p w:rsidR="00036450" w:rsidRPr="00444780" w:rsidRDefault="004315A4" w:rsidP="00B359E4">
            <w:pPr>
              <w:pStyle w:val="Fecha"/>
              <w:rPr>
                <w:sz w:val="22"/>
              </w:rPr>
            </w:pPr>
            <w:r w:rsidRPr="00444780">
              <w:rPr>
                <w:sz w:val="22"/>
              </w:rPr>
              <w:t>2019</w:t>
            </w:r>
            <w:r w:rsidR="00036450" w:rsidRPr="00444780">
              <w:rPr>
                <w:sz w:val="22"/>
                <w:lang w:bidi="es-ES"/>
              </w:rPr>
              <w:t xml:space="preserve"> </w:t>
            </w:r>
            <w:r w:rsidRPr="00444780">
              <w:rPr>
                <w:sz w:val="22"/>
                <w:lang w:bidi="es-ES"/>
              </w:rPr>
              <w:t>– Hasta hoy.</w:t>
            </w:r>
          </w:p>
          <w:p w:rsidR="001424E5" w:rsidRPr="00444780" w:rsidRDefault="004315A4" w:rsidP="001424E5">
            <w:pPr>
              <w:rPr>
                <w:sz w:val="22"/>
              </w:rPr>
            </w:pPr>
            <w:r w:rsidRPr="00444780">
              <w:rPr>
                <w:sz w:val="22"/>
              </w:rPr>
              <w:t>Estudiante de</w:t>
            </w:r>
            <w:r w:rsidR="00990B13">
              <w:rPr>
                <w:sz w:val="22"/>
              </w:rPr>
              <w:t xml:space="preserve"> Cuarto </w:t>
            </w:r>
            <w:r w:rsidRPr="00444780">
              <w:rPr>
                <w:sz w:val="22"/>
              </w:rPr>
              <w:t>año de Kinesiología</w:t>
            </w:r>
            <w:r w:rsidR="00854637">
              <w:rPr>
                <w:sz w:val="22"/>
              </w:rPr>
              <w:t xml:space="preserve"> actualmente.</w:t>
            </w:r>
          </w:p>
          <w:p w:rsidR="004142CD" w:rsidRPr="0059649E" w:rsidRDefault="004142CD" w:rsidP="00036450"/>
          <w:sdt>
            <w:sdtPr>
              <w:id w:val="1001553383"/>
              <w:placeholder>
                <w:docPart w:val="D85E91954CD445318CBA76393E877BC7"/>
              </w:placeholder>
              <w:temporary/>
              <w:showingPlcHdr/>
              <w15:appearance w15:val="hidden"/>
            </w:sdtPr>
            <w:sdtEndPr/>
            <w:sdtContent>
              <w:p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:rsidR="00036450" w:rsidRPr="00444780" w:rsidRDefault="004315A4" w:rsidP="00B359E4">
            <w:pPr>
              <w:pStyle w:val="Ttulo4"/>
              <w:rPr>
                <w:bCs/>
                <w:sz w:val="22"/>
              </w:rPr>
            </w:pPr>
            <w:r w:rsidRPr="00444780">
              <w:rPr>
                <w:sz w:val="22"/>
              </w:rPr>
              <w:t>Universidad-</w:t>
            </w:r>
            <w:r w:rsidR="00036450" w:rsidRPr="00444780">
              <w:rPr>
                <w:sz w:val="22"/>
                <w:lang w:bidi="es-ES"/>
              </w:rPr>
              <w:t xml:space="preserve"> </w:t>
            </w:r>
            <w:r w:rsidRPr="00444780">
              <w:rPr>
                <w:sz w:val="22"/>
              </w:rPr>
              <w:t>Atención al cliente.</w:t>
            </w:r>
          </w:p>
          <w:p w:rsidR="00036450" w:rsidRPr="00444780" w:rsidRDefault="004315A4" w:rsidP="00B359E4">
            <w:pPr>
              <w:pStyle w:val="Fecha"/>
              <w:rPr>
                <w:sz w:val="22"/>
              </w:rPr>
            </w:pPr>
            <w:r w:rsidRPr="00444780">
              <w:rPr>
                <w:sz w:val="22"/>
              </w:rPr>
              <w:t>2019</w:t>
            </w:r>
            <w:r w:rsidRPr="00444780">
              <w:rPr>
                <w:sz w:val="22"/>
                <w:lang w:bidi="es-ES"/>
              </w:rPr>
              <w:t xml:space="preserve"> – solo por 3 meses. (duración de la </w:t>
            </w:r>
            <w:proofErr w:type="spellStart"/>
            <w:r w:rsidRPr="00444780">
              <w:rPr>
                <w:sz w:val="22"/>
                <w:lang w:bidi="es-ES"/>
              </w:rPr>
              <w:t>psu</w:t>
            </w:r>
            <w:proofErr w:type="spellEnd"/>
            <w:r w:rsidRPr="00444780">
              <w:rPr>
                <w:sz w:val="22"/>
                <w:lang w:bidi="es-ES"/>
              </w:rPr>
              <w:t>)</w:t>
            </w:r>
          </w:p>
          <w:p w:rsidR="004D3011" w:rsidRPr="00444780" w:rsidRDefault="004315A4" w:rsidP="00036450">
            <w:pPr>
              <w:rPr>
                <w:sz w:val="22"/>
              </w:rPr>
            </w:pPr>
            <w:r w:rsidRPr="00444780">
              <w:rPr>
                <w:sz w:val="22"/>
              </w:rPr>
              <w:t>Solucionar problemas y dudas de alumnos nuevos.</w:t>
            </w:r>
          </w:p>
          <w:p w:rsidR="00444780" w:rsidRPr="00444780" w:rsidRDefault="00444780" w:rsidP="00036450">
            <w:pPr>
              <w:rPr>
                <w:sz w:val="22"/>
              </w:rPr>
            </w:pPr>
            <w:r w:rsidRPr="00444780">
              <w:rPr>
                <w:sz w:val="22"/>
              </w:rPr>
              <w:t>Matricular a alumnos nuevos.</w:t>
            </w:r>
          </w:p>
          <w:p w:rsidR="004315A4" w:rsidRPr="0059649E" w:rsidRDefault="004315A4" w:rsidP="00036450"/>
          <w:p w:rsidR="004D3011" w:rsidRPr="00444780" w:rsidRDefault="004315A4" w:rsidP="00B359E4">
            <w:pPr>
              <w:pStyle w:val="Ttulo4"/>
              <w:rPr>
                <w:bCs/>
                <w:sz w:val="22"/>
              </w:rPr>
            </w:pPr>
            <w:r w:rsidRPr="00444780">
              <w:rPr>
                <w:sz w:val="22"/>
              </w:rPr>
              <w:t>Promotora</w:t>
            </w:r>
            <w:r w:rsidR="00854637">
              <w:rPr>
                <w:sz w:val="22"/>
              </w:rPr>
              <w:t xml:space="preserve"> y reponedora.</w:t>
            </w:r>
          </w:p>
          <w:p w:rsidR="00444780" w:rsidRPr="00444780" w:rsidRDefault="004315A4" w:rsidP="004D3011">
            <w:pPr>
              <w:rPr>
                <w:sz w:val="22"/>
              </w:rPr>
            </w:pPr>
            <w:r w:rsidRPr="00444780">
              <w:rPr>
                <w:sz w:val="22"/>
              </w:rPr>
              <w:t xml:space="preserve">2018 – </w:t>
            </w:r>
            <w:r w:rsidR="00444780" w:rsidRPr="00444780">
              <w:rPr>
                <w:sz w:val="22"/>
              </w:rPr>
              <w:t xml:space="preserve">duración de </w:t>
            </w:r>
            <w:r w:rsidRPr="00444780">
              <w:rPr>
                <w:sz w:val="22"/>
              </w:rPr>
              <w:t>9 meses</w:t>
            </w:r>
            <w:r w:rsidR="00444780" w:rsidRPr="00444780">
              <w:rPr>
                <w:sz w:val="22"/>
              </w:rPr>
              <w:t>.</w:t>
            </w:r>
          </w:p>
          <w:p w:rsidR="002A2D3E" w:rsidRDefault="00444780" w:rsidP="00444780">
            <w:pPr>
              <w:rPr>
                <w:sz w:val="22"/>
              </w:rPr>
            </w:pPr>
            <w:r w:rsidRPr="00444780">
              <w:rPr>
                <w:sz w:val="22"/>
              </w:rPr>
              <w:t>Promocionar productos como perfumes y/o lociones en tiendas</w:t>
            </w:r>
          </w:p>
          <w:p w:rsidR="002A2D3E" w:rsidRDefault="002A2D3E" w:rsidP="00444780">
            <w:pPr>
              <w:rPr>
                <w:sz w:val="22"/>
              </w:rPr>
            </w:pPr>
          </w:p>
          <w:p w:rsidR="002A2D3E" w:rsidRPr="00444780" w:rsidRDefault="002A2D3E" w:rsidP="00372C60">
            <w:pPr>
              <w:pStyle w:val="Ttulo4"/>
              <w:rPr>
                <w:bCs/>
                <w:sz w:val="22"/>
              </w:rPr>
            </w:pPr>
            <w:r w:rsidRPr="00444780">
              <w:rPr>
                <w:sz w:val="22"/>
              </w:rPr>
              <w:t>Universidad-</w:t>
            </w:r>
            <w:r w:rsidRPr="00444780">
              <w:rPr>
                <w:sz w:val="22"/>
                <w:lang w:bidi="es-ES"/>
              </w:rPr>
              <w:t xml:space="preserve"> </w:t>
            </w:r>
            <w:r w:rsidRPr="00444780">
              <w:rPr>
                <w:sz w:val="22"/>
              </w:rPr>
              <w:t>Atención al cliente.</w:t>
            </w:r>
          </w:p>
          <w:p w:rsidR="00036450" w:rsidRDefault="00E86498" w:rsidP="00444780">
            <w:pPr>
              <w:rPr>
                <w:sz w:val="22"/>
              </w:rPr>
            </w:pPr>
            <w:r w:rsidRPr="00444780">
              <w:rPr>
                <w:sz w:val="22"/>
              </w:rPr>
              <w:t>20</w:t>
            </w:r>
            <w:r>
              <w:rPr>
                <w:sz w:val="22"/>
              </w:rPr>
              <w:t xml:space="preserve">20 – 2021 6 meses </w:t>
            </w:r>
          </w:p>
          <w:p w:rsidR="003B7F90" w:rsidRDefault="003B7F90" w:rsidP="00444780">
            <w:pPr>
              <w:rPr>
                <w:sz w:val="22"/>
              </w:rPr>
            </w:pPr>
            <w:r>
              <w:rPr>
                <w:sz w:val="22"/>
              </w:rPr>
              <w:t xml:space="preserve">Call center, atención al cliente </w:t>
            </w:r>
          </w:p>
          <w:p w:rsidR="003B7F90" w:rsidRDefault="003B7F90" w:rsidP="00444780">
            <w:pPr>
              <w:rPr>
                <w:sz w:val="22"/>
              </w:rPr>
            </w:pPr>
            <w:r>
              <w:rPr>
                <w:sz w:val="22"/>
              </w:rPr>
              <w:t xml:space="preserve">Solucionar dudas de los padres y/o estudiantes </w:t>
            </w:r>
          </w:p>
          <w:p w:rsidR="0085332F" w:rsidRDefault="003B7F90" w:rsidP="00444780">
            <w:pPr>
              <w:rPr>
                <w:sz w:val="22"/>
              </w:rPr>
            </w:pPr>
            <w:r>
              <w:rPr>
                <w:sz w:val="22"/>
              </w:rPr>
              <w:t>Incentivar en ingreso de alumnos nuevos a  la universidad</w:t>
            </w:r>
          </w:p>
          <w:p w:rsidR="0085332F" w:rsidRDefault="0085332F" w:rsidP="00444780">
            <w:pPr>
              <w:rPr>
                <w:sz w:val="22"/>
              </w:rPr>
            </w:pPr>
          </w:p>
          <w:p w:rsidR="0085332F" w:rsidRPr="00851D9F" w:rsidRDefault="0085332F" w:rsidP="00444780">
            <w:pPr>
              <w:rPr>
                <w:b/>
                <w:bCs/>
                <w:sz w:val="22"/>
              </w:rPr>
            </w:pPr>
            <w:r w:rsidRPr="00851D9F">
              <w:rPr>
                <w:b/>
                <w:bCs/>
                <w:sz w:val="22"/>
              </w:rPr>
              <w:t xml:space="preserve">Promotora de seguros Falabella </w:t>
            </w:r>
          </w:p>
          <w:p w:rsidR="003F2B7F" w:rsidRDefault="009A07C4" w:rsidP="00444780">
            <w:pPr>
              <w:rPr>
                <w:sz w:val="22"/>
              </w:rPr>
            </w:pPr>
            <w:r>
              <w:rPr>
                <w:sz w:val="22"/>
              </w:rPr>
              <w:t xml:space="preserve">2021Octubre </w:t>
            </w:r>
          </w:p>
          <w:p w:rsidR="003F2B7F" w:rsidRDefault="003F2B7F" w:rsidP="00444780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Mall</w:t>
            </w:r>
            <w:proofErr w:type="spellEnd"/>
            <w:r>
              <w:rPr>
                <w:sz w:val="22"/>
              </w:rPr>
              <w:t xml:space="preserve"> altos las condes además de ordenadora de ropa</w:t>
            </w:r>
          </w:p>
          <w:p w:rsidR="00851D9F" w:rsidRDefault="00F56B44" w:rsidP="00444780">
            <w:pPr>
              <w:rPr>
                <w:sz w:val="22"/>
              </w:rPr>
            </w:pPr>
            <w:r>
              <w:rPr>
                <w:sz w:val="22"/>
              </w:rPr>
              <w:t xml:space="preserve">Tanto </w:t>
            </w:r>
            <w:r w:rsidR="00851D9F">
              <w:rPr>
                <w:sz w:val="22"/>
              </w:rPr>
              <w:t>en Falabella como en Ripley.</w:t>
            </w:r>
          </w:p>
          <w:p w:rsidR="003B7F90" w:rsidRPr="00444780" w:rsidRDefault="003B7F90" w:rsidP="00444780">
            <w:pPr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:rsidR="00036450" w:rsidRDefault="00036450" w:rsidP="004D3011">
            <w:pPr>
              <w:rPr>
                <w:color w:val="FFFFFF" w:themeColor="background1"/>
              </w:rPr>
            </w:pPr>
          </w:p>
          <w:p w:rsidR="002A2D3E" w:rsidRPr="0059649E" w:rsidRDefault="002A2D3E" w:rsidP="004D3011">
            <w:pPr>
              <w:rPr>
                <w:color w:val="FFFFFF" w:themeColor="background1"/>
              </w:rPr>
            </w:pPr>
          </w:p>
        </w:tc>
      </w:tr>
    </w:tbl>
    <w:p w:rsidR="0043117B" w:rsidRPr="0059649E" w:rsidRDefault="00F56B44" w:rsidP="000C45FF">
      <w:pPr>
        <w:tabs>
          <w:tab w:val="left" w:pos="990"/>
        </w:tabs>
      </w:pPr>
    </w:p>
    <w:sectPr w:rsidR="0043117B" w:rsidRPr="0059649E" w:rsidSect="0059649E">
      <w:headerReference w:type="default" r:id="rId9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4157" w:rsidRDefault="004E4157" w:rsidP="000C45FF">
      <w:r>
        <w:separator/>
      </w:r>
    </w:p>
  </w:endnote>
  <w:endnote w:type="continuationSeparator" w:id="0">
    <w:p w:rsidR="004E4157" w:rsidRDefault="004E415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4157" w:rsidRDefault="004E4157" w:rsidP="000C45FF">
      <w:r>
        <w:separator/>
      </w:r>
    </w:p>
  </w:footnote>
  <w:footnote w:type="continuationSeparator" w:id="0">
    <w:p w:rsidR="004E4157" w:rsidRDefault="004E415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A4"/>
    <w:rsid w:val="00036450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A2D3E"/>
    <w:rsid w:val="002D3CA3"/>
    <w:rsid w:val="0030481B"/>
    <w:rsid w:val="003156FC"/>
    <w:rsid w:val="003254B5"/>
    <w:rsid w:val="0037121F"/>
    <w:rsid w:val="003A6B7D"/>
    <w:rsid w:val="003B06CA"/>
    <w:rsid w:val="003B7F90"/>
    <w:rsid w:val="003F2B7F"/>
    <w:rsid w:val="004071FC"/>
    <w:rsid w:val="004142CD"/>
    <w:rsid w:val="004315A4"/>
    <w:rsid w:val="00444780"/>
    <w:rsid w:val="00445947"/>
    <w:rsid w:val="004561E8"/>
    <w:rsid w:val="004813B3"/>
    <w:rsid w:val="00496591"/>
    <w:rsid w:val="004C63E4"/>
    <w:rsid w:val="004D3011"/>
    <w:rsid w:val="004E4157"/>
    <w:rsid w:val="00514491"/>
    <w:rsid w:val="005262AC"/>
    <w:rsid w:val="00555D32"/>
    <w:rsid w:val="0059649E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851D9F"/>
    <w:rsid w:val="0085332F"/>
    <w:rsid w:val="00854637"/>
    <w:rsid w:val="00886A67"/>
    <w:rsid w:val="009260CD"/>
    <w:rsid w:val="00952C25"/>
    <w:rsid w:val="00976D05"/>
    <w:rsid w:val="00990B13"/>
    <w:rsid w:val="009A07C4"/>
    <w:rsid w:val="009A09AC"/>
    <w:rsid w:val="009A5E21"/>
    <w:rsid w:val="009C0B36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86498"/>
    <w:rsid w:val="00EE4C8D"/>
    <w:rsid w:val="00F37FDC"/>
    <w:rsid w:val="00F56B44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9755E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grid\AppData\Roaming\Microsoft\Templates\Curr&#237;culum%20v&#237;tae%20azul%20y%20gr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DFA65B26174826A8677F63AD421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920EE-1257-4836-8CC4-EAB128280B9A}"/>
      </w:docPartPr>
      <w:docPartBody>
        <w:p w:rsidR="006C4E99" w:rsidRDefault="00497A22">
          <w:pPr>
            <w:pStyle w:val="87DFA65B26174826A8677F63AD42124C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9789D000A9B94773820361C3938EA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50A61-0244-4AB7-A927-954402312B22}"/>
      </w:docPartPr>
      <w:docPartBody>
        <w:p w:rsidR="006C4E99" w:rsidRDefault="00497A22">
          <w:pPr>
            <w:pStyle w:val="9789D000A9B94773820361C3938EAA6D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41F11E25F2144CBDA8275565B50E2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EF974-A899-4763-8AF6-99A48F545C76}"/>
      </w:docPartPr>
      <w:docPartBody>
        <w:p w:rsidR="006C4E99" w:rsidRDefault="00497A22">
          <w:pPr>
            <w:pStyle w:val="41F11E25F2144CBDA8275565B50E23CE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AF74EA9F85614A4998631ED320376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AFAE8-26A5-4CFA-8071-7902012835D5}"/>
      </w:docPartPr>
      <w:docPartBody>
        <w:p w:rsidR="006C4E99" w:rsidRDefault="00497A22">
          <w:pPr>
            <w:pStyle w:val="AF74EA9F85614A4998631ED320376B46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C5E3DAC996A24E118CA8BE8A65E3C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26851-1108-47FF-B764-F017ED329CB0}"/>
      </w:docPartPr>
      <w:docPartBody>
        <w:p w:rsidR="006C4E99" w:rsidRDefault="00497A22">
          <w:pPr>
            <w:pStyle w:val="C5E3DAC996A24E118CA8BE8A65E3C86E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D85E91954CD445318CBA76393E877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5BEA0-6DCD-412D-9DBA-05825E8CC0CF}"/>
      </w:docPartPr>
      <w:docPartBody>
        <w:p w:rsidR="006C4E99" w:rsidRDefault="00497A22">
          <w:pPr>
            <w:pStyle w:val="D85E91954CD445318CBA76393E877BC7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22"/>
    <w:rsid w:val="000E7060"/>
    <w:rsid w:val="00497A22"/>
    <w:rsid w:val="006C4E99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7DFA65B26174826A8677F63AD42124C">
    <w:name w:val="87DFA65B26174826A8677F63AD42124C"/>
  </w:style>
  <w:style w:type="paragraph" w:customStyle="1" w:styleId="9789D000A9B94773820361C3938EAA6D">
    <w:name w:val="9789D000A9B94773820361C3938EAA6D"/>
  </w:style>
  <w:style w:type="paragraph" w:customStyle="1" w:styleId="41F11E25F2144CBDA8275565B50E23CE">
    <w:name w:val="41F11E25F2144CBDA8275565B50E23CE"/>
  </w:style>
  <w:style w:type="paragraph" w:customStyle="1" w:styleId="AF74EA9F85614A4998631ED320376B46">
    <w:name w:val="AF74EA9F85614A4998631ED320376B46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C5E3DAC996A24E118CA8BE8A65E3C86E">
    <w:name w:val="C5E3DAC996A24E118CA8BE8A65E3C86E"/>
  </w:style>
  <w:style w:type="paragraph" w:customStyle="1" w:styleId="D85E91954CD445318CBA76393E877BC7">
    <w:name w:val="D85E91954CD445318CBA76393E877BC7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Currículum%20vítae%20azul%20y%20gris.dotx</Template>
  <TotalTime>0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2020-01-21T19:44:00Z</dcterms:created>
  <dcterms:modified xsi:type="dcterms:W3CDTF">2021-12-10T23:47:00Z</dcterms:modified>
</cp:coreProperties>
</file>