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3261"/>
        <w:gridCol w:w="567"/>
        <w:gridCol w:w="6108"/>
      </w:tblGrid>
      <w:tr w:rsidR="00B93310" w:rsidRPr="00562501" w14:paraId="21CCB112" w14:textId="77777777" w:rsidTr="00550CEE">
        <w:tc>
          <w:tcPr>
            <w:tcW w:w="3261" w:type="dxa"/>
          </w:tcPr>
          <w:p w14:paraId="5E9F3186" w14:textId="30014134" w:rsidR="00B93310" w:rsidRDefault="00562501" w:rsidP="007119F7">
            <w:pPr>
              <w:pStyle w:val="Ttulo1"/>
              <w:jc w:val="left"/>
              <w:rPr>
                <w:sz w:val="18"/>
              </w:rPr>
            </w:pPr>
            <w:r w:rsidRPr="007119F7">
              <w:rPr>
                <w:sz w:val="18"/>
              </w:rPr>
              <w:t xml:space="preserve">Nombre: </w:t>
            </w:r>
            <w:r w:rsidR="005E2FDE">
              <w:rPr>
                <w:sz w:val="18"/>
              </w:rPr>
              <w:t>Francisca antonia ibacache burgos</w:t>
            </w:r>
            <w:r w:rsidRPr="007119F7">
              <w:rPr>
                <w:sz w:val="18"/>
              </w:rPr>
              <w:t xml:space="preserve"> </w:t>
            </w:r>
          </w:p>
          <w:p w14:paraId="3B2F240F" w14:textId="7596BBDD" w:rsidR="00CC36EC" w:rsidRPr="007119F7" w:rsidRDefault="00CC36EC" w:rsidP="007119F7">
            <w:pPr>
              <w:pStyle w:val="Ttulo1"/>
              <w:jc w:val="left"/>
              <w:rPr>
                <w:sz w:val="18"/>
              </w:rPr>
            </w:pPr>
            <w:r>
              <w:rPr>
                <w:sz w:val="18"/>
              </w:rPr>
              <w:t>Rut: 20.592.862-6</w:t>
            </w:r>
          </w:p>
          <w:p w14:paraId="1C3BCE07" w14:textId="227F24CA" w:rsidR="00562501" w:rsidRPr="007119F7" w:rsidRDefault="00562501" w:rsidP="007119F7">
            <w:pPr>
              <w:pStyle w:val="Ttulo1"/>
              <w:jc w:val="left"/>
              <w:rPr>
                <w:sz w:val="18"/>
              </w:rPr>
            </w:pPr>
            <w:r w:rsidRPr="007119F7">
              <w:rPr>
                <w:sz w:val="18"/>
              </w:rPr>
              <w:t>Fecha de nacimiento: 26/11/</w:t>
            </w:r>
            <w:r w:rsidR="005E2FDE">
              <w:rPr>
                <w:sz w:val="18"/>
              </w:rPr>
              <w:t>2000</w:t>
            </w:r>
          </w:p>
          <w:p w14:paraId="63CAF1EE" w14:textId="7BB02826" w:rsidR="00CC36EC" w:rsidRPr="007119F7" w:rsidRDefault="00562501" w:rsidP="007119F7">
            <w:pPr>
              <w:pStyle w:val="Ttulo1"/>
              <w:jc w:val="left"/>
              <w:rPr>
                <w:sz w:val="18"/>
              </w:rPr>
            </w:pPr>
            <w:r w:rsidRPr="007119F7">
              <w:rPr>
                <w:sz w:val="18"/>
              </w:rPr>
              <w:t xml:space="preserve">Sexo: </w:t>
            </w:r>
            <w:r w:rsidR="005E2FDE">
              <w:rPr>
                <w:sz w:val="18"/>
              </w:rPr>
              <w:t>femenino</w:t>
            </w:r>
          </w:p>
          <w:p w14:paraId="0157244C" w14:textId="77777777" w:rsidR="00562501" w:rsidRPr="007119F7" w:rsidRDefault="00562501" w:rsidP="007119F7">
            <w:pPr>
              <w:pStyle w:val="Ttulo1"/>
              <w:jc w:val="left"/>
              <w:rPr>
                <w:sz w:val="18"/>
              </w:rPr>
            </w:pPr>
            <w:r w:rsidRPr="007119F7">
              <w:rPr>
                <w:sz w:val="18"/>
              </w:rPr>
              <w:t>nacionalidad: Chilena</w:t>
            </w:r>
          </w:p>
          <w:p w14:paraId="024A8C58" w14:textId="2D903047" w:rsidR="000F15AD" w:rsidRDefault="007119F7" w:rsidP="007119F7">
            <w:pPr>
              <w:pStyle w:val="Ttulo1"/>
              <w:jc w:val="left"/>
              <w:rPr>
                <w:sz w:val="18"/>
              </w:rPr>
            </w:pPr>
            <w:r w:rsidRPr="007119F7">
              <w:rPr>
                <w:sz w:val="18"/>
              </w:rPr>
              <w:t>Estado civil: s</w:t>
            </w:r>
            <w:r w:rsidR="005E2FDE">
              <w:rPr>
                <w:sz w:val="18"/>
              </w:rPr>
              <w:t>oltera</w:t>
            </w:r>
          </w:p>
          <w:p w14:paraId="0F98E52B" w14:textId="6AEF42AA" w:rsidR="00250158" w:rsidRPr="00250158" w:rsidRDefault="00250158" w:rsidP="007119F7">
            <w:pPr>
              <w:pStyle w:val="Ttulo1"/>
              <w:jc w:val="left"/>
              <w:rPr>
                <w:sz w:val="18"/>
                <w:u w:val="single"/>
              </w:rPr>
            </w:pPr>
            <w:r>
              <w:rPr>
                <w:sz w:val="18"/>
              </w:rPr>
              <w:t>IDIOMAS: ESPAÑOL, INGLÉS INTERMEDIO.</w:t>
            </w:r>
          </w:p>
          <w:p w14:paraId="726ED486" w14:textId="70EC7788" w:rsidR="007119F7" w:rsidRPr="007119F7" w:rsidRDefault="007119F7" w:rsidP="007119F7">
            <w:pPr>
              <w:pStyle w:val="Ttulo1"/>
              <w:jc w:val="left"/>
              <w:rPr>
                <w:sz w:val="18"/>
              </w:rPr>
            </w:pPr>
            <w:r>
              <w:rPr>
                <w:sz w:val="18"/>
              </w:rPr>
              <w:t xml:space="preserve">Domicilio: </w:t>
            </w:r>
            <w:r w:rsidR="005E2FDE">
              <w:rPr>
                <w:sz w:val="18"/>
              </w:rPr>
              <w:t>avenida españa 199</w:t>
            </w:r>
          </w:p>
          <w:p w14:paraId="20DC0A93" w14:textId="77777777" w:rsidR="007119F7" w:rsidRPr="00562501" w:rsidRDefault="007119F7" w:rsidP="00562501">
            <w:pPr>
              <w:pStyle w:val="Ttulo1"/>
              <w:jc w:val="both"/>
              <w:rPr>
                <w:sz w:val="10"/>
              </w:rPr>
            </w:pPr>
          </w:p>
          <w:tbl>
            <w:tblPr>
              <w:tblW w:w="3119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3119"/>
            </w:tblGrid>
            <w:tr w:rsidR="00441EB9" w:rsidRPr="005152F2" w14:paraId="5517EF34" w14:textId="77777777" w:rsidTr="00550CEE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48E607A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CL" w:eastAsia="es-CL"/>
                    </w:rPr>
                    <mc:AlternateContent>
                      <mc:Choice Requires="wpg">
                        <w:drawing>
                          <wp:inline distT="0" distB="0" distL="0" distR="0" wp14:anchorId="732A0FB9" wp14:editId="2FAA15EF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2D07020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D46DDBA" w14:textId="77777777" w:rsidTr="00550CEE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240714A" w14:textId="33F1A869" w:rsidR="00441EB9" w:rsidRPr="005E2FDE" w:rsidRDefault="005E2FDE" w:rsidP="00550CEE">
                  <w:pPr>
                    <w:pStyle w:val="Ttulo3"/>
                    <w:rPr>
                      <w:sz w:val="16"/>
                      <w:szCs w:val="16"/>
                    </w:rPr>
                  </w:pPr>
                  <w:proofErr w:type="spellStart"/>
                  <w:r w:rsidRPr="005E2FDE">
                    <w:rPr>
                      <w:sz w:val="16"/>
                      <w:szCs w:val="16"/>
                    </w:rPr>
                    <w:t>franibacacheburgos</w:t>
                  </w:r>
                  <w:proofErr w:type="spellEnd"/>
                  <w:r w:rsidR="00550CEE" w:rsidRPr="005E2FDE">
                    <w:rPr>
                      <w:rStyle w:val="y0nh2b"/>
                      <w:sz w:val="16"/>
                      <w:szCs w:val="16"/>
                    </w:rPr>
                    <w:t>@gmail.com</w:t>
                  </w:r>
                </w:p>
              </w:tc>
            </w:tr>
            <w:tr w:rsidR="00441EB9" w:rsidRPr="005152F2" w14:paraId="6677B8D0" w14:textId="77777777" w:rsidTr="00550CEE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2B50B1A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CL" w:eastAsia="es-CL"/>
                    </w:rPr>
                    <mc:AlternateContent>
                      <mc:Choice Requires="wpg">
                        <w:drawing>
                          <wp:inline distT="0" distB="0" distL="0" distR="0" wp14:anchorId="2B1830B1" wp14:editId="5A10B8FC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99756B8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4B7A72C" w14:textId="77777777" w:rsidTr="007119F7">
              <w:trPr>
                <w:trHeight w:val="14"/>
              </w:trPr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9F9F1A3" w14:textId="30C52FEC" w:rsidR="00441EB9" w:rsidRDefault="00550CEE" w:rsidP="00550CEE">
                  <w:pPr>
                    <w:pStyle w:val="Ttulo3"/>
                  </w:pPr>
                  <w:r>
                    <w:t>+569</w:t>
                  </w:r>
                  <w:r w:rsidR="005E2FDE">
                    <w:t>32371216</w:t>
                  </w:r>
                </w:p>
              </w:tc>
            </w:tr>
            <w:tr w:rsidR="00441EB9" w:rsidRPr="005152F2" w14:paraId="73CA8117" w14:textId="77777777" w:rsidTr="00CC36EC">
              <w:trPr>
                <w:trHeight w:val="20"/>
              </w:trPr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3830102" w14:textId="77777777" w:rsidR="00441EB9" w:rsidRPr="00441EB9" w:rsidRDefault="00441EB9" w:rsidP="00550CEE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09C3B5CB" w14:textId="77777777" w:rsidTr="00550CEE">
              <w:tc>
                <w:tcPr>
                  <w:tcW w:w="3119" w:type="dxa"/>
                  <w:tcMar>
                    <w:top w:w="374" w:type="dxa"/>
                    <w:bottom w:w="115" w:type="dxa"/>
                  </w:tcMar>
                </w:tcPr>
                <w:p w14:paraId="3AC7479E" w14:textId="77777777" w:rsidR="002C77B9" w:rsidRDefault="00B72C3D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D7C5CAAFA154675AC2AAC672D5D0A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0A134068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4E958EB6" wp14:editId="5A90BCEC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8E5EB04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F9A9E9D" w14:textId="5518A574" w:rsidR="005A7E57" w:rsidRDefault="00032D4E" w:rsidP="00550CEE">
                  <w:r>
                    <w:t xml:space="preserve">Trabajar para </w:t>
                  </w:r>
                  <w:r w:rsidR="00550CEE">
                    <w:t>adquirir más experiencia laboral y así</w:t>
                  </w:r>
                  <w:r w:rsidR="002E0603">
                    <w:t xml:space="preserve"> ser un aporte </w:t>
                  </w:r>
                  <w:r>
                    <w:t>para el equipo de trabajo</w:t>
                  </w:r>
                  <w:r w:rsidR="0063638D">
                    <w:t>, de igual</w:t>
                  </w:r>
                  <w:r w:rsidR="00250158">
                    <w:t xml:space="preserve"> forma</w:t>
                  </w:r>
                  <w:r>
                    <w:t xml:space="preserve"> poder </w:t>
                  </w:r>
                  <w:r w:rsidR="002E0603">
                    <w:t xml:space="preserve">desarrollar de </w:t>
                  </w:r>
                  <w:r w:rsidR="00250158">
                    <w:t xml:space="preserve">una </w:t>
                  </w:r>
                  <w:r w:rsidR="002E0603">
                    <w:t>mejor manera mis habilidades</w:t>
                  </w:r>
                  <w:r w:rsidR="00250158">
                    <w:t>.</w:t>
                  </w:r>
                </w:p>
              </w:tc>
            </w:tr>
            <w:tr w:rsidR="00463463" w:rsidRPr="005152F2" w14:paraId="42EDFB71" w14:textId="77777777" w:rsidTr="00550CEE">
              <w:tc>
                <w:tcPr>
                  <w:tcW w:w="3119" w:type="dxa"/>
                  <w:tcMar>
                    <w:top w:w="374" w:type="dxa"/>
                    <w:bottom w:w="115" w:type="dxa"/>
                  </w:tcMar>
                </w:tcPr>
                <w:p w14:paraId="3421EE89" w14:textId="77777777" w:rsidR="005A7E57" w:rsidRDefault="00B72C3D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07EC4175961F44F7B56AA441D2ACED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14C8C3AE" w14:textId="77777777" w:rsidR="00463463" w:rsidRDefault="00616FF4" w:rsidP="002E0603">
                  <w:pPr>
                    <w:pStyle w:val="Elementogrfico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7DAC9DA5" wp14:editId="6228C311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E7F30DE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507AFBE" w14:textId="77777777" w:rsidR="002E0603" w:rsidRPr="002E0603" w:rsidRDefault="002E0603" w:rsidP="002E0603">
                  <w:r>
                    <w:t>Tengo la capacidad de relacionarme con el público y atender sus necesidades.</w:t>
                  </w:r>
                </w:p>
              </w:tc>
            </w:tr>
          </w:tbl>
          <w:p w14:paraId="3ED3FBC9" w14:textId="77777777" w:rsidR="00B93310" w:rsidRPr="005152F2" w:rsidRDefault="00B93310" w:rsidP="003856C9"/>
        </w:tc>
        <w:tc>
          <w:tcPr>
            <w:tcW w:w="567" w:type="dxa"/>
          </w:tcPr>
          <w:p w14:paraId="656F30C6" w14:textId="77777777" w:rsidR="00B93310" w:rsidRPr="005152F2" w:rsidRDefault="00B93310" w:rsidP="00463463"/>
        </w:tc>
        <w:tc>
          <w:tcPr>
            <w:tcW w:w="6108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108"/>
            </w:tblGrid>
            <w:tr w:rsidR="008F6337" w14:paraId="25ACAC22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5AF0533" w14:textId="77777777" w:rsidR="008F6337" w:rsidRPr="005152F2" w:rsidRDefault="00B72C3D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C6B8F9C659FE4EBFB96429FDCEE2F3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56677D99" w14:textId="19B8776A" w:rsidR="008F6337" w:rsidRPr="0043426C" w:rsidRDefault="004D1470" w:rsidP="002B3890">
                  <w:pPr>
                    <w:pStyle w:val="Ttulo4"/>
                  </w:pPr>
                  <w:r>
                    <w:t>PROMOTORA</w:t>
                  </w:r>
                </w:p>
                <w:p w14:paraId="5B4A2B06" w14:textId="6207C51A" w:rsidR="008F6337" w:rsidRPr="005152F2" w:rsidRDefault="002E0603" w:rsidP="008F6337">
                  <w:pPr>
                    <w:pStyle w:val="Ttulo5"/>
                  </w:pPr>
                  <w:r>
                    <w:t>(</w:t>
                  </w:r>
                  <w:r w:rsidR="005E2FDE">
                    <w:t>enero-febrero del 2019</w:t>
                  </w:r>
                  <w:r>
                    <w:t>)</w:t>
                  </w:r>
                </w:p>
                <w:p w14:paraId="47617A38" w14:textId="02FD726C" w:rsidR="008F6337" w:rsidRDefault="004D1470" w:rsidP="008F6337">
                  <w:r>
                    <w:t>Trabajé</w:t>
                  </w:r>
                  <w:r w:rsidR="005E2FDE">
                    <w:t xml:space="preserve"> como promotora y vendedora en una tienda de cosmético</w:t>
                  </w:r>
                  <w:r w:rsidR="002E2870">
                    <w:t>s:</w:t>
                  </w:r>
                  <w:r w:rsidR="005E2FDE">
                    <w:t xml:space="preserve"> </w:t>
                  </w:r>
                  <w:r w:rsidR="006E1FA7">
                    <w:t>Pía belleza</w:t>
                  </w:r>
                </w:p>
                <w:p w14:paraId="019A858C" w14:textId="6460CDBD" w:rsidR="007B2F5C" w:rsidRPr="0043426C" w:rsidRDefault="003F459A" w:rsidP="0043426C">
                  <w:pPr>
                    <w:pStyle w:val="Ttulo4"/>
                  </w:pPr>
                  <w:r>
                    <w:t>VENDEDORA</w:t>
                  </w:r>
                </w:p>
                <w:p w14:paraId="2001FF1D" w14:textId="41A8CA4E" w:rsidR="007B2F5C" w:rsidRPr="005152F2" w:rsidRDefault="00282EB5" w:rsidP="007B2F5C">
                  <w:pPr>
                    <w:pStyle w:val="Ttulo5"/>
                  </w:pPr>
                  <w:r>
                    <w:t>(</w:t>
                  </w:r>
                  <w:r w:rsidR="005E2FDE">
                    <w:t>diciembre 2020)</w:t>
                  </w:r>
                </w:p>
                <w:p w14:paraId="553F533A" w14:textId="53D571F5" w:rsidR="00A94520" w:rsidRDefault="00032D4E" w:rsidP="006E1FA7">
                  <w:r>
                    <w:t xml:space="preserve"> </w:t>
                  </w:r>
                  <w:proofErr w:type="spellStart"/>
                  <w:r>
                    <w:t>R</w:t>
                  </w:r>
                  <w:r w:rsidR="00282EB5">
                    <w:t>eponedor</w:t>
                  </w:r>
                  <w:proofErr w:type="spellEnd"/>
                  <w:r w:rsidR="00282EB5">
                    <w:t xml:space="preserve"> y vendedor </w:t>
                  </w:r>
                  <w:r w:rsidR="006E1FA7">
                    <w:t xml:space="preserve">en una tienda de ropa y calzado </w:t>
                  </w:r>
                </w:p>
                <w:p w14:paraId="5A84AF02" w14:textId="77777777" w:rsidR="00A94520" w:rsidRPr="00A94520" w:rsidRDefault="00A94520" w:rsidP="00282EB5">
                  <w:pPr>
                    <w:rPr>
                      <w:b/>
                      <w:bCs/>
                    </w:rPr>
                  </w:pPr>
                </w:p>
                <w:p w14:paraId="2F3ABCB7" w14:textId="77777777" w:rsidR="00A94520" w:rsidRDefault="00A94520" w:rsidP="00A94520">
                  <w:pPr>
                    <w:jc w:val="both"/>
                  </w:pPr>
                </w:p>
                <w:p w14:paraId="7B667BEA" w14:textId="77777777" w:rsidR="00A94520" w:rsidRDefault="00A94520" w:rsidP="00282EB5"/>
              </w:tc>
            </w:tr>
            <w:tr w:rsidR="008F6337" w14:paraId="69E08FE2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C544C05" w14:textId="77777777" w:rsidR="007B2F5C" w:rsidRPr="0043426C" w:rsidRDefault="00B72C3D" w:rsidP="00282EB5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72997A09958C4D64A4DBC822CC67DF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603C1A32" w14:textId="1F116390" w:rsidR="00A94520" w:rsidRDefault="005E2FDE" w:rsidP="005E2FDE">
                  <w:r>
                    <w:t xml:space="preserve">Educación básica completa en el colegio </w:t>
                  </w:r>
                  <w:r w:rsidR="005A3AA7">
                    <w:t>Santa</w:t>
                  </w:r>
                  <w:r>
                    <w:t xml:space="preserve"> </w:t>
                  </w:r>
                  <w:r w:rsidR="005A3AA7">
                    <w:t>Teresa</w:t>
                  </w:r>
                  <w:r>
                    <w:t xml:space="preserve"> de Jesús en la </w:t>
                  </w:r>
                  <w:r w:rsidR="003F459A">
                    <w:t>ciudad</w:t>
                  </w:r>
                  <w:r>
                    <w:t xml:space="preserve"> de </w:t>
                  </w:r>
                  <w:proofErr w:type="spellStart"/>
                  <w:r>
                    <w:t>Illapel</w:t>
                  </w:r>
                  <w:proofErr w:type="spellEnd"/>
                  <w:r w:rsidR="005A3AA7">
                    <w:t>, IV región de Coquimbo</w:t>
                  </w:r>
                  <w:r w:rsidR="000453A0">
                    <w:t>.</w:t>
                  </w:r>
                </w:p>
                <w:p w14:paraId="423C10F6" w14:textId="15638D34" w:rsidR="000453A0" w:rsidRDefault="000453A0" w:rsidP="005E2FDE"/>
                <w:p w14:paraId="5F5BB78B" w14:textId="5C9D45A8" w:rsidR="003F459A" w:rsidRDefault="000453A0" w:rsidP="003F459A">
                  <w:r>
                    <w:t xml:space="preserve">1 año de </w:t>
                  </w:r>
                  <w:proofErr w:type="spellStart"/>
                  <w:r>
                    <w:t>Cosmetología</w:t>
                  </w:r>
                  <w:proofErr w:type="spellEnd"/>
                  <w:r>
                    <w:t xml:space="preserve"> Integral en</w:t>
                  </w:r>
                  <w:r w:rsidR="003F459A">
                    <w:t xml:space="preserve"> instituto </w:t>
                  </w:r>
                  <w:r>
                    <w:t>AIEP</w:t>
                  </w:r>
                  <w:r w:rsidR="003F459A">
                    <w:t xml:space="preserve"> de barrio universitario.</w:t>
                  </w:r>
                </w:p>
                <w:p w14:paraId="4C870727" w14:textId="77777777" w:rsidR="005E2FDE" w:rsidRDefault="005E2FDE" w:rsidP="005E2FDE"/>
                <w:p w14:paraId="3833B339" w14:textId="792F0806" w:rsidR="005E2FDE" w:rsidRDefault="005E2FDE" w:rsidP="005E2FDE">
                  <w:r>
                    <w:t xml:space="preserve">Actualmente cursando primer año de técnico en enfermería en el instituto </w:t>
                  </w:r>
                  <w:r w:rsidR="00E46F80">
                    <w:t>AIEP de</w:t>
                  </w:r>
                  <w:r>
                    <w:t xml:space="preserve"> barrio universitario</w:t>
                  </w:r>
                  <w:r w:rsidR="00E46F80">
                    <w:t>.</w:t>
                  </w:r>
                </w:p>
                <w:p w14:paraId="232BFEF4" w14:textId="732A48B1" w:rsidR="005E2FDE" w:rsidRDefault="005E2FDE" w:rsidP="005E2FDE"/>
              </w:tc>
            </w:tr>
            <w:tr w:rsidR="008F6337" w14:paraId="0957EA9B" w14:textId="77777777" w:rsidTr="005E2FDE">
              <w:trPr>
                <w:trHeight w:val="2669"/>
              </w:trPr>
              <w:tc>
                <w:tcPr>
                  <w:tcW w:w="5191" w:type="dxa"/>
                </w:tcPr>
                <w:p w14:paraId="66FCC89C" w14:textId="77777777" w:rsidR="008F6337" w:rsidRPr="005152F2" w:rsidRDefault="00562501" w:rsidP="008F6337">
                  <w:pPr>
                    <w:pStyle w:val="Ttulo2"/>
                  </w:pPr>
                  <w:r w:rsidRPr="00562501">
                    <w:t>Perfil postulante</w:t>
                  </w:r>
                </w:p>
                <w:p w14:paraId="3AF538D8" w14:textId="0A5B9724" w:rsidR="005E2FDE" w:rsidRDefault="00562501" w:rsidP="005E2FDE">
                  <w:r>
                    <w:t xml:space="preserve">Estudiante </w:t>
                  </w:r>
                  <w:r w:rsidR="005E2FDE">
                    <w:t xml:space="preserve">del </w:t>
                  </w:r>
                  <w:r>
                    <w:t xml:space="preserve">Instituto </w:t>
                  </w:r>
                  <w:r w:rsidR="00A94520">
                    <w:t>Aiep</w:t>
                  </w:r>
                  <w:r>
                    <w:t>, con muchas ganas de compatibilizar los estudios</w:t>
                  </w:r>
                  <w:r w:rsidR="005E2FDE">
                    <w:t xml:space="preserve"> </w:t>
                  </w:r>
                  <w:r w:rsidR="00E46F80">
                    <w:t>con</w:t>
                  </w:r>
                  <w:r>
                    <w:t xml:space="preserve"> el trabajo. </w:t>
                  </w:r>
                  <w:r w:rsidR="005E2FDE">
                    <w:t>Además,</w:t>
                  </w:r>
                  <w:r>
                    <w:t xml:space="preserve"> </w:t>
                  </w:r>
                  <w:r w:rsidR="00E46F80">
                    <w:t>de</w:t>
                  </w:r>
                  <w:r>
                    <w:t xml:space="preserve"> ser un aporte al equipo de trabajo.</w:t>
                  </w:r>
                  <w:r w:rsidR="005E2FDE">
                    <w:t xml:space="preserve"> </w:t>
                  </w:r>
                </w:p>
                <w:p w14:paraId="4D74DB58" w14:textId="77777777" w:rsidR="005E2FDE" w:rsidRDefault="005E2FDE" w:rsidP="005E2FDE"/>
                <w:p w14:paraId="10257DCD" w14:textId="469D76DA" w:rsidR="008F6337" w:rsidRDefault="001D1E38" w:rsidP="005E2FDE">
                  <w:r>
                    <w:rPr>
                      <w:sz w:val="28"/>
                      <w:szCs w:val="28"/>
                    </w:rPr>
                    <w:t xml:space="preserve">DISPONIBILIDAD INMEDIATA </w:t>
                  </w:r>
                </w:p>
              </w:tc>
            </w:tr>
          </w:tbl>
          <w:p w14:paraId="0CCFFA94" w14:textId="77777777" w:rsidR="008F6337" w:rsidRPr="005152F2" w:rsidRDefault="008F6337" w:rsidP="003856C9"/>
        </w:tc>
      </w:tr>
    </w:tbl>
    <w:p w14:paraId="543ECC6C" w14:textId="31690033" w:rsidR="00E941EF" w:rsidRPr="00BF4AA5" w:rsidRDefault="00E941EF" w:rsidP="00BF4AA5">
      <w:pPr>
        <w:jc w:val="both"/>
        <w:rPr>
          <w:u w:val="single"/>
        </w:rPr>
      </w:pPr>
    </w:p>
    <w:sectPr w:rsidR="00E941EF" w:rsidRPr="00BF4AA5" w:rsidSect="00550CEE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4B82" w14:textId="77777777" w:rsidR="00A253C2" w:rsidRDefault="00A253C2" w:rsidP="003856C9">
      <w:pPr>
        <w:spacing w:after="0" w:line="240" w:lineRule="auto"/>
      </w:pPr>
      <w:r>
        <w:separator/>
      </w:r>
    </w:p>
  </w:endnote>
  <w:endnote w:type="continuationSeparator" w:id="0">
    <w:p w14:paraId="47B08777" w14:textId="77777777" w:rsidR="00A253C2" w:rsidRDefault="00A253C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D4622" w14:textId="6C5FFA3E" w:rsidR="003856C9" w:rsidRDefault="007803B7" w:rsidP="007803B7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4585C43" wp14:editId="1CD83D0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FC9573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ED6C" w14:textId="77777777" w:rsidR="001765FE" w:rsidRDefault="00DC79BB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6A48897" wp14:editId="0118E7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340C8F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D6968" w14:textId="77777777" w:rsidR="00A253C2" w:rsidRDefault="00A253C2" w:rsidP="003856C9">
      <w:pPr>
        <w:spacing w:after="0" w:line="240" w:lineRule="auto"/>
      </w:pPr>
      <w:r>
        <w:separator/>
      </w:r>
    </w:p>
  </w:footnote>
  <w:footnote w:type="continuationSeparator" w:id="0">
    <w:p w14:paraId="28D9D361" w14:textId="77777777" w:rsidR="00A253C2" w:rsidRDefault="00A253C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68A5" w14:textId="77777777" w:rsidR="003856C9" w:rsidRDefault="007803B7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47C5F38" wp14:editId="725DD24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86AFD5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426F" w14:textId="77777777" w:rsidR="00DC79BB" w:rsidRDefault="00DC79BB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EA8E77E" wp14:editId="20C592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CAFE70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fStyles" w:val=" 370   no"/>
  </w:docVars>
  <w:rsids>
    <w:rsidRoot w:val="00550CEE"/>
    <w:rsid w:val="00032D4E"/>
    <w:rsid w:val="000453A0"/>
    <w:rsid w:val="00052BE1"/>
    <w:rsid w:val="0007412A"/>
    <w:rsid w:val="000A00E2"/>
    <w:rsid w:val="000F15AD"/>
    <w:rsid w:val="0010199E"/>
    <w:rsid w:val="001765FE"/>
    <w:rsid w:val="0019561F"/>
    <w:rsid w:val="001B32D2"/>
    <w:rsid w:val="001D1E38"/>
    <w:rsid w:val="00250158"/>
    <w:rsid w:val="00282EB5"/>
    <w:rsid w:val="00293B83"/>
    <w:rsid w:val="002A3621"/>
    <w:rsid w:val="002B3890"/>
    <w:rsid w:val="002B7747"/>
    <w:rsid w:val="002C6107"/>
    <w:rsid w:val="002C77B9"/>
    <w:rsid w:val="002E0603"/>
    <w:rsid w:val="002E2870"/>
    <w:rsid w:val="002E4E9D"/>
    <w:rsid w:val="002F485A"/>
    <w:rsid w:val="003053D9"/>
    <w:rsid w:val="003856C9"/>
    <w:rsid w:val="00396369"/>
    <w:rsid w:val="003F459A"/>
    <w:rsid w:val="003F4D31"/>
    <w:rsid w:val="004126A8"/>
    <w:rsid w:val="0043426C"/>
    <w:rsid w:val="00441EB9"/>
    <w:rsid w:val="00463463"/>
    <w:rsid w:val="00473EF8"/>
    <w:rsid w:val="004760E5"/>
    <w:rsid w:val="0048756A"/>
    <w:rsid w:val="004D1470"/>
    <w:rsid w:val="004D22BB"/>
    <w:rsid w:val="005152F2"/>
    <w:rsid w:val="0052633F"/>
    <w:rsid w:val="00534E4E"/>
    <w:rsid w:val="00550CEE"/>
    <w:rsid w:val="00551D35"/>
    <w:rsid w:val="00557019"/>
    <w:rsid w:val="00562501"/>
    <w:rsid w:val="005674AC"/>
    <w:rsid w:val="005A1E51"/>
    <w:rsid w:val="005A3AA7"/>
    <w:rsid w:val="005A7E57"/>
    <w:rsid w:val="005E2FDE"/>
    <w:rsid w:val="00616FF4"/>
    <w:rsid w:val="0063638D"/>
    <w:rsid w:val="006A3CE7"/>
    <w:rsid w:val="006C63F4"/>
    <w:rsid w:val="006E1FA7"/>
    <w:rsid w:val="007119F7"/>
    <w:rsid w:val="00743379"/>
    <w:rsid w:val="00760418"/>
    <w:rsid w:val="007803B7"/>
    <w:rsid w:val="007B2F5C"/>
    <w:rsid w:val="007C4BD1"/>
    <w:rsid w:val="007C5F05"/>
    <w:rsid w:val="00832043"/>
    <w:rsid w:val="00832F81"/>
    <w:rsid w:val="008C7CA2"/>
    <w:rsid w:val="008F6337"/>
    <w:rsid w:val="009D01E4"/>
    <w:rsid w:val="00A253C2"/>
    <w:rsid w:val="00A42F91"/>
    <w:rsid w:val="00A94520"/>
    <w:rsid w:val="00AF1258"/>
    <w:rsid w:val="00B01E52"/>
    <w:rsid w:val="00B550FC"/>
    <w:rsid w:val="00B85871"/>
    <w:rsid w:val="00B93310"/>
    <w:rsid w:val="00BC1F18"/>
    <w:rsid w:val="00BD2E58"/>
    <w:rsid w:val="00BF4AA5"/>
    <w:rsid w:val="00BF6BAB"/>
    <w:rsid w:val="00C007A5"/>
    <w:rsid w:val="00C16711"/>
    <w:rsid w:val="00C4403A"/>
    <w:rsid w:val="00CC36EC"/>
    <w:rsid w:val="00CE6306"/>
    <w:rsid w:val="00D11C4D"/>
    <w:rsid w:val="00D5067A"/>
    <w:rsid w:val="00DC79BB"/>
    <w:rsid w:val="00E24F67"/>
    <w:rsid w:val="00E34D58"/>
    <w:rsid w:val="00E46F80"/>
    <w:rsid w:val="00E47C82"/>
    <w:rsid w:val="00E941EF"/>
    <w:rsid w:val="00EB1C1B"/>
    <w:rsid w:val="00F505BC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3E1532"/>
  <w15:chartTrackingRefBased/>
  <w15:docId w15:val="{C6CDE724-9E1A-4FA3-AB03-27169A6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tw4winMark">
    <w:name w:val="tw4winMark"/>
    <w:basedOn w:val="Fuentedeprrafopredeter"/>
    <w:rsid w:val="00550CEE"/>
    <w:rPr>
      <w:rFonts w:ascii="Courier New" w:hAnsi="Courier New" w:cs="Courier New"/>
      <w:b w:val="0"/>
      <w:i w:val="0"/>
      <w:dstrike w:val="0"/>
      <w:noProof/>
      <w:vanish/>
      <w:color w:val="800080"/>
      <w:spacing w:val="0"/>
      <w:kern w:val="30"/>
      <w:sz w:val="18"/>
      <w:effect w:val="none"/>
      <w:vertAlign w:val="subscript"/>
    </w:rPr>
  </w:style>
  <w:style w:type="character" w:customStyle="1" w:styleId="y0nh2b">
    <w:name w:val="y0nh2b"/>
    <w:basedOn w:val="Fuentedeprrafopredeter"/>
    <w:rsid w:val="00550CEE"/>
  </w:style>
  <w:style w:type="paragraph" w:styleId="Textodeglobo">
    <w:name w:val="Balloon Text"/>
    <w:basedOn w:val="Normal"/>
    <w:link w:val="TextodegloboCar"/>
    <w:uiPriority w:val="99"/>
    <w:semiHidden/>
    <w:unhideWhenUsed/>
    <w:rsid w:val="00032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s09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7C5CAAFA154675AC2AAC672D5D0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8DCE8-BFEA-4022-B8C9-605A74B6F934}"/>
      </w:docPartPr>
      <w:docPartBody>
        <w:p w:rsidR="00E45484" w:rsidRDefault="00633435">
          <w:pPr>
            <w:pStyle w:val="5D7C5CAAFA154675AC2AAC672D5D0A9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07EC4175961F44F7B56AA441D2AC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C9301-B53F-4A5F-8447-F4A68D04035F}"/>
      </w:docPartPr>
      <w:docPartBody>
        <w:p w:rsidR="00E45484" w:rsidRDefault="00633435">
          <w:pPr>
            <w:pStyle w:val="07EC4175961F44F7B56AA441D2ACED5E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C6B8F9C659FE4EBFB96429FDCEE2F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6C027-E1DB-4036-B91C-A5AE40291D12}"/>
      </w:docPartPr>
      <w:docPartBody>
        <w:p w:rsidR="00E45484" w:rsidRDefault="00633435">
          <w:pPr>
            <w:pStyle w:val="C6B8F9C659FE4EBFB96429FDCEE2F3EC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72997A09958C4D64A4DBC822CC67D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AC1DD-F0C0-4C05-9226-C44F92901289}"/>
      </w:docPartPr>
      <w:docPartBody>
        <w:p w:rsidR="00E45484" w:rsidRDefault="00633435">
          <w:pPr>
            <w:pStyle w:val="72997A09958C4D64A4DBC822CC67DFA6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435"/>
    <w:rsid w:val="00362C40"/>
    <w:rsid w:val="004959E0"/>
    <w:rsid w:val="00633435"/>
    <w:rsid w:val="00A75768"/>
    <w:rsid w:val="00E4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7C5CAAFA154675AC2AAC672D5D0A9D">
    <w:name w:val="5D7C5CAAFA154675AC2AAC672D5D0A9D"/>
  </w:style>
  <w:style w:type="paragraph" w:customStyle="1" w:styleId="07EC4175961F44F7B56AA441D2ACED5E">
    <w:name w:val="07EC4175961F44F7B56AA441D2ACED5E"/>
  </w:style>
  <w:style w:type="paragraph" w:customStyle="1" w:styleId="C6B8F9C659FE4EBFB96429FDCEE2F3EC">
    <w:name w:val="C6B8F9C659FE4EBFB96429FDCEE2F3EC"/>
  </w:style>
  <w:style w:type="paragraph" w:customStyle="1" w:styleId="72997A09958C4D64A4DBC822CC67DFA6">
    <w:name w:val="72997A09958C4D64A4DBC822CC67D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Currículum%20vítae%20creativo%20diseñado%20por%20MOO.dotx</Template>
  <TotalTime>1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Nombre: yerko riquelme campos26/11/1998
indefinido
chilena</dc:creator>
  <cp:keywords/>
  <dc:description/>
  <cp:lastModifiedBy>FRANCISCA ANTONIA IBACACHE BURGOS</cp:lastModifiedBy>
  <cp:revision>2</cp:revision>
  <cp:lastPrinted>2018-05-15T18:35:00Z</cp:lastPrinted>
  <dcterms:created xsi:type="dcterms:W3CDTF">2021-10-26T10:24:00Z</dcterms:created>
  <dcterms:modified xsi:type="dcterms:W3CDTF">2021-10-26T10:24:00Z</dcterms:modified>
</cp:coreProperties>
</file>