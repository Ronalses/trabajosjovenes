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11"/>
        <w:gridCol w:w="6679"/>
      </w:tblGrid>
      <w:tr w:rsidR="001B2ABD" w:rsidRPr="0059649E" w14:paraId="7B174636" w14:textId="77777777" w:rsidTr="0035510E">
        <w:trPr>
          <w:trHeight w:val="4410"/>
        </w:trPr>
        <w:tc>
          <w:tcPr>
            <w:tcW w:w="3600" w:type="dxa"/>
            <w:vAlign w:val="bottom"/>
          </w:tcPr>
          <w:p w14:paraId="631628FB" w14:textId="27D725CA" w:rsidR="001B2ABD" w:rsidRPr="0059649E" w:rsidRDefault="002D064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ES_tradnl"/>
              </w:rPr>
              <w:drawing>
                <wp:inline distT="0" distB="0" distL="0" distR="0" wp14:anchorId="76631AFF" wp14:editId="530FA132">
                  <wp:extent cx="1943100" cy="215646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</w:tcPr>
          <w:p w14:paraId="642F17C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  <w:vAlign w:val="bottom"/>
          </w:tcPr>
          <w:p w14:paraId="7DAF072C" w14:textId="5603E6A6" w:rsidR="001B2ABD" w:rsidRPr="002D0642" w:rsidRDefault="002D0642" w:rsidP="001B2ABD">
            <w:pPr>
              <w:pStyle w:val="Ttulo"/>
              <w:rPr>
                <w:sz w:val="40"/>
                <w:szCs w:val="40"/>
              </w:rPr>
            </w:pPr>
            <w:r w:rsidRPr="002D0642">
              <w:rPr>
                <w:sz w:val="40"/>
                <w:szCs w:val="40"/>
              </w:rPr>
              <w:t>SAMANTHA</w:t>
            </w:r>
            <w:r>
              <w:rPr>
                <w:sz w:val="40"/>
                <w:szCs w:val="40"/>
              </w:rPr>
              <w:t xml:space="preserve"> bELLO</w:t>
            </w:r>
          </w:p>
          <w:p w14:paraId="3EB32ECD" w14:textId="4B870425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19CC4F49" w14:textId="77777777" w:rsidTr="0035510E">
        <w:tc>
          <w:tcPr>
            <w:tcW w:w="3600" w:type="dxa"/>
          </w:tcPr>
          <w:sdt>
            <w:sdtPr>
              <w:id w:val="-1711873194"/>
              <w:placeholder>
                <w:docPart w:val="01C4DAA35A7A4C1D9948E7220450511A"/>
              </w:placeholder>
              <w:temporary/>
              <w:showingPlcHdr/>
              <w15:appearance w15:val="hidden"/>
            </w:sdtPr>
            <w:sdtEndPr/>
            <w:sdtContent>
              <w:p w14:paraId="46ED7A5B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5163CD76" w14:textId="21249337" w:rsidR="00036450" w:rsidRDefault="002D0642" w:rsidP="002D0642">
            <w:r>
              <w:t>Samantha Bello</w:t>
            </w:r>
          </w:p>
          <w:p w14:paraId="13307861" w14:textId="544A1575" w:rsidR="002D0642" w:rsidRDefault="002D0642" w:rsidP="002D0642">
            <w:r>
              <w:t>Edad: 37 años.</w:t>
            </w:r>
          </w:p>
          <w:p w14:paraId="39261AB9" w14:textId="51220379" w:rsidR="002D0642" w:rsidRDefault="002D0642" w:rsidP="002D0642">
            <w:r>
              <w:t>Casada.</w:t>
            </w:r>
          </w:p>
          <w:p w14:paraId="20EC16E1" w14:textId="3A35A633" w:rsidR="002D0642" w:rsidRDefault="002D0642" w:rsidP="002D0642">
            <w:r>
              <w:t>Una hija de 11 años.</w:t>
            </w:r>
          </w:p>
          <w:p w14:paraId="3735D043" w14:textId="5417DA22" w:rsidR="002D0642" w:rsidRDefault="002D0642" w:rsidP="002D0642">
            <w:r>
              <w:t>Residencia: San Petersburgo, 6351</w:t>
            </w:r>
          </w:p>
          <w:p w14:paraId="32183D5E" w14:textId="50BE9C9F" w:rsidR="002D0642" w:rsidRPr="0059649E" w:rsidRDefault="002D0642" w:rsidP="002D0642">
            <w:r>
              <w:t>Comuna: San Miguel</w:t>
            </w:r>
          </w:p>
          <w:p w14:paraId="7CCDF62A" w14:textId="0CD69D23" w:rsidR="00036450" w:rsidRPr="0059649E" w:rsidRDefault="002D0642" w:rsidP="00036450">
            <w:r>
              <w:t>Venezolana, residencia DEFINITIVA.</w:t>
            </w:r>
          </w:p>
          <w:sdt>
            <w:sdtPr>
              <w:id w:val="-1954003311"/>
              <w:placeholder>
                <w:docPart w:val="4F17629928E044A1B6242FEAD15308DF"/>
              </w:placeholder>
              <w:temporary/>
              <w:showingPlcHdr/>
              <w15:appearance w15:val="hidden"/>
            </w:sdtPr>
            <w:sdtEndPr/>
            <w:sdtContent>
              <w:p w14:paraId="0469A259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F86E9945B5914B98B59CA782699A1590"/>
              </w:placeholder>
              <w:temporary/>
              <w:showingPlcHdr/>
              <w15:appearance w15:val="hidden"/>
            </w:sdtPr>
            <w:sdtEndPr/>
            <w:sdtContent>
              <w:p w14:paraId="6385D1D3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1FCF6CE9" w14:textId="36A5CDFD" w:rsidR="004D3011" w:rsidRPr="0059649E" w:rsidRDefault="002D0642" w:rsidP="004D3011">
            <w:r>
              <w:t>996840189</w:t>
            </w:r>
          </w:p>
          <w:p w14:paraId="7391F7A4" w14:textId="77777777" w:rsidR="004D3011" w:rsidRPr="0059649E" w:rsidRDefault="004D3011" w:rsidP="004D3011"/>
          <w:sdt>
            <w:sdtPr>
              <w:id w:val="67859272"/>
              <w:placeholder>
                <w:docPart w:val="C19F3AC3A93240F2AB00D17989ED624B"/>
              </w:placeholder>
              <w:temporary/>
              <w:showingPlcHdr/>
              <w15:appearance w15:val="hidden"/>
            </w:sdtPr>
            <w:sdtEndPr/>
            <w:sdtContent>
              <w:p w14:paraId="41D635FB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51E1AB22" w14:textId="0AAB972C" w:rsidR="004D3011" w:rsidRPr="0059649E" w:rsidRDefault="002D0642" w:rsidP="004D3011">
            <w:r>
              <w:t>@samiluci23</w:t>
            </w:r>
          </w:p>
          <w:p w14:paraId="596F2618" w14:textId="77777777" w:rsidR="004D3011" w:rsidRPr="0059649E" w:rsidRDefault="004D3011" w:rsidP="004D3011"/>
          <w:sdt>
            <w:sdtPr>
              <w:id w:val="-240260293"/>
              <w:placeholder>
                <w:docPart w:val="3AD89D0944924193AD67DC4556E259C2"/>
              </w:placeholder>
              <w:temporary/>
              <w:showingPlcHdr/>
              <w15:appearance w15:val="hidden"/>
            </w:sdtPr>
            <w:sdtEndPr/>
            <w:sdtContent>
              <w:p w14:paraId="1815526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0506A0D8" w14:textId="5DF80498" w:rsidR="00036450" w:rsidRDefault="005839A7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0" w:history="1">
              <w:r w:rsidR="0035510E" w:rsidRPr="00D87FF2">
                <w:rPr>
                  <w:rStyle w:val="Hipervnculo"/>
                  <w:szCs w:val="18"/>
                </w:rPr>
                <w:t>Slbr23@gmail.com</w:t>
              </w:r>
            </w:hyperlink>
          </w:p>
          <w:p w14:paraId="3D8FDB37" w14:textId="7CE2C7E2" w:rsidR="0035510E" w:rsidRDefault="0035510E" w:rsidP="004D3011"/>
          <w:p w14:paraId="231B19A5" w14:textId="241FAEA7" w:rsidR="0035510E" w:rsidRPr="009A09AC" w:rsidRDefault="0035510E" w:rsidP="004D3011">
            <w:pPr>
              <w:rPr>
                <w:rStyle w:val="Hipervnculo"/>
                <w:szCs w:val="18"/>
              </w:rPr>
            </w:pPr>
            <w:r>
              <w:t>Dinámica, proactiva, practica, de aprendizaje rápido, constante, puntual, responsable, honesta y cumplida.</w:t>
            </w:r>
          </w:p>
          <w:p w14:paraId="6A554220" w14:textId="77777777" w:rsidR="004142CD" w:rsidRPr="0059649E" w:rsidRDefault="004142CD" w:rsidP="004142CD"/>
          <w:p w14:paraId="59AD5DD5" w14:textId="26149DB8" w:rsidR="004D3011" w:rsidRPr="0059649E" w:rsidRDefault="0035510E" w:rsidP="004D3011">
            <w:r>
              <w:t>Conocimientos: Manejo de Microsoft office, caja, manejo de redes sociales, Recepción de pedidos y llamadas, pagos a proveedores</w:t>
            </w:r>
            <w:r w:rsidR="00CD498E">
              <w:t>, etc.</w:t>
            </w:r>
          </w:p>
        </w:tc>
        <w:tc>
          <w:tcPr>
            <w:tcW w:w="511" w:type="dxa"/>
          </w:tcPr>
          <w:p w14:paraId="6AF5AA3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sdt>
            <w:sdtPr>
              <w:id w:val="1049110328"/>
              <w:placeholder>
                <w:docPart w:val="D1B571C287B44E1AA74D3EAF91B8A250"/>
              </w:placeholder>
              <w:temporary/>
              <w:showingPlcHdr/>
              <w15:appearance w15:val="hidden"/>
            </w:sdtPr>
            <w:sdtEndPr/>
            <w:sdtContent>
              <w:p w14:paraId="6D90DBA5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103764B" w14:textId="5B2AE1F1" w:rsidR="00CC0C6D" w:rsidRPr="0059649E" w:rsidRDefault="002D0642" w:rsidP="00CC0C6D">
            <w:r>
              <w:rPr>
                <w:lang w:bidi="es-ES"/>
              </w:rPr>
              <w:t>Colegio Universitario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4CDDE7E6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6D90FE4" w14:textId="35A0B5B2" w:rsidR="002D0642" w:rsidRDefault="002D0642" w:rsidP="001424E5">
            <w:pPr>
              <w:rPr>
                <w:lang w:bidi="es-ES"/>
              </w:rPr>
            </w:pPr>
            <w:r>
              <w:rPr>
                <w:lang w:bidi="es-ES"/>
              </w:rPr>
              <w:t xml:space="preserve">Doctor Rafael Belloso Chacín. </w:t>
            </w:r>
          </w:p>
          <w:p w14:paraId="3E0B4385" w14:textId="20772553" w:rsidR="002D0642" w:rsidRDefault="002D0642" w:rsidP="001424E5">
            <w:pPr>
              <w:rPr>
                <w:lang w:bidi="es-ES"/>
              </w:rPr>
            </w:pPr>
            <w:r>
              <w:rPr>
                <w:lang w:bidi="es-ES"/>
              </w:rPr>
              <w:t>Técnico Superior Mercadeo y Publicidad.</w:t>
            </w:r>
          </w:p>
          <w:p w14:paraId="02A7116C" w14:textId="15DFA4F7" w:rsidR="001424E5" w:rsidRDefault="002D0642" w:rsidP="001424E5">
            <w:pPr>
              <w:rPr>
                <w:lang w:bidi="es-ES"/>
              </w:rPr>
            </w:pPr>
            <w:r>
              <w:rPr>
                <w:lang w:bidi="es-ES"/>
              </w:rPr>
              <w:t>Graduada en Venezuela en 20016.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3FC859F8" w14:textId="3B5A973A" w:rsidR="002D0642" w:rsidRPr="0059649E" w:rsidRDefault="002D0642" w:rsidP="001424E5">
            <w:r>
              <w:rPr>
                <w:lang w:bidi="es-ES"/>
              </w:rPr>
              <w:t>Actualmente Cursando 4to medio en Santiago de Chile.</w:t>
            </w:r>
          </w:p>
          <w:p w14:paraId="5E540E96" w14:textId="77777777" w:rsidR="004142CD" w:rsidRPr="0059649E" w:rsidRDefault="004142CD" w:rsidP="00036450"/>
          <w:sdt>
            <w:sdtPr>
              <w:id w:val="1001553383"/>
              <w:placeholder>
                <w:docPart w:val="1A24702C89764940A64726D1EE61A506"/>
              </w:placeholder>
              <w:temporary/>
              <w:showingPlcHdr/>
              <w15:appearance w15:val="hidden"/>
            </w:sdtPr>
            <w:sdtEndPr/>
            <w:sdtContent>
              <w:p w14:paraId="59C06CBB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83567E1" w14:textId="79B1C2A9" w:rsidR="004D3011" w:rsidRPr="0035510E" w:rsidRDefault="0035510E" w:rsidP="004D3011">
            <w:pPr>
              <w:rPr>
                <w:b/>
                <w:bCs/>
                <w:sz w:val="24"/>
                <w:szCs w:val="24"/>
              </w:rPr>
            </w:pPr>
            <w:r w:rsidRPr="0035510E">
              <w:rPr>
                <w:b/>
                <w:bCs/>
                <w:sz w:val="24"/>
                <w:szCs w:val="24"/>
              </w:rPr>
              <w:t>Librería el Zocalo.</w:t>
            </w:r>
          </w:p>
          <w:p w14:paraId="6454ADB2" w14:textId="5C10E237" w:rsidR="0035510E" w:rsidRDefault="0035510E" w:rsidP="004D3011">
            <w:r>
              <w:t xml:space="preserve">Encargada de tienda, área de ventas, atención al cliente presencial y de manera online, caja, cuadratura, presupuestos, cotizaciones, apertura y cierre de caja, Encargada del área de ventas por redes sociales, mercado libre, yapo, Marketplace. </w:t>
            </w:r>
          </w:p>
          <w:p w14:paraId="0EC33E1A" w14:textId="2D532D38" w:rsidR="0035510E" w:rsidRDefault="0035510E" w:rsidP="004D3011">
            <w:r>
              <w:t>Puente alto chile, 2017 hasta 2020.</w:t>
            </w:r>
          </w:p>
          <w:p w14:paraId="6AFA7E9B" w14:textId="7FD58888" w:rsidR="0035510E" w:rsidRDefault="0035510E" w:rsidP="004D3011">
            <w:r>
              <w:t>Motivo de retiro: Pandemia y cierre de local.</w:t>
            </w:r>
          </w:p>
          <w:p w14:paraId="7AF8F120" w14:textId="3B47621E" w:rsidR="0035510E" w:rsidRDefault="0035510E" w:rsidP="004D3011"/>
          <w:p w14:paraId="3C8BFEBA" w14:textId="01B12BAB" w:rsidR="0035510E" w:rsidRPr="0035510E" w:rsidRDefault="0035510E" w:rsidP="004D3011">
            <w:pPr>
              <w:rPr>
                <w:b/>
                <w:bCs/>
                <w:sz w:val="28"/>
                <w:szCs w:val="28"/>
              </w:rPr>
            </w:pPr>
            <w:r w:rsidRPr="0035510E">
              <w:rPr>
                <w:b/>
                <w:bCs/>
                <w:sz w:val="28"/>
                <w:szCs w:val="28"/>
              </w:rPr>
              <w:t>Ecoflor Group.</w:t>
            </w:r>
          </w:p>
          <w:p w14:paraId="23DEE6B3" w14:textId="2B96F18A" w:rsidR="004D3011" w:rsidRDefault="0035510E" w:rsidP="00036450">
            <w:r>
              <w:t>Cajera administrativa.</w:t>
            </w:r>
          </w:p>
          <w:p w14:paraId="58BCFFEA" w14:textId="055FA72E" w:rsidR="0035510E" w:rsidRDefault="0035510E" w:rsidP="00036450">
            <w:r>
              <w:t>Cuadratura de caja</w:t>
            </w:r>
          </w:p>
          <w:p w14:paraId="419D462F" w14:textId="324F4B82" w:rsidR="0035510E" w:rsidRDefault="0035510E" w:rsidP="00036450">
            <w:r>
              <w:t>Notas de crédito y ventas</w:t>
            </w:r>
          </w:p>
          <w:p w14:paraId="27108229" w14:textId="543BF610" w:rsidR="0035510E" w:rsidRDefault="0035510E" w:rsidP="00036450">
            <w:r>
              <w:t>Transbank y transferencias</w:t>
            </w:r>
          </w:p>
          <w:p w14:paraId="1B5BAA2B" w14:textId="0644DA9E" w:rsidR="0035510E" w:rsidRDefault="0035510E" w:rsidP="00036450">
            <w:r>
              <w:t>Cheques.</w:t>
            </w:r>
          </w:p>
          <w:p w14:paraId="1A83895C" w14:textId="3B6D44FD" w:rsidR="0035510E" w:rsidRDefault="0035510E" w:rsidP="00036450">
            <w:r>
              <w:t>Junio 2021 hasta 10-10-2021</w:t>
            </w:r>
          </w:p>
          <w:p w14:paraId="69FC7533" w14:textId="59A86C64" w:rsidR="0035510E" w:rsidRPr="0059649E" w:rsidRDefault="0035510E" w:rsidP="00036450">
            <w:r>
              <w:t>Motivo de retiro: Motivos netamente personal</w:t>
            </w:r>
          </w:p>
          <w:p w14:paraId="39453134" w14:textId="2B9C25E5" w:rsidR="00036450" w:rsidRPr="0059649E" w:rsidRDefault="00036450" w:rsidP="00036450">
            <w:pPr>
              <w:pStyle w:val="Ttulo2"/>
            </w:pPr>
          </w:p>
          <w:p w14:paraId="2E7D5901" w14:textId="305DA82A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4E0A67C7" w14:textId="3ACEEADF" w:rsidR="0043117B" w:rsidRPr="0059649E" w:rsidRDefault="005839A7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6CFE" w14:textId="77777777" w:rsidR="005839A7" w:rsidRDefault="005839A7" w:rsidP="000C45FF">
      <w:r>
        <w:separator/>
      </w:r>
    </w:p>
  </w:endnote>
  <w:endnote w:type="continuationSeparator" w:id="0">
    <w:p w14:paraId="38ED841B" w14:textId="77777777" w:rsidR="005839A7" w:rsidRDefault="005839A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1FF3" w14:textId="77777777" w:rsidR="005839A7" w:rsidRDefault="005839A7" w:rsidP="000C45FF">
      <w:r>
        <w:separator/>
      </w:r>
    </w:p>
  </w:footnote>
  <w:footnote w:type="continuationSeparator" w:id="0">
    <w:p w14:paraId="0EC9D8D1" w14:textId="77777777" w:rsidR="005839A7" w:rsidRDefault="005839A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9410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AF5AA57" wp14:editId="3D94B40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42"/>
    <w:rsid w:val="00036450"/>
    <w:rsid w:val="00075675"/>
    <w:rsid w:val="00094499"/>
    <w:rsid w:val="000A22D8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0642"/>
    <w:rsid w:val="002D3CA3"/>
    <w:rsid w:val="0030481B"/>
    <w:rsid w:val="003156FC"/>
    <w:rsid w:val="003254B5"/>
    <w:rsid w:val="0035510E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839A7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D498E"/>
    <w:rsid w:val="00D04BFE"/>
    <w:rsid w:val="00D16EA8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B7D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55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lbr23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zk\AppData\Local\Microsoft\Office\16.0\DTS\es-ES%7b0A4A777C-4F22-450B-AB64-8D2DF530B91F%7d\%7b2DADC0C2-7B0A-460F-9471-6FE8AC025F9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C4DAA35A7A4C1D9948E72204505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7E-7AA0-4DD2-A4DC-7541733DEE73}"/>
      </w:docPartPr>
      <w:docPartBody>
        <w:p w:rsidR="005D21D1" w:rsidRDefault="00F075D2">
          <w:pPr>
            <w:pStyle w:val="01C4DAA35A7A4C1D9948E7220450511A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4F17629928E044A1B6242FEAD153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B284F-360D-428F-A3B5-34EC63A39344}"/>
      </w:docPartPr>
      <w:docPartBody>
        <w:p w:rsidR="005D21D1" w:rsidRDefault="00F075D2">
          <w:pPr>
            <w:pStyle w:val="4F17629928E044A1B6242FEAD15308D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F86E9945B5914B98B59CA782699A1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10704-7CF9-4431-A740-7B1AB973243C}"/>
      </w:docPartPr>
      <w:docPartBody>
        <w:p w:rsidR="005D21D1" w:rsidRDefault="00F075D2">
          <w:pPr>
            <w:pStyle w:val="F86E9945B5914B98B59CA782699A159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C19F3AC3A93240F2AB00D17989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A11B0-BD9E-4363-B83B-261CE1D3B2D0}"/>
      </w:docPartPr>
      <w:docPartBody>
        <w:p w:rsidR="005D21D1" w:rsidRDefault="00F075D2">
          <w:pPr>
            <w:pStyle w:val="C19F3AC3A93240F2AB00D17989ED624B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3AD89D0944924193AD67DC4556E25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85BBB-9749-448D-B117-14CE9B04C92F}"/>
      </w:docPartPr>
      <w:docPartBody>
        <w:p w:rsidR="005D21D1" w:rsidRDefault="00F075D2">
          <w:pPr>
            <w:pStyle w:val="3AD89D0944924193AD67DC4556E259C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D1B571C287B44E1AA74D3EAF91B8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3CE6-53F8-4AF3-B3B5-911BF1765A77}"/>
      </w:docPartPr>
      <w:docPartBody>
        <w:p w:rsidR="005D21D1" w:rsidRDefault="00F075D2">
          <w:pPr>
            <w:pStyle w:val="D1B571C287B44E1AA74D3EAF91B8A250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A24702C89764940A64726D1EE61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B8F16-D7EF-4541-BE76-B1F22F270E8E}"/>
      </w:docPartPr>
      <w:docPartBody>
        <w:p w:rsidR="005D21D1" w:rsidRDefault="00F075D2">
          <w:pPr>
            <w:pStyle w:val="1A24702C89764940A64726D1EE61A506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D2"/>
    <w:rsid w:val="005D21D1"/>
    <w:rsid w:val="00F075D2"/>
    <w:rsid w:val="00F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C4DAA35A7A4C1D9948E7220450511A">
    <w:name w:val="01C4DAA35A7A4C1D9948E7220450511A"/>
  </w:style>
  <w:style w:type="paragraph" w:customStyle="1" w:styleId="4F17629928E044A1B6242FEAD15308DF">
    <w:name w:val="4F17629928E044A1B6242FEAD15308DF"/>
  </w:style>
  <w:style w:type="paragraph" w:customStyle="1" w:styleId="F86E9945B5914B98B59CA782699A1590">
    <w:name w:val="F86E9945B5914B98B59CA782699A1590"/>
  </w:style>
  <w:style w:type="paragraph" w:customStyle="1" w:styleId="C19F3AC3A93240F2AB00D17989ED624B">
    <w:name w:val="C19F3AC3A93240F2AB00D17989ED624B"/>
  </w:style>
  <w:style w:type="paragraph" w:customStyle="1" w:styleId="3AD89D0944924193AD67DC4556E259C2">
    <w:name w:val="3AD89D0944924193AD67DC4556E259C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D1B571C287B44E1AA74D3EAF91B8A250">
    <w:name w:val="D1B571C287B44E1AA74D3EAF91B8A250"/>
  </w:style>
  <w:style w:type="paragraph" w:customStyle="1" w:styleId="1A24702C89764940A64726D1EE61A506">
    <w:name w:val="1A24702C89764940A64726D1EE61A506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{2DADC0C2-7B0A-460F-9471-6FE8AC025F9A}tf00546271_win32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2021-10-19T18:13:00Z</dcterms:created>
  <dcterms:modified xsi:type="dcterms:W3CDTF">2021-10-20T20:00:00Z</dcterms:modified>
</cp:coreProperties>
</file>