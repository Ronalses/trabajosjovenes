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ara todo el contenido"/>
      </w:tblPr>
      <w:tblGrid>
        <w:gridCol w:w="4820"/>
        <w:gridCol w:w="4782"/>
      </w:tblGrid>
      <w:tr w:rsidR="00C420C8" w:rsidRPr="005152F2" w:rsidTr="00DE69E6">
        <w:tc>
          <w:tcPr>
            <w:tcW w:w="4820" w:type="dxa"/>
          </w:tcPr>
          <w:p w:rsidR="00C420C8" w:rsidRDefault="00DE69E6" w:rsidP="003856C9">
            <w:pPr>
              <w:pStyle w:val="Ttulo1"/>
            </w:pPr>
            <w:r>
              <w:t>NIcolás Patricio</w:t>
            </w:r>
          </w:p>
          <w:p w:rsidR="00DE69E6" w:rsidRPr="005152F2" w:rsidRDefault="00DE69E6" w:rsidP="00DE69E6">
            <w:pPr>
              <w:pStyle w:val="Ttulo1"/>
            </w:pPr>
            <w:r>
              <w:t>Cáceres Herrera</w:t>
            </w:r>
          </w:p>
          <w:p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upo 43" title="Icono de correo electrónic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b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b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F35142" id="Grupo 43" o:spid="_x0000_s1026" alt="Título: 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DdtMT9PRQAAFtyAAAOAAAAAAAAAAAAAAAAAC4CAABk&#10;cnMvZTJvRG9jLnhtbFBLAQItABQABgAIAAAAIQBoRxvQ2AAAAAMBAAAPAAAAAAAAAAAAAAAAAJcW&#10;AABkcnMvZG93bnJldi54bWxQSwUGAAAAAAQABADzAAAAnBcAAAAA&#10;">
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DE69E6" w:rsidP="00441EB9">
            <w:pPr>
              <w:pStyle w:val="Ttulo3"/>
            </w:pPr>
            <w:r>
              <w:t>NICOLAS.CACERES.H@UG.UCHILE.CL</w:t>
            </w:r>
          </w:p>
          <w:p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upo 37" title="Icono de teléfon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b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b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BF0186" id="Grupo 37" o:spid="_x0000_s1026" alt="Título: 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i5USUAAN3eAAAOAAAAZHJzL2Uyb0RvYy54bWzsXduO40hyfTfgfxDq0YC3mSQlkoXp2Ye5&#10;YYHxeoBpY5/VKnVXwVUlraS+zP6Rv8M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6fMouVElAADd3gAADgAAAAAAAAAAAAAAAAAuAgAAZHJzL2Uyb0RvYy54bWxQSwEC&#10;LQAUAAYACAAAACEAaEcb0NgAAAADAQAADwAAAAAAAAAAAAAAAACrJwAAZHJzL2Rvd25yZXYueG1s&#10;UEsFBgAAAAAEAAQA8wAAALAoAAAAAA==&#10;">
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Default="00DE69E6" w:rsidP="00DE69E6">
            <w:pPr>
              <w:pStyle w:val="Ttulo3"/>
            </w:pPr>
            <w:r>
              <w:t>+569 49810642</w:t>
            </w:r>
          </w:p>
          <w:p w:rsidR="00DE69E6" w:rsidRDefault="00DE69E6" w:rsidP="00DE69E6">
            <w:pPr>
              <w:pStyle w:val="Ttulo3"/>
            </w:pPr>
          </w:p>
          <w:p w:rsidR="00DE69E6" w:rsidRPr="00C420C8" w:rsidRDefault="00DE69E6" w:rsidP="00DE69E6">
            <w:pPr>
              <w:pStyle w:val="Ttulo3"/>
            </w:pP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l lado izquierdo"/>
            </w:tblPr>
            <w:tblGrid>
              <w:gridCol w:w="4820"/>
            </w:tblGrid>
            <w:tr w:rsidR="00C420C8" w:rsidRPr="005152F2" w:rsidTr="00DE69E6">
              <w:tc>
                <w:tcPr>
                  <w:tcW w:w="4820" w:type="dxa"/>
                  <w:tcMar>
                    <w:top w:w="288" w:type="dxa"/>
                    <w:bottom w:w="288" w:type="dxa"/>
                  </w:tcMar>
                </w:tcPr>
                <w:p w:rsidR="00C420C8" w:rsidRDefault="00A127D7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856206AC9FC348A4BDA6E65712CEB7A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:rsidR="00C420C8" w:rsidRDefault="00C420C8" w:rsidP="00616FF4">
                  <w:pPr>
                    <w:pStyle w:val="Lneadegrfico"/>
                  </w:pPr>
                  <w:r>
                    <w:rPr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3DAF9D8B" wp14:editId="153BBF5B">
                            <wp:extent cx="221615" cy="0"/>
                            <wp:effectExtent l="0" t="0" r="26035" b="19050"/>
                            <wp:docPr id="83" name="Conector recto 83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B3532BE" id="Conector recto 83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sA1gEAAO0DAAAOAAAAZHJzL2Uyb0RvYy54bWysU0uOEzEQ3SNxB8t70h/E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slksA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7150B7" w:rsidP="00DE69E6">
                  <w:r>
                    <w:t xml:space="preserve">Mejorar y reforzar mis habilidades sociales a través de la entrega </w:t>
                  </w:r>
                  <w:r w:rsidR="008E2D5C">
                    <w:t xml:space="preserve">de </w:t>
                  </w:r>
                  <w:r>
                    <w:t>servicio</w:t>
                  </w:r>
                  <w:r w:rsidR="008E2D5C">
                    <w:t>s</w:t>
                  </w:r>
                  <w:r>
                    <w:t>.</w:t>
                  </w:r>
                </w:p>
                <w:p w:rsidR="007150B7" w:rsidRDefault="007150B7" w:rsidP="00DE69E6"/>
                <w:p w:rsidR="007150B7" w:rsidRDefault="007150B7" w:rsidP="008E2D5C">
                  <w:r>
                    <w:t xml:space="preserve">Ser capaz de llevar a cabo una solución concreta y de manera eficaz </w:t>
                  </w:r>
                  <w:r w:rsidR="008E2D5C">
                    <w:t xml:space="preserve">al </w:t>
                  </w:r>
                  <w:r>
                    <w:t>surgimiento de problemas.</w:t>
                  </w:r>
                </w:p>
              </w:tc>
            </w:tr>
            <w:tr w:rsidR="00C420C8" w:rsidRPr="005152F2" w:rsidTr="00DE69E6">
              <w:tc>
                <w:tcPr>
                  <w:tcW w:w="4820" w:type="dxa"/>
                  <w:tcMar>
                    <w:top w:w="288" w:type="dxa"/>
                    <w:bottom w:w="288" w:type="dxa"/>
                  </w:tcMar>
                </w:tcPr>
                <w:p w:rsidR="00C420C8" w:rsidRDefault="00A127D7" w:rsidP="0043426C">
                  <w:pPr>
                    <w:pStyle w:val="Ttulo3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2AF30A639F9A44E1B9E396A5686208C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:rsidR="00C420C8" w:rsidRPr="005A7E57" w:rsidRDefault="00C420C8" w:rsidP="00616FF4">
                  <w:pPr>
                    <w:pStyle w:val="Lneadegrfico"/>
                  </w:pPr>
                  <w:r>
                    <w:rPr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673F5BF0" wp14:editId="04B6EBCC">
                            <wp:extent cx="221615" cy="0"/>
                            <wp:effectExtent l="0" t="0" r="26035" b="19050"/>
                            <wp:docPr id="84" name="Conector recto 84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5DA347B" id="Conector recto 84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7451gEAAO0DAAAOAAAAZHJzL2Uyb0RvYy54bWysU0uOEzEQ3SNxB8t70h/B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Fd745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8E2D5C" w:rsidP="007150B7">
                  <w:r>
                    <w:t>B</w:t>
                  </w:r>
                  <w:r w:rsidR="007150B7">
                    <w:t xml:space="preserve">ueno en el manejo de habilidades sociales, </w:t>
                  </w:r>
                  <w:r w:rsidR="00EB5B96">
                    <w:t>sean estas empleadas en todo ámbito.</w:t>
                  </w:r>
                </w:p>
                <w:p w:rsidR="00EB5B96" w:rsidRDefault="00EB5B96" w:rsidP="007150B7"/>
                <w:p w:rsidR="00EB5B96" w:rsidRDefault="008E2D5C" w:rsidP="007150B7">
                  <w:r>
                    <w:t>A</w:t>
                  </w:r>
                  <w:r w:rsidR="00EB5B96">
                    <w:t>ctitud vigorosa que se puede desempeñar en distintos ambientes.</w:t>
                  </w:r>
                </w:p>
                <w:p w:rsidR="00EB5B96" w:rsidRDefault="00EB5B96" w:rsidP="007150B7"/>
                <w:p w:rsidR="00EB5B96" w:rsidRDefault="00EB5B96" w:rsidP="007150B7">
                  <w:r>
                    <w:t>Pensamiento crítico al realizar un trabajo desde una perspectiva innovadora</w:t>
                  </w:r>
                </w:p>
                <w:p w:rsidR="00EB5B96" w:rsidRDefault="00EB5B96" w:rsidP="007150B7"/>
                <w:p w:rsidR="00EB5B96" w:rsidRPr="005152F2" w:rsidRDefault="00EB5B96" w:rsidP="007150B7">
                  <w:r>
                    <w:t>Flexibilidad ante la forma de entender y saber adaptarse  a los cambios.</w:t>
                  </w:r>
                </w:p>
              </w:tc>
            </w:tr>
            <w:tr w:rsidR="00EB5B96" w:rsidRPr="005152F2" w:rsidTr="00DE69E6">
              <w:tc>
                <w:tcPr>
                  <w:tcW w:w="4820" w:type="dxa"/>
                  <w:tcMar>
                    <w:top w:w="288" w:type="dxa"/>
                    <w:bottom w:w="288" w:type="dxa"/>
                  </w:tcMar>
                </w:tcPr>
                <w:p w:rsidR="00EB5B96" w:rsidRDefault="00EB5B96" w:rsidP="0043426C">
                  <w:pPr>
                    <w:pStyle w:val="Ttulo3"/>
                  </w:pPr>
                </w:p>
              </w:tc>
            </w:tr>
          </w:tbl>
          <w:p w:rsidR="00C420C8" w:rsidRPr="005152F2" w:rsidRDefault="00C420C8" w:rsidP="003856C9"/>
        </w:tc>
        <w:tc>
          <w:tcPr>
            <w:tcW w:w="478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782"/>
            </w:tblGrid>
            <w:tr w:rsidR="00C420C8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A127D7" w:rsidP="008F633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8DDB4B7954DF426AA39717D4D3426AF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:rsidR="00C420C8" w:rsidRPr="0043426C" w:rsidRDefault="00452BDB" w:rsidP="002B3890">
                  <w:pPr>
                    <w:pStyle w:val="Ttulo4"/>
                  </w:pPr>
                  <w:r>
                    <w:t>Vendedor – almacen “los Makanas”</w:t>
                  </w:r>
                </w:p>
                <w:p w:rsidR="00C420C8" w:rsidRDefault="00452BDB" w:rsidP="008F6337">
                  <w:pPr>
                    <w:pStyle w:val="Ttulo5"/>
                  </w:pPr>
                  <w:r>
                    <w:t>2017</w:t>
                  </w:r>
                  <w:r w:rsidR="00C420C8">
                    <w:rPr>
                      <w:lang w:bidi="es-ES"/>
                    </w:rPr>
                    <w:t xml:space="preserve"> – </w:t>
                  </w:r>
                  <w:r>
                    <w:t>2019</w:t>
                  </w:r>
                </w:p>
                <w:p w:rsidR="00452BDB" w:rsidRPr="00452BDB" w:rsidRDefault="00452BDB" w:rsidP="00452BDB">
                  <w:pPr>
                    <w:rPr>
                      <w:u w:val="single"/>
                    </w:rPr>
                  </w:pPr>
                  <w:r w:rsidRPr="00452BDB">
                    <w:rPr>
                      <w:u w:val="single"/>
                    </w:rPr>
                    <w:t>Atención de clientes y manejo de inventario.</w:t>
                  </w:r>
                </w:p>
                <w:p w:rsidR="00C420C8" w:rsidRDefault="00452BDB" w:rsidP="00452BDB">
                  <w:r>
                    <w:t>A través de los años trabajando de vendedor, logre desarrollar mis habilidades blandas y con el tiempo estas se fueron perfeccionando.</w:t>
                  </w:r>
                </w:p>
              </w:tc>
            </w:tr>
            <w:tr w:rsidR="00C420C8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A127D7" w:rsidP="008F6337">
                  <w:pPr>
                    <w:pStyle w:val="Ttulo2"/>
                  </w:pPr>
                  <w:sdt>
                    <w:sdtPr>
                      <w:alias w:val="Educación:"/>
                      <w:tag w:val="Formación:"/>
                      <w:id w:val="1349516922"/>
                      <w:placeholder>
                        <w:docPart w:val="0982F65EF3FA4D6C98162A8449FD6AE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:rsidR="00C420C8" w:rsidRPr="0043426C" w:rsidRDefault="00452BDB" w:rsidP="002B3890">
                  <w:pPr>
                    <w:pStyle w:val="Ttulo4"/>
                  </w:pPr>
                  <w:r>
                    <w:t xml:space="preserve">Educacion MEdia- Liceo Gregorio Cordovez </w:t>
                  </w:r>
                </w:p>
                <w:sdt>
                  <w:sdtPr>
                    <w:alias w:val="Escriba el centro educativo:"/>
                    <w:tag w:val="Escriba el centro educativo:"/>
                    <w:id w:val="-741416646"/>
                    <w:placeholder>
                      <w:docPart w:val="C71E2C27C160458B9FE475294D35437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5152F2" w:rsidRDefault="00C420C8" w:rsidP="007B2F5C">
                      <w:pPr>
                        <w:pStyle w:val="Ttulo5"/>
                      </w:pPr>
                      <w:r w:rsidRPr="005152F2">
                        <w:rPr>
                          <w:lang w:bidi="es-ES"/>
                        </w:rPr>
                        <w:t>Centro educativo</w:t>
                      </w:r>
                    </w:p>
                  </w:sdtContent>
                </w:sdt>
                <w:p w:rsidR="00C420C8" w:rsidRDefault="00452BDB" w:rsidP="00452BDB">
                  <w:r>
                    <w:t>2016-2019</w:t>
                  </w:r>
                </w:p>
                <w:p w:rsidR="00673B8E" w:rsidRDefault="00673B8E" w:rsidP="00452BDB"/>
                <w:p w:rsidR="00673B8E" w:rsidRDefault="00673B8E" w:rsidP="00673B8E">
                  <w:pPr>
                    <w:pStyle w:val="Ttulo4"/>
                  </w:pPr>
                  <w:r>
                    <w:t>Educacion Superior- Universidad de Chile</w:t>
                  </w:r>
                </w:p>
                <w:p w:rsidR="00673B8E" w:rsidRDefault="00673B8E" w:rsidP="00673B8E">
                  <w:r>
                    <w:t>Bioquímica</w:t>
                  </w:r>
                </w:p>
                <w:p w:rsidR="00673B8E" w:rsidRDefault="00673B8E" w:rsidP="00673B8E">
                  <w:r>
                    <w:t>2020-</w:t>
                  </w:r>
                  <w:bookmarkStart w:id="0" w:name="_GoBack"/>
                  <w:bookmarkEnd w:id="0"/>
                </w:p>
              </w:tc>
            </w:tr>
            <w:tr w:rsidR="00C420C8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5152F2" w:rsidRDefault="00452BDB" w:rsidP="008F6337">
                  <w:pPr>
                    <w:pStyle w:val="Ttulo2"/>
                  </w:pPr>
                  <w:r>
                    <w:t>Idiomas</w:t>
                  </w:r>
                </w:p>
                <w:p w:rsidR="00452BDB" w:rsidRDefault="00452BDB" w:rsidP="00452BDB">
                  <w:pPr>
                    <w:pStyle w:val="Ttulo4"/>
                  </w:pPr>
                  <w:r>
                    <w:t>Ingles</w:t>
                  </w:r>
                </w:p>
                <w:p w:rsidR="00452BDB" w:rsidRDefault="00452BDB" w:rsidP="00452BDB">
                  <w:r>
                    <w:t>Manejo medio -  alto.</w:t>
                  </w:r>
                </w:p>
                <w:p w:rsidR="00452BDB" w:rsidRPr="00452BDB" w:rsidRDefault="00452BDB" w:rsidP="00452BDB">
                  <w:r>
                    <w:t>Tengo la capacidad de poder establecer una conversación en este idioma, asimismo, realizar preguntas y también poder responderlas.</w:t>
                  </w:r>
                </w:p>
                <w:p w:rsidR="00C420C8" w:rsidRDefault="00C420C8" w:rsidP="00452BDB"/>
              </w:tc>
            </w:tr>
          </w:tbl>
          <w:p w:rsidR="00C420C8" w:rsidRPr="005152F2" w:rsidRDefault="00C420C8" w:rsidP="003856C9"/>
        </w:tc>
      </w:tr>
    </w:tbl>
    <w:p w:rsidR="003F5FDB" w:rsidRDefault="003F5FDB" w:rsidP="00841714">
      <w:pPr>
        <w:pStyle w:val="Sinespaciado"/>
      </w:pPr>
    </w:p>
    <w:sectPr w:rsidR="003F5FDB" w:rsidSect="00466E6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7D7" w:rsidRDefault="00A127D7" w:rsidP="003856C9">
      <w:pPr>
        <w:spacing w:after="0" w:line="240" w:lineRule="auto"/>
      </w:pPr>
      <w:r>
        <w:separator/>
      </w:r>
    </w:p>
  </w:endnote>
  <w:endnote w:type="continuationSeparator" w:id="0">
    <w:p w:rsidR="00A127D7" w:rsidRDefault="00A127D7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 w:rsidP="007803B7">
    <w:pPr>
      <w:pStyle w:val="Piedepgina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4AFD293" id="Grupo 4" o:spid="_x0000_s1026" alt="Título: 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673B8E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5FE" w:rsidRDefault="00DC79BB">
    <w:pPr>
      <w:pStyle w:val="Piedepgina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1AE338F" id="Grupo 4" o:spid="_x0000_s1026" alt="Título: 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Mf9XaVca&#10;AAAAtAAADgAAAAAAAAAAAAAAAAAuAgAAZHJzL2Uyb0RvYy54bWxQSwECLQAUAAYACAAAACEAc7c4&#10;/NoAAAAFAQAADwAAAAAAAAAAAAAAAACxHAAAZHJzL2Rvd25yZXYueG1sUEsFBgAAAAAEAAQA8wAA&#10;ALgdAAAAAA==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7D7" w:rsidRDefault="00A127D7" w:rsidP="003856C9">
      <w:pPr>
        <w:spacing w:after="0" w:line="240" w:lineRule="auto"/>
      </w:pPr>
      <w:r>
        <w:separator/>
      </w:r>
    </w:p>
  </w:footnote>
  <w:footnote w:type="continuationSeparator" w:id="0">
    <w:p w:rsidR="00A127D7" w:rsidRDefault="00A127D7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>
    <w:pPr>
      <w:pStyle w:val="Encabezado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1DA744B" id="Grupo 17" o:spid="_x0000_s1026" alt="Título: 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JYvRYAAN2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nY2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BB" w:rsidRDefault="00DC79BB">
    <w:pPr>
      <w:pStyle w:val="Encabezado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19DE767" id="Grupo 17" o:spid="_x0000_s1026" alt="Título: 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E4vxYAANy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mY6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E6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1C5BD0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16678"/>
    <w:rsid w:val="003856C9"/>
    <w:rsid w:val="00396369"/>
    <w:rsid w:val="003F4D31"/>
    <w:rsid w:val="003F5FDB"/>
    <w:rsid w:val="0043426C"/>
    <w:rsid w:val="00441EB9"/>
    <w:rsid w:val="00452BDB"/>
    <w:rsid w:val="00463463"/>
    <w:rsid w:val="00466E60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5281"/>
    <w:rsid w:val="00616FF4"/>
    <w:rsid w:val="00673B8E"/>
    <w:rsid w:val="006A3CE7"/>
    <w:rsid w:val="007150B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E2D5C"/>
    <w:rsid w:val="008F6337"/>
    <w:rsid w:val="00914DAF"/>
    <w:rsid w:val="0093286E"/>
    <w:rsid w:val="00986149"/>
    <w:rsid w:val="009D1627"/>
    <w:rsid w:val="00A127D7"/>
    <w:rsid w:val="00A42F91"/>
    <w:rsid w:val="00AF1258"/>
    <w:rsid w:val="00B01E52"/>
    <w:rsid w:val="00B550FC"/>
    <w:rsid w:val="00B85871"/>
    <w:rsid w:val="00B93310"/>
    <w:rsid w:val="00B96528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E69E6"/>
    <w:rsid w:val="00DF0A0F"/>
    <w:rsid w:val="00E34D58"/>
    <w:rsid w:val="00E941EF"/>
    <w:rsid w:val="00EB1C1B"/>
    <w:rsid w:val="00EB5B96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C9527"/>
  <w15:chartTrackingRefBased/>
  <w15:docId w15:val="{78672457-7248-442B-AEFF-E7DBC2A1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styleId="Tabladecuadrcula1clara">
    <w:name w:val="Grid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styleId="Tablanormal1">
    <w:name w:val="Plain Table 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gro\AppData\Roaming\Microsoft\Plantilla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6206AC9FC348A4BDA6E65712CEB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2E920-6735-49E6-947D-91FFBA23B8D3}"/>
      </w:docPartPr>
      <w:docPartBody>
        <w:p w:rsidR="00000000" w:rsidRDefault="00615CEF">
          <w:pPr>
            <w:pStyle w:val="856206AC9FC348A4BDA6E65712CEB7AF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2AF30A639F9A44E1B9E396A568620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6AB25-5310-41AB-9637-5B2D60CADF3E}"/>
      </w:docPartPr>
      <w:docPartBody>
        <w:p w:rsidR="00000000" w:rsidRDefault="00615CEF">
          <w:pPr>
            <w:pStyle w:val="2AF30A639F9A44E1B9E396A5686208C4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8DDB4B7954DF426AA39717D4D3426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F3B61-1C43-4F90-AD72-B4F5E8C6BAD2}"/>
      </w:docPartPr>
      <w:docPartBody>
        <w:p w:rsidR="00000000" w:rsidRDefault="00615CEF">
          <w:pPr>
            <w:pStyle w:val="8DDB4B7954DF426AA39717D4D3426AFE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0982F65EF3FA4D6C98162A8449FD6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DAB07-50F8-447A-97F4-8A65F35EDF8F}"/>
      </w:docPartPr>
      <w:docPartBody>
        <w:p w:rsidR="00000000" w:rsidRDefault="00615CEF">
          <w:pPr>
            <w:pStyle w:val="0982F65EF3FA4D6C98162A8449FD6AEB"/>
          </w:pPr>
          <w:r w:rsidRPr="005152F2">
            <w:rPr>
              <w:lang w:bidi="es-ES"/>
            </w:rPr>
            <w:t>Educación</w:t>
          </w:r>
        </w:p>
      </w:docPartBody>
    </w:docPart>
    <w:docPart>
      <w:docPartPr>
        <w:name w:val="C71E2C27C160458B9FE475294D354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719FE-4315-4DA9-8B80-97748AB02CC6}"/>
      </w:docPartPr>
      <w:docPartBody>
        <w:p w:rsidR="00000000" w:rsidRDefault="00615CEF">
          <w:pPr>
            <w:pStyle w:val="C71E2C27C160458B9FE475294D35437E"/>
          </w:pPr>
          <w:r w:rsidRPr="005152F2">
            <w:rPr>
              <w:lang w:bidi="es-ES"/>
            </w:rPr>
            <w:t>Centro educativo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EF"/>
    <w:rsid w:val="0061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554B62E574443699C88DF747AAE47A0">
    <w:name w:val="2554B62E574443699C88DF747AAE47A0"/>
  </w:style>
  <w:style w:type="paragraph" w:customStyle="1" w:styleId="7FB10544F4DD43958FB653D1CC82D635">
    <w:name w:val="7FB10544F4DD43958FB653D1CC82D635"/>
  </w:style>
  <w:style w:type="paragraph" w:customStyle="1" w:styleId="A621E888564942ED81A07DF4F5245A08">
    <w:name w:val="A621E888564942ED81A07DF4F5245A08"/>
  </w:style>
  <w:style w:type="paragraph" w:customStyle="1" w:styleId="69D5FD3A6A3749B78B350F2240DA19BC">
    <w:name w:val="69D5FD3A6A3749B78B350F2240DA19BC"/>
  </w:style>
  <w:style w:type="paragraph" w:customStyle="1" w:styleId="60A038FEF6414F7F8DC248F6C50E5A7D">
    <w:name w:val="60A038FEF6414F7F8DC248F6C50E5A7D"/>
  </w:style>
  <w:style w:type="paragraph" w:customStyle="1" w:styleId="856206AC9FC348A4BDA6E65712CEB7AF">
    <w:name w:val="856206AC9FC348A4BDA6E65712CEB7AF"/>
  </w:style>
  <w:style w:type="paragraph" w:customStyle="1" w:styleId="ABEC3BCF187040B5962134983AF0A6C5">
    <w:name w:val="ABEC3BCF187040B5962134983AF0A6C5"/>
  </w:style>
  <w:style w:type="paragraph" w:customStyle="1" w:styleId="2AF30A639F9A44E1B9E396A5686208C4">
    <w:name w:val="2AF30A639F9A44E1B9E396A5686208C4"/>
  </w:style>
  <w:style w:type="paragraph" w:customStyle="1" w:styleId="418CE0E8CE3B409BB7A6AB914BA74FFF">
    <w:name w:val="418CE0E8CE3B409BB7A6AB914BA74FFF"/>
  </w:style>
  <w:style w:type="paragraph" w:customStyle="1" w:styleId="8DDB4B7954DF426AA39717D4D3426AFE">
    <w:name w:val="8DDB4B7954DF426AA39717D4D3426AFE"/>
  </w:style>
  <w:style w:type="paragraph" w:customStyle="1" w:styleId="5280E64D68D84A0AA5DF20CF387FB878">
    <w:name w:val="5280E64D68D84A0AA5DF20CF387FB878"/>
  </w:style>
  <w:style w:type="paragraph" w:customStyle="1" w:styleId="697CC02BB44C4DC6A8B0223B21EE9D35">
    <w:name w:val="697CC02BB44C4DC6A8B0223B21EE9D35"/>
  </w:style>
  <w:style w:type="paragraph" w:customStyle="1" w:styleId="B1A643B8E70548268810B88EB2632BA5">
    <w:name w:val="B1A643B8E70548268810B88EB2632BA5"/>
  </w:style>
  <w:style w:type="paragraph" w:customStyle="1" w:styleId="0095C3314D18496DB137C8AD6695BC7F">
    <w:name w:val="0095C3314D18496DB137C8AD6695BC7F"/>
  </w:style>
  <w:style w:type="paragraph" w:customStyle="1" w:styleId="5BA1CD1DE19A4B18BF63E7FF1C950027">
    <w:name w:val="5BA1CD1DE19A4B18BF63E7FF1C950027"/>
  </w:style>
  <w:style w:type="paragraph" w:customStyle="1" w:styleId="7D9DF4D4AA8646668F02E547E9F3336C">
    <w:name w:val="7D9DF4D4AA8646668F02E547E9F3336C"/>
  </w:style>
  <w:style w:type="paragraph" w:customStyle="1" w:styleId="9D0ECF709FD84FEE976FBBB3DC24AE6B">
    <w:name w:val="9D0ECF709FD84FEE976FBBB3DC24AE6B"/>
  </w:style>
  <w:style w:type="paragraph" w:customStyle="1" w:styleId="91DE167E931942FEAE78432D16D508AA">
    <w:name w:val="91DE167E931942FEAE78432D16D508AA"/>
  </w:style>
  <w:style w:type="paragraph" w:customStyle="1" w:styleId="0982F65EF3FA4D6C98162A8449FD6AEB">
    <w:name w:val="0982F65EF3FA4D6C98162A8449FD6AEB"/>
  </w:style>
  <w:style w:type="paragraph" w:customStyle="1" w:styleId="0C6F3DC286F4488BBB58AEEDE398D5F4">
    <w:name w:val="0C6F3DC286F4488BBB58AEEDE398D5F4"/>
  </w:style>
  <w:style w:type="paragraph" w:customStyle="1" w:styleId="C71E2C27C160458B9FE475294D35437E">
    <w:name w:val="C71E2C27C160458B9FE475294D35437E"/>
  </w:style>
  <w:style w:type="paragraph" w:customStyle="1" w:styleId="15C0674A68134FBCAAAA7BE5E0BACB4B">
    <w:name w:val="15C0674A68134FBCAAAA7BE5E0BACB4B"/>
  </w:style>
  <w:style w:type="paragraph" w:customStyle="1" w:styleId="899B9A88C7A24A29B63F9D0A1D29B5D7">
    <w:name w:val="899B9A88C7A24A29B63F9D0A1D29B5D7"/>
  </w:style>
  <w:style w:type="paragraph" w:customStyle="1" w:styleId="7B465067C6BF4BABB3343B9B617C2BD3">
    <w:name w:val="7B465067C6BF4BABB3343B9B617C2B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18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Caceres</dc:creator>
  <cp:keywords/>
  <dc:description/>
  <cp:lastModifiedBy>Nicolas Caceres</cp:lastModifiedBy>
  <cp:revision>3</cp:revision>
  <dcterms:created xsi:type="dcterms:W3CDTF">2021-06-06T04:26:00Z</dcterms:created>
  <dcterms:modified xsi:type="dcterms:W3CDTF">2021-06-06T04:43:00Z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