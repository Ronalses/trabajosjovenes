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D439" w14:textId="77777777" w:rsidR="0059120E" w:rsidRDefault="007B7714">
      <w:pPr>
        <w:pStyle w:val="Nombre"/>
      </w:pPr>
      <w:r>
        <w:t xml:space="preserve">Paloma </w:t>
      </w:r>
      <w:proofErr w:type="spellStart"/>
      <w:r w:rsidR="0060475E">
        <w:t>Ignacia</w:t>
      </w:r>
      <w:proofErr w:type="spellEnd"/>
      <w:r>
        <w:t xml:space="preserve"> troncoso moreno</w:t>
      </w:r>
    </w:p>
    <w:p w14:paraId="4EA38B50" w14:textId="77777777" w:rsidR="0059120E" w:rsidRPr="00E619AA" w:rsidRDefault="00EA0F76" w:rsidP="004605E4">
      <w:pPr>
        <w:rPr>
          <w:b/>
          <w:bCs/>
          <w:i/>
          <w:iCs/>
        </w:rPr>
      </w:pPr>
      <w:r w:rsidRPr="00E619AA">
        <w:rPr>
          <w:b/>
          <w:bCs/>
          <w:i/>
          <w:iCs/>
        </w:rPr>
        <w:t xml:space="preserve">Pasaje </w:t>
      </w:r>
      <w:proofErr w:type="spellStart"/>
      <w:r w:rsidRPr="00E619AA">
        <w:rPr>
          <w:b/>
          <w:bCs/>
          <w:i/>
          <w:iCs/>
        </w:rPr>
        <w:t>pangal</w:t>
      </w:r>
      <w:proofErr w:type="spellEnd"/>
      <w:r w:rsidRPr="00E619AA">
        <w:rPr>
          <w:b/>
          <w:bCs/>
          <w:i/>
          <w:iCs/>
        </w:rPr>
        <w:t xml:space="preserve"> 2339,</w:t>
      </w:r>
      <w:r w:rsidR="005533BA" w:rsidRPr="00E619AA">
        <w:rPr>
          <w:b/>
          <w:bCs/>
          <w:i/>
          <w:iCs/>
        </w:rPr>
        <w:t xml:space="preserve"> </w:t>
      </w:r>
      <w:proofErr w:type="spellStart"/>
      <w:r w:rsidR="005533BA" w:rsidRPr="00E619AA">
        <w:rPr>
          <w:b/>
          <w:bCs/>
          <w:i/>
          <w:iCs/>
        </w:rPr>
        <w:t>Maipu</w:t>
      </w:r>
      <w:proofErr w:type="spellEnd"/>
      <w:r w:rsidR="005533BA" w:rsidRPr="00E619AA">
        <w:rPr>
          <w:b/>
          <w:bCs/>
          <w:i/>
          <w:iCs/>
        </w:rPr>
        <w:t xml:space="preserve"> </w:t>
      </w:r>
    </w:p>
    <w:p w14:paraId="73245899" w14:textId="77777777" w:rsidR="00F920A5" w:rsidRPr="00E619AA" w:rsidRDefault="00F920A5" w:rsidP="004605E4">
      <w:pPr>
        <w:rPr>
          <w:b/>
          <w:bCs/>
          <w:i/>
          <w:iCs/>
        </w:rPr>
      </w:pPr>
      <w:r w:rsidRPr="00E619AA">
        <w:rPr>
          <w:b/>
          <w:bCs/>
          <w:i/>
          <w:iCs/>
        </w:rPr>
        <w:t>+56992927614</w:t>
      </w:r>
    </w:p>
    <w:p w14:paraId="5467CBEF" w14:textId="77777777" w:rsidR="00F920A5" w:rsidRPr="00E619AA" w:rsidRDefault="00F920A5" w:rsidP="004605E4">
      <w:pPr>
        <w:rPr>
          <w:b/>
          <w:bCs/>
          <w:i/>
          <w:iCs/>
        </w:rPr>
      </w:pPr>
      <w:proofErr w:type="spellStart"/>
      <w:r w:rsidRPr="00E619AA">
        <w:rPr>
          <w:b/>
          <w:bCs/>
          <w:i/>
          <w:iCs/>
        </w:rPr>
        <w:t>Palomatroncoso3</w:t>
      </w:r>
      <w:proofErr w:type="spellEnd"/>
      <w:r w:rsidRPr="00E619AA">
        <w:rPr>
          <w:b/>
          <w:bCs/>
          <w:i/>
          <w:iCs/>
        </w:rPr>
        <w:t>@gmail.com</w:t>
      </w:r>
    </w:p>
    <w:p w14:paraId="2D076E76" w14:textId="77777777" w:rsidR="0059120E" w:rsidRDefault="009333DC">
      <w:pPr>
        <w:pStyle w:val="Ttulo1"/>
      </w:pPr>
      <w:r>
        <w:t xml:space="preserve">Aptitudes </w:t>
      </w:r>
    </w:p>
    <w:p w14:paraId="11256828" w14:textId="77777777" w:rsidR="0059120E" w:rsidRDefault="006557D5">
      <w:pPr>
        <w:spacing w:after="180"/>
      </w:pPr>
      <w:r>
        <w:t xml:space="preserve">Adaptación en el ámbito laboral, iniciativas, </w:t>
      </w:r>
      <w:r w:rsidR="00BF5B0C">
        <w:t xml:space="preserve">manejo de word Excel power </w:t>
      </w:r>
      <w:proofErr w:type="spellStart"/>
      <w:r w:rsidR="00BF5B0C">
        <w:t>point</w:t>
      </w:r>
      <w:proofErr w:type="spellEnd"/>
      <w:r w:rsidR="00BF5B0C">
        <w:t>,</w:t>
      </w:r>
      <w:r w:rsidR="00C738C5">
        <w:t xml:space="preserve"> empatía,</w:t>
      </w:r>
      <w:r w:rsidR="0049429F">
        <w:t xml:space="preserve"> responsable, estado de ánimo positivo, </w:t>
      </w:r>
      <w:r w:rsidR="00A865F2">
        <w:t xml:space="preserve">capacidad para trabajar en equipo, </w:t>
      </w:r>
      <w:r w:rsidR="009B67E9">
        <w:t>creatividad,</w:t>
      </w:r>
      <w:r w:rsidR="00813048">
        <w:t xml:space="preserve"> puntual.</w:t>
      </w:r>
    </w:p>
    <w:p w14:paraId="63197E5A" w14:textId="77777777" w:rsidR="0059120E" w:rsidRDefault="00C35B3C" w:rsidP="00562795">
      <w:pPr>
        <w:pStyle w:val="Ttulo1"/>
      </w:pPr>
      <w:sdt>
        <w:sdtPr>
          <w:id w:val="-1150367223"/>
          <w:placeholder>
            <w:docPart w:val="CC97017295CC2C4E87D532A2B1CC49F8"/>
          </w:placeholder>
          <w:temporary/>
          <w:showingPlcHdr/>
        </w:sdtPr>
        <w:sdtEndPr/>
        <w:sdtContent>
          <w:r w:rsidR="007A31CC">
            <w:t>Formación</w:t>
          </w:r>
        </w:sdtContent>
      </w:sdt>
    </w:p>
    <w:p w14:paraId="641128E5" w14:textId="77777777" w:rsidR="00562795" w:rsidRDefault="00562795" w:rsidP="00562795">
      <w:r>
        <w:t xml:space="preserve">Técnica  en administración de empresas </w:t>
      </w:r>
      <w:r w:rsidR="002D2789">
        <w:t xml:space="preserve">/ </w:t>
      </w:r>
      <w:proofErr w:type="spellStart"/>
      <w:r w:rsidR="002D2789">
        <w:t>Aiep</w:t>
      </w:r>
      <w:proofErr w:type="spellEnd"/>
    </w:p>
    <w:p w14:paraId="015AD01B" w14:textId="77777777" w:rsidR="00562795" w:rsidRPr="00562795" w:rsidRDefault="00562795" w:rsidP="00562795">
      <w:r>
        <w:t>Curso de inglés</w:t>
      </w:r>
      <w:r w:rsidR="00E67BB0">
        <w:t xml:space="preserve">/ centro cultural providencia </w:t>
      </w:r>
    </w:p>
    <w:p w14:paraId="13EE5967" w14:textId="77777777" w:rsidR="0059120E" w:rsidRDefault="00C35B3C"/>
    <w:p w14:paraId="39E883BC" w14:textId="77777777" w:rsidR="0059120E" w:rsidRDefault="00C35B3C" w:rsidP="00736F94">
      <w:pPr>
        <w:pStyle w:val="Ttulo1"/>
      </w:pPr>
      <w:sdt>
        <w:sdtPr>
          <w:id w:val="617349259"/>
          <w:placeholder>
            <w:docPart w:val="684BF37A4EE90F49BBB73CEB39235B8F"/>
          </w:placeholder>
          <w:temporary/>
          <w:showingPlcHdr/>
        </w:sdtPr>
        <w:sdtEndPr/>
        <w:sdtContent>
          <w:r w:rsidR="007A31CC">
            <w:t>Experiencia</w:t>
          </w:r>
        </w:sdtContent>
      </w:sdt>
    </w:p>
    <w:p w14:paraId="281294EF" w14:textId="77777777" w:rsidR="0059120E" w:rsidRDefault="007436FC" w:rsidP="00F8685C">
      <w:pPr>
        <w:pStyle w:val="Ttulo3"/>
      </w:pPr>
      <w:r>
        <w:t xml:space="preserve"> </w:t>
      </w:r>
      <w:r w:rsidR="00DC4ADD">
        <w:t xml:space="preserve">Empaque </w:t>
      </w:r>
      <w:r w:rsidR="00F8685C">
        <w:t>/ supermercados</w:t>
      </w:r>
    </w:p>
    <w:p w14:paraId="6BE85782" w14:textId="77777777" w:rsidR="00D055FC" w:rsidRPr="00D055FC" w:rsidRDefault="006D021E" w:rsidP="001B0BB1">
      <w:pPr>
        <w:pStyle w:val="Ttulo3"/>
      </w:pPr>
      <w:r>
        <w:t xml:space="preserve">Ejecutiva Call center, Afp </w:t>
      </w:r>
      <w:proofErr w:type="spellStart"/>
      <w:r>
        <w:t>Provida</w:t>
      </w:r>
      <w:proofErr w:type="spellEnd"/>
    </w:p>
    <w:p w14:paraId="4B720964" w14:textId="77777777" w:rsidR="00736F94" w:rsidRDefault="00736F94" w:rsidP="00736F94"/>
    <w:p w14:paraId="70DF2235" w14:textId="77777777" w:rsidR="00860269" w:rsidRDefault="00736F94" w:rsidP="00736F94">
      <w:pPr>
        <w:rPr>
          <w:b/>
          <w:bCs/>
        </w:rPr>
      </w:pPr>
      <w:r>
        <w:rPr>
          <w:b/>
          <w:bCs/>
        </w:rPr>
        <w:t>Disponibilidad inmediata!</w:t>
      </w:r>
    </w:p>
    <w:p w14:paraId="3B304623" w14:textId="77777777" w:rsidR="00860269" w:rsidRPr="00736F94" w:rsidRDefault="00551047" w:rsidP="00736F94">
      <w:pPr>
        <w:rPr>
          <w:b/>
          <w:bCs/>
        </w:rPr>
      </w:pPr>
      <w:r>
        <w:rPr>
          <w:b/>
          <w:bCs/>
        </w:rPr>
        <w:t>202</w:t>
      </w:r>
      <w:r w:rsidR="00474D35">
        <w:rPr>
          <w:b/>
          <w:bCs/>
        </w:rPr>
        <w:t>1!</w:t>
      </w:r>
      <w:r>
        <w:rPr>
          <w:b/>
          <w:bCs/>
        </w:rPr>
        <w:t>!</w:t>
      </w:r>
    </w:p>
    <w:p w14:paraId="45FF825C" w14:textId="77777777" w:rsidR="00736F94" w:rsidRPr="00736F94" w:rsidRDefault="00736F94" w:rsidP="00736F94"/>
    <w:p w14:paraId="7638CE7F" w14:textId="77777777" w:rsidR="007A31CC" w:rsidRDefault="007A31CC" w:rsidP="007436FC">
      <w:pPr>
        <w:pStyle w:val="Ttulo1"/>
      </w:pPr>
    </w:p>
    <w:sectPr w:rsidR="007A31CC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93D8F" w14:textId="77777777" w:rsidR="00BC30CC" w:rsidRDefault="00BC30CC">
      <w:pPr>
        <w:spacing w:after="0" w:line="240" w:lineRule="auto"/>
      </w:pPr>
      <w:r>
        <w:separator/>
      </w:r>
    </w:p>
  </w:endnote>
  <w:endnote w:type="continuationSeparator" w:id="0">
    <w:p w14:paraId="015BE933" w14:textId="77777777" w:rsidR="00BC30CC" w:rsidRDefault="00BC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684ED" w14:textId="77777777" w:rsidR="0059120E" w:rsidRDefault="007A31C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6DE7C" w14:textId="77777777" w:rsidR="00BC30CC" w:rsidRDefault="00BC30CC">
      <w:pPr>
        <w:spacing w:after="0" w:line="240" w:lineRule="auto"/>
      </w:pPr>
      <w:r>
        <w:separator/>
      </w:r>
    </w:p>
  </w:footnote>
  <w:footnote w:type="continuationSeparator" w:id="0">
    <w:p w14:paraId="0AA80DEA" w14:textId="77777777" w:rsidR="00BC30CC" w:rsidRDefault="00BC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F8A04" w14:textId="77777777"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A759B3" wp14:editId="6D28FC0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00B3DD" id="Grupo 4" o:spid="_x0000_s1026" style="position:absolute;margin-left:0;margin-top:0;width:252pt;height:840.75pt;z-index:251658240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05F4D" w14:textId="77777777"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593D68" wp14:editId="7295A6B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17B921" id="Grupo 5" o:spid="_x0000_s1026" style="position:absolute;margin-left:0;margin-top:0;width:252pt;height:840.75pt;z-index:251660288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14"/>
    <w:rsid w:val="00022F03"/>
    <w:rsid w:val="000D6D5A"/>
    <w:rsid w:val="001B0BB1"/>
    <w:rsid w:val="002D2789"/>
    <w:rsid w:val="004605E4"/>
    <w:rsid w:val="00474D35"/>
    <w:rsid w:val="0049429F"/>
    <w:rsid w:val="00551047"/>
    <w:rsid w:val="005533BA"/>
    <w:rsid w:val="00562795"/>
    <w:rsid w:val="0060475E"/>
    <w:rsid w:val="006557D5"/>
    <w:rsid w:val="00696DA7"/>
    <w:rsid w:val="006D021E"/>
    <w:rsid w:val="00736F94"/>
    <w:rsid w:val="007436FC"/>
    <w:rsid w:val="007474A1"/>
    <w:rsid w:val="007A31CC"/>
    <w:rsid w:val="007B7714"/>
    <w:rsid w:val="007E3A8D"/>
    <w:rsid w:val="008037A9"/>
    <w:rsid w:val="00813048"/>
    <w:rsid w:val="00860269"/>
    <w:rsid w:val="009333DC"/>
    <w:rsid w:val="0098200C"/>
    <w:rsid w:val="009B67E9"/>
    <w:rsid w:val="00A865F2"/>
    <w:rsid w:val="00BC30CC"/>
    <w:rsid w:val="00BF5B0C"/>
    <w:rsid w:val="00C738C5"/>
    <w:rsid w:val="00D000FF"/>
    <w:rsid w:val="00D055FC"/>
    <w:rsid w:val="00DC4ADD"/>
    <w:rsid w:val="00E619AA"/>
    <w:rsid w:val="00E67BB0"/>
    <w:rsid w:val="00EA0F76"/>
    <w:rsid w:val="00F21533"/>
    <w:rsid w:val="00F8685C"/>
    <w:rsid w:val="00F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4D884F"/>
  <w15:docId w15:val="{12B3FCDF-B64D-FD4F-9C20-9D5E93E5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F1B903E-3432-7B49-A814-420872DC3854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97017295CC2C4E87D532A2B1CC4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C6D3-B8D1-5540-B17F-A3BCF77C223F}"/>
      </w:docPartPr>
      <w:docPartBody>
        <w:p w:rsidR="009E2F33" w:rsidRDefault="009E2F33">
          <w:pPr>
            <w:pStyle w:val="CC97017295CC2C4E87D532A2B1CC49F8"/>
          </w:pPr>
          <w:r>
            <w:t>Formación</w:t>
          </w:r>
        </w:p>
      </w:docPartBody>
    </w:docPart>
    <w:docPart>
      <w:docPartPr>
        <w:name w:val="684BF37A4EE90F49BBB73CEB3923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7BBEC-1316-1449-9F77-48E85ED7CB3C}"/>
      </w:docPartPr>
      <w:docPartBody>
        <w:p w:rsidR="009E2F33" w:rsidRDefault="009E2F33">
          <w:pPr>
            <w:pStyle w:val="684BF37A4EE90F49BBB73CEB39235B8F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33"/>
    <w:rsid w:val="006530CB"/>
    <w:rsid w:val="009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97017295CC2C4E87D532A2B1CC49F8">
    <w:name w:val="CC97017295CC2C4E87D532A2B1CC49F8"/>
  </w:style>
  <w:style w:type="paragraph" w:customStyle="1" w:styleId="684BF37A4EE90F49BBB73CEB39235B8F">
    <w:name w:val="684BF37A4EE90F49BBB73CEB39235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%7b8F1B903E-3432-7B49-A814-420872DC3854%7dtf16392120.dotx</Template>
  <TotalTime>1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troncoso moreno</dc:creator>
  <cp:keywords/>
  <dc:description/>
  <cp:lastModifiedBy>paloma troncoso moreno</cp:lastModifiedBy>
  <cp:revision>2</cp:revision>
  <dcterms:created xsi:type="dcterms:W3CDTF">2021-01-31T22:07:00Z</dcterms:created>
  <dcterms:modified xsi:type="dcterms:W3CDTF">2021-01-31T22:07:00Z</dcterms:modified>
</cp:coreProperties>
</file>