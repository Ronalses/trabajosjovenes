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284" w:tblpY="1"/>
        <w:tblOverlap w:val="never"/>
        <w:tblW w:w="1050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6"/>
        <w:gridCol w:w="2880"/>
        <w:gridCol w:w="720"/>
        <w:gridCol w:w="6470"/>
      </w:tblGrid>
      <w:tr w:rsidR="00455ED2" w:rsidRPr="0059649E" w14:paraId="5D0BC696" w14:textId="77777777" w:rsidTr="00FD0360">
        <w:trPr>
          <w:gridAfter w:val="1"/>
          <w:wAfter w:w="6470" w:type="dxa"/>
        </w:trPr>
        <w:tc>
          <w:tcPr>
            <w:tcW w:w="3316" w:type="dxa"/>
            <w:gridSpan w:val="2"/>
          </w:tcPr>
          <w:p w14:paraId="0045731D" w14:textId="77777777" w:rsidR="00455ED2" w:rsidRDefault="00455ED2" w:rsidP="00FD0360">
            <w:pPr>
              <w:pStyle w:val="Ttulo3"/>
            </w:pPr>
          </w:p>
        </w:tc>
        <w:tc>
          <w:tcPr>
            <w:tcW w:w="720" w:type="dxa"/>
          </w:tcPr>
          <w:p w14:paraId="035DD257" w14:textId="77777777" w:rsidR="00455ED2" w:rsidRPr="0059649E" w:rsidRDefault="00455ED2" w:rsidP="00FD0360">
            <w:pPr>
              <w:tabs>
                <w:tab w:val="left" w:pos="990"/>
              </w:tabs>
            </w:pPr>
          </w:p>
        </w:tc>
      </w:tr>
      <w:tr w:rsidR="00FD0360" w:rsidRPr="0059649E" w14:paraId="6FDE77D2" w14:textId="77777777" w:rsidTr="00FD0360">
        <w:trPr>
          <w:gridAfter w:val="1"/>
          <w:wAfter w:w="6470" w:type="dxa"/>
        </w:trPr>
        <w:tc>
          <w:tcPr>
            <w:tcW w:w="3316" w:type="dxa"/>
            <w:gridSpan w:val="2"/>
          </w:tcPr>
          <w:p w14:paraId="34F610DB" w14:textId="6B56B0DD" w:rsidR="00FD0360" w:rsidRDefault="00FD0360" w:rsidP="00FD0360">
            <w:pPr>
              <w:pStyle w:val="Ttulo3"/>
            </w:pPr>
            <w:r w:rsidRPr="00FD0360">
              <w:rPr>
                <w:sz w:val="36"/>
                <w:szCs w:val="40"/>
              </w:rPr>
              <w:t>Maria Constanza urriola vidal</w:t>
            </w:r>
          </w:p>
        </w:tc>
        <w:tc>
          <w:tcPr>
            <w:tcW w:w="720" w:type="dxa"/>
          </w:tcPr>
          <w:p w14:paraId="5EF1733B" w14:textId="77777777" w:rsidR="00FD0360" w:rsidRPr="0059649E" w:rsidRDefault="00FD0360" w:rsidP="00FD0360">
            <w:pPr>
              <w:tabs>
                <w:tab w:val="left" w:pos="990"/>
              </w:tabs>
            </w:pPr>
          </w:p>
        </w:tc>
      </w:tr>
      <w:tr w:rsidR="00FD0360" w:rsidRPr="0059649E" w14:paraId="02F1707E" w14:textId="77777777" w:rsidTr="00FD0360">
        <w:trPr>
          <w:gridAfter w:val="1"/>
          <w:wAfter w:w="6470" w:type="dxa"/>
        </w:trPr>
        <w:tc>
          <w:tcPr>
            <w:tcW w:w="3316" w:type="dxa"/>
            <w:gridSpan w:val="2"/>
          </w:tcPr>
          <w:p w14:paraId="61B4F7CB" w14:textId="77777777" w:rsidR="00FD0360" w:rsidRDefault="00FD0360" w:rsidP="00FD0360">
            <w:pPr>
              <w:pStyle w:val="Ttulo3"/>
            </w:pPr>
          </w:p>
        </w:tc>
        <w:tc>
          <w:tcPr>
            <w:tcW w:w="720" w:type="dxa"/>
          </w:tcPr>
          <w:p w14:paraId="7693109E" w14:textId="77777777" w:rsidR="00FD0360" w:rsidRPr="0059649E" w:rsidRDefault="00FD0360" w:rsidP="00FD0360">
            <w:pPr>
              <w:tabs>
                <w:tab w:val="left" w:pos="990"/>
              </w:tabs>
            </w:pPr>
          </w:p>
        </w:tc>
      </w:tr>
      <w:tr w:rsidR="00FD0360" w:rsidRPr="0059649E" w14:paraId="4C27DAC2" w14:textId="77777777" w:rsidTr="00FD0360">
        <w:trPr>
          <w:gridAfter w:val="3"/>
          <w:wAfter w:w="10070" w:type="dxa"/>
        </w:trPr>
        <w:tc>
          <w:tcPr>
            <w:tcW w:w="436" w:type="dxa"/>
          </w:tcPr>
          <w:p w14:paraId="48930B5D" w14:textId="77777777" w:rsidR="00FD0360" w:rsidRPr="0059649E" w:rsidRDefault="00FD0360" w:rsidP="00FD0360">
            <w:pPr>
              <w:tabs>
                <w:tab w:val="left" w:pos="990"/>
              </w:tabs>
            </w:pPr>
          </w:p>
        </w:tc>
      </w:tr>
      <w:tr w:rsidR="00FD0360" w:rsidRPr="0059649E" w14:paraId="1A533420" w14:textId="77777777" w:rsidTr="00FD0360">
        <w:trPr>
          <w:gridAfter w:val="3"/>
          <w:wAfter w:w="10070" w:type="dxa"/>
        </w:trPr>
        <w:tc>
          <w:tcPr>
            <w:tcW w:w="436" w:type="dxa"/>
          </w:tcPr>
          <w:p w14:paraId="199AFBDE" w14:textId="77777777" w:rsidR="00FD0360" w:rsidRPr="0059649E" w:rsidRDefault="00FD0360" w:rsidP="00FD0360">
            <w:pPr>
              <w:tabs>
                <w:tab w:val="left" w:pos="990"/>
              </w:tabs>
            </w:pPr>
          </w:p>
        </w:tc>
      </w:tr>
      <w:tr w:rsidR="00FD0360" w:rsidRPr="0059649E" w14:paraId="680A2AC0" w14:textId="77777777" w:rsidTr="00FD0360">
        <w:trPr>
          <w:gridAfter w:val="1"/>
          <w:wAfter w:w="6470" w:type="dxa"/>
        </w:trPr>
        <w:tc>
          <w:tcPr>
            <w:tcW w:w="3316" w:type="dxa"/>
            <w:gridSpan w:val="2"/>
          </w:tcPr>
          <w:p w14:paraId="643DDF7C" w14:textId="69F17777" w:rsidR="00FD0360" w:rsidRDefault="00FD0360" w:rsidP="00FD0360">
            <w:pPr>
              <w:pStyle w:val="Ttulo3"/>
            </w:pPr>
          </w:p>
        </w:tc>
        <w:tc>
          <w:tcPr>
            <w:tcW w:w="720" w:type="dxa"/>
          </w:tcPr>
          <w:p w14:paraId="34B3928E" w14:textId="77777777" w:rsidR="00FD0360" w:rsidRPr="0059649E" w:rsidRDefault="00FD0360" w:rsidP="00FD0360">
            <w:pPr>
              <w:tabs>
                <w:tab w:val="left" w:pos="990"/>
              </w:tabs>
            </w:pPr>
          </w:p>
        </w:tc>
      </w:tr>
      <w:tr w:rsidR="001B2ABD" w:rsidRPr="0059649E" w14:paraId="5074F64D" w14:textId="77777777" w:rsidTr="00FD0360">
        <w:tc>
          <w:tcPr>
            <w:tcW w:w="3316" w:type="dxa"/>
            <w:gridSpan w:val="2"/>
          </w:tcPr>
          <w:sdt>
            <w:sdtPr>
              <w:id w:val="-1711873194"/>
              <w:placeholder>
                <w:docPart w:val="227F913928DD4B0F810B2412E4D5A9B4"/>
              </w:placeholder>
              <w:temporary/>
              <w:showingPlcHdr/>
              <w15:appearance w15:val="hidden"/>
            </w:sdtPr>
            <w:sdtEndPr/>
            <w:sdtContent>
              <w:p w14:paraId="29BFD400" w14:textId="77777777" w:rsidR="001B2ABD" w:rsidRPr="0059649E" w:rsidRDefault="00036450" w:rsidP="00FD036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3503EA1C" w14:textId="59ACE9FC" w:rsidR="00036450" w:rsidRDefault="00455ED2" w:rsidP="00FD0360">
            <w:r>
              <w:t xml:space="preserve">Soy constanza, tengo 22 años nacida el 3 de noviembre de 1998. </w:t>
            </w:r>
          </w:p>
          <w:p w14:paraId="599948E7" w14:textId="7F30C82C" w:rsidR="00455ED2" w:rsidRDefault="00455ED2" w:rsidP="00FD0360">
            <w:r>
              <w:t xml:space="preserve">Actualmente soy estudiante </w:t>
            </w:r>
            <w:r w:rsidR="000D6A7B">
              <w:t>en</w:t>
            </w:r>
            <w:r>
              <w:t xml:space="preserve"> ingeniero en administración en el instituto DUOC. </w:t>
            </w:r>
          </w:p>
          <w:p w14:paraId="3E702805" w14:textId="52B1B2EF" w:rsidR="00455ED2" w:rsidRDefault="00455ED2" w:rsidP="00FD0360">
            <w:r>
              <w:t>Vivo en Santiago centro, soltera y sin hijos.</w:t>
            </w:r>
          </w:p>
          <w:p w14:paraId="062A4A7A" w14:textId="53E0E75B" w:rsidR="00455ED2" w:rsidRDefault="00455ED2" w:rsidP="00FD0360">
            <w:r>
              <w:t xml:space="preserve">Mi personalidad es bastante interesante, soy una persona muy intensa por lo que todo lo que hago es con mucha pasión y siempre doy lo mejor de mí, soy super capaz de aprender rápido y proactiva, me motiva tener experiencias nuevas y me estimula estar en aprendizaje constante. </w:t>
            </w:r>
          </w:p>
          <w:p w14:paraId="39600F94" w14:textId="0AD9746B" w:rsidR="00455ED2" w:rsidRDefault="00455ED2" w:rsidP="00FD0360">
            <w:r>
              <w:t xml:space="preserve">Tengo buenos valores los cuales siempre intento destacar y compartir, trabajo muy bien en equipo, un punto a destacar de mi persona es que me llevo muy bien con el público, me gusta trabajar con personas ya sea atendiendo o trabajo grupal. </w:t>
            </w:r>
          </w:p>
          <w:p w14:paraId="1E29E934" w14:textId="72866574" w:rsidR="00455ED2" w:rsidRPr="0059649E" w:rsidRDefault="00455ED2" w:rsidP="00FD0360">
            <w:r>
              <w:t xml:space="preserve">Cuento con todas las capacidades necesarias para poder rendir de forma </w:t>
            </w:r>
            <w:r w:rsidR="000D6A7B">
              <w:t>óptima</w:t>
            </w:r>
            <w:r>
              <w:t xml:space="preserve"> y eficiente.</w:t>
            </w:r>
          </w:p>
          <w:p w14:paraId="72391414" w14:textId="77777777" w:rsidR="00036450" w:rsidRPr="0059649E" w:rsidRDefault="00036450" w:rsidP="00FD0360"/>
          <w:sdt>
            <w:sdtPr>
              <w:id w:val="-1954003311"/>
              <w:placeholder>
                <w:docPart w:val="91555D1F44224C4085009A5892B0DCAF"/>
              </w:placeholder>
              <w:temporary/>
              <w:showingPlcHdr/>
              <w15:appearance w15:val="hidden"/>
            </w:sdtPr>
            <w:sdtEndPr/>
            <w:sdtContent>
              <w:p w14:paraId="12C4304A" w14:textId="77777777" w:rsidR="00036450" w:rsidRPr="0059649E" w:rsidRDefault="00CB0055" w:rsidP="00FD0360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2923AEA33A964E4E84B265EFD1AFF8E6"/>
              </w:placeholder>
              <w:temporary/>
              <w:showingPlcHdr/>
              <w15:appearance w15:val="hidden"/>
            </w:sdtPr>
            <w:sdtEndPr/>
            <w:sdtContent>
              <w:p w14:paraId="0B7D4574" w14:textId="77777777" w:rsidR="004D3011" w:rsidRPr="0059649E" w:rsidRDefault="004D3011" w:rsidP="00FD0360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FDE19F4" w14:textId="63C168AE" w:rsidR="004D3011" w:rsidRPr="0059649E" w:rsidRDefault="00455ED2" w:rsidP="00FD0360">
            <w:r>
              <w:t>9-66282486</w:t>
            </w:r>
          </w:p>
          <w:p w14:paraId="669682ED" w14:textId="77777777" w:rsidR="004D3011" w:rsidRPr="0059649E" w:rsidRDefault="004D3011" w:rsidP="00FD0360"/>
          <w:p w14:paraId="58CD3A54" w14:textId="77777777" w:rsidR="004D3011" w:rsidRPr="0059649E" w:rsidRDefault="004D3011" w:rsidP="00FD0360"/>
          <w:sdt>
            <w:sdtPr>
              <w:id w:val="-240260293"/>
              <w:placeholder>
                <w:docPart w:val="9CCD8928AE984DD8B46F50B42E934F78"/>
              </w:placeholder>
              <w:temporary/>
              <w:showingPlcHdr/>
              <w15:appearance w15:val="hidden"/>
            </w:sdtPr>
            <w:sdtEndPr/>
            <w:sdtContent>
              <w:p w14:paraId="54439217" w14:textId="77777777" w:rsidR="004D3011" w:rsidRPr="0059649E" w:rsidRDefault="004D3011" w:rsidP="00FD0360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F485393" w14:textId="3C9E9001" w:rsidR="00036450" w:rsidRPr="009A09AC" w:rsidRDefault="00455ED2" w:rsidP="00FD0360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Coni.urriola@gmail.com</w:t>
            </w:r>
          </w:p>
          <w:p w14:paraId="54BAF25D" w14:textId="77777777" w:rsidR="004142CD" w:rsidRPr="0059649E" w:rsidRDefault="004142CD" w:rsidP="00FD0360"/>
          <w:p w14:paraId="6C0FCDB8" w14:textId="30A2963E" w:rsidR="004D3011" w:rsidRPr="0059649E" w:rsidRDefault="004D3011" w:rsidP="00FD0360"/>
        </w:tc>
        <w:tc>
          <w:tcPr>
            <w:tcW w:w="720" w:type="dxa"/>
          </w:tcPr>
          <w:p w14:paraId="3554095A" w14:textId="77777777" w:rsidR="001B2ABD" w:rsidRPr="0059649E" w:rsidRDefault="001B2ABD" w:rsidP="00FD0360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CF650A608B441E9B7BE860355B0483B"/>
              </w:placeholder>
              <w:temporary/>
              <w:showingPlcHdr/>
              <w15:appearance w15:val="hidden"/>
            </w:sdtPr>
            <w:sdtEndPr/>
            <w:sdtContent>
              <w:p w14:paraId="73F77EC2" w14:textId="77777777" w:rsidR="001B2ABD" w:rsidRPr="0059649E" w:rsidRDefault="00E25A26" w:rsidP="00FD036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8C6DA19" w14:textId="6A36514D" w:rsidR="00036450" w:rsidRPr="0059649E" w:rsidRDefault="00455ED2" w:rsidP="00FD0360">
            <w:pPr>
              <w:pStyle w:val="Ttulo4"/>
            </w:pPr>
            <w:r>
              <w:t>Instituto icel</w:t>
            </w:r>
          </w:p>
          <w:p w14:paraId="36FEBF3B" w14:textId="5AE6630F" w:rsidR="00CC0C6D" w:rsidRPr="0059649E" w:rsidRDefault="00455ED2" w:rsidP="00FD0360">
            <w:r>
              <w:t xml:space="preserve">Participe en día del libro, y en distintos eventos, tenía buenas calificaciones y egrese en el año 2018 </w:t>
            </w:r>
          </w:p>
          <w:p w14:paraId="65FB0E93" w14:textId="77777777" w:rsidR="00036450" w:rsidRPr="0059649E" w:rsidRDefault="004142CD" w:rsidP="00FD0360">
            <w:r w:rsidRPr="0059649E">
              <w:rPr>
                <w:lang w:bidi="es-ES"/>
              </w:rPr>
              <w:t xml:space="preserve"> </w:t>
            </w:r>
          </w:p>
          <w:p w14:paraId="6B6B1CEE" w14:textId="4D28767B" w:rsidR="00036450" w:rsidRPr="0059649E" w:rsidRDefault="00455ED2" w:rsidP="00FD0360">
            <w:pPr>
              <w:pStyle w:val="Ttulo4"/>
            </w:pPr>
            <w:r>
              <w:t>DUOC UC</w:t>
            </w:r>
          </w:p>
          <w:p w14:paraId="0741B626" w14:textId="0ADC9AC3" w:rsidR="00036450" w:rsidRPr="0059649E" w:rsidRDefault="00455ED2" w:rsidP="00FD0360">
            <w:pPr>
              <w:pStyle w:val="Fecha"/>
            </w:pPr>
            <w:r>
              <w:t>actualmente</w:t>
            </w:r>
          </w:p>
          <w:p w14:paraId="2B7AF5AD" w14:textId="74AEA03A" w:rsidR="004142CD" w:rsidRPr="0059649E" w:rsidRDefault="00455ED2" w:rsidP="00FD0360">
            <w:r>
              <w:t>me encuentro en segundo año de la carrera ingeniero en administración mención gestión de personas, con mucha motivación y absorbiendo todo lo que pueda.</w:t>
            </w:r>
          </w:p>
          <w:sdt>
            <w:sdtPr>
              <w:id w:val="1001553383"/>
              <w:placeholder>
                <w:docPart w:val="CFA207E2F1BA4DAE9EC0377C208E235D"/>
              </w:placeholder>
              <w:temporary/>
              <w:showingPlcHdr/>
              <w15:appearance w15:val="hidden"/>
            </w:sdtPr>
            <w:sdtEndPr/>
            <w:sdtContent>
              <w:p w14:paraId="272FAED0" w14:textId="77777777" w:rsidR="00036450" w:rsidRPr="0059649E" w:rsidRDefault="00036450" w:rsidP="00FD036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35F30B2" w14:textId="77777777" w:rsidR="006255DF" w:rsidRDefault="006255DF" w:rsidP="00FD0360">
            <w:pPr>
              <w:pStyle w:val="Fecha"/>
            </w:pPr>
            <w:r>
              <w:t xml:space="preserve">Monitor de metro </w:t>
            </w:r>
          </w:p>
          <w:p w14:paraId="49C3F25C" w14:textId="65501827" w:rsidR="00036450" w:rsidRPr="0059649E" w:rsidRDefault="006255DF" w:rsidP="00FD0360">
            <w:pPr>
              <w:pStyle w:val="Fecha"/>
            </w:pPr>
            <w:r>
              <w:t>Enero/2016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febrero/2016</w:t>
            </w:r>
          </w:p>
          <w:p w14:paraId="0D19B6C1" w14:textId="1D0F82C8" w:rsidR="004D3011" w:rsidRDefault="006255DF" w:rsidP="00FD0360">
            <w:r>
              <w:t>Mi principal tarea era ayudar a las personas a usar la maquina de carga autoservicio, enseñaba su uso y cuidaba la maquinaria.</w:t>
            </w:r>
          </w:p>
          <w:p w14:paraId="7718FE55" w14:textId="77777777" w:rsidR="006255DF" w:rsidRPr="0059649E" w:rsidRDefault="006255DF" w:rsidP="00FD0360"/>
          <w:p w14:paraId="2E84B7E5" w14:textId="3F2A6205" w:rsidR="004D3011" w:rsidRPr="0059649E" w:rsidRDefault="006255DF" w:rsidP="00FD0360">
            <w:pPr>
              <w:pStyle w:val="Ttulo4"/>
              <w:rPr>
                <w:bCs/>
              </w:rPr>
            </w:pPr>
            <w:r>
              <w:t>Staff/ vendedora feria cultural</w:t>
            </w:r>
            <w:r w:rsidR="002D3CA3" w:rsidRPr="0059649E">
              <w:rPr>
                <w:lang w:bidi="es-ES"/>
              </w:rPr>
              <w:t xml:space="preserve"> </w:t>
            </w:r>
          </w:p>
          <w:p w14:paraId="348FA55B" w14:textId="00C2EC35" w:rsidR="004D3011" w:rsidRPr="0059649E" w:rsidRDefault="006255DF" w:rsidP="00FD0360">
            <w:pPr>
              <w:pStyle w:val="Fecha"/>
            </w:pPr>
            <w:r>
              <w:t>Diciembre/2018</w:t>
            </w:r>
            <w:r>
              <w:rPr>
                <w:lang w:bidi="es-ES"/>
              </w:rPr>
              <w:t>- marzo/2020</w:t>
            </w:r>
          </w:p>
          <w:p w14:paraId="4FB01823" w14:textId="5A2C3FFA" w:rsidR="004D3011" w:rsidRPr="0059649E" w:rsidRDefault="006255DF" w:rsidP="00FD0360">
            <w:r>
              <w:t>Organizaba, limpiaba, decoraba y buscaba pymes las cuales querían participar, vendía te, pasteles y llaveros en entrada, era guardia y animadora.</w:t>
            </w:r>
          </w:p>
          <w:p w14:paraId="319AE7EF" w14:textId="77CB7D05" w:rsidR="004D3011" w:rsidRPr="0059649E" w:rsidRDefault="006255DF" w:rsidP="00FD0360">
            <w:pPr>
              <w:pStyle w:val="Ttulo4"/>
              <w:rPr>
                <w:bCs/>
              </w:rPr>
            </w:pPr>
            <w:r>
              <w:t xml:space="preserve">Anfitriona/ líder de atención al cliente/ Mc </w:t>
            </w:r>
            <w:r w:rsidR="000D6A7B">
              <w:t>Donald</w:t>
            </w:r>
          </w:p>
          <w:p w14:paraId="1EC080E9" w14:textId="58ABACD7" w:rsidR="004D3011" w:rsidRPr="0059649E" w:rsidRDefault="00FD0360" w:rsidP="00FD0360">
            <w:pPr>
              <w:pStyle w:val="Fecha"/>
            </w:pPr>
            <w:r>
              <w:t>Septiembre/2019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diciembre/2019</w:t>
            </w:r>
          </w:p>
          <w:p w14:paraId="5A1E3040" w14:textId="6C785667" w:rsidR="004D3011" w:rsidRDefault="00FD0360" w:rsidP="00FD0360">
            <w:pPr>
              <w:rPr>
                <w:lang w:bidi="es-ES"/>
              </w:rPr>
            </w:pPr>
            <w:r>
              <w:t>Atender gente, servir helados, ayudar a gente con capacidades diferenciadas, celebraba cumpleaños y entretenía a niños con globos y dibujos.</w:t>
            </w:r>
          </w:p>
          <w:p w14:paraId="6DA2B37E" w14:textId="7728FDA4" w:rsidR="006255DF" w:rsidRPr="0059649E" w:rsidRDefault="006255DF" w:rsidP="00FD0360">
            <w:pPr>
              <w:pStyle w:val="Ttulo4"/>
              <w:rPr>
                <w:bCs/>
              </w:rPr>
            </w:pPr>
            <w:r>
              <w:t>Apoyo navidad/ Falabella SPA</w:t>
            </w:r>
          </w:p>
          <w:p w14:paraId="15CCE95A" w14:textId="148F04C8" w:rsidR="006255DF" w:rsidRDefault="006255DF" w:rsidP="00FD0360">
            <w:pPr>
              <w:pStyle w:val="Fecha"/>
            </w:pPr>
            <w:r>
              <w:t>Diciembre/2019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enero/2020</w:t>
            </w:r>
          </w:p>
          <w:p w14:paraId="4DB71E68" w14:textId="3473DADB" w:rsidR="00FD0360" w:rsidRPr="00FD0360" w:rsidRDefault="00FD0360" w:rsidP="00FD0360">
            <w:r>
              <w:t>Apoyo navideño en ordenar ropa, reponer productos, atender a los clientes, cajera en ocasiones, levantamiento de piso.</w:t>
            </w:r>
          </w:p>
          <w:p w14:paraId="32B94C94" w14:textId="77777777" w:rsidR="006255DF" w:rsidRPr="0059649E" w:rsidRDefault="006255DF" w:rsidP="00FD0360"/>
          <w:p w14:paraId="532DFDA3" w14:textId="77777777" w:rsidR="004D3011" w:rsidRPr="0059649E" w:rsidRDefault="004D3011" w:rsidP="00FD0360"/>
          <w:p w14:paraId="05FCDB47" w14:textId="77777777" w:rsidR="00036450" w:rsidRPr="0059649E" w:rsidRDefault="00112054" w:rsidP="00FD0360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45FE18FF" wp14:editId="4011BCDD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3219DB10" w14:textId="048B07DF" w:rsidR="0043117B" w:rsidRPr="0059649E" w:rsidRDefault="00FD0360" w:rsidP="000C45FF">
      <w:pPr>
        <w:tabs>
          <w:tab w:val="left" w:pos="990"/>
        </w:tabs>
      </w:pPr>
      <w:r>
        <w:br w:type="textWrapping" w:clear="all"/>
        <w:t>Santiago de chile, 2021.</w:t>
      </w: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BE76" w14:textId="77777777" w:rsidR="00EE0E19" w:rsidRDefault="00EE0E19" w:rsidP="000C45FF">
      <w:r>
        <w:separator/>
      </w:r>
    </w:p>
  </w:endnote>
  <w:endnote w:type="continuationSeparator" w:id="0">
    <w:p w14:paraId="1297F553" w14:textId="77777777" w:rsidR="00EE0E19" w:rsidRDefault="00EE0E1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30B5" w14:textId="77777777" w:rsidR="00EE0E19" w:rsidRDefault="00EE0E19" w:rsidP="000C45FF">
      <w:r>
        <w:separator/>
      </w:r>
    </w:p>
  </w:footnote>
  <w:footnote w:type="continuationSeparator" w:id="0">
    <w:p w14:paraId="24F52DB0" w14:textId="77777777" w:rsidR="00EE0E19" w:rsidRDefault="00EE0E1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F4D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51050F1" wp14:editId="6DFE019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D2"/>
    <w:rsid w:val="00036450"/>
    <w:rsid w:val="00075675"/>
    <w:rsid w:val="00094499"/>
    <w:rsid w:val="000C45FF"/>
    <w:rsid w:val="000D6A7B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5ED2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255DF"/>
    <w:rsid w:val="00646E75"/>
    <w:rsid w:val="006771D0"/>
    <w:rsid w:val="00715FCB"/>
    <w:rsid w:val="00734646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B73D55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31C34"/>
    <w:rsid w:val="00E4381A"/>
    <w:rsid w:val="00E55D74"/>
    <w:rsid w:val="00EE0E19"/>
    <w:rsid w:val="00EE4C8D"/>
    <w:rsid w:val="00F60274"/>
    <w:rsid w:val="00F77FB9"/>
    <w:rsid w:val="00F94526"/>
    <w:rsid w:val="00FB068F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86C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iu\AppData\Local\Microsoft\Office\16.0\DTS\es-ES%7b471BA49B-9B53-4FFF-A91A-86392AA69BCB%7d\%7b962A0947-9604-453E-B204-19DFB807F15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F913928DD4B0F810B2412E4D5A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19F7A-40A2-479D-851F-D8E4F68022E7}"/>
      </w:docPartPr>
      <w:docPartBody>
        <w:p w:rsidR="00571E72" w:rsidRDefault="00617656">
          <w:pPr>
            <w:pStyle w:val="227F913928DD4B0F810B2412E4D5A9B4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1555D1F44224C4085009A5892B0D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0DE28-669A-438D-91CA-A104E849E708}"/>
      </w:docPartPr>
      <w:docPartBody>
        <w:p w:rsidR="00571E72" w:rsidRDefault="00617656">
          <w:pPr>
            <w:pStyle w:val="91555D1F44224C4085009A5892B0DCA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2923AEA33A964E4E84B265EFD1AFF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6258D-1AD7-42BB-877B-867B172F2A60}"/>
      </w:docPartPr>
      <w:docPartBody>
        <w:p w:rsidR="00571E72" w:rsidRDefault="00617656">
          <w:pPr>
            <w:pStyle w:val="2923AEA33A964E4E84B265EFD1AFF8E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CCD8928AE984DD8B46F50B42E934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A768B-2854-4B72-917D-8EA84C7DC5E4}"/>
      </w:docPartPr>
      <w:docPartBody>
        <w:p w:rsidR="00571E72" w:rsidRDefault="00617656">
          <w:pPr>
            <w:pStyle w:val="9CCD8928AE984DD8B46F50B42E934F78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CF650A608B441E9B7BE860355B04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AF182-C27D-4930-81EC-BBC3141E9252}"/>
      </w:docPartPr>
      <w:docPartBody>
        <w:p w:rsidR="00571E72" w:rsidRDefault="00617656">
          <w:pPr>
            <w:pStyle w:val="CCF650A608B441E9B7BE860355B0483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CFA207E2F1BA4DAE9EC0377C208E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E3E8-74C4-465A-AEF7-D52F47EDBDBD}"/>
      </w:docPartPr>
      <w:docPartBody>
        <w:p w:rsidR="00571E72" w:rsidRDefault="00617656">
          <w:pPr>
            <w:pStyle w:val="CFA207E2F1BA4DAE9EC0377C208E235D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02"/>
    <w:rsid w:val="00335802"/>
    <w:rsid w:val="00571E72"/>
    <w:rsid w:val="00617656"/>
    <w:rsid w:val="00A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7F913928DD4B0F810B2412E4D5A9B4">
    <w:name w:val="227F913928DD4B0F810B2412E4D5A9B4"/>
  </w:style>
  <w:style w:type="paragraph" w:customStyle="1" w:styleId="91555D1F44224C4085009A5892B0DCAF">
    <w:name w:val="91555D1F44224C4085009A5892B0DCAF"/>
  </w:style>
  <w:style w:type="paragraph" w:customStyle="1" w:styleId="2923AEA33A964E4E84B265EFD1AFF8E6">
    <w:name w:val="2923AEA33A964E4E84B265EFD1AFF8E6"/>
  </w:style>
  <w:style w:type="paragraph" w:customStyle="1" w:styleId="9CCD8928AE984DD8B46F50B42E934F78">
    <w:name w:val="9CCD8928AE984DD8B46F50B42E934F78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CF650A608B441E9B7BE860355B0483B">
    <w:name w:val="CCF650A608B441E9B7BE860355B0483B"/>
  </w:style>
  <w:style w:type="paragraph" w:customStyle="1" w:styleId="CFA207E2F1BA4DAE9EC0377C208E235D">
    <w:name w:val="CFA207E2F1BA4DAE9EC0377C208E235D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{962A0947-9604-453E-B204-19DFB807F159}tf00546271_win32</Template>
  <TotalTime>0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2021-05-05T14:59:00Z</dcterms:created>
  <dcterms:modified xsi:type="dcterms:W3CDTF">2021-07-29T21:57:00Z</dcterms:modified>
</cp:coreProperties>
</file>