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804"/>
        <w:gridCol w:w="6739"/>
      </w:tblGrid>
      <w:tr w:rsidR="002C2CDD" w:rsidRPr="00906BEE" w14:paraId="739B8C2B" w14:textId="77777777" w:rsidTr="00194EF3">
        <w:tc>
          <w:tcPr>
            <w:tcW w:w="3804" w:type="dxa"/>
            <w:tcMar>
              <w:top w:w="504" w:type="dxa"/>
              <w:right w:w="720" w:type="dxa"/>
            </w:tcMar>
          </w:tcPr>
          <w:p w14:paraId="561B031C" w14:textId="43B8E930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B2DBC1" wp14:editId="70A5534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0FB00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472c4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91410">
              <w:t>cg</w:t>
            </w:r>
          </w:p>
          <w:p w14:paraId="655332F8" w14:textId="77777777" w:rsidR="00A50939" w:rsidRPr="00906BEE" w:rsidRDefault="00B11165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77CD4DE36C574A559288D8A83883BB6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33C75BF1" w14:textId="3CAB14FD" w:rsidR="002C2CDD" w:rsidRDefault="00091410" w:rsidP="00091410">
            <w:r>
              <w:t>Mi interés es permanecer en una empresa que me permita desarrollar mi capacidad de trabajo en equipo, organización, responsabilidad e iniciativa.</w:t>
            </w:r>
          </w:p>
          <w:p w14:paraId="5DFDA4A9" w14:textId="62808512" w:rsidR="00091410" w:rsidRDefault="00091410" w:rsidP="00091410">
            <w:r>
              <w:t>Con capacidad para aprender y aplicar mis conocimientos al ámbito profesional. En busca de una oportunidad laboral en la que pueda desarrollar mis habilidades y adquirir experiencias.</w:t>
            </w:r>
          </w:p>
          <w:p w14:paraId="777DF281" w14:textId="35CD3F71" w:rsidR="00B11165" w:rsidRDefault="00B11165" w:rsidP="00091410"/>
          <w:p w14:paraId="1E07A034" w14:textId="77777777" w:rsidR="00B11165" w:rsidRPr="00906BEE" w:rsidRDefault="00B11165" w:rsidP="00091410"/>
          <w:p w14:paraId="021EFDDA" w14:textId="3CE6CCFE" w:rsidR="002C2CDD" w:rsidRDefault="00B11165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4438D1A3B5094FEDA6368BE82878ADE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7D5301EA" w14:textId="77777777" w:rsidR="00B11165" w:rsidRPr="00B11165" w:rsidRDefault="00B11165" w:rsidP="00B11165"/>
          <w:p w14:paraId="0502E4A9" w14:textId="77777777" w:rsidR="00091410" w:rsidRDefault="00091410" w:rsidP="00B11165">
            <w:pPr>
              <w:pStyle w:val="Prrafodelista"/>
              <w:numPr>
                <w:ilvl w:val="0"/>
                <w:numId w:val="14"/>
              </w:numPr>
              <w:ind w:left="360"/>
              <w:jc w:val="both"/>
            </w:pPr>
            <w:r>
              <w:t>Ganas de aprender</w:t>
            </w:r>
          </w:p>
          <w:p w14:paraId="1788CC2B" w14:textId="77777777" w:rsidR="00091410" w:rsidRDefault="00091410" w:rsidP="00B11165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>Manejo de office:</w:t>
            </w:r>
          </w:p>
          <w:p w14:paraId="3AE3B40B" w14:textId="77777777" w:rsidR="00091410" w:rsidRPr="00091410" w:rsidRDefault="00091410" w:rsidP="00B11165">
            <w:pPr>
              <w:pStyle w:val="Prrafodelista"/>
              <w:ind w:left="360"/>
              <w:rPr>
                <w:i/>
                <w:iCs/>
              </w:rPr>
            </w:pPr>
            <w:r w:rsidRPr="00091410">
              <w:rPr>
                <w:i/>
                <w:iCs/>
              </w:rPr>
              <w:t>Excel nivel avanzado</w:t>
            </w:r>
          </w:p>
          <w:p w14:paraId="3E1B6BB0" w14:textId="77777777" w:rsidR="00091410" w:rsidRDefault="00091410" w:rsidP="00B11165">
            <w:pPr>
              <w:pStyle w:val="Prrafodelista"/>
              <w:ind w:left="360"/>
              <w:rPr>
                <w:i/>
                <w:iCs/>
              </w:rPr>
            </w:pPr>
            <w:r w:rsidRPr="00091410">
              <w:rPr>
                <w:i/>
                <w:iCs/>
              </w:rPr>
              <w:t>Word nivel medio</w:t>
            </w:r>
          </w:p>
          <w:p w14:paraId="0E965CC0" w14:textId="77777777" w:rsidR="00091410" w:rsidRDefault="00091410" w:rsidP="00B11165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>Honestidad</w:t>
            </w:r>
          </w:p>
          <w:p w14:paraId="79FD4ABD" w14:textId="0249EA59" w:rsidR="00091410" w:rsidRPr="00906BEE" w:rsidRDefault="00091410" w:rsidP="00B11165">
            <w:pPr>
              <w:pStyle w:val="Prrafodelista"/>
              <w:numPr>
                <w:ilvl w:val="0"/>
                <w:numId w:val="14"/>
              </w:numPr>
              <w:ind w:left="360"/>
            </w:pPr>
            <w:r>
              <w:t>Iniciativa propia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9"/>
            </w:tblGrid>
            <w:tr w:rsidR="00C612DA" w:rsidRPr="00906BEE" w14:paraId="458D5292" w14:textId="77777777" w:rsidTr="00B11165">
              <w:trPr>
                <w:trHeight w:hRule="exact" w:val="1487"/>
              </w:trPr>
              <w:tc>
                <w:tcPr>
                  <w:tcW w:w="6055" w:type="dxa"/>
                  <w:vAlign w:val="center"/>
                </w:tcPr>
                <w:p w14:paraId="1A36DB72" w14:textId="1405A1DF" w:rsidR="00906BEE" w:rsidRPr="00906BEE" w:rsidRDefault="00B11165" w:rsidP="003816DD">
                  <w:pPr>
                    <w:pStyle w:val="Ttulo1"/>
                  </w:pPr>
                  <w:sdt>
                    <w:sdtPr>
                      <w:rPr>
                        <w:color w:val="000000" w:themeColor="text1"/>
                      </w:rPr>
                      <w:alias w:val="Escriba su nombre:"/>
                      <w:tag w:val="Escriba su nombre:"/>
                      <w:id w:val="-296147368"/>
                      <w:placeholder>
                        <w:docPart w:val="79E6A83718E34A9AB31D1F3C19868E40"/>
                      </w:placeholder>
                      <w15:appearance w15:val="hidden"/>
                    </w:sdtPr>
                    <w:sdtEndPr/>
                    <w:sdtContent>
                      <w:r w:rsidR="00091410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Constanza </w:t>
                      </w:r>
                      <w:r w:rsidR="003816DD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>V</w:t>
                      </w:r>
                      <w:r w:rsidR="00091410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alentina </w:t>
                      </w:r>
                      <w:r w:rsidR="003816DD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>González</w:t>
                      </w:r>
                      <w:r w:rsidR="00091410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3816DD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>T</w:t>
                      </w:r>
                      <w:r w:rsidR="00091410" w:rsidRPr="00B11165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orres </w:t>
                      </w:r>
                    </w:sdtContent>
                  </w:sdt>
                </w:p>
              </w:tc>
            </w:tr>
          </w:tbl>
          <w:p w14:paraId="59A580AE" w14:textId="7DB29901" w:rsidR="002C2CDD" w:rsidRPr="00906BEE" w:rsidRDefault="00B11165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AE2C15F53E334ACFAFD9DBC08214419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66C31C81" w14:textId="77777777" w:rsidR="00B11165" w:rsidRDefault="00B11165" w:rsidP="007569C1">
            <w:pPr>
              <w:pStyle w:val="Ttulo4"/>
            </w:pPr>
          </w:p>
          <w:p w14:paraId="2FEC4C59" w14:textId="221DA802" w:rsidR="00CC5CE9" w:rsidRDefault="00091410" w:rsidP="007569C1">
            <w:pPr>
              <w:pStyle w:val="Ttulo4"/>
            </w:pPr>
            <w:r>
              <w:t>Practicante</w:t>
            </w:r>
          </w:p>
          <w:p w14:paraId="6878B4B6" w14:textId="342D9F2C" w:rsidR="00CC5CE9" w:rsidRDefault="00B11165" w:rsidP="00CC5CE9">
            <w:pPr>
              <w:pStyle w:val="Ttulo4"/>
            </w:pPr>
            <w:r>
              <w:t>FORUS S.A</w:t>
            </w:r>
            <w:r w:rsidR="00CC5CE9">
              <w:t xml:space="preserve">                                                                 2020 - 2021</w:t>
            </w:r>
          </w:p>
          <w:p w14:paraId="211ADEE8" w14:textId="1E68F13B" w:rsidR="00CC5CE9" w:rsidRPr="00906BEE" w:rsidRDefault="00CC5CE9" w:rsidP="00B11165">
            <w:r>
              <w:t xml:space="preserve">Operación de bodegas, manejo de robot </w:t>
            </w:r>
            <w:proofErr w:type="spellStart"/>
            <w:r>
              <w:t>autostore</w:t>
            </w:r>
            <w:proofErr w:type="spellEnd"/>
            <w:r>
              <w:t xml:space="preserve"> extraer e inducir productos, almacenamiento correcto de </w:t>
            </w:r>
            <w:proofErr w:type="spellStart"/>
            <w:r>
              <w:t>mercaderia</w:t>
            </w:r>
            <w:proofErr w:type="spellEnd"/>
            <w:r>
              <w:t xml:space="preserve">, preparación de pedidos con diferentes destinos, recepción de </w:t>
            </w:r>
            <w:proofErr w:type="gramStart"/>
            <w:r>
              <w:t>productos ,</w:t>
            </w:r>
            <w:proofErr w:type="gramEnd"/>
            <w:r>
              <w:t xml:space="preserve"> realizar </w:t>
            </w:r>
            <w:proofErr w:type="spellStart"/>
            <w:r>
              <w:t>picking</w:t>
            </w:r>
            <w:proofErr w:type="spellEnd"/>
            <w:r>
              <w:t xml:space="preserve"> para pesar y cargar.</w:t>
            </w:r>
          </w:p>
          <w:p w14:paraId="1A5D34BA" w14:textId="2599AFAD" w:rsidR="002C2CDD" w:rsidRDefault="002C2CDD" w:rsidP="007569C1"/>
          <w:p w14:paraId="13F54FF3" w14:textId="4508D76C" w:rsidR="00B11165" w:rsidRDefault="00B11165" w:rsidP="007569C1"/>
          <w:p w14:paraId="7F3D2246" w14:textId="77777777" w:rsidR="00B11165" w:rsidRPr="00906BEE" w:rsidRDefault="00B11165" w:rsidP="007569C1"/>
          <w:p w14:paraId="04BC928C" w14:textId="44C8AC4F" w:rsidR="002C2CDD" w:rsidRDefault="00B11165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54249D63879C4F1CA3710409F46537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61871E73" w14:textId="77777777" w:rsidR="00B11165" w:rsidRPr="00B11165" w:rsidRDefault="00B11165" w:rsidP="00B11165"/>
          <w:p w14:paraId="514EC991" w14:textId="215A214B" w:rsidR="002C2CDD" w:rsidRDefault="00CC5CE9" w:rsidP="007569C1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Complejo educacional alberto widmer</w:t>
            </w:r>
          </w:p>
          <w:p w14:paraId="31BD634C" w14:textId="463CADDA" w:rsidR="00194EF3" w:rsidRDefault="00194EF3" w:rsidP="007569C1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2017 – 2020   1° y 4° medio</w:t>
            </w:r>
          </w:p>
          <w:p w14:paraId="5A2C13EA" w14:textId="540B1463" w:rsidR="002C2CDD" w:rsidRPr="00906BEE" w:rsidRDefault="00194EF3" w:rsidP="007569C1">
            <w:pPr>
              <w:rPr>
                <w:lang w:bidi="es-ES"/>
              </w:rPr>
            </w:pPr>
            <w:r>
              <w:rPr>
                <w:lang w:bidi="es-ES"/>
              </w:rPr>
              <w:t xml:space="preserve"> Técnico en administración mención logística </w:t>
            </w:r>
          </w:p>
          <w:p w14:paraId="1EEFE11B" w14:textId="4F3E0989" w:rsidR="00741125" w:rsidRPr="00906BEE" w:rsidRDefault="00741125" w:rsidP="00741125"/>
        </w:tc>
      </w:tr>
    </w:tbl>
    <w:p w14:paraId="315D32C7" w14:textId="77777777" w:rsidR="00826A10" w:rsidRDefault="00826A10" w:rsidP="00E22E87">
      <w:pPr>
        <w:pStyle w:val="Sinespaciado"/>
      </w:pPr>
    </w:p>
    <w:p w14:paraId="5F71B829" w14:textId="77777777" w:rsidR="00C62C50" w:rsidRDefault="00C62C50" w:rsidP="00826A10"/>
    <w:sectPr w:rsidR="00C62C50" w:rsidSect="00BF37D0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10AD" w14:textId="77777777" w:rsidR="00091410" w:rsidRDefault="00091410" w:rsidP="00713050">
      <w:pPr>
        <w:spacing w:line="240" w:lineRule="auto"/>
      </w:pPr>
      <w:r>
        <w:separator/>
      </w:r>
    </w:p>
  </w:endnote>
  <w:endnote w:type="continuationSeparator" w:id="0">
    <w:p w14:paraId="45FD6EAF" w14:textId="77777777" w:rsidR="00091410" w:rsidRDefault="0009141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5D28AA24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47EE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BB803C0" wp14:editId="5D74CC77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DF0A08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472c4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E5C95A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4D4EAD6" wp14:editId="57420C60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17D64F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6A3C37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BE1A9A6" wp14:editId="3B3618ED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BF5650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94DE8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5670AD9" wp14:editId="7D17FCFF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B9A54D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2A1706AE" w14:textId="77777777" w:rsidTr="00826A10">
      <w:sdt>
        <w:sdtPr>
          <w:id w:val="2059505472"/>
          <w:placeholder>
            <w:docPart w:val="EC676DA68903483DBD3078B1AEF2ACF7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C141884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9FD804F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7D301004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7E367EF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8064B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1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3119"/>
      <w:gridCol w:w="2977"/>
      <w:gridCol w:w="1795"/>
      <w:gridCol w:w="2631"/>
      <w:gridCol w:w="2631"/>
      <w:gridCol w:w="2631"/>
      <w:gridCol w:w="2631"/>
      <w:gridCol w:w="2631"/>
    </w:tblGrid>
    <w:tr w:rsidR="00194EF3" w14:paraId="468BBB9F" w14:textId="2932E987" w:rsidTr="00E20C01">
      <w:trPr>
        <w:trHeight w:val="770"/>
      </w:trPr>
      <w:tc>
        <w:tcPr>
          <w:tcW w:w="311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0CCF5D" w14:textId="419E23B7" w:rsidR="00E20C01" w:rsidRPr="00BF37D0" w:rsidRDefault="003816DD" w:rsidP="003816DD">
          <w:pPr>
            <w:pStyle w:val="Piedepgina"/>
            <w:jc w:val="left"/>
            <w:rPr>
              <w:i/>
              <w:iCs/>
            </w:rPr>
          </w:pPr>
          <w:r>
            <w:rPr>
              <w:i/>
              <w:iCs/>
              <w:noProof/>
            </w:rPr>
            <w:drawing>
              <wp:anchor distT="0" distB="0" distL="114300" distR="114300" simplePos="0" relativeHeight="251664384" behindDoc="0" locked="0" layoutInCell="1" allowOverlap="1" wp14:anchorId="60A76340" wp14:editId="32A686C8">
                <wp:simplePos x="0" y="0"/>
                <wp:positionH relativeFrom="column">
                  <wp:posOffset>630555</wp:posOffset>
                </wp:positionH>
                <wp:positionV relativeFrom="paragraph">
                  <wp:posOffset>0</wp:posOffset>
                </wp:positionV>
                <wp:extent cx="695325" cy="695325"/>
                <wp:effectExtent l="0" t="0" r="9525" b="9525"/>
                <wp:wrapSquare wrapText="bothSides"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7229D8" w14:textId="5D0995E4" w:rsidR="00E20C01" w:rsidRPr="00BF37D0" w:rsidRDefault="003816DD" w:rsidP="003816DD">
          <w:pPr>
            <w:pStyle w:val="Piedepgina"/>
            <w:tabs>
              <w:tab w:val="left" w:pos="315"/>
              <w:tab w:val="center" w:pos="1373"/>
            </w:tabs>
            <w:jc w:val="left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FD19EC1" wp14:editId="47FF22B8">
                <wp:simplePos x="0" y="0"/>
                <wp:positionH relativeFrom="column">
                  <wp:posOffset>431165</wp:posOffset>
                </wp:positionH>
                <wp:positionV relativeFrom="paragraph">
                  <wp:posOffset>53975</wp:posOffset>
                </wp:positionV>
                <wp:extent cx="67437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0746" y="21234"/>
                    <wp:lineTo x="20746" y="0"/>
                    <wp:lineTo x="0" y="0"/>
                  </wp:wrapPolygon>
                </wp:wrapTight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4370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  <w:p w14:paraId="137C22B1" w14:textId="3D474B5A" w:rsidR="00E20C01" w:rsidRPr="00BF37D0" w:rsidRDefault="00E20C01" w:rsidP="00BF37D0">
          <w:pPr>
            <w:pStyle w:val="Piedepgina"/>
          </w:pPr>
        </w:p>
      </w:tc>
      <w:tc>
        <w:tcPr>
          <w:tcW w:w="179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4B962D" w14:textId="07D3DC53" w:rsidR="00194EF3" w:rsidRPr="00BF37D0" w:rsidRDefault="003816DD" w:rsidP="00BF37D0">
          <w:pPr>
            <w:pStyle w:val="Piedepgina"/>
            <w:tabs>
              <w:tab w:val="left" w:pos="615"/>
              <w:tab w:val="center" w:pos="1200"/>
            </w:tabs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1ED5B" wp14:editId="12C7E3FA">
                <wp:simplePos x="0" y="0"/>
                <wp:positionH relativeFrom="column">
                  <wp:posOffset>150494</wp:posOffset>
                </wp:positionH>
                <wp:positionV relativeFrom="paragraph">
                  <wp:posOffset>6350</wp:posOffset>
                </wp:positionV>
                <wp:extent cx="790575" cy="790575"/>
                <wp:effectExtent l="0" t="0" r="9525" b="9525"/>
                <wp:wrapSquare wrapText="bothSides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CD06D4" w14:textId="479B03F1" w:rsidR="00194EF3" w:rsidRDefault="00194EF3" w:rsidP="00217980">
          <w:pPr>
            <w:pStyle w:val="Piedepgina"/>
          </w:pPr>
        </w:p>
      </w:tc>
      <w:tc>
        <w:tcPr>
          <w:tcW w:w="2631" w:type="dxa"/>
        </w:tcPr>
        <w:p w14:paraId="2135BAC9" w14:textId="77777777" w:rsidR="00194EF3" w:rsidRDefault="00194EF3" w:rsidP="00217980">
          <w:pPr>
            <w:pStyle w:val="Piedepgina"/>
          </w:pPr>
        </w:p>
      </w:tc>
      <w:tc>
        <w:tcPr>
          <w:tcW w:w="2631" w:type="dxa"/>
        </w:tcPr>
        <w:p w14:paraId="254B6339" w14:textId="77777777" w:rsidR="00194EF3" w:rsidRDefault="00194EF3" w:rsidP="00217980">
          <w:pPr>
            <w:pStyle w:val="Piedepgina"/>
          </w:pPr>
        </w:p>
      </w:tc>
      <w:tc>
        <w:tcPr>
          <w:tcW w:w="2631" w:type="dxa"/>
        </w:tcPr>
        <w:p w14:paraId="582A5002" w14:textId="77777777" w:rsidR="00194EF3" w:rsidRDefault="00194EF3" w:rsidP="00217980">
          <w:pPr>
            <w:pStyle w:val="Piedepgina"/>
          </w:pPr>
        </w:p>
      </w:tc>
      <w:tc>
        <w:tcPr>
          <w:tcW w:w="2631" w:type="dxa"/>
        </w:tcPr>
        <w:p w14:paraId="6A4C2F72" w14:textId="77777777" w:rsidR="00194EF3" w:rsidRDefault="00194EF3" w:rsidP="00217980">
          <w:pPr>
            <w:pStyle w:val="Piedepgina"/>
          </w:pPr>
        </w:p>
      </w:tc>
    </w:tr>
    <w:tr w:rsidR="00194EF3" w14:paraId="117C9D09" w14:textId="07C516A3" w:rsidTr="00E20C01">
      <w:trPr>
        <w:trHeight w:val="792"/>
      </w:trPr>
      <w:tc>
        <w:tcPr>
          <w:tcW w:w="3119" w:type="dxa"/>
          <w:tcMar>
            <w:top w:w="144" w:type="dxa"/>
            <w:left w:w="115" w:type="dxa"/>
            <w:right w:w="115" w:type="dxa"/>
          </w:tcMar>
        </w:tcPr>
        <w:p w14:paraId="79A99CF9" w14:textId="264920FA" w:rsidR="00194EF3" w:rsidRPr="003816DD" w:rsidRDefault="00194EF3" w:rsidP="003C5528">
          <w:pPr>
            <w:pStyle w:val="Piedepgina"/>
            <w:rPr>
              <w:i/>
              <w:iCs/>
              <w:sz w:val="24"/>
              <w:szCs w:val="24"/>
            </w:rPr>
          </w:pPr>
          <w:r w:rsidRPr="003816DD">
            <w:rPr>
              <w:i/>
              <w:iCs/>
              <w:color w:val="000000" w:themeColor="text1"/>
              <w:sz w:val="24"/>
              <w:szCs w:val="24"/>
            </w:rPr>
            <w:t>Constanzagonzalez546</w:t>
          </w:r>
          <w:r w:rsidR="003816DD">
            <w:rPr>
              <w:i/>
              <w:iCs/>
              <w:color w:val="000000" w:themeColor="text1"/>
              <w:sz w:val="24"/>
              <w:szCs w:val="24"/>
            </w:rPr>
            <w:t>@</w:t>
          </w:r>
          <w:r w:rsidRPr="003816DD">
            <w:rPr>
              <w:i/>
              <w:iCs/>
              <w:color w:val="000000" w:themeColor="text1"/>
              <w:sz w:val="24"/>
              <w:szCs w:val="24"/>
            </w:rPr>
            <w:t>gmail.com</w:t>
          </w:r>
        </w:p>
      </w:tc>
      <w:tc>
        <w:tcPr>
          <w:tcW w:w="2977" w:type="dxa"/>
          <w:tcMar>
            <w:top w:w="144" w:type="dxa"/>
            <w:left w:w="115" w:type="dxa"/>
            <w:right w:w="115" w:type="dxa"/>
          </w:tcMar>
        </w:tcPr>
        <w:p w14:paraId="7AF7F0F8" w14:textId="00A2B11C" w:rsidR="00194EF3" w:rsidRPr="003816DD" w:rsidRDefault="003816DD" w:rsidP="00E20C01">
          <w:pPr>
            <w:pStyle w:val="Piedepgina"/>
            <w:jc w:val="left"/>
            <w:rPr>
              <w:i/>
              <w:iCs/>
              <w:sz w:val="24"/>
              <w:szCs w:val="24"/>
            </w:rPr>
          </w:pPr>
          <w:r>
            <w:rPr>
              <w:i/>
              <w:iCs/>
              <w:sz w:val="24"/>
              <w:szCs w:val="24"/>
            </w:rPr>
            <w:t xml:space="preserve">       </w:t>
          </w:r>
          <w:r w:rsidR="00E20C01" w:rsidRPr="003816DD">
            <w:rPr>
              <w:i/>
              <w:iCs/>
              <w:sz w:val="24"/>
              <w:szCs w:val="24"/>
            </w:rPr>
            <w:t>27</w:t>
          </w:r>
          <w:r>
            <w:rPr>
              <w:i/>
              <w:iCs/>
              <w:sz w:val="24"/>
              <w:szCs w:val="24"/>
            </w:rPr>
            <w:t xml:space="preserve"> /</w:t>
          </w:r>
          <w:r w:rsidR="00E20C01" w:rsidRPr="003816DD">
            <w:rPr>
              <w:i/>
              <w:iCs/>
              <w:sz w:val="24"/>
              <w:szCs w:val="24"/>
            </w:rPr>
            <w:t xml:space="preserve">03 </w:t>
          </w:r>
          <w:r w:rsidR="00B11165">
            <w:rPr>
              <w:i/>
              <w:iCs/>
              <w:sz w:val="24"/>
              <w:szCs w:val="24"/>
            </w:rPr>
            <w:t xml:space="preserve">/ </w:t>
          </w:r>
          <w:r w:rsidR="00E20C01" w:rsidRPr="003816DD">
            <w:rPr>
              <w:i/>
              <w:iCs/>
              <w:sz w:val="24"/>
              <w:szCs w:val="24"/>
            </w:rPr>
            <w:t xml:space="preserve">2003 </w:t>
          </w:r>
        </w:p>
      </w:tc>
      <w:tc>
        <w:tcPr>
          <w:tcW w:w="1795" w:type="dxa"/>
          <w:tcMar>
            <w:top w:w="144" w:type="dxa"/>
            <w:left w:w="115" w:type="dxa"/>
            <w:right w:w="115" w:type="dxa"/>
          </w:tcMar>
        </w:tcPr>
        <w:p w14:paraId="14E44552" w14:textId="6736B9D2" w:rsidR="00194EF3" w:rsidRPr="00BF37D0" w:rsidRDefault="00194EF3" w:rsidP="00E20C01">
          <w:pPr>
            <w:pStyle w:val="Piedepgina"/>
            <w:jc w:val="left"/>
            <w:rPr>
              <w:i/>
              <w:iCs/>
              <w:sz w:val="24"/>
              <w:szCs w:val="24"/>
            </w:rPr>
          </w:pPr>
          <w:r w:rsidRPr="00BF37D0">
            <w:rPr>
              <w:i/>
              <w:iCs/>
              <w:sz w:val="24"/>
              <w:szCs w:val="24"/>
            </w:rPr>
            <w:t>959245673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14440B92" w14:textId="12065620" w:rsidR="00194EF3" w:rsidRPr="00C2098A" w:rsidRDefault="00194EF3" w:rsidP="00217980">
          <w:pPr>
            <w:pStyle w:val="Piedepgina"/>
          </w:pPr>
        </w:p>
      </w:tc>
      <w:tc>
        <w:tcPr>
          <w:tcW w:w="2631" w:type="dxa"/>
        </w:tcPr>
        <w:p w14:paraId="2F02261C" w14:textId="77777777" w:rsidR="00194EF3" w:rsidRPr="00C2098A" w:rsidRDefault="00194EF3" w:rsidP="00217980">
          <w:pPr>
            <w:pStyle w:val="Piedepgina"/>
          </w:pPr>
        </w:p>
      </w:tc>
      <w:tc>
        <w:tcPr>
          <w:tcW w:w="2631" w:type="dxa"/>
        </w:tcPr>
        <w:p w14:paraId="007CD12C" w14:textId="77777777" w:rsidR="00194EF3" w:rsidRPr="00C2098A" w:rsidRDefault="00194EF3" w:rsidP="00217980">
          <w:pPr>
            <w:pStyle w:val="Piedepgina"/>
          </w:pPr>
        </w:p>
      </w:tc>
      <w:tc>
        <w:tcPr>
          <w:tcW w:w="2631" w:type="dxa"/>
        </w:tcPr>
        <w:p w14:paraId="4F714606" w14:textId="77777777" w:rsidR="00194EF3" w:rsidRPr="00C2098A" w:rsidRDefault="00194EF3" w:rsidP="00217980">
          <w:pPr>
            <w:pStyle w:val="Piedepgina"/>
          </w:pPr>
        </w:p>
      </w:tc>
      <w:tc>
        <w:tcPr>
          <w:tcW w:w="2631" w:type="dxa"/>
        </w:tcPr>
        <w:p w14:paraId="47982122" w14:textId="77777777" w:rsidR="00194EF3" w:rsidRPr="00C2098A" w:rsidRDefault="00194EF3" w:rsidP="00217980">
          <w:pPr>
            <w:pStyle w:val="Piedepgina"/>
          </w:pPr>
        </w:p>
      </w:tc>
    </w:tr>
  </w:tbl>
  <w:p w14:paraId="74A11033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4ADD" w14:textId="77777777" w:rsidR="00091410" w:rsidRDefault="00091410" w:rsidP="00713050">
      <w:pPr>
        <w:spacing w:line="240" w:lineRule="auto"/>
      </w:pPr>
      <w:r>
        <w:separator/>
      </w:r>
    </w:p>
  </w:footnote>
  <w:footnote w:type="continuationSeparator" w:id="0">
    <w:p w14:paraId="032A53C9" w14:textId="77777777" w:rsidR="00091410" w:rsidRDefault="0009141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58A64E8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793BF2F" w14:textId="77777777" w:rsidR="00826A10" w:rsidRPr="00906BEE" w:rsidRDefault="00B11165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A1A5720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0C410C5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F8D336D" w14:textId="77777777" w:rsidR="001A5CA9" w:rsidRPr="009B3C40" w:rsidRDefault="00B11165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0D7E20C046844A4E8651FE84E39254B3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76FABD67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3682F2B8" w14:textId="77777777" w:rsidR="001A5CA9" w:rsidRPr="00F207C0" w:rsidRDefault="001A5CA9" w:rsidP="001A5CA9"/>
      </w:tc>
    </w:tr>
  </w:tbl>
  <w:p w14:paraId="7F1EF757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ADB153" wp14:editId="3C78A754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E99505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4472c4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F684A"/>
    <w:multiLevelType w:val="hybridMultilevel"/>
    <w:tmpl w:val="3420052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E86687F"/>
    <w:multiLevelType w:val="hybridMultilevel"/>
    <w:tmpl w:val="79FC4668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1A805199"/>
    <w:multiLevelType w:val="hybridMultilevel"/>
    <w:tmpl w:val="63AE84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807D0"/>
    <w:multiLevelType w:val="hybridMultilevel"/>
    <w:tmpl w:val="CB82BB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A41FB"/>
    <w:multiLevelType w:val="hybridMultilevel"/>
    <w:tmpl w:val="D5C0C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C5CEE"/>
    <w:multiLevelType w:val="hybridMultilevel"/>
    <w:tmpl w:val="AD9E0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534FC"/>
    <w:multiLevelType w:val="hybridMultilevel"/>
    <w:tmpl w:val="E9EA46A0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 w15:restartNumberingAfterBreak="0">
    <w:nsid w:val="77763CB8"/>
    <w:multiLevelType w:val="hybridMultilevel"/>
    <w:tmpl w:val="2558E9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10"/>
    <w:rsid w:val="00091382"/>
    <w:rsid w:val="00091410"/>
    <w:rsid w:val="000A07DA"/>
    <w:rsid w:val="000A2BFA"/>
    <w:rsid w:val="000B0619"/>
    <w:rsid w:val="000B61CA"/>
    <w:rsid w:val="000F7610"/>
    <w:rsid w:val="00114ED7"/>
    <w:rsid w:val="001300CA"/>
    <w:rsid w:val="00140B0E"/>
    <w:rsid w:val="00194EF3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6DD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E4E75"/>
    <w:rsid w:val="00AF0A8E"/>
    <w:rsid w:val="00B11165"/>
    <w:rsid w:val="00B27019"/>
    <w:rsid w:val="00B5664D"/>
    <w:rsid w:val="00B56BC2"/>
    <w:rsid w:val="00B76A83"/>
    <w:rsid w:val="00BA5B40"/>
    <w:rsid w:val="00BD0206"/>
    <w:rsid w:val="00BE5C40"/>
    <w:rsid w:val="00BF37D0"/>
    <w:rsid w:val="00C2098A"/>
    <w:rsid w:val="00C5444A"/>
    <w:rsid w:val="00C612DA"/>
    <w:rsid w:val="00C62C50"/>
    <w:rsid w:val="00C7741E"/>
    <w:rsid w:val="00C875AB"/>
    <w:rsid w:val="00CA3DF1"/>
    <w:rsid w:val="00CA4581"/>
    <w:rsid w:val="00CC5CE9"/>
    <w:rsid w:val="00CE18D5"/>
    <w:rsid w:val="00D04109"/>
    <w:rsid w:val="00D97A41"/>
    <w:rsid w:val="00DD3CF6"/>
    <w:rsid w:val="00DD6416"/>
    <w:rsid w:val="00DF4E0A"/>
    <w:rsid w:val="00E02DCD"/>
    <w:rsid w:val="00E12C60"/>
    <w:rsid w:val="00E20C01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C7B1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7D0"/>
  </w:style>
  <w:style w:type="paragraph" w:styleId="Ttulo1">
    <w:name w:val="heading 1"/>
    <w:basedOn w:val="Normal"/>
    <w:next w:val="Normal"/>
    <w:link w:val="Ttulo1Car"/>
    <w:uiPriority w:val="9"/>
    <w:qFormat/>
    <w:rsid w:val="00BF37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7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7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3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7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7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7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7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7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37D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37D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F37D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F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BF37D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7D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7D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F37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7D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7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F37D0"/>
    <w:rPr>
      <w:rFonts w:asciiTheme="majorHAnsi" w:eastAsiaTheme="majorEastAsia" w:hAnsiTheme="majorHAnsi" w:cstheme="majorBidi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qFormat/>
    <w:rsid w:val="00BF37D0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37D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20"/>
    <w:qFormat/>
    <w:rsid w:val="00BF37D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BF37D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7D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7D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qFormat/>
    <w:rsid w:val="00BF37D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7D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7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BF37D0"/>
    <w:rPr>
      <w:b/>
      <w:bCs/>
      <w:smallCaps/>
      <w:spacing w:val="5"/>
      <w:u w:val="single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F37D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7D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qFormat/>
    <w:rsid w:val="00BF37D0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BF37D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BF37D0"/>
    <w:rPr>
      <w:smallCaps/>
      <w:color w:val="404040" w:themeColor="text1" w:themeTint="BF"/>
      <w:u w:val="single" w:color="7F7F7F" w:themeColor="text1" w:themeTint="80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37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Roaming\Microsoft\Plantilla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D4DE36C574A559288D8A83883B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F300-DCB1-4780-99E9-3810A0E01A8C}"/>
      </w:docPartPr>
      <w:docPartBody>
        <w:p w:rsidR="00000000" w:rsidRDefault="00144493">
          <w:pPr>
            <w:pStyle w:val="77CD4DE36C574A559288D8A83883BB67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4438D1A3B5094FEDA6368BE82878A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958F3-DBD5-43B5-97EA-1BF727137C53}"/>
      </w:docPartPr>
      <w:docPartBody>
        <w:p w:rsidR="00000000" w:rsidRDefault="00144493">
          <w:pPr>
            <w:pStyle w:val="4438D1A3B5094FEDA6368BE82878ADEA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79E6A83718E34A9AB31D1F3C1986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1E42-C3C3-4394-BFE8-24511F0F4B5E}"/>
      </w:docPartPr>
      <w:docPartBody>
        <w:p w:rsidR="00000000" w:rsidRDefault="00144493">
          <w:pPr>
            <w:pStyle w:val="79E6A83718E34A9AB31D1F3C19868E4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AE2C15F53E334ACFAFD9DBC082144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614D9-16CE-428B-99E7-1700F5940914}"/>
      </w:docPartPr>
      <w:docPartBody>
        <w:p w:rsidR="00000000" w:rsidRDefault="00144493">
          <w:pPr>
            <w:pStyle w:val="AE2C15F53E334ACFAFD9DBC082144192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54249D63879C4F1CA3710409F4653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26459-BC38-480D-ADD9-DD481E94996D}"/>
      </w:docPartPr>
      <w:docPartBody>
        <w:p w:rsidR="00000000" w:rsidRDefault="00144493">
          <w:pPr>
            <w:pStyle w:val="54249D63879C4F1CA3710409F46537D3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0D7E20C046844A4E8651FE84E3925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22FD-5D27-4E33-BB12-E66A5F7F87A4}"/>
      </w:docPartPr>
      <w:docPartBody>
        <w:p w:rsidR="00000000" w:rsidRDefault="00144493">
          <w:pPr>
            <w:pStyle w:val="0D7E20C046844A4E8651FE84E39254B3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EC676DA68903483DBD3078B1AEF2A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3AE6D-1A88-413E-80D2-74236AF1B861}"/>
      </w:docPartPr>
      <w:docPartBody>
        <w:p w:rsidR="00000000" w:rsidRDefault="00144493" w:rsidP="00144493">
          <w:pPr>
            <w:pStyle w:val="EC676DA68903483DBD3078B1AEF2ACF7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93"/>
    <w:rsid w:val="0014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5E98C1C6024D7596D1B8653C522D69">
    <w:name w:val="095E98C1C6024D7596D1B8653C522D69"/>
  </w:style>
  <w:style w:type="paragraph" w:customStyle="1" w:styleId="77CD4DE36C574A559288D8A83883BB67">
    <w:name w:val="77CD4DE36C574A559288D8A83883BB67"/>
  </w:style>
  <w:style w:type="paragraph" w:customStyle="1" w:styleId="A4780A603A6A4041896D4AE462F391DA">
    <w:name w:val="A4780A603A6A4041896D4AE462F391DA"/>
  </w:style>
  <w:style w:type="paragraph" w:customStyle="1" w:styleId="4438D1A3B5094FEDA6368BE82878ADEA">
    <w:name w:val="4438D1A3B5094FEDA6368BE82878ADEA"/>
  </w:style>
  <w:style w:type="paragraph" w:customStyle="1" w:styleId="22F9574B968A400AA350589A87159D37">
    <w:name w:val="22F9574B968A400AA350589A87159D37"/>
  </w:style>
  <w:style w:type="paragraph" w:customStyle="1" w:styleId="79E6A83718E34A9AB31D1F3C19868E40">
    <w:name w:val="79E6A83718E34A9AB31D1F3C19868E40"/>
  </w:style>
  <w:style w:type="paragraph" w:customStyle="1" w:styleId="E8F7819ADFBA42ECA1F18179C08E5F5C">
    <w:name w:val="E8F7819ADFBA42ECA1F18179C08E5F5C"/>
  </w:style>
  <w:style w:type="paragraph" w:customStyle="1" w:styleId="F75FA81010B84451A1B1CA5707368356">
    <w:name w:val="F75FA81010B84451A1B1CA5707368356"/>
  </w:style>
  <w:style w:type="paragraph" w:customStyle="1" w:styleId="AE2C15F53E334ACFAFD9DBC082144192">
    <w:name w:val="AE2C15F53E334ACFAFD9DBC082144192"/>
  </w:style>
  <w:style w:type="paragraph" w:customStyle="1" w:styleId="F0452C7B9ECF448BA17E9E4C4D5578E2">
    <w:name w:val="F0452C7B9ECF448BA17E9E4C4D5578E2"/>
  </w:style>
  <w:style w:type="paragraph" w:customStyle="1" w:styleId="5E5117799EF042D08975F583AA817CB8">
    <w:name w:val="5E5117799EF042D08975F583AA817CB8"/>
  </w:style>
  <w:style w:type="paragraph" w:customStyle="1" w:styleId="FFFEC47A170348918C5F8A9D1666B92B">
    <w:name w:val="FFFEC47A170348918C5F8A9D1666B92B"/>
  </w:style>
  <w:style w:type="paragraph" w:customStyle="1" w:styleId="3C640E4E46E14EA899E15C8CAD1DD653">
    <w:name w:val="3C640E4E46E14EA899E15C8CAD1DD653"/>
  </w:style>
  <w:style w:type="paragraph" w:customStyle="1" w:styleId="4B37B9E9861D4D1994C4448F6B17BC89">
    <w:name w:val="4B37B9E9861D4D1994C4448F6B17BC89"/>
  </w:style>
  <w:style w:type="paragraph" w:customStyle="1" w:styleId="5E498DAC162A46AC8139611404569534">
    <w:name w:val="5E498DAC162A46AC8139611404569534"/>
  </w:style>
  <w:style w:type="paragraph" w:customStyle="1" w:styleId="A90BB09D55154D1F9C9E1DB0745A2074">
    <w:name w:val="A90BB09D55154D1F9C9E1DB0745A2074"/>
  </w:style>
  <w:style w:type="paragraph" w:customStyle="1" w:styleId="13FAF77BF2FD4836A017A6518E8489E6">
    <w:name w:val="13FAF77BF2FD4836A017A6518E8489E6"/>
  </w:style>
  <w:style w:type="paragraph" w:customStyle="1" w:styleId="1364E7BD0AB943D780C4EF7CC4904C52">
    <w:name w:val="1364E7BD0AB943D780C4EF7CC4904C52"/>
  </w:style>
  <w:style w:type="paragraph" w:customStyle="1" w:styleId="6278C80404AC43638FB881C28C0678B3">
    <w:name w:val="6278C80404AC43638FB881C28C0678B3"/>
  </w:style>
  <w:style w:type="paragraph" w:customStyle="1" w:styleId="54249D63879C4F1CA3710409F46537D3">
    <w:name w:val="54249D63879C4F1CA3710409F46537D3"/>
  </w:style>
  <w:style w:type="paragraph" w:customStyle="1" w:styleId="ADC3735EDE58416BB211567E1D309F83">
    <w:name w:val="ADC3735EDE58416BB211567E1D309F83"/>
  </w:style>
  <w:style w:type="paragraph" w:customStyle="1" w:styleId="3FA26B7AFCD24A9EA567DF6C8798D859">
    <w:name w:val="3FA26B7AFCD24A9EA567DF6C8798D859"/>
  </w:style>
  <w:style w:type="paragraph" w:customStyle="1" w:styleId="1856E65CB3B64C54B781A6046CE8FA39">
    <w:name w:val="1856E65CB3B64C54B781A6046CE8FA39"/>
  </w:style>
  <w:style w:type="paragraph" w:customStyle="1" w:styleId="AAB115945B6148648D7195C7F5A9D1AC">
    <w:name w:val="AAB115945B6148648D7195C7F5A9D1AC"/>
  </w:style>
  <w:style w:type="paragraph" w:customStyle="1" w:styleId="4646B002974B431B84886BEB037E13D7">
    <w:name w:val="4646B002974B431B84886BEB037E13D7"/>
  </w:style>
  <w:style w:type="paragraph" w:customStyle="1" w:styleId="C410FA9B9E3A4603BF8318C2970F6916">
    <w:name w:val="C410FA9B9E3A4603BF8318C2970F6916"/>
  </w:style>
  <w:style w:type="paragraph" w:customStyle="1" w:styleId="0D7E20C046844A4E8651FE84E39254B3">
    <w:name w:val="0D7E20C046844A4E8651FE84E39254B3"/>
  </w:style>
  <w:style w:type="paragraph" w:customStyle="1" w:styleId="5374FD7378514EF39BEF4CAC0396A567">
    <w:name w:val="5374FD7378514EF39BEF4CAC0396A567"/>
  </w:style>
  <w:style w:type="paragraph" w:customStyle="1" w:styleId="BE63BB6F2AA741548F8F8507B001F724">
    <w:name w:val="BE63BB6F2AA741548F8F8507B001F724"/>
  </w:style>
  <w:style w:type="paragraph" w:customStyle="1" w:styleId="58E266E6E55E4D0F99E9DC05E1D480A4">
    <w:name w:val="58E266E6E55E4D0F99E9DC05E1D480A4"/>
  </w:style>
  <w:style w:type="paragraph" w:customStyle="1" w:styleId="FA96480C1697425187F534AD61009553">
    <w:name w:val="FA96480C1697425187F534AD61009553"/>
    <w:rsid w:val="00144493"/>
  </w:style>
  <w:style w:type="paragraph" w:customStyle="1" w:styleId="C9A8218AD7D1428E930C0343DFBCC6F9">
    <w:name w:val="C9A8218AD7D1428E930C0343DFBCC6F9"/>
    <w:rsid w:val="00144493"/>
  </w:style>
  <w:style w:type="paragraph" w:customStyle="1" w:styleId="5B02BF6DB67D463A816FC5887226930D">
    <w:name w:val="5B02BF6DB67D463A816FC5887226930D"/>
    <w:rsid w:val="00144493"/>
  </w:style>
  <w:style w:type="paragraph" w:customStyle="1" w:styleId="B312DF88880C4507BA8AFBC366DBE014">
    <w:name w:val="B312DF88880C4507BA8AFBC366DBE014"/>
    <w:rsid w:val="00144493"/>
  </w:style>
  <w:style w:type="paragraph" w:customStyle="1" w:styleId="41A62BB906DD4D1A8B47BB4489AD21CA">
    <w:name w:val="41A62BB906DD4D1A8B47BB4489AD21CA"/>
    <w:rsid w:val="00144493"/>
  </w:style>
  <w:style w:type="paragraph" w:customStyle="1" w:styleId="EC676DA68903483DBD3078B1AEF2ACF7">
    <w:name w:val="EC676DA68903483DBD3078B1AEF2ACF7"/>
    <w:rsid w:val="00144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2021-12-02T21:17:00Z</dcterms:created>
  <dcterms:modified xsi:type="dcterms:W3CDTF">2021-12-02T21:57:00Z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