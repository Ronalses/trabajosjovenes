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7185" w14:textId="6DA21CCD" w:rsidR="0033354E" w:rsidRDefault="00296EB9">
      <w:r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8106AAC" wp14:editId="15166EA1">
                <wp:simplePos x="0" y="0"/>
                <wp:positionH relativeFrom="page">
                  <wp:posOffset>323850</wp:posOffset>
                </wp:positionH>
                <wp:positionV relativeFrom="paragraph">
                  <wp:posOffset>7597775</wp:posOffset>
                </wp:positionV>
                <wp:extent cx="3281045" cy="698500"/>
                <wp:effectExtent l="0" t="0" r="0" b="6350"/>
                <wp:wrapTopAndBottom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04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32C9E" w14:textId="068D96B9" w:rsidR="00C74D0B" w:rsidRPr="00653052" w:rsidRDefault="00C74D0B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</w:pPr>
                          </w:p>
                          <w:p w14:paraId="305FDC9C" w14:textId="22D7719C" w:rsidR="00C74D0B" w:rsidRPr="00E30107" w:rsidRDefault="001206FC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  <w:lang w:val="es-CL"/>
                              </w:rPr>
                              <w:t>Realizada en imprenta Fe &amp; 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06A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.5pt;margin-top:598.25pt;width:258.35pt;height: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" filled="f" stroked="f">
                <v:textbox>
                  <w:txbxContent>
                    <w:p w14:paraId="4D632C9E" w14:textId="068D96B9" w:rsidR="00C74D0B" w:rsidRPr="00653052" w:rsidRDefault="00C74D0B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</w:pPr>
                    </w:p>
                    <w:p w14:paraId="305FDC9C" w14:textId="22D7719C" w:rsidR="00C74D0B" w:rsidRPr="00E30107" w:rsidRDefault="001206FC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  <w:lang w:val="es-CL"/>
                        </w:rPr>
                        <w:t>Realizada en imprenta Fe &amp; Ser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A01CE2D" wp14:editId="77FD33EA">
                <wp:simplePos x="0" y="0"/>
                <wp:positionH relativeFrom="page">
                  <wp:posOffset>552450</wp:posOffset>
                </wp:positionH>
                <wp:positionV relativeFrom="paragraph">
                  <wp:posOffset>8848725</wp:posOffset>
                </wp:positionV>
                <wp:extent cx="3281045" cy="698500"/>
                <wp:effectExtent l="0" t="0" r="0" b="12700"/>
                <wp:wrapNone/>
                <wp:docPr id="3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04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7E557" w14:textId="77777777" w:rsidR="00296EB9" w:rsidRDefault="00296EB9" w:rsidP="00296EB9">
                            <w:pPr>
                              <w:spacing w:after="60"/>
                              <w:rPr>
                                <w:rFonts w:ascii="Century Gothic" w:hAnsi="Century Gothic"/>
                                <w:color w:val="4C4C4C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  <w:lang w:val="es-CL"/>
                              </w:rPr>
                              <w:t xml:space="preserve">               </w:t>
                            </w:r>
                          </w:p>
                          <w:p w14:paraId="42D9C214" w14:textId="310F4660" w:rsidR="001206FC" w:rsidRPr="001206FC" w:rsidRDefault="00296EB9" w:rsidP="00296EB9">
                            <w:pPr>
                              <w:spacing w:after="60"/>
                              <w:rPr>
                                <w:rFonts w:ascii="Century Gothic" w:hAnsi="Century Gothic"/>
                                <w:color w:val="4C4C4C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  <w:lang w:val="es-CL"/>
                              </w:rPr>
                              <w:t xml:space="preserve">            T</w:t>
                            </w:r>
                            <w:r w:rsidR="001206FC">
                              <w:rPr>
                                <w:rFonts w:ascii="Century Gothic" w:hAnsi="Century Gothic"/>
                                <w:color w:val="4C4C4C"/>
                                <w:lang w:val="es-CL"/>
                              </w:rPr>
                              <w:t>écnico Gráfico 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CE2D" id="_x0000_s1027" type="#_x0000_t202" style="position:absolute;margin-left:43.5pt;margin-top:696.75pt;width:258.35pt;height:5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" filled="f" stroked="f">
                <v:textbox>
                  <w:txbxContent>
                    <w:p w14:paraId="1007E557" w14:textId="77777777" w:rsidR="00296EB9" w:rsidRDefault="00296EB9" w:rsidP="00296EB9">
                      <w:pPr>
                        <w:spacing w:after="60"/>
                        <w:rPr>
                          <w:rFonts w:ascii="Century Gothic" w:hAnsi="Century Gothic"/>
                          <w:color w:val="4C4C4C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  <w:lang w:val="es-CL"/>
                        </w:rPr>
                        <w:t xml:space="preserve">               </w:t>
                      </w:r>
                    </w:p>
                    <w:p w14:paraId="42D9C214" w14:textId="310F4660" w:rsidR="001206FC" w:rsidRPr="001206FC" w:rsidRDefault="00296EB9" w:rsidP="00296EB9">
                      <w:pPr>
                        <w:spacing w:after="60"/>
                        <w:rPr>
                          <w:rFonts w:ascii="Century Gothic" w:hAnsi="Century Gothic"/>
                          <w:color w:val="4C4C4C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  <w:lang w:val="es-CL"/>
                        </w:rPr>
                        <w:t xml:space="preserve">            T</w:t>
                      </w:r>
                      <w:r w:rsidR="001206FC">
                        <w:rPr>
                          <w:rFonts w:ascii="Century Gothic" w:hAnsi="Century Gothic"/>
                          <w:color w:val="4C4C4C"/>
                          <w:lang w:val="es-CL"/>
                        </w:rPr>
                        <w:t>écnico Gráfico Medio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B60C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F1B4DBB" wp14:editId="11D3D163">
                <wp:simplePos x="0" y="0"/>
                <wp:positionH relativeFrom="margin">
                  <wp:posOffset>-221615</wp:posOffset>
                </wp:positionH>
                <wp:positionV relativeFrom="paragraph">
                  <wp:posOffset>2898140</wp:posOffset>
                </wp:positionV>
                <wp:extent cx="6138545" cy="31115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5A8B6" w14:textId="4533474B" w:rsidR="00C74D0B" w:rsidRPr="00AD5FC0" w:rsidRDefault="00C74D0B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Fecha de Nacimiento:</w:t>
                            </w:r>
                            <w:r w:rsidR="001506F3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4624D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05</w:t>
                            </w:r>
                            <w:r w:rsidR="001506F3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/0</w:t>
                            </w:r>
                            <w:r w:rsidR="004624D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2</w:t>
                            </w:r>
                            <w:r w:rsidR="001506F3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/200</w:t>
                            </w:r>
                            <w:r w:rsidR="004624D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2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                                 RUT:    </w:t>
                            </w:r>
                            <w:r w:rsidR="004624D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20.965.039-8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B4DBB" id="_x0000_s1028" type="#_x0000_t202" style="position:absolute;margin-left:-17.45pt;margin-top:228.2pt;width:483.35pt;height:24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" filled="f" stroked="f">
                <v:textbox>
                  <w:txbxContent>
                    <w:p w14:paraId="7805A8B6" w14:textId="4533474B" w:rsidR="00C74D0B" w:rsidRPr="00AD5FC0" w:rsidRDefault="00C74D0B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Fecha de Nacimiento:</w:t>
                      </w:r>
                      <w:r w:rsidR="001506F3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4624D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05</w:t>
                      </w:r>
                      <w:r w:rsidR="001506F3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/0</w:t>
                      </w:r>
                      <w:r w:rsidR="004624D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2</w:t>
                      </w:r>
                      <w:r w:rsidR="001506F3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/200</w:t>
                      </w:r>
                      <w:r w:rsidR="004624D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2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                                 RUT:    </w:t>
                      </w:r>
                      <w:r w:rsidR="004624D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20.965.039-8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0C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583488" behindDoc="0" locked="0" layoutInCell="1" allowOverlap="1" wp14:anchorId="6D0A9409" wp14:editId="1781D038">
                <wp:simplePos x="0" y="0"/>
                <wp:positionH relativeFrom="margin">
                  <wp:posOffset>857250</wp:posOffset>
                </wp:positionH>
                <wp:positionV relativeFrom="paragraph">
                  <wp:posOffset>2257425</wp:posOffset>
                </wp:positionV>
                <wp:extent cx="4381500" cy="30226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1C8E2" w14:textId="4A344327" w:rsidR="00C74D0B" w:rsidRPr="00AC737D" w:rsidRDefault="00E30107" w:rsidP="00E046C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  <w:lang w:val="es-CL"/>
                              </w:rPr>
                              <w:t>Dirección:</w:t>
                            </w:r>
                            <w:r w:rsidR="004624DA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  <w:lang w:val="es-CL"/>
                              </w:rPr>
                              <w:t xml:space="preserve"> Santa Ester #778</w:t>
                            </w:r>
                            <w:r w:rsidR="006440CB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  <w:lang w:val="es-CL"/>
                              </w:rPr>
                              <w:t xml:space="preserve"> Dept</w:t>
                            </w:r>
                            <w:r w:rsidR="008B60CF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  <w:lang w:val="es-CL"/>
                              </w:rPr>
                              <w:t xml:space="preserve">o </w:t>
                            </w:r>
                            <w:r w:rsidR="006440CB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  <w:lang w:val="es-CL"/>
                              </w:rPr>
                              <w:t>601B</w:t>
                            </w:r>
                            <w:r w:rsidR="001506F3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  <w:lang w:val="es-CL"/>
                              </w:rPr>
                              <w:t>, San Miguel</w:t>
                            </w:r>
                            <w:r w:rsidR="00846071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  <w:lang w:val="es-C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A9409" id="_x0000_s1029" type="#_x0000_t202" style="position:absolute;margin-left:67.5pt;margin-top:177.75pt;width:345pt;height:23.8pt;z-index:251583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" filled="f" stroked="f">
                <v:textbox style="mso-fit-shape-to-text:t">
                  <w:txbxContent>
                    <w:p w14:paraId="7E91C8E2" w14:textId="4A344327" w:rsidR="00C74D0B" w:rsidRPr="00AC737D" w:rsidRDefault="00E30107" w:rsidP="00E046C6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  <w:lang w:val="es-CL"/>
                        </w:rPr>
                        <w:t>Dirección:</w:t>
                      </w:r>
                      <w:r w:rsidR="004624DA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  <w:lang w:val="es-CL"/>
                        </w:rPr>
                        <w:t xml:space="preserve"> Santa Ester #778</w:t>
                      </w:r>
                      <w:r w:rsidR="006440CB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  <w:lang w:val="es-CL"/>
                        </w:rPr>
                        <w:t xml:space="preserve"> Dept</w:t>
                      </w:r>
                      <w:r w:rsidR="008B60CF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  <w:lang w:val="es-CL"/>
                        </w:rPr>
                        <w:t xml:space="preserve">o </w:t>
                      </w:r>
                      <w:r w:rsidR="006440CB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  <w:lang w:val="es-CL"/>
                        </w:rPr>
                        <w:t>601B</w:t>
                      </w:r>
                      <w:r w:rsidR="001506F3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  <w:lang w:val="es-CL"/>
                        </w:rPr>
                        <w:t>, San Miguel</w:t>
                      </w:r>
                      <w:r w:rsidR="00846071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  <w:lang w:val="es-CL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40C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8D32E0" wp14:editId="4CB76BE4">
                <wp:simplePos x="0" y="0"/>
                <wp:positionH relativeFrom="column">
                  <wp:posOffset>3086100</wp:posOffset>
                </wp:positionH>
                <wp:positionV relativeFrom="paragraph">
                  <wp:posOffset>8296275</wp:posOffset>
                </wp:positionV>
                <wp:extent cx="3359150" cy="0"/>
                <wp:effectExtent l="0" t="0" r="19050" b="25400"/>
                <wp:wrapNone/>
                <wp:docPr id="288" name="Conector rec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A5739" id="Conector recto 28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653.25pt" to="507.5pt,6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" strokecolor="#6cc6c9" strokeweight="1.5pt"/>
            </w:pict>
          </mc:Fallback>
        </mc:AlternateContent>
      </w:r>
      <w:r w:rsidR="006440CB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221F5F" wp14:editId="434CD9FF">
                <wp:simplePos x="0" y="0"/>
                <wp:positionH relativeFrom="margin">
                  <wp:posOffset>2857500</wp:posOffset>
                </wp:positionH>
                <wp:positionV relativeFrom="paragraph">
                  <wp:posOffset>5372100</wp:posOffset>
                </wp:positionV>
                <wp:extent cx="3627755" cy="289560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289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2F76" w14:textId="3608BC7D" w:rsidR="00C74D0B" w:rsidRDefault="001206FC" w:rsidP="001206F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8"/>
                                <w:szCs w:val="28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8"/>
                                <w:szCs w:val="28"/>
                                <w:lang w:val="es-CL"/>
                              </w:rPr>
                              <w:t xml:space="preserve">Ayudante de Producción en </w:t>
                            </w:r>
                            <w:r w:rsidR="006440CB">
                              <w:rPr>
                                <w:rFonts w:ascii="Century Gothic" w:hAnsi="Century Gothic"/>
                                <w:i/>
                                <w:color w:val="4B7F83"/>
                                <w:sz w:val="28"/>
                                <w:szCs w:val="28"/>
                                <w:lang w:val="es-CL"/>
                              </w:rPr>
                              <w:t>imprenta Artica S.A / Un año.</w:t>
                            </w:r>
                          </w:p>
                          <w:p w14:paraId="65DAC268" w14:textId="7342239A" w:rsidR="006440CB" w:rsidRDefault="006440CB" w:rsidP="001206F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8"/>
                                <w:szCs w:val="28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8"/>
                                <w:szCs w:val="28"/>
                                <w:lang w:val="es-CL"/>
                              </w:rPr>
                              <w:t>Pickeador y Reponedor en Bodega de Licores contratado por una empresa externa llamada HC GROUP / 4 meses.</w:t>
                            </w:r>
                          </w:p>
                          <w:p w14:paraId="4B5CB831" w14:textId="35773F72" w:rsidR="006440CB" w:rsidRDefault="006440CB" w:rsidP="001206F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8"/>
                                <w:szCs w:val="28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8"/>
                                <w:szCs w:val="28"/>
                                <w:lang w:val="es-CL"/>
                              </w:rPr>
                              <w:t>Pickeador en Jumbo.cl con atención al cliente / Un mes.</w:t>
                            </w:r>
                          </w:p>
                          <w:p w14:paraId="3AC9CCDC" w14:textId="03A48280" w:rsidR="006440CB" w:rsidRDefault="006440CB" w:rsidP="001206F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8"/>
                                <w:szCs w:val="28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8"/>
                                <w:szCs w:val="28"/>
                                <w:lang w:val="es-CL"/>
                              </w:rPr>
                              <w:t>Guardia de Seguridad en condominio ubicado en providencia con atención a propietarios / Un mes.</w:t>
                            </w:r>
                          </w:p>
                          <w:p w14:paraId="0833DF88" w14:textId="44149D13" w:rsidR="006440CB" w:rsidRPr="001206FC" w:rsidRDefault="006440CB" w:rsidP="001206F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8"/>
                                <w:szCs w:val="28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8"/>
                                <w:szCs w:val="28"/>
                                <w:lang w:val="es-C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1F5F" id="_x0000_s1030" type="#_x0000_t202" style="position:absolute;margin-left:225pt;margin-top:423pt;width:285.65pt;height:22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" filled="f" stroked="f">
                <v:textbox>
                  <w:txbxContent>
                    <w:p w14:paraId="5B512F76" w14:textId="3608BC7D" w:rsidR="00C74D0B" w:rsidRDefault="001206FC" w:rsidP="001206F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8"/>
                          <w:szCs w:val="28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8"/>
                          <w:szCs w:val="28"/>
                          <w:lang w:val="es-CL"/>
                        </w:rPr>
                        <w:t xml:space="preserve">Ayudante de Producción en </w:t>
                      </w:r>
                      <w:r w:rsidR="006440CB">
                        <w:rPr>
                          <w:rFonts w:ascii="Century Gothic" w:hAnsi="Century Gothic"/>
                          <w:i/>
                          <w:color w:val="4B7F83"/>
                          <w:sz w:val="28"/>
                          <w:szCs w:val="28"/>
                          <w:lang w:val="es-CL"/>
                        </w:rPr>
                        <w:t>imprenta Artica S.A / Un año.</w:t>
                      </w:r>
                    </w:p>
                    <w:p w14:paraId="65DAC268" w14:textId="7342239A" w:rsidR="006440CB" w:rsidRDefault="006440CB" w:rsidP="001206F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8"/>
                          <w:szCs w:val="28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8"/>
                          <w:szCs w:val="28"/>
                          <w:lang w:val="es-CL"/>
                        </w:rPr>
                        <w:t>Pickeador y Reponedor en Bodega de Licores contratado por una empresa externa llamada HC GROUP / 4 meses.</w:t>
                      </w:r>
                    </w:p>
                    <w:p w14:paraId="4B5CB831" w14:textId="35773F72" w:rsidR="006440CB" w:rsidRDefault="006440CB" w:rsidP="001206F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8"/>
                          <w:szCs w:val="28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8"/>
                          <w:szCs w:val="28"/>
                          <w:lang w:val="es-CL"/>
                        </w:rPr>
                        <w:t>Pickeador en Jumbo.cl con atención al cliente / Un mes.</w:t>
                      </w:r>
                    </w:p>
                    <w:p w14:paraId="3AC9CCDC" w14:textId="03A48280" w:rsidR="006440CB" w:rsidRDefault="006440CB" w:rsidP="001206F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8"/>
                          <w:szCs w:val="28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8"/>
                          <w:szCs w:val="28"/>
                          <w:lang w:val="es-CL"/>
                        </w:rPr>
                        <w:t>Guardia de Seguridad en condominio ubicado en providencia con atención a propietarios / Un mes.</w:t>
                      </w:r>
                    </w:p>
                    <w:p w14:paraId="0833DF88" w14:textId="44149D13" w:rsidR="006440CB" w:rsidRPr="001206FC" w:rsidRDefault="006440CB" w:rsidP="001206F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8"/>
                          <w:szCs w:val="28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8"/>
                          <w:szCs w:val="28"/>
                          <w:lang w:val="es-CL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7B1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475B034" wp14:editId="4D330260">
                <wp:simplePos x="0" y="0"/>
                <wp:positionH relativeFrom="column">
                  <wp:posOffset>-514350</wp:posOffset>
                </wp:positionH>
                <wp:positionV relativeFrom="paragraph">
                  <wp:posOffset>4871085</wp:posOffset>
                </wp:positionV>
                <wp:extent cx="2988945" cy="158115"/>
                <wp:effectExtent l="0" t="0" r="8255" b="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158115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46D94" id="Rectángulo redondeado 20" o:spid="_x0000_s1026" style="position:absolute;margin-left:-40.5pt;margin-top:383.55pt;width:235.35pt;height:12.45pt;z-index: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" fillcolor="#dadada" stroked="f" strokeweight="2pt"/>
            </w:pict>
          </mc:Fallback>
        </mc:AlternateContent>
      </w:r>
      <w:r w:rsidR="00427B1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ADE2221" wp14:editId="79FA6C91">
                <wp:simplePos x="0" y="0"/>
                <wp:positionH relativeFrom="column">
                  <wp:posOffset>3209290</wp:posOffset>
                </wp:positionH>
                <wp:positionV relativeFrom="paragraph">
                  <wp:posOffset>4869180</wp:posOffset>
                </wp:positionV>
                <wp:extent cx="2988945" cy="160020"/>
                <wp:effectExtent l="0" t="0" r="8255" b="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16002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C6D249" id="Rectángulo redondeado 22" o:spid="_x0000_s1026" style="position:absolute;margin-left:252.7pt;margin-top:383.4pt;width:235.35pt;height:12.6pt;z-index: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" fillcolor="#dadada" stroked="f" strokeweight="2pt"/>
            </w:pict>
          </mc:Fallback>
        </mc:AlternateContent>
      </w:r>
      <w:r w:rsidR="00427B1A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58CCDB9A" wp14:editId="2856C599">
                <wp:simplePos x="0" y="0"/>
                <wp:positionH relativeFrom="column">
                  <wp:posOffset>-905510</wp:posOffset>
                </wp:positionH>
                <wp:positionV relativeFrom="paragraph">
                  <wp:posOffset>4572000</wp:posOffset>
                </wp:positionV>
                <wp:extent cx="7550785" cy="457199"/>
                <wp:effectExtent l="0" t="0" r="0" b="63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457199"/>
                          <a:chOff x="0" y="0"/>
                          <a:chExt cx="7550785" cy="289791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8"/>
                            <a:ext cx="2905760" cy="263913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8"/>
                            <a:ext cx="2905760" cy="263913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F760D" id="Group 3" o:spid="_x0000_s1026" style="position:absolute;margin-left:-71.3pt;margin-top:5in;width:594.55pt;height:36pt;z-index:251638784;mso-height-relative:margin" coordsize="75507,2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">
                <v:rect id="Rectángulo 21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" fillcolor="#dadada" stroked="f" strokeweight="2pt"/>
                <v:rect id="Rectángulo 17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" fillcolor="#4b7f83" stroked="f" strokeweight="2pt"/>
                <v:shape id="Redondear rectángulo de esquina del mismo lado 262" o:spid="_x0000_s1029" style="position:absolute;left:4313;top:258;width:29057;height:2639;rotation:180;visibility:visible;mso-wrap-style:square;v-text-anchor:middle" coordsize="2905760,263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" path="m43986,l2861774,v24293,,43986,19693,43986,43986l2905760,263913r,l,263913r,l,43986c,19693,19693,,43986,xe" fillcolor="#4b7f83" stroked="f" strokeweight="2pt">
                  <v:path arrowok="t" o:connecttype="custom" o:connectlocs="43986,0;2861774,0;2905760,43986;2905760,263913;2905760,263913;0,263913;0,263913;0,43986;43986,0" o:connectangles="0,0,0,0,0,0,0,0,0"/>
                </v:shape>
                <v:shape id="Redondear rectángulo de esquina del mismo lado 263" o:spid="_x0000_s1030" style="position:absolute;left:41579;top:258;width:29057;height:2639;rotation:180;visibility:visible;mso-wrap-style:square;v-text-anchor:middle" coordsize="2905760,263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" path="m43986,l2861774,v24293,,43986,19693,43986,43986l2905760,263913r,l,263913r,l,43986c,19693,19693,,43986,xe" fillcolor="#4b7f83" stroked="f" strokeweight="2pt">
                  <v:path arrowok="t" o:connecttype="custom" o:connectlocs="43986,0;2861774,0;2905760,43986;2905760,263913;2905760,263913;0,263913;0,263913;0,43986;43986,0" o:connectangles="0,0,0,0,0,0,0,0,0"/>
                </v:shape>
              </v:group>
            </w:pict>
          </mc:Fallback>
        </mc:AlternateContent>
      </w:r>
      <w:r w:rsidR="00427B1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13F2416E" wp14:editId="033F592E">
                <wp:simplePos x="0" y="0"/>
                <wp:positionH relativeFrom="margin">
                  <wp:posOffset>3429000</wp:posOffset>
                </wp:positionH>
                <wp:positionV relativeFrom="paragraph">
                  <wp:posOffset>4686300</wp:posOffset>
                </wp:positionV>
                <wp:extent cx="2553970" cy="335280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00799" w14:textId="5C45562B" w:rsidR="00C74D0B" w:rsidRPr="001206FC" w:rsidRDefault="00C74D0B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EXPERIENCIA </w:t>
                            </w:r>
                            <w:r w:rsidR="001206F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  <w:t>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F2416E" id="_x0000_s1031" type="#_x0000_t202" style="position:absolute;margin-left:270pt;margin-top:369pt;width:201.1pt;height:26.4pt;z-index: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" filled="f" stroked="f">
                <v:textbox style="mso-fit-shape-to-text:t">
                  <w:txbxContent>
                    <w:p w14:paraId="76600799" w14:textId="5C45562B" w:rsidR="00C74D0B" w:rsidRPr="001206FC" w:rsidRDefault="00C74D0B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EXPERIENCIA </w:t>
                      </w:r>
                      <w:r w:rsidR="001206FC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CL"/>
                        </w:rPr>
                        <w:t>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7B1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38EC3756" wp14:editId="687B4BEA">
                <wp:simplePos x="0" y="0"/>
                <wp:positionH relativeFrom="margin">
                  <wp:posOffset>-342900</wp:posOffset>
                </wp:positionH>
                <wp:positionV relativeFrom="paragraph">
                  <wp:posOffset>4686300</wp:posOffset>
                </wp:positionV>
                <wp:extent cx="2553970" cy="33528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BD25B" w14:textId="77777777" w:rsidR="00C74D0B" w:rsidRPr="00EC1BC7" w:rsidRDefault="00C74D0B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C3756" id="_x0000_s1032" type="#_x0000_t202" style="position:absolute;margin-left:-27pt;margin-top:369pt;width:201.1pt;height:26.4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" filled="f" stroked="f">
                <v:textbox style="mso-fit-shape-to-text:t">
                  <w:txbxContent>
                    <w:p w14:paraId="585BD25B" w14:textId="77777777" w:rsidR="00C74D0B" w:rsidRPr="00EC1BC7" w:rsidRDefault="00C74D0B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7B1A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CB0179B" wp14:editId="62D51DF5">
                <wp:simplePos x="0" y="0"/>
                <wp:positionH relativeFrom="page">
                  <wp:posOffset>3175</wp:posOffset>
                </wp:positionH>
                <wp:positionV relativeFrom="paragraph">
                  <wp:posOffset>4343400</wp:posOffset>
                </wp:positionV>
                <wp:extent cx="7550785" cy="114300"/>
                <wp:effectExtent l="0" t="0" r="0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0785" cy="11430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BED15" id="Rectángulo 16" o:spid="_x0000_s1026" style="position:absolute;margin-left:.25pt;margin-top:342pt;width:594.55pt;height:9pt;flip:y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" fillcolor="#6cc6c9" stroked="f" strokeweight="2pt">
                <w10:wrap anchorx="page"/>
              </v:rect>
            </w:pict>
          </mc:Fallback>
        </mc:AlternateContent>
      </w:r>
      <w:r w:rsidR="008448AD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6CF7757" wp14:editId="04FF0D56">
                <wp:simplePos x="0" y="0"/>
                <wp:positionH relativeFrom="margin">
                  <wp:posOffset>-505460</wp:posOffset>
                </wp:positionH>
                <wp:positionV relativeFrom="paragraph">
                  <wp:posOffset>2581275</wp:posOffset>
                </wp:positionV>
                <wp:extent cx="6772275" cy="3111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81597" w14:textId="158ECD88" w:rsidR="00C06682" w:rsidRPr="004624DA" w:rsidRDefault="00C74D0B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4B7F83"/>
                                <w:sz w:val="16"/>
                                <w:szCs w:val="16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Edad:   </w:t>
                            </w:r>
                            <w:r w:rsidR="00427B1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CL"/>
                              </w:rPr>
                              <w:t>1</w:t>
                            </w:r>
                            <w:r w:rsidR="004624D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CL"/>
                              </w:rPr>
                              <w:t>9</w:t>
                            </w:r>
                            <w:r w:rsidR="00C06682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años    Teléfono/celular: +569 </w:t>
                            </w:r>
                            <w:r w:rsidR="004624D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CL"/>
                              </w:rPr>
                              <w:t>6213 2702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E-mail</w:t>
                            </w:r>
                            <w:r w:rsidRPr="00C06682">
                              <w:rPr>
                                <w:rFonts w:ascii="Century Gothic" w:hAnsi="Century Gothic"/>
                                <w:b/>
                                <w:color w:val="4B7F83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4624DA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16"/>
                                <w:lang w:val="es-CL"/>
                              </w:rPr>
                              <w:t>caceresfabi2@gmail.com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7757" id="_x0000_s1033" type="#_x0000_t202" style="position:absolute;margin-left:-39.8pt;margin-top:203.25pt;width:533.25pt;height:24.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" filled="f" stroked="f">
                <v:textbox>
                  <w:txbxContent>
                    <w:p w14:paraId="5E481597" w14:textId="158ECD88" w:rsidR="00C06682" w:rsidRPr="004624DA" w:rsidRDefault="00C74D0B" w:rsidP="009B749D">
                      <w:pPr>
                        <w:spacing w:after="0"/>
                        <w:rPr>
                          <w:rFonts w:ascii="Century Gothic" w:hAnsi="Century Gothic"/>
                          <w:b/>
                          <w:color w:val="4B7F83"/>
                          <w:sz w:val="16"/>
                          <w:szCs w:val="16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Edad:   </w:t>
                      </w:r>
                      <w:r w:rsidR="00427B1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CL"/>
                        </w:rPr>
                        <w:t>1</w:t>
                      </w:r>
                      <w:r w:rsidR="004624D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CL"/>
                        </w:rPr>
                        <w:t>9</w:t>
                      </w:r>
                      <w:r w:rsidR="00C06682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CL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años    Teléfono/celular: +569 </w:t>
                      </w:r>
                      <w:r w:rsidR="004624D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CL"/>
                        </w:rPr>
                        <w:t>6213 2702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E-mail</w:t>
                      </w:r>
                      <w:r w:rsidRPr="00C06682">
                        <w:rPr>
                          <w:rFonts w:ascii="Century Gothic" w:hAnsi="Century Gothic"/>
                          <w:b/>
                          <w:color w:val="4B7F83"/>
                          <w:sz w:val="16"/>
                          <w:szCs w:val="16"/>
                        </w:rPr>
                        <w:t xml:space="preserve">: </w:t>
                      </w:r>
                      <w:r w:rsidR="004624DA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16"/>
                          <w:lang w:val="es-CL"/>
                        </w:rPr>
                        <w:t>caceresfabi2@gmail.com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48AD" w:rsidRPr="006F118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591680" behindDoc="0" locked="0" layoutInCell="1" allowOverlap="1" wp14:anchorId="19990A98" wp14:editId="783F3EA3">
                <wp:simplePos x="0" y="0"/>
                <wp:positionH relativeFrom="margin">
                  <wp:posOffset>-552450</wp:posOffset>
                </wp:positionH>
                <wp:positionV relativeFrom="paragraph">
                  <wp:posOffset>3876675</wp:posOffset>
                </wp:positionV>
                <wp:extent cx="6798310" cy="48577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3E238" w14:textId="467EA87C" w:rsidR="00C74D0B" w:rsidRPr="004624DA" w:rsidRDefault="004624DA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>Tengo</w:t>
                            </w:r>
                            <w:r w:rsidR="00997DC8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</w:t>
                            </w:r>
                            <w:r w:rsidR="00997DC8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mucho potencial,</w:t>
                            </w:r>
                            <w:r w:rsidR="008448AD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 xml:space="preserve"> </w:t>
                            </w:r>
                            <w:r w:rsidR="008448AD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aprend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>o</w:t>
                            </w:r>
                            <w:r w:rsidR="008448AD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r</w:t>
                            </w:r>
                            <w:r w:rsidR="008448AD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>á</w:t>
                            </w:r>
                            <w:r w:rsidR="00997DC8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pido,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 xml:space="preserve"> soy</w:t>
                            </w:r>
                            <w:r w:rsidR="001506F3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 xml:space="preserve"> muy comprometido</w:t>
                            </w:r>
                            <w:r w:rsidR="00427B1A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>y responsable</w:t>
                            </w:r>
                            <w:r w:rsidR="00C6019F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>.</w:t>
                            </w:r>
                            <w:r w:rsidR="00887BB9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 xml:space="preserve"> </w:t>
                            </w:r>
                            <w:r w:rsidR="00C6019F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 xml:space="preserve">engo </w:t>
                            </w:r>
                            <w:r w:rsidR="00C6019F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>conocimientos</w:t>
                            </w:r>
                            <w:r w:rsidR="00887BB9"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 xml:space="preserve"> en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  <w:lang w:val="es-CL"/>
                              </w:rPr>
                              <w:t xml:space="preserve"> atención al cliente, ayudante y bodeguero.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0A98" id="_x0000_s1034" type="#_x0000_t202" style="position:absolute;margin-left:-43.5pt;margin-top:305.25pt;width:535.3pt;height:38.25pt;z-index:251591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" filled="f" stroked="f">
                <v:textbox>
                  <w:txbxContent>
                    <w:p w14:paraId="3963E238" w14:textId="467EA87C" w:rsidR="00C74D0B" w:rsidRPr="004624DA" w:rsidRDefault="004624DA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>Tengo</w:t>
                      </w:r>
                      <w:r w:rsidR="00997DC8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</w:t>
                      </w:r>
                      <w:r w:rsidR="00997DC8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mucho potencial,</w:t>
                      </w:r>
                      <w:r w:rsidR="008448AD"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 xml:space="preserve"> </w:t>
                      </w:r>
                      <w:r w:rsidR="008448AD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aprend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>o</w:t>
                      </w:r>
                      <w:r w:rsidR="008448AD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r</w:t>
                      </w:r>
                      <w:r w:rsidR="008448AD"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>á</w:t>
                      </w:r>
                      <w:r w:rsidR="00997DC8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pido,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 xml:space="preserve"> soy</w:t>
                      </w:r>
                      <w:r w:rsidR="001506F3"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 xml:space="preserve"> muy comprometido</w:t>
                      </w:r>
                      <w:r w:rsidR="00427B1A"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>y responsable</w:t>
                      </w:r>
                      <w:r w:rsidR="00C6019F"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>.</w:t>
                      </w:r>
                      <w:r w:rsidR="00887BB9"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 xml:space="preserve"> </w:t>
                      </w:r>
                      <w:r w:rsidR="00C6019F"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>T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 xml:space="preserve">engo </w:t>
                      </w:r>
                      <w:r w:rsidR="00C6019F"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>conocimientos</w:t>
                      </w:r>
                      <w:r w:rsidR="00887BB9"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 xml:space="preserve"> en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  <w:lang w:val="es-CL"/>
                        </w:rPr>
                        <w:t xml:space="preserve"> atención al cliente, ayudante y bodeguero.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682">
        <w:rPr>
          <w:noProof/>
          <w:lang w:val="es-ES" w:eastAsia="es-ES"/>
        </w:rPr>
        <w:drawing>
          <wp:anchor distT="0" distB="0" distL="114300" distR="114300" simplePos="0" relativeHeight="251573248" behindDoc="1" locked="0" layoutInCell="1" allowOverlap="1" wp14:anchorId="640FF6E6" wp14:editId="2FDD26BA">
            <wp:simplePos x="0" y="0"/>
            <wp:positionH relativeFrom="page">
              <wp:posOffset>-19050</wp:posOffset>
            </wp:positionH>
            <wp:positionV relativeFrom="paragraph">
              <wp:posOffset>-933450</wp:posOffset>
            </wp:positionV>
            <wp:extent cx="7600950" cy="2421890"/>
            <wp:effectExtent l="25400" t="25400" r="19050" b="165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42189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108" w:rsidRPr="003856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F0A6F9" wp14:editId="48E7FE6E">
                <wp:simplePos x="0" y="0"/>
                <wp:positionH relativeFrom="column">
                  <wp:posOffset>-685800</wp:posOffset>
                </wp:positionH>
                <wp:positionV relativeFrom="paragraph">
                  <wp:posOffset>8915400</wp:posOffset>
                </wp:positionV>
                <wp:extent cx="3314700" cy="595630"/>
                <wp:effectExtent l="0" t="0" r="12700" b="0"/>
                <wp:wrapNone/>
                <wp:docPr id="335" name="Rectá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9563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49A13" id="Rectángulo 298" o:spid="_x0000_s1026" style="position:absolute;margin-left:-54pt;margin-top:702pt;width:261pt;height:46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" fillcolor="#dadada" stroked="f" strokeweight="2pt"/>
            </w:pict>
          </mc:Fallback>
        </mc:AlternateContent>
      </w:r>
      <w:r w:rsidR="00271108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33F96E0" wp14:editId="6BD1F16E">
                <wp:simplePos x="0" y="0"/>
                <wp:positionH relativeFrom="margin">
                  <wp:posOffset>-267970</wp:posOffset>
                </wp:positionH>
                <wp:positionV relativeFrom="paragraph">
                  <wp:posOffset>8458200</wp:posOffset>
                </wp:positionV>
                <wp:extent cx="2553970" cy="335280"/>
                <wp:effectExtent l="0" t="0" r="0" b="0"/>
                <wp:wrapSquare wrapText="bothSides"/>
                <wp:docPr id="3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C37EF" w14:textId="50B2E7FF" w:rsidR="00271108" w:rsidRPr="001206FC" w:rsidRDefault="001206FC" w:rsidP="00271108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  <w:t>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F96E0" id="_x0000_s1035" type="#_x0000_t202" style="position:absolute;margin-left:-21.1pt;margin-top:666pt;width:201.1pt;height:26.4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" filled="f" stroked="f">
                <v:textbox style="mso-fit-shape-to-text:t">
                  <w:txbxContent>
                    <w:p w14:paraId="717C37EF" w14:textId="50B2E7FF" w:rsidR="00271108" w:rsidRPr="001206FC" w:rsidRDefault="001206FC" w:rsidP="00271108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CL"/>
                        </w:rPr>
                        <w:t>TÍTULO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4EBE" w:rsidRPr="003856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A05B9E" wp14:editId="28CDEC9D">
                <wp:simplePos x="0" y="0"/>
                <wp:positionH relativeFrom="column">
                  <wp:posOffset>-685800</wp:posOffset>
                </wp:positionH>
                <wp:positionV relativeFrom="paragraph">
                  <wp:posOffset>7658100</wp:posOffset>
                </wp:positionV>
                <wp:extent cx="3314700" cy="595630"/>
                <wp:effectExtent l="0" t="0" r="12700" b="0"/>
                <wp:wrapNone/>
                <wp:docPr id="298" name="Rectá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9563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4E66F" id="Rectángulo 298" o:spid="_x0000_s1026" style="position:absolute;margin-left:-54pt;margin-top:603pt;width:261pt;height:4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" fillcolor="#dadada" stroked="f" strokeweight="2pt"/>
            </w:pict>
          </mc:Fallback>
        </mc:AlternateContent>
      </w:r>
      <w:r w:rsidR="00271108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E9ADDF3" wp14:editId="279F262E">
                <wp:simplePos x="0" y="0"/>
                <wp:positionH relativeFrom="column">
                  <wp:posOffset>-914400</wp:posOffset>
                </wp:positionH>
                <wp:positionV relativeFrom="paragraph">
                  <wp:posOffset>8458200</wp:posOffset>
                </wp:positionV>
                <wp:extent cx="3783330" cy="412115"/>
                <wp:effectExtent l="0" t="0" r="1270" b="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330" cy="412115"/>
                          <a:chOff x="0" y="0"/>
                          <a:chExt cx="3783506" cy="412439"/>
                        </a:xfrm>
                      </wpg:grpSpPr>
                      <wps:wsp>
                        <wps:cNvPr id="330" name="Rectángulo redondeado 25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tángulo 257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edondear rectángulo de esquina del mismo lado 261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C133D" id="Group 329" o:spid="_x0000_s1026" style="position:absolute;margin-left:-1in;margin-top:666pt;width:297.9pt;height:32.45pt;z-index:251716608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">
                <v:roundrect id="Rectángulo redondeado 259" o:spid="_x0000_s1027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" fillcolor="#dadada" stroked="f" strokeweight="2pt"/>
                <v:rect id="Rectángulo 257" o:spid="_x0000_s1028" style="position:absolute;width:37835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" fillcolor="#6cc6c9" stroked="f" strokeweight="2pt"/>
                <v:shape id="Redondear rectángulo de esquina del mismo lado 261" o:spid="_x0000_s1029" style="position:absolute;left:4485;width:29058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" path="m60220,l2845540,v33259,,60220,26961,60220,60220l2905760,361315r,l,361315r,l,60220c,26961,26961,,60220,xe" fillcolor="#4b7f83" stroked="f" strokeweight="2pt"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271108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D1629D2" wp14:editId="66AA3899">
                <wp:simplePos x="0" y="0"/>
                <wp:positionH relativeFrom="margin">
                  <wp:posOffset>-228600</wp:posOffset>
                </wp:positionH>
                <wp:positionV relativeFrom="paragraph">
                  <wp:posOffset>7200900</wp:posOffset>
                </wp:positionV>
                <wp:extent cx="2553970" cy="335280"/>
                <wp:effectExtent l="0" t="0" r="0" b="0"/>
                <wp:wrapSquare wrapText="bothSides"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D1CE0" w14:textId="471EDA39" w:rsidR="00C74D0B" w:rsidRPr="001206FC" w:rsidRDefault="001206FC" w:rsidP="00C74D0B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CL"/>
                              </w:rPr>
                              <w:t>PRÁCTICA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629D2" id="_x0000_s1036" type="#_x0000_t202" style="position:absolute;margin-left:-18pt;margin-top:567pt;width:201.1pt;height:26.4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" filled="f" stroked="f">
                <v:textbox style="mso-fit-shape-to-text:t">
                  <w:txbxContent>
                    <w:p w14:paraId="0D0D1CE0" w14:textId="471EDA39" w:rsidR="00C74D0B" w:rsidRPr="001206FC" w:rsidRDefault="001206FC" w:rsidP="00C74D0B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s-CL"/>
                        </w:rPr>
                        <w:t>PRÁCTICA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4D0B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595776" behindDoc="0" locked="0" layoutInCell="1" allowOverlap="1" wp14:anchorId="4846F81A" wp14:editId="5F79C1F7">
                <wp:simplePos x="0" y="0"/>
                <wp:positionH relativeFrom="margin">
                  <wp:posOffset>914400</wp:posOffset>
                </wp:positionH>
                <wp:positionV relativeFrom="paragraph">
                  <wp:posOffset>3200400</wp:posOffset>
                </wp:positionV>
                <wp:extent cx="4376420" cy="33528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642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52CDC" w14:textId="64549970" w:rsidR="00C74D0B" w:rsidRPr="001206FC" w:rsidRDefault="001206FC" w:rsidP="001206F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ECF1F8" w:themeColor="accent1" w:themeTint="1A"/>
                                <w:sz w:val="28"/>
                                <w:szCs w:val="28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ECF1F8" w:themeColor="accent1" w:themeTint="1A"/>
                                <w:sz w:val="28"/>
                                <w:szCs w:val="28"/>
                                <w:lang w:val="es-CL"/>
                              </w:rPr>
                              <w:t xml:space="preserve">                               APTITUDES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6F81A" id="_x0000_s1037" type="#_x0000_t202" style="position:absolute;margin-left:1in;margin-top:252pt;width:344.6pt;height:26.4pt;z-index:251595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" filled="f" stroked="f">
                <v:textbox style="mso-fit-shape-to-text:t">
                  <w:txbxContent>
                    <w:p w14:paraId="04F52CDC" w14:textId="64549970" w:rsidR="00C74D0B" w:rsidRPr="001206FC" w:rsidRDefault="001206FC" w:rsidP="001206FC">
                      <w:pPr>
                        <w:spacing w:after="0"/>
                        <w:rPr>
                          <w:rFonts w:ascii="Century Gothic" w:hAnsi="Century Gothic"/>
                          <w:b/>
                          <w:color w:val="ECF1F8" w:themeColor="accent1" w:themeTint="1A"/>
                          <w:sz w:val="28"/>
                          <w:szCs w:val="28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ECF1F8" w:themeColor="accent1" w:themeTint="1A"/>
                          <w:sz w:val="28"/>
                          <w:szCs w:val="28"/>
                          <w:lang w:val="es-CL"/>
                        </w:rPr>
                        <w:t xml:space="preserve">                               APTITUDES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737D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577344" behindDoc="0" locked="0" layoutInCell="1" allowOverlap="1" wp14:anchorId="09FB2644" wp14:editId="4F5A61C2">
                <wp:simplePos x="0" y="0"/>
                <wp:positionH relativeFrom="margin">
                  <wp:posOffset>393700</wp:posOffset>
                </wp:positionH>
                <wp:positionV relativeFrom="paragraph">
                  <wp:posOffset>1511300</wp:posOffset>
                </wp:positionV>
                <wp:extent cx="4927600" cy="688340"/>
                <wp:effectExtent l="0" t="0" r="635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E4BF6" w14:textId="7DEDDFDD" w:rsidR="00E30107" w:rsidRDefault="004624DA" w:rsidP="00C0668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  <w:lang w:val="es-CL"/>
                              </w:rPr>
                              <w:t xml:space="preserve">Fabián </w:t>
                            </w:r>
                            <w:r w:rsidR="008B60CF"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  <w:lang w:val="es-CL"/>
                              </w:rPr>
                              <w:t xml:space="preserve">Esteban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  <w:lang w:val="es-CL"/>
                              </w:rPr>
                              <w:t>Cáceres Robles</w:t>
                            </w:r>
                          </w:p>
                          <w:p w14:paraId="2B14223D" w14:textId="2C48E804" w:rsidR="00C74D0B" w:rsidRPr="008B60CF" w:rsidRDefault="008B60CF" w:rsidP="00C06682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686868"/>
                                <w:sz w:val="28"/>
                                <w:szCs w:val="28"/>
                                <w:lang w:val="es-CL"/>
                              </w:rPr>
                            </w:pPr>
                            <w:r w:rsidRPr="008B60CF">
                              <w:rPr>
                                <w:rFonts w:ascii="Century Gothic" w:hAnsi="Century Gothic"/>
                                <w:b/>
                                <w:color w:val="686868"/>
                                <w:sz w:val="28"/>
                                <w:szCs w:val="28"/>
                                <w:lang w:val="es-CL"/>
                              </w:rPr>
                              <w:t>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28"/>
                                <w:szCs w:val="28"/>
                                <w:lang w:val="es-CL"/>
                              </w:rPr>
                              <w:t>isponibilidad Inmediata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FB2644" id="_x0000_s1038" type="#_x0000_t202" style="position:absolute;margin-left:31pt;margin-top:119pt;width:388pt;height:54.2pt;z-index:251577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" stroked="f">
                <v:textbox style="mso-fit-shape-to-text:t">
                  <w:txbxContent>
                    <w:p w14:paraId="20BE4BF6" w14:textId="7DEDDFDD" w:rsidR="00E30107" w:rsidRDefault="004624DA" w:rsidP="00C06682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  <w:lang w:val="es-CL"/>
                        </w:rPr>
                        <w:t xml:space="preserve">Fabián </w:t>
                      </w:r>
                      <w:r w:rsidR="008B60CF"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  <w:lang w:val="es-CL"/>
                        </w:rPr>
                        <w:t xml:space="preserve">Esteban </w:t>
                      </w: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  <w:lang w:val="es-CL"/>
                        </w:rPr>
                        <w:t>Cáceres Robles</w:t>
                      </w:r>
                    </w:p>
                    <w:p w14:paraId="2B14223D" w14:textId="2C48E804" w:rsidR="00C74D0B" w:rsidRPr="008B60CF" w:rsidRDefault="008B60CF" w:rsidP="00C06682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686868"/>
                          <w:sz w:val="28"/>
                          <w:szCs w:val="28"/>
                          <w:lang w:val="es-CL"/>
                        </w:rPr>
                      </w:pPr>
                      <w:r w:rsidRPr="008B60CF">
                        <w:rPr>
                          <w:rFonts w:ascii="Century Gothic" w:hAnsi="Century Gothic"/>
                          <w:b/>
                          <w:color w:val="686868"/>
                          <w:sz w:val="28"/>
                          <w:szCs w:val="28"/>
                          <w:lang w:val="es-CL"/>
                        </w:rPr>
                        <w:t>D</w:t>
                      </w:r>
                      <w:r>
                        <w:rPr>
                          <w:rFonts w:ascii="Century Gothic" w:hAnsi="Century Gothic"/>
                          <w:b/>
                          <w:color w:val="686868"/>
                          <w:sz w:val="28"/>
                          <w:szCs w:val="28"/>
                          <w:lang w:val="es-CL"/>
                        </w:rPr>
                        <w:t>isponibilidad Inmediata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FC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7607E306" wp14:editId="106FFEFF">
                <wp:simplePos x="0" y="0"/>
                <wp:positionH relativeFrom="column">
                  <wp:posOffset>-914400</wp:posOffset>
                </wp:positionH>
                <wp:positionV relativeFrom="paragraph">
                  <wp:posOffset>7177177</wp:posOffset>
                </wp:positionV>
                <wp:extent cx="3783506" cy="412439"/>
                <wp:effectExtent l="0" t="0" r="7620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506" cy="412439"/>
                          <a:chOff x="0" y="0"/>
                          <a:chExt cx="3783506" cy="412439"/>
                        </a:xfrm>
                      </wpg:grpSpPr>
                      <wps:wsp>
                        <wps:cNvPr id="259" name="Rectángulo redondeado 25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ángulo 257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dondear rectángulo de esquina del mismo lado 261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9D6812" id="Group 4" o:spid="_x0000_s1026" style="position:absolute;margin-left:-1in;margin-top:565.15pt;width:297.9pt;height:32.5pt;z-index:251634688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">
                <v:roundrect id="Rectángulo redondeado 259" o:spid="_x0000_s1027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" fillcolor="#dadada" stroked="f" strokeweight="2pt"/>
                <v:rect id="Rectángulo 257" o:spid="_x0000_s1028" style="position:absolute;width:37835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" fillcolor="#6cc6c9" stroked="f" strokeweight="2pt"/>
                <v:shape id="Redondear rectángulo de esquina del mismo lado 261" o:spid="_x0000_s1029" style="position:absolute;left:4485;width:29058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" path="m60220,l2845540,v33259,,60220,26961,60220,60220l2905760,361315r,l,361315r,l,60220c,26961,26961,,60220,xe" fillcolor="#4b7f83" stroked="f" strokeweight="2pt"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A27777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18304" behindDoc="0" locked="0" layoutInCell="1" allowOverlap="1" wp14:anchorId="5F9B4921" wp14:editId="61B18F40">
                <wp:simplePos x="0" y="0"/>
                <wp:positionH relativeFrom="margin">
                  <wp:posOffset>468107</wp:posOffset>
                </wp:positionH>
                <wp:positionV relativeFrom="paragraph">
                  <wp:posOffset>5335270</wp:posOffset>
                </wp:positionV>
                <wp:extent cx="1045210" cy="302260"/>
                <wp:effectExtent l="0" t="0" r="0" b="254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94176" w14:textId="5A1C403A" w:rsidR="00C74D0B" w:rsidRPr="00953C4A" w:rsidRDefault="004624D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  <w:lang w:val="es-CL"/>
                              </w:rPr>
                              <w:t>2014</w:t>
                            </w:r>
                            <w:r w:rsidR="00887BB9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- 2015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B4921" id="_x0000_s1039" type="#_x0000_t202" style="position:absolute;margin-left:36.85pt;margin-top:420.1pt;width:82.3pt;height:23.8pt;z-index:251618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" filled="f" stroked="f">
                <v:textbox style="mso-fit-shape-to-text:t">
                  <w:txbxContent>
                    <w:p w14:paraId="30C94176" w14:textId="5A1C403A" w:rsidR="00C74D0B" w:rsidRPr="00953C4A" w:rsidRDefault="004624D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  <w:lang w:val="es-CL"/>
                        </w:rPr>
                        <w:t>2014</w:t>
                      </w:r>
                      <w:r w:rsidR="00887BB9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- 2015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0D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3A1CF26" wp14:editId="3194CF6E">
                <wp:simplePos x="0" y="0"/>
                <wp:positionH relativeFrom="column">
                  <wp:posOffset>476250</wp:posOffset>
                </wp:positionH>
                <wp:positionV relativeFrom="paragraph">
                  <wp:posOffset>5356860</wp:posOffset>
                </wp:positionV>
                <wp:extent cx="1001395" cy="262255"/>
                <wp:effectExtent l="0" t="0" r="8255" b="444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50E2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6" o:spid="_x0000_s1026" type="#_x0000_t116" style="position:absolute;margin-left:37.5pt;margin-top:421.8pt;width:78.85pt;height:20.6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RwoAIAAJc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" fillcolor="#6cc6c9" stroked="f" strokeweight="2pt"/>
            </w:pict>
          </mc:Fallback>
        </mc:AlternateContent>
      </w:r>
      <w:r w:rsidR="00C860D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34E674A5" wp14:editId="0815B4F0">
                <wp:simplePos x="0" y="0"/>
                <wp:positionH relativeFrom="column">
                  <wp:posOffset>483982</wp:posOffset>
                </wp:positionH>
                <wp:positionV relativeFrom="paragraph">
                  <wp:posOffset>6198870</wp:posOffset>
                </wp:positionV>
                <wp:extent cx="1001395" cy="262255"/>
                <wp:effectExtent l="0" t="0" r="8255" b="4445"/>
                <wp:wrapNone/>
                <wp:docPr id="256" name="Terminad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5D3CC" id="Terminador 256" o:spid="_x0000_s1026" type="#_x0000_t116" style="position:absolute;margin-left:38.1pt;margin-top:488.1pt;width:78.85pt;height:20.6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4ZoQIAAJk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" fillcolor="#6cc6c9" stroked="f" strokeweight="2pt"/>
            </w:pict>
          </mc:Fallback>
        </mc:AlternateContent>
      </w:r>
      <w:r w:rsidR="00C860D3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43CB0A3E" wp14:editId="5F54C90F">
                <wp:simplePos x="0" y="0"/>
                <wp:positionH relativeFrom="margin">
                  <wp:posOffset>451485</wp:posOffset>
                </wp:positionH>
                <wp:positionV relativeFrom="paragraph">
                  <wp:posOffset>6177280</wp:posOffset>
                </wp:positionV>
                <wp:extent cx="1045210" cy="302260"/>
                <wp:effectExtent l="0" t="0" r="0" b="254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02C83" w14:textId="195D4C01" w:rsidR="00C74D0B" w:rsidRPr="004624DA" w:rsidRDefault="00887BB9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2016- 201</w:t>
                            </w:r>
                            <w:r w:rsidR="004624DA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  <w:lang w:val="es-C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CB0A3E" id="_x0000_s1040" type="#_x0000_t202" style="position:absolute;margin-left:35.55pt;margin-top:486.4pt;width:82.3pt;height:23.8pt;z-index:251626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" filled="f" stroked="f">
                <v:textbox style="mso-fit-shape-to-text:t">
                  <w:txbxContent>
                    <w:p w14:paraId="5E902C83" w14:textId="195D4C01" w:rsidR="00C74D0B" w:rsidRPr="004624DA" w:rsidRDefault="00887BB9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2016- 201</w:t>
                      </w:r>
                      <w:r w:rsidR="004624DA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  <w:lang w:val="es-CL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0D3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22400" behindDoc="0" locked="0" layoutInCell="1" allowOverlap="1" wp14:anchorId="52B22ACD" wp14:editId="1005C48F">
                <wp:simplePos x="0" y="0"/>
                <wp:positionH relativeFrom="margin">
                  <wp:posOffset>-897890</wp:posOffset>
                </wp:positionH>
                <wp:positionV relativeFrom="paragraph">
                  <wp:posOffset>5617845</wp:posOffset>
                </wp:positionV>
                <wp:extent cx="3627755" cy="65151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6F052" w14:textId="77777777" w:rsidR="00C74D0B" w:rsidRDefault="00C74D0B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Colegio de básica</w:t>
                            </w:r>
                          </w:p>
                          <w:p w14:paraId="156E4BB0" w14:textId="614B49AA" w:rsidR="00C74D0B" w:rsidRPr="00C06682" w:rsidRDefault="004624D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lang w:val="es-CL"/>
                              </w:rPr>
                              <w:t>Escuela Los Carreras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22ACD" id="_x0000_s1041" type="#_x0000_t202" style="position:absolute;margin-left:-70.7pt;margin-top:442.35pt;width:285.65pt;height:51.3pt;z-index: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" filled="f" stroked="f">
                <v:textbox>
                  <w:txbxContent>
                    <w:p w14:paraId="4DF6F052" w14:textId="77777777" w:rsidR="00C74D0B" w:rsidRDefault="00C74D0B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Colegio de básica</w:t>
                      </w:r>
                    </w:p>
                    <w:p w14:paraId="156E4BB0" w14:textId="614B49AA" w:rsidR="00C74D0B" w:rsidRPr="00C06682" w:rsidRDefault="004624D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lang w:val="es-CL"/>
                        </w:rPr>
                        <w:t>Escuela Los Carreras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0D3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300AB7" wp14:editId="0B8F3BBC">
                <wp:simplePos x="0" y="0"/>
                <wp:positionH relativeFrom="margin">
                  <wp:posOffset>-897667</wp:posOffset>
                </wp:positionH>
                <wp:positionV relativeFrom="paragraph">
                  <wp:posOffset>6461125</wp:posOffset>
                </wp:positionV>
                <wp:extent cx="3627755" cy="65151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93ADF" w14:textId="40E669CD" w:rsidR="00C74D0B" w:rsidRPr="004624DA" w:rsidRDefault="004624D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es-CL"/>
                              </w:rPr>
                              <w:t>Colegio de media</w:t>
                            </w:r>
                          </w:p>
                          <w:p w14:paraId="0EC47041" w14:textId="5F52FF32" w:rsidR="00C74D0B" w:rsidRPr="006440CB" w:rsidRDefault="004624DA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lang w:val="es-CL"/>
                              </w:rPr>
                            </w:pPr>
                            <w:r w:rsidRPr="006440CB">
                              <w:rPr>
                                <w:rFonts w:ascii="Century Gothic" w:hAnsi="Century Gothic"/>
                                <w:i/>
                                <w:color w:val="4B7F83"/>
                                <w:lang w:val="es-CL"/>
                              </w:rPr>
                              <w:t>Escuela de la Industria Gráfica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0AB7" id="_x0000_s1042" type="#_x0000_t202" style="position:absolute;margin-left:-70.7pt;margin-top:508.75pt;width:285.65pt;height:51.3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" filled="f" stroked="f">
                <v:textbox>
                  <w:txbxContent>
                    <w:p w14:paraId="7E293ADF" w14:textId="40E669CD" w:rsidR="00C74D0B" w:rsidRPr="004624DA" w:rsidRDefault="004624D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es-CL"/>
                        </w:rPr>
                        <w:t>Colegio de media</w:t>
                      </w:r>
                    </w:p>
                    <w:p w14:paraId="0EC47041" w14:textId="5F52FF32" w:rsidR="00C74D0B" w:rsidRPr="006440CB" w:rsidRDefault="004624DA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lang w:val="es-CL"/>
                        </w:rPr>
                      </w:pPr>
                      <w:r w:rsidRPr="006440CB">
                        <w:rPr>
                          <w:rFonts w:ascii="Century Gothic" w:hAnsi="Century Gothic"/>
                          <w:i/>
                          <w:color w:val="4B7F83"/>
                          <w:lang w:val="es-CL"/>
                        </w:rPr>
                        <w:t>Escuela de la Industria Gráfica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4D0">
        <w:rPr>
          <w:noProof/>
          <w:lang w:val="es-ES" w:eastAsia="es-ES"/>
        </w:rPr>
        <w:drawing>
          <wp:anchor distT="0" distB="0" distL="114300" distR="114300" simplePos="0" relativeHeight="251587584" behindDoc="0" locked="0" layoutInCell="1" allowOverlap="1" wp14:anchorId="5581DC95" wp14:editId="71F820EF">
            <wp:simplePos x="0" y="0"/>
            <wp:positionH relativeFrom="margin">
              <wp:posOffset>2799080</wp:posOffset>
            </wp:positionH>
            <wp:positionV relativeFrom="paragraph">
              <wp:posOffset>2971053</wp:posOffset>
            </wp:positionV>
            <wp:extent cx="133350" cy="1333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_2_resume_semana3_mexico_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4D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1464BD" wp14:editId="44698080">
                <wp:simplePos x="0" y="0"/>
                <wp:positionH relativeFrom="column">
                  <wp:posOffset>-199390</wp:posOffset>
                </wp:positionH>
                <wp:positionV relativeFrom="paragraph">
                  <wp:posOffset>2893172</wp:posOffset>
                </wp:positionV>
                <wp:extent cx="6109397" cy="0"/>
                <wp:effectExtent l="0" t="0" r="2476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CC9E7" id="Conector recto 197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227.8pt" to="465.3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" strokecolor="#6cc6c9" strokeweight="1.5pt"/>
            </w:pict>
          </mc:Fallback>
        </mc:AlternateContent>
      </w:r>
      <w:r w:rsidR="001468F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0465EB83" wp14:editId="41211E70">
                <wp:simplePos x="0" y="0"/>
                <wp:positionH relativeFrom="column">
                  <wp:posOffset>2869160</wp:posOffset>
                </wp:positionH>
                <wp:positionV relativeFrom="paragraph">
                  <wp:posOffset>5234130</wp:posOffset>
                </wp:positionV>
                <wp:extent cx="4145" cy="4110375"/>
                <wp:effectExtent l="0" t="0" r="3429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" cy="411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5BEA9" id="Conector recto 19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412.15pt" to="226.25pt,7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" strokecolor="#6cc6c9"/>
            </w:pict>
          </mc:Fallback>
        </mc:AlternateContent>
      </w:r>
      <w:r w:rsidR="001468FC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579392" behindDoc="0" locked="0" layoutInCell="1" allowOverlap="1" wp14:anchorId="48B1B034" wp14:editId="77B5A0A4">
                <wp:simplePos x="0" y="0"/>
                <wp:positionH relativeFrom="column">
                  <wp:posOffset>-442127</wp:posOffset>
                </wp:positionH>
                <wp:positionV relativeFrom="paragraph">
                  <wp:posOffset>2260879</wp:posOffset>
                </wp:positionV>
                <wp:extent cx="6581670" cy="281940"/>
                <wp:effectExtent l="0" t="0" r="0" b="38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670" cy="281940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077FB2" id="Grupo 9" o:spid="_x0000_s1026" style="position:absolute;margin-left:-34.8pt;margin-top:178pt;width:518.25pt;height:22.2pt;z-index:251579392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">
                <v:rect id="Rectángulo 6" o:spid="_x0000_s1027" style="position:absolute;left:2374;width:60701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" fillcolor="#365f91 [2404]" stroked="f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" fillcolor="#4b7f83" stroked="f" strokeweight="2pt"/>
                <v:shape id="Triángulo isósceles 8" o:spid="_x0000_s1029" type="#_x0000_t5" style="position:absolute;left:62889;top:205;width:2807;height:2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" fillcolor="#4b7f83" stroked="f" strokeweight="2pt"/>
              </v:group>
            </w:pict>
          </mc:Fallback>
        </mc:AlternateContent>
      </w:r>
      <w:r w:rsidR="005943C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86F07AB" wp14:editId="2BCBF4A9">
                <wp:simplePos x="0" y="0"/>
                <wp:positionH relativeFrom="page">
                  <wp:posOffset>3175</wp:posOffset>
                </wp:positionH>
                <wp:positionV relativeFrom="paragraph">
                  <wp:posOffset>3173730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561F54" id="Rectángulo 11" o:spid="_x0000_s1026" style="position:absolute;margin-left:.25pt;margin-top:249.9pt;width:594.55pt;height:30.7pt;z-index:251585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" fillcolor="#365f91 [2404]" stroked="f" strokeweight="2pt">
                <w10:wrap anchorx="page"/>
              </v:rect>
            </w:pict>
          </mc:Fallback>
        </mc:AlternateContent>
      </w:r>
    </w:p>
    <w:sectPr w:rsidR="0033354E" w:rsidSect="008A4E0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25A82" w14:textId="77777777" w:rsidR="00D169CC" w:rsidRDefault="00D169CC" w:rsidP="00383DEB">
      <w:pPr>
        <w:spacing w:after="0" w:line="240" w:lineRule="auto"/>
      </w:pPr>
      <w:r>
        <w:separator/>
      </w:r>
    </w:p>
  </w:endnote>
  <w:endnote w:type="continuationSeparator" w:id="0">
    <w:p w14:paraId="12CCD41A" w14:textId="77777777" w:rsidR="00D169CC" w:rsidRDefault="00D169CC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C61D5" w14:textId="77777777" w:rsidR="00C74D0B" w:rsidRDefault="00C74D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B4D1" w14:textId="77777777" w:rsidR="00C74D0B" w:rsidRDefault="00C74D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618B3" w14:textId="77777777" w:rsidR="00C74D0B" w:rsidRDefault="00C74D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B642A" w14:textId="77777777" w:rsidR="00D169CC" w:rsidRDefault="00D169CC" w:rsidP="00383DEB">
      <w:pPr>
        <w:spacing w:after="0" w:line="240" w:lineRule="auto"/>
      </w:pPr>
      <w:r>
        <w:separator/>
      </w:r>
    </w:p>
  </w:footnote>
  <w:footnote w:type="continuationSeparator" w:id="0">
    <w:p w14:paraId="642D1CF9" w14:textId="77777777" w:rsidR="00D169CC" w:rsidRDefault="00D169CC" w:rsidP="0038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ABFB" w14:textId="77777777" w:rsidR="00C74D0B" w:rsidRDefault="00C74D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30AE" w14:textId="77777777" w:rsidR="00C74D0B" w:rsidRDefault="00C74D0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5AD2" w14:textId="77777777" w:rsidR="00C74D0B" w:rsidRDefault="00C74D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8412F"/>
    <w:multiLevelType w:val="hybridMultilevel"/>
    <w:tmpl w:val="C2804E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ctiveWritingStyle w:appName="MSWord" w:lang="pt-BR" w:vendorID="64" w:dllVersion="6" w:nlCheck="1" w:checkStyle="0"/>
  <w:activeWritingStyle w:appName="MSWord" w:lang="uz-Cyrl-UZ" w:vendorID="64" w:dllVersion="6" w:nlCheck="1" w:checkStyle="0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7D"/>
    <w:rsid w:val="000F7161"/>
    <w:rsid w:val="001206FC"/>
    <w:rsid w:val="00130717"/>
    <w:rsid w:val="001468FC"/>
    <w:rsid w:val="001506F3"/>
    <w:rsid w:val="001E642F"/>
    <w:rsid w:val="00271108"/>
    <w:rsid w:val="00296EB9"/>
    <w:rsid w:val="00306682"/>
    <w:rsid w:val="0033060E"/>
    <w:rsid w:val="0033354E"/>
    <w:rsid w:val="00340404"/>
    <w:rsid w:val="00361992"/>
    <w:rsid w:val="00383DEB"/>
    <w:rsid w:val="00385645"/>
    <w:rsid w:val="00394510"/>
    <w:rsid w:val="003C0589"/>
    <w:rsid w:val="00403FF1"/>
    <w:rsid w:val="00427B1A"/>
    <w:rsid w:val="004624DA"/>
    <w:rsid w:val="00475F9C"/>
    <w:rsid w:val="00535D7B"/>
    <w:rsid w:val="005410E7"/>
    <w:rsid w:val="005943CD"/>
    <w:rsid w:val="006134D8"/>
    <w:rsid w:val="006440CB"/>
    <w:rsid w:val="00653052"/>
    <w:rsid w:val="007234DC"/>
    <w:rsid w:val="007A0CA2"/>
    <w:rsid w:val="008448AD"/>
    <w:rsid w:val="00846071"/>
    <w:rsid w:val="00887BB9"/>
    <w:rsid w:val="008A4E01"/>
    <w:rsid w:val="008B60CF"/>
    <w:rsid w:val="008E50B4"/>
    <w:rsid w:val="00930C62"/>
    <w:rsid w:val="00953C4A"/>
    <w:rsid w:val="00983BF1"/>
    <w:rsid w:val="00997DC8"/>
    <w:rsid w:val="009B749D"/>
    <w:rsid w:val="00A27777"/>
    <w:rsid w:val="00AC737D"/>
    <w:rsid w:val="00AD5FC0"/>
    <w:rsid w:val="00AF4773"/>
    <w:rsid w:val="00B07D95"/>
    <w:rsid w:val="00BB0535"/>
    <w:rsid w:val="00C06682"/>
    <w:rsid w:val="00C14EBE"/>
    <w:rsid w:val="00C404D0"/>
    <w:rsid w:val="00C6019F"/>
    <w:rsid w:val="00C74D0B"/>
    <w:rsid w:val="00C860D3"/>
    <w:rsid w:val="00D169CC"/>
    <w:rsid w:val="00D81BC2"/>
    <w:rsid w:val="00DA162D"/>
    <w:rsid w:val="00E01D2F"/>
    <w:rsid w:val="00E046C6"/>
    <w:rsid w:val="00E12629"/>
    <w:rsid w:val="00E30107"/>
    <w:rsid w:val="00EC1A6E"/>
    <w:rsid w:val="00EC1BC7"/>
    <w:rsid w:val="00F87AC8"/>
    <w:rsid w:val="00FB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9C1E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  <w:style w:type="paragraph" w:styleId="Textodeglobo">
    <w:name w:val="Balloon Text"/>
    <w:basedOn w:val="Normal"/>
    <w:link w:val="TextodegloboCar"/>
    <w:uiPriority w:val="99"/>
    <w:semiHidden/>
    <w:unhideWhenUsed/>
    <w:rsid w:val="00AC7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37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20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lace%202\AppData\Roaming\Microsoft\Plantilla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FB218C-F4F2-764F-951E-586DB04CB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2021-07-03T22:41:00Z</dcterms:created>
  <dcterms:modified xsi:type="dcterms:W3CDTF">2021-07-03T22:42:00Z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