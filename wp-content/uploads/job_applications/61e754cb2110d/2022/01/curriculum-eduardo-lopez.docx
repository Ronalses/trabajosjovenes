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CC4C59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612D580" w14:textId="18AEF74B" w:rsidR="001B2ABD" w:rsidRPr="0059649E" w:rsidRDefault="00A7015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51BBFC" wp14:editId="59A56DD0">
                  <wp:extent cx="2139950" cy="2548890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B955EB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C5ED2A4" w14:textId="39A5AF89" w:rsidR="001B2ABD" w:rsidRPr="0059649E" w:rsidRDefault="0027133A" w:rsidP="001B2ABD">
            <w:pPr>
              <w:pStyle w:val="Ttulo"/>
            </w:pPr>
            <w:r>
              <w:t>eduardo lópez ramírez</w:t>
            </w:r>
          </w:p>
          <w:p w14:paraId="0CC3C0B6" w14:textId="1B68692E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4B5FA413" w14:textId="77777777" w:rsidTr="001B2ABD">
        <w:tc>
          <w:tcPr>
            <w:tcW w:w="3600" w:type="dxa"/>
          </w:tcPr>
          <w:sdt>
            <w:sdtPr>
              <w:rPr>
                <w:sz w:val="24"/>
              </w:rPr>
              <w:id w:val="-1711873194"/>
              <w:placeholder>
                <w:docPart w:val="3F8F4A9B98C34F0F87D1D13777DD5225"/>
              </w:placeholder>
              <w:temporary/>
              <w:showingPlcHdr/>
              <w15:appearance w15:val="hidden"/>
            </w:sdtPr>
            <w:sdtEndPr/>
            <w:sdtContent>
              <w:p w14:paraId="572296D4" w14:textId="79EA00C9" w:rsidR="00036450" w:rsidRPr="00A7015B" w:rsidRDefault="00036450" w:rsidP="001A4EEF">
                <w:pPr>
                  <w:pStyle w:val="Ttulo3"/>
                  <w:rPr>
                    <w:sz w:val="24"/>
                  </w:rPr>
                </w:pPr>
                <w:r w:rsidRPr="00A7015B">
                  <w:rPr>
                    <w:sz w:val="24"/>
                    <w:lang w:bidi="es-ES"/>
                  </w:rPr>
                  <w:t>Perfil</w:t>
                </w:r>
              </w:p>
            </w:sdtContent>
          </w:sdt>
          <w:p w14:paraId="650137C1" w14:textId="6B291969" w:rsidR="00036450" w:rsidRPr="00A7015B" w:rsidRDefault="001A4EEF" w:rsidP="00036450">
            <w:pPr>
              <w:rPr>
                <w:sz w:val="24"/>
                <w:szCs w:val="24"/>
              </w:rPr>
            </w:pPr>
            <w:r w:rsidRPr="00A7015B">
              <w:rPr>
                <w:sz w:val="24"/>
                <w:szCs w:val="24"/>
              </w:rPr>
              <w:t>Edad: 18</w:t>
            </w:r>
          </w:p>
          <w:p w14:paraId="22C0C822" w14:textId="77777777" w:rsidR="001A4EEF" w:rsidRPr="00A7015B" w:rsidRDefault="001A4EEF" w:rsidP="00036450">
            <w:pPr>
              <w:rPr>
                <w:sz w:val="24"/>
                <w:szCs w:val="24"/>
              </w:rPr>
            </w:pPr>
          </w:p>
          <w:p w14:paraId="1C210531" w14:textId="4A2F5166" w:rsidR="001A4EEF" w:rsidRPr="00A7015B" w:rsidRDefault="001A4EEF" w:rsidP="00036450">
            <w:pPr>
              <w:rPr>
                <w:sz w:val="24"/>
                <w:szCs w:val="24"/>
              </w:rPr>
            </w:pPr>
            <w:r w:rsidRPr="00A7015B">
              <w:rPr>
                <w:sz w:val="24"/>
                <w:szCs w:val="24"/>
              </w:rPr>
              <w:t>Fecha de nacimiento: 29/06/2003</w:t>
            </w:r>
          </w:p>
          <w:p w14:paraId="14528D0D" w14:textId="77777777" w:rsidR="001A4EEF" w:rsidRPr="00A7015B" w:rsidRDefault="001A4EEF" w:rsidP="00036450">
            <w:pPr>
              <w:rPr>
                <w:sz w:val="24"/>
                <w:szCs w:val="24"/>
              </w:rPr>
            </w:pPr>
          </w:p>
          <w:p w14:paraId="5A8105F9" w14:textId="00576910" w:rsidR="001A4EEF" w:rsidRPr="00A7015B" w:rsidRDefault="001A4EEF" w:rsidP="00036450">
            <w:pPr>
              <w:rPr>
                <w:sz w:val="24"/>
                <w:szCs w:val="24"/>
              </w:rPr>
            </w:pPr>
            <w:r w:rsidRPr="00A7015B">
              <w:rPr>
                <w:sz w:val="24"/>
                <w:szCs w:val="24"/>
              </w:rPr>
              <w:t xml:space="preserve">Dirección: </w:t>
            </w:r>
            <w:r w:rsidR="00E643A1">
              <w:rPr>
                <w:sz w:val="24"/>
                <w:szCs w:val="24"/>
              </w:rPr>
              <w:t xml:space="preserve">ESTERO DE QUEMPO </w:t>
            </w:r>
            <w:r w:rsidR="00B024BF">
              <w:rPr>
                <w:sz w:val="24"/>
                <w:szCs w:val="24"/>
              </w:rPr>
              <w:t>#06137</w:t>
            </w:r>
            <w:r w:rsidRPr="00A7015B">
              <w:rPr>
                <w:sz w:val="24"/>
                <w:szCs w:val="24"/>
              </w:rPr>
              <w:t xml:space="preserve">, </w:t>
            </w:r>
            <w:r w:rsidR="00B024BF">
              <w:rPr>
                <w:sz w:val="24"/>
                <w:szCs w:val="24"/>
              </w:rPr>
              <w:t>PUENTE ALTO</w:t>
            </w:r>
            <w:r w:rsidRPr="00A7015B">
              <w:rPr>
                <w:sz w:val="24"/>
                <w:szCs w:val="24"/>
              </w:rPr>
              <w:t xml:space="preserve">, </w:t>
            </w:r>
            <w:r w:rsidR="00B024BF">
              <w:rPr>
                <w:sz w:val="24"/>
                <w:szCs w:val="24"/>
              </w:rPr>
              <w:t>REGIÓN METROPOLITANA.</w:t>
            </w:r>
          </w:p>
          <w:sdt>
            <w:sdtPr>
              <w:rPr>
                <w:sz w:val="24"/>
              </w:rPr>
              <w:id w:val="-1954003311"/>
              <w:placeholder>
                <w:docPart w:val="F2E88E02D21A414483270EC5475C3C1D"/>
              </w:placeholder>
              <w:temporary/>
              <w:showingPlcHdr/>
              <w15:appearance w15:val="hidden"/>
            </w:sdtPr>
            <w:sdtEndPr/>
            <w:sdtContent>
              <w:p w14:paraId="7AC4C0CD" w14:textId="77777777" w:rsidR="00036450" w:rsidRPr="00A7015B" w:rsidRDefault="00CB0055" w:rsidP="00CB0055">
                <w:pPr>
                  <w:pStyle w:val="Ttulo3"/>
                  <w:rPr>
                    <w:sz w:val="24"/>
                  </w:rPr>
                </w:pPr>
                <w:r w:rsidRPr="00A7015B">
                  <w:rPr>
                    <w:sz w:val="24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2AF7035D6BDA4232A6D52E7E3608F464"/>
              </w:placeholder>
              <w:temporary/>
              <w:showingPlcHdr/>
              <w15:appearance w15:val="hidden"/>
            </w:sdtPr>
            <w:sdtEndPr/>
            <w:sdtContent>
              <w:p w14:paraId="69256292" w14:textId="77777777" w:rsidR="004D3011" w:rsidRPr="00A7015B" w:rsidRDefault="004D3011" w:rsidP="004D3011">
                <w:pPr>
                  <w:rPr>
                    <w:sz w:val="24"/>
                    <w:szCs w:val="24"/>
                  </w:rPr>
                </w:pPr>
                <w:r w:rsidRPr="00A7015B">
                  <w:rPr>
                    <w:sz w:val="24"/>
                    <w:szCs w:val="24"/>
                    <w:lang w:bidi="es-ES"/>
                  </w:rPr>
                  <w:t>TELÉFONO:</w:t>
                </w:r>
              </w:p>
            </w:sdtContent>
          </w:sdt>
          <w:p w14:paraId="6546FFF5" w14:textId="419024B1" w:rsidR="004D3011" w:rsidRPr="00A7015B" w:rsidRDefault="001A4EEF" w:rsidP="004D3011">
            <w:pPr>
              <w:rPr>
                <w:sz w:val="24"/>
                <w:szCs w:val="24"/>
              </w:rPr>
            </w:pPr>
            <w:r w:rsidRPr="00A7015B">
              <w:rPr>
                <w:sz w:val="24"/>
                <w:szCs w:val="24"/>
              </w:rPr>
              <w:t>+569 37689042</w:t>
            </w:r>
          </w:p>
          <w:p w14:paraId="3E6A9FC4" w14:textId="77777777" w:rsidR="004D3011" w:rsidRPr="00A7015B" w:rsidRDefault="004D3011" w:rsidP="004D3011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id w:val="-240260293"/>
              <w:placeholder>
                <w:docPart w:val="7C685967B0654CA1A22DB8ACA9FB096C"/>
              </w:placeholder>
              <w:temporary/>
              <w:showingPlcHdr/>
              <w15:appearance w15:val="hidden"/>
            </w:sdtPr>
            <w:sdtEndPr/>
            <w:sdtContent>
              <w:p w14:paraId="1B7FF394" w14:textId="77777777" w:rsidR="004D3011" w:rsidRPr="00A7015B" w:rsidRDefault="004D3011" w:rsidP="004D3011">
                <w:pPr>
                  <w:rPr>
                    <w:sz w:val="24"/>
                    <w:szCs w:val="24"/>
                  </w:rPr>
                </w:pPr>
                <w:r w:rsidRPr="00A7015B">
                  <w:rPr>
                    <w:sz w:val="24"/>
                    <w:szCs w:val="24"/>
                    <w:lang w:bidi="es-ES"/>
                  </w:rPr>
                  <w:t>CORREO ELECTRÓNICO:</w:t>
                </w:r>
              </w:p>
            </w:sdtContent>
          </w:sdt>
          <w:p w14:paraId="16B03249" w14:textId="1EFB5402" w:rsidR="00036450" w:rsidRPr="00A7015B" w:rsidRDefault="001A4EEF" w:rsidP="004D3011">
            <w:pPr>
              <w:rPr>
                <w:rStyle w:val="Hipervnculo"/>
                <w:sz w:val="24"/>
                <w:szCs w:val="24"/>
              </w:rPr>
            </w:pPr>
            <w:r w:rsidRPr="00A7015B">
              <w:rPr>
                <w:sz w:val="24"/>
                <w:szCs w:val="24"/>
              </w:rPr>
              <w:t>Eduardolopez.r.2003@gmail.com</w:t>
            </w:r>
          </w:p>
          <w:p w14:paraId="0085D2DF" w14:textId="77777777" w:rsidR="004142CD" w:rsidRPr="00A7015B" w:rsidRDefault="004142CD" w:rsidP="004142CD">
            <w:pPr>
              <w:rPr>
                <w:sz w:val="24"/>
                <w:szCs w:val="24"/>
              </w:rPr>
            </w:pPr>
          </w:p>
          <w:p w14:paraId="60046940" w14:textId="2AD2919E" w:rsidR="004D3011" w:rsidRPr="00A7015B" w:rsidRDefault="004D3011" w:rsidP="004D301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446A74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D5E9BE4A4BC4A83B10487C6B7088B53"/>
              </w:placeholder>
              <w:temporary/>
              <w:showingPlcHdr/>
              <w15:appearance w15:val="hidden"/>
            </w:sdtPr>
            <w:sdtEndPr/>
            <w:sdtContent>
              <w:p w14:paraId="458B0469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013518E6" w14:textId="22867041" w:rsidR="00036450" w:rsidRPr="00A7015B" w:rsidRDefault="0027133A" w:rsidP="00B359E4">
            <w:pPr>
              <w:pStyle w:val="Ttulo4"/>
              <w:rPr>
                <w:sz w:val="22"/>
                <w:szCs w:val="28"/>
              </w:rPr>
            </w:pPr>
            <w:r w:rsidRPr="00A7015B">
              <w:rPr>
                <w:sz w:val="22"/>
                <w:szCs w:val="28"/>
              </w:rPr>
              <w:t>LICEO MUNICIPAL MILITAR INGENIERO JUAN MACKENNA O’REALLY</w:t>
            </w:r>
          </w:p>
          <w:p w14:paraId="6D08E07B" w14:textId="335F830D" w:rsidR="00036450" w:rsidRPr="00A7015B" w:rsidRDefault="0027133A" w:rsidP="00B359E4">
            <w:pPr>
              <w:pStyle w:val="Fecha"/>
              <w:rPr>
                <w:sz w:val="22"/>
                <w:szCs w:val="28"/>
              </w:rPr>
            </w:pPr>
            <w:r w:rsidRPr="00A7015B">
              <w:rPr>
                <w:sz w:val="22"/>
                <w:szCs w:val="28"/>
              </w:rPr>
              <w:t>20</w:t>
            </w:r>
            <w:r w:rsidR="001A4EEF" w:rsidRPr="00A7015B">
              <w:rPr>
                <w:sz w:val="22"/>
                <w:szCs w:val="28"/>
              </w:rPr>
              <w:t>10</w:t>
            </w:r>
            <w:r w:rsidR="00036450" w:rsidRPr="00A7015B">
              <w:rPr>
                <w:sz w:val="22"/>
                <w:szCs w:val="28"/>
                <w:lang w:bidi="es-ES"/>
              </w:rPr>
              <w:t xml:space="preserve"> - </w:t>
            </w:r>
            <w:r w:rsidR="001A4EEF" w:rsidRPr="00A7015B">
              <w:rPr>
                <w:sz w:val="22"/>
                <w:szCs w:val="28"/>
              </w:rPr>
              <w:t>2021</w:t>
            </w:r>
          </w:p>
          <w:p w14:paraId="0898BFFB" w14:textId="4183FF91" w:rsidR="00CC0C6D" w:rsidRPr="00A7015B" w:rsidRDefault="001A4EEF" w:rsidP="00CC0C6D">
            <w:pPr>
              <w:rPr>
                <w:sz w:val="22"/>
                <w:szCs w:val="28"/>
              </w:rPr>
            </w:pPr>
            <w:r w:rsidRPr="00A7015B">
              <w:rPr>
                <w:sz w:val="22"/>
                <w:szCs w:val="28"/>
              </w:rPr>
              <w:t>Me destaque más de una vez en los deportes.</w:t>
            </w:r>
            <w:r w:rsidR="00CC0C6D" w:rsidRPr="00A7015B">
              <w:rPr>
                <w:sz w:val="22"/>
                <w:szCs w:val="28"/>
                <w:lang w:bidi="es-ES"/>
              </w:rPr>
              <w:t xml:space="preserve"> </w:t>
            </w:r>
          </w:p>
          <w:p w14:paraId="6709B169" w14:textId="77777777" w:rsidR="00036450" w:rsidRPr="00A7015B" w:rsidRDefault="004142CD" w:rsidP="004142CD">
            <w:pPr>
              <w:rPr>
                <w:sz w:val="22"/>
                <w:szCs w:val="28"/>
              </w:rPr>
            </w:pPr>
            <w:r w:rsidRPr="00A7015B">
              <w:rPr>
                <w:sz w:val="22"/>
                <w:szCs w:val="28"/>
                <w:lang w:bidi="es-ES"/>
              </w:rPr>
              <w:t xml:space="preserve"> </w:t>
            </w:r>
          </w:p>
          <w:p w14:paraId="79E7EFF1" w14:textId="7B960436" w:rsidR="00036450" w:rsidRPr="00A7015B" w:rsidRDefault="001A4EEF" w:rsidP="00B359E4">
            <w:pPr>
              <w:pStyle w:val="Ttulo4"/>
              <w:rPr>
                <w:sz w:val="22"/>
                <w:szCs w:val="28"/>
              </w:rPr>
            </w:pPr>
            <w:r w:rsidRPr="00A7015B">
              <w:rPr>
                <w:sz w:val="22"/>
                <w:szCs w:val="28"/>
              </w:rPr>
              <w:t>ACADEMIA BRIAN MURDER: ESCUELA DE PELUQUERIA.</w:t>
            </w:r>
          </w:p>
          <w:p w14:paraId="51ECF8D8" w14:textId="1480E8FA" w:rsidR="00036450" w:rsidRPr="00A7015B" w:rsidRDefault="001A4EEF" w:rsidP="00B359E4">
            <w:pPr>
              <w:pStyle w:val="Fecha"/>
              <w:rPr>
                <w:sz w:val="22"/>
                <w:szCs w:val="28"/>
              </w:rPr>
            </w:pPr>
            <w:r w:rsidRPr="00A7015B">
              <w:rPr>
                <w:sz w:val="22"/>
                <w:szCs w:val="28"/>
              </w:rPr>
              <w:t>2020</w:t>
            </w:r>
            <w:r w:rsidR="00036450" w:rsidRPr="00A7015B">
              <w:rPr>
                <w:sz w:val="22"/>
                <w:szCs w:val="28"/>
                <w:lang w:bidi="es-ES"/>
              </w:rPr>
              <w:t xml:space="preserve"> - </w:t>
            </w:r>
            <w:r w:rsidRPr="00A7015B">
              <w:rPr>
                <w:sz w:val="22"/>
                <w:szCs w:val="28"/>
              </w:rPr>
              <w:t>2021</w:t>
            </w:r>
          </w:p>
          <w:p w14:paraId="0B135FE5" w14:textId="1CFAA81C" w:rsidR="001424E5" w:rsidRPr="00A7015B" w:rsidRDefault="001A4EEF" w:rsidP="001424E5">
            <w:pPr>
              <w:rPr>
                <w:sz w:val="22"/>
                <w:szCs w:val="28"/>
              </w:rPr>
            </w:pPr>
            <w:r w:rsidRPr="00A7015B">
              <w:rPr>
                <w:sz w:val="22"/>
                <w:szCs w:val="28"/>
              </w:rPr>
              <w:t>Puedo desempeñarme en trabajos de estilista.</w:t>
            </w:r>
            <w:r w:rsidR="001424E5" w:rsidRPr="00A7015B">
              <w:rPr>
                <w:sz w:val="22"/>
                <w:szCs w:val="28"/>
                <w:lang w:bidi="es-ES"/>
              </w:rPr>
              <w:t xml:space="preserve"> </w:t>
            </w:r>
          </w:p>
          <w:p w14:paraId="01529D7A" w14:textId="77777777" w:rsidR="004142CD" w:rsidRPr="00A7015B" w:rsidRDefault="004142CD" w:rsidP="00036450">
            <w:pPr>
              <w:rPr>
                <w:sz w:val="22"/>
                <w:szCs w:val="28"/>
              </w:rPr>
            </w:pPr>
          </w:p>
          <w:sdt>
            <w:sdtPr>
              <w:id w:val="1001553383"/>
              <w:placeholder>
                <w:docPart w:val="14033C407F484DB2A03FDA0EFEFC7B8E"/>
              </w:placeholder>
              <w:temporary/>
              <w:showingPlcHdr/>
              <w15:appearance w15:val="hidden"/>
            </w:sdtPr>
            <w:sdtEndPr/>
            <w:sdtContent>
              <w:p w14:paraId="596FF728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2DCD5311" w14:textId="0E88E992" w:rsidR="004D3011" w:rsidRDefault="00EE3A4E" w:rsidP="00036450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ATENCIÓN AL CLIENTE Y OPERARIO EN OK MARKET </w:t>
            </w:r>
          </w:p>
          <w:p w14:paraId="35753638" w14:textId="49C44B2B" w:rsidR="00EE3A4E" w:rsidRDefault="00EE3A4E" w:rsidP="00036450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Nro. de referencia +56978166660 FRANKLIN MARKET</w:t>
            </w:r>
            <w:r w:rsidR="005477CC">
              <w:rPr>
                <w:sz w:val="22"/>
                <w:szCs w:val="28"/>
              </w:rPr>
              <w:t>.</w:t>
            </w:r>
          </w:p>
          <w:p w14:paraId="6318AE36" w14:textId="77BD4843" w:rsidR="005477CC" w:rsidRDefault="005477CC" w:rsidP="00036450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Reponedor en Walmart.</w:t>
            </w:r>
          </w:p>
          <w:p w14:paraId="6AA65383" w14:textId="0A8482AC" w:rsidR="005477CC" w:rsidRPr="00A7015B" w:rsidRDefault="005477CC" w:rsidP="00036450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Operario de bodega TPL concha y toro. </w:t>
            </w:r>
          </w:p>
          <w:sdt>
            <w:sdtPr>
              <w:id w:val="1669594239"/>
              <w:placeholder>
                <w:docPart w:val="D20921102BBD4033B93E052D64694BC5"/>
              </w:placeholder>
              <w:temporary/>
              <w:showingPlcHdr/>
              <w15:appearance w15:val="hidden"/>
            </w:sdtPr>
            <w:sdtEndPr>
              <w:rPr>
                <w:sz w:val="28"/>
                <w:szCs w:val="32"/>
              </w:rPr>
            </w:sdtEndPr>
            <w:sdtContent>
              <w:p w14:paraId="38F88AEB" w14:textId="77777777" w:rsidR="00036450" w:rsidRPr="00A7015B" w:rsidRDefault="00180329" w:rsidP="00036450">
                <w:pPr>
                  <w:pStyle w:val="Ttulo2"/>
                  <w:rPr>
                    <w:sz w:val="28"/>
                    <w:szCs w:val="32"/>
                  </w:rPr>
                </w:pPr>
                <w:r w:rsidRPr="00A7015B">
                  <w:rPr>
                    <w:rStyle w:val="Ttulo2Car"/>
                    <w:b/>
                    <w:sz w:val="28"/>
                    <w:szCs w:val="32"/>
                    <w:lang w:bidi="es-ES"/>
                  </w:rPr>
                  <w:t>APTITUDES</w:t>
                </w:r>
              </w:p>
            </w:sdtContent>
          </w:sdt>
          <w:p w14:paraId="49E7BBB3" w14:textId="0E0F143B" w:rsidR="001A4EEF" w:rsidRPr="00A7015B" w:rsidRDefault="001A4EEF" w:rsidP="001A4EEF">
            <w:pPr>
              <w:rPr>
                <w:sz w:val="22"/>
                <w:szCs w:val="28"/>
              </w:rPr>
            </w:pPr>
            <w:r w:rsidRPr="00A7015B">
              <w:rPr>
                <w:sz w:val="22"/>
                <w:szCs w:val="28"/>
              </w:rPr>
              <w:t xml:space="preserve">Me satisface el trabajo grupal para logros de nuevos objetivos, ahora me encuentro con todas las ganas de encontrar alguna actividad laboral relacionada con mi experiencia para conocer y aprender en terreno todo cuanto sea posible para fortalecerme. Me considero una persona sociable, respetuoso y siempre dispuesto a ayudar. </w:t>
            </w:r>
          </w:p>
          <w:p w14:paraId="5A189618" w14:textId="77777777" w:rsidR="001A4EEF" w:rsidRPr="00A7015B" w:rsidRDefault="001A4EEF" w:rsidP="001A4EEF">
            <w:pPr>
              <w:rPr>
                <w:sz w:val="22"/>
                <w:szCs w:val="28"/>
              </w:rPr>
            </w:pPr>
            <w:r w:rsidRPr="00A7015B">
              <w:rPr>
                <w:sz w:val="22"/>
                <w:szCs w:val="28"/>
              </w:rPr>
              <w:t xml:space="preserve"> </w:t>
            </w:r>
          </w:p>
          <w:p w14:paraId="31F627BF" w14:textId="3C5120C5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2F265701" w14:textId="77777777" w:rsidR="0043117B" w:rsidRPr="0059649E" w:rsidRDefault="00E700C8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5647" w14:textId="77777777" w:rsidR="00E700C8" w:rsidRDefault="00E700C8" w:rsidP="000C45FF">
      <w:r>
        <w:separator/>
      </w:r>
    </w:p>
  </w:endnote>
  <w:endnote w:type="continuationSeparator" w:id="0">
    <w:p w14:paraId="6ECC89BD" w14:textId="77777777" w:rsidR="00E700C8" w:rsidRDefault="00E700C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0EA0" w14:textId="77777777" w:rsidR="00E700C8" w:rsidRDefault="00E700C8" w:rsidP="000C45FF">
      <w:r>
        <w:separator/>
      </w:r>
    </w:p>
  </w:footnote>
  <w:footnote w:type="continuationSeparator" w:id="0">
    <w:p w14:paraId="007AE43A" w14:textId="77777777" w:rsidR="00E700C8" w:rsidRDefault="00E700C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92D9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4AEC61E" wp14:editId="4FF3602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3A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4EEF"/>
    <w:rsid w:val="001A74A5"/>
    <w:rsid w:val="001B2ABD"/>
    <w:rsid w:val="001E0391"/>
    <w:rsid w:val="001E1759"/>
    <w:rsid w:val="001F1ECC"/>
    <w:rsid w:val="0020283B"/>
    <w:rsid w:val="002400EB"/>
    <w:rsid w:val="002559EC"/>
    <w:rsid w:val="00256CF7"/>
    <w:rsid w:val="0027133A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3432C"/>
    <w:rsid w:val="005477C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7015B"/>
    <w:rsid w:val="00AD76E2"/>
    <w:rsid w:val="00B024BF"/>
    <w:rsid w:val="00B20152"/>
    <w:rsid w:val="00B359E4"/>
    <w:rsid w:val="00B57D98"/>
    <w:rsid w:val="00B70850"/>
    <w:rsid w:val="00C066B6"/>
    <w:rsid w:val="00C37BA1"/>
    <w:rsid w:val="00C4674C"/>
    <w:rsid w:val="00C506CF"/>
    <w:rsid w:val="00C66191"/>
    <w:rsid w:val="00C72BED"/>
    <w:rsid w:val="00C9578B"/>
    <w:rsid w:val="00CB0055"/>
    <w:rsid w:val="00CC0C6D"/>
    <w:rsid w:val="00D04BFE"/>
    <w:rsid w:val="00D2522B"/>
    <w:rsid w:val="00D422DE"/>
    <w:rsid w:val="00D5459D"/>
    <w:rsid w:val="00D7553B"/>
    <w:rsid w:val="00DA1F4D"/>
    <w:rsid w:val="00DD172A"/>
    <w:rsid w:val="00E25A26"/>
    <w:rsid w:val="00E4381A"/>
    <w:rsid w:val="00E55D74"/>
    <w:rsid w:val="00E643A1"/>
    <w:rsid w:val="00E700C8"/>
    <w:rsid w:val="00EE3A4E"/>
    <w:rsid w:val="00EE4C8D"/>
    <w:rsid w:val="00EF50DE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7D7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\AppData\Local\Microsoft\Office\16.0\DTS\es-ES%7b1A9F0290-EE9C-411F-A55A-99B6ED393EF0%7d\%7b4DB6ED56-7FE2-446F-B96B-1C77FFEC0D3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8F4A9B98C34F0F87D1D13777DD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71070-2B7F-4D12-8A3D-1E081258977F}"/>
      </w:docPartPr>
      <w:docPartBody>
        <w:p w:rsidR="00B56693" w:rsidRDefault="0054412F">
          <w:pPr>
            <w:pStyle w:val="3F8F4A9B98C34F0F87D1D13777DD5225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2E88E02D21A414483270EC5475C3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E94B0-FBBF-4ADD-B405-7D9AF725D6DE}"/>
      </w:docPartPr>
      <w:docPartBody>
        <w:p w:rsidR="00B56693" w:rsidRDefault="0054412F">
          <w:pPr>
            <w:pStyle w:val="F2E88E02D21A414483270EC5475C3C1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2AF7035D6BDA4232A6D52E7E3608F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F56A0-9704-4E43-BCD9-40ABEFD1D91C}"/>
      </w:docPartPr>
      <w:docPartBody>
        <w:p w:rsidR="00B56693" w:rsidRDefault="0054412F">
          <w:pPr>
            <w:pStyle w:val="2AF7035D6BDA4232A6D52E7E3608F464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7C685967B0654CA1A22DB8ACA9FB0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61B81-9839-4D40-8045-5AAD1D2B1FCA}"/>
      </w:docPartPr>
      <w:docPartBody>
        <w:p w:rsidR="00B56693" w:rsidRDefault="0054412F">
          <w:pPr>
            <w:pStyle w:val="7C685967B0654CA1A22DB8ACA9FB096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D5E9BE4A4BC4A83B10487C6B7088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38B61-4F44-4DF6-BC4E-6AB1E8BEC3AA}"/>
      </w:docPartPr>
      <w:docPartBody>
        <w:p w:rsidR="00B56693" w:rsidRDefault="0054412F">
          <w:pPr>
            <w:pStyle w:val="AD5E9BE4A4BC4A83B10487C6B7088B53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4033C407F484DB2A03FDA0EFEFC7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511B0-1252-4D61-9E53-48BF84083C6E}"/>
      </w:docPartPr>
      <w:docPartBody>
        <w:p w:rsidR="00B56693" w:rsidRDefault="0054412F">
          <w:pPr>
            <w:pStyle w:val="14033C407F484DB2A03FDA0EFEFC7B8E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D20921102BBD4033B93E052D64694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F5FCF-CB3E-4860-BCFF-60CB0BC7C0E2}"/>
      </w:docPartPr>
      <w:docPartBody>
        <w:p w:rsidR="00B56693" w:rsidRDefault="0054412F">
          <w:pPr>
            <w:pStyle w:val="D20921102BBD4033B93E052D64694BC5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2F"/>
    <w:rsid w:val="00014F6B"/>
    <w:rsid w:val="00413C97"/>
    <w:rsid w:val="0054412F"/>
    <w:rsid w:val="00B56693"/>
    <w:rsid w:val="00C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8F4A9B98C34F0F87D1D13777DD5225">
    <w:name w:val="3F8F4A9B98C34F0F87D1D13777DD5225"/>
  </w:style>
  <w:style w:type="paragraph" w:customStyle="1" w:styleId="F2E88E02D21A414483270EC5475C3C1D">
    <w:name w:val="F2E88E02D21A414483270EC5475C3C1D"/>
  </w:style>
  <w:style w:type="paragraph" w:customStyle="1" w:styleId="2AF7035D6BDA4232A6D52E7E3608F464">
    <w:name w:val="2AF7035D6BDA4232A6D52E7E3608F464"/>
  </w:style>
  <w:style w:type="paragraph" w:customStyle="1" w:styleId="7C685967B0654CA1A22DB8ACA9FB096C">
    <w:name w:val="7C685967B0654CA1A22DB8ACA9FB096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D5E9BE4A4BC4A83B10487C6B7088B53">
    <w:name w:val="AD5E9BE4A4BC4A83B10487C6B7088B53"/>
  </w:style>
  <w:style w:type="paragraph" w:customStyle="1" w:styleId="14033C407F484DB2A03FDA0EFEFC7B8E">
    <w:name w:val="14033C407F484DB2A03FDA0EFEFC7B8E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D20921102BBD4033B93E052D64694BC5">
    <w:name w:val="D20921102BBD4033B93E052D64694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{4DB6ED56-7FE2-446F-B96B-1C77FFEC0D31}tf00546271_win32</Template>
  <TotalTime>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2022-01-06T13:50:00Z</dcterms:created>
  <dcterms:modified xsi:type="dcterms:W3CDTF">2022-01-06T13:50:00Z</dcterms:modified>
</cp:coreProperties>
</file>