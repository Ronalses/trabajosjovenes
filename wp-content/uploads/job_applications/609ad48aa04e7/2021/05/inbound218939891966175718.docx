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0E" w:rsidRDefault="00F144A6">
      <w:pPr>
        <w:pStyle w:val="Nombre"/>
      </w:pPr>
      <w:r>
        <w:t>YAhell adanis Díaz riquelme</w:t>
      </w:r>
    </w:p>
    <w:p w:rsidR="00431BFB" w:rsidRDefault="00431BFB">
      <w:pPr>
        <w:pStyle w:val="Nombre"/>
      </w:pPr>
      <w:r>
        <w:t>Edad: 18 años</w:t>
      </w:r>
    </w:p>
    <w:p w:rsidR="00431BFB" w:rsidRDefault="00431BFB">
      <w:pPr>
        <w:pStyle w:val="Nombre"/>
      </w:pPr>
      <w:r>
        <w:t>Fecha nacimiento: 23/04/2003</w:t>
      </w:r>
    </w:p>
    <w:p w:rsidR="0059120E" w:rsidRDefault="00F144A6">
      <w:pPr>
        <w:pStyle w:val="Informacindecontacto"/>
      </w:pPr>
      <w:r>
        <w:t xml:space="preserve">Raúl </w:t>
      </w:r>
      <w:proofErr w:type="spellStart"/>
      <w:r>
        <w:t>fuica</w:t>
      </w:r>
      <w:proofErr w:type="spellEnd"/>
      <w:r>
        <w:t xml:space="preserve"> 4897 / </w:t>
      </w:r>
      <w:r w:rsidR="00E679AF">
        <w:t xml:space="preserve">+56953542656 / </w:t>
      </w:r>
      <w:hyperlink r:id="rId7" w:history="1">
        <w:r w:rsidR="00E679AF" w:rsidRPr="004F3112">
          <w:rPr>
            <w:rStyle w:val="Hipervnculo"/>
          </w:rPr>
          <w:t>yahelldiaz19@gmail.com</w:t>
        </w:r>
      </w:hyperlink>
      <w:r w:rsidR="00E679AF">
        <w:t xml:space="preserve"> </w:t>
      </w:r>
    </w:p>
    <w:p w:rsidR="00431BFB" w:rsidRDefault="00431BFB">
      <w:pPr>
        <w:pStyle w:val="Informacindecontacto"/>
      </w:pPr>
    </w:p>
    <w:p w:rsidR="0059120E" w:rsidRDefault="00773334">
      <w:pPr>
        <w:pStyle w:val="Ttulo1"/>
      </w:pPr>
      <w:sdt>
        <w:sdtPr>
          <w:id w:val="-819804518"/>
          <w:placeholder>
            <w:docPart w:val="BFE1CC8C8E366447BC0D2032A3994494"/>
          </w:placeholder>
          <w:temporary/>
          <w:showingPlcHdr/>
        </w:sdtPr>
        <w:sdtEndPr/>
        <w:sdtContent>
          <w:r>
            <w:t>Resumen de aptitudes</w:t>
          </w:r>
        </w:sdtContent>
      </w:sdt>
    </w:p>
    <w:p w:rsidR="0059120E" w:rsidRDefault="006B415F">
      <w:pPr>
        <w:spacing w:after="180"/>
      </w:pPr>
      <w:r>
        <w:t xml:space="preserve">Respetuosa y me adapto muy fácilmente </w:t>
      </w:r>
    </w:p>
    <w:p w:rsidR="0059120E" w:rsidRDefault="00773334">
      <w:pPr>
        <w:pStyle w:val="Ttulo1"/>
      </w:pPr>
      <w:sdt>
        <w:sdtPr>
          <w:id w:val="-1150367223"/>
          <w:placeholder>
            <w:docPart w:val="8110185B6E4A1C4A9D6DCEF6366B438E"/>
          </w:placeholder>
          <w:temporary/>
          <w:showingPlcHdr/>
        </w:sdtPr>
        <w:sdtEndPr/>
        <w:sdtContent>
          <w:r>
            <w:t>Formación</w:t>
          </w:r>
        </w:sdtContent>
      </w:sdt>
    </w:p>
    <w:p w:rsidR="009B3133" w:rsidRPr="009B3133" w:rsidRDefault="009B3133" w:rsidP="009B3133">
      <w:pPr>
        <w:pStyle w:val="Ttulo2"/>
      </w:pPr>
      <w:r>
        <w:t>Cursan</w:t>
      </w:r>
      <w:r w:rsidR="00356D6C">
        <w:t xml:space="preserve">do 4to medio / liceo Agustín Edward Ross </w:t>
      </w:r>
    </w:p>
    <w:p w:rsidR="007D23EF" w:rsidRDefault="007D23EF">
      <w:r>
        <w:t xml:space="preserve">Especialidad mecánica industrial </w:t>
      </w:r>
    </w:p>
    <w:p w:rsidR="0059120E" w:rsidRDefault="00773334">
      <w:pPr>
        <w:pStyle w:val="Ttulo1"/>
      </w:pPr>
    </w:p>
    <w:p w:rsidR="0059120E" w:rsidRDefault="00773334">
      <w:pPr>
        <w:pStyle w:val="Ttulo2"/>
      </w:pPr>
    </w:p>
    <w:p w:rsidR="0059120E" w:rsidRDefault="00773334">
      <w:pPr>
        <w:pStyle w:val="Ttulo3"/>
      </w:pPr>
    </w:p>
    <w:p w:rsidR="0059120E" w:rsidRDefault="00773334"/>
    <w:p w:rsidR="0059120E" w:rsidRDefault="00773334">
      <w:pPr>
        <w:pStyle w:val="Ttulo1"/>
      </w:pPr>
    </w:p>
    <w:p w:rsidR="0059120E" w:rsidRDefault="00773334">
      <w:pPr>
        <w:pStyle w:val="Ttulo2"/>
      </w:pPr>
    </w:p>
    <w:p w:rsidR="0059120E" w:rsidRDefault="00773334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334" w:rsidRDefault="00773334">
      <w:pPr>
        <w:spacing w:after="0" w:line="240" w:lineRule="auto"/>
      </w:pPr>
      <w:r>
        <w:separator/>
      </w:r>
    </w:p>
  </w:endnote>
  <w:endnote w:type="continuationSeparator" w:id="0">
    <w:p w:rsidR="00773334" w:rsidRDefault="0077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77333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334" w:rsidRDefault="00773334">
      <w:pPr>
        <w:spacing w:after="0" w:line="240" w:lineRule="auto"/>
      </w:pPr>
      <w:r>
        <w:separator/>
      </w:r>
    </w:p>
  </w:footnote>
  <w:footnote w:type="continuationSeparator" w:id="0">
    <w:p w:rsidR="00773334" w:rsidRDefault="0077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773334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F5F331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773334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81BE86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6"/>
    <w:rsid w:val="002D74EA"/>
    <w:rsid w:val="00356D6C"/>
    <w:rsid w:val="00431BFB"/>
    <w:rsid w:val="006B415F"/>
    <w:rsid w:val="00773334"/>
    <w:rsid w:val="007D23EF"/>
    <w:rsid w:val="009B3133"/>
    <w:rsid w:val="00E03F4D"/>
    <w:rsid w:val="00E679AF"/>
    <w:rsid w:val="00F1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63D6"/>
  <w15:docId w15:val="{19A972F0-3427-DE47-98F6-57D86E45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E679AF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7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yahelldiaz19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56E042C-4292-4C4D-B394-38F19AAC40E3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E1CC8C8E366447BC0D2032A3994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BE81B-C44F-2C46-B804-235CAB33AFD3}"/>
      </w:docPartPr>
      <w:docPartBody>
        <w:p w:rsidR="00000000" w:rsidRDefault="005B1649">
          <w:pPr>
            <w:pStyle w:val="BFE1CC8C8E366447BC0D2032A3994494"/>
          </w:pPr>
          <w:r>
            <w:t>Resumen de aptitudes</w:t>
          </w:r>
        </w:p>
      </w:docPartBody>
    </w:docPart>
    <w:docPart>
      <w:docPartPr>
        <w:name w:val="8110185B6E4A1C4A9D6DCEF6366B4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8811-3403-A74E-8C15-8049F4722FB5}"/>
      </w:docPartPr>
      <w:docPartBody>
        <w:p w:rsidR="00000000" w:rsidRDefault="005B1649">
          <w:pPr>
            <w:pStyle w:val="8110185B6E4A1C4A9D6DCEF6366B438E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49"/>
    <w:rsid w:val="005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21145CE1EFE348AE934F4D0319A055">
    <w:name w:val="5321145CE1EFE348AE934F4D0319A055"/>
  </w:style>
  <w:style w:type="paragraph" w:customStyle="1" w:styleId="81F5DEB61962CC4BBDDDFD896F254C55">
    <w:name w:val="81F5DEB61962CC4BBDDDFD896F254C55"/>
  </w:style>
  <w:style w:type="paragraph" w:customStyle="1" w:styleId="BFE1CC8C8E366447BC0D2032A3994494">
    <w:name w:val="BFE1CC8C8E366447BC0D2032A3994494"/>
  </w:style>
  <w:style w:type="paragraph" w:customStyle="1" w:styleId="77169AE80639144290856A811284354A">
    <w:name w:val="77169AE80639144290856A811284354A"/>
  </w:style>
  <w:style w:type="paragraph" w:customStyle="1" w:styleId="8110185B6E4A1C4A9D6DCEF6366B438E">
    <w:name w:val="8110185B6E4A1C4A9D6DCEF6366B438E"/>
  </w:style>
  <w:style w:type="paragraph" w:customStyle="1" w:styleId="4FF2F8E7BE8DB64E8D2BF3795CF09841">
    <w:name w:val="4FF2F8E7BE8DB64E8D2BF3795CF09841"/>
  </w:style>
  <w:style w:type="paragraph" w:customStyle="1" w:styleId="244B240A96503044B4254F8B97C3AAB7">
    <w:name w:val="244B240A96503044B4254F8B97C3AAB7"/>
  </w:style>
  <w:style w:type="paragraph" w:customStyle="1" w:styleId="9164A29EA6D3A246B08AAA37950CCBC0">
    <w:name w:val="9164A29EA6D3A246B08AAA37950CCBC0"/>
  </w:style>
  <w:style w:type="paragraph" w:customStyle="1" w:styleId="4B6CF058E23CA04CA48CC792C9BBD395">
    <w:name w:val="4B6CF058E23CA04CA48CC792C9BBD395"/>
  </w:style>
  <w:style w:type="paragraph" w:customStyle="1" w:styleId="1358EDEE56BC7149A46BC1BD2940CB21">
    <w:name w:val="1358EDEE56BC7149A46BC1BD2940CB21"/>
  </w:style>
  <w:style w:type="paragraph" w:customStyle="1" w:styleId="B9E0A191811E06408B31746D25640045">
    <w:name w:val="B9E0A191811E06408B31746D25640045"/>
  </w:style>
  <w:style w:type="paragraph" w:customStyle="1" w:styleId="D83D274766DF304AA1B53ADC356EC15E">
    <w:name w:val="D83D274766DF304AA1B53ADC356EC15E"/>
  </w:style>
  <w:style w:type="paragraph" w:customStyle="1" w:styleId="9DDBAF3B0570B5479C3590625A0DF532">
    <w:name w:val="9DDBAF3B0570B5479C3590625A0DF532"/>
  </w:style>
  <w:style w:type="paragraph" w:customStyle="1" w:styleId="7D8818B4AB409944B64EEC0E036E1E77">
    <w:name w:val="7D8818B4AB409944B64EEC0E036E1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{156E042C-4292-4C4D-B394-38F19AAC40E3}tf50002038.dotx</Template>
  <TotalTime>7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10</cp:revision>
  <dcterms:created xsi:type="dcterms:W3CDTF">2021-05-04T19:00:00Z</dcterms:created>
  <dcterms:modified xsi:type="dcterms:W3CDTF">2021-05-04T19:07:00Z</dcterms:modified>
</cp:coreProperties>
</file>