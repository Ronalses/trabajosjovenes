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735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726D75" w14:paraId="58C5C2B8" w14:textId="77777777" w:rsidTr="00386A9E">
        <w:trPr>
          <w:trHeight w:val="4410"/>
        </w:trPr>
        <w:tc>
          <w:tcPr>
            <w:tcW w:w="3600" w:type="dxa"/>
            <w:vAlign w:val="bottom"/>
          </w:tcPr>
          <w:p w14:paraId="6748FF56" w14:textId="5935BDB3" w:rsidR="001B2ABD" w:rsidRPr="00726D75" w:rsidRDefault="00936F2F" w:rsidP="00386A9E">
            <w:pPr>
              <w:tabs>
                <w:tab w:val="left" w:pos="990"/>
              </w:tabs>
              <w:jc w:val="center"/>
              <w:rPr>
                <w:rFonts w:asciiTheme="majorHAnsi" w:hAnsiTheme="majorHAnsi"/>
              </w:rPr>
            </w:pPr>
            <w:r w:rsidRPr="00726D75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BB5B7C" wp14:editId="4A516926">
                      <wp:simplePos x="0" y="0"/>
                      <wp:positionH relativeFrom="column">
                        <wp:posOffset>-220345</wp:posOffset>
                      </wp:positionH>
                      <wp:positionV relativeFrom="paragraph">
                        <wp:posOffset>714375</wp:posOffset>
                      </wp:positionV>
                      <wp:extent cx="2371725" cy="1790700"/>
                      <wp:effectExtent l="0" t="0" r="28575" b="1905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17907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C8E02D" w14:textId="01A029F6" w:rsidR="00936F2F" w:rsidRPr="00726D75" w:rsidRDefault="00936F2F" w:rsidP="00936F2F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726D75">
                                    <w:rPr>
                                      <w:rFonts w:asciiTheme="majorHAnsi" w:hAnsiTheme="majorHAnsi" w:cs="Arial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0F3F5"/>
                                    </w:rPr>
                                    <w:t>participante activo de</w:t>
                                  </w:r>
                                  <w:r w:rsidR="00726D75" w:rsidRPr="00726D75">
                                    <w:rPr>
                                      <w:rFonts w:asciiTheme="majorHAnsi" w:hAnsiTheme="majorHAnsi" w:cs="Arial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0F3F5"/>
                                    </w:rPr>
                                    <w:t>l movimiento</w:t>
                                  </w:r>
                                  <w:r w:rsidRPr="00726D75">
                                    <w:rPr>
                                      <w:rFonts w:asciiTheme="majorHAnsi" w:hAnsiTheme="majorHAnsi" w:cs="Arial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0F3F5"/>
                                    </w:rPr>
                                    <w:t xml:space="preserve"> Scout</w:t>
                                  </w:r>
                                  <w:r w:rsidR="00726D75" w:rsidRPr="00726D75">
                                    <w:rPr>
                                      <w:rFonts w:asciiTheme="majorHAnsi" w:hAnsiTheme="majorHAnsi" w:cs="Arial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0F3F5"/>
                                    </w:rPr>
                                    <w:t xml:space="preserve"> y activista medio ambiental.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BB5B7C" id="Elipse 4" o:spid="_x0000_s1026" style="position:absolute;left:0;text-align:left;margin-left:-17.35pt;margin-top:56.25pt;width:186.7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" fillcolor="#d4e1ed [1300]" strokecolor="#345c7d [1604]" strokeweight="1pt">
                      <v:stroke joinstyle="miter"/>
                      <v:textbox>
                        <w:txbxContent>
                          <w:p w14:paraId="2EC8E02D" w14:textId="01A029F6" w:rsidR="00936F2F" w:rsidRPr="00726D75" w:rsidRDefault="00936F2F" w:rsidP="00936F2F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26D75">
                              <w:rPr>
                                <w:rFonts w:asciiTheme="majorHAnsi" w:hAnsiTheme="majorHAnsi" w:cs="Arial"/>
                                <w:color w:val="000000" w:themeColor="text1"/>
                                <w:sz w:val="20"/>
                                <w:szCs w:val="20"/>
                                <w:shd w:val="clear" w:color="auto" w:fill="F0F3F5"/>
                              </w:rPr>
                              <w:t>participante activo de</w:t>
                            </w:r>
                            <w:r w:rsidR="00726D75" w:rsidRPr="00726D75">
                              <w:rPr>
                                <w:rFonts w:asciiTheme="majorHAnsi" w:hAnsiTheme="majorHAnsi" w:cs="Arial"/>
                                <w:color w:val="000000" w:themeColor="text1"/>
                                <w:sz w:val="20"/>
                                <w:szCs w:val="20"/>
                                <w:shd w:val="clear" w:color="auto" w:fill="F0F3F5"/>
                              </w:rPr>
                              <w:t>l movimiento</w:t>
                            </w:r>
                            <w:r w:rsidRPr="00726D75">
                              <w:rPr>
                                <w:rFonts w:asciiTheme="majorHAnsi" w:hAnsiTheme="majorHAnsi" w:cs="Arial"/>
                                <w:color w:val="000000" w:themeColor="text1"/>
                                <w:sz w:val="20"/>
                                <w:szCs w:val="20"/>
                                <w:shd w:val="clear" w:color="auto" w:fill="F0F3F5"/>
                              </w:rPr>
                              <w:t xml:space="preserve"> Scout</w:t>
                            </w:r>
                            <w:r w:rsidR="00726D75" w:rsidRPr="00726D75">
                              <w:rPr>
                                <w:rFonts w:asciiTheme="majorHAnsi" w:hAnsiTheme="majorHAnsi" w:cs="Arial"/>
                                <w:color w:val="000000" w:themeColor="text1"/>
                                <w:sz w:val="20"/>
                                <w:szCs w:val="20"/>
                                <w:shd w:val="clear" w:color="auto" w:fill="F0F3F5"/>
                              </w:rPr>
                              <w:t xml:space="preserve"> y activista medio ambiental.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6787163" w14:textId="77777777" w:rsidR="001B2ABD" w:rsidRPr="00726D75" w:rsidRDefault="001B2ABD" w:rsidP="00386A9E">
            <w:pPr>
              <w:tabs>
                <w:tab w:val="left" w:pos="990"/>
              </w:tabs>
              <w:rPr>
                <w:rFonts w:asciiTheme="majorHAnsi" w:hAnsiTheme="majorHAnsi"/>
              </w:rPr>
            </w:pPr>
          </w:p>
        </w:tc>
        <w:tc>
          <w:tcPr>
            <w:tcW w:w="6470" w:type="dxa"/>
            <w:vAlign w:val="bottom"/>
          </w:tcPr>
          <w:p w14:paraId="64C6A215" w14:textId="77777777" w:rsidR="00250902" w:rsidRPr="00726D75" w:rsidRDefault="00250902" w:rsidP="00386A9E">
            <w:pPr>
              <w:pStyle w:val="Ttulo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726D75">
              <w:rPr>
                <w:rFonts w:asciiTheme="majorHAnsi" w:hAnsiTheme="majorHAnsi"/>
                <w:sz w:val="44"/>
                <w:szCs w:val="44"/>
              </w:rPr>
              <w:t>Vicente nicolás opazo vidal</w:t>
            </w:r>
          </w:p>
          <w:p w14:paraId="537C0B2E" w14:textId="0883E228" w:rsidR="001B2ABD" w:rsidRPr="00726D75" w:rsidRDefault="001B2ABD" w:rsidP="00386A9E">
            <w:pPr>
              <w:pStyle w:val="Subttulo"/>
              <w:rPr>
                <w:rFonts w:asciiTheme="majorHAnsi" w:hAnsiTheme="majorHAnsi"/>
              </w:rPr>
            </w:pPr>
          </w:p>
        </w:tc>
      </w:tr>
      <w:tr w:rsidR="001B2ABD" w:rsidRPr="00726D75" w14:paraId="47514512" w14:textId="77777777" w:rsidTr="00386A9E">
        <w:tc>
          <w:tcPr>
            <w:tcW w:w="3600" w:type="dxa"/>
          </w:tcPr>
          <w:p w14:paraId="35CBF2F9" w14:textId="0FACE3AD" w:rsidR="001B2ABD" w:rsidRPr="00726D75" w:rsidRDefault="00936F2F" w:rsidP="00386A9E">
            <w:pPr>
              <w:pStyle w:val="Ttulo3"/>
              <w:rPr>
                <w:rFonts w:asciiTheme="majorHAnsi" w:hAnsiTheme="majorHAnsi"/>
              </w:rPr>
            </w:pPr>
            <w:r w:rsidRPr="00726D75">
              <w:rPr>
                <w:rFonts w:asciiTheme="majorHAnsi" w:hAnsiTheme="majorHAnsi"/>
              </w:rPr>
              <w:t>Habilidades</w:t>
            </w:r>
          </w:p>
          <w:p w14:paraId="76A72375" w14:textId="6AA49714" w:rsidR="00936F2F" w:rsidRPr="00726D75" w:rsidRDefault="00936F2F" w:rsidP="00386A9E">
            <w:pPr>
              <w:rPr>
                <w:rFonts w:asciiTheme="majorHAnsi" w:hAnsiTheme="majorHAnsi" w:cs="Arial"/>
                <w:color w:val="FFFFFF"/>
                <w:sz w:val="21"/>
                <w:szCs w:val="21"/>
                <w:shd w:val="clear" w:color="auto" w:fill="88C7F8"/>
              </w:rPr>
            </w:pPr>
            <w:r w:rsidRPr="00726D75">
              <w:rPr>
                <w:rFonts w:asciiTheme="majorHAnsi" w:hAnsiTheme="majorHAnsi" w:cs="Arial"/>
                <w:color w:val="FFFFFF"/>
                <w:sz w:val="21"/>
                <w:szCs w:val="21"/>
                <w:shd w:val="clear" w:color="auto" w:fill="88C7F8"/>
              </w:rPr>
              <w:t>Sociales: liderazgo, alto trabajo colaborativo y comunicacional.</w:t>
            </w:r>
          </w:p>
          <w:p w14:paraId="469EE6F7" w14:textId="590F60EE" w:rsidR="00936F2F" w:rsidRPr="00726D75" w:rsidRDefault="00936F2F" w:rsidP="00386A9E">
            <w:pPr>
              <w:rPr>
                <w:rFonts w:asciiTheme="majorHAnsi" w:hAnsiTheme="majorHAnsi" w:cs="Arial"/>
                <w:color w:val="FFFFFF"/>
                <w:sz w:val="21"/>
                <w:szCs w:val="21"/>
                <w:shd w:val="clear" w:color="auto" w:fill="88C7F8"/>
              </w:rPr>
            </w:pPr>
          </w:p>
          <w:p w14:paraId="3E066413" w14:textId="23606D05" w:rsidR="00936F2F" w:rsidRPr="00726D75" w:rsidRDefault="00936F2F" w:rsidP="00386A9E">
            <w:pPr>
              <w:rPr>
                <w:rFonts w:asciiTheme="majorHAnsi" w:hAnsiTheme="majorHAnsi"/>
              </w:rPr>
            </w:pPr>
            <w:r w:rsidRPr="00726D75">
              <w:rPr>
                <w:rFonts w:asciiTheme="majorHAnsi" w:hAnsiTheme="majorHAnsi" w:cs="Arial"/>
                <w:color w:val="FFFFFF"/>
                <w:sz w:val="21"/>
                <w:szCs w:val="21"/>
                <w:shd w:val="clear" w:color="auto" w:fill="88C7F8"/>
              </w:rPr>
              <w:t>Personales: responsabilidad, empatía con el entorno y manejo emocional</w:t>
            </w:r>
          </w:p>
          <w:p w14:paraId="2281D659" w14:textId="1B3C9CFA" w:rsidR="00036450" w:rsidRPr="00726D75" w:rsidRDefault="00036450" w:rsidP="00386A9E">
            <w:pPr>
              <w:rPr>
                <w:rFonts w:asciiTheme="majorHAnsi" w:hAnsiTheme="majorHAnsi"/>
              </w:rPr>
            </w:pPr>
          </w:p>
          <w:p w14:paraId="6A08E4F4" w14:textId="77777777" w:rsidR="00036450" w:rsidRPr="00726D75" w:rsidRDefault="00036450" w:rsidP="00386A9E">
            <w:pPr>
              <w:rPr>
                <w:rFonts w:asciiTheme="majorHAnsi" w:hAnsiTheme="majorHAnsi"/>
              </w:rPr>
            </w:pPr>
          </w:p>
          <w:sdt>
            <w:sdtPr>
              <w:rPr>
                <w:rFonts w:asciiTheme="majorHAnsi" w:hAnsiTheme="majorHAnsi"/>
              </w:rPr>
              <w:id w:val="-1954003311"/>
              <w:placeholder>
                <w:docPart w:val="6F9CF7278E804B80B52E5D97C7050E9C"/>
              </w:placeholder>
              <w:temporary/>
              <w:showingPlcHdr/>
              <w15:appearance w15:val="hidden"/>
            </w:sdtPr>
            <w:sdtEndPr/>
            <w:sdtContent>
              <w:p w14:paraId="72444F90" w14:textId="77777777" w:rsidR="00036450" w:rsidRPr="00726D75" w:rsidRDefault="00CB0055" w:rsidP="00386A9E">
                <w:pPr>
                  <w:pStyle w:val="Ttulo3"/>
                  <w:rPr>
                    <w:rFonts w:asciiTheme="majorHAnsi" w:hAnsiTheme="majorHAnsi"/>
                  </w:rPr>
                </w:pPr>
                <w:r w:rsidRPr="00726D75">
                  <w:rPr>
                    <w:rFonts w:asciiTheme="majorHAnsi" w:hAnsiTheme="majorHAnsi"/>
                    <w:lang w:bidi="es-ES"/>
                  </w:rPr>
                  <w:t>Contacto</w:t>
                </w:r>
              </w:p>
            </w:sdtContent>
          </w:sdt>
          <w:p w14:paraId="41AD28DF" w14:textId="0B5ADEE4" w:rsidR="004D3011" w:rsidRPr="00726D75" w:rsidRDefault="00E52EEC" w:rsidP="00386A9E">
            <w:pPr>
              <w:rPr>
                <w:rFonts w:asciiTheme="majorHAnsi" w:hAnsiTheme="majorHAnsi"/>
                <w:sz w:val="22"/>
              </w:rPr>
            </w:pPr>
            <w:sdt>
              <w:sdtPr>
                <w:rPr>
                  <w:rFonts w:asciiTheme="majorHAnsi" w:hAnsiTheme="majorHAnsi"/>
                  <w:sz w:val="22"/>
                </w:rPr>
                <w:id w:val="1111563247"/>
                <w:placeholder>
                  <w:docPart w:val="80159D53698D47DA8330D382B39FFE1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726D75">
                  <w:rPr>
                    <w:rFonts w:asciiTheme="majorHAnsi" w:hAnsiTheme="majorHAnsi"/>
                    <w:sz w:val="22"/>
                    <w:lang w:bidi="es-ES"/>
                  </w:rPr>
                  <w:t>TELÉFONO:</w:t>
                </w:r>
              </w:sdtContent>
            </w:sdt>
            <w:r w:rsidR="00936F2F" w:rsidRPr="00726D75">
              <w:rPr>
                <w:rFonts w:asciiTheme="majorHAnsi" w:hAnsiTheme="majorHAnsi"/>
                <w:sz w:val="22"/>
              </w:rPr>
              <w:t xml:space="preserve"> +569</w:t>
            </w:r>
            <w:r w:rsidR="004366B0">
              <w:rPr>
                <w:rFonts w:asciiTheme="majorHAnsi" w:hAnsiTheme="majorHAnsi"/>
                <w:sz w:val="22"/>
              </w:rPr>
              <w:t xml:space="preserve"> 91074328</w:t>
            </w:r>
          </w:p>
          <w:p w14:paraId="15B0B9FA" w14:textId="77777777" w:rsidR="004D3011" w:rsidRPr="00726D75" w:rsidRDefault="004D3011" w:rsidP="00386A9E">
            <w:pPr>
              <w:rPr>
                <w:rFonts w:asciiTheme="majorHAnsi" w:hAnsiTheme="majorHAnsi"/>
                <w:sz w:val="22"/>
              </w:rPr>
            </w:pPr>
          </w:p>
          <w:p w14:paraId="37DB7207" w14:textId="6D53825E" w:rsidR="004D3011" w:rsidRPr="00726D75" w:rsidRDefault="00936F2F" w:rsidP="00386A9E">
            <w:pPr>
              <w:rPr>
                <w:rFonts w:asciiTheme="majorHAnsi" w:hAnsiTheme="majorHAnsi"/>
                <w:sz w:val="22"/>
              </w:rPr>
            </w:pPr>
            <w:r w:rsidRPr="00726D75">
              <w:rPr>
                <w:rFonts w:asciiTheme="majorHAnsi" w:hAnsiTheme="majorHAnsi"/>
                <w:sz w:val="22"/>
              </w:rPr>
              <w:t xml:space="preserve">DIRECCIÓN </w:t>
            </w:r>
          </w:p>
          <w:p w14:paraId="78B257F2" w14:textId="1A10AC05" w:rsidR="004D3011" w:rsidRPr="00726D75" w:rsidRDefault="004366B0" w:rsidP="00386A9E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Calle la Punta #1793</w:t>
            </w:r>
          </w:p>
          <w:p w14:paraId="6CE4E436" w14:textId="77777777" w:rsidR="004D3011" w:rsidRPr="00726D75" w:rsidRDefault="004D3011" w:rsidP="00386A9E">
            <w:pPr>
              <w:rPr>
                <w:rFonts w:asciiTheme="majorHAnsi" w:hAnsiTheme="majorHAnsi"/>
                <w:sz w:val="22"/>
              </w:rPr>
            </w:pPr>
          </w:p>
          <w:sdt>
            <w:sdtPr>
              <w:rPr>
                <w:rFonts w:asciiTheme="majorHAnsi" w:hAnsiTheme="majorHAnsi"/>
                <w:sz w:val="22"/>
              </w:rPr>
              <w:id w:val="-240260293"/>
              <w:placeholder>
                <w:docPart w:val="B22E0BDD02864A038527C96914B82CBF"/>
              </w:placeholder>
              <w:temporary/>
              <w:showingPlcHdr/>
              <w15:appearance w15:val="hidden"/>
            </w:sdtPr>
            <w:sdtEndPr/>
            <w:sdtContent>
              <w:p w14:paraId="2413CADA" w14:textId="77777777" w:rsidR="004D3011" w:rsidRPr="00726D75" w:rsidRDefault="004D3011" w:rsidP="00386A9E">
                <w:pPr>
                  <w:rPr>
                    <w:rFonts w:asciiTheme="majorHAnsi" w:hAnsiTheme="majorHAnsi"/>
                    <w:sz w:val="22"/>
                  </w:rPr>
                </w:pPr>
                <w:r w:rsidRPr="00726D75">
                  <w:rPr>
                    <w:rFonts w:asciiTheme="majorHAnsi" w:hAnsiTheme="majorHAnsi"/>
                    <w:sz w:val="22"/>
                    <w:lang w:bidi="es-ES"/>
                  </w:rPr>
                  <w:t>CORREO ELECTRÓNICO:</w:t>
                </w:r>
              </w:p>
            </w:sdtContent>
          </w:sdt>
          <w:p w14:paraId="613D9EBC" w14:textId="60E93D30" w:rsidR="004142CD" w:rsidRPr="00726D75" w:rsidRDefault="00A94E1F" w:rsidP="00386A9E">
            <w:pPr>
              <w:rPr>
                <w:rFonts w:asciiTheme="majorHAnsi" w:hAnsiTheme="majorHAnsi"/>
                <w:sz w:val="22"/>
              </w:rPr>
            </w:pPr>
            <w:r w:rsidRPr="00726D75">
              <w:rPr>
                <w:rFonts w:asciiTheme="majorHAnsi" w:hAnsiTheme="majorHAnsi"/>
                <w:color w:val="B85A22" w:themeColor="accent2" w:themeShade="BF"/>
                <w:szCs w:val="18"/>
                <w:u w:val="single"/>
              </w:rPr>
              <w:t>V</w:t>
            </w:r>
            <w:r w:rsidR="00936F2F" w:rsidRPr="00726D75">
              <w:rPr>
                <w:rFonts w:asciiTheme="majorHAnsi" w:hAnsiTheme="majorHAnsi"/>
                <w:color w:val="B85A22" w:themeColor="accent2" w:themeShade="BF"/>
                <w:szCs w:val="18"/>
                <w:u w:val="single"/>
              </w:rPr>
              <w:t>icente</w:t>
            </w:r>
            <w:r>
              <w:rPr>
                <w:rFonts w:asciiTheme="majorHAnsi" w:hAnsiTheme="majorHAnsi"/>
                <w:color w:val="B85A22" w:themeColor="accent2" w:themeShade="BF"/>
                <w:szCs w:val="18"/>
                <w:u w:val="single"/>
              </w:rPr>
              <w:t>6nico</w:t>
            </w:r>
            <w:r w:rsidR="00936F2F" w:rsidRPr="00726D75">
              <w:rPr>
                <w:rFonts w:asciiTheme="majorHAnsi" w:hAnsiTheme="majorHAnsi"/>
                <w:color w:val="B85A22" w:themeColor="accent2" w:themeShade="BF"/>
                <w:szCs w:val="18"/>
                <w:u w:val="single"/>
              </w:rPr>
              <w:t>@</w:t>
            </w:r>
            <w:r>
              <w:rPr>
                <w:rFonts w:asciiTheme="majorHAnsi" w:hAnsiTheme="majorHAnsi"/>
                <w:color w:val="B85A22" w:themeColor="accent2" w:themeShade="BF"/>
                <w:szCs w:val="18"/>
                <w:u w:val="single"/>
              </w:rPr>
              <w:t>gmail.com</w:t>
            </w:r>
          </w:p>
          <w:p w14:paraId="787BDD9E" w14:textId="607D0146" w:rsidR="004D3011" w:rsidRPr="00726D75" w:rsidRDefault="004D3011" w:rsidP="00386A9E">
            <w:pPr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42F1F973" w14:textId="77777777" w:rsidR="001B2ABD" w:rsidRPr="00726D75" w:rsidRDefault="001B2ABD" w:rsidP="00386A9E">
            <w:pPr>
              <w:tabs>
                <w:tab w:val="left" w:pos="990"/>
              </w:tabs>
              <w:rPr>
                <w:rFonts w:asciiTheme="majorHAnsi" w:hAnsiTheme="majorHAnsi"/>
              </w:rPr>
            </w:pPr>
          </w:p>
        </w:tc>
        <w:tc>
          <w:tcPr>
            <w:tcW w:w="6470" w:type="dxa"/>
          </w:tcPr>
          <w:sdt>
            <w:sdtPr>
              <w:rPr>
                <w:rFonts w:asciiTheme="majorHAnsi" w:hAnsiTheme="majorHAnsi"/>
              </w:rPr>
              <w:id w:val="1049110328"/>
              <w:placeholder>
                <w:docPart w:val="4E96C8D6E4F047F4A210EA6E198B7569"/>
              </w:placeholder>
              <w:temporary/>
              <w:showingPlcHdr/>
              <w15:appearance w15:val="hidden"/>
            </w:sdtPr>
            <w:sdtEndPr/>
            <w:sdtContent>
              <w:p w14:paraId="57FB7EC7" w14:textId="77777777" w:rsidR="001B2ABD" w:rsidRPr="00726D75" w:rsidRDefault="00E25A26" w:rsidP="00386A9E">
                <w:pPr>
                  <w:pStyle w:val="Ttulo2"/>
                  <w:rPr>
                    <w:rFonts w:asciiTheme="majorHAnsi" w:hAnsiTheme="majorHAnsi"/>
                  </w:rPr>
                </w:pPr>
                <w:r w:rsidRPr="00726D75">
                  <w:rPr>
                    <w:rFonts w:asciiTheme="majorHAnsi" w:hAnsiTheme="majorHAnsi"/>
                    <w:lang w:bidi="es-ES"/>
                  </w:rPr>
                  <w:t>EDUCACIÓN</w:t>
                </w:r>
              </w:p>
            </w:sdtContent>
          </w:sdt>
          <w:p w14:paraId="663B7580" w14:textId="47990756" w:rsidR="00036450" w:rsidRPr="00726D75" w:rsidRDefault="00250902" w:rsidP="00386A9E">
            <w:pPr>
              <w:pStyle w:val="Ttulo4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726D75">
              <w:rPr>
                <w:rFonts w:asciiTheme="majorHAnsi" w:hAnsiTheme="majorHAnsi"/>
                <w:sz w:val="20"/>
                <w:szCs w:val="20"/>
              </w:rPr>
              <w:t>College</w:t>
            </w:r>
            <w:proofErr w:type="spellEnd"/>
            <w:r w:rsidRPr="00726D75">
              <w:rPr>
                <w:rFonts w:asciiTheme="majorHAnsi" w:hAnsiTheme="majorHAnsi"/>
                <w:sz w:val="20"/>
                <w:szCs w:val="20"/>
              </w:rPr>
              <w:t xml:space="preserve"> Padre Hurtado, Renca, Santiago.</w:t>
            </w:r>
          </w:p>
          <w:p w14:paraId="54BB5245" w14:textId="1159AE08" w:rsidR="00250902" w:rsidRPr="00726D75" w:rsidRDefault="00250902" w:rsidP="00386A9E">
            <w:pPr>
              <w:pStyle w:val="Fecha"/>
              <w:rPr>
                <w:rFonts w:asciiTheme="majorHAnsi" w:hAnsiTheme="majorHAnsi"/>
                <w:sz w:val="20"/>
                <w:szCs w:val="20"/>
              </w:rPr>
            </w:pPr>
            <w:r w:rsidRPr="00726D75">
              <w:rPr>
                <w:rFonts w:asciiTheme="majorHAnsi" w:hAnsiTheme="majorHAnsi"/>
                <w:sz w:val="20"/>
                <w:szCs w:val="20"/>
              </w:rPr>
              <w:t>2011</w:t>
            </w:r>
            <w:r w:rsidRPr="00726D75">
              <w:rPr>
                <w:rFonts w:asciiTheme="majorHAnsi" w:hAnsiTheme="majorHAnsi"/>
                <w:sz w:val="20"/>
                <w:szCs w:val="20"/>
                <w:lang w:bidi="es-ES"/>
              </w:rPr>
              <w:t xml:space="preserve"> - </w:t>
            </w:r>
            <w:r w:rsidRPr="00726D75">
              <w:rPr>
                <w:rFonts w:asciiTheme="majorHAnsi" w:hAnsiTheme="majorHAnsi"/>
                <w:sz w:val="20"/>
                <w:szCs w:val="20"/>
              </w:rPr>
              <w:t>2017</w:t>
            </w:r>
          </w:p>
          <w:p w14:paraId="45238455" w14:textId="76B0AB47" w:rsidR="00936F2F" w:rsidRPr="00726D75" w:rsidRDefault="00250902" w:rsidP="00386A9E">
            <w:pPr>
              <w:pStyle w:val="Prrafodelista"/>
              <w:numPr>
                <w:ilvl w:val="0"/>
                <w:numId w:val="17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val="es-CL" w:eastAsia="es-CL"/>
              </w:rPr>
            </w:pPr>
            <w:r w:rsidRPr="00726D75">
              <w:rPr>
                <w:rFonts w:asciiTheme="majorHAnsi" w:eastAsia="Times New Roman" w:hAnsiTheme="majorHAnsi" w:cs="Arial"/>
                <w:color w:val="000000" w:themeColor="text1"/>
                <w:sz w:val="20"/>
                <w:szCs w:val="20"/>
                <w:shd w:val="clear" w:color="auto" w:fill="F0F3F5"/>
                <w:lang w:val="es-CL" w:eastAsia="es-CL"/>
              </w:rPr>
              <w:t>Secretario del centro de alumnos (año 2016</w:t>
            </w:r>
            <w:r w:rsidR="00936F2F" w:rsidRPr="00726D75">
              <w:rPr>
                <w:rFonts w:asciiTheme="majorHAnsi" w:eastAsia="Times New Roman" w:hAnsiTheme="majorHAnsi" w:cs="Arial"/>
                <w:color w:val="000000" w:themeColor="text1"/>
                <w:sz w:val="20"/>
                <w:szCs w:val="20"/>
                <w:shd w:val="clear" w:color="auto" w:fill="F0F3F5"/>
                <w:lang w:val="es-CL" w:eastAsia="es-CL"/>
              </w:rPr>
              <w:t>)</w:t>
            </w:r>
          </w:p>
          <w:p w14:paraId="04F11F65" w14:textId="303BB79D" w:rsidR="00036450" w:rsidRPr="00726D75" w:rsidRDefault="00250902" w:rsidP="00386A9E">
            <w:pPr>
              <w:pStyle w:val="Prrafodelista"/>
              <w:numPr>
                <w:ilvl w:val="0"/>
                <w:numId w:val="17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val="es-CL" w:eastAsia="es-CL"/>
              </w:rPr>
            </w:pPr>
            <w:r w:rsidRPr="00726D75">
              <w:rPr>
                <w:rFonts w:asciiTheme="majorHAnsi" w:eastAsia="Times New Roman" w:hAnsiTheme="majorHAnsi" w:cs="Arial"/>
                <w:color w:val="000000" w:themeColor="text1"/>
                <w:sz w:val="20"/>
                <w:szCs w:val="20"/>
                <w:lang w:val="es-CL" w:eastAsia="es-CL"/>
              </w:rPr>
              <w:t>Presidente del centro de alumnos (año 2017)</w:t>
            </w:r>
          </w:p>
          <w:p w14:paraId="7DFFCF95" w14:textId="77777777" w:rsidR="00726D75" w:rsidRPr="00726D75" w:rsidRDefault="00726D75" w:rsidP="00386A9E">
            <w:pPr>
              <w:pStyle w:val="Prrafodelista"/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val="es-CL" w:eastAsia="es-CL"/>
              </w:rPr>
            </w:pPr>
          </w:p>
          <w:p w14:paraId="314E0610" w14:textId="2012EFEA" w:rsidR="00036450" w:rsidRPr="00726D75" w:rsidRDefault="00250902" w:rsidP="00386A9E">
            <w:pPr>
              <w:pStyle w:val="Ttulo4"/>
              <w:rPr>
                <w:rFonts w:asciiTheme="majorHAnsi" w:hAnsiTheme="majorHAnsi"/>
                <w:sz w:val="20"/>
                <w:szCs w:val="20"/>
              </w:rPr>
            </w:pPr>
            <w:r w:rsidRPr="00726D75">
              <w:rPr>
                <w:rFonts w:asciiTheme="majorHAnsi" w:hAnsiTheme="majorHAnsi"/>
                <w:sz w:val="20"/>
                <w:szCs w:val="20"/>
              </w:rPr>
              <w:t>Colegio San Joaquín, Renca, Santiago.</w:t>
            </w:r>
          </w:p>
          <w:p w14:paraId="194B5946" w14:textId="28432DB2" w:rsidR="00036450" w:rsidRPr="00726D75" w:rsidRDefault="00250902" w:rsidP="00386A9E">
            <w:pPr>
              <w:pStyle w:val="Fecha"/>
              <w:rPr>
                <w:rFonts w:asciiTheme="majorHAnsi" w:hAnsiTheme="majorHAnsi"/>
              </w:rPr>
            </w:pPr>
            <w:r w:rsidRPr="00726D75">
              <w:rPr>
                <w:rFonts w:asciiTheme="majorHAnsi" w:hAnsiTheme="majorHAnsi"/>
                <w:sz w:val="20"/>
                <w:szCs w:val="20"/>
              </w:rPr>
              <w:t>2018</w:t>
            </w:r>
            <w:r w:rsidR="00036450" w:rsidRPr="00726D75">
              <w:rPr>
                <w:rFonts w:asciiTheme="majorHAnsi" w:hAnsiTheme="majorHAnsi"/>
                <w:sz w:val="20"/>
                <w:szCs w:val="20"/>
                <w:lang w:bidi="es-ES"/>
              </w:rPr>
              <w:t xml:space="preserve"> - </w:t>
            </w:r>
            <w:r w:rsidRPr="00726D75">
              <w:rPr>
                <w:rFonts w:asciiTheme="majorHAnsi" w:hAnsiTheme="majorHAnsi"/>
                <w:sz w:val="20"/>
                <w:szCs w:val="20"/>
              </w:rPr>
              <w:t>2021</w:t>
            </w:r>
          </w:p>
          <w:p w14:paraId="0F403A15" w14:textId="35238531" w:rsidR="00250902" w:rsidRPr="00726D75" w:rsidRDefault="00250902" w:rsidP="00386A9E">
            <w:pPr>
              <w:numPr>
                <w:ilvl w:val="0"/>
                <w:numId w:val="17"/>
              </w:numPr>
              <w:shd w:val="clear" w:color="auto" w:fill="F0F3F5"/>
              <w:spacing w:before="100" w:beforeAutospacing="1" w:after="100" w:afterAutospacing="1"/>
              <w:rPr>
                <w:rFonts w:asciiTheme="majorHAnsi" w:eastAsia="Times New Roman" w:hAnsiTheme="majorHAnsi" w:cs="Arial"/>
                <w:color w:val="000000" w:themeColor="text1"/>
                <w:sz w:val="20"/>
                <w:szCs w:val="20"/>
                <w:lang w:val="es-CL" w:eastAsia="es-CL"/>
              </w:rPr>
            </w:pPr>
            <w:r w:rsidRPr="00726D75">
              <w:rPr>
                <w:rFonts w:asciiTheme="majorHAnsi" w:hAnsiTheme="majorHAnsi" w:cs="Arial"/>
                <w:color w:val="000000" w:themeColor="text1"/>
                <w:sz w:val="20"/>
                <w:szCs w:val="20"/>
                <w:shd w:val="clear" w:color="auto" w:fill="F0F3F5"/>
              </w:rPr>
              <w:t>Participación en electivos pedagógicos, tales como: Electivos de debate/ Teatro/ comprensión histórica del presente</w:t>
            </w:r>
            <w:r w:rsidR="00936F2F" w:rsidRPr="00726D75">
              <w:rPr>
                <w:rFonts w:asciiTheme="majorHAnsi" w:hAnsiTheme="majorHAnsi" w:cs="Arial"/>
                <w:color w:val="000000" w:themeColor="text1"/>
                <w:sz w:val="20"/>
                <w:szCs w:val="20"/>
                <w:shd w:val="clear" w:color="auto" w:fill="F0F3F5"/>
              </w:rPr>
              <w:t>.</w:t>
            </w:r>
          </w:p>
          <w:p w14:paraId="66217085" w14:textId="2E00FD3D" w:rsidR="00250902" w:rsidRPr="00726D75" w:rsidRDefault="00250902" w:rsidP="00386A9E">
            <w:pPr>
              <w:numPr>
                <w:ilvl w:val="0"/>
                <w:numId w:val="17"/>
              </w:numPr>
              <w:shd w:val="clear" w:color="auto" w:fill="F0F3F5"/>
              <w:spacing w:before="100" w:beforeAutospacing="1" w:after="100" w:afterAutospacing="1"/>
              <w:rPr>
                <w:rFonts w:asciiTheme="majorHAnsi" w:eastAsia="Times New Roman" w:hAnsiTheme="majorHAnsi" w:cs="Arial"/>
                <w:color w:val="000000" w:themeColor="text1"/>
                <w:sz w:val="20"/>
                <w:szCs w:val="20"/>
                <w:lang w:val="es-CL" w:eastAsia="es-CL"/>
              </w:rPr>
            </w:pPr>
            <w:r w:rsidRPr="00726D75">
              <w:rPr>
                <w:rFonts w:asciiTheme="majorHAnsi" w:eastAsia="Times New Roman" w:hAnsiTheme="majorHAnsi" w:cs="Arial"/>
                <w:color w:val="000000" w:themeColor="text1"/>
                <w:sz w:val="20"/>
                <w:szCs w:val="20"/>
                <w:lang w:val="es-CL" w:eastAsia="es-CL"/>
              </w:rPr>
              <w:t>Actividades extra programáticas mediadas por la institución escolar: Taller de Estilo Libre (TEL) que busca desarrollar habilidades sociales y expresión de emociones mediante el arte urbano a cargo de un psicólogo y artista.</w:t>
            </w:r>
          </w:p>
          <w:p w14:paraId="2BE692C2" w14:textId="04E7A91C" w:rsidR="00250902" w:rsidRPr="00726D75" w:rsidRDefault="00250902" w:rsidP="00386A9E">
            <w:pPr>
              <w:numPr>
                <w:ilvl w:val="0"/>
                <w:numId w:val="17"/>
              </w:numPr>
              <w:shd w:val="clear" w:color="auto" w:fill="F0F3F5"/>
              <w:spacing w:before="100" w:beforeAutospacing="1" w:after="100" w:afterAutospacing="1"/>
              <w:rPr>
                <w:rFonts w:asciiTheme="majorHAnsi" w:eastAsia="Times New Roman" w:hAnsiTheme="majorHAnsi" w:cs="Arial"/>
                <w:color w:val="000000" w:themeColor="text1"/>
                <w:sz w:val="20"/>
                <w:szCs w:val="20"/>
                <w:lang w:val="es-CL" w:eastAsia="es-CL"/>
              </w:rPr>
            </w:pPr>
            <w:r w:rsidRPr="00250902">
              <w:rPr>
                <w:rFonts w:asciiTheme="majorHAnsi" w:eastAsia="Times New Roman" w:hAnsiTheme="majorHAnsi" w:cs="Arial"/>
                <w:color w:val="000000" w:themeColor="text1"/>
                <w:sz w:val="20"/>
                <w:szCs w:val="20"/>
                <w:lang w:val="es-CL" w:eastAsia="es-CL"/>
              </w:rPr>
              <w:t xml:space="preserve">Participante de la experiencia Nativos, fundación que busca incentivar a los jóvenes en edad escolar, al activismo ecológico patrocinando viajes guiados a Parque Escuela Kaiken, ubicado en la Patagonia. contacto: </w:t>
            </w:r>
            <w:hyperlink r:id="rId9" w:history="1">
              <w:r w:rsidR="00936F2F" w:rsidRPr="00250902">
                <w:rPr>
                  <w:rStyle w:val="Hipervnculo"/>
                  <w:rFonts w:asciiTheme="majorHAnsi" w:eastAsia="Times New Roman" w:hAnsiTheme="majorHAnsi" w:cs="Arial"/>
                  <w:color w:val="000000" w:themeColor="text1"/>
                  <w:sz w:val="20"/>
                  <w:szCs w:val="20"/>
                  <w:lang w:val="es-CL" w:eastAsia="es-CL"/>
                </w:rPr>
                <w:t>www.somosnativos.cl</w:t>
              </w:r>
            </w:hyperlink>
            <w:r w:rsidR="00936F2F" w:rsidRPr="00726D75">
              <w:rPr>
                <w:rFonts w:asciiTheme="majorHAnsi" w:eastAsia="Times New Roman" w:hAnsiTheme="majorHAnsi" w:cs="Arial"/>
                <w:color w:val="000000" w:themeColor="text1"/>
                <w:sz w:val="20"/>
                <w:szCs w:val="20"/>
                <w:lang w:val="es-CL" w:eastAsia="es-CL"/>
              </w:rPr>
              <w:t>.</w:t>
            </w:r>
          </w:p>
          <w:p w14:paraId="49CA6DBC" w14:textId="09F9F766" w:rsidR="004142CD" w:rsidRPr="00726D75" w:rsidRDefault="00936F2F" w:rsidP="00386A9E">
            <w:pPr>
              <w:numPr>
                <w:ilvl w:val="0"/>
                <w:numId w:val="17"/>
              </w:numPr>
              <w:shd w:val="clear" w:color="auto" w:fill="F0F3F5"/>
              <w:spacing w:before="100" w:beforeAutospacing="1" w:after="100" w:afterAutospacing="1"/>
              <w:rPr>
                <w:rFonts w:asciiTheme="majorHAnsi" w:hAnsiTheme="majorHAnsi"/>
                <w:color w:val="000000" w:themeColor="text1"/>
              </w:rPr>
            </w:pPr>
            <w:r w:rsidRPr="00936F2F">
              <w:rPr>
                <w:rFonts w:asciiTheme="majorHAnsi" w:eastAsia="Times New Roman" w:hAnsiTheme="majorHAnsi" w:cs="Arial"/>
                <w:color w:val="000000" w:themeColor="text1"/>
                <w:sz w:val="20"/>
                <w:szCs w:val="20"/>
                <w:lang w:val="es-CL" w:eastAsia="es-CL"/>
              </w:rPr>
              <w:t xml:space="preserve">Miembro de la comunidad scout Mapu Ina desde hace 4 años, que busca fomentar en niños, jóvenes y adultos la conciencia por el medioambiente, sus valores y el respeto por la vida, mediante actividades semanales, campamentos y reuniones con distintos distritos scouts. contacto: Natalia </w:t>
            </w:r>
            <w:proofErr w:type="gramStart"/>
            <w:r w:rsidRPr="00936F2F">
              <w:rPr>
                <w:rFonts w:asciiTheme="majorHAnsi" w:eastAsia="Times New Roman" w:hAnsiTheme="majorHAnsi" w:cs="Arial"/>
                <w:color w:val="000000" w:themeColor="text1"/>
                <w:sz w:val="20"/>
                <w:szCs w:val="20"/>
                <w:lang w:val="es-CL" w:eastAsia="es-CL"/>
              </w:rPr>
              <w:t>Tiffi(</w:t>
            </w:r>
            <w:proofErr w:type="gramEnd"/>
            <w:r w:rsidRPr="00936F2F">
              <w:rPr>
                <w:rFonts w:asciiTheme="majorHAnsi" w:eastAsia="Times New Roman" w:hAnsiTheme="majorHAnsi" w:cs="Arial"/>
                <w:color w:val="000000" w:themeColor="text1"/>
                <w:sz w:val="20"/>
                <w:szCs w:val="20"/>
                <w:lang w:val="es-CL" w:eastAsia="es-CL"/>
              </w:rPr>
              <w:t>Jefa y guiadora de grupo Mapu Ina)/975483528</w:t>
            </w:r>
            <w:r w:rsidRPr="00726D75">
              <w:rPr>
                <w:rFonts w:asciiTheme="majorHAnsi" w:eastAsia="Times New Roman" w:hAnsiTheme="majorHAnsi" w:cs="Arial"/>
                <w:color w:val="000000" w:themeColor="text1"/>
                <w:sz w:val="20"/>
                <w:szCs w:val="20"/>
                <w:lang w:val="es-CL" w:eastAsia="es-CL"/>
              </w:rPr>
              <w:t>.</w:t>
            </w:r>
          </w:p>
          <w:p w14:paraId="5594AE63" w14:textId="32A0A945" w:rsidR="00936F2F" w:rsidRPr="00726D75" w:rsidRDefault="00936F2F" w:rsidP="00386A9E">
            <w:pPr>
              <w:numPr>
                <w:ilvl w:val="0"/>
                <w:numId w:val="17"/>
              </w:numPr>
              <w:shd w:val="clear" w:color="auto" w:fill="F0F3F5"/>
              <w:spacing w:before="100" w:beforeAutospacing="1" w:after="100" w:afterAutospacing="1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726D7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Curso básico de Mapudungun online (duración 4 meses) año 2020.</w:t>
            </w:r>
          </w:p>
          <w:sdt>
            <w:sdtPr>
              <w:rPr>
                <w:rFonts w:asciiTheme="majorHAnsi" w:hAnsiTheme="majorHAnsi"/>
              </w:rPr>
              <w:id w:val="1001553383"/>
              <w:placeholder>
                <w:docPart w:val="E3DC5D6C365848CB9222D304FCB6E3E2"/>
              </w:placeholder>
              <w:temporary/>
              <w:showingPlcHdr/>
              <w15:appearance w15:val="hidden"/>
            </w:sdtPr>
            <w:sdtEndPr/>
            <w:sdtContent>
              <w:p w14:paraId="75E0A0C8" w14:textId="77777777" w:rsidR="00036450" w:rsidRPr="00726D75" w:rsidRDefault="00036450" w:rsidP="00386A9E">
                <w:pPr>
                  <w:pStyle w:val="Ttulo2"/>
                  <w:rPr>
                    <w:rFonts w:asciiTheme="majorHAnsi" w:hAnsiTheme="majorHAnsi"/>
                  </w:rPr>
                </w:pPr>
                <w:r w:rsidRPr="00726D75">
                  <w:rPr>
                    <w:rFonts w:asciiTheme="majorHAnsi" w:hAnsiTheme="majorHAnsi"/>
                    <w:lang w:bidi="es-ES"/>
                  </w:rPr>
                  <w:t>EXPERIENCIA LABORAL</w:t>
                </w:r>
              </w:p>
            </w:sdtContent>
          </w:sdt>
          <w:p w14:paraId="4585108B" w14:textId="5D73F9B7" w:rsidR="00036450" w:rsidRPr="00726D75" w:rsidRDefault="00936F2F" w:rsidP="00386A9E">
            <w:pPr>
              <w:pStyle w:val="Ttulo4"/>
              <w:rPr>
                <w:rFonts w:asciiTheme="majorHAnsi" w:hAnsiTheme="majorHAnsi"/>
                <w:bCs/>
                <w:sz w:val="20"/>
                <w:szCs w:val="20"/>
              </w:rPr>
            </w:pPr>
            <w:r w:rsidRPr="00726D75">
              <w:rPr>
                <w:rFonts w:asciiTheme="majorHAnsi" w:hAnsiTheme="majorHAnsi"/>
                <w:sz w:val="20"/>
                <w:szCs w:val="20"/>
              </w:rPr>
              <w:t>Restaurant Todo Rico/</w:t>
            </w:r>
            <w:r w:rsidR="00036450" w:rsidRPr="00726D75">
              <w:rPr>
                <w:rFonts w:asciiTheme="majorHAnsi" w:hAnsiTheme="majorHAnsi"/>
                <w:sz w:val="20"/>
                <w:szCs w:val="20"/>
                <w:lang w:bidi="es-ES"/>
              </w:rPr>
              <w:t xml:space="preserve"> </w:t>
            </w:r>
            <w:r w:rsidRPr="00726D75">
              <w:rPr>
                <w:rFonts w:asciiTheme="majorHAnsi" w:hAnsiTheme="majorHAnsi"/>
                <w:sz w:val="20"/>
                <w:szCs w:val="20"/>
              </w:rPr>
              <w:t>Ayudante de Limpieza</w:t>
            </w:r>
          </w:p>
          <w:p w14:paraId="364B93BF" w14:textId="5A144F87" w:rsidR="00036450" w:rsidRPr="00726D75" w:rsidRDefault="00936F2F" w:rsidP="00386A9E">
            <w:pPr>
              <w:pStyle w:val="Fecha"/>
              <w:rPr>
                <w:rFonts w:asciiTheme="majorHAnsi" w:hAnsiTheme="majorHAnsi"/>
                <w:sz w:val="20"/>
                <w:szCs w:val="20"/>
              </w:rPr>
            </w:pPr>
            <w:r w:rsidRPr="00726D75">
              <w:rPr>
                <w:rFonts w:asciiTheme="majorHAnsi" w:hAnsiTheme="majorHAnsi"/>
                <w:sz w:val="20"/>
                <w:szCs w:val="20"/>
              </w:rPr>
              <w:t>Enero</w:t>
            </w:r>
            <w:r w:rsidR="004142CD" w:rsidRPr="00726D75">
              <w:rPr>
                <w:rFonts w:asciiTheme="majorHAnsi" w:hAnsiTheme="majorHAnsi"/>
                <w:sz w:val="20"/>
                <w:szCs w:val="20"/>
                <w:lang w:bidi="es-ES"/>
              </w:rPr>
              <w:t xml:space="preserve"> </w:t>
            </w:r>
            <w:r w:rsidRPr="00726D75">
              <w:rPr>
                <w:rFonts w:asciiTheme="majorHAnsi" w:hAnsiTheme="majorHAnsi"/>
                <w:sz w:val="20"/>
                <w:szCs w:val="20"/>
                <w:lang w:bidi="es-ES"/>
              </w:rPr>
              <w:t>–</w:t>
            </w:r>
            <w:r w:rsidR="004142CD" w:rsidRPr="00726D75">
              <w:rPr>
                <w:rFonts w:asciiTheme="majorHAnsi" w:hAnsiTheme="majorHAnsi"/>
                <w:sz w:val="20"/>
                <w:szCs w:val="20"/>
                <w:lang w:bidi="es-ES"/>
              </w:rPr>
              <w:t xml:space="preserve"> </w:t>
            </w:r>
            <w:proofErr w:type="gramStart"/>
            <w:r w:rsidRPr="00726D75">
              <w:rPr>
                <w:rFonts w:asciiTheme="majorHAnsi" w:hAnsiTheme="majorHAnsi"/>
                <w:sz w:val="20"/>
                <w:szCs w:val="20"/>
              </w:rPr>
              <w:t>Febrero</w:t>
            </w:r>
            <w:proofErr w:type="gramEnd"/>
            <w:r w:rsidRPr="00726D75">
              <w:rPr>
                <w:rFonts w:asciiTheme="majorHAnsi" w:hAnsiTheme="majorHAnsi"/>
                <w:sz w:val="20"/>
                <w:szCs w:val="20"/>
              </w:rPr>
              <w:t xml:space="preserve"> 2020, Cerro Alto.</w:t>
            </w:r>
            <w:r w:rsidR="00036450" w:rsidRPr="00726D75">
              <w:rPr>
                <w:rFonts w:asciiTheme="majorHAnsi" w:hAnsiTheme="majorHAnsi"/>
                <w:sz w:val="20"/>
                <w:szCs w:val="20"/>
                <w:lang w:bidi="es-ES"/>
              </w:rPr>
              <w:t xml:space="preserve"> </w:t>
            </w:r>
          </w:p>
          <w:p w14:paraId="0C6FD165" w14:textId="775C6723" w:rsidR="004D3011" w:rsidRDefault="004D3011" w:rsidP="00386A9E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CD95237" w14:textId="43EDF07C" w:rsidR="00386A9E" w:rsidRDefault="00386A9E" w:rsidP="00386A9E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386A9E">
              <w:rPr>
                <w:rFonts w:asciiTheme="majorHAnsi" w:hAnsiTheme="majorHAnsi"/>
                <w:b/>
                <w:bCs/>
                <w:sz w:val="20"/>
                <w:szCs w:val="20"/>
              </w:rPr>
              <w:t>Vendedor independiente de churros</w:t>
            </w:r>
          </w:p>
          <w:p w14:paraId="1A2F8C02" w14:textId="62181493" w:rsidR="00386A9E" w:rsidRPr="00386A9E" w:rsidRDefault="00386A9E" w:rsidP="00386A9E">
            <w:pPr>
              <w:rPr>
                <w:rFonts w:asciiTheme="majorHAnsi" w:hAnsiTheme="majorHAnsi"/>
                <w:sz w:val="20"/>
                <w:szCs w:val="20"/>
              </w:rPr>
            </w:pPr>
            <w:r w:rsidRPr="00386A9E">
              <w:rPr>
                <w:rFonts w:asciiTheme="majorHAnsi" w:hAnsiTheme="majorHAnsi"/>
                <w:sz w:val="20"/>
                <w:szCs w:val="20"/>
              </w:rPr>
              <w:t>Enero-febrero 2021/Cerro Alto</w:t>
            </w:r>
          </w:p>
          <w:p w14:paraId="377CBC51" w14:textId="62D30342" w:rsidR="00036450" w:rsidRPr="00726D75" w:rsidRDefault="00036450" w:rsidP="00386A9E">
            <w:pPr>
              <w:pStyle w:val="Ttulo4"/>
              <w:rPr>
                <w:rFonts w:asciiTheme="majorHAnsi" w:hAnsiTheme="majorHAnsi"/>
                <w:color w:val="FFFFFF" w:themeColor="background1"/>
              </w:rPr>
            </w:pPr>
            <w:r w:rsidRPr="00726D75">
              <w:rPr>
                <w:rFonts w:asciiTheme="majorHAnsi" w:hAnsiTheme="majorHAnsi"/>
                <w:lang w:bidi="es-ES"/>
              </w:rPr>
              <w:t xml:space="preserve"> </w:t>
            </w:r>
          </w:p>
        </w:tc>
      </w:tr>
    </w:tbl>
    <w:p w14:paraId="13D38E9F" w14:textId="77777777" w:rsidR="0043117B" w:rsidRPr="00726D75" w:rsidRDefault="00E52EEC" w:rsidP="000C45FF">
      <w:pPr>
        <w:tabs>
          <w:tab w:val="left" w:pos="990"/>
        </w:tabs>
        <w:rPr>
          <w:rFonts w:asciiTheme="majorHAnsi" w:hAnsiTheme="majorHAnsi"/>
        </w:rPr>
      </w:pPr>
    </w:p>
    <w:sectPr w:rsidR="0043117B" w:rsidRPr="00726D75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4200" w14:textId="77777777" w:rsidR="00E52EEC" w:rsidRDefault="00E52EEC" w:rsidP="000C45FF">
      <w:r>
        <w:separator/>
      </w:r>
    </w:p>
  </w:endnote>
  <w:endnote w:type="continuationSeparator" w:id="0">
    <w:p w14:paraId="3F9F8630" w14:textId="77777777" w:rsidR="00E52EEC" w:rsidRDefault="00E52EE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7495" w14:textId="77777777" w:rsidR="00E52EEC" w:rsidRDefault="00E52EEC" w:rsidP="000C45FF">
      <w:r>
        <w:separator/>
      </w:r>
    </w:p>
  </w:footnote>
  <w:footnote w:type="continuationSeparator" w:id="0">
    <w:p w14:paraId="0D248AF8" w14:textId="77777777" w:rsidR="00E52EEC" w:rsidRDefault="00E52EE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64D5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2976767" wp14:editId="6566B78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461BF"/>
    <w:multiLevelType w:val="hybridMultilevel"/>
    <w:tmpl w:val="5C522F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26FCF"/>
    <w:multiLevelType w:val="multilevel"/>
    <w:tmpl w:val="8B96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77C23C5"/>
    <w:multiLevelType w:val="multilevel"/>
    <w:tmpl w:val="DE0A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122D4"/>
    <w:multiLevelType w:val="multilevel"/>
    <w:tmpl w:val="8B96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D5E21"/>
    <w:multiLevelType w:val="hybridMultilevel"/>
    <w:tmpl w:val="EA9AC6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17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02"/>
    <w:rsid w:val="00036450"/>
    <w:rsid w:val="00075675"/>
    <w:rsid w:val="00094499"/>
    <w:rsid w:val="000C45FF"/>
    <w:rsid w:val="000E3FD1"/>
    <w:rsid w:val="000F36A4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0902"/>
    <w:rsid w:val="002559EC"/>
    <w:rsid w:val="00256CF7"/>
    <w:rsid w:val="00281FD5"/>
    <w:rsid w:val="002D3CA3"/>
    <w:rsid w:val="0030481B"/>
    <w:rsid w:val="003156FC"/>
    <w:rsid w:val="003254B5"/>
    <w:rsid w:val="0037121F"/>
    <w:rsid w:val="00386A9E"/>
    <w:rsid w:val="00390EB8"/>
    <w:rsid w:val="003A6B7D"/>
    <w:rsid w:val="003B06CA"/>
    <w:rsid w:val="004071FC"/>
    <w:rsid w:val="004142CD"/>
    <w:rsid w:val="004366B0"/>
    <w:rsid w:val="0044189F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26D75"/>
    <w:rsid w:val="00743101"/>
    <w:rsid w:val="007775E1"/>
    <w:rsid w:val="007867A0"/>
    <w:rsid w:val="007927F5"/>
    <w:rsid w:val="007C374C"/>
    <w:rsid w:val="00802CA0"/>
    <w:rsid w:val="008D4C66"/>
    <w:rsid w:val="009260CD"/>
    <w:rsid w:val="00936F2F"/>
    <w:rsid w:val="00952C25"/>
    <w:rsid w:val="009A09AC"/>
    <w:rsid w:val="00A2118D"/>
    <w:rsid w:val="00A94E1F"/>
    <w:rsid w:val="00AD76E2"/>
    <w:rsid w:val="00B17E8B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2EEC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7B4D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36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somosnativos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AppData\Local\Microsoft\Office\16.0\DTS\es-ES%7b27CCFCFF-0568-4999-A142-06A39DF27A5B%7d\%7b9C6A9FB3-EF65-46D9-A30C-4F46C0A53AC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9CF7278E804B80B52E5D97C7050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07C45-5A51-408B-8D87-92850C9507C3}"/>
      </w:docPartPr>
      <w:docPartBody>
        <w:p w:rsidR="00895FCF" w:rsidRDefault="00065E41">
          <w:pPr>
            <w:pStyle w:val="6F9CF7278E804B80B52E5D97C7050E9C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80159D53698D47DA8330D382B39FF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48199-FE6D-4F85-B8E7-947253B86291}"/>
      </w:docPartPr>
      <w:docPartBody>
        <w:p w:rsidR="00895FCF" w:rsidRDefault="00065E41">
          <w:pPr>
            <w:pStyle w:val="80159D53698D47DA8330D382B39FFE1A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B22E0BDD02864A038527C96914B82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059EE-A10F-486F-A2AD-A3C2863E4F65}"/>
      </w:docPartPr>
      <w:docPartBody>
        <w:p w:rsidR="00895FCF" w:rsidRDefault="00065E41">
          <w:pPr>
            <w:pStyle w:val="B22E0BDD02864A038527C96914B82CBF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4E96C8D6E4F047F4A210EA6E198B7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C41D4-31A0-4DAE-9385-D8ABA183647C}"/>
      </w:docPartPr>
      <w:docPartBody>
        <w:p w:rsidR="00895FCF" w:rsidRDefault="00065E41">
          <w:pPr>
            <w:pStyle w:val="4E96C8D6E4F047F4A210EA6E198B7569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E3DC5D6C365848CB9222D304FCB6E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60D9-3D33-41E6-80B9-33346C9E3BFA}"/>
      </w:docPartPr>
      <w:docPartBody>
        <w:p w:rsidR="00895FCF" w:rsidRDefault="00065E41">
          <w:pPr>
            <w:pStyle w:val="E3DC5D6C365848CB9222D304FCB6E3E2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97"/>
    <w:rsid w:val="00065E41"/>
    <w:rsid w:val="00367230"/>
    <w:rsid w:val="00377A73"/>
    <w:rsid w:val="00895FCF"/>
    <w:rsid w:val="00C74D97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9CF7278E804B80B52E5D97C7050E9C">
    <w:name w:val="6F9CF7278E804B80B52E5D97C7050E9C"/>
  </w:style>
  <w:style w:type="paragraph" w:customStyle="1" w:styleId="80159D53698D47DA8330D382B39FFE1A">
    <w:name w:val="80159D53698D47DA8330D382B39FFE1A"/>
  </w:style>
  <w:style w:type="paragraph" w:customStyle="1" w:styleId="B22E0BDD02864A038527C96914B82CBF">
    <w:name w:val="B22E0BDD02864A038527C96914B82CBF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4E96C8D6E4F047F4A210EA6E198B7569">
    <w:name w:val="4E96C8D6E4F047F4A210EA6E198B7569"/>
  </w:style>
  <w:style w:type="paragraph" w:customStyle="1" w:styleId="E3DC5D6C365848CB9222D304FCB6E3E2">
    <w:name w:val="E3DC5D6C365848CB9222D304FCB6E3E2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{9C6A9FB3-EF65-46D9-A30C-4F46C0A53ACD}tf00546271_win32</Template>
  <TotalTime>0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2021-01-13T04:19:00Z</dcterms:created>
  <dcterms:modified xsi:type="dcterms:W3CDTF">2021-11-28T15:38:00Z</dcterms:modified>
</cp:coreProperties>
</file>