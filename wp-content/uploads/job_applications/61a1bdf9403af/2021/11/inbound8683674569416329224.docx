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70CB" w14:textId="09029B1B" w:rsidR="00816216" w:rsidRDefault="0023743A" w:rsidP="00141A4C">
      <w:pPr>
        <w:pStyle w:val="Ttulo"/>
      </w:pPr>
      <w:r>
        <w:t>Loreto Tamara Garrido Rojas</w:t>
      </w:r>
    </w:p>
    <w:p w14:paraId="5032E1CE" w14:textId="42FA2DEF" w:rsidR="00141A4C" w:rsidRDefault="0023743A" w:rsidP="00141A4C">
      <w:r>
        <w:t>Congo 1252</w:t>
      </w:r>
      <w:r w:rsidR="00335995">
        <w:t>, villa chena</w:t>
      </w:r>
      <w:r>
        <w:t>-Santiago</w:t>
      </w:r>
      <w:r w:rsidR="00335995">
        <w:t xml:space="preserve"> RM</w:t>
      </w:r>
      <w:r>
        <w:t>-8050000</w:t>
      </w:r>
      <w:r w:rsidR="00141A4C">
        <w:rPr>
          <w:lang w:bidi="es-ES"/>
        </w:rPr>
        <w:t> | </w:t>
      </w:r>
      <w:r>
        <w:t>+56946661984</w:t>
      </w:r>
      <w:r w:rsidR="00141A4C">
        <w:rPr>
          <w:lang w:bidi="es-ES"/>
        </w:rPr>
        <w:t> | </w:t>
      </w:r>
      <w:r>
        <w:t>loreto.garridorojas@gmail.com</w:t>
      </w:r>
    </w:p>
    <w:p w14:paraId="6C0FC5EC" w14:textId="133E1F8B" w:rsidR="00176C92" w:rsidRDefault="00A8728A">
      <w:pPr>
        <w:pStyle w:val="Ttulo1"/>
      </w:pPr>
      <w:r>
        <w:rPr>
          <w:noProof/>
        </w:rPr>
        <w:drawing>
          <wp:inline distT="0" distB="0" distL="0" distR="0" wp14:anchorId="1586A5AC" wp14:editId="7688A90E">
            <wp:extent cx="1789430" cy="1704526"/>
            <wp:effectExtent l="0" t="0" r="1270" b="0"/>
            <wp:docPr id="1" name="Imagen 1" descr="Una mujer con lentes y cabello lar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mujer con lentes y cabello larg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4" t="7505" r="14972"/>
                    <a:stretch/>
                  </pic:blipFill>
                  <pic:spPr bwMode="auto">
                    <a:xfrm>
                      <a:off x="0" y="0"/>
                      <a:ext cx="1794324" cy="170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alias w:val="Educación:"/>
        <w:tag w:val="Educación:"/>
        <w:id w:val="807127995"/>
        <w:placeholder>
          <w:docPart w:val="AA415B31DCB647038039752A935DDCE3"/>
        </w:placeholder>
        <w:temporary/>
        <w:showingPlcHdr/>
        <w15:appearance w15:val="hidden"/>
      </w:sdtPr>
      <w:sdtEndPr/>
      <w:sdtContent>
        <w:p w14:paraId="42F88200" w14:textId="6D22D344"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14:paraId="52A00EBE" w14:textId="08221A0E" w:rsidR="006270A9" w:rsidRDefault="009D5933">
      <w:pPr>
        <w:pStyle w:val="Ttulo2"/>
      </w:pPr>
      <w:r>
        <w:rPr>
          <w:lang w:bidi="es-ES"/>
        </w:rPr>
        <w:t> |</w:t>
      </w:r>
      <w:r w:rsidR="00953033">
        <w:t xml:space="preserve"> 4to medio enseñanza media</w:t>
      </w:r>
      <w:r>
        <w:rPr>
          <w:lang w:bidi="es-ES"/>
        </w:rPr>
        <w:t> | </w:t>
      </w:r>
      <w:r w:rsidR="00953033">
        <w:t>liceo nacional bicentenario de excelencia san bernardo</w:t>
      </w:r>
    </w:p>
    <w:p w14:paraId="19DEBB1F" w14:textId="2599430B" w:rsidR="006270A9" w:rsidRDefault="009D5933" w:rsidP="00953033">
      <w:pPr>
        <w:pStyle w:val="Listaconvietas"/>
        <w:numPr>
          <w:ilvl w:val="0"/>
          <w:numId w:val="0"/>
        </w:numPr>
      </w:pPr>
      <w:r>
        <w:rPr>
          <w:lang w:bidi="es-ES"/>
        </w:rPr>
        <w:t xml:space="preserve">Especialidad: </w:t>
      </w:r>
      <w:r w:rsidR="00953033">
        <w:t>electivo biología</w:t>
      </w:r>
    </w:p>
    <w:p w14:paraId="48A6CD22" w14:textId="431D46DF" w:rsidR="006270A9" w:rsidRDefault="00EF670E">
      <w:pPr>
        <w:pStyle w:val="Ttulo2"/>
      </w:pPr>
      <w:r>
        <w:rPr>
          <w:lang w:bidi="es-ES"/>
        </w:rPr>
        <w:t>1er año educación superior</w:t>
      </w:r>
      <w:r w:rsidR="009D5933">
        <w:rPr>
          <w:lang w:bidi="es-ES"/>
        </w:rPr>
        <w:t> | </w:t>
      </w:r>
      <w:r w:rsidR="00953033">
        <w:t>Universidad autnoma de chile</w:t>
      </w:r>
    </w:p>
    <w:p w14:paraId="42187169" w14:textId="64EE0246" w:rsidR="006270A9" w:rsidRDefault="009D5933">
      <w:pPr>
        <w:pStyle w:val="Listaconvietas"/>
      </w:pPr>
      <w:r>
        <w:rPr>
          <w:lang w:bidi="es-ES"/>
        </w:rPr>
        <w:t xml:space="preserve">Área general de estudio: </w:t>
      </w:r>
      <w:r w:rsidR="009471D4">
        <w:t>Pedagogía</w:t>
      </w:r>
    </w:p>
    <w:p w14:paraId="4A22D05C" w14:textId="536346A8" w:rsidR="00707CF6" w:rsidRDefault="009D5933" w:rsidP="00707CF6">
      <w:pPr>
        <w:pStyle w:val="Listaconvietas"/>
      </w:pPr>
      <w:r>
        <w:rPr>
          <w:lang w:bidi="es-ES"/>
        </w:rPr>
        <w:t xml:space="preserve">Especialidad: </w:t>
      </w:r>
      <w:r w:rsidR="009471D4">
        <w:t xml:space="preserve">Educación Física </w:t>
      </w:r>
    </w:p>
    <w:sdt>
      <w:sdtPr>
        <w:alias w:val="Aptitudes y habilidades:"/>
        <w:tag w:val="Aptitudes y habilidades:"/>
        <w:id w:val="458624136"/>
        <w:placeholder>
          <w:docPart w:val="EBE4461F20864739B5F07BFA288E1DC1"/>
        </w:placeholder>
        <w:temporary/>
        <w:showingPlcHdr/>
        <w15:appearance w15:val="hidden"/>
      </w:sdtPr>
      <w:sdtEndPr/>
      <w:sdtContent>
        <w:p w14:paraId="6B869C62" w14:textId="77777777" w:rsidR="006270A9" w:rsidRDefault="009D5933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p w14:paraId="45037622" w14:textId="73B9D880" w:rsidR="00000870" w:rsidRPr="009471D4" w:rsidRDefault="009471D4" w:rsidP="0009143C">
      <w:pPr>
        <w:jc w:val="both"/>
      </w:pPr>
      <w:r>
        <w:t xml:space="preserve">Egresada de enseñanza media, </w:t>
      </w:r>
      <w:r w:rsidR="00BD4D00">
        <w:t>finalizando</w:t>
      </w:r>
      <w:r>
        <w:t xml:space="preserve"> primer año</w:t>
      </w:r>
      <w:r w:rsidR="00BD4D00">
        <w:t xml:space="preserve"> de Pedagogía en Educación Física. Eficiente y diciplinada, proactiva, comprometida con la empresa, responsable ante el cumplimiento de metas, seriedad y compromiso, con gran disposición al trabajo en equipo. Busco el surgimiento y superación profesional, poder crecer junto a la empresa en la cual me desarrollaré, expandir mis conocimientos en el área laboral y como persona para contribuir más al logro de metas en la </w:t>
      </w:r>
      <w:r w:rsidR="00000870">
        <w:t>organización. Manejo de herramientas Office, Microsoft Office Word, PowerPoint, nivel de inglés básico.</w:t>
      </w:r>
    </w:p>
    <w:sdt>
      <w:sdtPr>
        <w:alias w:val="Experiencia:"/>
        <w:tag w:val="Experiencia:"/>
        <w:id w:val="171684534"/>
        <w:placeholder>
          <w:docPart w:val="AD1F69CA9B2A4F6292D81CBB7C99644C"/>
        </w:placeholder>
        <w:temporary/>
        <w:showingPlcHdr/>
        <w15:appearance w15:val="hidden"/>
      </w:sdtPr>
      <w:sdtEndPr/>
      <w:sdtContent>
        <w:p w14:paraId="16B92C4A" w14:textId="38323AAF" w:rsidR="006270A9" w:rsidRDefault="009D5933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14:paraId="558E2F3B" w14:textId="3428D011" w:rsidR="001B29CF" w:rsidRDefault="00000870" w:rsidP="001B29CF">
      <w:pPr>
        <w:pStyle w:val="Listaconvietas"/>
      </w:pPr>
      <w:r>
        <w:t xml:space="preserve">Ninguna experiencia laboral por el momento. </w:t>
      </w:r>
    </w:p>
    <w:p w14:paraId="1CC2F438" w14:textId="7E1FCC3A" w:rsidR="00176C92" w:rsidRDefault="00176C92" w:rsidP="00176C92">
      <w:pPr>
        <w:pStyle w:val="Listaconvietas"/>
        <w:numPr>
          <w:ilvl w:val="0"/>
          <w:numId w:val="0"/>
        </w:numPr>
      </w:pPr>
    </w:p>
    <w:p w14:paraId="24EABCA4" w14:textId="5C53A4E3" w:rsidR="00176C92" w:rsidRDefault="00176C92" w:rsidP="00176C92">
      <w:pPr>
        <w:pStyle w:val="Listaconvietas"/>
        <w:numPr>
          <w:ilvl w:val="0"/>
          <w:numId w:val="0"/>
        </w:numPr>
      </w:pPr>
    </w:p>
    <w:p w14:paraId="0FE972FB" w14:textId="09ECCAD9" w:rsidR="00176C92" w:rsidRDefault="00176C92" w:rsidP="00176C92">
      <w:pPr>
        <w:pStyle w:val="Listaconvietas"/>
        <w:numPr>
          <w:ilvl w:val="0"/>
          <w:numId w:val="0"/>
        </w:numPr>
      </w:pPr>
    </w:p>
    <w:p w14:paraId="5C2E9B21" w14:textId="030238F4" w:rsidR="00176C92" w:rsidRDefault="00176C92" w:rsidP="00176C92">
      <w:pPr>
        <w:pStyle w:val="Listaconvietas"/>
        <w:numPr>
          <w:ilvl w:val="0"/>
          <w:numId w:val="0"/>
        </w:numPr>
      </w:pPr>
    </w:p>
    <w:p w14:paraId="074F94B4" w14:textId="13086961" w:rsidR="00176C92" w:rsidRDefault="00176C92" w:rsidP="00176C92">
      <w:pPr>
        <w:pStyle w:val="Listaconvietas"/>
        <w:numPr>
          <w:ilvl w:val="0"/>
          <w:numId w:val="0"/>
        </w:numPr>
      </w:pPr>
    </w:p>
    <w:p w14:paraId="44BF6A3F" w14:textId="7E5BD06E" w:rsidR="00176C92" w:rsidRDefault="00176C92" w:rsidP="00176C92">
      <w:pPr>
        <w:pStyle w:val="Listaconvietas"/>
        <w:numPr>
          <w:ilvl w:val="0"/>
          <w:numId w:val="0"/>
        </w:numPr>
      </w:pPr>
    </w:p>
    <w:p w14:paraId="235816E1" w14:textId="05728697" w:rsidR="00176C92" w:rsidRDefault="00176C92" w:rsidP="00176C92">
      <w:pPr>
        <w:pStyle w:val="Listaconvietas"/>
        <w:numPr>
          <w:ilvl w:val="0"/>
          <w:numId w:val="0"/>
        </w:numPr>
      </w:pPr>
    </w:p>
    <w:p w14:paraId="15A201F6" w14:textId="0331E934" w:rsidR="00176C92" w:rsidRDefault="00176C92" w:rsidP="00176C92">
      <w:pPr>
        <w:pStyle w:val="Listaconvietas"/>
        <w:numPr>
          <w:ilvl w:val="0"/>
          <w:numId w:val="0"/>
        </w:numPr>
      </w:pPr>
    </w:p>
    <w:p w14:paraId="2CCC1129" w14:textId="2247B377" w:rsidR="00176C92" w:rsidRPr="001B29CF" w:rsidRDefault="00176C92" w:rsidP="00176C92">
      <w:pPr>
        <w:pStyle w:val="Listaconvietas"/>
        <w:numPr>
          <w:ilvl w:val="0"/>
          <w:numId w:val="0"/>
        </w:numPr>
      </w:pPr>
      <w:r>
        <w:t>CV.</w:t>
      </w:r>
    </w:p>
    <w:sectPr w:rsidR="00176C92" w:rsidRPr="001B29CF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E8E4" w14:textId="77777777" w:rsidR="002E3A66" w:rsidRDefault="002E3A66">
      <w:pPr>
        <w:spacing w:after="0"/>
      </w:pPr>
      <w:r>
        <w:separator/>
      </w:r>
    </w:p>
  </w:endnote>
  <w:endnote w:type="continuationSeparator" w:id="0">
    <w:p w14:paraId="1E634E0E" w14:textId="77777777" w:rsidR="002E3A66" w:rsidRDefault="002E3A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3D15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2670" w14:textId="77777777" w:rsidR="002E3A66" w:rsidRDefault="002E3A66">
      <w:pPr>
        <w:spacing w:after="0"/>
      </w:pPr>
      <w:r>
        <w:separator/>
      </w:r>
    </w:p>
  </w:footnote>
  <w:footnote w:type="continuationSeparator" w:id="0">
    <w:p w14:paraId="34CAB98E" w14:textId="77777777" w:rsidR="002E3A66" w:rsidRDefault="002E3A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D9F4E0D"/>
    <w:multiLevelType w:val="hybridMultilevel"/>
    <w:tmpl w:val="42BCA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3A"/>
    <w:rsid w:val="00000870"/>
    <w:rsid w:val="0009143C"/>
    <w:rsid w:val="000A4F59"/>
    <w:rsid w:val="00141A4C"/>
    <w:rsid w:val="00176C92"/>
    <w:rsid w:val="001B29CF"/>
    <w:rsid w:val="0023743A"/>
    <w:rsid w:val="00255E27"/>
    <w:rsid w:val="0028220F"/>
    <w:rsid w:val="002E3A66"/>
    <w:rsid w:val="00335995"/>
    <w:rsid w:val="00356C14"/>
    <w:rsid w:val="00617B26"/>
    <w:rsid w:val="006270A9"/>
    <w:rsid w:val="00675956"/>
    <w:rsid w:val="00681034"/>
    <w:rsid w:val="00707CF6"/>
    <w:rsid w:val="00816216"/>
    <w:rsid w:val="0087734B"/>
    <w:rsid w:val="008A7B02"/>
    <w:rsid w:val="009471D4"/>
    <w:rsid w:val="00953033"/>
    <w:rsid w:val="009D5933"/>
    <w:rsid w:val="00A8728A"/>
    <w:rsid w:val="00BD4D00"/>
    <w:rsid w:val="00BD768D"/>
    <w:rsid w:val="00BE518C"/>
    <w:rsid w:val="00C61F8E"/>
    <w:rsid w:val="00E30774"/>
    <w:rsid w:val="00E40DD7"/>
    <w:rsid w:val="00E83E4B"/>
    <w:rsid w:val="00E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A9FB9"/>
  <w15:chartTrackingRefBased/>
  <w15:docId w15:val="{3C584B1B-1AB3-49DF-9348-AA2CD4FC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94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xxxx\AppData\Roaming\Microsoft\Templates\Curr&#237;culum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415B31DCB647038039752A935DD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33B44-B91D-49A7-A286-483AD3B3C8DA}"/>
      </w:docPartPr>
      <w:docPartBody>
        <w:p w:rsidR="00810E46" w:rsidRDefault="00A80593">
          <w:pPr>
            <w:pStyle w:val="AA415B31DCB647038039752A935DDCE3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EBE4461F20864739B5F07BFA288E1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512F0-E336-41C6-AE71-5E2222248FCC}"/>
      </w:docPartPr>
      <w:docPartBody>
        <w:p w:rsidR="00810E46" w:rsidRDefault="00A80593">
          <w:pPr>
            <w:pStyle w:val="EBE4461F20864739B5F07BFA288E1DC1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AD1F69CA9B2A4F6292D81CBB7C996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761F3-BF2F-4597-B8F5-0832A53ADEA0}"/>
      </w:docPartPr>
      <w:docPartBody>
        <w:p w:rsidR="00810E46" w:rsidRDefault="00A80593">
          <w:pPr>
            <w:pStyle w:val="AD1F69CA9B2A4F6292D81CBB7C99644C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93"/>
    <w:rsid w:val="00810E46"/>
    <w:rsid w:val="00A80593"/>
    <w:rsid w:val="00B5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415B31DCB647038039752A935DDCE3">
    <w:name w:val="AA415B31DCB647038039752A935DDCE3"/>
  </w:style>
  <w:style w:type="paragraph" w:customStyle="1" w:styleId="EBE4461F20864739B5F07BFA288E1DC1">
    <w:name w:val="EBE4461F20864739B5F07BFA288E1DC1"/>
  </w:style>
  <w:style w:type="paragraph" w:customStyle="1" w:styleId="AD1F69CA9B2A4F6292D81CBB7C99644C">
    <w:name w:val="AD1F69CA9B2A4F6292D81CBB7C996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9DDD-C80C-44A4-94C9-15725943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(color)</Template>
  <TotalTime>196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xxxxx</dc:creator>
  <cp:keywords/>
  <cp:lastModifiedBy>Loreto Tamara Garrido Rojas</cp:lastModifiedBy>
  <cp:revision>6</cp:revision>
  <dcterms:created xsi:type="dcterms:W3CDTF">2021-11-22T02:28:00Z</dcterms:created>
  <dcterms:modified xsi:type="dcterms:W3CDTF">2021-11-24T17:44:00Z</dcterms:modified>
  <cp:version/>
</cp:coreProperties>
</file>