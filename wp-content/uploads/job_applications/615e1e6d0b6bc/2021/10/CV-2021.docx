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B4C1C" w14:textId="77777777" w:rsidR="00756529" w:rsidRDefault="00756529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Tabla de diseño para currículum básico"/>
      </w:tblPr>
      <w:tblGrid>
        <w:gridCol w:w="2052"/>
        <w:gridCol w:w="7334"/>
      </w:tblGrid>
      <w:tr w:rsidR="00F35B98" w:rsidRPr="00E1495C" w14:paraId="77574927" w14:textId="77777777" w:rsidTr="00822965">
        <w:tc>
          <w:tcPr>
            <w:tcW w:w="2052" w:type="dxa"/>
          </w:tcPr>
          <w:p w14:paraId="3FFD26E3" w14:textId="77777777" w:rsidR="00F35B98" w:rsidRPr="00E1495C" w:rsidRDefault="00F35B98">
            <w:pPr>
              <w:rPr>
                <w:sz w:val="22"/>
                <w:szCs w:val="22"/>
              </w:rPr>
            </w:pPr>
          </w:p>
        </w:tc>
        <w:tc>
          <w:tcPr>
            <w:tcW w:w="7334" w:type="dxa"/>
            <w:tcMar>
              <w:bottom w:w="576" w:type="dxa"/>
            </w:tcMar>
          </w:tcPr>
          <w:p w14:paraId="6DC9BC09" w14:textId="67D1250C" w:rsidR="00F35B98" w:rsidRPr="00E1495C" w:rsidRDefault="00822965" w:rsidP="00E1495C">
            <w:pPr>
              <w:pStyle w:val="Nombre"/>
              <w:rPr>
                <w:sz w:val="36"/>
                <w:szCs w:val="36"/>
              </w:rPr>
            </w:pPr>
            <w:r w:rsidRPr="00E1495C">
              <w:rPr>
                <w:sz w:val="36"/>
                <w:szCs w:val="36"/>
              </w:rPr>
              <w:t>gabriela francisca oyarzún parada.</w:t>
            </w:r>
          </w:p>
          <w:p w14:paraId="3E3FABAB" w14:textId="24D139A0" w:rsidR="00756529" w:rsidRDefault="007565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20.297.490-2 | 16/10/1999 | +</w:t>
            </w:r>
            <w:r w:rsidRPr="00E1495C">
              <w:rPr>
                <w:sz w:val="22"/>
                <w:szCs w:val="22"/>
              </w:rPr>
              <w:t>56 9 76186946.</w:t>
            </w:r>
          </w:p>
          <w:p w14:paraId="6F3FA2D9" w14:textId="1F874E3D" w:rsidR="00756529" w:rsidRPr="00E1495C" w:rsidRDefault="00822965">
            <w:pPr>
              <w:rPr>
                <w:sz w:val="22"/>
                <w:szCs w:val="22"/>
              </w:rPr>
            </w:pPr>
            <w:r w:rsidRPr="00E1495C">
              <w:rPr>
                <w:sz w:val="22"/>
                <w:szCs w:val="22"/>
              </w:rPr>
              <w:t>Doctor Vicente Izquierdo 1438, Independencia, Santiago.</w:t>
            </w:r>
            <w:r w:rsidR="003D58D8" w:rsidRPr="00E1495C">
              <w:rPr>
                <w:rStyle w:val="nfasis"/>
                <w:sz w:val="22"/>
                <w:szCs w:val="22"/>
                <w:lang w:bidi="es-ES"/>
              </w:rPr>
              <w:t>  </w:t>
            </w:r>
            <w:r w:rsidRPr="00E1495C">
              <w:rPr>
                <w:rStyle w:val="nfasis"/>
                <w:sz w:val="22"/>
                <w:szCs w:val="22"/>
                <w:lang w:bidi="es-ES"/>
              </w:rPr>
              <w:t>| </w:t>
            </w:r>
            <w:r w:rsidR="00E1495C" w:rsidRPr="00E1495C">
              <w:rPr>
                <w:rStyle w:val="nfasis"/>
                <w:sz w:val="22"/>
                <w:szCs w:val="22"/>
                <w:lang w:bidi="es-ES"/>
              </w:rPr>
              <w:t>Gabrielaoyarzvn@gmail.com |</w:t>
            </w:r>
            <w:r w:rsidR="003D58D8" w:rsidRPr="00E1495C">
              <w:rPr>
                <w:rStyle w:val="nfasis"/>
                <w:sz w:val="22"/>
                <w:szCs w:val="22"/>
                <w:lang w:bidi="es-ES"/>
              </w:rPr>
              <w:t>  </w:t>
            </w:r>
            <w:r w:rsidR="00E1495C" w:rsidRPr="00E1495C">
              <w:rPr>
                <w:rStyle w:val="nfasis"/>
                <w:sz w:val="22"/>
                <w:szCs w:val="22"/>
                <w:lang w:bidi="es-ES"/>
              </w:rPr>
              <w:t xml:space="preserve"> </w:t>
            </w:r>
          </w:p>
        </w:tc>
      </w:tr>
      <w:tr w:rsidR="00F35B98" w:rsidRPr="00E1495C" w14:paraId="58C9ED54" w14:textId="77777777" w:rsidTr="00822965">
        <w:tc>
          <w:tcPr>
            <w:tcW w:w="2052" w:type="dxa"/>
          </w:tcPr>
          <w:p w14:paraId="6A9E53C7" w14:textId="33DF2AE1" w:rsidR="00F35B98" w:rsidRPr="00E1495C" w:rsidRDefault="00937595">
            <w:pPr>
              <w:pStyle w:val="Ttulo1"/>
              <w:outlineLvl w:val="0"/>
              <w:rPr>
                <w:sz w:val="22"/>
                <w:szCs w:val="22"/>
              </w:rPr>
            </w:pPr>
            <w:r w:rsidRPr="00E1495C">
              <w:rPr>
                <w:sz w:val="22"/>
                <w:szCs w:val="22"/>
              </w:rPr>
              <w:t>información academica</w:t>
            </w:r>
          </w:p>
        </w:tc>
        <w:tc>
          <w:tcPr>
            <w:tcW w:w="7334" w:type="dxa"/>
          </w:tcPr>
          <w:p w14:paraId="16847525" w14:textId="77777777" w:rsidR="00937595" w:rsidRPr="00E1495C" w:rsidRDefault="00937595">
            <w:pPr>
              <w:spacing w:after="180"/>
              <w:rPr>
                <w:rStyle w:val="nfasis"/>
                <w:sz w:val="22"/>
                <w:szCs w:val="22"/>
              </w:rPr>
            </w:pPr>
            <w:r w:rsidRPr="00E1495C">
              <w:rPr>
                <w:rStyle w:val="nfasis"/>
                <w:sz w:val="22"/>
                <w:szCs w:val="22"/>
              </w:rPr>
              <w:t>Educación básica: 2004 – 2013 | Colegio Santa Teresita, Independencia.</w:t>
            </w:r>
          </w:p>
          <w:p w14:paraId="5700E7D0" w14:textId="1E6460F8" w:rsidR="00937595" w:rsidRPr="00E1495C" w:rsidRDefault="00937595">
            <w:pPr>
              <w:spacing w:after="180"/>
              <w:rPr>
                <w:rStyle w:val="nfasis"/>
                <w:sz w:val="22"/>
                <w:szCs w:val="22"/>
              </w:rPr>
            </w:pPr>
            <w:r w:rsidRPr="00E1495C">
              <w:rPr>
                <w:rStyle w:val="nfasis"/>
                <w:sz w:val="22"/>
                <w:szCs w:val="22"/>
              </w:rPr>
              <w:t xml:space="preserve">Educación media: 2014 </w:t>
            </w:r>
            <w:r w:rsidR="00277B31" w:rsidRPr="00E1495C">
              <w:rPr>
                <w:rStyle w:val="nfasis"/>
                <w:sz w:val="22"/>
                <w:szCs w:val="22"/>
              </w:rPr>
              <w:t>–</w:t>
            </w:r>
            <w:r w:rsidRPr="00E1495C">
              <w:rPr>
                <w:rStyle w:val="nfasis"/>
                <w:sz w:val="22"/>
                <w:szCs w:val="22"/>
              </w:rPr>
              <w:t xml:space="preserve"> 2017</w:t>
            </w:r>
            <w:r w:rsidR="00277B31" w:rsidRPr="00E1495C">
              <w:rPr>
                <w:rStyle w:val="nfasis"/>
                <w:sz w:val="22"/>
                <w:szCs w:val="22"/>
              </w:rPr>
              <w:t xml:space="preserve"> | Liceo n°7 Luisa Saavedra, Providencia.</w:t>
            </w:r>
          </w:p>
        </w:tc>
      </w:tr>
      <w:tr w:rsidR="00F35B98" w:rsidRPr="00E1495C" w14:paraId="479B8D4C" w14:textId="77777777" w:rsidTr="00822965">
        <w:tc>
          <w:tcPr>
            <w:tcW w:w="2052" w:type="dxa"/>
          </w:tcPr>
          <w:p w14:paraId="55A29664" w14:textId="77777777" w:rsidR="00F35B98" w:rsidRPr="00E1495C" w:rsidRDefault="003D58D8">
            <w:pPr>
              <w:pStyle w:val="Ttulo1"/>
              <w:outlineLvl w:val="0"/>
              <w:rPr>
                <w:sz w:val="22"/>
                <w:szCs w:val="22"/>
              </w:rPr>
            </w:pPr>
            <w:r w:rsidRPr="00E1495C">
              <w:rPr>
                <w:sz w:val="22"/>
                <w:szCs w:val="22"/>
                <w:lang w:bidi="es-ES"/>
              </w:rPr>
              <w:t>Aptitudes y habilidades</w:t>
            </w:r>
          </w:p>
        </w:tc>
        <w:tc>
          <w:tcPr>
            <w:tcW w:w="7334" w:type="dxa"/>
          </w:tcPr>
          <w:p w14:paraId="5970633A" w14:textId="0DA47DC7" w:rsidR="00277B31" w:rsidRPr="00E1495C" w:rsidRDefault="00277B31">
            <w:pPr>
              <w:spacing w:after="180"/>
              <w:rPr>
                <w:sz w:val="22"/>
                <w:szCs w:val="22"/>
              </w:rPr>
            </w:pPr>
            <w:r w:rsidRPr="00E1495C">
              <w:rPr>
                <w:sz w:val="22"/>
                <w:szCs w:val="22"/>
              </w:rPr>
              <w:t xml:space="preserve">Buen manejo del inglés. Manejo informático de Microsoft Excel, Word y </w:t>
            </w:r>
            <w:proofErr w:type="spellStart"/>
            <w:r w:rsidRPr="00E1495C">
              <w:rPr>
                <w:sz w:val="22"/>
                <w:szCs w:val="22"/>
              </w:rPr>
              <w:t>Power</w:t>
            </w:r>
            <w:proofErr w:type="spellEnd"/>
            <w:r w:rsidRPr="00E1495C">
              <w:rPr>
                <w:sz w:val="22"/>
                <w:szCs w:val="22"/>
              </w:rPr>
              <w:t xml:space="preserve"> Point. </w:t>
            </w:r>
            <w:r w:rsidR="00D13C3E" w:rsidRPr="00E1495C">
              <w:rPr>
                <w:sz w:val="22"/>
                <w:szCs w:val="22"/>
              </w:rPr>
              <w:t xml:space="preserve">Perseverante, proactiva, eficaz y a la vez eficiente. </w:t>
            </w:r>
          </w:p>
        </w:tc>
      </w:tr>
      <w:tr w:rsidR="00F35B98" w:rsidRPr="00E1495C" w14:paraId="049D813C" w14:textId="77777777" w:rsidTr="00822965">
        <w:tc>
          <w:tcPr>
            <w:tcW w:w="2052" w:type="dxa"/>
          </w:tcPr>
          <w:p w14:paraId="358885A9" w14:textId="77777777" w:rsidR="00F35B98" w:rsidRPr="00E1495C" w:rsidRDefault="003D58D8">
            <w:pPr>
              <w:pStyle w:val="Ttulo1"/>
              <w:outlineLvl w:val="0"/>
              <w:rPr>
                <w:sz w:val="22"/>
                <w:szCs w:val="22"/>
              </w:rPr>
            </w:pPr>
            <w:r w:rsidRPr="00E1495C">
              <w:rPr>
                <w:sz w:val="22"/>
                <w:szCs w:val="22"/>
                <w:lang w:bidi="es-ES"/>
              </w:rPr>
              <w:t>Experiencia</w:t>
            </w:r>
          </w:p>
        </w:tc>
        <w:tc>
          <w:tcPr>
            <w:tcW w:w="7334" w:type="dxa"/>
          </w:tcPr>
          <w:p w14:paraId="517C7132" w14:textId="0670D288" w:rsidR="00F35B98" w:rsidRPr="00E1495C" w:rsidRDefault="00E1495C">
            <w:pPr>
              <w:pStyle w:val="Ttulo2"/>
              <w:outlineLvl w:val="1"/>
              <w:rPr>
                <w:sz w:val="22"/>
                <w:szCs w:val="22"/>
              </w:rPr>
            </w:pPr>
            <w:r w:rsidRPr="00E1495C">
              <w:rPr>
                <w:caps w:val="0"/>
                <w:color w:val="262626" w:themeColor="text1" w:themeTint="D9"/>
                <w:kern w:val="0"/>
                <w:sz w:val="22"/>
                <w:szCs w:val="22"/>
              </w:rPr>
              <w:t>CINE HOYTS MALL VIVO IMPERIO</w:t>
            </w:r>
          </w:p>
          <w:p w14:paraId="2E0F6BF9" w14:textId="39A03A78" w:rsidR="00F35B98" w:rsidRPr="00E1495C" w:rsidRDefault="00E1495C">
            <w:pPr>
              <w:pStyle w:val="Ttulo3"/>
              <w:outlineLvl w:val="2"/>
              <w:rPr>
                <w:sz w:val="22"/>
                <w:szCs w:val="22"/>
              </w:rPr>
            </w:pPr>
            <w:r w:rsidRPr="00E1495C">
              <w:rPr>
                <w:sz w:val="22"/>
                <w:szCs w:val="22"/>
              </w:rPr>
              <w:t>Mayo 2018 – junio 2018</w:t>
            </w:r>
          </w:p>
          <w:p w14:paraId="444FD7D2" w14:textId="77777777" w:rsidR="00E1495C" w:rsidRPr="00E1495C" w:rsidRDefault="00E1495C">
            <w:pPr>
              <w:pStyle w:val="Ttulo2"/>
              <w:outlineLvl w:val="1"/>
              <w:rPr>
                <w:caps w:val="0"/>
                <w:color w:val="262626" w:themeColor="text1" w:themeTint="D9"/>
                <w:kern w:val="0"/>
                <w:sz w:val="22"/>
                <w:szCs w:val="22"/>
              </w:rPr>
            </w:pPr>
            <w:r w:rsidRPr="00E1495C">
              <w:rPr>
                <w:caps w:val="0"/>
                <w:color w:val="262626" w:themeColor="text1" w:themeTint="D9"/>
                <w:kern w:val="0"/>
                <w:sz w:val="22"/>
                <w:szCs w:val="22"/>
              </w:rPr>
              <w:t>Realizando labores de atención de clientes como venta de entradas, venta de confitería, acomodadora, limpieza de salas, entre otros.</w:t>
            </w:r>
          </w:p>
          <w:p w14:paraId="4DD00F7D" w14:textId="394EC59A" w:rsidR="00F35B98" w:rsidRPr="00E1495C" w:rsidRDefault="00F35B98">
            <w:pPr>
              <w:pStyle w:val="Ttulo2"/>
              <w:outlineLvl w:val="1"/>
              <w:rPr>
                <w:sz w:val="22"/>
                <w:szCs w:val="22"/>
              </w:rPr>
            </w:pPr>
          </w:p>
          <w:p w14:paraId="1DFF8814" w14:textId="4A47B137" w:rsidR="00E1495C" w:rsidRPr="00E1495C" w:rsidRDefault="00E1495C">
            <w:pPr>
              <w:pStyle w:val="Ttulo2"/>
              <w:outlineLvl w:val="1"/>
              <w:rPr>
                <w:sz w:val="22"/>
                <w:szCs w:val="22"/>
              </w:rPr>
            </w:pPr>
            <w:r w:rsidRPr="00E1495C">
              <w:rPr>
                <w:sz w:val="22"/>
                <w:szCs w:val="22"/>
              </w:rPr>
              <w:t>AMERICANINO MALL PLAZA NORTE</w:t>
            </w:r>
          </w:p>
          <w:p w14:paraId="41EF1F7A" w14:textId="1F25DDB5" w:rsidR="00F35B98" w:rsidRPr="00E1495C" w:rsidRDefault="00E1495C">
            <w:pPr>
              <w:pStyle w:val="Ttulo3"/>
              <w:outlineLvl w:val="2"/>
              <w:rPr>
                <w:sz w:val="22"/>
                <w:szCs w:val="22"/>
              </w:rPr>
            </w:pPr>
            <w:r w:rsidRPr="00E1495C">
              <w:rPr>
                <w:sz w:val="22"/>
                <w:szCs w:val="22"/>
              </w:rPr>
              <w:t>Diciembre 2018</w:t>
            </w:r>
          </w:p>
          <w:p w14:paraId="0D9768D6" w14:textId="279CE19F" w:rsidR="00F35B98" w:rsidRPr="00E1495C" w:rsidRDefault="00E1495C">
            <w:pPr>
              <w:spacing w:after="180"/>
              <w:rPr>
                <w:sz w:val="22"/>
                <w:szCs w:val="22"/>
              </w:rPr>
            </w:pPr>
            <w:r w:rsidRPr="00E1495C">
              <w:rPr>
                <w:sz w:val="22"/>
                <w:szCs w:val="22"/>
              </w:rPr>
              <w:t>Reponiendo vestuario, acomodando bodega, limpiando el establecimiento, entre otros.</w:t>
            </w:r>
          </w:p>
        </w:tc>
      </w:tr>
    </w:tbl>
    <w:p w14:paraId="100A2FF6" w14:textId="77777777" w:rsidR="00F35B98" w:rsidRDefault="00F35B98"/>
    <w:sectPr w:rsidR="00F35B98" w:rsidSect="00F2023B">
      <w:footerReference w:type="default" r:id="rId7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027AB" w14:textId="77777777" w:rsidR="003A3FFB" w:rsidRDefault="003A3FFB">
      <w:pPr>
        <w:spacing w:after="0" w:line="240" w:lineRule="auto"/>
      </w:pPr>
      <w:r>
        <w:separator/>
      </w:r>
    </w:p>
  </w:endnote>
  <w:endnote w:type="continuationSeparator" w:id="0">
    <w:p w14:paraId="6BD97B35" w14:textId="77777777" w:rsidR="003A3FFB" w:rsidRDefault="003A3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D3036" w14:textId="77777777" w:rsidR="00F35B98" w:rsidRDefault="003D58D8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</w:instrText>
    </w:r>
    <w:r>
      <w:rPr>
        <w:lang w:bidi="es-ES"/>
      </w:rPr>
      <w:fldChar w:fldCharType="separate"/>
    </w:r>
    <w:r w:rsidR="00AC6E49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A4C79" w14:textId="77777777" w:rsidR="003A3FFB" w:rsidRDefault="003A3FFB">
      <w:pPr>
        <w:spacing w:after="0" w:line="240" w:lineRule="auto"/>
      </w:pPr>
      <w:r>
        <w:separator/>
      </w:r>
    </w:p>
  </w:footnote>
  <w:footnote w:type="continuationSeparator" w:id="0">
    <w:p w14:paraId="3FFB3155" w14:textId="77777777" w:rsidR="003A3FFB" w:rsidRDefault="003A3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5"/>
    <w:rsid w:val="00277B31"/>
    <w:rsid w:val="003A3FFB"/>
    <w:rsid w:val="003D58D8"/>
    <w:rsid w:val="00756529"/>
    <w:rsid w:val="00822965"/>
    <w:rsid w:val="00937595"/>
    <w:rsid w:val="00AC6E49"/>
    <w:rsid w:val="00D13C3E"/>
    <w:rsid w:val="00DD2BF0"/>
    <w:rsid w:val="00E1495C"/>
    <w:rsid w:val="00E47CE3"/>
    <w:rsid w:val="00F2023B"/>
    <w:rsid w:val="00F3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06BB"/>
  <w15:chartTrackingRefBased/>
  <w15:docId w15:val="{921B2C02-D75A-4AD8-81AD-1E03F766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Ttulo2">
    <w:name w:val="heading 2"/>
    <w:basedOn w:val="Normal"/>
    <w:link w:val="Ttulo2C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link w:val="Ttulo3C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kern w:val="20"/>
    </w:rPr>
  </w:style>
  <w:style w:type="character" w:customStyle="1" w:styleId="Ttulo2Car">
    <w:name w:val="Título 2 Car"/>
    <w:basedOn w:val="Fuentedeprrafopredeter"/>
    <w:link w:val="Ttulo2"/>
    <w:uiPriority w:val="9"/>
    <w:rPr>
      <w:caps/>
      <w:color w:val="000000" w:themeColor="text1"/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5"/>
    <w:qFormat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Pr>
      <w:caps/>
      <w:color w:val="7F7F7F" w:themeColor="text1" w:themeTint="80"/>
      <w:szCs w:val="17"/>
    </w:rPr>
  </w:style>
  <w:style w:type="paragraph" w:customStyle="1" w:styleId="Nombre">
    <w:name w:val="Nombr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nfasis">
    <w:name w:val="Emphasis"/>
    <w:basedOn w:val="Fuentedeprrafopredeter"/>
    <w:uiPriority w:val="4"/>
    <w:unhideWhenUsed/>
    <w:qFormat/>
    <w:rPr>
      <w:b/>
      <w:iCs w:val="0"/>
      <w:color w:val="0D0D0D" w:themeColor="text1" w:themeTint="F2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bCs/>
      <w:caps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ada\AppData\Roaming\Microsoft\Templates\Curr&#237;culum%20b&#225;sico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básico</Template>
  <TotalTime>60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Parada Betancour Susana</dc:creator>
  <cp:keywords/>
  <dc:description/>
  <cp:lastModifiedBy>Parada Betancour, Luz Susana</cp:lastModifiedBy>
  <cp:revision>2</cp:revision>
  <dcterms:created xsi:type="dcterms:W3CDTF">2021-04-16T05:20:00Z</dcterms:created>
  <dcterms:modified xsi:type="dcterms:W3CDTF">2021-04-21T01:25:00Z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