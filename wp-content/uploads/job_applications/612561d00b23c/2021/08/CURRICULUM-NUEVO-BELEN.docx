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960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53909AB2" w14:textId="77777777" w:rsidTr="00AE3881">
        <w:trPr>
          <w:trHeight w:val="4410"/>
        </w:trPr>
        <w:tc>
          <w:tcPr>
            <w:tcW w:w="3600" w:type="dxa"/>
            <w:vAlign w:val="bottom"/>
          </w:tcPr>
          <w:p w14:paraId="08B7463A" w14:textId="4D277069" w:rsidR="001B2ABD" w:rsidRPr="0059649E" w:rsidRDefault="007F2E93" w:rsidP="00AE3881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D104E26" wp14:editId="241894E1">
                  <wp:extent cx="1352550" cy="1352550"/>
                  <wp:effectExtent l="0" t="0" r="0" b="0"/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0DE533" w14:textId="77777777" w:rsidR="001B2ABD" w:rsidRPr="00DA564E" w:rsidRDefault="001B2ABD" w:rsidP="00AE3881">
            <w:pPr>
              <w:tabs>
                <w:tab w:val="left" w:pos="990"/>
              </w:tabs>
              <w:rPr>
                <w:b/>
                <w:bCs/>
                <w:color w:val="355D7E" w:themeColor="accent1" w:themeShade="80"/>
                <w:sz w:val="28"/>
                <w:szCs w:val="28"/>
              </w:rPr>
            </w:pPr>
          </w:p>
        </w:tc>
        <w:tc>
          <w:tcPr>
            <w:tcW w:w="6470" w:type="dxa"/>
            <w:vAlign w:val="bottom"/>
          </w:tcPr>
          <w:p w14:paraId="021ED655" w14:textId="0BF2ADCA" w:rsidR="001B2ABD" w:rsidRPr="00DA564E" w:rsidRDefault="007F2E93" w:rsidP="00AE3881">
            <w:pPr>
              <w:pStyle w:val="Ttulo"/>
              <w:rPr>
                <w:b/>
                <w:bCs/>
                <w:color w:val="355D7E" w:themeColor="accent1" w:themeShade="80"/>
                <w:sz w:val="36"/>
                <w:szCs w:val="36"/>
              </w:rPr>
            </w:pPr>
            <w:r w:rsidRPr="00DA564E">
              <w:rPr>
                <w:b/>
                <w:bCs/>
                <w:color w:val="355D7E" w:themeColor="accent1" w:themeShade="80"/>
                <w:sz w:val="36"/>
                <w:szCs w:val="36"/>
              </w:rPr>
              <w:t xml:space="preserve">Belén Alejandra Muñoz hernandez </w:t>
            </w:r>
          </w:p>
          <w:p w14:paraId="741137A5" w14:textId="2931ACAB" w:rsidR="001B2ABD" w:rsidRPr="00DA564E" w:rsidRDefault="007F2E93" w:rsidP="00AE3881">
            <w:pPr>
              <w:pStyle w:val="Subttulo"/>
              <w:rPr>
                <w:color w:val="355D7E" w:themeColor="accent1" w:themeShade="80"/>
                <w:sz w:val="28"/>
              </w:rPr>
            </w:pPr>
            <w:r w:rsidRPr="00E2675C">
              <w:rPr>
                <w:color w:val="355D7E" w:themeColor="accent1" w:themeShade="80"/>
                <w:spacing w:val="0"/>
                <w:w w:val="59"/>
                <w:sz w:val="28"/>
              </w:rPr>
              <w:t>“</w:t>
            </w:r>
            <w:r w:rsidR="00DA564E" w:rsidRPr="00E2675C">
              <w:rPr>
                <w:color w:val="355D7E" w:themeColor="accent1" w:themeShade="80"/>
                <w:spacing w:val="0"/>
                <w:w w:val="59"/>
                <w:sz w:val="28"/>
              </w:rPr>
              <w:t>T</w:t>
            </w:r>
            <w:r w:rsidRPr="00E2675C">
              <w:rPr>
                <w:color w:val="355D7E" w:themeColor="accent1" w:themeShade="80"/>
                <w:spacing w:val="0"/>
                <w:w w:val="59"/>
                <w:sz w:val="28"/>
              </w:rPr>
              <w:t>écnico en Contabilidad</w:t>
            </w:r>
            <w:r w:rsidRPr="00E2675C">
              <w:rPr>
                <w:color w:val="355D7E" w:themeColor="accent1" w:themeShade="80"/>
                <w:spacing w:val="1"/>
                <w:w w:val="59"/>
                <w:sz w:val="28"/>
              </w:rPr>
              <w:t>”</w:t>
            </w:r>
          </w:p>
        </w:tc>
      </w:tr>
      <w:tr w:rsidR="001B2ABD" w:rsidRPr="0059649E" w14:paraId="197406B6" w14:textId="77777777" w:rsidTr="00AE3881">
        <w:tc>
          <w:tcPr>
            <w:tcW w:w="3600" w:type="dxa"/>
          </w:tcPr>
          <w:p w14:paraId="2801AFF0" w14:textId="77777777" w:rsidR="00036450" w:rsidRPr="0059649E" w:rsidRDefault="00036450" w:rsidP="00AE3881"/>
          <w:p w14:paraId="63C75184" w14:textId="7801CE55" w:rsidR="00036450" w:rsidRDefault="007F2E93" w:rsidP="00AE3881">
            <w:pPr>
              <w:pStyle w:val="Ttulo3"/>
            </w:pPr>
            <w:r>
              <w:t>DATOS PERSONALES</w:t>
            </w:r>
          </w:p>
          <w:p w14:paraId="78559CAB" w14:textId="45724891" w:rsidR="00AD7247" w:rsidRPr="00AD7247" w:rsidRDefault="00AD7247" w:rsidP="00AE3881">
            <w:pPr>
              <w:rPr>
                <w:b/>
                <w:bCs/>
                <w:color w:val="000000" w:themeColor="text1"/>
              </w:rPr>
            </w:pPr>
            <w:r w:rsidRPr="00AD7247">
              <w:rPr>
                <w:b/>
                <w:bCs/>
                <w:color w:val="000000" w:themeColor="text1"/>
              </w:rPr>
              <w:t xml:space="preserve">DISPONIBILIDAD:  FIN DE SEMANA </w:t>
            </w:r>
          </w:p>
          <w:p w14:paraId="4C56BF23" w14:textId="77777777" w:rsidR="00AD7247" w:rsidRDefault="00AD7247" w:rsidP="00AE3881"/>
          <w:p w14:paraId="3184B04C" w14:textId="4A6C1253" w:rsidR="00AD7247" w:rsidRDefault="00AD7247" w:rsidP="00AE3881"/>
          <w:p w14:paraId="2F07D544" w14:textId="5A8D66BF" w:rsidR="00AD7247" w:rsidRDefault="00AD7247" w:rsidP="00AE3881"/>
          <w:p w14:paraId="7DAB8D71" w14:textId="77777777" w:rsidR="00AD7247" w:rsidRPr="00AD7247" w:rsidRDefault="00AD7247" w:rsidP="00AE3881"/>
          <w:p w14:paraId="5C20B7B7" w14:textId="2362EB23" w:rsidR="007F2E93" w:rsidRDefault="007F2E93" w:rsidP="00AE3881">
            <w:r>
              <w:t>DIRECCI</w:t>
            </w:r>
            <w:r w:rsidR="007925ED">
              <w:t>Ó</w:t>
            </w:r>
            <w:r>
              <w:t xml:space="preserve">N </w:t>
            </w:r>
          </w:p>
          <w:p w14:paraId="3CA05C1C" w14:textId="48E6F9FA" w:rsidR="007F2E93" w:rsidRDefault="007F2E93" w:rsidP="00AE3881">
            <w:r>
              <w:t>Pasaje del Enfierrador #2984, Villa Santa Catalina, Puente Alto</w:t>
            </w:r>
          </w:p>
          <w:p w14:paraId="6010C967" w14:textId="7F0B6F99" w:rsidR="007F2E93" w:rsidRDefault="007F2E93" w:rsidP="00AE3881"/>
          <w:p w14:paraId="74C53218" w14:textId="1950D94B" w:rsidR="007F2E93" w:rsidRDefault="007F2E93" w:rsidP="00AE3881">
            <w:r>
              <w:t xml:space="preserve">TELEFONO: </w:t>
            </w:r>
          </w:p>
          <w:p w14:paraId="4DACD7EE" w14:textId="451F33F8" w:rsidR="007F2E93" w:rsidRDefault="007F2E93" w:rsidP="00AE3881">
            <w:r>
              <w:t>+569 73398421</w:t>
            </w:r>
          </w:p>
          <w:p w14:paraId="59198024" w14:textId="4255D71F" w:rsidR="007F2E93" w:rsidRDefault="007F2E93" w:rsidP="00AE3881"/>
          <w:p w14:paraId="69248402" w14:textId="42458A04" w:rsidR="007F2E93" w:rsidRDefault="007F2E93" w:rsidP="00AE3881">
            <w:r>
              <w:t>CORREO ELECTRONICO:</w:t>
            </w:r>
          </w:p>
          <w:p w14:paraId="00CC8A0F" w14:textId="16543805" w:rsidR="007F2E93" w:rsidRPr="007F2E93" w:rsidRDefault="007F2E93" w:rsidP="00AE3881">
            <w:pPr>
              <w:jc w:val="both"/>
            </w:pPr>
            <w:r>
              <w:t>munozhernandezbelen@gmail.com</w:t>
            </w:r>
          </w:p>
          <w:p w14:paraId="40841660" w14:textId="043A8AD2" w:rsidR="004D3011" w:rsidRPr="0059649E" w:rsidRDefault="004D3011" w:rsidP="00AE3881"/>
          <w:p w14:paraId="19706294" w14:textId="37F5DAA7" w:rsidR="00036450" w:rsidRPr="009A09AC" w:rsidRDefault="00036450" w:rsidP="00AE3881">
            <w:pPr>
              <w:rPr>
                <w:rStyle w:val="Hipervnculo"/>
                <w:szCs w:val="18"/>
              </w:rPr>
            </w:pPr>
          </w:p>
          <w:p w14:paraId="7FD2DD10" w14:textId="77777777" w:rsidR="004D3011" w:rsidRDefault="007F2E93" w:rsidP="00AE3881">
            <w:r>
              <w:t xml:space="preserve">FECHA DE NACIMIENTO: </w:t>
            </w:r>
          </w:p>
          <w:p w14:paraId="33EB0F4B" w14:textId="3E43FA2D" w:rsidR="007F2E93" w:rsidRDefault="007F2E93" w:rsidP="00AE3881">
            <w:r>
              <w:t xml:space="preserve">29 de </w:t>
            </w:r>
            <w:r w:rsidR="00FA7F78">
              <w:t>enero</w:t>
            </w:r>
            <w:r>
              <w:t xml:space="preserve"> 2000</w:t>
            </w:r>
          </w:p>
          <w:p w14:paraId="50E171D4" w14:textId="53C978E3" w:rsidR="00E2675C" w:rsidRDefault="00E2675C" w:rsidP="00AE3881"/>
          <w:p w14:paraId="732F86B6" w14:textId="014FE3B1" w:rsidR="00AE3881" w:rsidRDefault="00AE3881" w:rsidP="00AE3881"/>
          <w:p w14:paraId="70DE9C3E" w14:textId="271CF767" w:rsidR="00AE3881" w:rsidRDefault="00AE3881" w:rsidP="00AE3881"/>
          <w:p w14:paraId="1D4BF99F" w14:textId="06B3FC04" w:rsidR="00AE3881" w:rsidRDefault="00AE3881" w:rsidP="00AE3881"/>
          <w:p w14:paraId="41D7E238" w14:textId="120E6419" w:rsidR="00AE3881" w:rsidRDefault="00AE3881" w:rsidP="00AE3881"/>
          <w:p w14:paraId="4D22E02F" w14:textId="4DFF4164" w:rsidR="00AE3881" w:rsidRDefault="00AE3881" w:rsidP="00AE3881"/>
          <w:p w14:paraId="547C7CC2" w14:textId="77777777" w:rsidR="00AE3881" w:rsidRDefault="00AE3881" w:rsidP="00AE3881"/>
          <w:p w14:paraId="5C148D68" w14:textId="1B81C34C" w:rsidR="00E2675C" w:rsidRDefault="00E2675C" w:rsidP="00AE3881"/>
          <w:p w14:paraId="5C2DFF64" w14:textId="6BAB95CA" w:rsidR="00E2675C" w:rsidRDefault="00E2675C" w:rsidP="00AE3881"/>
          <w:p w14:paraId="309E46E4" w14:textId="431270DE" w:rsidR="00E2675C" w:rsidRDefault="00E2675C" w:rsidP="00AE3881"/>
          <w:p w14:paraId="3580DEE6" w14:textId="5D1A44AD" w:rsidR="00E2675C" w:rsidRDefault="00AE3881" w:rsidP="00AE3881">
            <w:r>
              <w:t>HABILIDADES:</w:t>
            </w:r>
          </w:p>
          <w:p w14:paraId="69BFC7D9" w14:textId="116E907C" w:rsidR="00E2675C" w:rsidRDefault="00AE3881" w:rsidP="00AE3881">
            <w:r>
              <w:t xml:space="preserve">-Responsable </w:t>
            </w:r>
          </w:p>
          <w:p w14:paraId="502128DC" w14:textId="59A9ADA7" w:rsidR="00AE3881" w:rsidRDefault="00AE3881" w:rsidP="00AE3881">
            <w:r>
              <w:t>-Comprometida</w:t>
            </w:r>
          </w:p>
          <w:p w14:paraId="6DDDC1FF" w14:textId="5D77B9E1" w:rsidR="00AE3881" w:rsidRDefault="00AE3881" w:rsidP="00AE3881">
            <w:r>
              <w:t>-Adaptación al cambio</w:t>
            </w:r>
          </w:p>
          <w:p w14:paraId="521568C5" w14:textId="5522E140" w:rsidR="00AE3881" w:rsidRDefault="00AE3881" w:rsidP="00AE3881">
            <w:r>
              <w:t>-Disposición al trabajo en equipo</w:t>
            </w:r>
          </w:p>
          <w:p w14:paraId="0D625BF5" w14:textId="77777777" w:rsidR="00AE3881" w:rsidRDefault="00AE3881" w:rsidP="00AE3881"/>
          <w:p w14:paraId="09B077C2" w14:textId="2DF734F5" w:rsidR="00DA564E" w:rsidRPr="0059649E" w:rsidRDefault="00DA564E" w:rsidP="00AE3881"/>
        </w:tc>
        <w:tc>
          <w:tcPr>
            <w:tcW w:w="720" w:type="dxa"/>
          </w:tcPr>
          <w:p w14:paraId="51EF11BC" w14:textId="77777777" w:rsidR="001B2ABD" w:rsidRPr="0059649E" w:rsidRDefault="001B2ABD" w:rsidP="00AE3881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095AE6DCA8AB4AB4B10082CDAB4A9676"/>
              </w:placeholder>
              <w:temporary/>
              <w:showingPlcHdr/>
              <w15:appearance w15:val="hidden"/>
            </w:sdtPr>
            <w:sdtEndPr/>
            <w:sdtContent>
              <w:p w14:paraId="5B884558" w14:textId="77777777" w:rsidR="001B2ABD" w:rsidRPr="0059649E" w:rsidRDefault="00E25A26" w:rsidP="00AE3881">
                <w:pPr>
                  <w:pStyle w:val="Ttulo2"/>
                </w:pPr>
                <w:r w:rsidRPr="00DA564E">
                  <w:rPr>
                    <w:color w:val="355D7E" w:themeColor="accent1" w:themeShade="80"/>
                    <w:lang w:bidi="es-ES"/>
                  </w:rPr>
                  <w:t>EDUCACIÓN</w:t>
                </w:r>
              </w:p>
            </w:sdtContent>
          </w:sdt>
          <w:p w14:paraId="15D917F7" w14:textId="0B24F943" w:rsidR="00036450" w:rsidRPr="0059649E" w:rsidRDefault="00FC1F91" w:rsidP="00AE3881">
            <w:pPr>
              <w:pStyle w:val="Ttulo4"/>
            </w:pPr>
            <w:r>
              <w:t xml:space="preserve">COLEGIO PARTICULAR POLITECNICO EYZAGUIRRE </w:t>
            </w:r>
          </w:p>
          <w:p w14:paraId="44790DC9" w14:textId="46368864" w:rsidR="00036450" w:rsidRPr="0059649E" w:rsidRDefault="00FC1F91" w:rsidP="00AE3881">
            <w:pPr>
              <w:pStyle w:val="Fecha"/>
            </w:pPr>
            <w:r>
              <w:t>2005</w:t>
            </w:r>
            <w:r w:rsidR="00036450" w:rsidRPr="0059649E">
              <w:rPr>
                <w:lang w:bidi="es-ES"/>
              </w:rPr>
              <w:t xml:space="preserve"> - </w:t>
            </w:r>
            <w:r>
              <w:t>2013</w:t>
            </w:r>
          </w:p>
          <w:p w14:paraId="7312B48E" w14:textId="42064A97" w:rsidR="00CC0C6D" w:rsidRPr="0059649E" w:rsidRDefault="005268BA" w:rsidP="00AE3881">
            <w:r>
              <w:t>Educación básica (Kínder-Octavo Básico)</w:t>
            </w:r>
          </w:p>
          <w:p w14:paraId="2FA591F0" w14:textId="77777777" w:rsidR="00036450" w:rsidRPr="0059649E" w:rsidRDefault="004142CD" w:rsidP="00AE3881">
            <w:r w:rsidRPr="0059649E">
              <w:rPr>
                <w:lang w:bidi="es-ES"/>
              </w:rPr>
              <w:t xml:space="preserve"> </w:t>
            </w:r>
          </w:p>
          <w:p w14:paraId="7DDC82D2" w14:textId="169EA7F0" w:rsidR="00036450" w:rsidRPr="0059649E" w:rsidRDefault="005268BA" w:rsidP="00AE3881">
            <w:pPr>
              <w:pStyle w:val="Ttulo4"/>
            </w:pPr>
            <w:r>
              <w:t>COLEGIO PARTICULAR POLITECNICO EYZAGUIRRE</w:t>
            </w:r>
          </w:p>
          <w:p w14:paraId="0F939BF1" w14:textId="6E4832FF" w:rsidR="00036450" w:rsidRPr="0059649E" w:rsidRDefault="005268BA" w:rsidP="00AE3881">
            <w:pPr>
              <w:pStyle w:val="Fecha"/>
            </w:pPr>
            <w:r>
              <w:t>2014</w:t>
            </w:r>
            <w:r w:rsidR="00036450" w:rsidRPr="0059649E">
              <w:rPr>
                <w:lang w:bidi="es-ES"/>
              </w:rPr>
              <w:t xml:space="preserve"> - </w:t>
            </w:r>
            <w:r>
              <w:t>2017</w:t>
            </w:r>
          </w:p>
          <w:p w14:paraId="2CD22486" w14:textId="5905BEC5" w:rsidR="001424E5" w:rsidRDefault="005268BA" w:rsidP="00AE3881">
            <w:r>
              <w:t xml:space="preserve">Educación Media (1ero medio- 4to medio) </w:t>
            </w:r>
            <w:r w:rsidR="007925ED">
              <w:t>T</w:t>
            </w:r>
            <w:r>
              <w:t xml:space="preserve">écnico en </w:t>
            </w:r>
            <w:r w:rsidR="007925ED">
              <w:t>C</w:t>
            </w:r>
            <w:r>
              <w:t>ontabilidad</w:t>
            </w:r>
          </w:p>
          <w:p w14:paraId="4C745EBD" w14:textId="276343F7" w:rsidR="00DA564E" w:rsidRDefault="00DA564E" w:rsidP="00AE3881"/>
          <w:p w14:paraId="26332343" w14:textId="19893703" w:rsidR="00DA564E" w:rsidRPr="00DA564E" w:rsidRDefault="00DA564E" w:rsidP="00AE3881">
            <w:pPr>
              <w:rPr>
                <w:b/>
                <w:bCs/>
              </w:rPr>
            </w:pPr>
            <w:r w:rsidRPr="00DA564E">
              <w:rPr>
                <w:b/>
                <w:bCs/>
              </w:rPr>
              <w:t xml:space="preserve">INSTITUTO PROFECIONAL DUOC UC </w:t>
            </w:r>
          </w:p>
          <w:p w14:paraId="40101FB1" w14:textId="5BDE8B49" w:rsidR="00DA564E" w:rsidRDefault="00DA564E" w:rsidP="00AE3881">
            <w:r>
              <w:t>2021-Cursando</w:t>
            </w:r>
          </w:p>
          <w:p w14:paraId="039247DD" w14:textId="4D2A6225" w:rsidR="00DA564E" w:rsidRPr="0059649E" w:rsidRDefault="00DA564E" w:rsidP="00AE3881">
            <w:r>
              <w:t xml:space="preserve">Carrera de Auditoria </w:t>
            </w:r>
          </w:p>
          <w:p w14:paraId="14CFF675" w14:textId="77777777" w:rsidR="004142CD" w:rsidRPr="0059649E" w:rsidRDefault="004142CD" w:rsidP="00AE3881"/>
          <w:sdt>
            <w:sdtPr>
              <w:id w:val="1001553383"/>
              <w:placeholder>
                <w:docPart w:val="93E5626192B24F818BB7BCBB3FEF5920"/>
              </w:placeholder>
              <w:temporary/>
              <w:showingPlcHdr/>
              <w15:appearance w15:val="hidden"/>
            </w:sdtPr>
            <w:sdtEndPr/>
            <w:sdtContent>
              <w:p w14:paraId="092EAED0" w14:textId="77777777" w:rsidR="00036450" w:rsidRPr="0059649E" w:rsidRDefault="00036450" w:rsidP="00AE3881">
                <w:pPr>
                  <w:pStyle w:val="Ttulo2"/>
                </w:pPr>
                <w:r w:rsidRPr="00DA564E">
                  <w:rPr>
                    <w:color w:val="355D7E" w:themeColor="accent1" w:themeShade="80"/>
                    <w:lang w:bidi="es-ES"/>
                  </w:rPr>
                  <w:t>EXPERIENCIA LABORAL</w:t>
                </w:r>
              </w:p>
            </w:sdtContent>
          </w:sdt>
          <w:p w14:paraId="5EF51FE7" w14:textId="51501C90" w:rsidR="00036450" w:rsidRPr="0059649E" w:rsidRDefault="00E53CA6" w:rsidP="00AE3881">
            <w:pPr>
              <w:pStyle w:val="Ttulo4"/>
              <w:rPr>
                <w:bCs/>
              </w:rPr>
            </w:pPr>
            <w:r>
              <w:t xml:space="preserve"> </w:t>
            </w:r>
            <w:r w:rsidR="00036450" w:rsidRPr="0059649E">
              <w:rPr>
                <w:lang w:bidi="es-ES"/>
              </w:rPr>
              <w:t xml:space="preserve"> </w:t>
            </w:r>
            <w:r w:rsidR="00DA564E">
              <w:t>McDonald’s</w:t>
            </w:r>
            <w:r w:rsidR="00AD7247">
              <w:t xml:space="preserve"> – Crew/ Anfitriona</w:t>
            </w:r>
          </w:p>
          <w:p w14:paraId="2F226DDF" w14:textId="110A6A59" w:rsidR="00036450" w:rsidRPr="00E2675C" w:rsidRDefault="00DA564E" w:rsidP="00AE3881">
            <w:pPr>
              <w:pStyle w:val="Fecha"/>
              <w:rPr>
                <w:b/>
                <w:bCs/>
              </w:rPr>
            </w:pPr>
            <w:r w:rsidRPr="00E2675C">
              <w:rPr>
                <w:b/>
                <w:bCs/>
              </w:rPr>
              <w:t>Mayo del 2016</w:t>
            </w:r>
            <w:r w:rsidR="004142CD" w:rsidRPr="00E2675C">
              <w:rPr>
                <w:b/>
                <w:bCs/>
                <w:lang w:bidi="es-ES"/>
              </w:rPr>
              <w:t xml:space="preserve"> </w:t>
            </w:r>
            <w:r w:rsidRPr="00E2675C">
              <w:rPr>
                <w:b/>
                <w:bCs/>
                <w:lang w:bidi="es-ES"/>
              </w:rPr>
              <w:t>–</w:t>
            </w:r>
            <w:r w:rsidR="004142CD" w:rsidRPr="00E2675C">
              <w:rPr>
                <w:b/>
                <w:bCs/>
                <w:lang w:bidi="es-ES"/>
              </w:rPr>
              <w:t xml:space="preserve"> </w:t>
            </w:r>
            <w:r w:rsidRPr="00E2675C">
              <w:rPr>
                <w:b/>
                <w:bCs/>
                <w:lang w:bidi="es-ES"/>
              </w:rPr>
              <w:t xml:space="preserve">Noviembre del </w:t>
            </w:r>
            <w:r w:rsidRPr="00E2675C">
              <w:rPr>
                <w:b/>
                <w:bCs/>
              </w:rPr>
              <w:t>2016</w:t>
            </w:r>
          </w:p>
          <w:p w14:paraId="3F050D5F" w14:textId="692EFCF2" w:rsidR="00E2675C" w:rsidRDefault="00350FF9" w:rsidP="00AE3881">
            <w:pPr>
              <w:pStyle w:val="Prrafodelista"/>
              <w:numPr>
                <w:ilvl w:val="0"/>
                <w:numId w:val="14"/>
              </w:numPr>
            </w:pPr>
            <w:r>
              <w:t>Cobro en la caja y por teléfono con tarjeta</w:t>
            </w:r>
            <w:r w:rsidR="00E2675C">
              <w:t xml:space="preserve"> de crédito y efectivo.</w:t>
            </w:r>
          </w:p>
          <w:p w14:paraId="4AAAC1E1" w14:textId="4EF397C3" w:rsidR="00E2675C" w:rsidRDefault="00E2675C" w:rsidP="00AE3881">
            <w:pPr>
              <w:pStyle w:val="Prrafodelista"/>
              <w:numPr>
                <w:ilvl w:val="0"/>
                <w:numId w:val="14"/>
              </w:numPr>
            </w:pPr>
            <w:r>
              <w:t xml:space="preserve">Atención y asesoramiento al cliente </w:t>
            </w:r>
          </w:p>
          <w:p w14:paraId="7211E057" w14:textId="30A0C85D" w:rsidR="00E2675C" w:rsidRDefault="00E2675C" w:rsidP="00AE3881">
            <w:pPr>
              <w:pStyle w:val="Prrafodelista"/>
              <w:numPr>
                <w:ilvl w:val="0"/>
                <w:numId w:val="14"/>
              </w:numPr>
            </w:pPr>
            <w:r>
              <w:t>Limpieza y mantenimiento para garantizar una buena imagen del establecimiento</w:t>
            </w:r>
          </w:p>
          <w:p w14:paraId="2333682F" w14:textId="77777777" w:rsidR="00E2675C" w:rsidRPr="0059649E" w:rsidRDefault="00E2675C" w:rsidP="00AE3881">
            <w:pPr>
              <w:pStyle w:val="Prrafodelista"/>
              <w:ind w:left="765"/>
            </w:pPr>
          </w:p>
          <w:p w14:paraId="19413E1C" w14:textId="6B7AE774" w:rsidR="004D3011" w:rsidRPr="0059649E" w:rsidRDefault="00AD7247" w:rsidP="00AE3881">
            <w:pPr>
              <w:pStyle w:val="Ttulo4"/>
              <w:rPr>
                <w:bCs/>
              </w:rPr>
            </w:pPr>
            <w:r>
              <w:t>Estadio Nacional Julio Martínez Pradanos</w:t>
            </w:r>
            <w:r>
              <w:rPr>
                <w:lang w:bidi="es-ES"/>
              </w:rPr>
              <w:t>-</w:t>
            </w:r>
            <w:r>
              <w:t>Asistente de cocina</w:t>
            </w:r>
          </w:p>
          <w:p w14:paraId="75AB9DD0" w14:textId="3DFD30CD" w:rsidR="004D3011" w:rsidRPr="00E2675C" w:rsidRDefault="00E2675C" w:rsidP="00AE3881">
            <w:pPr>
              <w:pStyle w:val="Fecha"/>
              <w:rPr>
                <w:b/>
                <w:bCs/>
              </w:rPr>
            </w:pPr>
            <w:r w:rsidRPr="00E2675C">
              <w:rPr>
                <w:b/>
                <w:bCs/>
              </w:rPr>
              <w:t>Enero del 2017</w:t>
            </w:r>
            <w:r w:rsidR="004142CD" w:rsidRPr="00E2675C">
              <w:rPr>
                <w:b/>
                <w:bCs/>
                <w:lang w:bidi="es-ES"/>
              </w:rPr>
              <w:t xml:space="preserve"> </w:t>
            </w:r>
            <w:r w:rsidRPr="00E2675C">
              <w:rPr>
                <w:b/>
                <w:bCs/>
                <w:lang w:bidi="es-ES"/>
              </w:rPr>
              <w:t>–</w:t>
            </w:r>
            <w:r w:rsidR="004142CD" w:rsidRPr="00E2675C">
              <w:rPr>
                <w:b/>
                <w:bCs/>
                <w:lang w:bidi="es-ES"/>
              </w:rPr>
              <w:t xml:space="preserve"> </w:t>
            </w:r>
            <w:r w:rsidRPr="00E2675C">
              <w:rPr>
                <w:b/>
                <w:bCs/>
              </w:rPr>
              <w:t>Julio del 2017</w:t>
            </w:r>
          </w:p>
          <w:p w14:paraId="3545FF64" w14:textId="01383DA8" w:rsidR="00E2675C" w:rsidRDefault="00E2675C" w:rsidP="00AE3881">
            <w:pPr>
              <w:pStyle w:val="Prrafodelista"/>
              <w:numPr>
                <w:ilvl w:val="0"/>
                <w:numId w:val="16"/>
              </w:numPr>
            </w:pPr>
            <w:r>
              <w:t>A cargo de limpiar y mantener la estación del trabajo conforme a las normas de seguridad e higiene</w:t>
            </w:r>
          </w:p>
          <w:p w14:paraId="65A21067" w14:textId="0630A919" w:rsidR="00E2675C" w:rsidRDefault="00E2675C" w:rsidP="00AE3881">
            <w:pPr>
              <w:pStyle w:val="Prrafodelista"/>
              <w:numPr>
                <w:ilvl w:val="0"/>
                <w:numId w:val="16"/>
              </w:numPr>
            </w:pPr>
            <w:r>
              <w:t>Preparación de alimentos en la sección fría siguiendo las instrucciones el chef.</w:t>
            </w:r>
          </w:p>
          <w:p w14:paraId="13D3C547" w14:textId="77777777" w:rsidR="00E2675C" w:rsidRPr="00E2675C" w:rsidRDefault="00E2675C" w:rsidP="00AE3881">
            <w:pPr>
              <w:pStyle w:val="Prrafodelista"/>
            </w:pPr>
          </w:p>
          <w:p w14:paraId="53D21E36" w14:textId="65211E47" w:rsidR="004D3011" w:rsidRPr="0059649E" w:rsidRDefault="00AD7247" w:rsidP="00AE3881">
            <w:pPr>
              <w:pStyle w:val="Ttulo4"/>
              <w:rPr>
                <w:bCs/>
              </w:rPr>
            </w:pPr>
            <w:r>
              <w:t>Asesoría Contable y Financiera Patricio Cáceres E.I.R.L. “Caceres&amp;Asociados”</w:t>
            </w:r>
            <w:r>
              <w:rPr>
                <w:lang w:bidi="es-ES"/>
              </w:rPr>
              <w:t xml:space="preserve">- </w:t>
            </w:r>
            <w:r>
              <w:t xml:space="preserve">Asistente Contable </w:t>
            </w:r>
          </w:p>
          <w:p w14:paraId="3EDDDBF4" w14:textId="0E3D0BA6" w:rsidR="004D3011" w:rsidRPr="00E2675C" w:rsidRDefault="00AD7247" w:rsidP="00AE3881">
            <w:pPr>
              <w:pStyle w:val="Fecha"/>
              <w:rPr>
                <w:b/>
                <w:bCs/>
              </w:rPr>
            </w:pPr>
            <w:r w:rsidRPr="00E2675C">
              <w:rPr>
                <w:b/>
                <w:bCs/>
              </w:rPr>
              <w:t xml:space="preserve">Noviembre 2017 </w:t>
            </w:r>
            <w:r w:rsidRPr="00E2675C">
              <w:rPr>
                <w:b/>
                <w:bCs/>
                <w:lang w:bidi="es-ES"/>
              </w:rPr>
              <w:t>-</w:t>
            </w:r>
            <w:r w:rsidR="004142CD" w:rsidRPr="00E2675C">
              <w:rPr>
                <w:b/>
                <w:bCs/>
                <w:lang w:bidi="es-ES"/>
              </w:rPr>
              <w:t xml:space="preserve"> </w:t>
            </w:r>
            <w:r w:rsidRPr="00E2675C">
              <w:rPr>
                <w:b/>
                <w:bCs/>
              </w:rPr>
              <w:t>Julio 202</w:t>
            </w:r>
            <w:r w:rsidR="00E2675C" w:rsidRPr="00E2675C">
              <w:rPr>
                <w:b/>
                <w:bCs/>
              </w:rPr>
              <w:t>1</w:t>
            </w:r>
          </w:p>
          <w:p w14:paraId="5BDFEA2D" w14:textId="78500370" w:rsidR="004D3011" w:rsidRDefault="00E2675C" w:rsidP="00AE3881">
            <w:pPr>
              <w:pStyle w:val="Prrafodelista"/>
              <w:numPr>
                <w:ilvl w:val="0"/>
                <w:numId w:val="17"/>
              </w:numPr>
            </w:pPr>
            <w:r>
              <w:t>Revisión de contabilidad para mantener los registros financieros actualizados.</w:t>
            </w:r>
          </w:p>
          <w:p w14:paraId="603313F7" w14:textId="426540E7" w:rsidR="00E2675C" w:rsidRDefault="00E2675C" w:rsidP="00AE3881">
            <w:pPr>
              <w:pStyle w:val="Prrafodelista"/>
              <w:numPr>
                <w:ilvl w:val="0"/>
                <w:numId w:val="17"/>
              </w:numPr>
            </w:pPr>
            <w:r>
              <w:t>Redacción y presentación mensual y anual de informes financieros sobre el estado general de las cuentas.</w:t>
            </w:r>
          </w:p>
          <w:p w14:paraId="5378768F" w14:textId="5904530C" w:rsidR="00E2675C" w:rsidRDefault="00E2675C" w:rsidP="00AE3881">
            <w:pPr>
              <w:pStyle w:val="Prrafodelista"/>
              <w:numPr>
                <w:ilvl w:val="0"/>
                <w:numId w:val="17"/>
              </w:numPr>
            </w:pPr>
            <w:r>
              <w:t>Registro de retención de impuestos, gastos generales de la empresa.</w:t>
            </w:r>
          </w:p>
          <w:p w14:paraId="15F2E554" w14:textId="15EB7DB7" w:rsidR="00E2675C" w:rsidRDefault="00E2675C" w:rsidP="00AE3881">
            <w:pPr>
              <w:pStyle w:val="Prrafodelista"/>
              <w:numPr>
                <w:ilvl w:val="0"/>
                <w:numId w:val="17"/>
              </w:numPr>
            </w:pPr>
            <w:r>
              <w:t>Presentación de declaraciones fiscales y de IVA.</w:t>
            </w:r>
          </w:p>
          <w:p w14:paraId="0FC61BAF" w14:textId="4067BDDE" w:rsidR="00E2675C" w:rsidRPr="0059649E" w:rsidRDefault="00E2675C" w:rsidP="00AE3881">
            <w:pPr>
              <w:pStyle w:val="Prrafodelista"/>
              <w:numPr>
                <w:ilvl w:val="0"/>
                <w:numId w:val="17"/>
              </w:numPr>
            </w:pPr>
            <w:r>
              <w:t>Resolución de consultas y atención al cliente a través de diferentes canales establecidos por el departamento.</w:t>
            </w:r>
          </w:p>
          <w:p w14:paraId="3827A50D" w14:textId="194EC7BD" w:rsidR="00036450" w:rsidRPr="0059649E" w:rsidRDefault="00AD7247" w:rsidP="00AE3881">
            <w:pPr>
              <w:pStyle w:val="Ttulo2"/>
            </w:pPr>
            <w:r>
              <w:lastRenderedPageBreak/>
              <w:t xml:space="preserve"> </w:t>
            </w:r>
          </w:p>
          <w:p w14:paraId="63F3C25B" w14:textId="2805D713" w:rsidR="00036450" w:rsidRPr="0059649E" w:rsidRDefault="00036450" w:rsidP="00AE3881">
            <w:pPr>
              <w:rPr>
                <w:color w:val="FFFFFF" w:themeColor="background1"/>
              </w:rPr>
            </w:pPr>
          </w:p>
        </w:tc>
      </w:tr>
    </w:tbl>
    <w:p w14:paraId="13322BF1" w14:textId="77777777" w:rsidR="0043117B" w:rsidRPr="0059649E" w:rsidRDefault="00EC17CA" w:rsidP="000C45FF">
      <w:pPr>
        <w:tabs>
          <w:tab w:val="left" w:pos="990"/>
        </w:tabs>
      </w:pPr>
    </w:p>
    <w:sectPr w:rsidR="0043117B" w:rsidRPr="0059649E" w:rsidSect="0059649E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F7BC" w14:textId="77777777" w:rsidR="00EC17CA" w:rsidRDefault="00EC17CA" w:rsidP="000C45FF">
      <w:r>
        <w:separator/>
      </w:r>
    </w:p>
  </w:endnote>
  <w:endnote w:type="continuationSeparator" w:id="0">
    <w:p w14:paraId="0F4131A4" w14:textId="77777777" w:rsidR="00EC17CA" w:rsidRDefault="00EC17C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E4D2" w14:textId="77777777" w:rsidR="00EC17CA" w:rsidRDefault="00EC17CA" w:rsidP="000C45FF">
      <w:r>
        <w:separator/>
      </w:r>
    </w:p>
  </w:footnote>
  <w:footnote w:type="continuationSeparator" w:id="0">
    <w:p w14:paraId="2D3043F4" w14:textId="77777777" w:rsidR="00EC17CA" w:rsidRDefault="00EC17C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89406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86C6CDA" wp14:editId="6298BE1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5B09D1"/>
    <w:multiLevelType w:val="hybridMultilevel"/>
    <w:tmpl w:val="7902E5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9625676"/>
    <w:multiLevelType w:val="hybridMultilevel"/>
    <w:tmpl w:val="735271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2BE21A5"/>
    <w:multiLevelType w:val="hybridMultilevel"/>
    <w:tmpl w:val="4C8C26F6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D614FF0"/>
    <w:multiLevelType w:val="hybridMultilevel"/>
    <w:tmpl w:val="D60C1E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65CAE"/>
    <w:multiLevelType w:val="hybridMultilevel"/>
    <w:tmpl w:val="8B9436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5"/>
  </w:num>
  <w:num w:numId="15">
    <w:abstractNumId w:val="13"/>
  </w:num>
  <w:num w:numId="16">
    <w:abstractNumId w:val="10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93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44EBC"/>
    <w:rsid w:val="00350FF9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268BA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5ED"/>
    <w:rsid w:val="007927F5"/>
    <w:rsid w:val="007F2E93"/>
    <w:rsid w:val="00802CA0"/>
    <w:rsid w:val="009260CD"/>
    <w:rsid w:val="00952C25"/>
    <w:rsid w:val="009A09AC"/>
    <w:rsid w:val="00A2118D"/>
    <w:rsid w:val="00AD7247"/>
    <w:rsid w:val="00AD76E2"/>
    <w:rsid w:val="00AE3881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A564E"/>
    <w:rsid w:val="00DD172A"/>
    <w:rsid w:val="00E25A26"/>
    <w:rsid w:val="00E2675C"/>
    <w:rsid w:val="00E4381A"/>
    <w:rsid w:val="00E53CA6"/>
    <w:rsid w:val="00E55D74"/>
    <w:rsid w:val="00EC17CA"/>
    <w:rsid w:val="00EE4C8D"/>
    <w:rsid w:val="00F60274"/>
    <w:rsid w:val="00F77FB9"/>
    <w:rsid w:val="00F94526"/>
    <w:rsid w:val="00FA7F78"/>
    <w:rsid w:val="00FB068F"/>
    <w:rsid w:val="00F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5F4D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ia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5AE6DCA8AB4AB4B10082CDAB4A9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6207-488A-4D81-BF4C-5E5D25C67F43}"/>
      </w:docPartPr>
      <w:docPartBody>
        <w:p w:rsidR="00097207" w:rsidRDefault="0091703A">
          <w:pPr>
            <w:pStyle w:val="095AE6DCA8AB4AB4B10082CDAB4A9676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93E5626192B24F818BB7BCBB3FEF5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BEBF8-EA20-4F71-981E-3A0A95196F8D}"/>
      </w:docPartPr>
      <w:docPartBody>
        <w:p w:rsidR="00097207" w:rsidRDefault="0091703A">
          <w:pPr>
            <w:pStyle w:val="93E5626192B24F818BB7BCBB3FEF5920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3A"/>
    <w:rsid w:val="00097207"/>
    <w:rsid w:val="00192C90"/>
    <w:rsid w:val="0091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095AE6DCA8AB4AB4B10082CDAB4A9676">
    <w:name w:val="095AE6DCA8AB4AB4B10082CDAB4A9676"/>
  </w:style>
  <w:style w:type="paragraph" w:customStyle="1" w:styleId="93E5626192B24F818BB7BCBB3FEF5920">
    <w:name w:val="93E5626192B24F818BB7BCBB3FEF5920"/>
  </w:style>
  <w:style w:type="paragraph" w:customStyle="1" w:styleId="CCE496A50ADB40EFA6DCAB5EBC6C0752">
    <w:name w:val="CCE496A50ADB40EFA6DCAB5EBC6C0752"/>
  </w:style>
  <w:style w:type="paragraph" w:customStyle="1" w:styleId="992CCF4C7C7A4C4AADBEA09E51618BFD">
    <w:name w:val="992CCF4C7C7A4C4AADBEA09E51618BFD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2021-07-29T13:30:00Z</dcterms:created>
  <dcterms:modified xsi:type="dcterms:W3CDTF">2021-07-29T13:30:00Z</dcterms:modified>
</cp:coreProperties>
</file>