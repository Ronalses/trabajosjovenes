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0461" w14:textId="0650F04F" w:rsidR="00F31AAF" w:rsidRDefault="00F31AAF">
      <w:pPr>
        <w:pStyle w:val="Nombre"/>
      </w:pPr>
      <w:r>
        <w:t xml:space="preserve">Currículum </w:t>
      </w:r>
    </w:p>
    <w:p w14:paraId="6A1FCC15" w14:textId="77777777" w:rsidR="00F31AAF" w:rsidRDefault="00F31AAF">
      <w:pPr>
        <w:pStyle w:val="Nombre"/>
      </w:pPr>
    </w:p>
    <w:p w14:paraId="422492F1" w14:textId="5D99F398" w:rsidR="0059120E" w:rsidRPr="002C1884" w:rsidRDefault="001546AF">
      <w:pPr>
        <w:pStyle w:val="Nombre"/>
      </w:pPr>
      <w:r>
        <w:t>CONSTANZa valeria Hernández Silva</w:t>
      </w:r>
    </w:p>
    <w:p w14:paraId="10260BCF" w14:textId="3B5DEA17" w:rsidR="0059120E" w:rsidRDefault="0063293C">
      <w:pPr>
        <w:pStyle w:val="Informacindecontacto"/>
      </w:pPr>
      <w:r>
        <w:t xml:space="preserve">Dirección El nocedal 8560 </w:t>
      </w:r>
      <w:proofErr w:type="spellStart"/>
      <w:r>
        <w:t>Depto</w:t>
      </w:r>
      <w:proofErr w:type="spellEnd"/>
      <w:r>
        <w:t xml:space="preserve"> C301, Cerro Navia, RM.</w:t>
      </w:r>
    </w:p>
    <w:p w14:paraId="758B8EB3" w14:textId="65CDADE9" w:rsidR="0063293C" w:rsidRDefault="0063293C">
      <w:pPr>
        <w:pStyle w:val="Informacindecontacto"/>
      </w:pPr>
      <w:r>
        <w:t xml:space="preserve">Teléfono </w:t>
      </w:r>
      <w:r w:rsidR="0054468C">
        <w:t>9 42933814</w:t>
      </w:r>
    </w:p>
    <w:p w14:paraId="1E95A534" w14:textId="33CB1DF2" w:rsidR="0054468C" w:rsidRDefault="0054468C">
      <w:pPr>
        <w:pStyle w:val="Informacindecontacto"/>
      </w:pPr>
      <w:r>
        <w:t xml:space="preserve">Correo </w:t>
      </w:r>
      <w:hyperlink r:id="rId7" w:history="1">
        <w:r w:rsidRPr="00944A00">
          <w:rPr>
            <w:rStyle w:val="Hipervnculo"/>
          </w:rPr>
          <w:t>constanzavh01@gmail.com</w:t>
        </w:r>
      </w:hyperlink>
      <w:r>
        <w:t xml:space="preserve"> </w:t>
      </w:r>
    </w:p>
    <w:p w14:paraId="4BCA163D" w14:textId="255C22E8" w:rsidR="00F31AAF" w:rsidRDefault="00F31AAF">
      <w:pPr>
        <w:pStyle w:val="Informacindecontacto"/>
      </w:pPr>
      <w:r>
        <w:t>Nacionalidad Chilena</w:t>
      </w:r>
    </w:p>
    <w:p w14:paraId="5AB3F56C" w14:textId="23FDE752" w:rsidR="007B11DB" w:rsidRPr="002C1884" w:rsidRDefault="007B11DB">
      <w:pPr>
        <w:pStyle w:val="Informacindecontacto"/>
      </w:pPr>
      <w:r>
        <w:t xml:space="preserve">Fecha de nacimiento 25 de noviembre </w:t>
      </w:r>
      <w:r w:rsidR="000C20DE">
        <w:t>2001</w:t>
      </w:r>
    </w:p>
    <w:p w14:paraId="1E9FB907" w14:textId="483814A9" w:rsidR="0059120E" w:rsidRDefault="007812FA">
      <w:pPr>
        <w:pStyle w:val="Ttulo1"/>
      </w:pPr>
      <w:r>
        <w:t>Perfil</w:t>
      </w:r>
    </w:p>
    <w:p w14:paraId="4E65E0DC" w14:textId="2F072AE3" w:rsidR="007812FA" w:rsidRDefault="007812FA" w:rsidP="006B1BA5">
      <w:pPr>
        <w:pStyle w:val="Prrafodelista"/>
        <w:numPr>
          <w:ilvl w:val="0"/>
          <w:numId w:val="12"/>
        </w:numPr>
      </w:pPr>
      <w:r>
        <w:t>Estudiante.</w:t>
      </w:r>
    </w:p>
    <w:p w14:paraId="14F4D2E2" w14:textId="74930F63" w:rsidR="007812FA" w:rsidRPr="007812FA" w:rsidRDefault="007812FA" w:rsidP="006B1BA5">
      <w:pPr>
        <w:pStyle w:val="Prrafodelista"/>
        <w:numPr>
          <w:ilvl w:val="0"/>
          <w:numId w:val="12"/>
        </w:numPr>
      </w:pPr>
      <w:r>
        <w:t>Sin experiencia laboral</w:t>
      </w:r>
      <w:r w:rsidR="002A0035">
        <w:t>.</w:t>
      </w:r>
    </w:p>
    <w:p w14:paraId="7089F730" w14:textId="36DA458D" w:rsidR="0059120E" w:rsidRPr="002C1884" w:rsidRDefault="00787779" w:rsidP="006B1BA5">
      <w:pPr>
        <w:pStyle w:val="Prrafodelista"/>
        <w:numPr>
          <w:ilvl w:val="0"/>
          <w:numId w:val="12"/>
        </w:numPr>
        <w:spacing w:after="180"/>
      </w:pPr>
      <w:r>
        <w:t>Disponibilidad inmediata</w:t>
      </w:r>
      <w:r w:rsidR="002A0035">
        <w:t>.</w:t>
      </w:r>
    </w:p>
    <w:p w14:paraId="5F11E286" w14:textId="4B0B941A" w:rsidR="0059120E" w:rsidRDefault="00E960ED" w:rsidP="00787779">
      <w:pPr>
        <w:pStyle w:val="Ttulo1"/>
      </w:pPr>
      <w:sdt>
        <w:sdtPr>
          <w:id w:val="-1150367223"/>
          <w:placeholder>
            <w:docPart w:val="B2EDF068CF88A64BAB5A462BCC429038"/>
          </w:placeholder>
          <w:temporary/>
        </w:sdtPr>
        <w:sdtEndPr/>
        <w:sdtContent>
          <w:r w:rsidRPr="00D97191">
            <w:rPr>
              <w:sz w:val="24"/>
              <w:szCs w:val="24"/>
            </w:rPr>
            <w:t>Educación</w:t>
          </w:r>
        </w:sdtContent>
      </w:sdt>
    </w:p>
    <w:p w14:paraId="71E8F722" w14:textId="0D8B3C79" w:rsidR="0059120E" w:rsidRDefault="00787779" w:rsidP="002A0035">
      <w:pPr>
        <w:pStyle w:val="Prrafodelista"/>
        <w:numPr>
          <w:ilvl w:val="0"/>
          <w:numId w:val="11"/>
        </w:numPr>
      </w:pPr>
      <w:r>
        <w:t>Educación media completa.</w:t>
      </w:r>
    </w:p>
    <w:p w14:paraId="42D3F734" w14:textId="72B862ED" w:rsidR="00136CD1" w:rsidRDefault="00136CD1" w:rsidP="002A0035">
      <w:pPr>
        <w:pStyle w:val="Prrafodelista"/>
        <w:numPr>
          <w:ilvl w:val="0"/>
          <w:numId w:val="11"/>
        </w:numPr>
      </w:pPr>
      <w:r>
        <w:t>2020</w:t>
      </w:r>
      <w:r w:rsidR="00820214">
        <w:t xml:space="preserve"> – actualidad Universidad Autónoma de Chile.</w:t>
      </w:r>
    </w:p>
    <w:p w14:paraId="70A2E3E5" w14:textId="1ABBB039" w:rsidR="00294CD3" w:rsidRDefault="00294CD3" w:rsidP="00294CD3"/>
    <w:p w14:paraId="04A0F1CC" w14:textId="47AB6274" w:rsidR="00294CD3" w:rsidRPr="00656809" w:rsidRDefault="00294CD3" w:rsidP="00656809">
      <w:pPr>
        <w:rPr>
          <w:rFonts w:asciiTheme="majorHAnsi" w:hAnsiTheme="majorHAnsi"/>
          <w:b/>
          <w:bCs/>
          <w:sz w:val="24"/>
          <w:szCs w:val="24"/>
        </w:rPr>
      </w:pPr>
      <w:r w:rsidRPr="00D97191">
        <w:rPr>
          <w:rFonts w:asciiTheme="majorHAnsi" w:hAnsiTheme="majorHAnsi"/>
          <w:b/>
          <w:bCs/>
          <w:sz w:val="24"/>
          <w:szCs w:val="24"/>
        </w:rPr>
        <w:t>Destrezas</w:t>
      </w:r>
    </w:p>
    <w:p w14:paraId="73AC6B66" w14:textId="54F85011" w:rsidR="00CE416B" w:rsidRDefault="00A431D4" w:rsidP="00A431D4">
      <w:pPr>
        <w:pStyle w:val="Prrafodelista"/>
        <w:numPr>
          <w:ilvl w:val="0"/>
          <w:numId w:val="11"/>
        </w:numPr>
      </w:pPr>
      <w:r>
        <w:t xml:space="preserve">Manejo de </w:t>
      </w:r>
      <w:r w:rsidR="00CE416B">
        <w:t xml:space="preserve">Microsoft </w:t>
      </w:r>
      <w:r>
        <w:t xml:space="preserve">Word </w:t>
      </w:r>
      <w:r w:rsidR="00CE416B">
        <w:t xml:space="preserve">básico. </w:t>
      </w:r>
    </w:p>
    <w:p w14:paraId="1369DC8B" w14:textId="6570512B" w:rsidR="00A431D4" w:rsidRDefault="00CE416B" w:rsidP="00A431D4">
      <w:pPr>
        <w:pStyle w:val="Prrafodelista"/>
        <w:numPr>
          <w:ilvl w:val="0"/>
          <w:numId w:val="11"/>
        </w:numPr>
      </w:pPr>
      <w:r>
        <w:t xml:space="preserve">Manejo de </w:t>
      </w:r>
      <w:r w:rsidR="00A431D4">
        <w:t>Excel básico.</w:t>
      </w:r>
    </w:p>
    <w:p w14:paraId="564F6D8A" w14:textId="139F4047" w:rsidR="00656809" w:rsidRDefault="00656809" w:rsidP="00656809"/>
    <w:p w14:paraId="5F718F53" w14:textId="384390F7" w:rsidR="00656809" w:rsidRPr="006076AD" w:rsidRDefault="00656809" w:rsidP="00656809">
      <w:pPr>
        <w:rPr>
          <w:b/>
          <w:bCs/>
          <w:sz w:val="24"/>
          <w:szCs w:val="24"/>
        </w:rPr>
      </w:pPr>
      <w:r w:rsidRPr="006076AD">
        <w:rPr>
          <w:b/>
          <w:bCs/>
          <w:sz w:val="24"/>
          <w:szCs w:val="24"/>
        </w:rPr>
        <w:t>Idiomas</w:t>
      </w:r>
    </w:p>
    <w:p w14:paraId="131D2388" w14:textId="1957741D" w:rsidR="00656809" w:rsidRDefault="00656809" w:rsidP="00656809">
      <w:pPr>
        <w:pStyle w:val="Prrafodelista"/>
        <w:numPr>
          <w:ilvl w:val="0"/>
          <w:numId w:val="11"/>
        </w:numPr>
      </w:pPr>
      <w:r>
        <w:t>Inglés nivel básico.</w:t>
      </w:r>
    </w:p>
    <w:p w14:paraId="748D2A85" w14:textId="5A282391" w:rsidR="00820214" w:rsidRPr="002C1884" w:rsidRDefault="00820214" w:rsidP="00136CD1"/>
    <w:p w14:paraId="115DC9E4" w14:textId="565D9991" w:rsidR="0059120E" w:rsidRPr="002C1884" w:rsidRDefault="00E960ED">
      <w:pPr>
        <w:pStyle w:val="Ttulo2"/>
      </w:pPr>
    </w:p>
    <w:p w14:paraId="5616F117" w14:textId="0B7F64C2" w:rsidR="0059120E" w:rsidRDefault="00E960ED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7915B" w14:textId="77777777" w:rsidR="00E960ED" w:rsidRDefault="00E960ED">
      <w:pPr>
        <w:spacing w:after="0" w:line="240" w:lineRule="auto"/>
      </w:pPr>
      <w:r>
        <w:separator/>
      </w:r>
    </w:p>
  </w:endnote>
  <w:endnote w:type="continuationSeparator" w:id="0">
    <w:p w14:paraId="66F6CDC8" w14:textId="77777777" w:rsidR="00E960ED" w:rsidRDefault="00E9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C8A86" w14:textId="77777777" w:rsidR="0059120E" w:rsidRDefault="00E960ED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86A4" w14:textId="77777777" w:rsidR="00E960ED" w:rsidRDefault="00E960ED">
      <w:pPr>
        <w:spacing w:after="0" w:line="240" w:lineRule="auto"/>
      </w:pPr>
      <w:r>
        <w:separator/>
      </w:r>
    </w:p>
  </w:footnote>
  <w:footnote w:type="continuationSeparator" w:id="0">
    <w:p w14:paraId="0D3CC692" w14:textId="77777777" w:rsidR="00E960ED" w:rsidRDefault="00E9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88F5" w14:textId="77777777" w:rsidR="0059120E" w:rsidRDefault="00E960ED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80229A" wp14:editId="4BBC3EB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12174A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9640" w14:textId="77777777" w:rsidR="0059120E" w:rsidRDefault="00E960ED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BEEB58" wp14:editId="2A5741E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588DD2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AD3E89"/>
    <w:multiLevelType w:val="hybridMultilevel"/>
    <w:tmpl w:val="7938FF9C"/>
    <w:lvl w:ilvl="0" w:tplc="FFFFFFFF">
      <w:start w:val="202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47AFC"/>
    <w:multiLevelType w:val="hybridMultilevel"/>
    <w:tmpl w:val="C7A0D862"/>
    <w:lvl w:ilvl="0" w:tplc="FFFFFFFF">
      <w:start w:val="202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AF"/>
    <w:rsid w:val="000C20DE"/>
    <w:rsid w:val="00136CD1"/>
    <w:rsid w:val="001546AF"/>
    <w:rsid w:val="00294CD3"/>
    <w:rsid w:val="002A0035"/>
    <w:rsid w:val="0054468C"/>
    <w:rsid w:val="006076AD"/>
    <w:rsid w:val="0063293C"/>
    <w:rsid w:val="00656809"/>
    <w:rsid w:val="006B1BA5"/>
    <w:rsid w:val="006C1E91"/>
    <w:rsid w:val="007812FA"/>
    <w:rsid w:val="00787779"/>
    <w:rsid w:val="007B11DB"/>
    <w:rsid w:val="00820214"/>
    <w:rsid w:val="00A431D4"/>
    <w:rsid w:val="00C52541"/>
    <w:rsid w:val="00CE416B"/>
    <w:rsid w:val="00D97191"/>
    <w:rsid w:val="00E768FB"/>
    <w:rsid w:val="00E960ED"/>
    <w:rsid w:val="00F31AAF"/>
    <w:rsid w:val="00F7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6FD26"/>
  <w15:docId w15:val="{092A3D27-13C9-834D-997E-13C82789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54468C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constanzavh01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F6AF173-9D07-644E-A018-C4AD55A971C4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EDF068CF88A64BAB5A462BCC429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44355-43B3-6743-9600-080558B7DB33}"/>
      </w:docPartPr>
      <w:docPartBody>
        <w:p w:rsidR="00000000" w:rsidRDefault="0041561E">
          <w:pPr>
            <w:pStyle w:val="B2EDF068CF88A64BAB5A462BCC42903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00"/>
    <w:rsid w:val="0041561E"/>
    <w:rsid w:val="006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F4FEA002A7E44E93B79B18A549F8FF">
    <w:name w:val="8BF4FEA002A7E44E93B79B18A549F8FF"/>
  </w:style>
  <w:style w:type="paragraph" w:customStyle="1" w:styleId="860BC1DA43E4464C8A30796D503E815C">
    <w:name w:val="860BC1DA43E4464C8A30796D503E815C"/>
  </w:style>
  <w:style w:type="paragraph" w:customStyle="1" w:styleId="465BD02F3152E241B4EE3BBEF7A7F3AD">
    <w:name w:val="465BD02F3152E241B4EE3BBEF7A7F3AD"/>
  </w:style>
  <w:style w:type="paragraph" w:customStyle="1" w:styleId="1CF1C4C6D102FD47AFC5CC36AF0543B0">
    <w:name w:val="1CF1C4C6D102FD47AFC5CC36AF0543B0"/>
  </w:style>
  <w:style w:type="paragraph" w:customStyle="1" w:styleId="B2EDF068CF88A64BAB5A462BCC429038">
    <w:name w:val="B2EDF068CF88A64BAB5A462BCC429038"/>
  </w:style>
  <w:style w:type="paragraph" w:customStyle="1" w:styleId="2D714101DE32BF4B806D3306C731CD86">
    <w:name w:val="2D714101DE32BF4B806D3306C731CD86"/>
  </w:style>
  <w:style w:type="paragraph" w:customStyle="1" w:styleId="F3190BBE08767549AD5A6F72E1B51DBF">
    <w:name w:val="F3190BBE08767549AD5A6F72E1B51DBF"/>
  </w:style>
  <w:style w:type="paragraph" w:customStyle="1" w:styleId="37F404AA2E34F84CA8EC7311B03DFF2E">
    <w:name w:val="37F404AA2E34F84CA8EC7311B03DFF2E"/>
  </w:style>
  <w:style w:type="paragraph" w:customStyle="1" w:styleId="534D73AEE68B3645A7EECF4D0CBD8D45">
    <w:name w:val="534D73AEE68B3645A7EECF4D0CBD8D45"/>
  </w:style>
  <w:style w:type="paragraph" w:customStyle="1" w:styleId="8D6B87902AE49C40AF315316D7B50E7B">
    <w:name w:val="8D6B87902AE49C40AF315316D7B50E7B"/>
  </w:style>
  <w:style w:type="paragraph" w:customStyle="1" w:styleId="3E75AE946803A240972A677124EF2C72">
    <w:name w:val="3E75AE946803A240972A677124EF2C72"/>
  </w:style>
  <w:style w:type="paragraph" w:customStyle="1" w:styleId="DB545C342A3E1643A0BF07979F02D99E">
    <w:name w:val="DB545C342A3E1643A0BF07979F02D99E"/>
  </w:style>
  <w:style w:type="paragraph" w:customStyle="1" w:styleId="A16329B3C8CF4C459369E22AA4074FE8">
    <w:name w:val="A16329B3C8CF4C459369E22AA4074FE8"/>
  </w:style>
  <w:style w:type="paragraph" w:customStyle="1" w:styleId="0260F113EAA6F34B9701B3A9E1492C36">
    <w:name w:val="0260F113EAA6F34B9701B3A9E1492C36"/>
  </w:style>
  <w:style w:type="paragraph" w:customStyle="1" w:styleId="C1D7866D6C7EFB4F9398A1C0C50CA04A">
    <w:name w:val="C1D7866D6C7EFB4F9398A1C0C50CA04A"/>
    <w:rsid w:val="006F0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{7F6AF173-9D07-644E-A018-C4AD55A971C4}tf50002038.dotx</Template>
  <TotalTime>1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Valeria Hernandez Silva</dc:creator>
  <cp:keywords/>
  <dc:description/>
  <cp:lastModifiedBy>Constanza Valeria Hernandez Silva</cp:lastModifiedBy>
  <cp:revision>4</cp:revision>
  <dcterms:created xsi:type="dcterms:W3CDTF">2021-12-20T00:13:00Z</dcterms:created>
  <dcterms:modified xsi:type="dcterms:W3CDTF">2021-12-20T00:14:00Z</dcterms:modified>
</cp:coreProperties>
</file>