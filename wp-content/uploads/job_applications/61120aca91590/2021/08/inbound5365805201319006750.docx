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20E" w:rsidRPr="002C1884" w:rsidRDefault="002D5512">
      <w:pPr>
        <w:pStyle w:val="Nombre"/>
      </w:pPr>
      <w:r>
        <w:t>Samantha Margaret catricura Carrasco</w:t>
      </w:r>
    </w:p>
    <w:p w:rsidR="0059120E" w:rsidRDefault="00A5487C" w:rsidP="0045721B">
      <w:pPr>
        <w:pStyle w:val="Informacindecontacto"/>
        <w:rPr>
          <w:rStyle w:val="Hipervnculo"/>
        </w:rPr>
      </w:pPr>
      <w:r>
        <w:t xml:space="preserve">Roberto </w:t>
      </w:r>
      <w:proofErr w:type="spellStart"/>
      <w:r w:rsidR="00056C41">
        <w:t>Hun</w:t>
      </w:r>
      <w:r>
        <w:t>neus</w:t>
      </w:r>
      <w:proofErr w:type="spellEnd"/>
      <w:r>
        <w:t xml:space="preserve"> #021, La granja </w:t>
      </w:r>
      <w:r w:rsidR="00DE52FC" w:rsidRPr="00A10208">
        <w:t xml:space="preserve">| </w:t>
      </w:r>
      <w:r w:rsidR="001F2F2F">
        <w:t xml:space="preserve">+56978009624 </w:t>
      </w:r>
      <w:r w:rsidR="00DE52FC" w:rsidRPr="00A10208">
        <w:t xml:space="preserve">| </w:t>
      </w:r>
      <w:hyperlink r:id="rId7" w:history="1">
        <w:r w:rsidR="0064548E" w:rsidRPr="00A454B9">
          <w:rPr>
            <w:rStyle w:val="Hipervnculo"/>
          </w:rPr>
          <w:t>samanthamcc1808@gmail.com</w:t>
        </w:r>
      </w:hyperlink>
    </w:p>
    <w:p w:rsidR="006B7B7A" w:rsidRPr="002C1884" w:rsidRDefault="006B7B7A" w:rsidP="0045721B">
      <w:pPr>
        <w:pStyle w:val="Informacindecontacto"/>
      </w:pPr>
    </w:p>
    <w:p w:rsidR="0059120E" w:rsidRPr="002C1884" w:rsidRDefault="00E8225C">
      <w:pPr>
        <w:pStyle w:val="Ttulo1"/>
      </w:pPr>
      <w:sdt>
        <w:sdtPr>
          <w:id w:val="-1150367223"/>
          <w:placeholder>
            <w:docPart w:val="EB2DB2E2421CDB4D8946E2E3FA756944"/>
          </w:placeholder>
          <w:temporary/>
          <w:showingPlcHdr/>
        </w:sdtPr>
        <w:sdtEndPr/>
        <w:sdtContent>
          <w:r w:rsidR="00DE52FC" w:rsidRPr="002C1884">
            <w:t>Educación</w:t>
          </w:r>
        </w:sdtContent>
      </w:sdt>
    </w:p>
    <w:p w:rsidR="00692313" w:rsidRDefault="00692313" w:rsidP="00692313">
      <w:pPr>
        <w:pStyle w:val="Ttulo2"/>
      </w:pPr>
      <w:r>
        <w:t xml:space="preserve">Enseñanza </w:t>
      </w:r>
      <w:r w:rsidR="00BE6E20">
        <w:t xml:space="preserve">media / Colegio </w:t>
      </w:r>
      <w:proofErr w:type="spellStart"/>
      <w:r w:rsidR="00BE6E20">
        <w:t>Licarayen</w:t>
      </w:r>
      <w:proofErr w:type="spellEnd"/>
      <w:r w:rsidR="00BE6E20">
        <w:t xml:space="preserve"> (La florida)</w:t>
      </w:r>
    </w:p>
    <w:p w:rsidR="00BE6E20" w:rsidRDefault="00BE6E20" w:rsidP="00BE6E20">
      <w:pPr>
        <w:rPr>
          <w:b/>
          <w:bCs/>
          <w:sz w:val="28"/>
          <w:szCs w:val="28"/>
        </w:rPr>
      </w:pPr>
      <w:r w:rsidRPr="00967DDC">
        <w:rPr>
          <w:b/>
          <w:bCs/>
          <w:sz w:val="28"/>
          <w:szCs w:val="28"/>
        </w:rPr>
        <w:t xml:space="preserve">Enseñanza media </w:t>
      </w:r>
      <w:r w:rsidR="00967DDC" w:rsidRPr="00967DDC">
        <w:rPr>
          <w:b/>
          <w:bCs/>
          <w:sz w:val="28"/>
          <w:szCs w:val="28"/>
        </w:rPr>
        <w:t xml:space="preserve">/ Colegio </w:t>
      </w:r>
      <w:proofErr w:type="spellStart"/>
      <w:r w:rsidR="00967DDC" w:rsidRPr="00967DDC">
        <w:rPr>
          <w:b/>
          <w:bCs/>
          <w:sz w:val="28"/>
          <w:szCs w:val="28"/>
        </w:rPr>
        <w:t>Bahia</w:t>
      </w:r>
      <w:proofErr w:type="spellEnd"/>
      <w:r w:rsidR="00967DDC" w:rsidRPr="00967DDC">
        <w:rPr>
          <w:b/>
          <w:bCs/>
          <w:sz w:val="28"/>
          <w:szCs w:val="28"/>
        </w:rPr>
        <w:t xml:space="preserve"> Darwin </w:t>
      </w:r>
      <w:r w:rsidR="007A22A1">
        <w:rPr>
          <w:b/>
          <w:bCs/>
          <w:sz w:val="28"/>
          <w:szCs w:val="28"/>
        </w:rPr>
        <w:t xml:space="preserve">(La granja) </w:t>
      </w:r>
    </w:p>
    <w:p w:rsidR="007D44A5" w:rsidRPr="00967DDC" w:rsidRDefault="007D44A5" w:rsidP="00BE6E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Actualmente terminando 3ro Medio </w:t>
      </w:r>
    </w:p>
    <w:p w:rsidR="0059120E" w:rsidRPr="002C1884" w:rsidRDefault="00E8225C">
      <w:pPr>
        <w:pStyle w:val="Ttulo1"/>
      </w:pPr>
      <w:sdt>
        <w:sdtPr>
          <w:id w:val="617349259"/>
          <w:placeholder>
            <w:docPart w:val="10D88B8102E3A348A5C8BE9CA32AE9FC"/>
          </w:placeholder>
          <w:temporary/>
          <w:showingPlcHdr/>
        </w:sdtPr>
        <w:sdtEndPr/>
        <w:sdtContent>
          <w:r w:rsidR="00DE52FC" w:rsidRPr="002C1884">
            <w:t>Experiencia</w:t>
          </w:r>
        </w:sdtContent>
      </w:sdt>
    </w:p>
    <w:p w:rsidR="0059120E" w:rsidRPr="002C1884" w:rsidRDefault="0013026E">
      <w:pPr>
        <w:pStyle w:val="Ttulo2"/>
      </w:pPr>
      <w:r>
        <w:t xml:space="preserve">Comercializadora </w:t>
      </w:r>
      <w:r w:rsidR="00327F7B">
        <w:t xml:space="preserve">“La nuevo </w:t>
      </w:r>
      <w:r w:rsidR="00C03FE8">
        <w:t>Milenio"</w:t>
      </w:r>
    </w:p>
    <w:p w:rsidR="00C44135" w:rsidRDefault="00C44135">
      <w:pPr>
        <w:pStyle w:val="Ttulo3"/>
      </w:pPr>
    </w:p>
    <w:p w:rsidR="0059120E" w:rsidRPr="0044719D" w:rsidRDefault="008C0668" w:rsidP="00C44135">
      <w:pPr>
        <w:rPr>
          <w:b/>
          <w:bCs/>
        </w:rPr>
      </w:pPr>
      <w:r w:rsidRPr="0044719D">
        <w:rPr>
          <w:b/>
          <w:bCs/>
        </w:rPr>
        <w:t xml:space="preserve">Atender, Vender, Multifuncional / Trabajé desde el </w:t>
      </w:r>
      <w:r w:rsidR="00B96B7D" w:rsidRPr="0044719D">
        <w:rPr>
          <w:b/>
          <w:bCs/>
        </w:rPr>
        <w:t xml:space="preserve">1 de diciembre hasta el 1 de febrero </w:t>
      </w:r>
    </w:p>
    <w:p w:rsidR="0059120E" w:rsidRPr="0044719D" w:rsidRDefault="00681AA6">
      <w:pPr>
        <w:rPr>
          <w:b/>
          <w:bCs/>
        </w:rPr>
      </w:pPr>
      <w:r w:rsidRPr="0044719D">
        <w:rPr>
          <w:b/>
          <w:bCs/>
        </w:rPr>
        <w:t xml:space="preserve">Limpiaba cada </w:t>
      </w:r>
      <w:r w:rsidR="006D728C" w:rsidRPr="0044719D">
        <w:rPr>
          <w:b/>
          <w:bCs/>
        </w:rPr>
        <w:t>día</w:t>
      </w:r>
      <w:r w:rsidRPr="0044719D">
        <w:rPr>
          <w:b/>
          <w:bCs/>
        </w:rPr>
        <w:t xml:space="preserve"> el local, atendía </w:t>
      </w:r>
      <w:r w:rsidR="007A6151" w:rsidRPr="0044719D">
        <w:rPr>
          <w:b/>
          <w:bCs/>
        </w:rPr>
        <w:t xml:space="preserve">a más de 20 personas al día, hacia ventas </w:t>
      </w:r>
      <w:r w:rsidR="002E706E" w:rsidRPr="0044719D">
        <w:rPr>
          <w:b/>
          <w:bCs/>
        </w:rPr>
        <w:t xml:space="preserve">de todo tipo (por mayor y menor), </w:t>
      </w:r>
      <w:r w:rsidR="0044719D" w:rsidRPr="0044719D">
        <w:rPr>
          <w:b/>
          <w:bCs/>
        </w:rPr>
        <w:t>se manejarme en una bodega.</w:t>
      </w:r>
    </w:p>
    <w:p w:rsidR="0059120E" w:rsidRDefault="00473232" w:rsidP="00721EC8">
      <w:pPr>
        <w:pStyle w:val="Ttulo1"/>
      </w:pPr>
      <w:r>
        <w:t xml:space="preserve">MC’Donalds </w:t>
      </w:r>
    </w:p>
    <w:p w:rsidR="00473232" w:rsidRPr="0000557B" w:rsidRDefault="00473232" w:rsidP="00473232">
      <w:pPr>
        <w:rPr>
          <w:b/>
          <w:bCs/>
        </w:rPr>
      </w:pPr>
      <w:r w:rsidRPr="0000557B">
        <w:rPr>
          <w:b/>
          <w:bCs/>
        </w:rPr>
        <w:t xml:space="preserve">Barista / desde </w:t>
      </w:r>
      <w:r w:rsidR="009747E6" w:rsidRPr="0000557B">
        <w:rPr>
          <w:b/>
          <w:bCs/>
        </w:rPr>
        <w:t xml:space="preserve">el 1 de noviembre hasta el 15 de noviembre </w:t>
      </w:r>
    </w:p>
    <w:p w:rsidR="00C6489D" w:rsidRPr="0000557B" w:rsidRDefault="00C6489D" w:rsidP="00473232">
      <w:pPr>
        <w:rPr>
          <w:b/>
          <w:bCs/>
        </w:rPr>
      </w:pPr>
      <w:r w:rsidRPr="0000557B">
        <w:rPr>
          <w:b/>
          <w:bCs/>
        </w:rPr>
        <w:t xml:space="preserve">Atendía, vendía cafés, hacia hamburguesas, </w:t>
      </w:r>
      <w:r w:rsidR="00B7316A" w:rsidRPr="0000557B">
        <w:rPr>
          <w:b/>
          <w:bCs/>
        </w:rPr>
        <w:t xml:space="preserve">era Multifuncional </w:t>
      </w:r>
    </w:p>
    <w:p w:rsidR="00B7316A" w:rsidRPr="0000557B" w:rsidRDefault="00B7316A" w:rsidP="00473232">
      <w:pPr>
        <w:rPr>
          <w:b/>
          <w:bCs/>
        </w:rPr>
      </w:pPr>
    </w:p>
    <w:p w:rsidR="00B7316A" w:rsidRPr="00F129C8" w:rsidRDefault="00B7316A" w:rsidP="00473232">
      <w:pPr>
        <w:rPr>
          <w:b/>
          <w:bCs/>
          <w:sz w:val="28"/>
          <w:szCs w:val="28"/>
        </w:rPr>
      </w:pPr>
      <w:r w:rsidRPr="00F129C8">
        <w:rPr>
          <w:b/>
          <w:bCs/>
          <w:sz w:val="28"/>
          <w:szCs w:val="28"/>
        </w:rPr>
        <w:t xml:space="preserve">Baby </w:t>
      </w:r>
      <w:r w:rsidR="00F129C8">
        <w:rPr>
          <w:b/>
          <w:bCs/>
          <w:sz w:val="28"/>
          <w:szCs w:val="28"/>
        </w:rPr>
        <w:t>sister</w:t>
      </w:r>
    </w:p>
    <w:p w:rsidR="00B7316A" w:rsidRPr="0000557B" w:rsidRDefault="00B7316A" w:rsidP="00473232">
      <w:pPr>
        <w:rPr>
          <w:b/>
          <w:bCs/>
        </w:rPr>
      </w:pPr>
    </w:p>
    <w:p w:rsidR="00B7316A" w:rsidRPr="0000557B" w:rsidRDefault="00B7316A" w:rsidP="00473232">
      <w:pPr>
        <w:rPr>
          <w:b/>
          <w:bCs/>
        </w:rPr>
      </w:pPr>
      <w:r w:rsidRPr="0000557B">
        <w:rPr>
          <w:b/>
          <w:bCs/>
        </w:rPr>
        <w:t xml:space="preserve">Cuidadora / </w:t>
      </w:r>
      <w:r w:rsidR="00332AFD" w:rsidRPr="0000557B">
        <w:rPr>
          <w:b/>
          <w:bCs/>
        </w:rPr>
        <w:t xml:space="preserve">desde el 1 de noviembre hasta 1 de diciembre </w:t>
      </w:r>
    </w:p>
    <w:p w:rsidR="00332AFD" w:rsidRDefault="00CE0E5C" w:rsidP="00473232">
      <w:pPr>
        <w:rPr>
          <w:b/>
          <w:bCs/>
        </w:rPr>
      </w:pPr>
      <w:r w:rsidRPr="0000557B">
        <w:rPr>
          <w:b/>
          <w:bCs/>
        </w:rPr>
        <w:t>Cuidaba cada mañana a 4 niños</w:t>
      </w:r>
      <w:r w:rsidR="0000557B" w:rsidRPr="0000557B">
        <w:rPr>
          <w:b/>
          <w:bCs/>
        </w:rPr>
        <w:t>, los entretenía y enseñaba.</w:t>
      </w:r>
    </w:p>
    <w:p w:rsidR="00F129C8" w:rsidRDefault="00F129C8" w:rsidP="00473232">
      <w:pPr>
        <w:rPr>
          <w:b/>
          <w:bCs/>
        </w:rPr>
      </w:pPr>
    </w:p>
    <w:p w:rsidR="00F129C8" w:rsidRDefault="00F129C8" w:rsidP="00473232">
      <w:pPr>
        <w:rPr>
          <w:b/>
          <w:bCs/>
        </w:rPr>
      </w:pPr>
      <w:r>
        <w:rPr>
          <w:b/>
          <w:bCs/>
        </w:rPr>
        <w:t>Tenía una PYME de trenzas, trabajé atendiendo negocios pequeños</w:t>
      </w:r>
      <w:r w:rsidR="00623906">
        <w:rPr>
          <w:b/>
          <w:bCs/>
        </w:rPr>
        <w:t>, etc.</w:t>
      </w:r>
    </w:p>
    <w:p w:rsidR="00623906" w:rsidRDefault="00623906" w:rsidP="00473232">
      <w:pPr>
        <w:rPr>
          <w:b/>
          <w:bCs/>
        </w:rPr>
      </w:pPr>
    </w:p>
    <w:p w:rsidR="00623906" w:rsidRDefault="00231ECD" w:rsidP="00473232">
      <w:pPr>
        <w:rPr>
          <w:b/>
          <w:bCs/>
        </w:rPr>
      </w:pPr>
      <w:r>
        <w:rPr>
          <w:b/>
          <w:bCs/>
        </w:rPr>
        <w:t xml:space="preserve">Disponibilidad: Inmediata, si es trabajo nocturno mucho mejor porque así estudio en las mañanas </w:t>
      </w:r>
    </w:p>
    <w:p w:rsidR="00952C38" w:rsidRDefault="00952C38" w:rsidP="00473232">
      <w:pPr>
        <w:rPr>
          <w:b/>
          <w:bCs/>
        </w:rPr>
      </w:pPr>
    </w:p>
    <w:p w:rsidR="006B7B7A" w:rsidRPr="00952C38" w:rsidRDefault="006B7B7A" w:rsidP="00473232">
      <w:pPr>
        <w:rPr>
          <w:b/>
          <w:bCs/>
          <w:sz w:val="24"/>
          <w:szCs w:val="24"/>
        </w:rPr>
      </w:pPr>
      <w:r w:rsidRPr="00952C38">
        <w:rPr>
          <w:b/>
          <w:bCs/>
          <w:sz w:val="24"/>
          <w:szCs w:val="24"/>
        </w:rPr>
        <w:t xml:space="preserve">Edad: </w:t>
      </w:r>
      <w:r w:rsidR="00CE7371" w:rsidRPr="00952C38">
        <w:rPr>
          <w:b/>
          <w:bCs/>
          <w:sz w:val="24"/>
          <w:szCs w:val="24"/>
        </w:rPr>
        <w:t>18 años</w:t>
      </w:r>
    </w:p>
    <w:p w:rsidR="00CE7371" w:rsidRPr="00952C38" w:rsidRDefault="00CE7371" w:rsidP="00473232">
      <w:pPr>
        <w:rPr>
          <w:b/>
          <w:bCs/>
          <w:sz w:val="24"/>
          <w:szCs w:val="24"/>
        </w:rPr>
      </w:pPr>
      <w:r w:rsidRPr="00952C38">
        <w:rPr>
          <w:b/>
          <w:bCs/>
          <w:sz w:val="24"/>
          <w:szCs w:val="24"/>
        </w:rPr>
        <w:t xml:space="preserve">Rut: 21.091.122-7 </w:t>
      </w:r>
    </w:p>
    <w:sectPr w:rsidR="00CE7371" w:rsidRPr="00952C38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225C" w:rsidRDefault="00E8225C">
      <w:pPr>
        <w:spacing w:after="0" w:line="240" w:lineRule="auto"/>
      </w:pPr>
      <w:r>
        <w:separator/>
      </w:r>
    </w:p>
  </w:endnote>
  <w:endnote w:type="continuationSeparator" w:id="0">
    <w:p w:rsidR="00E8225C" w:rsidRDefault="00E8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DE52FC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225C" w:rsidRDefault="00E8225C">
      <w:pPr>
        <w:spacing w:after="0" w:line="240" w:lineRule="auto"/>
      </w:pPr>
      <w:r>
        <w:separator/>
      </w:r>
    </w:p>
  </w:footnote>
  <w:footnote w:type="continuationSeparator" w:id="0">
    <w:p w:rsidR="00E8225C" w:rsidRDefault="00E82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DE52FC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ED8346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DE52FC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63262E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12"/>
    <w:rsid w:val="0000557B"/>
    <w:rsid w:val="00056C41"/>
    <w:rsid w:val="0013026E"/>
    <w:rsid w:val="001F2F2F"/>
    <w:rsid w:val="00231ECD"/>
    <w:rsid w:val="002D5512"/>
    <w:rsid w:val="002E706E"/>
    <w:rsid w:val="00327F7B"/>
    <w:rsid w:val="00332AFD"/>
    <w:rsid w:val="0044719D"/>
    <w:rsid w:val="0045721B"/>
    <w:rsid w:val="00473232"/>
    <w:rsid w:val="00623906"/>
    <w:rsid w:val="0064548E"/>
    <w:rsid w:val="00681AA6"/>
    <w:rsid w:val="00692313"/>
    <w:rsid w:val="006B7B7A"/>
    <w:rsid w:val="006D728C"/>
    <w:rsid w:val="00721EC8"/>
    <w:rsid w:val="00791F0F"/>
    <w:rsid w:val="00792DF5"/>
    <w:rsid w:val="007A22A1"/>
    <w:rsid w:val="007A6151"/>
    <w:rsid w:val="007D44A5"/>
    <w:rsid w:val="008200E8"/>
    <w:rsid w:val="008C0668"/>
    <w:rsid w:val="00913E5B"/>
    <w:rsid w:val="00952C38"/>
    <w:rsid w:val="00967DDC"/>
    <w:rsid w:val="009747E6"/>
    <w:rsid w:val="00A5487C"/>
    <w:rsid w:val="00B7316A"/>
    <w:rsid w:val="00B96B7D"/>
    <w:rsid w:val="00BE6E20"/>
    <w:rsid w:val="00C03FE8"/>
    <w:rsid w:val="00C44135"/>
    <w:rsid w:val="00C6489D"/>
    <w:rsid w:val="00CE0E5C"/>
    <w:rsid w:val="00CE197B"/>
    <w:rsid w:val="00CE7371"/>
    <w:rsid w:val="00DE52FC"/>
    <w:rsid w:val="00E8225C"/>
    <w:rsid w:val="00F10A02"/>
    <w:rsid w:val="00F1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ABC49"/>
  <w15:docId w15:val="{BAD2F6BF-FC04-D04F-B76D-A7AEF081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1F2F2F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2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samanthamcc1808@g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B667976-6930-0243-8F23-2EEC09E89EE2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2DB2E2421CDB4D8946E2E3FA756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34680-9484-3F4B-9234-DB0DDDD3732A}"/>
      </w:docPartPr>
      <w:docPartBody>
        <w:p w:rsidR="00F744F4" w:rsidRDefault="002C2529">
          <w:pPr>
            <w:pStyle w:val="EB2DB2E2421CDB4D8946E2E3FA756944"/>
          </w:pPr>
          <w:r>
            <w:t>Education</w:t>
          </w:r>
        </w:p>
      </w:docPartBody>
    </w:docPart>
    <w:docPart>
      <w:docPartPr>
        <w:name w:val="10D88B8102E3A348A5C8BE9CA32AE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CB957-B9CF-B44C-AABC-4D2C4755AD7A}"/>
      </w:docPartPr>
      <w:docPartBody>
        <w:p w:rsidR="00F744F4" w:rsidRDefault="002C2529">
          <w:pPr>
            <w:pStyle w:val="10D88B8102E3A348A5C8BE9CA32AE9F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29"/>
    <w:rsid w:val="002C2529"/>
    <w:rsid w:val="00AC5F38"/>
    <w:rsid w:val="00F7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B2DB2E2421CDB4D8946E2E3FA756944">
    <w:name w:val="EB2DB2E2421CDB4D8946E2E3FA756944"/>
  </w:style>
  <w:style w:type="paragraph" w:customStyle="1" w:styleId="10D88B8102E3A348A5C8BE9CA32AE9FC">
    <w:name w:val="10D88B8102E3A348A5C8BE9CA32AE9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%7b1B667976-6930-0243-8F23-2EEC09E89EE2%7dtf50002038.dotx</Template>
  <TotalTime>28</TotalTime>
  <Pages>1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Catricura Carrasco</dc:creator>
  <cp:keywords/>
  <dc:description/>
  <cp:lastModifiedBy>Samantha Catricura Carrasco</cp:lastModifiedBy>
  <cp:revision>42</cp:revision>
  <dcterms:created xsi:type="dcterms:W3CDTF">2021-06-21T16:05:00Z</dcterms:created>
  <dcterms:modified xsi:type="dcterms:W3CDTF">2021-06-21T16:34:00Z</dcterms:modified>
</cp:coreProperties>
</file>