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8C2236B81AA843E7B4446B36899562C3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30" w:type="pct"/>
            <w:tblLook w:val="04A0" w:firstRow="1" w:lastRow="0" w:firstColumn="1" w:lastColumn="0" w:noHBand="0" w:noVBand="1"/>
          </w:tblPr>
          <w:tblGrid>
            <w:gridCol w:w="2379"/>
            <w:gridCol w:w="7535"/>
          </w:tblGrid>
          <w:tr w:rsidR="006A39DC" w14:paraId="455E4F7F" w14:textId="77777777" w:rsidTr="001D7C0B">
            <w:trPr>
              <w:trHeight w:val="648"/>
            </w:trPr>
            <w:tc>
              <w:tcPr>
                <w:tcW w:w="237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55A36B64" w14:textId="77777777" w:rsidR="006A39DC" w:rsidRDefault="006A39DC">
                <w:pPr>
                  <w:pStyle w:val="Nombre"/>
                </w:pPr>
              </w:p>
            </w:tc>
            <w:tc>
              <w:tcPr>
                <w:tcW w:w="7535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14:paraId="3F1536B4" w14:textId="77777777" w:rsidR="006A39DC" w:rsidRDefault="00BD5AC9" w:rsidP="00785BE5">
                <w:pPr>
                  <w:pStyle w:val="Nombre"/>
                </w:pPr>
                <w:sdt>
                  <w:sdtPr>
                    <w:id w:val="809184597"/>
                    <w:placeholder>
                      <w:docPart w:val="C57D9798A36743E0BB3F23154138094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proofErr w:type="spellStart"/>
                    <w:r w:rsidR="0079424C">
                      <w:t>Yadifer</w:t>
                    </w:r>
                    <w:proofErr w:type="spellEnd"/>
                    <w:r w:rsidR="0079424C">
                      <w:t xml:space="preserve"> </w:t>
                    </w:r>
                    <w:proofErr w:type="spellStart"/>
                    <w:r w:rsidR="0079424C">
                      <w:t>Ailyn</w:t>
                    </w:r>
                    <w:proofErr w:type="spellEnd"/>
                    <w:r w:rsidR="0079424C">
                      <w:t xml:space="preserve"> Duran Varela</w:t>
                    </w:r>
                  </w:sdtContent>
                </w:sdt>
              </w:p>
            </w:tc>
          </w:tr>
        </w:tbl>
        <w:p w14:paraId="7F98E203" w14:textId="77777777" w:rsidR="006A39DC" w:rsidRDefault="00BD5AC9"/>
      </w:sdtContent>
    </w:sdt>
    <w:tbl>
      <w:tblPr>
        <w:tblStyle w:val="Tablaconcuadrcula"/>
        <w:tblpPr w:leftFromText="141" w:rightFromText="141" w:vertAnchor="text" w:horzAnchor="margin" w:tblpY="119"/>
        <w:tblW w:w="5030" w:type="pct"/>
        <w:tblLook w:val="04A0" w:firstRow="1" w:lastRow="0" w:firstColumn="1" w:lastColumn="0" w:noHBand="0" w:noVBand="1"/>
      </w:tblPr>
      <w:tblGrid>
        <w:gridCol w:w="2382"/>
        <w:gridCol w:w="7546"/>
      </w:tblGrid>
      <w:tr w:rsidR="001D7C0B" w14:paraId="0FC84598" w14:textId="77777777" w:rsidTr="001D7C0B">
        <w:trPr>
          <w:trHeight w:val="144"/>
        </w:trPr>
        <w:tc>
          <w:tcPr>
            <w:tcW w:w="2382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9F30B7" w14:textId="77777777" w:rsidR="001D7C0B" w:rsidRDefault="001D7C0B" w:rsidP="001D7C0B">
            <w:pPr>
              <w:pStyle w:val="Fecha"/>
              <w:framePr w:wrap="auto" w:hAnchor="text" w:xAlign="left" w:yAlign="inline"/>
              <w:suppressOverlap w:val="0"/>
              <w:jc w:val="left"/>
            </w:pPr>
            <w:r>
              <w:rPr>
                <w:noProof/>
                <w:lang w:eastAsia="es-ES"/>
              </w:rPr>
              <w:drawing>
                <wp:inline distT="0" distB="0" distL="0" distR="0" wp14:anchorId="355965D6" wp14:editId="07777777">
                  <wp:extent cx="904875" cy="1255247"/>
                  <wp:effectExtent l="76200" t="38100" r="123825" b="97303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ntain_lady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679" cy="125497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50800" dir="2700000" algn="tl" rotWithShape="0">
                              <a:srgbClr val="7D7D7D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300677" w14:textId="77777777" w:rsidR="001D7C0B" w:rsidRDefault="001D7C0B" w:rsidP="001D7C0B">
            <w:pPr>
              <w:spacing w:after="0"/>
            </w:pPr>
            <w:r>
              <w:t>C.I: 16.600.650</w:t>
            </w:r>
          </w:p>
          <w:p w14:paraId="72BB1FD4" w14:textId="77777777" w:rsidR="001D7C0B" w:rsidRDefault="001D7C0B" w:rsidP="001D7C0B">
            <w:pPr>
              <w:spacing w:after="0"/>
            </w:pPr>
            <w:r>
              <w:t>Fecha de Nacimiento: 30/12/1984.</w:t>
            </w:r>
          </w:p>
          <w:p w14:paraId="2F33E905" w14:textId="77777777" w:rsidR="001D7C0B" w:rsidRDefault="001D7C0B" w:rsidP="001D7C0B">
            <w:pPr>
              <w:spacing w:after="0"/>
            </w:pPr>
            <w:r>
              <w:t>Estado civil: soltera.</w:t>
            </w:r>
          </w:p>
          <w:p w14:paraId="3B2DA3AB" w14:textId="77777777" w:rsidR="001D7C0B" w:rsidRDefault="001D7C0B" w:rsidP="001D7C0B">
            <w:pPr>
              <w:spacing w:after="0"/>
            </w:pPr>
            <w:r>
              <w:t>Nacionalidad: Venezolana.</w:t>
            </w:r>
          </w:p>
          <w:p w14:paraId="6668B2B1" w14:textId="77777777" w:rsidR="001D7C0B" w:rsidRDefault="001D7C0B" w:rsidP="001D7C0B">
            <w:pPr>
              <w:spacing w:after="0"/>
            </w:pPr>
            <w:r>
              <w:t>Dirección: Av. Sucre, torre del C.C. Oeste, 1era etapa, piso 4, Apto. 11-1. Catia.</w:t>
            </w:r>
          </w:p>
          <w:p w14:paraId="63303331" w14:textId="77777777" w:rsidR="001D7C0B" w:rsidRPr="001D7C0B" w:rsidRDefault="001D7C0B" w:rsidP="001D7C0B">
            <w:pPr>
              <w:spacing w:after="0"/>
            </w:pPr>
            <w:r>
              <w:t xml:space="preserve">Correo Electrónico: </w:t>
            </w:r>
            <w:hyperlink r:id="rId14" w:history="1">
              <w:r w:rsidRPr="001D7C0B">
                <w:rPr>
                  <w:rStyle w:val="Hipervnculo"/>
                  <w:color w:val="auto"/>
                </w:rPr>
                <w:t>capullito1710@hotmail.com</w:t>
              </w:r>
            </w:hyperlink>
          </w:p>
          <w:p w14:paraId="1B6703CE" w14:textId="77777777" w:rsidR="001D7C0B" w:rsidRDefault="001D7C0B" w:rsidP="001D7C0B">
            <w:pPr>
              <w:spacing w:after="0"/>
            </w:pPr>
            <w:r>
              <w:t>Telé</w:t>
            </w:r>
            <w:r w:rsidR="00B624E8">
              <w:t>fonos: 0212/5160814-0414/2248593</w:t>
            </w:r>
            <w:r>
              <w:t>.</w:t>
            </w:r>
          </w:p>
          <w:p w14:paraId="0924B2F6" w14:textId="77777777" w:rsidR="001D7C0B" w:rsidRDefault="001D7C0B" w:rsidP="001D7C0B">
            <w:pPr>
              <w:spacing w:after="0"/>
            </w:pPr>
          </w:p>
          <w:p w14:paraId="6ADF598C" w14:textId="77777777" w:rsidR="001D7C0B" w:rsidRDefault="001D7C0B" w:rsidP="001D7C0B">
            <w:pPr>
              <w:spacing w:after="0"/>
            </w:pPr>
          </w:p>
          <w:p w14:paraId="7EB5184D" w14:textId="77777777" w:rsidR="001D7C0B" w:rsidRDefault="001D7C0B" w:rsidP="001D7C0B">
            <w:pPr>
              <w:spacing w:after="100" w:afterAutospacing="1"/>
            </w:pPr>
          </w:p>
        </w:tc>
      </w:tr>
    </w:tbl>
    <w:p w14:paraId="3EB44270" w14:textId="77777777" w:rsidR="001D7C0B" w:rsidRDefault="001D7C0B">
      <w:pPr>
        <w:spacing w:after="20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</w:p>
    <w:p w14:paraId="0A7E350B" w14:textId="77777777" w:rsidR="001D7C0B" w:rsidRPr="00C63E22" w:rsidRDefault="002B2A56">
      <w:pPr>
        <w:spacing w:after="200" w:line="276" w:lineRule="auto"/>
        <w:rPr>
          <w:rFonts w:ascii="Century Gothic" w:hAnsi="Century Gothic"/>
          <w:b/>
          <w:color w:val="0070C0"/>
          <w:u w:val="single"/>
        </w:rPr>
      </w:pPr>
      <w:r w:rsidRPr="00C63E22">
        <w:rPr>
          <w:rFonts w:ascii="Century Gothic" w:hAnsi="Century Gothic"/>
          <w:b/>
          <w:color w:val="0070C0"/>
          <w:sz w:val="24"/>
          <w:szCs w:val="24"/>
          <w:u w:val="single"/>
        </w:rPr>
        <w:t>FORMACIÓN</w:t>
      </w:r>
      <w:r w:rsidRPr="00C63E22">
        <w:rPr>
          <w:rFonts w:ascii="Century Gothic" w:hAnsi="Century Gothic"/>
          <w:b/>
          <w:color w:val="0070C0"/>
          <w:u w:val="single"/>
        </w:rPr>
        <w:t xml:space="preserve"> ACADÉMICA.</w:t>
      </w:r>
    </w:p>
    <w:p w14:paraId="72861E63" w14:textId="77777777" w:rsidR="002B2A56" w:rsidRDefault="002B2A56">
      <w:pPr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Primaria: </w:t>
      </w:r>
      <w:r>
        <w:rPr>
          <w:rFonts w:ascii="Century Gothic" w:hAnsi="Century Gothic"/>
          <w:sz w:val="24"/>
          <w:szCs w:val="24"/>
        </w:rPr>
        <w:t>U.E.P. “Colegio Santiago Mariño”. Catia.</w:t>
      </w:r>
    </w:p>
    <w:p w14:paraId="173B5585" w14:textId="77777777" w:rsidR="002B2A56" w:rsidRDefault="002B2A56">
      <w:pPr>
        <w:spacing w:after="20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Secundaria y diversificado: </w:t>
      </w:r>
      <w:r>
        <w:rPr>
          <w:rFonts w:ascii="Century Gothic" w:hAnsi="Century Gothic"/>
          <w:sz w:val="24"/>
          <w:szCs w:val="24"/>
        </w:rPr>
        <w:t>U.E.P. “Santa Ana”. Catia.</w:t>
      </w:r>
    </w:p>
    <w:p w14:paraId="19E00701" w14:textId="77777777" w:rsidR="00EC1004" w:rsidRDefault="00EC1004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TITULO OBTENIDO: </w:t>
      </w:r>
      <w:r>
        <w:rPr>
          <w:rFonts w:ascii="Century Gothic" w:hAnsi="Century Gothic"/>
          <w:b/>
          <w:i/>
          <w:sz w:val="24"/>
          <w:szCs w:val="24"/>
        </w:rPr>
        <w:t xml:space="preserve">BACHILLER EN CIENCIAS. </w:t>
      </w:r>
    </w:p>
    <w:p w14:paraId="1E5E0A44" w14:textId="77777777" w:rsidR="00C63E22" w:rsidRDefault="00C63E22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</w:p>
    <w:p w14:paraId="0C561ECC" w14:textId="77777777" w:rsidR="00C63E22" w:rsidRDefault="00C63E22" w:rsidP="00EC1004">
      <w:pPr>
        <w:spacing w:after="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  <w:r>
        <w:rPr>
          <w:rFonts w:ascii="Century Gothic" w:hAnsi="Century Gothic"/>
          <w:b/>
          <w:color w:val="0070C0"/>
          <w:sz w:val="24"/>
          <w:szCs w:val="24"/>
          <w:u w:val="single"/>
        </w:rPr>
        <w:t>FORMACIÓN UNIVERSITARIA.</w:t>
      </w:r>
    </w:p>
    <w:p w14:paraId="6FE2FD49" w14:textId="77777777" w:rsidR="00C63E22" w:rsidRDefault="00C63E22" w:rsidP="00EC1004">
      <w:pPr>
        <w:spacing w:after="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</w:p>
    <w:p w14:paraId="61AB1A00" w14:textId="7FC83EB0" w:rsidR="00C63E22" w:rsidRDefault="00C63E22" w:rsidP="00EC1004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b/>
          <w:sz w:val="24"/>
          <w:szCs w:val="24"/>
        </w:rPr>
        <w:t xml:space="preserve">COLEGIO UNIVERSITARIO DE CARACAS”. </w:t>
      </w:r>
      <w:r w:rsidR="00332DC8">
        <w:rPr>
          <w:rFonts w:ascii="Century Gothic" w:hAnsi="Century Gothic"/>
          <w:sz w:val="24"/>
          <w:szCs w:val="24"/>
        </w:rPr>
        <w:t xml:space="preserve"> </w:t>
      </w:r>
    </w:p>
    <w:p w14:paraId="47D0456D" w14:textId="77777777" w:rsidR="0034488B" w:rsidRPr="0034488B" w:rsidRDefault="0034488B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TITULO OBTENIDO: </w:t>
      </w:r>
      <w:r>
        <w:rPr>
          <w:rFonts w:ascii="Century Gothic" w:hAnsi="Century Gothic"/>
          <w:b/>
          <w:i/>
          <w:sz w:val="24"/>
          <w:szCs w:val="24"/>
        </w:rPr>
        <w:t>TÉCNICO SUPERIOR UNIVERSITARIO</w:t>
      </w:r>
      <w:r w:rsidR="005E62EA">
        <w:rPr>
          <w:rFonts w:ascii="Century Gothic" w:hAnsi="Century Gothic"/>
          <w:b/>
          <w:i/>
          <w:sz w:val="24"/>
          <w:szCs w:val="24"/>
        </w:rPr>
        <w:t xml:space="preserve"> EN ADMINISTRACIÓN</w:t>
      </w:r>
      <w:r>
        <w:rPr>
          <w:rFonts w:ascii="Century Gothic" w:hAnsi="Century Gothic"/>
          <w:b/>
          <w:i/>
          <w:sz w:val="24"/>
          <w:szCs w:val="24"/>
        </w:rPr>
        <w:t>.</w:t>
      </w:r>
    </w:p>
    <w:p w14:paraId="6101584C" w14:textId="77777777" w:rsidR="00EC1004" w:rsidRPr="000F77C9" w:rsidRDefault="000F77C9" w:rsidP="00EC1004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Certificado de Asistente Administrativo otorgado </w:t>
      </w:r>
      <w:r w:rsidR="0034488B">
        <w:rPr>
          <w:rFonts w:ascii="Century Gothic" w:hAnsi="Century Gothic"/>
          <w:sz w:val="24"/>
          <w:szCs w:val="24"/>
        </w:rPr>
        <w:t xml:space="preserve">por la </w:t>
      </w:r>
      <w:r w:rsidR="005E62EA">
        <w:rPr>
          <w:rFonts w:ascii="Century Gothic" w:hAnsi="Century Gothic"/>
          <w:sz w:val="24"/>
          <w:szCs w:val="24"/>
        </w:rPr>
        <w:t>institución</w:t>
      </w:r>
      <w:r>
        <w:rPr>
          <w:rFonts w:ascii="Century Gothic" w:hAnsi="Century Gothic"/>
          <w:sz w:val="24"/>
          <w:szCs w:val="24"/>
        </w:rPr>
        <w:t>.</w:t>
      </w:r>
    </w:p>
    <w:p w14:paraId="4AAD07AE" w14:textId="77777777" w:rsidR="000F77C9" w:rsidRDefault="000F77C9" w:rsidP="00EC1004">
      <w:pPr>
        <w:spacing w:after="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</w:p>
    <w:p w14:paraId="057C91B4" w14:textId="77777777" w:rsidR="00EC1004" w:rsidRDefault="00C63E22" w:rsidP="00EC1004">
      <w:pPr>
        <w:spacing w:after="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  <w:r>
        <w:rPr>
          <w:rFonts w:ascii="Century Gothic" w:hAnsi="Century Gothic"/>
          <w:b/>
          <w:color w:val="0070C0"/>
          <w:sz w:val="24"/>
          <w:szCs w:val="24"/>
          <w:u w:val="single"/>
        </w:rPr>
        <w:t>EXPERIENCIA LABORAL.</w:t>
      </w:r>
    </w:p>
    <w:p w14:paraId="2CB700A7" w14:textId="4D72D12A" w:rsidR="00AB666A" w:rsidRDefault="00AB666A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 xml:space="preserve">COMERCIANTE INDEPENDIENTE </w:t>
      </w:r>
    </w:p>
    <w:p w14:paraId="03A0DE0A" w14:textId="1ACFCFEC" w:rsidR="00AB666A" w:rsidRDefault="00AB666A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>DESDE: 2017 HASTA: Actual.</w:t>
      </w:r>
    </w:p>
    <w:p w14:paraId="2358A572" w14:textId="77777777" w:rsidR="00AB666A" w:rsidRDefault="00AB666A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</w:p>
    <w:p w14:paraId="20AE1B9B" w14:textId="77777777" w:rsidR="00694097" w:rsidRDefault="00694097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>EMPRESA: E-BCORP.</w:t>
      </w:r>
    </w:p>
    <w:p w14:paraId="2C8AF03D" w14:textId="02A0C2BC" w:rsidR="00694097" w:rsidRDefault="00694097" w:rsidP="00EC1004">
      <w:pPr>
        <w:spacing w:after="0" w:line="276" w:lineRule="auto"/>
        <w:rPr>
          <w:rFonts w:ascii="Century Gothic" w:hAnsi="Century Gothic"/>
          <w:b/>
          <w:i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 xml:space="preserve">CARGO: </w:t>
      </w:r>
      <w:r w:rsidR="003A2DBA">
        <w:rPr>
          <w:rFonts w:ascii="Century Gothic" w:hAnsi="Century Gothic"/>
          <w:b/>
          <w:i/>
          <w:color w:val="000000" w:themeColor="text1"/>
          <w:sz w:val="24"/>
          <w:szCs w:val="24"/>
        </w:rPr>
        <w:t>Supernumerario (cajero avance</w:t>
      </w:r>
      <w:r>
        <w:rPr>
          <w:rFonts w:ascii="Century Gothic" w:hAnsi="Century Gothic"/>
          <w:b/>
          <w:i/>
          <w:color w:val="000000" w:themeColor="text1"/>
          <w:sz w:val="24"/>
          <w:szCs w:val="24"/>
        </w:rPr>
        <w:t>).</w:t>
      </w:r>
    </w:p>
    <w:p w14:paraId="60BBF057" w14:textId="54CC9299" w:rsidR="00694097" w:rsidRDefault="00C8539F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  <w:t>DEL: 18/11/2015 AL: 18/08</w:t>
      </w:r>
      <w:r w:rsidR="486E1CC3" w:rsidRPr="486E1CC3">
        <w:rPr>
          <w:rFonts w:ascii="Century Gothic" w:eastAsia="Century Gothic" w:hAnsi="Century Gothic" w:cs="Century Gothic"/>
          <w:b/>
          <w:bCs/>
          <w:color w:val="000000" w:themeColor="text1"/>
          <w:sz w:val="24"/>
          <w:szCs w:val="24"/>
        </w:rPr>
        <w:t>/2016.</w:t>
      </w:r>
    </w:p>
    <w:p w14:paraId="4FEFAD2E" w14:textId="77777777" w:rsidR="00694097" w:rsidRPr="00694097" w:rsidRDefault="00694097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</w:p>
    <w:p w14:paraId="6F458ACD" w14:textId="7843AD0C" w:rsidR="005E62EA" w:rsidRDefault="007671C9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>EMPRESA: ASOCIACIÓN COOPERATIVA, PROYECTOS L.J.M</w:t>
      </w:r>
      <w:r w:rsidR="005E62EA">
        <w:rPr>
          <w:rFonts w:ascii="Century Gothic" w:hAnsi="Century Gothic"/>
          <w:b/>
          <w:color w:val="000000" w:themeColor="text1"/>
          <w:sz w:val="24"/>
          <w:szCs w:val="24"/>
        </w:rPr>
        <w:t>.</w:t>
      </w:r>
      <w:r>
        <w:rPr>
          <w:rFonts w:ascii="Century Gothic" w:hAnsi="Century Gothic"/>
          <w:b/>
          <w:color w:val="000000" w:themeColor="text1"/>
          <w:sz w:val="24"/>
          <w:szCs w:val="24"/>
        </w:rPr>
        <w:t xml:space="preserve"> </w:t>
      </w:r>
    </w:p>
    <w:p w14:paraId="1BCBC5D2" w14:textId="04CAB9F4" w:rsidR="005E62EA" w:rsidRDefault="005E62EA" w:rsidP="00EC1004">
      <w:pPr>
        <w:spacing w:after="0" w:line="276" w:lineRule="auto"/>
        <w:rPr>
          <w:rFonts w:ascii="Century Gothic" w:hAnsi="Century Gothic"/>
          <w:b/>
          <w:i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 xml:space="preserve">CARGO: </w:t>
      </w:r>
      <w:r w:rsidR="007671C9">
        <w:rPr>
          <w:rFonts w:ascii="Century Gothic" w:hAnsi="Century Gothic"/>
          <w:b/>
          <w:i/>
          <w:color w:val="000000" w:themeColor="text1"/>
          <w:sz w:val="24"/>
          <w:szCs w:val="24"/>
        </w:rPr>
        <w:t>Asistente administrativo II</w:t>
      </w:r>
      <w:r>
        <w:rPr>
          <w:rFonts w:ascii="Century Gothic" w:hAnsi="Century Gothic"/>
          <w:b/>
          <w:i/>
          <w:color w:val="000000" w:themeColor="text1"/>
          <w:sz w:val="24"/>
          <w:szCs w:val="24"/>
        </w:rPr>
        <w:t>.</w:t>
      </w:r>
    </w:p>
    <w:p w14:paraId="2C70943F" w14:textId="0F32DD9F" w:rsidR="005E62EA" w:rsidRDefault="005E62EA" w:rsidP="00EC1004">
      <w:pPr>
        <w:spacing w:after="0" w:line="276" w:lineRule="auto"/>
        <w:rPr>
          <w:rFonts w:ascii="Century Gothic" w:hAnsi="Century Gothic"/>
          <w:b/>
          <w:i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i/>
          <w:color w:val="000000" w:themeColor="text1"/>
          <w:sz w:val="24"/>
          <w:szCs w:val="24"/>
        </w:rPr>
        <w:t xml:space="preserve">DEL: </w:t>
      </w:r>
      <w:r w:rsidR="007671C9">
        <w:rPr>
          <w:rFonts w:ascii="Century Gothic" w:hAnsi="Century Gothic"/>
          <w:b/>
          <w:i/>
          <w:color w:val="000000" w:themeColor="text1"/>
          <w:sz w:val="24"/>
          <w:szCs w:val="24"/>
        </w:rPr>
        <w:t>12/08/2014 AL: 12/08</w:t>
      </w:r>
      <w:r>
        <w:rPr>
          <w:rFonts w:ascii="Century Gothic" w:hAnsi="Century Gothic"/>
          <w:b/>
          <w:i/>
          <w:color w:val="000000" w:themeColor="text1"/>
          <w:sz w:val="24"/>
          <w:szCs w:val="24"/>
        </w:rPr>
        <w:t>/2015.</w:t>
      </w:r>
    </w:p>
    <w:p w14:paraId="58441752" w14:textId="77777777" w:rsidR="005E62EA" w:rsidRPr="005E62EA" w:rsidRDefault="005E62EA" w:rsidP="00EC1004">
      <w:pPr>
        <w:spacing w:after="0" w:line="276" w:lineRule="auto"/>
        <w:rPr>
          <w:rFonts w:ascii="Century Gothic" w:hAnsi="Century Gothic"/>
          <w:b/>
          <w:i/>
          <w:color w:val="000000" w:themeColor="text1"/>
          <w:sz w:val="24"/>
          <w:szCs w:val="24"/>
        </w:rPr>
      </w:pPr>
    </w:p>
    <w:p w14:paraId="24A41DB0" w14:textId="77777777" w:rsidR="000F77C9" w:rsidRDefault="00D60321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>EMPRESA: BANESCO BANCO UNIVERSAL.</w:t>
      </w:r>
    </w:p>
    <w:p w14:paraId="64F644B1" w14:textId="77777777" w:rsidR="00D60321" w:rsidRDefault="00D60321" w:rsidP="00EC1004">
      <w:pPr>
        <w:spacing w:after="0" w:line="276" w:lineRule="auto"/>
        <w:rPr>
          <w:rFonts w:ascii="Century Gothic" w:hAnsi="Century Gothic"/>
          <w:b/>
          <w:i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 xml:space="preserve">CARGO: </w:t>
      </w:r>
      <w:r w:rsidRPr="00D60321">
        <w:rPr>
          <w:rFonts w:ascii="Century Gothic" w:hAnsi="Century Gothic"/>
          <w:b/>
          <w:i/>
          <w:color w:val="000000" w:themeColor="text1"/>
          <w:sz w:val="24"/>
          <w:szCs w:val="24"/>
        </w:rPr>
        <w:t>Cajera Integral.</w:t>
      </w:r>
    </w:p>
    <w:p w14:paraId="332D7F5D" w14:textId="51BC2107" w:rsidR="00F86065" w:rsidRDefault="00C8539F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  <w:r>
        <w:rPr>
          <w:rFonts w:ascii="Century Gothic" w:hAnsi="Century Gothic"/>
          <w:b/>
          <w:color w:val="000000" w:themeColor="text1"/>
          <w:sz w:val="24"/>
          <w:szCs w:val="24"/>
        </w:rPr>
        <w:t>DEL: 28/05</w:t>
      </w:r>
      <w:r w:rsidR="00D60321">
        <w:rPr>
          <w:rFonts w:ascii="Century Gothic" w:hAnsi="Century Gothic"/>
          <w:b/>
          <w:color w:val="000000" w:themeColor="text1"/>
          <w:sz w:val="24"/>
          <w:szCs w:val="24"/>
        </w:rPr>
        <w:t>/2013 AL: 28/11</w:t>
      </w:r>
      <w:r w:rsidR="00AB0915">
        <w:rPr>
          <w:rFonts w:ascii="Century Gothic" w:hAnsi="Century Gothic"/>
          <w:b/>
          <w:color w:val="000000" w:themeColor="text1"/>
          <w:sz w:val="24"/>
          <w:szCs w:val="24"/>
        </w:rPr>
        <w:t>/</w:t>
      </w:r>
      <w:r w:rsidR="00D60321">
        <w:rPr>
          <w:rFonts w:ascii="Century Gothic" w:hAnsi="Century Gothic"/>
          <w:b/>
          <w:color w:val="000000" w:themeColor="text1"/>
          <w:sz w:val="24"/>
          <w:szCs w:val="24"/>
        </w:rPr>
        <w:t>2013.</w:t>
      </w:r>
    </w:p>
    <w:p w14:paraId="394BDD9D" w14:textId="77777777" w:rsidR="00532CA1" w:rsidRPr="00532CA1" w:rsidRDefault="00532CA1" w:rsidP="00EC1004">
      <w:pPr>
        <w:spacing w:after="0" w:line="276" w:lineRule="auto"/>
        <w:rPr>
          <w:rFonts w:ascii="Century Gothic" w:hAnsi="Century Gothic"/>
          <w:b/>
          <w:color w:val="000000" w:themeColor="text1"/>
          <w:sz w:val="24"/>
          <w:szCs w:val="24"/>
        </w:rPr>
      </w:pPr>
    </w:p>
    <w:p w14:paraId="11561D49" w14:textId="77777777" w:rsidR="00C63E22" w:rsidRDefault="00C63E22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EMPRESA: </w:t>
      </w:r>
      <w:r>
        <w:rPr>
          <w:rFonts w:ascii="Century Gothic" w:hAnsi="Century Gothic"/>
          <w:b/>
          <w:i/>
          <w:sz w:val="24"/>
          <w:szCs w:val="24"/>
        </w:rPr>
        <w:t>CONTACTA-CALL.</w:t>
      </w:r>
    </w:p>
    <w:p w14:paraId="0F7FDB5B" w14:textId="77777777" w:rsidR="00C63E22" w:rsidRDefault="00C63E22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CARGO: </w:t>
      </w:r>
      <w:r>
        <w:rPr>
          <w:rFonts w:ascii="Century Gothic" w:hAnsi="Century Gothic"/>
          <w:b/>
          <w:i/>
          <w:sz w:val="24"/>
          <w:szCs w:val="24"/>
        </w:rPr>
        <w:t>Ejecutivo de Atención al Cliente.</w:t>
      </w:r>
    </w:p>
    <w:p w14:paraId="1A4C16E7" w14:textId="77777777" w:rsidR="00C63E22" w:rsidRDefault="00712AD5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DEL: 26/06/2008 AL: 08/04</w:t>
      </w:r>
      <w:r w:rsidR="00C63E22">
        <w:rPr>
          <w:rFonts w:ascii="Century Gothic" w:hAnsi="Century Gothic"/>
          <w:b/>
          <w:sz w:val="24"/>
          <w:szCs w:val="24"/>
        </w:rPr>
        <w:t>/2009.</w:t>
      </w:r>
    </w:p>
    <w:p w14:paraId="2E1D2B97" w14:textId="77777777" w:rsidR="00EF1F28" w:rsidRDefault="00EF1F28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3BCEEB49" w14:textId="77777777" w:rsidR="00EF1F28" w:rsidRDefault="00EF1F28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EMPRESA: </w:t>
      </w:r>
      <w:r>
        <w:rPr>
          <w:rFonts w:ascii="Century Gothic" w:hAnsi="Century Gothic"/>
          <w:b/>
          <w:i/>
          <w:sz w:val="24"/>
          <w:szCs w:val="24"/>
        </w:rPr>
        <w:t>YERI MOTORS, C.A.</w:t>
      </w:r>
    </w:p>
    <w:p w14:paraId="54580D89" w14:textId="55229765" w:rsidR="00EF1F28" w:rsidRDefault="00EF1F28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CARGO: </w:t>
      </w:r>
      <w:r w:rsidR="003B4EA1">
        <w:rPr>
          <w:rFonts w:ascii="Century Gothic" w:hAnsi="Century Gothic"/>
          <w:b/>
          <w:sz w:val="24"/>
          <w:szCs w:val="24"/>
        </w:rPr>
        <w:t xml:space="preserve">Asistente de </w:t>
      </w:r>
      <w:r w:rsidR="003B4EA1">
        <w:rPr>
          <w:rFonts w:ascii="Century Gothic" w:hAnsi="Century Gothic"/>
          <w:b/>
          <w:i/>
          <w:sz w:val="24"/>
          <w:szCs w:val="24"/>
        </w:rPr>
        <w:t>facturación</w:t>
      </w:r>
      <w:r>
        <w:rPr>
          <w:rFonts w:ascii="Century Gothic" w:hAnsi="Century Gothic"/>
          <w:b/>
          <w:i/>
          <w:sz w:val="24"/>
          <w:szCs w:val="24"/>
        </w:rPr>
        <w:t>.</w:t>
      </w:r>
    </w:p>
    <w:p w14:paraId="3F82FEC8" w14:textId="199089AB" w:rsidR="00EF1F28" w:rsidRDefault="003B4EA1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DEL: 11/0</w:t>
      </w:r>
      <w:r w:rsidR="00715C14">
        <w:rPr>
          <w:rFonts w:ascii="Century Gothic" w:hAnsi="Century Gothic"/>
          <w:b/>
          <w:sz w:val="24"/>
          <w:szCs w:val="24"/>
        </w:rPr>
        <w:t>6</w:t>
      </w:r>
      <w:r>
        <w:rPr>
          <w:rFonts w:ascii="Century Gothic" w:hAnsi="Century Gothic"/>
          <w:b/>
          <w:sz w:val="24"/>
          <w:szCs w:val="24"/>
        </w:rPr>
        <w:t>/2006 AL: 15/12/2007</w:t>
      </w:r>
      <w:r w:rsidR="00EF1F28">
        <w:rPr>
          <w:rFonts w:ascii="Century Gothic" w:hAnsi="Century Gothic"/>
          <w:b/>
          <w:sz w:val="24"/>
          <w:szCs w:val="24"/>
        </w:rPr>
        <w:t>.</w:t>
      </w:r>
    </w:p>
    <w:p w14:paraId="6D3E8E20" w14:textId="77777777" w:rsidR="00EF1F28" w:rsidRDefault="00EF1F28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57DD815B" w14:textId="77777777" w:rsidR="00EF1F28" w:rsidRDefault="00EF1F28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EMPRESA: </w:t>
      </w:r>
      <w:r>
        <w:rPr>
          <w:rFonts w:ascii="Century Gothic" w:hAnsi="Century Gothic"/>
          <w:b/>
          <w:i/>
          <w:sz w:val="24"/>
          <w:szCs w:val="24"/>
        </w:rPr>
        <w:t>MANPOWER DE VENEZUELA.</w:t>
      </w:r>
    </w:p>
    <w:p w14:paraId="1A7F8810" w14:textId="77777777" w:rsidR="00EF1F28" w:rsidRDefault="00EF1F28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CARGO: </w:t>
      </w:r>
      <w:r>
        <w:rPr>
          <w:rFonts w:ascii="Century Gothic" w:hAnsi="Century Gothic"/>
          <w:b/>
          <w:i/>
          <w:sz w:val="24"/>
          <w:szCs w:val="24"/>
        </w:rPr>
        <w:t xml:space="preserve">Ejecutivo de </w:t>
      </w:r>
      <w:r w:rsidR="00744C0F">
        <w:rPr>
          <w:rFonts w:ascii="Century Gothic" w:hAnsi="Century Gothic"/>
          <w:b/>
          <w:i/>
          <w:sz w:val="24"/>
          <w:szCs w:val="24"/>
        </w:rPr>
        <w:t>Atención</w:t>
      </w:r>
      <w:r>
        <w:rPr>
          <w:rFonts w:ascii="Century Gothic" w:hAnsi="Century Gothic"/>
          <w:b/>
          <w:i/>
          <w:sz w:val="24"/>
          <w:szCs w:val="24"/>
        </w:rPr>
        <w:t xml:space="preserve"> al Cliente.</w:t>
      </w:r>
    </w:p>
    <w:p w14:paraId="39DDC274" w14:textId="77777777" w:rsidR="00EF1F28" w:rsidRDefault="00712AD5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DEL: 13/12/2005 AL 25/05/2006</w:t>
      </w:r>
    </w:p>
    <w:p w14:paraId="027442DA" w14:textId="77777777" w:rsidR="00697080" w:rsidRDefault="00697080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4B77569F" w14:textId="77777777" w:rsidR="00697080" w:rsidRDefault="00697080" w:rsidP="00EC1004">
      <w:pPr>
        <w:spacing w:after="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  <w:r>
        <w:rPr>
          <w:rFonts w:ascii="Century Gothic" w:hAnsi="Century Gothic"/>
          <w:b/>
          <w:color w:val="0070C0"/>
          <w:sz w:val="24"/>
          <w:szCs w:val="24"/>
          <w:u w:val="single"/>
        </w:rPr>
        <w:t>REFERENCIAS</w:t>
      </w:r>
      <w:r w:rsidR="007B2D29">
        <w:rPr>
          <w:rFonts w:ascii="Century Gothic" w:hAnsi="Century Gothic"/>
          <w:b/>
          <w:color w:val="0070C0"/>
          <w:sz w:val="24"/>
          <w:szCs w:val="24"/>
          <w:u w:val="single"/>
        </w:rPr>
        <w:t xml:space="preserve"> PERSONALES</w:t>
      </w:r>
      <w:r>
        <w:rPr>
          <w:rFonts w:ascii="Century Gothic" w:hAnsi="Century Gothic"/>
          <w:b/>
          <w:color w:val="0070C0"/>
          <w:sz w:val="24"/>
          <w:szCs w:val="24"/>
          <w:u w:val="single"/>
        </w:rPr>
        <w:t>.</w:t>
      </w:r>
    </w:p>
    <w:p w14:paraId="19DF2828" w14:textId="77777777" w:rsidR="00697080" w:rsidRDefault="00697080" w:rsidP="00EC1004">
      <w:pPr>
        <w:spacing w:after="0" w:line="276" w:lineRule="auto"/>
        <w:rPr>
          <w:rFonts w:ascii="Century Gothic" w:hAnsi="Century Gothic"/>
          <w:b/>
          <w:color w:val="0070C0"/>
          <w:sz w:val="24"/>
          <w:szCs w:val="24"/>
          <w:u w:val="single"/>
        </w:rPr>
      </w:pPr>
    </w:p>
    <w:p w14:paraId="4F1393BA" w14:textId="5071B9DB" w:rsidR="00697080" w:rsidRDefault="00697080" w:rsidP="00EC1004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NOMBRE: </w:t>
      </w:r>
      <w:r w:rsidR="00D7643D">
        <w:rPr>
          <w:rFonts w:ascii="Century Gothic" w:hAnsi="Century Gothic"/>
          <w:sz w:val="24"/>
          <w:szCs w:val="24"/>
        </w:rPr>
        <w:t>Amarbelis Trujillo</w:t>
      </w:r>
      <w:r>
        <w:rPr>
          <w:rFonts w:ascii="Century Gothic" w:hAnsi="Century Gothic"/>
          <w:sz w:val="24"/>
          <w:szCs w:val="24"/>
        </w:rPr>
        <w:t>.</w:t>
      </w:r>
    </w:p>
    <w:p w14:paraId="5244840E" w14:textId="7302FE19" w:rsidR="00697080" w:rsidRDefault="00697080" w:rsidP="00EC1004">
      <w:pPr>
        <w:spacing w:after="0" w:line="276" w:lineRule="auto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CARGO: </w:t>
      </w:r>
      <w:r w:rsidR="00953919">
        <w:rPr>
          <w:rFonts w:ascii="Century Gothic" w:hAnsi="Century Gothic"/>
          <w:i/>
          <w:sz w:val="24"/>
          <w:szCs w:val="24"/>
        </w:rPr>
        <w:t>Asesora de negocios</w:t>
      </w:r>
      <w:r>
        <w:rPr>
          <w:rFonts w:ascii="Century Gothic" w:hAnsi="Century Gothic"/>
          <w:i/>
          <w:sz w:val="24"/>
          <w:szCs w:val="24"/>
        </w:rPr>
        <w:t>.</w:t>
      </w:r>
    </w:p>
    <w:p w14:paraId="66702B1D" w14:textId="26DC41E8" w:rsidR="00697080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TELÉ</w:t>
      </w:r>
      <w:r w:rsidR="00D7643D">
        <w:rPr>
          <w:rFonts w:ascii="Century Gothic" w:hAnsi="Century Gothic"/>
          <w:b/>
          <w:sz w:val="24"/>
          <w:szCs w:val="24"/>
        </w:rPr>
        <w:t>FONOS: 0414/9032211</w:t>
      </w:r>
      <w:r w:rsidR="00697080">
        <w:rPr>
          <w:rFonts w:ascii="Century Gothic" w:hAnsi="Century Gothic"/>
          <w:b/>
          <w:sz w:val="24"/>
          <w:szCs w:val="24"/>
        </w:rPr>
        <w:t>.</w:t>
      </w:r>
    </w:p>
    <w:p w14:paraId="65DA175A" w14:textId="77777777" w:rsidR="00697080" w:rsidRDefault="00697080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0D8FD9B2" w14:textId="5C0124BC" w:rsidR="00697080" w:rsidRDefault="00697080" w:rsidP="00EC1004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NOMBRE: </w:t>
      </w:r>
      <w:r w:rsidR="006F4823">
        <w:rPr>
          <w:rFonts w:ascii="Century Gothic" w:hAnsi="Century Gothic"/>
          <w:sz w:val="24"/>
          <w:szCs w:val="24"/>
        </w:rPr>
        <w:t>Grisbely Quiñonez</w:t>
      </w:r>
      <w:r w:rsidR="005E62EA">
        <w:rPr>
          <w:rFonts w:ascii="Century Gothic" w:hAnsi="Century Gothic"/>
          <w:sz w:val="24"/>
          <w:szCs w:val="24"/>
        </w:rPr>
        <w:t>.</w:t>
      </w:r>
    </w:p>
    <w:p w14:paraId="54F4E287" w14:textId="2B2AA792" w:rsidR="00697080" w:rsidRDefault="00274412" w:rsidP="00EC1004">
      <w:pPr>
        <w:spacing w:after="0" w:line="276" w:lineRule="auto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CARGO: </w:t>
      </w:r>
      <w:r w:rsidR="006F4823">
        <w:rPr>
          <w:rFonts w:ascii="Century Gothic" w:hAnsi="Century Gothic"/>
          <w:i/>
          <w:sz w:val="24"/>
          <w:szCs w:val="24"/>
        </w:rPr>
        <w:t>Comerciante</w:t>
      </w:r>
      <w:r>
        <w:rPr>
          <w:rFonts w:ascii="Century Gothic" w:hAnsi="Century Gothic"/>
          <w:i/>
          <w:sz w:val="24"/>
          <w:szCs w:val="24"/>
        </w:rPr>
        <w:t>.</w:t>
      </w:r>
    </w:p>
    <w:p w14:paraId="4218BCDE" w14:textId="449BAB91" w:rsidR="00274412" w:rsidRDefault="006F4823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TELÉFONOS: 0424/2515461</w:t>
      </w:r>
      <w:r w:rsidR="00274412">
        <w:rPr>
          <w:rFonts w:ascii="Century Gothic" w:hAnsi="Century Gothic"/>
          <w:b/>
          <w:sz w:val="24"/>
          <w:szCs w:val="24"/>
        </w:rPr>
        <w:t>.</w:t>
      </w:r>
    </w:p>
    <w:p w14:paraId="7BD105A1" w14:textId="77777777" w:rsidR="006D7773" w:rsidRDefault="006D7773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696DCF7F" w14:textId="6105546F" w:rsidR="00274412" w:rsidRDefault="006D7773" w:rsidP="00EC1004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NOMBRE:</w:t>
      </w:r>
      <w:r w:rsidR="006D133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D133B">
        <w:rPr>
          <w:rFonts w:ascii="Century Gothic" w:hAnsi="Century Gothic"/>
          <w:sz w:val="24"/>
          <w:szCs w:val="24"/>
        </w:rPr>
        <w:t>Perly</w:t>
      </w:r>
      <w:proofErr w:type="spellEnd"/>
      <w:r w:rsidR="006D133B">
        <w:rPr>
          <w:rFonts w:ascii="Century Gothic" w:hAnsi="Century Gothic"/>
          <w:sz w:val="24"/>
          <w:szCs w:val="24"/>
        </w:rPr>
        <w:t xml:space="preserve"> Belisario</w:t>
      </w:r>
      <w:r w:rsidR="00E439F8">
        <w:rPr>
          <w:rFonts w:ascii="Century Gothic" w:hAnsi="Century Gothic"/>
          <w:sz w:val="24"/>
          <w:szCs w:val="24"/>
        </w:rPr>
        <w:t>.</w:t>
      </w:r>
    </w:p>
    <w:p w14:paraId="65CB7400" w14:textId="68440B37" w:rsidR="00E439F8" w:rsidRDefault="00E439F8" w:rsidP="00EC1004">
      <w:pPr>
        <w:spacing w:after="0" w:line="276" w:lineRule="auto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CARGO: </w:t>
      </w:r>
      <w:r w:rsidR="00C8539F">
        <w:rPr>
          <w:rFonts w:ascii="Century Gothic" w:hAnsi="Century Gothic"/>
          <w:i/>
          <w:sz w:val="24"/>
          <w:szCs w:val="24"/>
        </w:rPr>
        <w:t>supervisora de ventas</w:t>
      </w:r>
      <w:r>
        <w:rPr>
          <w:rFonts w:ascii="Century Gothic" w:hAnsi="Century Gothic"/>
          <w:i/>
          <w:sz w:val="24"/>
          <w:szCs w:val="24"/>
        </w:rPr>
        <w:t>.</w:t>
      </w:r>
    </w:p>
    <w:p w14:paraId="2E7D9AA3" w14:textId="74D56B12" w:rsidR="00E439F8" w:rsidRPr="00E439F8" w:rsidRDefault="006D133B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TELÉFONOS: 0414/0197559</w:t>
      </w:r>
      <w:bookmarkStart w:id="0" w:name="_GoBack"/>
      <w:bookmarkEnd w:id="0"/>
      <w:r w:rsidR="00BA1BC7">
        <w:rPr>
          <w:rFonts w:ascii="Century Gothic" w:hAnsi="Century Gothic"/>
          <w:b/>
          <w:sz w:val="24"/>
          <w:szCs w:val="24"/>
        </w:rPr>
        <w:t>.</w:t>
      </w:r>
    </w:p>
    <w:p w14:paraId="416FD297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628A5AFA" w14:textId="77777777" w:rsidR="005B0559" w:rsidRDefault="005B0559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2E1B5D62" w14:textId="77777777" w:rsidR="005B0559" w:rsidRPr="00502E83" w:rsidRDefault="005B0559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7B3D7AF1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2F6D53F8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0F57FE52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1D0B14E2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466FD970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247164B0" w14:textId="77777777" w:rsid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</w:p>
    <w:p w14:paraId="380029AD" w14:textId="77777777" w:rsidR="00274412" w:rsidRPr="00274412" w:rsidRDefault="00274412" w:rsidP="00EC1004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</w:p>
    <w:p w14:paraId="690CADE9" w14:textId="77777777" w:rsidR="00EF1F28" w:rsidRPr="00EF1F28" w:rsidRDefault="00EF1F28" w:rsidP="00EC1004">
      <w:pPr>
        <w:spacing w:after="0" w:line="276" w:lineRule="auto"/>
        <w:rPr>
          <w:rFonts w:ascii="Century Gothic" w:hAnsi="Century Gothic"/>
          <w:b/>
          <w:i/>
          <w:sz w:val="24"/>
          <w:szCs w:val="24"/>
        </w:rPr>
      </w:pPr>
    </w:p>
    <w:p w14:paraId="1CBAAF85" w14:textId="77777777" w:rsidR="00EC1004" w:rsidRPr="00EC1004" w:rsidRDefault="00EC1004">
      <w:pPr>
        <w:spacing w:after="200" w:line="276" w:lineRule="auto"/>
        <w:rPr>
          <w:rFonts w:ascii="Century Gothic" w:hAnsi="Century Gothic"/>
          <w:sz w:val="24"/>
          <w:szCs w:val="24"/>
        </w:rPr>
      </w:pPr>
    </w:p>
    <w:p w14:paraId="2A26EBBB" w14:textId="77777777" w:rsidR="00EC1004" w:rsidRPr="00EC1004" w:rsidRDefault="00EC1004">
      <w:pPr>
        <w:spacing w:after="200" w:line="276" w:lineRule="auto"/>
        <w:rPr>
          <w:rFonts w:ascii="Century Gothic" w:hAnsi="Century Gothic"/>
          <w:b/>
          <w:i/>
          <w:sz w:val="24"/>
          <w:szCs w:val="24"/>
        </w:rPr>
      </w:pPr>
    </w:p>
    <w:sectPr w:rsidR="00EC1004" w:rsidRPr="00EC1004" w:rsidSect="006A39DC">
      <w:headerReference w:type="even" r:id="rId15"/>
      <w:footerReference w:type="even" r:id="rId16"/>
      <w:footerReference w:type="default" r:id="rId17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B9742" w14:textId="77777777" w:rsidR="00BD5AC9" w:rsidRDefault="00BD5AC9">
      <w:pPr>
        <w:spacing w:after="0" w:line="240" w:lineRule="auto"/>
      </w:pPr>
      <w:r>
        <w:separator/>
      </w:r>
    </w:p>
  </w:endnote>
  <w:endnote w:type="continuationSeparator" w:id="0">
    <w:p w14:paraId="5C2647F0" w14:textId="77777777" w:rsidR="00BD5AC9" w:rsidRDefault="00BD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8C73C" w14:textId="77777777" w:rsidR="006A39DC" w:rsidRDefault="006A39DC"/>
  <w:p w14:paraId="5039C6D4" w14:textId="77777777" w:rsidR="006A39DC" w:rsidRDefault="001234D6">
    <w:pPr>
      <w:pStyle w:val="Piedepginapar"/>
    </w:pPr>
    <w:r>
      <w:t xml:space="preserve">Página </w:t>
    </w:r>
    <w:r w:rsidR="00462289">
      <w:fldChar w:fldCharType="begin"/>
    </w:r>
    <w:r w:rsidR="00462289">
      <w:instrText xml:space="preserve"> PAGE   \* MERGEFORMAT </w:instrText>
    </w:r>
    <w:r w:rsidR="00462289">
      <w:fldChar w:fldCharType="separate"/>
    </w:r>
    <w:r>
      <w:rPr>
        <w:noProof/>
        <w:sz w:val="24"/>
        <w:szCs w:val="24"/>
      </w:rPr>
      <w:t>2</w:t>
    </w:r>
    <w:r w:rsidR="00462289">
      <w:rPr>
        <w:noProof/>
        <w:sz w:val="24"/>
        <w:szCs w:val="24"/>
      </w:rPr>
      <w:fldChar w:fldCharType="end"/>
    </w:r>
  </w:p>
  <w:p w14:paraId="30B93C83" w14:textId="77777777"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37435" w14:textId="77777777" w:rsidR="006A39DC" w:rsidRDefault="006A39DC"/>
  <w:p w14:paraId="6A88BC01" w14:textId="77777777" w:rsidR="006A39DC" w:rsidRDefault="001234D6">
    <w:pPr>
      <w:pStyle w:val="Piedepginaimpar"/>
    </w:pPr>
    <w:r>
      <w:t xml:space="preserve">Página </w:t>
    </w:r>
    <w:r w:rsidR="00462289">
      <w:fldChar w:fldCharType="begin"/>
    </w:r>
    <w:r w:rsidR="00462289">
      <w:instrText xml:space="preserve"> PAGE   \* MERGEFORMAT </w:instrText>
    </w:r>
    <w:r w:rsidR="00462289">
      <w:fldChar w:fldCharType="separate"/>
    </w:r>
    <w:r w:rsidR="006D133B" w:rsidRPr="006D133B">
      <w:rPr>
        <w:noProof/>
        <w:sz w:val="24"/>
        <w:szCs w:val="24"/>
      </w:rPr>
      <w:t>2</w:t>
    </w:r>
    <w:r w:rsidR="00462289">
      <w:rPr>
        <w:noProof/>
        <w:sz w:val="24"/>
        <w:szCs w:val="24"/>
      </w:rPr>
      <w:fldChar w:fldCharType="end"/>
    </w:r>
  </w:p>
  <w:p w14:paraId="4AAF8346" w14:textId="77777777"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0CDFF" w14:textId="77777777" w:rsidR="00BD5AC9" w:rsidRDefault="00BD5AC9">
      <w:pPr>
        <w:spacing w:after="0" w:line="240" w:lineRule="auto"/>
      </w:pPr>
      <w:r>
        <w:separator/>
      </w:r>
    </w:p>
  </w:footnote>
  <w:footnote w:type="continuationSeparator" w:id="0">
    <w:p w14:paraId="0585CA31" w14:textId="77777777" w:rsidR="00BD5AC9" w:rsidRDefault="00BD5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id w:val="5327404"/>
      <w:placeholder>
        <w:docPart w:val="D42CDF5A3F5440F2B756ECD2315775C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4D7E1691" w14:textId="77777777" w:rsidR="006A39DC" w:rsidRDefault="0079424C">
        <w:pPr>
          <w:pStyle w:val="Encabezadopar"/>
          <w:rPr>
            <w:szCs w:val="20"/>
          </w:rPr>
        </w:pPr>
        <w:proofErr w:type="spellStart"/>
        <w:r>
          <w:rPr>
            <w:szCs w:val="20"/>
          </w:rPr>
          <w:t>Yadifer</w:t>
        </w:r>
        <w:proofErr w:type="spellEnd"/>
        <w:r>
          <w:rPr>
            <w:szCs w:val="20"/>
          </w:rPr>
          <w:t xml:space="preserve"> </w:t>
        </w:r>
        <w:proofErr w:type="spellStart"/>
        <w:r>
          <w:rPr>
            <w:szCs w:val="20"/>
          </w:rPr>
          <w:t>Ailyn</w:t>
        </w:r>
        <w:proofErr w:type="spellEnd"/>
        <w:r>
          <w:rPr>
            <w:szCs w:val="20"/>
          </w:rPr>
          <w:t xml:space="preserve"> Duran Varela</w:t>
        </w:r>
      </w:p>
    </w:sdtContent>
  </w:sdt>
  <w:p w14:paraId="37FA92B3" w14:textId="77777777"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D7"/>
    <w:rsid w:val="000357CA"/>
    <w:rsid w:val="0007772E"/>
    <w:rsid w:val="0009011B"/>
    <w:rsid w:val="00095449"/>
    <w:rsid w:val="000B3CED"/>
    <w:rsid w:val="000F3A44"/>
    <w:rsid w:val="000F77C9"/>
    <w:rsid w:val="00120E2F"/>
    <w:rsid w:val="001234D6"/>
    <w:rsid w:val="0014080C"/>
    <w:rsid w:val="00170A5B"/>
    <w:rsid w:val="001D7C0B"/>
    <w:rsid w:val="001E5DAA"/>
    <w:rsid w:val="001F3ED7"/>
    <w:rsid w:val="001F6963"/>
    <w:rsid w:val="00274412"/>
    <w:rsid w:val="002B2A56"/>
    <w:rsid w:val="002B3131"/>
    <w:rsid w:val="002C3873"/>
    <w:rsid w:val="002D0457"/>
    <w:rsid w:val="002E571B"/>
    <w:rsid w:val="00303044"/>
    <w:rsid w:val="00332DC8"/>
    <w:rsid w:val="003334E8"/>
    <w:rsid w:val="003336E9"/>
    <w:rsid w:val="0034488B"/>
    <w:rsid w:val="003477AD"/>
    <w:rsid w:val="003A2DBA"/>
    <w:rsid w:val="003B4EA1"/>
    <w:rsid w:val="003C67A6"/>
    <w:rsid w:val="00406E10"/>
    <w:rsid w:val="00462289"/>
    <w:rsid w:val="0046506A"/>
    <w:rsid w:val="0047531A"/>
    <w:rsid w:val="004E1FDC"/>
    <w:rsid w:val="004E7422"/>
    <w:rsid w:val="00502E83"/>
    <w:rsid w:val="00512395"/>
    <w:rsid w:val="005219AD"/>
    <w:rsid w:val="00532CA1"/>
    <w:rsid w:val="0055679A"/>
    <w:rsid w:val="0056772B"/>
    <w:rsid w:val="005765F7"/>
    <w:rsid w:val="00580E27"/>
    <w:rsid w:val="00584EB2"/>
    <w:rsid w:val="005B0559"/>
    <w:rsid w:val="005D6581"/>
    <w:rsid w:val="005E62EA"/>
    <w:rsid w:val="005F0C5F"/>
    <w:rsid w:val="005F49B9"/>
    <w:rsid w:val="006149C0"/>
    <w:rsid w:val="00694097"/>
    <w:rsid w:val="00697080"/>
    <w:rsid w:val="006A39DC"/>
    <w:rsid w:val="006D133B"/>
    <w:rsid w:val="006D2D02"/>
    <w:rsid w:val="006D7773"/>
    <w:rsid w:val="006F4823"/>
    <w:rsid w:val="00704540"/>
    <w:rsid w:val="00712AD5"/>
    <w:rsid w:val="00715C14"/>
    <w:rsid w:val="0072100B"/>
    <w:rsid w:val="007221A7"/>
    <w:rsid w:val="007252D0"/>
    <w:rsid w:val="00744C0F"/>
    <w:rsid w:val="007671C9"/>
    <w:rsid w:val="007835FB"/>
    <w:rsid w:val="00785BE5"/>
    <w:rsid w:val="0079424C"/>
    <w:rsid w:val="007943D5"/>
    <w:rsid w:val="007A775D"/>
    <w:rsid w:val="007B2D29"/>
    <w:rsid w:val="007C08E0"/>
    <w:rsid w:val="007D6231"/>
    <w:rsid w:val="007F3DBB"/>
    <w:rsid w:val="00801CA8"/>
    <w:rsid w:val="0089764A"/>
    <w:rsid w:val="008B2A66"/>
    <w:rsid w:val="008C43DA"/>
    <w:rsid w:val="008F716B"/>
    <w:rsid w:val="008F730B"/>
    <w:rsid w:val="00904B4A"/>
    <w:rsid w:val="00953919"/>
    <w:rsid w:val="009610CE"/>
    <w:rsid w:val="00A302A5"/>
    <w:rsid w:val="00A5641B"/>
    <w:rsid w:val="00A62029"/>
    <w:rsid w:val="00A829FF"/>
    <w:rsid w:val="00AB0915"/>
    <w:rsid w:val="00AB666A"/>
    <w:rsid w:val="00AC6321"/>
    <w:rsid w:val="00AE4F69"/>
    <w:rsid w:val="00B11044"/>
    <w:rsid w:val="00B624E8"/>
    <w:rsid w:val="00BA1BC7"/>
    <w:rsid w:val="00BD5AC9"/>
    <w:rsid w:val="00C546B3"/>
    <w:rsid w:val="00C63E22"/>
    <w:rsid w:val="00C8539F"/>
    <w:rsid w:val="00C87223"/>
    <w:rsid w:val="00CA3E7A"/>
    <w:rsid w:val="00CA7A62"/>
    <w:rsid w:val="00CB0AFB"/>
    <w:rsid w:val="00CE6AB6"/>
    <w:rsid w:val="00D147CF"/>
    <w:rsid w:val="00D60321"/>
    <w:rsid w:val="00D7643D"/>
    <w:rsid w:val="00DA4BA8"/>
    <w:rsid w:val="00DA7278"/>
    <w:rsid w:val="00DE4BFD"/>
    <w:rsid w:val="00E21612"/>
    <w:rsid w:val="00E4055D"/>
    <w:rsid w:val="00E439F8"/>
    <w:rsid w:val="00E55532"/>
    <w:rsid w:val="00E77D8D"/>
    <w:rsid w:val="00EC1004"/>
    <w:rsid w:val="00EF1F28"/>
    <w:rsid w:val="00F17CCA"/>
    <w:rsid w:val="00F24189"/>
    <w:rsid w:val="00F570F5"/>
    <w:rsid w:val="00F86065"/>
    <w:rsid w:val="00FA1285"/>
    <w:rsid w:val="486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06CC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0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0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capullito1710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ira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2236B81AA843E7B4446B3689956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AE56-448D-49D3-978B-309FCDA49753}"/>
      </w:docPartPr>
      <w:docPartBody>
        <w:p w:rsidR="00751A4A" w:rsidRDefault="00E96D3E">
          <w:pPr>
            <w:pStyle w:val="8C2236B81AA843E7B4446B36899562C3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C57D9798A36743E0BB3F231541380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203CF-8DA9-4340-A6A7-DE4DFD6B8024}"/>
      </w:docPartPr>
      <w:docPartBody>
        <w:p w:rsidR="00751A4A" w:rsidRDefault="00E96D3E">
          <w:pPr>
            <w:pStyle w:val="C57D9798A36743E0BB3F231541380945"/>
          </w:pPr>
          <w:r>
            <w:t>[Escriba su nombre]</w:t>
          </w:r>
        </w:p>
      </w:docPartBody>
    </w:docPart>
    <w:docPart>
      <w:docPartPr>
        <w:name w:val="D42CDF5A3F5440F2B756ECD23157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FE26E-201E-486A-936D-79CCCAE26818}"/>
      </w:docPartPr>
      <w:docPartBody>
        <w:p w:rsidR="00751A4A" w:rsidRDefault="00E96D3E">
          <w:pPr>
            <w:pStyle w:val="D42CDF5A3F5440F2B756ECD2315775C3"/>
          </w:pPr>
          <w:r>
            <w:rPr>
              <w:szCs w:val="20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09A9"/>
    <w:rsid w:val="00071063"/>
    <w:rsid w:val="000E0578"/>
    <w:rsid w:val="001A23A9"/>
    <w:rsid w:val="00234689"/>
    <w:rsid w:val="00255CD3"/>
    <w:rsid w:val="002F60AF"/>
    <w:rsid w:val="0037764F"/>
    <w:rsid w:val="003D0A38"/>
    <w:rsid w:val="003E5853"/>
    <w:rsid w:val="00457185"/>
    <w:rsid w:val="00461421"/>
    <w:rsid w:val="004F1465"/>
    <w:rsid w:val="004F643F"/>
    <w:rsid w:val="005609A9"/>
    <w:rsid w:val="006B0AB2"/>
    <w:rsid w:val="007148F9"/>
    <w:rsid w:val="00751A4A"/>
    <w:rsid w:val="00831DF5"/>
    <w:rsid w:val="00883638"/>
    <w:rsid w:val="008C5B69"/>
    <w:rsid w:val="009F0C54"/>
    <w:rsid w:val="00A25413"/>
    <w:rsid w:val="00B956DA"/>
    <w:rsid w:val="00BA32EE"/>
    <w:rsid w:val="00BB088E"/>
    <w:rsid w:val="00C80DDA"/>
    <w:rsid w:val="00CF24FC"/>
    <w:rsid w:val="00D113F3"/>
    <w:rsid w:val="00DE37E3"/>
    <w:rsid w:val="00E567CF"/>
    <w:rsid w:val="00E9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751A4A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8C2236B81AA843E7B4446B36899562C3">
    <w:name w:val="8C2236B81AA843E7B4446B36899562C3"/>
    <w:rsid w:val="00751A4A"/>
  </w:style>
  <w:style w:type="paragraph" w:customStyle="1" w:styleId="C57D9798A36743E0BB3F231541380945">
    <w:name w:val="C57D9798A36743E0BB3F231541380945"/>
    <w:rsid w:val="00751A4A"/>
  </w:style>
  <w:style w:type="paragraph" w:customStyle="1" w:styleId="0EBAF9802E1C463C9DC243E696082C0C">
    <w:name w:val="0EBAF9802E1C463C9DC243E696082C0C"/>
    <w:rsid w:val="00751A4A"/>
  </w:style>
  <w:style w:type="paragraph" w:customStyle="1" w:styleId="9FBC413FCAD34D9A94FA53969E498B0E">
    <w:name w:val="9FBC413FCAD34D9A94FA53969E498B0E"/>
    <w:rsid w:val="00751A4A"/>
  </w:style>
  <w:style w:type="paragraph" w:customStyle="1" w:styleId="25E3305A2F5B4C239A36F064BB055DB5">
    <w:name w:val="25E3305A2F5B4C239A36F064BB055DB5"/>
    <w:rsid w:val="00751A4A"/>
  </w:style>
  <w:style w:type="paragraph" w:customStyle="1" w:styleId="F72788397E8E48B392614435C2A0F7D6">
    <w:name w:val="F72788397E8E48B392614435C2A0F7D6"/>
    <w:rsid w:val="00751A4A"/>
  </w:style>
  <w:style w:type="paragraph" w:customStyle="1" w:styleId="EB361961BF144D4D9E72A0B938900A3E">
    <w:name w:val="EB361961BF144D4D9E72A0B938900A3E"/>
    <w:rsid w:val="00751A4A"/>
  </w:style>
  <w:style w:type="paragraph" w:customStyle="1" w:styleId="7BFD1B43E0A14B72A790FCA5470818F9">
    <w:name w:val="7BFD1B43E0A14B72A790FCA5470818F9"/>
    <w:rsid w:val="00751A4A"/>
  </w:style>
  <w:style w:type="paragraph" w:customStyle="1" w:styleId="9AEDC0A2079942EF9495E7AE6B4822B8">
    <w:name w:val="9AEDC0A2079942EF9495E7AE6B4822B8"/>
    <w:rsid w:val="00751A4A"/>
  </w:style>
  <w:style w:type="paragraph" w:customStyle="1" w:styleId="93918801BFDB47BBBA073BD520127246">
    <w:name w:val="93918801BFDB47BBBA073BD520127246"/>
    <w:rsid w:val="00751A4A"/>
  </w:style>
  <w:style w:type="paragraph" w:customStyle="1" w:styleId="24686FB16C2F457B83934038EE270CF5">
    <w:name w:val="24686FB16C2F457B83934038EE270CF5"/>
    <w:rsid w:val="00751A4A"/>
  </w:style>
  <w:style w:type="paragraph" w:customStyle="1" w:styleId="F46FB0AA654E49F9A98417B0A873F702">
    <w:name w:val="F46FB0AA654E49F9A98417B0A873F702"/>
    <w:rsid w:val="00751A4A"/>
  </w:style>
  <w:style w:type="paragraph" w:customStyle="1" w:styleId="169088E5694345099B5DBF2EDB205156">
    <w:name w:val="169088E5694345099B5DBF2EDB205156"/>
    <w:rsid w:val="00751A4A"/>
  </w:style>
  <w:style w:type="paragraph" w:customStyle="1" w:styleId="A1C9C77578634FB99BABAD3980A7E582">
    <w:name w:val="A1C9C77578634FB99BABAD3980A7E582"/>
    <w:rsid w:val="00751A4A"/>
  </w:style>
  <w:style w:type="paragraph" w:customStyle="1" w:styleId="C930ABDEF9284C31B55B2D409392BFB6">
    <w:name w:val="C930ABDEF9284C31B55B2D409392BFB6"/>
    <w:rsid w:val="00751A4A"/>
  </w:style>
  <w:style w:type="paragraph" w:customStyle="1" w:styleId="29158712DCE946EEB1A52B8F6C52817A">
    <w:name w:val="29158712DCE946EEB1A52B8F6C52817A"/>
    <w:rsid w:val="00751A4A"/>
  </w:style>
  <w:style w:type="paragraph" w:customStyle="1" w:styleId="B43D314E729440A485DF250D82E580D7">
    <w:name w:val="B43D314E729440A485DF250D82E580D7"/>
    <w:rsid w:val="00751A4A"/>
  </w:style>
  <w:style w:type="paragraph" w:customStyle="1" w:styleId="D42CDF5A3F5440F2B756ECD2315775C3">
    <w:name w:val="D42CDF5A3F5440F2B756ECD2315775C3"/>
    <w:rsid w:val="00751A4A"/>
  </w:style>
  <w:style w:type="paragraph" w:customStyle="1" w:styleId="9DD98FB4316E45CE805C0BBF2380F831">
    <w:name w:val="9DD98FB4316E45CE805C0BBF2380F831"/>
    <w:rsid w:val="00751A4A"/>
  </w:style>
  <w:style w:type="paragraph" w:customStyle="1" w:styleId="B29CFCFC7F2A4C559D9D318EA65011E5">
    <w:name w:val="B29CFCFC7F2A4C559D9D318EA65011E5"/>
    <w:rsid w:val="005609A9"/>
  </w:style>
  <w:style w:type="paragraph" w:customStyle="1" w:styleId="F456E7278BD94305B5F3E674F9F0A190">
    <w:name w:val="F456E7278BD94305B5F3E674F9F0A190"/>
    <w:rsid w:val="005609A9"/>
  </w:style>
  <w:style w:type="paragraph" w:customStyle="1" w:styleId="A92815633C4540008F17E685EB6BB0D7">
    <w:name w:val="A92815633C4540008F17E685EB6BB0D7"/>
    <w:rsid w:val="005609A9"/>
  </w:style>
  <w:style w:type="paragraph" w:customStyle="1" w:styleId="7CB718886D0E4921ABC5A6BE0109BF31">
    <w:name w:val="7CB718886D0E4921ABC5A6BE0109BF31"/>
    <w:rsid w:val="005609A9"/>
  </w:style>
  <w:style w:type="paragraph" w:customStyle="1" w:styleId="941E89C7FBCA414A96A21E78ABEEFD53">
    <w:name w:val="941E89C7FBCA414A96A21E78ABEEFD53"/>
    <w:rsid w:val="005609A9"/>
  </w:style>
  <w:style w:type="paragraph" w:customStyle="1" w:styleId="BC6A4A26258A49F8B9D8C3FF6CF9D3D7">
    <w:name w:val="BC6A4A26258A49F8B9D8C3FF6CF9D3D7"/>
    <w:rsid w:val="005609A9"/>
  </w:style>
  <w:style w:type="paragraph" w:customStyle="1" w:styleId="15B498757AFF4C5B8587ACADE0CBB754">
    <w:name w:val="15B498757AFF4C5B8587ACADE0CBB754"/>
    <w:rsid w:val="005609A9"/>
  </w:style>
  <w:style w:type="paragraph" w:customStyle="1" w:styleId="31DA744561994A39A73C82E757C1B7C4">
    <w:name w:val="31DA744561994A39A73C82E757C1B7C4"/>
    <w:rsid w:val="005609A9"/>
  </w:style>
  <w:style w:type="paragraph" w:customStyle="1" w:styleId="D6E0876746AD4671ADDC99F851BCBB98">
    <w:name w:val="D6E0876746AD4671ADDC99F851BCBB98"/>
    <w:rsid w:val="005609A9"/>
  </w:style>
  <w:style w:type="paragraph" w:customStyle="1" w:styleId="BCB89D0EE6F54690B6203D7E829119A0">
    <w:name w:val="BCB89D0EE6F54690B6203D7E829119A0"/>
    <w:rsid w:val="005609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E19F5FF-2D35-444A-B6CF-918D5F6933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325CF1-0970-497A-B4CD-90687777C262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AA9A672-AF7B-4C01-B698-CD0789D1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43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Yadifer Ailyn Duran Varela</dc:creator>
  <cp:lastModifiedBy>cliente</cp:lastModifiedBy>
  <cp:revision>15</cp:revision>
  <cp:lastPrinted>2015-04-22T13:44:00Z</cp:lastPrinted>
  <dcterms:created xsi:type="dcterms:W3CDTF">2016-05-03T14:43:00Z</dcterms:created>
  <dcterms:modified xsi:type="dcterms:W3CDTF">2019-11-01T12:33:00Z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