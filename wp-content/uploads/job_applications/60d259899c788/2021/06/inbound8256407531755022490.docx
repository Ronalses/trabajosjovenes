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9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544"/>
        <w:gridCol w:w="6804"/>
        <w:gridCol w:w="6332"/>
      </w:tblGrid>
      <w:tr w:rsidR="00EA4940" w:rsidRPr="00333CD3" w14:paraId="7A2DF67F" w14:textId="77777777" w:rsidTr="00BE260D">
        <w:tc>
          <w:tcPr>
            <w:tcW w:w="3544" w:type="dxa"/>
            <w:tcMar>
              <w:top w:w="504" w:type="dxa"/>
              <w:right w:w="720" w:type="dxa"/>
            </w:tcMar>
          </w:tcPr>
          <w:p w14:paraId="1A3E1A84" w14:textId="4BA7CF30" w:rsidR="00EA4940" w:rsidRDefault="00B13B63" w:rsidP="004503CB">
            <w:pPr>
              <w:pStyle w:val="Iniciales"/>
            </w:pPr>
            <w:sdt>
              <w:sdtPr>
                <w:alias w:val="Iniciales:"/>
                <w:tag w:val="Iniciales:"/>
                <w:id w:val="-606576828"/>
                <w:placeholder>
                  <w:docPart w:val="814036CA2FF84FF08694CB265B22091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2E4DA1">
                  <w:t>6</w:t>
                </w:r>
              </w:sdtContent>
            </w:sdt>
            <w:r w:rsidR="00EA4940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1" layoutInCell="1" allowOverlap="1" wp14:anchorId="5CBF0B9D" wp14:editId="282D5AD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-514350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69E37349" id="Grupo 1" o:spid="_x0000_s1026" alt="Gráficos de encabezado" style="position:absolute;margin-left:0;margin-top:-40.5pt;width:524.85pt;height:139.05pt;z-index:-251654144;mso-width-percent:858;mso-height-percent:170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">
                      <v:rect id="Rectángulo rojo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296EA6B" w14:textId="77777777" w:rsidR="007904B2" w:rsidRPr="00333CD3" w:rsidRDefault="007904B2" w:rsidP="007904B2">
            <w:pPr>
              <w:pStyle w:val="Ttulo3"/>
            </w:pPr>
            <w:r>
              <w:t>Datos personales</w:t>
            </w:r>
          </w:p>
          <w:p w14:paraId="12ABC3E5" w14:textId="77777777" w:rsidR="007904B2" w:rsidRPr="00DF1E6C" w:rsidRDefault="007904B2" w:rsidP="007904B2">
            <w:r w:rsidRPr="00DF1E6C">
              <w:rPr>
                <w:rFonts w:asciiTheme="majorHAnsi" w:hAnsiTheme="majorHAnsi"/>
              </w:rPr>
              <w:t>RUT:</w:t>
            </w:r>
            <w:r>
              <w:rPr>
                <w:rFonts w:asciiTheme="majorHAnsi" w:hAnsiTheme="majorHAnsi"/>
              </w:rPr>
              <w:t xml:space="preserve"> </w:t>
            </w:r>
            <w:r w:rsidRPr="00DF1E6C">
              <w:t>19.886.578-8</w:t>
            </w:r>
          </w:p>
          <w:p w14:paraId="6286E46F" w14:textId="77777777" w:rsidR="007904B2" w:rsidRPr="00DF1E6C" w:rsidRDefault="007904B2" w:rsidP="007904B2">
            <w:pPr>
              <w:rPr>
                <w:rFonts w:asciiTheme="majorHAnsi" w:hAnsiTheme="majorHAnsi"/>
              </w:rPr>
            </w:pPr>
            <w:r w:rsidRPr="00DF1E6C">
              <w:rPr>
                <w:rFonts w:asciiTheme="majorHAnsi" w:hAnsiTheme="majorHAnsi"/>
              </w:rPr>
              <w:t>F. DE NAC.:</w:t>
            </w:r>
            <w:r>
              <w:rPr>
                <w:rFonts w:asciiTheme="majorHAnsi" w:hAnsiTheme="majorHAnsi"/>
              </w:rPr>
              <w:t xml:space="preserve"> </w:t>
            </w:r>
            <w:r w:rsidRPr="00DF1E6C">
              <w:t xml:space="preserve">9 </w:t>
            </w:r>
            <w:r>
              <w:t>octubre</w:t>
            </w:r>
            <w:r w:rsidRPr="00DF1E6C">
              <w:t xml:space="preserve"> 1998</w:t>
            </w:r>
          </w:p>
          <w:p w14:paraId="6BF651A9" w14:textId="77777777" w:rsidR="007904B2" w:rsidRPr="00DF1E6C" w:rsidRDefault="007904B2" w:rsidP="007904B2">
            <w:pPr>
              <w:rPr>
                <w:rFonts w:asciiTheme="majorHAnsi" w:hAnsiTheme="majorHAnsi"/>
              </w:rPr>
            </w:pPr>
            <w:r w:rsidRPr="00DF1E6C">
              <w:rPr>
                <w:rFonts w:asciiTheme="majorHAnsi" w:hAnsiTheme="majorHAnsi"/>
              </w:rPr>
              <w:t>DIRECCION:</w:t>
            </w:r>
            <w:r>
              <w:rPr>
                <w:rFonts w:asciiTheme="majorHAnsi" w:hAnsiTheme="majorHAnsi"/>
              </w:rPr>
              <w:t xml:space="preserve"> </w:t>
            </w:r>
            <w:r w:rsidRPr="00DF1E6C">
              <w:t>N</w:t>
            </w:r>
            <w:r>
              <w:t>icanor</w:t>
            </w:r>
            <w:r w:rsidRPr="00DF1E6C">
              <w:t xml:space="preserve"> P</w:t>
            </w:r>
            <w:r>
              <w:t>laza</w:t>
            </w:r>
            <w:r w:rsidRPr="00DF1E6C">
              <w:t xml:space="preserve"> 1970 R</w:t>
            </w:r>
            <w:r>
              <w:t>enca</w:t>
            </w:r>
            <w:r w:rsidRPr="00DF1E6C">
              <w:t>, S</w:t>
            </w:r>
            <w:r>
              <w:t>antiago</w:t>
            </w:r>
            <w:r w:rsidRPr="00DF1E6C">
              <w:t>.</w:t>
            </w:r>
          </w:p>
          <w:p w14:paraId="63A7AA57" w14:textId="77777777" w:rsidR="007904B2" w:rsidRPr="00DF1E6C" w:rsidRDefault="007904B2" w:rsidP="007904B2">
            <w:pPr>
              <w:rPr>
                <w:rFonts w:asciiTheme="majorHAnsi" w:hAnsiTheme="majorHAnsi"/>
              </w:rPr>
            </w:pPr>
            <w:r w:rsidRPr="00DF1E6C">
              <w:rPr>
                <w:rFonts w:asciiTheme="majorHAnsi" w:hAnsiTheme="majorHAnsi"/>
              </w:rPr>
              <w:t>ESTADO CIVIL:</w:t>
            </w:r>
            <w:r>
              <w:rPr>
                <w:rFonts w:asciiTheme="majorHAnsi" w:hAnsiTheme="majorHAnsi"/>
              </w:rPr>
              <w:t xml:space="preserve"> </w:t>
            </w:r>
            <w:r>
              <w:t>Soltera</w:t>
            </w:r>
            <w:r w:rsidRPr="00DF1E6C">
              <w:t>.</w:t>
            </w:r>
          </w:p>
          <w:p w14:paraId="323EC5D1" w14:textId="77777777" w:rsidR="007904B2" w:rsidRPr="00DF1E6C" w:rsidRDefault="007904B2" w:rsidP="007904B2">
            <w:pPr>
              <w:rPr>
                <w:rFonts w:asciiTheme="majorHAnsi" w:hAnsiTheme="majorHAnsi"/>
              </w:rPr>
            </w:pPr>
            <w:r w:rsidRPr="00DF1E6C">
              <w:rPr>
                <w:rFonts w:asciiTheme="majorHAnsi" w:hAnsiTheme="majorHAnsi"/>
              </w:rPr>
              <w:t>NACIONALIDAD:</w:t>
            </w:r>
            <w:r>
              <w:rPr>
                <w:rFonts w:asciiTheme="majorHAnsi" w:hAnsiTheme="majorHAnsi"/>
              </w:rPr>
              <w:t xml:space="preserve"> </w:t>
            </w:r>
            <w:r>
              <w:t>C</w:t>
            </w:r>
            <w:r w:rsidRPr="00DF1E6C">
              <w:t>hilena.</w:t>
            </w:r>
          </w:p>
          <w:p w14:paraId="45B6184C" w14:textId="77777777" w:rsidR="00EA4940" w:rsidRPr="00333CD3" w:rsidRDefault="00EA4940" w:rsidP="007569C1">
            <w:pPr>
              <w:pStyle w:val="Ttulo3"/>
            </w:pPr>
            <w:r>
              <w:t>perfil</w:t>
            </w:r>
          </w:p>
          <w:p w14:paraId="75CEF346" w14:textId="77777777" w:rsidR="00EA4940" w:rsidRPr="00333CD3" w:rsidRDefault="00EA4940" w:rsidP="007569C1">
            <w:r>
              <w:t>Me caracterizo por ser una persona de aprendizaje rápido, autónoma, eficiente, energética, alegre, creativa y comprometida.</w:t>
            </w:r>
          </w:p>
          <w:p w14:paraId="1F57B234" w14:textId="77777777" w:rsidR="00EA4940" w:rsidRPr="00333CD3" w:rsidRDefault="00B13B63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3EC03C8BFF1D4C5CBED68606A40C690E"/>
                </w:placeholder>
                <w:temporary/>
                <w:showingPlcHdr/>
                <w15:appearance w15:val="hidden"/>
              </w:sdtPr>
              <w:sdtContent>
                <w:r w:rsidR="00EA4940" w:rsidRPr="00333CD3">
                  <w:rPr>
                    <w:lang w:bidi="es-ES"/>
                  </w:rPr>
                  <w:t>Aptitudes</w:t>
                </w:r>
              </w:sdtContent>
            </w:sdt>
          </w:p>
          <w:p w14:paraId="025C2C6B" w14:textId="77777777" w:rsidR="00EA4940" w:rsidRDefault="00EA4940" w:rsidP="00875C40">
            <w:r>
              <w:t>Capacidad de trabajo en equipo, dominio de inglés avanzado, altamente resolutiva, alta tolerancia a la frustración.</w:t>
            </w:r>
          </w:p>
          <w:p w14:paraId="2520A8D7" w14:textId="77777777" w:rsidR="00EA4940" w:rsidRPr="00333CD3" w:rsidRDefault="00EA4940" w:rsidP="00875C40"/>
        </w:tc>
        <w:tc>
          <w:tcPr>
            <w:tcW w:w="6804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473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442"/>
            </w:tblGrid>
            <w:tr w:rsidR="00EA4940" w:rsidRPr="00333CD3" w14:paraId="15EEFBBE" w14:textId="77777777" w:rsidTr="007904B2">
              <w:trPr>
                <w:trHeight w:hRule="exact" w:val="1239"/>
              </w:trPr>
              <w:tc>
                <w:tcPr>
                  <w:tcW w:w="6442" w:type="dxa"/>
                  <w:vAlign w:val="center"/>
                </w:tcPr>
                <w:bookmarkStart w:id="0" w:name="_GoBack" w:colFirst="0" w:colLast="0"/>
                <w:p w14:paraId="41167764" w14:textId="7AB27006" w:rsidR="00EA4940" w:rsidRPr="007B07AA" w:rsidRDefault="00B13B63" w:rsidP="00A335E8">
                  <w:pPr>
                    <w:pStyle w:val="Ttulo1"/>
                    <w:jc w:val="center"/>
                    <w:outlineLvl w:val="0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40"/>
                        <w:szCs w:val="36"/>
                      </w:rPr>
                      <w:alias w:val="Su nombre:"/>
                      <w:tag w:val="Su nombre:"/>
                      <w:id w:val="1982421306"/>
                      <w:placeholder>
                        <w:docPart w:val="3D591DD147704E0F91832F827BC98ED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585AD1">
                        <w:rPr>
                          <w:sz w:val="40"/>
                          <w:szCs w:val="36"/>
                        </w:rPr>
                        <w:t>karina silva mardones</w:t>
                      </w:r>
                    </w:sdtContent>
                  </w:sdt>
                  <w:r w:rsidR="007904B2" w:rsidRPr="007904B2">
                    <w:rPr>
                      <w:sz w:val="36"/>
                      <w:szCs w:val="36"/>
                    </w:rPr>
                    <w:br/>
                  </w:r>
                  <w:r w:rsidR="00A335E8">
                    <w:rPr>
                      <w:sz w:val="18"/>
                      <w:szCs w:val="18"/>
                    </w:rPr>
                    <w:t>operario de bodega</w:t>
                  </w:r>
                </w:p>
              </w:tc>
            </w:tr>
          </w:tbl>
          <w:bookmarkEnd w:id="0"/>
          <w:p w14:paraId="4CE38377" w14:textId="31BBBCC9" w:rsidR="00C54102" w:rsidRDefault="00B13B63" w:rsidP="00C54102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6E27EB02C9F647529BB49296B8F717A9"/>
                </w:placeholder>
                <w:temporary/>
                <w:showingPlcHdr/>
                <w15:appearance w15:val="hidden"/>
              </w:sdtPr>
              <w:sdtContent>
                <w:r w:rsidR="00EA4940" w:rsidRPr="00333CD3">
                  <w:rPr>
                    <w:lang w:bidi="es-ES"/>
                  </w:rPr>
                  <w:t>Experiencia</w:t>
                </w:r>
              </w:sdtContent>
            </w:sdt>
          </w:p>
          <w:p w14:paraId="24AB3398" w14:textId="5C32E27B" w:rsidR="00BA1B7C" w:rsidRDefault="00835425" w:rsidP="002E4DA1">
            <w:pPr>
              <w:pStyle w:val="Ttulo4"/>
              <w:rPr>
                <w:lang w:bidi="es-ES"/>
              </w:rPr>
            </w:pPr>
            <w:r>
              <w:t xml:space="preserve">Operario bodega </w:t>
            </w:r>
            <w:r w:rsidRPr="009041B5">
              <w:rPr>
                <w:lang w:bidi="es-ES"/>
              </w:rPr>
              <w:t>•</w:t>
            </w:r>
            <w:r>
              <w:rPr>
                <w:lang w:bidi="es-ES"/>
              </w:rPr>
              <w:t xml:space="preserve">Colgram </w:t>
            </w:r>
            <w:r w:rsidRPr="009041B5">
              <w:rPr>
                <w:lang w:bidi="es-ES"/>
              </w:rPr>
              <w:t>•</w:t>
            </w:r>
            <w:r w:rsidR="00BA1B7C">
              <w:rPr>
                <w:lang w:bidi="es-ES"/>
              </w:rPr>
              <w:t>abril – hoy.</w:t>
            </w:r>
          </w:p>
          <w:p w14:paraId="6B19E52D" w14:textId="58051A3C" w:rsidR="00BA1B7C" w:rsidRPr="002E4DA1" w:rsidRDefault="00BA1B7C" w:rsidP="00BA1B7C">
            <w:r>
              <w:t xml:space="preserve">Dentro de las tareas que desempeñe están el </w:t>
            </w:r>
            <w:proofErr w:type="spellStart"/>
            <w:r>
              <w:t>picking</w:t>
            </w:r>
            <w:proofErr w:type="spellEnd"/>
            <w:r>
              <w:t xml:space="preserve"> con RF, para pedidos online, repo</w:t>
            </w:r>
            <w:r w:rsidR="00B13B63">
              <w:t xml:space="preserve">, etc. </w:t>
            </w:r>
            <w:r w:rsidR="00A335E8">
              <w:t>Además</w:t>
            </w:r>
            <w:r w:rsidR="00B13B63">
              <w:t xml:space="preserve"> de inventario en </w:t>
            </w:r>
            <w:r w:rsidR="00A335E8">
              <w:t>solidificación, clasificación y almacenamiento.</w:t>
            </w:r>
            <w:r w:rsidR="00B13B63">
              <w:t xml:space="preserve"> </w:t>
            </w:r>
          </w:p>
          <w:p w14:paraId="01A079E9" w14:textId="779441B8" w:rsidR="002E4DA1" w:rsidRPr="009041B5" w:rsidRDefault="00C54102" w:rsidP="002E4DA1">
            <w:pPr>
              <w:pStyle w:val="Ttulo4"/>
            </w:pPr>
            <w:r>
              <w:t>bodega</w:t>
            </w:r>
            <w:r w:rsidR="002E4DA1" w:rsidRPr="009041B5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 xml:space="preserve"> goldenfrost</w:t>
            </w:r>
            <w:r w:rsidR="002E4DA1" w:rsidRPr="009041B5">
              <w:rPr>
                <w:lang w:bidi="es-ES"/>
              </w:rPr>
              <w:t xml:space="preserve"> •</w:t>
            </w:r>
            <w:r w:rsidR="002E4DA1">
              <w:rPr>
                <w:lang w:bidi="es-ES"/>
              </w:rPr>
              <w:t xml:space="preserve"> </w:t>
            </w:r>
            <w:r>
              <w:rPr>
                <w:lang w:bidi="es-ES"/>
              </w:rPr>
              <w:t>oct - nov</w:t>
            </w:r>
            <w:r w:rsidR="002E4DA1">
              <w:rPr>
                <w:lang w:bidi="es-ES"/>
              </w:rPr>
              <w:t>. 2020</w:t>
            </w:r>
          </w:p>
          <w:p w14:paraId="04718F74" w14:textId="5AAFF29F" w:rsidR="002E4DA1" w:rsidRPr="002E4DA1" w:rsidRDefault="00C54102" w:rsidP="002E4DA1">
            <w:r>
              <w:t xml:space="preserve">Dentro de las funciones que desempeñé están el </w:t>
            </w:r>
            <w:proofErr w:type="spellStart"/>
            <w:r>
              <w:t>picking</w:t>
            </w:r>
            <w:proofErr w:type="spellEnd"/>
            <w:r>
              <w:t>, etiquetado y distribución, cuadrado de pedido, recepción y despacho de productos además de brindar apoyo en inventario y orden de la bodega.</w:t>
            </w:r>
            <w:r w:rsidR="002E4DA1">
              <w:t xml:space="preserve"> </w:t>
            </w:r>
          </w:p>
          <w:p w14:paraId="2229F089" w14:textId="61615E92" w:rsidR="00EA4940" w:rsidRPr="00333CD3" w:rsidRDefault="00EA4940" w:rsidP="007569C1">
            <w:pPr>
              <w:pStyle w:val="Ttulo4"/>
            </w:pPr>
            <w:r>
              <w:t>encargada de bodega</w:t>
            </w:r>
            <w:r w:rsidRPr="00333CD3">
              <w:rPr>
                <w:lang w:bidi="es-ES"/>
              </w:rPr>
              <w:t xml:space="preserve"> • </w:t>
            </w:r>
            <w:r w:rsidR="00362C18">
              <w:t>agricola los girasoles ltda.</w:t>
            </w:r>
            <w:r w:rsidRPr="00333CD3">
              <w:rPr>
                <w:lang w:bidi="es-ES"/>
              </w:rPr>
              <w:t xml:space="preserve"> • </w:t>
            </w:r>
            <w:r w:rsidR="00BD10BF">
              <w:t>feb</w:t>
            </w:r>
            <w:r w:rsidR="00362C18">
              <w:t>.</w:t>
            </w:r>
            <w:r w:rsidR="00BD10BF">
              <w:t xml:space="preserve"> – </w:t>
            </w:r>
            <w:r w:rsidR="002E4DA1">
              <w:t>jun</w:t>
            </w:r>
            <w:r>
              <w:t>. 2019</w:t>
            </w:r>
          </w:p>
          <w:p w14:paraId="3DFD8EFD" w14:textId="77777777" w:rsidR="00EA4940" w:rsidRPr="00333CD3" w:rsidRDefault="00EA4940" w:rsidP="007569C1">
            <w:r>
              <w:t xml:space="preserve">Responsable de la bodega de químicos, productos plásticos, materiales varios no contaminantes, encargada del etiquetado y rotulación con máquina </w:t>
            </w:r>
            <w:proofErr w:type="spellStart"/>
            <w:r>
              <w:t>Linx</w:t>
            </w:r>
            <w:proofErr w:type="spellEnd"/>
            <w:r>
              <w:t xml:space="preserve"> de productos alimenticios, además de levantamiento de inventario y rotación de productos de la empresa para la producción.</w:t>
            </w:r>
          </w:p>
          <w:p w14:paraId="436343DF" w14:textId="1395C8CD" w:rsidR="00EA4940" w:rsidRPr="00333CD3" w:rsidRDefault="00673A3B" w:rsidP="007569C1">
            <w:pPr>
              <w:pStyle w:val="Ttulo4"/>
            </w:pPr>
            <w:r>
              <w:t>apoyo Navidad</w:t>
            </w:r>
            <w:r w:rsidR="00EA4940" w:rsidRPr="00333CD3">
              <w:rPr>
                <w:lang w:bidi="es-ES"/>
              </w:rPr>
              <w:t xml:space="preserve"> • </w:t>
            </w:r>
            <w:r w:rsidR="00EA4940">
              <w:t>casa royal</w:t>
            </w:r>
            <w:r w:rsidR="00EA4940" w:rsidRPr="00333CD3">
              <w:rPr>
                <w:lang w:bidi="es-ES"/>
              </w:rPr>
              <w:t xml:space="preserve"> • </w:t>
            </w:r>
            <w:r>
              <w:rPr>
                <w:lang w:bidi="es-ES"/>
              </w:rPr>
              <w:t>dic</w:t>
            </w:r>
            <w:r w:rsidR="00EA4940">
              <w:t>. 2018</w:t>
            </w:r>
            <w:r w:rsidR="009637E6">
              <w:t xml:space="preserve"> y 2019</w:t>
            </w:r>
          </w:p>
          <w:p w14:paraId="522F922F" w14:textId="77777777" w:rsidR="00673A3B" w:rsidRPr="00333CD3" w:rsidRDefault="00EA4940" w:rsidP="007569C1">
            <w:r>
              <w:t>Responsable del apoyo en la organización de bodega, entrega de productos al vendedor para la posterior entrega al consumidor, registro de inventario, levantamiento de información de tales, limpieza y ordenamiento de la bodega.</w:t>
            </w:r>
          </w:p>
          <w:p w14:paraId="0607FC8E" w14:textId="77777777" w:rsidR="00EA4940" w:rsidRPr="00333CD3" w:rsidRDefault="00B13B63" w:rsidP="00362C18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607BA848D70A4642A3596220753A5CA8"/>
                </w:placeholder>
                <w:temporary/>
                <w:showingPlcHdr/>
                <w15:appearance w15:val="hidden"/>
              </w:sdtPr>
              <w:sdtContent>
                <w:r w:rsidR="00EA4940" w:rsidRPr="00333CD3">
                  <w:rPr>
                    <w:lang w:bidi="es-ES"/>
                  </w:rPr>
                  <w:t>Educación</w:t>
                </w:r>
              </w:sdtContent>
            </w:sdt>
          </w:p>
          <w:p w14:paraId="7B708124" w14:textId="77777777" w:rsidR="00EA4940" w:rsidRPr="00333CD3" w:rsidRDefault="00EA4940" w:rsidP="009041B5">
            <w:pPr>
              <w:pStyle w:val="Ttulo4"/>
            </w:pPr>
            <w:r>
              <w:t>enseñanza media</w:t>
            </w:r>
            <w:r w:rsidRPr="00333CD3">
              <w:rPr>
                <w:lang w:bidi="es-ES"/>
              </w:rPr>
              <w:t xml:space="preserve"> • </w:t>
            </w:r>
            <w:r>
              <w:t>2016</w:t>
            </w:r>
            <w:r w:rsidRPr="00333CD3">
              <w:rPr>
                <w:lang w:bidi="es-ES"/>
              </w:rPr>
              <w:t xml:space="preserve"> • </w:t>
            </w:r>
            <w:r>
              <w:t>liceo politecnico andes duoc uc</w:t>
            </w:r>
          </w:p>
          <w:p w14:paraId="26172CB4" w14:textId="77777777" w:rsidR="00EA4940" w:rsidRDefault="00EA4940" w:rsidP="009041B5">
            <w:r>
              <w:t xml:space="preserve">Especialización técnico profesional en electrónica con </w:t>
            </w:r>
            <w:proofErr w:type="spellStart"/>
            <w:r>
              <w:t>solida</w:t>
            </w:r>
            <w:proofErr w:type="spellEnd"/>
            <w:r>
              <w:t xml:space="preserve"> formación profesional en área de automatización</w:t>
            </w:r>
            <w:r w:rsidR="00362C18">
              <w:t>.</w:t>
            </w:r>
          </w:p>
          <w:p w14:paraId="621ABB26" w14:textId="77777777" w:rsidR="00EA4940" w:rsidRPr="00333CD3" w:rsidRDefault="00EA4940" w:rsidP="00FA6D37">
            <w:pPr>
              <w:pStyle w:val="Ttulo4"/>
            </w:pPr>
          </w:p>
        </w:tc>
        <w:tc>
          <w:tcPr>
            <w:tcW w:w="6332" w:type="dxa"/>
          </w:tcPr>
          <w:p w14:paraId="368A7EC4" w14:textId="763C6B9C" w:rsidR="00EA4940" w:rsidRDefault="00901162" w:rsidP="00C612DA">
            <w:pPr>
              <w:pStyle w:val="Ttulo1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6F94739" wp14:editId="242DF97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371572114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1E9FC3B9" w14:textId="77777777" w:rsidR="00B13B63" w:rsidRDefault="00B13B63">
                                      <w:r>
    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6F947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58KgIAAEw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">
                      <v:textbox style="mso-fit-shape-to-text:t">
                        <w:txbxContent>
                          <w:sdt>
                            <w:sdtPr>
                              <w:id w:val="1371572114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E9FC3B9" w14:textId="77777777" w:rsidR="00B13B63" w:rsidRDefault="00B13B63">
                                <w: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B5EB243" wp14:editId="3AE9887C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5C8CCC61" w14:textId="77777777" w:rsidR="00B13B63" w:rsidRDefault="00B13B63">
                                      <w:r>
    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B5EB243" id="_x0000_s1027" type="#_x0000_t202" style="position:absolute;left:0;text-align:left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          <v:textbox style="mso-fit-shape-to-text:t"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C8CCC61" w14:textId="77777777" w:rsidR="00B13B63" w:rsidRDefault="00B13B63">
                                <w: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0566969" w14:textId="56E72463" w:rsidR="00C660E5" w:rsidRDefault="00EB1637" w:rsidP="00E22E87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6C3FA" wp14:editId="21B3AD69">
                <wp:simplePos x="0" y="0"/>
                <wp:positionH relativeFrom="margin">
                  <wp:posOffset>-190500</wp:posOffset>
                </wp:positionH>
                <wp:positionV relativeFrom="margin">
                  <wp:posOffset>-510540</wp:posOffset>
                </wp:positionV>
                <wp:extent cx="2124075" cy="2156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D35384" w14:textId="77777777" w:rsidR="00B13B63" w:rsidRDefault="00B13B63" w:rsidP="004503C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7A42B4D" w14:textId="5D06B478" w:rsidR="00B13B63" w:rsidRDefault="00B13B63" w:rsidP="004503C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85F5402" w14:textId="77777777" w:rsidR="00B13B63" w:rsidRDefault="00B13B63" w:rsidP="004503CB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4A389D5" w14:textId="5C2F84FF" w:rsidR="00B13B63" w:rsidRDefault="00B13B63" w:rsidP="004503C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60E1C74" wp14:editId="64F50F08">
                                  <wp:extent cx="1145775" cy="1393825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G_20210618_134542_484_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532" cy="14202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2FD8DD" w14:textId="7A61C4D1" w:rsidR="00B13B63" w:rsidRDefault="00B13B63" w:rsidP="004503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C3FA" id="Cuadro de texto 7" o:spid="_x0000_s1028" type="#_x0000_t202" style="position:absolute;margin-left:-15pt;margin-top:-40.2pt;width:167.25pt;height:16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" filled="f" stroked="f">
                <v:textbox>
                  <w:txbxContent>
                    <w:p w14:paraId="3FD35384" w14:textId="77777777" w:rsidR="00B13B63" w:rsidRDefault="00B13B63" w:rsidP="004503C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7A42B4D" w14:textId="5D06B478" w:rsidR="00B13B63" w:rsidRDefault="00B13B63" w:rsidP="004503C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85F5402" w14:textId="77777777" w:rsidR="00B13B63" w:rsidRDefault="00B13B63" w:rsidP="004503CB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4A389D5" w14:textId="5C2F84FF" w:rsidR="00B13B63" w:rsidRDefault="00B13B63" w:rsidP="004503CB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60E1C74" wp14:editId="64F50F08">
                            <wp:extent cx="1145775" cy="1393825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G_20210618_134542_484_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532" cy="14202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2FD8DD" w14:textId="7A61C4D1" w:rsidR="00B13B63" w:rsidRDefault="00B13B63" w:rsidP="004503CB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660E5" w:rsidSect="000B628A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E150F" w14:textId="77777777" w:rsidR="008C0D5F" w:rsidRDefault="008C0D5F" w:rsidP="00713050">
      <w:pPr>
        <w:spacing w:line="240" w:lineRule="auto"/>
      </w:pPr>
      <w:r>
        <w:separator/>
      </w:r>
    </w:p>
  </w:endnote>
  <w:endnote w:type="continuationSeparator" w:id="0">
    <w:p w14:paraId="7B454AE7" w14:textId="77777777" w:rsidR="008C0D5F" w:rsidRDefault="008C0D5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altName w:val="Times New Roman"/>
    <w:charset w:val="00"/>
    <w:family w:val="roman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B13B63" w14:paraId="3E70716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F8924B" w14:textId="77777777" w:rsidR="00B13B63" w:rsidRDefault="00B13B63" w:rsidP="00684488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EDEF070" wp14:editId="09BADA79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3303870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10F7A" w14:textId="77777777" w:rsidR="00B13B63" w:rsidRDefault="00B13B63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05C0901" wp14:editId="45D25C48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188727BD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8B990E" w14:textId="77777777" w:rsidR="00B13B63" w:rsidRDefault="00B13B63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322B05BB" wp14:editId="3787AD07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7245AC8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7B90D8" w14:textId="77777777" w:rsidR="00B13B63" w:rsidRDefault="00B13B63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6B05B411" wp14:editId="54D9D7CD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96BBBF5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B13B63" w14:paraId="68609AA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0FCDCA1DB2E74A5B9AC31D57F9298B1E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7ABA77F1" w14:textId="77777777" w:rsidR="00B13B63" w:rsidRPr="00CA3DF1" w:rsidRDefault="00B13B63" w:rsidP="00811117">
              <w:pPr>
                <w:pStyle w:val="Piedepgina"/>
              </w:pPr>
              <w:r>
                <w:rPr>
                  <w:lang w:val="es-CL"/>
                </w:rPr>
                <w:t>karina.smardones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9F1866A3844C4D9D8DFC45C86FFDA62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5E98535B" w14:textId="77777777" w:rsidR="00B13B63" w:rsidRPr="00C2098A" w:rsidRDefault="00B13B63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F999AFD99AD9485D9267BC73413E4D9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14C2BF2D" w14:textId="77777777" w:rsidR="00B13B63" w:rsidRPr="00C2098A" w:rsidRDefault="00B13B63" w:rsidP="00811117">
              <w:pPr>
                <w:pStyle w:val="Piedepgina"/>
              </w:pPr>
              <w:r>
                <w:rPr>
                  <w:lang w:val="es-CL"/>
                </w:rPr>
                <w:t>+56934144084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05B792BFFD914CE4AE1A4A3BFA7623D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0E2CD128" w14:textId="77777777" w:rsidR="00B13B63" w:rsidRPr="00C2098A" w:rsidRDefault="00B13B63" w:rsidP="00811117">
              <w:pPr>
                <w:pStyle w:val="Piedepgina"/>
              </w:pPr>
              <w:r>
                <w:t>+56931205407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A28E6" w14:textId="77777777" w:rsidR="00B13B63" w:rsidRDefault="00B13B63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75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6"/>
      <w:gridCol w:w="998"/>
      <w:gridCol w:w="1546"/>
      <w:gridCol w:w="2544"/>
    </w:tblGrid>
    <w:tr w:rsidR="00B13B63" w14:paraId="2FCAA67C" w14:textId="77777777" w:rsidTr="006A06BE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A5BAE1" w14:textId="77777777" w:rsidR="00B13B63" w:rsidRDefault="00B13B63" w:rsidP="00217980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4438B567" wp14:editId="4E9419C4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19464E0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47FF21EE" w14:textId="77777777" w:rsidR="00B13B63" w:rsidRDefault="00B13B63" w:rsidP="00217980">
          <w:pPr>
            <w:pStyle w:val="Piedepgina"/>
          </w:pP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C57949" w14:textId="77777777" w:rsidR="00B13B63" w:rsidRDefault="00B13B63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2AD5CE1" wp14:editId="6FD0F40F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903AE51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B13B63" w14:paraId="58C13E4D" w14:textId="77777777" w:rsidTr="006A06BE">
      <w:tc>
        <w:tcPr>
          <w:tcW w:w="3544" w:type="dxa"/>
          <w:gridSpan w:val="2"/>
          <w:tcMar>
            <w:top w:w="144" w:type="dxa"/>
            <w:left w:w="115" w:type="dxa"/>
            <w:right w:w="115" w:type="dxa"/>
          </w:tcMar>
        </w:tcPr>
        <w:p w14:paraId="0C61A909" w14:textId="77777777" w:rsidR="00B13B63" w:rsidRPr="00CA3DF1" w:rsidRDefault="00B13B63" w:rsidP="007C0E41">
          <w:pPr>
            <w:pStyle w:val="Piedepgina"/>
            <w:spacing w:line="480" w:lineRule="auto"/>
          </w:pPr>
          <w:sdt>
            <w:sdtPr>
              <w:alias w:val="Correo electrónico:"/>
              <w:tag w:val="Correo electrónico:"/>
              <w:id w:val="-1689822732"/>
              <w:placeholder>
                <w:docPart w:val="733A0490A973403489D44E89585C915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karina.smardones</w:t>
              </w:r>
            </w:sdtContent>
          </w:sdt>
          <w:r>
            <w:t xml:space="preserve"> </w:t>
          </w:r>
          <w:r w:rsidRPr="006A06BE">
            <w:t>@</w:t>
          </w:r>
          <w:r>
            <w:t xml:space="preserve"> gmail.com</w:t>
          </w:r>
        </w:p>
      </w:tc>
      <w:tc>
        <w:tcPr>
          <w:tcW w:w="1546" w:type="dxa"/>
          <w:tcMar>
            <w:top w:w="144" w:type="dxa"/>
            <w:left w:w="115" w:type="dxa"/>
            <w:right w:w="115" w:type="dxa"/>
          </w:tcMar>
        </w:tcPr>
        <w:p w14:paraId="199E6469" w14:textId="77777777" w:rsidR="00B13B63" w:rsidRPr="00C2098A" w:rsidRDefault="00B13B63" w:rsidP="007C0E41">
          <w:pPr>
            <w:pStyle w:val="Piedepgina"/>
          </w:pPr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placeholder>
              <w:docPart w:val="D2F8F30A12E644A0939470A6222A0DA8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C7ED514" w14:textId="77777777" w:rsidR="00B13B63" w:rsidRPr="00C2098A" w:rsidRDefault="00B13B63" w:rsidP="007C0E41">
              <w:pPr>
                <w:pStyle w:val="Piedepgina"/>
              </w:pPr>
              <w:r w:rsidRPr="00F806F9">
                <w:t>+569</w:t>
              </w:r>
              <w:r>
                <w:t>31205407</w:t>
              </w:r>
            </w:p>
          </w:sdtContent>
        </w:sdt>
      </w:tc>
    </w:tr>
  </w:tbl>
  <w:p w14:paraId="087FE851" w14:textId="77777777" w:rsidR="00B13B63" w:rsidRDefault="00B13B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10F23" w14:textId="77777777" w:rsidR="008C0D5F" w:rsidRDefault="008C0D5F" w:rsidP="00713050">
      <w:pPr>
        <w:spacing w:line="240" w:lineRule="auto"/>
      </w:pPr>
      <w:r>
        <w:separator/>
      </w:r>
    </w:p>
  </w:footnote>
  <w:footnote w:type="continuationSeparator" w:id="0">
    <w:p w14:paraId="1BE735B1" w14:textId="77777777" w:rsidR="008C0D5F" w:rsidRDefault="008C0D5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B13B63" w:rsidRPr="00F207C0" w14:paraId="300958B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FDC6469" w14:textId="77777777" w:rsidR="00B13B63" w:rsidRPr="00F207C0" w:rsidRDefault="00B13B63" w:rsidP="001A5CA9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3D1089C" wp14:editId="25440E2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1F266234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>
                <w:docPart w:val="D2F8F30A12E644A0939470A6222A0DA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>
                <w:t>6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B13B63" w14:paraId="706FA18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5050C4D" w14:textId="51B0EFF3" w:rsidR="00B13B63" w:rsidRPr="009B3C40" w:rsidRDefault="00B13B63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>
                      <w:docPart w:val="E2C6777A1BED4F2FAFC51744CD99943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>
                      <w:t>karina silva mardones</w:t>
                    </w:r>
                  </w:sdtContent>
                </w:sdt>
              </w:p>
              <w:p w14:paraId="6DB5BF0F" w14:textId="77777777" w:rsidR="00B13B63" w:rsidRDefault="00B13B63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>
                      <w:docPart w:val="733A0490A973403489D44E89585C915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lang w:bidi="es-ES"/>
                      </w:rPr>
                      <w:t>Profesión o sector</w:t>
                    </w:r>
                  </w:sdtContent>
                </w:sdt>
                <w:r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>
                      <w:docPart w:val="6B6A27EE88284AA19421223873464F3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lang w:val="es-CL"/>
                      </w:rPr>
                      <w:t>liceo politecnico andes duoc uc</w:t>
                    </w:r>
                  </w:sdtContent>
                </w:sdt>
              </w:p>
            </w:tc>
          </w:tr>
        </w:tbl>
        <w:p w14:paraId="05949449" w14:textId="77777777" w:rsidR="00B13B63" w:rsidRPr="00F207C0" w:rsidRDefault="00B13B63" w:rsidP="001A5CA9"/>
      </w:tc>
    </w:tr>
  </w:tbl>
  <w:p w14:paraId="719D0DB0" w14:textId="77777777" w:rsidR="00B13B63" w:rsidRPr="001A5CA9" w:rsidRDefault="00B13B63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40"/>
    <w:rsid w:val="00085C22"/>
    <w:rsid w:val="00091382"/>
    <w:rsid w:val="000B0619"/>
    <w:rsid w:val="000B61CA"/>
    <w:rsid w:val="000B628A"/>
    <w:rsid w:val="000F7610"/>
    <w:rsid w:val="001130BA"/>
    <w:rsid w:val="00114ED7"/>
    <w:rsid w:val="00140B0E"/>
    <w:rsid w:val="00141E88"/>
    <w:rsid w:val="00163EBE"/>
    <w:rsid w:val="00173A44"/>
    <w:rsid w:val="001A21CE"/>
    <w:rsid w:val="001A5CA9"/>
    <w:rsid w:val="001B2AC1"/>
    <w:rsid w:val="001B403A"/>
    <w:rsid w:val="00217980"/>
    <w:rsid w:val="00240972"/>
    <w:rsid w:val="00271662"/>
    <w:rsid w:val="0027404F"/>
    <w:rsid w:val="00293B83"/>
    <w:rsid w:val="002B091C"/>
    <w:rsid w:val="002C2CDD"/>
    <w:rsid w:val="002D45C6"/>
    <w:rsid w:val="002E4DA1"/>
    <w:rsid w:val="002F03FA"/>
    <w:rsid w:val="00313E86"/>
    <w:rsid w:val="00333CD3"/>
    <w:rsid w:val="00340365"/>
    <w:rsid w:val="00342B64"/>
    <w:rsid w:val="00362C18"/>
    <w:rsid w:val="00364079"/>
    <w:rsid w:val="00373F16"/>
    <w:rsid w:val="0038152A"/>
    <w:rsid w:val="003C5528"/>
    <w:rsid w:val="004077FB"/>
    <w:rsid w:val="00424DD9"/>
    <w:rsid w:val="004503CB"/>
    <w:rsid w:val="0046104A"/>
    <w:rsid w:val="004717C5"/>
    <w:rsid w:val="0050644A"/>
    <w:rsid w:val="00522FB7"/>
    <w:rsid w:val="00523479"/>
    <w:rsid w:val="00543DB7"/>
    <w:rsid w:val="005729B0"/>
    <w:rsid w:val="00580F56"/>
    <w:rsid w:val="00585AD1"/>
    <w:rsid w:val="005A4AF3"/>
    <w:rsid w:val="005A5D0D"/>
    <w:rsid w:val="00641630"/>
    <w:rsid w:val="0066637D"/>
    <w:rsid w:val="00671CD0"/>
    <w:rsid w:val="00673A3B"/>
    <w:rsid w:val="00684488"/>
    <w:rsid w:val="00690C71"/>
    <w:rsid w:val="006A06BE"/>
    <w:rsid w:val="006A3CE7"/>
    <w:rsid w:val="006C4C50"/>
    <w:rsid w:val="006D76B1"/>
    <w:rsid w:val="00713050"/>
    <w:rsid w:val="00741125"/>
    <w:rsid w:val="00746F7F"/>
    <w:rsid w:val="007569C1"/>
    <w:rsid w:val="00763832"/>
    <w:rsid w:val="007904B2"/>
    <w:rsid w:val="007A4F1B"/>
    <w:rsid w:val="007B07AA"/>
    <w:rsid w:val="007C0E41"/>
    <w:rsid w:val="007D2696"/>
    <w:rsid w:val="00811117"/>
    <w:rsid w:val="00835425"/>
    <w:rsid w:val="00841146"/>
    <w:rsid w:val="00875C40"/>
    <w:rsid w:val="0088504C"/>
    <w:rsid w:val="0089382B"/>
    <w:rsid w:val="008A1907"/>
    <w:rsid w:val="008C0D5F"/>
    <w:rsid w:val="008C6BCA"/>
    <w:rsid w:val="008C78FD"/>
    <w:rsid w:val="008C7B50"/>
    <w:rsid w:val="00901162"/>
    <w:rsid w:val="009041B5"/>
    <w:rsid w:val="009637E6"/>
    <w:rsid w:val="009B3C40"/>
    <w:rsid w:val="009D5057"/>
    <w:rsid w:val="009F7A1E"/>
    <w:rsid w:val="00A335E8"/>
    <w:rsid w:val="00A42540"/>
    <w:rsid w:val="00A50939"/>
    <w:rsid w:val="00AA6A40"/>
    <w:rsid w:val="00AB7B6B"/>
    <w:rsid w:val="00B13B63"/>
    <w:rsid w:val="00B5664D"/>
    <w:rsid w:val="00BA1B7C"/>
    <w:rsid w:val="00BA5B40"/>
    <w:rsid w:val="00BD0206"/>
    <w:rsid w:val="00BD10BF"/>
    <w:rsid w:val="00BE260D"/>
    <w:rsid w:val="00BE6752"/>
    <w:rsid w:val="00C2098A"/>
    <w:rsid w:val="00C54102"/>
    <w:rsid w:val="00C5444A"/>
    <w:rsid w:val="00C612DA"/>
    <w:rsid w:val="00C660E5"/>
    <w:rsid w:val="00C7741E"/>
    <w:rsid w:val="00C875AB"/>
    <w:rsid w:val="00CA3DF1"/>
    <w:rsid w:val="00CA4581"/>
    <w:rsid w:val="00CE18D5"/>
    <w:rsid w:val="00CF2568"/>
    <w:rsid w:val="00D04109"/>
    <w:rsid w:val="00D75706"/>
    <w:rsid w:val="00DB1EF7"/>
    <w:rsid w:val="00DD6416"/>
    <w:rsid w:val="00DF1E6C"/>
    <w:rsid w:val="00DF4E0A"/>
    <w:rsid w:val="00E02DCD"/>
    <w:rsid w:val="00E12C60"/>
    <w:rsid w:val="00E22E87"/>
    <w:rsid w:val="00E57630"/>
    <w:rsid w:val="00E86C2B"/>
    <w:rsid w:val="00E974B6"/>
    <w:rsid w:val="00EA4940"/>
    <w:rsid w:val="00EB1637"/>
    <w:rsid w:val="00EF7CC9"/>
    <w:rsid w:val="00F207C0"/>
    <w:rsid w:val="00F20AE5"/>
    <w:rsid w:val="00F645C7"/>
    <w:rsid w:val="00FA6D3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52BB0"/>
  <w15:chartTrackingRefBased/>
  <w15:docId w15:val="{F8A317FD-8BB5-47C0-8570-E224CAD9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13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CDCA1DB2E74A5B9AC31D57F929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C902-32BB-41C0-A6B4-035E08F5BCFF}"/>
      </w:docPartPr>
      <w:docPartBody>
        <w:p w:rsidR="006E089E" w:rsidRDefault="00CE7570">
          <w:pPr>
            <w:pStyle w:val="0FCDCA1DB2E74A5B9AC31D57F9298B1E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9F1866A3844C4D9D8DFC45C86FFDA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9EEC-9301-4160-B620-799E0DE11369}"/>
      </w:docPartPr>
      <w:docPartBody>
        <w:p w:rsidR="006E089E" w:rsidRDefault="00CE7570">
          <w:pPr>
            <w:pStyle w:val="9F1866A3844C4D9D8DFC45C86FFDA626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F999AFD99AD9485D9267BC73413E4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97DEF-0223-4236-A855-77966F459179}"/>
      </w:docPartPr>
      <w:docPartBody>
        <w:p w:rsidR="006E089E" w:rsidRDefault="006A4D93" w:rsidP="006A4D93">
          <w:pPr>
            <w:pStyle w:val="F999AFD99AD9485D9267BC73413E4D93"/>
          </w:pPr>
          <w:r w:rsidRPr="00333CD3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05B792BFFD914CE4AE1A4A3BFA762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19C3-B6B1-4D27-90CB-83F7C7B52713}"/>
      </w:docPartPr>
      <w:docPartBody>
        <w:p w:rsidR="006E089E" w:rsidRDefault="006A4D93" w:rsidP="006A4D93">
          <w:pPr>
            <w:pStyle w:val="05B792BFFD914CE4AE1A4A3BFA7623DF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E2C6777A1BED4F2FAFC51744CD999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9E81D-69D6-4F13-B89F-D012AB7389E3}"/>
      </w:docPartPr>
      <w:docPartBody>
        <w:p w:rsidR="006E089E" w:rsidRDefault="006A4D93" w:rsidP="006A4D93">
          <w:pPr>
            <w:pStyle w:val="E2C6777A1BED4F2FAFC51744CD999437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6B6A27EE88284AA1942122387346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B76FE-31DF-4506-90D5-605DE8A28897}"/>
      </w:docPartPr>
      <w:docPartBody>
        <w:p w:rsidR="006E089E" w:rsidRDefault="006A4D93" w:rsidP="006A4D93">
          <w:pPr>
            <w:pStyle w:val="6B6A27EE88284AA19421223873464F39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733A0490A973403489D44E89585C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854D3-FF79-4E64-A9EF-3F5EEC96C294}"/>
      </w:docPartPr>
      <w:docPartBody>
        <w:p w:rsidR="006E089E" w:rsidRDefault="006A4D93" w:rsidP="006A4D93">
          <w:pPr>
            <w:pStyle w:val="733A0490A973403489D44E89585C9158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D2F8F30A12E644A0939470A6222A0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13F0-E41A-4240-BD08-D265D57DE47A}"/>
      </w:docPartPr>
      <w:docPartBody>
        <w:p w:rsidR="006E089E" w:rsidRDefault="006A4D93" w:rsidP="006A4D93">
          <w:pPr>
            <w:pStyle w:val="D2F8F30A12E644A0939470A6222A0DA8"/>
          </w:pPr>
          <w:r w:rsidRPr="00333CD3">
            <w:rPr>
              <w:lang w:bidi="es-ES"/>
            </w:rPr>
            <w:t>Titulación</w:t>
          </w:r>
        </w:p>
      </w:docPartBody>
    </w:docPart>
    <w:docPart>
      <w:docPartPr>
        <w:name w:val="814036CA2FF84FF08694CB265B220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9E4A-45AF-4B06-AD24-EB85F1747317}"/>
      </w:docPartPr>
      <w:docPartBody>
        <w:p w:rsidR="00EB38CE" w:rsidRDefault="00AC20D5" w:rsidP="00AC20D5">
          <w:pPr>
            <w:pStyle w:val="814036CA2FF84FF08694CB265B220913"/>
          </w:pPr>
          <w:r>
            <w:t>S</w:t>
          </w:r>
          <w:r w:rsidRPr="00333CD3">
            <w:t>N</w:t>
          </w:r>
        </w:p>
      </w:docPartBody>
    </w:docPart>
    <w:docPart>
      <w:docPartPr>
        <w:name w:val="3EC03C8BFF1D4C5CBED68606A40C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0CE8C-2A2F-4B83-A07D-C30075882D54}"/>
      </w:docPartPr>
      <w:docPartBody>
        <w:p w:rsidR="00EB38CE" w:rsidRDefault="00AC20D5" w:rsidP="00AC20D5">
          <w:pPr>
            <w:pStyle w:val="3EC03C8BFF1D4C5CBED68606A40C690E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3D591DD147704E0F91832F827BC9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87C0D-6A60-4E6A-A955-17AD3C197354}"/>
      </w:docPartPr>
      <w:docPartBody>
        <w:p w:rsidR="00EB38CE" w:rsidRDefault="00AC20D5" w:rsidP="00AC20D5">
          <w:pPr>
            <w:pStyle w:val="3D591DD147704E0F91832F827BC98ED6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6E27EB02C9F647529BB49296B8F71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3265A-6729-4286-9669-AA5A21279690}"/>
      </w:docPartPr>
      <w:docPartBody>
        <w:p w:rsidR="00EB38CE" w:rsidRDefault="00AC20D5" w:rsidP="00AC20D5">
          <w:pPr>
            <w:pStyle w:val="6E27EB02C9F647529BB49296B8F717A9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607BA848D70A4642A3596220753A5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6A95D-17A7-4312-9FC5-7075A949B576}"/>
      </w:docPartPr>
      <w:docPartBody>
        <w:p w:rsidR="00EB38CE" w:rsidRDefault="00AC20D5" w:rsidP="00AC20D5">
          <w:pPr>
            <w:pStyle w:val="607BA848D70A4642A3596220753A5CA8"/>
          </w:pPr>
          <w:r w:rsidRPr="00333CD3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altName w:val="Times New Roman"/>
    <w:charset w:val="00"/>
    <w:family w:val="roman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93"/>
    <w:rsid w:val="000A5E25"/>
    <w:rsid w:val="000F2DCB"/>
    <w:rsid w:val="00385CB0"/>
    <w:rsid w:val="0051481E"/>
    <w:rsid w:val="006A4D93"/>
    <w:rsid w:val="006E089E"/>
    <w:rsid w:val="00A7011F"/>
    <w:rsid w:val="00AC20D5"/>
    <w:rsid w:val="00CE7570"/>
    <w:rsid w:val="00EB38CE"/>
    <w:rsid w:val="00ED21CB"/>
    <w:rsid w:val="00EE683E"/>
    <w:rsid w:val="00EF7157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CDCA1DB2E74A5B9AC31D57F9298B1E">
    <w:name w:val="0FCDCA1DB2E74A5B9AC31D57F9298B1E"/>
  </w:style>
  <w:style w:type="paragraph" w:customStyle="1" w:styleId="9F1866A3844C4D9D8DFC45C86FFDA626">
    <w:name w:val="9F1866A3844C4D9D8DFC45C86FFDA626"/>
  </w:style>
  <w:style w:type="paragraph" w:customStyle="1" w:styleId="F999AFD99AD9485D9267BC73413E4D93">
    <w:name w:val="F999AFD99AD9485D9267BC73413E4D93"/>
    <w:rsid w:val="006A4D93"/>
  </w:style>
  <w:style w:type="paragraph" w:customStyle="1" w:styleId="05B792BFFD914CE4AE1A4A3BFA7623DF">
    <w:name w:val="05B792BFFD914CE4AE1A4A3BFA7623DF"/>
    <w:rsid w:val="006A4D93"/>
  </w:style>
  <w:style w:type="paragraph" w:customStyle="1" w:styleId="E2C6777A1BED4F2FAFC51744CD999437">
    <w:name w:val="E2C6777A1BED4F2FAFC51744CD999437"/>
    <w:rsid w:val="006A4D93"/>
  </w:style>
  <w:style w:type="paragraph" w:customStyle="1" w:styleId="6B6A27EE88284AA19421223873464F39">
    <w:name w:val="6B6A27EE88284AA19421223873464F39"/>
    <w:rsid w:val="006A4D93"/>
  </w:style>
  <w:style w:type="paragraph" w:customStyle="1" w:styleId="733A0490A973403489D44E89585C9158">
    <w:name w:val="733A0490A973403489D44E89585C9158"/>
    <w:rsid w:val="006A4D93"/>
  </w:style>
  <w:style w:type="paragraph" w:customStyle="1" w:styleId="D2F8F30A12E644A0939470A6222A0DA8">
    <w:name w:val="D2F8F30A12E644A0939470A6222A0DA8"/>
    <w:rsid w:val="006A4D93"/>
  </w:style>
  <w:style w:type="paragraph" w:customStyle="1" w:styleId="814036CA2FF84FF08694CB265B220913">
    <w:name w:val="814036CA2FF84FF08694CB265B220913"/>
    <w:rsid w:val="00AC20D5"/>
  </w:style>
  <w:style w:type="paragraph" w:customStyle="1" w:styleId="3EC03C8BFF1D4C5CBED68606A40C690E">
    <w:name w:val="3EC03C8BFF1D4C5CBED68606A40C690E"/>
    <w:rsid w:val="00AC20D5"/>
  </w:style>
  <w:style w:type="paragraph" w:customStyle="1" w:styleId="3D591DD147704E0F91832F827BC98ED6">
    <w:name w:val="3D591DD147704E0F91832F827BC98ED6"/>
    <w:rsid w:val="00AC20D5"/>
  </w:style>
  <w:style w:type="paragraph" w:customStyle="1" w:styleId="6E27EB02C9F647529BB49296B8F717A9">
    <w:name w:val="6E27EB02C9F647529BB49296B8F717A9"/>
    <w:rsid w:val="00AC20D5"/>
  </w:style>
  <w:style w:type="paragraph" w:customStyle="1" w:styleId="607BA848D70A4642A3596220753A5CA8">
    <w:name w:val="607BA848D70A4642A3596220753A5CA8"/>
    <w:rsid w:val="00AC2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+56934144084</CompanyPhone>
  <CompanyFax>+56931205407</CompanyFax>
  <CompanyEmail>karina.smardones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30EA2-6A93-45FE-ADD2-1823C729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2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6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silva mardones</dc:creator>
  <cp:keywords/>
  <dc:description>liceo politecnico andes duoc uc</dc:description>
  <cp:lastModifiedBy>manuel albornoz</cp:lastModifiedBy>
  <cp:revision>2</cp:revision>
  <dcterms:created xsi:type="dcterms:W3CDTF">2021-06-22T19:18:00Z</dcterms:created>
  <dcterms:modified xsi:type="dcterms:W3CDTF">2021-06-22T19:18:00Z</dcterms:modified>
</cp:coreProperties>
</file>