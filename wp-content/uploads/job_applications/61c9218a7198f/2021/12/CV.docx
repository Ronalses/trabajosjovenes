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3E3DFF6B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48C0E369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31BC882E" wp14:editId="396A9BE9">
                      <wp:extent cx="2157095" cy="2061210"/>
                      <wp:effectExtent l="19050" t="19050" r="33655" b="34290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095" cy="206121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-1060" t="-8307" r="1060" b="-31229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5B2FEE1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31BC882E" id="Óvalo 2" o:spid="_x0000_s1026" alt="Título: Foto de rostro de hombre profesional" style="width:169.85pt;height:16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" strokecolor="#94b6d2 [3204]" strokeweight="5pt">
                      <v:fill r:id="rId11" o:title="" recolor="t" rotate="t" type="frame"/>
                      <v:stroke joinstyle="miter"/>
                      <v:textbox>
                        <w:txbxContent>
                          <w:p w14:paraId="45B2FEE1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2AE11FCB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98D70C3" w14:textId="48727AF1" w:rsidR="001B2ABD" w:rsidRPr="0059649E" w:rsidRDefault="00377FDB" w:rsidP="001B2ABD">
            <w:pPr>
              <w:pStyle w:val="Ttulo"/>
            </w:pPr>
            <w:r>
              <w:t>Pablo Muñoz Jara</w:t>
            </w:r>
          </w:p>
          <w:p w14:paraId="622B9D4A" w14:textId="757B44A1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23AFF533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03D5A5BE3C524B0C9B6EF322F5ADEF1E"/>
              </w:placeholder>
              <w:temporary/>
              <w:showingPlcHdr/>
              <w15:appearance w15:val="hidden"/>
            </w:sdtPr>
            <w:sdtEndPr/>
            <w:sdtContent>
              <w:p w14:paraId="6B7C760C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43C96DA6" w14:textId="199F37C2" w:rsidR="00036450" w:rsidRDefault="00694F29" w:rsidP="00694F29">
            <w:r>
              <w:t>Estudiante de letras hispanas con posteriores intenciones de sacar un título pedagógico afín.</w:t>
            </w:r>
          </w:p>
          <w:p w14:paraId="0C2ABE55" w14:textId="014DB5F9" w:rsidR="004E1D4A" w:rsidRDefault="004E1D4A" w:rsidP="00694F29">
            <w:r>
              <w:t>Manejo de inglés intermedio y portugués básico.</w:t>
            </w:r>
          </w:p>
          <w:p w14:paraId="1D4ACF5A" w14:textId="5EBD5E17" w:rsidR="004E1D4A" w:rsidRDefault="004E1D4A" w:rsidP="00694F29">
            <w:r>
              <w:t>Conocimiento alto de problemáticas lingüísticas que afectan nuestro diario vivir.</w:t>
            </w:r>
          </w:p>
          <w:p w14:paraId="21CF889A" w14:textId="3D959C0E" w:rsidR="004E1D4A" w:rsidRDefault="004E1D4A" w:rsidP="00694F29">
            <w:r>
              <w:t>Breve experiencia no profesional haciendo clases.</w:t>
            </w:r>
          </w:p>
          <w:p w14:paraId="634EAFB7" w14:textId="01532254" w:rsidR="00694F29" w:rsidRPr="0059649E" w:rsidRDefault="00694F29" w:rsidP="00694F29"/>
          <w:p w14:paraId="2180480E" w14:textId="77777777" w:rsidR="00036450" w:rsidRPr="0059649E" w:rsidRDefault="00036450" w:rsidP="00036450"/>
          <w:sdt>
            <w:sdtPr>
              <w:id w:val="-1954003311"/>
              <w:placeholder>
                <w:docPart w:val="BCA852D67B5848F3BAD52394902A6B52"/>
              </w:placeholder>
              <w:temporary/>
              <w:showingPlcHdr/>
              <w15:appearance w15:val="hidden"/>
            </w:sdtPr>
            <w:sdtEndPr/>
            <w:sdtContent>
              <w:p w14:paraId="51591741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475B1836B83B4E8CB106E052D6D46681"/>
              </w:placeholder>
              <w:temporary/>
              <w:showingPlcHdr/>
              <w15:appearance w15:val="hidden"/>
            </w:sdtPr>
            <w:sdtEndPr/>
            <w:sdtContent>
              <w:p w14:paraId="61DDEE1B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1A046551" w14:textId="2BB37E3D" w:rsidR="004D3011" w:rsidRPr="0059649E" w:rsidRDefault="00377FDB" w:rsidP="004D3011">
            <w:r>
              <w:t>+569 39197423</w:t>
            </w:r>
          </w:p>
          <w:p w14:paraId="4D8F71D2" w14:textId="77777777" w:rsidR="004D3011" w:rsidRPr="0059649E" w:rsidRDefault="004D3011" w:rsidP="004D3011"/>
          <w:sdt>
            <w:sdtPr>
              <w:id w:val="-240260293"/>
              <w:placeholder>
                <w:docPart w:val="82C240BC462945AC83A00FF67DCDD663"/>
              </w:placeholder>
              <w:temporary/>
              <w:showingPlcHdr/>
              <w15:appearance w15:val="hidden"/>
            </w:sdtPr>
            <w:sdtEndPr/>
            <w:sdtContent>
              <w:p w14:paraId="130E6C9E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107A0F1B" w14:textId="0CFD9511" w:rsidR="004142CD" w:rsidRPr="0059649E" w:rsidRDefault="00377FDB" w:rsidP="004142CD">
            <w:r>
              <w:rPr>
                <w:color w:val="B85A22" w:themeColor="accent2" w:themeShade="BF"/>
                <w:szCs w:val="18"/>
                <w:u w:val="single"/>
              </w:rPr>
              <w:t>pabl.muj@gmail.com</w:t>
            </w:r>
          </w:p>
          <w:p w14:paraId="79FEC045" w14:textId="20FE2449" w:rsidR="004D3011" w:rsidRPr="0059649E" w:rsidRDefault="004D3011" w:rsidP="00694F29">
            <w:pPr>
              <w:pStyle w:val="Ttulo3"/>
            </w:pPr>
          </w:p>
        </w:tc>
        <w:tc>
          <w:tcPr>
            <w:tcW w:w="720" w:type="dxa"/>
          </w:tcPr>
          <w:p w14:paraId="3D230F5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392736FADF941BB9957AFEA9A0249A4"/>
              </w:placeholder>
              <w:temporary/>
              <w:showingPlcHdr/>
              <w15:appearance w15:val="hidden"/>
            </w:sdtPr>
            <w:sdtEndPr/>
            <w:sdtContent>
              <w:p w14:paraId="050FD187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4AE5CA82" w14:textId="07C13744" w:rsidR="00036450" w:rsidRPr="0059649E" w:rsidRDefault="00377FDB" w:rsidP="00B359E4">
            <w:pPr>
              <w:pStyle w:val="Ttulo4"/>
            </w:pPr>
            <w:r>
              <w:t>Universidad de chile- Lic. En letras hispanas, con mención en lingüística.</w:t>
            </w:r>
          </w:p>
          <w:p w14:paraId="6C96CC58" w14:textId="03D3E832" w:rsidR="00036450" w:rsidRPr="0059649E" w:rsidRDefault="00377FDB" w:rsidP="00B359E4">
            <w:pPr>
              <w:pStyle w:val="Fecha"/>
            </w:pPr>
            <w:r>
              <w:t>[</w:t>
            </w:r>
            <w:proofErr w:type="gramStart"/>
            <w:r>
              <w:t>Marzo</w:t>
            </w:r>
            <w:proofErr w:type="gramEnd"/>
            <w:r>
              <w:t xml:space="preserve"> 2019</w:t>
            </w:r>
            <w:r w:rsidR="00036450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[Actualidad]</w:t>
            </w:r>
          </w:p>
          <w:p w14:paraId="1E1E4F52" w14:textId="07CD3575" w:rsidR="00036450" w:rsidRPr="0059649E" w:rsidRDefault="00036450" w:rsidP="004142CD"/>
          <w:p w14:paraId="7EB0E3B5" w14:textId="69049860" w:rsidR="004142CD" w:rsidRDefault="00377FDB" w:rsidP="00036450">
            <w:r>
              <w:t>Actualmente cursando el segundo semestre del tercer año (duración de la carrera de cuatro años), para posteriormente hacer el curso de pedagogía en castellano para licenciaturas.</w:t>
            </w:r>
            <w:r>
              <w:br/>
              <w:t>Gozó de un muy buen desempeño académico, todos los ramos aprobados actualmente y comportamiento curricular excelente.</w:t>
            </w:r>
          </w:p>
          <w:p w14:paraId="705680DA" w14:textId="000F2B9B" w:rsidR="00694F29" w:rsidRPr="0059649E" w:rsidRDefault="00694F29" w:rsidP="00036450">
            <w:r>
              <w:t>Cuento con experiencia en enseñanza debido a que fui profesor auxiliar del ramo semántica y pragmática durante el primer semestre del 2021 en la carrera que curs</w:t>
            </w:r>
            <w:r w:rsidR="004E1D4A">
              <w:t>o en la U. de Chile.</w:t>
            </w:r>
          </w:p>
          <w:sdt>
            <w:sdtPr>
              <w:id w:val="1001553383"/>
              <w:placeholder>
                <w:docPart w:val="DD04363EE75F421985BE0D54516B2916"/>
              </w:placeholder>
              <w:temporary/>
              <w:showingPlcHdr/>
              <w15:appearance w15:val="hidden"/>
            </w:sdtPr>
            <w:sdtEndPr/>
            <w:sdtContent>
              <w:p w14:paraId="2F86873A" w14:textId="753ABA28" w:rsidR="00694F29" w:rsidRDefault="00036450" w:rsidP="00694F29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7F7960EF" w14:textId="77777777" w:rsidR="00694F29" w:rsidRDefault="00694F29" w:rsidP="00B359E4">
            <w:pPr>
              <w:pStyle w:val="Ttulo4"/>
            </w:pPr>
          </w:p>
          <w:p w14:paraId="5CD1EFFD" w14:textId="56FE93CF" w:rsidR="00036450" w:rsidRPr="0059649E" w:rsidRDefault="00694F29" w:rsidP="00B359E4">
            <w:pPr>
              <w:pStyle w:val="Ttulo4"/>
              <w:rPr>
                <w:bCs/>
              </w:rPr>
            </w:pPr>
            <w:r>
              <w:t>Los viñedos del consistorial-</w:t>
            </w:r>
            <w:r w:rsidR="00036450" w:rsidRPr="0059649E">
              <w:rPr>
                <w:lang w:bidi="es-ES"/>
              </w:rPr>
              <w:t xml:space="preserve"> </w:t>
            </w:r>
            <w:r>
              <w:t>cajero</w:t>
            </w:r>
          </w:p>
          <w:p w14:paraId="7CF0A0DC" w14:textId="43F4F956" w:rsidR="00036450" w:rsidRPr="0059649E" w:rsidRDefault="004E1D4A" w:rsidP="00B359E4">
            <w:pPr>
              <w:pStyle w:val="Fecha"/>
            </w:pPr>
            <w:r>
              <w:t>[</w:t>
            </w:r>
            <w:proofErr w:type="gramStart"/>
            <w:r w:rsidR="00694F29">
              <w:t>Febrero</w:t>
            </w:r>
            <w:proofErr w:type="gramEnd"/>
            <w:r w:rsidR="00694F29">
              <w:t xml:space="preserve"> 2019</w:t>
            </w:r>
            <w:r>
              <w:t>]</w:t>
            </w:r>
            <w:r w:rsidR="004142CD" w:rsidRPr="0059649E">
              <w:rPr>
                <w:lang w:bidi="es-ES"/>
              </w:rPr>
              <w:t xml:space="preserve"> </w:t>
            </w:r>
            <w:r w:rsidR="00694F29">
              <w:rPr>
                <w:lang w:bidi="es-ES"/>
              </w:rPr>
              <w:t>–</w:t>
            </w:r>
            <w:r w:rsidR="004142CD" w:rsidRPr="0059649E">
              <w:rPr>
                <w:lang w:bidi="es-ES"/>
              </w:rPr>
              <w:t xml:space="preserve"> </w:t>
            </w:r>
            <w:r>
              <w:rPr>
                <w:lang w:bidi="es-ES"/>
              </w:rPr>
              <w:t>[</w:t>
            </w:r>
            <w:r w:rsidR="00694F29">
              <w:t>diciembre 2019</w:t>
            </w:r>
            <w:r>
              <w:t>]</w:t>
            </w:r>
          </w:p>
          <w:p w14:paraId="29BD0BC5" w14:textId="77777777" w:rsidR="00694F29" w:rsidRDefault="00694F29" w:rsidP="00036450">
            <w:r>
              <w:t>Encargado de caja, reposición y atención al cliente.</w:t>
            </w:r>
            <w:r>
              <w:br/>
              <w:t>Alto trato con personas de todo tipo.</w:t>
            </w:r>
          </w:p>
          <w:p w14:paraId="4C44CEB0" w14:textId="77777777" w:rsidR="00694F29" w:rsidRDefault="00694F29" w:rsidP="00036450"/>
          <w:p w14:paraId="39C3C240" w14:textId="77777777" w:rsidR="00694F29" w:rsidRDefault="00694F29" w:rsidP="0003645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Republic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>Parking</w:t>
            </w:r>
            <w:proofErr w:type="gramEnd"/>
            <w:r>
              <w:rPr>
                <w:b/>
                <w:bCs/>
              </w:rPr>
              <w:t>- cajero multiservicio</w:t>
            </w:r>
          </w:p>
          <w:p w14:paraId="365823F7" w14:textId="098C67B1" w:rsidR="00036450" w:rsidRDefault="004E1D4A" w:rsidP="00036450">
            <w:pPr>
              <w:rPr>
                <w:lang w:bidi="es-ES"/>
              </w:rPr>
            </w:pPr>
            <w:r>
              <w:t>[</w:t>
            </w:r>
            <w:proofErr w:type="gramStart"/>
            <w:r w:rsidR="00694F29" w:rsidRPr="00694F29">
              <w:t>Agosto</w:t>
            </w:r>
            <w:proofErr w:type="gramEnd"/>
            <w:r w:rsidR="00694F29" w:rsidRPr="00694F29">
              <w:t xml:space="preserve"> 2021</w:t>
            </w:r>
            <w:r>
              <w:t>]</w:t>
            </w:r>
            <w:r w:rsidR="00694F29" w:rsidRPr="00694F29">
              <w:t xml:space="preserve">- </w:t>
            </w:r>
            <w:r>
              <w:t>[</w:t>
            </w:r>
            <w:r w:rsidR="00694F29" w:rsidRPr="00694F29">
              <w:t>actualidad</w:t>
            </w:r>
            <w:r>
              <w:t>]</w:t>
            </w:r>
            <w:r w:rsidR="00036450" w:rsidRPr="00694F29">
              <w:rPr>
                <w:lang w:bidi="es-ES"/>
              </w:rPr>
              <w:t xml:space="preserve"> </w:t>
            </w:r>
          </w:p>
          <w:p w14:paraId="6EF3B053" w14:textId="2EE309EB" w:rsidR="00694F29" w:rsidRPr="00694F29" w:rsidRDefault="00694F29" w:rsidP="00036450">
            <w:r>
              <w:rPr>
                <w:lang w:bidi="es-ES"/>
              </w:rPr>
              <w:t xml:space="preserve">Trabajo </w:t>
            </w:r>
            <w:proofErr w:type="spellStart"/>
            <w:r>
              <w:rPr>
                <w:lang w:bidi="es-ES"/>
              </w:rPr>
              <w:t>part</w:t>
            </w:r>
            <w:proofErr w:type="spellEnd"/>
            <w:r>
              <w:rPr>
                <w:lang w:bidi="es-ES"/>
              </w:rPr>
              <w:t xml:space="preserve"> time de </w:t>
            </w:r>
            <w:proofErr w:type="gramStart"/>
            <w:r>
              <w:rPr>
                <w:lang w:bidi="es-ES"/>
              </w:rPr>
              <w:t>día domingo</w:t>
            </w:r>
            <w:proofErr w:type="gramEnd"/>
            <w:r>
              <w:rPr>
                <w:lang w:bidi="es-ES"/>
              </w:rPr>
              <w:t xml:space="preserve"> en estacionamiento, venta de servicios, resolución de problemas y atención al cliente.</w:t>
            </w:r>
          </w:p>
          <w:p w14:paraId="6E6880F0" w14:textId="77777777" w:rsidR="004D3011" w:rsidRPr="0059649E" w:rsidRDefault="004D3011" w:rsidP="00036450"/>
          <w:p w14:paraId="00DA355E" w14:textId="6899E9A3" w:rsidR="004D3011" w:rsidRPr="0059649E" w:rsidRDefault="004D3011" w:rsidP="00036450"/>
          <w:sdt>
            <w:sdtPr>
              <w:id w:val="1669594239"/>
              <w:placeholder>
                <w:docPart w:val="3431F6C64DD241D38E09E16160641B30"/>
              </w:placeholder>
              <w:temporary/>
              <w:showingPlcHdr/>
              <w15:appearance w15:val="hidden"/>
            </w:sdtPr>
            <w:sdtEndPr/>
            <w:sdtContent>
              <w:p w14:paraId="4E3E0B26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3D3E8CE5" w14:textId="73A4EEE6" w:rsidR="00036450" w:rsidRPr="0059649E" w:rsidRDefault="004E1D4A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 wp14:anchorId="11560A69" wp14:editId="0FF08807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27940</wp:posOffset>
                  </wp:positionV>
                  <wp:extent cx="6332220" cy="1714500"/>
                  <wp:effectExtent l="0" t="0" r="0" b="0"/>
                  <wp:wrapThrough wrapText="bothSides">
                    <wp:wrapPolygon edited="0">
                      <wp:start x="3509" y="4560"/>
                      <wp:lineTo x="715" y="5520"/>
                      <wp:lineTo x="780" y="6960"/>
                      <wp:lineTo x="10787" y="8880"/>
                      <wp:lineTo x="65" y="9360"/>
                      <wp:lineTo x="65" y="11280"/>
                      <wp:lineTo x="10787" y="12720"/>
                      <wp:lineTo x="130" y="13920"/>
                      <wp:lineTo x="130" y="15840"/>
                      <wp:lineTo x="10787" y="16560"/>
                      <wp:lineTo x="1690" y="17760"/>
                      <wp:lineTo x="1560" y="19440"/>
                      <wp:lineTo x="3509" y="20400"/>
                      <wp:lineTo x="21054" y="20400"/>
                      <wp:lineTo x="21184" y="17760"/>
                      <wp:lineTo x="20664" y="17520"/>
                      <wp:lineTo x="10787" y="16560"/>
                      <wp:lineTo x="20989" y="16080"/>
                      <wp:lineTo x="20989" y="13440"/>
                      <wp:lineTo x="10787" y="12720"/>
                      <wp:lineTo x="17480" y="11760"/>
                      <wp:lineTo x="17480" y="9120"/>
                      <wp:lineTo x="17025" y="8880"/>
                      <wp:lineTo x="21119" y="7440"/>
                      <wp:lineTo x="21054" y="4560"/>
                      <wp:lineTo x="3509" y="4560"/>
                    </wp:wrapPolygon>
                  </wp:wrapThrough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305E6E5C" w14:textId="77777777" w:rsidR="0043117B" w:rsidRPr="0059649E" w:rsidRDefault="00B93940" w:rsidP="000C45FF">
      <w:pPr>
        <w:tabs>
          <w:tab w:val="left" w:pos="990"/>
        </w:tabs>
      </w:pPr>
    </w:p>
    <w:sectPr w:rsidR="0043117B" w:rsidRPr="0059649E" w:rsidSect="0059649E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605A9" w14:textId="77777777" w:rsidR="00377FDB" w:rsidRDefault="00377FDB" w:rsidP="000C45FF">
      <w:r>
        <w:separator/>
      </w:r>
    </w:p>
  </w:endnote>
  <w:endnote w:type="continuationSeparator" w:id="0">
    <w:p w14:paraId="43857AEB" w14:textId="77777777" w:rsidR="00377FDB" w:rsidRDefault="00377FD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9344" w14:textId="77777777" w:rsidR="00377FDB" w:rsidRDefault="00377FDB" w:rsidP="000C45FF">
      <w:r>
        <w:separator/>
      </w:r>
    </w:p>
  </w:footnote>
  <w:footnote w:type="continuationSeparator" w:id="0">
    <w:p w14:paraId="29184C93" w14:textId="77777777" w:rsidR="00377FDB" w:rsidRDefault="00377FD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2B5C2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231D6088" wp14:editId="390D138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DB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D3CA3"/>
    <w:rsid w:val="0030481B"/>
    <w:rsid w:val="003156FC"/>
    <w:rsid w:val="003254B5"/>
    <w:rsid w:val="0037121F"/>
    <w:rsid w:val="00377FDB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4E1D4A"/>
    <w:rsid w:val="005262AC"/>
    <w:rsid w:val="0059649E"/>
    <w:rsid w:val="005E39D5"/>
    <w:rsid w:val="00600670"/>
    <w:rsid w:val="0062123A"/>
    <w:rsid w:val="00646E75"/>
    <w:rsid w:val="006771D0"/>
    <w:rsid w:val="00694F29"/>
    <w:rsid w:val="00715FCB"/>
    <w:rsid w:val="00743101"/>
    <w:rsid w:val="007775E1"/>
    <w:rsid w:val="007867A0"/>
    <w:rsid w:val="007927F5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B9394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13066D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Local\Microsoft\Office\16.0\DTS\es-ES%7b386CC1AE-48A0-4D03-9994-CE119D4A7FA3%7d\%7b509997E8-AC6B-4063-865F-494762A959BC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94257354639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CL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4"/>
                <c:pt idx="0">
                  <c:v>Empatía</c:v>
                </c:pt>
                <c:pt idx="1">
                  <c:v>Responsabilidad</c:v>
                </c:pt>
                <c:pt idx="2">
                  <c:v>Aprendo Rapido</c:v>
                </c:pt>
                <c:pt idx="3">
                  <c:v>Compromiso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</c:v>
                </c:pt>
                <c:pt idx="1">
                  <c:v>1</c:v>
                </c:pt>
                <c:pt idx="2">
                  <c:v>0.8</c:v>
                </c:pt>
                <c:pt idx="3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CL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C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3D5A5BE3C524B0C9B6EF322F5ADE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4F05C-DBC8-463D-B177-AB675610DB6D}"/>
      </w:docPartPr>
      <w:docPartBody>
        <w:p w:rsidR="00B272BE" w:rsidRDefault="00B272BE">
          <w:pPr>
            <w:pStyle w:val="03D5A5BE3C524B0C9B6EF322F5ADEF1E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BCA852D67B5848F3BAD52394902A6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594AD-2E80-4AFB-8F26-BDD9F1FA17C7}"/>
      </w:docPartPr>
      <w:docPartBody>
        <w:p w:rsidR="00B272BE" w:rsidRDefault="00B272BE">
          <w:pPr>
            <w:pStyle w:val="BCA852D67B5848F3BAD52394902A6B52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475B1836B83B4E8CB106E052D6D466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E5C5E-601D-4F1A-B717-B8D6391AF8D4}"/>
      </w:docPartPr>
      <w:docPartBody>
        <w:p w:rsidR="00B272BE" w:rsidRDefault="00B272BE">
          <w:pPr>
            <w:pStyle w:val="475B1836B83B4E8CB106E052D6D46681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2C240BC462945AC83A00FF67DCDD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7EC90-1695-4DAA-A0CA-6CAE115829AF}"/>
      </w:docPartPr>
      <w:docPartBody>
        <w:p w:rsidR="00B272BE" w:rsidRDefault="00B272BE">
          <w:pPr>
            <w:pStyle w:val="82C240BC462945AC83A00FF67DCDD663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7392736FADF941BB9957AFEA9A024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B5FF1-569E-4027-B403-3824E426F526}"/>
      </w:docPartPr>
      <w:docPartBody>
        <w:p w:rsidR="00B272BE" w:rsidRDefault="00B272BE">
          <w:pPr>
            <w:pStyle w:val="7392736FADF941BB9957AFEA9A0249A4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D04363EE75F421985BE0D54516B29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D19A6-9A5F-436A-A928-A3A42AC6A53A}"/>
      </w:docPartPr>
      <w:docPartBody>
        <w:p w:rsidR="00B272BE" w:rsidRDefault="00B272BE">
          <w:pPr>
            <w:pStyle w:val="DD04363EE75F421985BE0D54516B2916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3431F6C64DD241D38E09E16160641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FBEEE7-022E-4B69-BB76-62731AF59683}"/>
      </w:docPartPr>
      <w:docPartBody>
        <w:p w:rsidR="00B272BE" w:rsidRDefault="00B272BE">
          <w:pPr>
            <w:pStyle w:val="3431F6C64DD241D38E09E16160641B30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2BE"/>
    <w:rsid w:val="00B2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3D5A5BE3C524B0C9B6EF322F5ADEF1E">
    <w:name w:val="03D5A5BE3C524B0C9B6EF322F5ADEF1E"/>
  </w:style>
  <w:style w:type="paragraph" w:customStyle="1" w:styleId="BCA852D67B5848F3BAD52394902A6B52">
    <w:name w:val="BCA852D67B5848F3BAD52394902A6B52"/>
  </w:style>
  <w:style w:type="paragraph" w:customStyle="1" w:styleId="475B1836B83B4E8CB106E052D6D46681">
    <w:name w:val="475B1836B83B4E8CB106E052D6D46681"/>
  </w:style>
  <w:style w:type="paragraph" w:customStyle="1" w:styleId="82C240BC462945AC83A00FF67DCDD663">
    <w:name w:val="82C240BC462945AC83A00FF67DCDD663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7392736FADF941BB9957AFEA9A0249A4">
    <w:name w:val="7392736FADF941BB9957AFEA9A0249A4"/>
  </w:style>
  <w:style w:type="paragraph" w:customStyle="1" w:styleId="DD04363EE75F421985BE0D54516B2916">
    <w:name w:val="DD04363EE75F421985BE0D54516B2916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3431F6C64DD241D38E09E16160641B30">
    <w:name w:val="3431F6C64DD241D38E09E16160641B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BD44BFC891A941BE38F23DF5C96132" ma:contentTypeVersion="2" ma:contentTypeDescription="Crear nuevo documento." ma:contentTypeScope="" ma:versionID="ed59a637ea0c049419c16524368b00df">
  <xsd:schema xmlns:xsd="http://www.w3.org/2001/XMLSchema" xmlns:xs="http://www.w3.org/2001/XMLSchema" xmlns:p="http://schemas.microsoft.com/office/2006/metadata/properties" xmlns:ns3="6a029cc0-57cd-4a37-885b-d916b250df42" targetNamespace="http://schemas.microsoft.com/office/2006/metadata/properties" ma:root="true" ma:fieldsID="a4aa8e220f3280ca503f432344a3e7e9" ns3:_="">
    <xsd:import namespace="6a029cc0-57cd-4a37-885b-d916b250df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29cc0-57cd-4a37-885b-d916b250df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6918B5-6D28-4E33-85D6-46E789E0F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9D8B04-A9FA-4E04-8C2B-ED9E4B6CB5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029cc0-57cd-4a37-885b-d916b250df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purl.org/dc/elements/1.1/"/>
    <ds:schemaRef ds:uri="6a029cc0-57cd-4a37-885b-d916b250df42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{509997E8-AC6B-4063-865F-494762A959BC}tf00546271_win32</Template>
  <TotalTime>0</TotalTime>
  <Pages>1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2021-09-30T18:10:00Z</dcterms:created>
  <dcterms:modified xsi:type="dcterms:W3CDTF">2021-09-30T18:10:00Z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0x010100CFBD44BFC891A941BE38F23DF5C96132</vt:lpwstr>
  </property>
</Properties>
</file>