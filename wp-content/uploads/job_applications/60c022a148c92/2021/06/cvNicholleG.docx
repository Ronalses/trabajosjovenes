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20E" w:rsidRDefault="00B41A51">
      <w:pPr>
        <w:pStyle w:val="Nombre"/>
      </w:pPr>
      <w:r>
        <w:t>NICHOLLE ALEJANDRA</w:t>
      </w:r>
    </w:p>
    <w:p w:rsidR="00B41A51" w:rsidRDefault="00B41A51">
      <w:pPr>
        <w:pStyle w:val="Nombre"/>
      </w:pPr>
      <w:r>
        <w:t xml:space="preserve">GOMEZ ESPAÑA </w:t>
      </w:r>
    </w:p>
    <w:p w:rsidR="0059120E" w:rsidRDefault="00A56AE0">
      <w:pPr>
        <w:pStyle w:val="Informacindecontacto"/>
      </w:pPr>
      <w:r>
        <w:t>LORD COCHRANE 220</w:t>
      </w:r>
    </w:p>
    <w:p w:rsidR="00A56AE0" w:rsidRDefault="00E01D82">
      <w:pPr>
        <w:pStyle w:val="Informacindecontacto"/>
      </w:pPr>
      <w:r>
        <w:t>TELF. +56990775132</w:t>
      </w:r>
    </w:p>
    <w:p w:rsidR="00E01D82" w:rsidRDefault="00E40C37">
      <w:pPr>
        <w:pStyle w:val="Informacindecontacto"/>
      </w:pPr>
      <w:r>
        <w:t xml:space="preserve">EMAIL: </w:t>
      </w:r>
      <w:hyperlink r:id="rId7" w:history="1">
        <w:r w:rsidR="00046892" w:rsidRPr="008D0393">
          <w:rPr>
            <w:rStyle w:val="Hipervnculo"/>
          </w:rPr>
          <w:t>NICOLEESPANA5@GMAIL.COM</w:t>
        </w:r>
      </w:hyperlink>
    </w:p>
    <w:p w:rsidR="00046892" w:rsidRDefault="00046892">
      <w:pPr>
        <w:pStyle w:val="Informacindecontacto"/>
      </w:pPr>
      <w:r>
        <w:t>RUT: 25</w:t>
      </w:r>
      <w:r w:rsidR="002F7F00">
        <w:t>.871.042-8</w:t>
      </w:r>
    </w:p>
    <w:p w:rsidR="00046892" w:rsidRDefault="00C35A04">
      <w:pPr>
        <w:pStyle w:val="Informacindecontacto"/>
      </w:pPr>
      <w:r>
        <w:t>20/10/1999</w:t>
      </w:r>
    </w:p>
    <w:p w:rsidR="0059120E" w:rsidRDefault="000F14D8">
      <w:pPr>
        <w:pStyle w:val="Ttulo1"/>
      </w:pPr>
      <w:sdt>
        <w:sdtPr>
          <w:id w:val="-819804518"/>
          <w:placeholder>
            <w:docPart w:val="FBC70FB9B46D094F9E480ECC95472847"/>
          </w:placeholder>
          <w:temporary/>
          <w:showingPlcHdr/>
        </w:sdtPr>
        <w:sdtEndPr/>
        <w:sdtContent>
          <w:r>
            <w:t>Resumen de aptitudes</w:t>
          </w:r>
        </w:sdtContent>
      </w:sdt>
    </w:p>
    <w:p w:rsidR="00501DD8" w:rsidRDefault="00B46842">
      <w:pPr>
        <w:spacing w:after="180"/>
      </w:pPr>
      <w:r>
        <w:t xml:space="preserve">Poseo capacidad para manejo de publico, </w:t>
      </w:r>
      <w:r w:rsidR="009F0C34">
        <w:t>adaptación</w:t>
      </w:r>
      <w:r w:rsidR="00501DD8">
        <w:t xml:space="preserve"> a nuevos ambientes </w:t>
      </w:r>
      <w:r w:rsidR="006023DB">
        <w:t>y</w:t>
      </w:r>
      <w:r w:rsidR="00501DD8">
        <w:t xml:space="preserve"> trabajo en equipo</w:t>
      </w:r>
      <w:r w:rsidR="000A33D3">
        <w:t xml:space="preserve">. </w:t>
      </w:r>
      <w:r w:rsidR="00186C06">
        <w:t>Además</w:t>
      </w:r>
      <w:r w:rsidR="000A33D3">
        <w:t xml:space="preserve"> de ser una persona proactiva, puntual, </w:t>
      </w:r>
      <w:r w:rsidR="000B3E9D">
        <w:t xml:space="preserve"> o</w:t>
      </w:r>
      <w:r w:rsidR="00F7396D">
        <w:t xml:space="preserve">rganizada y con habilidades comunicativas. </w:t>
      </w:r>
      <w:r w:rsidR="00186C06">
        <w:t xml:space="preserve">Adicionalmente </w:t>
      </w:r>
      <w:r w:rsidR="0049333C">
        <w:t>tengo experiencia</w:t>
      </w:r>
      <w:r w:rsidR="00D64B01">
        <w:t xml:space="preserve"> en manejo </w:t>
      </w:r>
      <w:r w:rsidR="00FD04CC">
        <w:t>de caja, cuadratura y</w:t>
      </w:r>
      <w:r w:rsidR="00A1750A">
        <w:t xml:space="preserve"> cierres </w:t>
      </w:r>
      <w:r w:rsidR="00FA0AFD">
        <w:t>con la capacidad de adaptarme a distintos sistemas</w:t>
      </w:r>
    </w:p>
    <w:p w:rsidR="0059120E" w:rsidRDefault="000F14D8">
      <w:pPr>
        <w:pStyle w:val="Ttulo1"/>
      </w:pPr>
      <w:sdt>
        <w:sdtPr>
          <w:id w:val="-1150367223"/>
          <w:placeholder>
            <w:docPart w:val="8F2AE12A181CAF4083CE706A5D443CD7"/>
          </w:placeholder>
          <w:temporary/>
          <w:showingPlcHdr/>
        </w:sdtPr>
        <w:sdtEndPr/>
        <w:sdtContent>
          <w:r>
            <w:t>Formación</w:t>
          </w:r>
        </w:sdtContent>
      </w:sdt>
    </w:p>
    <w:p w:rsidR="00611353" w:rsidRPr="00C02A66" w:rsidRDefault="00611353" w:rsidP="00611353">
      <w:pPr>
        <w:pStyle w:val="Ttulo2"/>
        <w:rPr>
          <w:b w:val="0"/>
          <w:bCs/>
          <w:i w:val="0"/>
          <w:iCs/>
          <w:sz w:val="22"/>
          <w:szCs w:val="22"/>
        </w:rPr>
      </w:pPr>
      <w:r w:rsidRPr="00C02A66">
        <w:rPr>
          <w:b w:val="0"/>
          <w:bCs/>
          <w:i w:val="0"/>
          <w:iCs/>
          <w:sz w:val="22"/>
          <w:szCs w:val="22"/>
        </w:rPr>
        <w:t>EDUCACIÓN BASICA COMPLETA.</w:t>
      </w:r>
    </w:p>
    <w:p w:rsidR="00611353" w:rsidRPr="00C02A66" w:rsidRDefault="00611353" w:rsidP="00611353">
      <w:pPr>
        <w:pStyle w:val="Ttulo2"/>
        <w:rPr>
          <w:b w:val="0"/>
          <w:bCs/>
          <w:i w:val="0"/>
          <w:iCs/>
          <w:sz w:val="22"/>
          <w:szCs w:val="22"/>
        </w:rPr>
      </w:pPr>
      <w:r w:rsidRPr="00C02A66">
        <w:rPr>
          <w:b w:val="0"/>
          <w:bCs/>
          <w:i w:val="0"/>
          <w:iCs/>
          <w:sz w:val="22"/>
          <w:szCs w:val="22"/>
        </w:rPr>
        <w:t>COLEGIO FRAY LUIS DE LEON.</w:t>
      </w:r>
    </w:p>
    <w:p w:rsidR="0059120E" w:rsidRPr="00C02A66" w:rsidRDefault="00611353">
      <w:pPr>
        <w:pStyle w:val="Ttulo2"/>
        <w:rPr>
          <w:b w:val="0"/>
          <w:bCs/>
          <w:i w:val="0"/>
          <w:iCs/>
          <w:sz w:val="22"/>
          <w:szCs w:val="22"/>
        </w:rPr>
      </w:pPr>
      <w:r w:rsidRPr="00C02A66">
        <w:rPr>
          <w:b w:val="0"/>
          <w:bCs/>
          <w:i w:val="0"/>
          <w:iCs/>
          <w:sz w:val="22"/>
          <w:szCs w:val="22"/>
        </w:rPr>
        <w:t>2006-2012(VENEZUELA)</w:t>
      </w:r>
    </w:p>
    <w:p w:rsidR="00817D5A" w:rsidRPr="00C02A66" w:rsidRDefault="00817D5A" w:rsidP="00817D5A">
      <w:pPr>
        <w:rPr>
          <w:rFonts w:asciiTheme="majorHAnsi" w:hAnsiTheme="majorHAnsi"/>
          <w:bCs/>
          <w:iCs/>
        </w:rPr>
      </w:pPr>
    </w:p>
    <w:p w:rsidR="00A74B9C" w:rsidRPr="00C02A66" w:rsidRDefault="00A74B9C" w:rsidP="00A74B9C">
      <w:pPr>
        <w:rPr>
          <w:rFonts w:asciiTheme="majorHAnsi" w:hAnsiTheme="majorHAnsi"/>
          <w:bCs/>
          <w:iCs/>
        </w:rPr>
      </w:pPr>
      <w:r w:rsidRPr="00C02A66">
        <w:rPr>
          <w:rFonts w:asciiTheme="majorHAnsi" w:hAnsiTheme="majorHAnsi"/>
          <w:bCs/>
          <w:iCs/>
        </w:rPr>
        <w:t>MEDIA: DE 1ER AÑO A 4TO AÑO.</w:t>
      </w:r>
    </w:p>
    <w:p w:rsidR="00A74B9C" w:rsidRPr="00C02A66" w:rsidRDefault="00A74B9C" w:rsidP="00A74B9C">
      <w:pPr>
        <w:rPr>
          <w:rFonts w:asciiTheme="majorHAnsi" w:hAnsiTheme="majorHAnsi"/>
          <w:bCs/>
          <w:iCs/>
        </w:rPr>
      </w:pPr>
      <w:r w:rsidRPr="00C02A66">
        <w:rPr>
          <w:rFonts w:asciiTheme="majorHAnsi" w:hAnsiTheme="majorHAnsi"/>
          <w:bCs/>
          <w:iCs/>
        </w:rPr>
        <w:t>COLEGIO FRAY LUIS DE LEON.</w:t>
      </w:r>
    </w:p>
    <w:p w:rsidR="00AF5890" w:rsidRPr="00C02A66" w:rsidRDefault="00A74B9C" w:rsidP="00AF5890">
      <w:pPr>
        <w:rPr>
          <w:rFonts w:asciiTheme="majorHAnsi" w:hAnsiTheme="majorHAnsi"/>
          <w:bCs/>
          <w:iCs/>
        </w:rPr>
      </w:pPr>
      <w:r w:rsidRPr="00C02A66">
        <w:rPr>
          <w:rFonts w:asciiTheme="majorHAnsi" w:hAnsiTheme="majorHAnsi"/>
          <w:bCs/>
          <w:iCs/>
        </w:rPr>
        <w:t>2012-2016(VENEZUELA)</w:t>
      </w:r>
    </w:p>
    <w:p w:rsidR="00821310" w:rsidRPr="00C02A66" w:rsidRDefault="00821310" w:rsidP="00821310">
      <w:pPr>
        <w:rPr>
          <w:rFonts w:asciiTheme="majorHAnsi" w:hAnsiTheme="majorHAnsi"/>
          <w:bCs/>
          <w:iCs/>
        </w:rPr>
      </w:pPr>
      <w:r w:rsidRPr="00C02A66">
        <w:rPr>
          <w:rFonts w:asciiTheme="majorHAnsi" w:hAnsiTheme="majorHAnsi"/>
          <w:bCs/>
          <w:iCs/>
        </w:rPr>
        <w:t>3RO Y 4TO MEDIO CULMINADO.</w:t>
      </w:r>
    </w:p>
    <w:p w:rsidR="00821310" w:rsidRPr="00C02A66" w:rsidRDefault="00821310" w:rsidP="00821310">
      <w:pPr>
        <w:rPr>
          <w:rFonts w:asciiTheme="majorHAnsi" w:hAnsiTheme="majorHAnsi"/>
          <w:bCs/>
          <w:iCs/>
        </w:rPr>
      </w:pPr>
      <w:r w:rsidRPr="00C02A66">
        <w:rPr>
          <w:rFonts w:asciiTheme="majorHAnsi" w:hAnsiTheme="majorHAnsi"/>
          <w:bCs/>
          <w:iCs/>
        </w:rPr>
        <w:t>COLEGIO SAN FRANCISCO DE ASIS.</w:t>
      </w:r>
    </w:p>
    <w:p w:rsidR="0059120E" w:rsidRPr="00C02A66" w:rsidRDefault="00821310">
      <w:pPr>
        <w:rPr>
          <w:rFonts w:asciiTheme="majorHAnsi" w:hAnsiTheme="majorHAnsi"/>
          <w:bCs/>
          <w:iCs/>
        </w:rPr>
      </w:pPr>
      <w:r w:rsidRPr="00C02A66">
        <w:rPr>
          <w:rFonts w:asciiTheme="majorHAnsi" w:hAnsiTheme="majorHAnsi"/>
          <w:bCs/>
          <w:iCs/>
        </w:rPr>
        <w:t>2017-2018.</w:t>
      </w:r>
    </w:p>
    <w:p w:rsidR="0059120E" w:rsidRDefault="000F14D8">
      <w:pPr>
        <w:pStyle w:val="Ttulo1"/>
      </w:pPr>
      <w:sdt>
        <w:sdtPr>
          <w:id w:val="617349259"/>
          <w:placeholder>
            <w:docPart w:val="440C29366C190D47ABA08405C50CB5F3"/>
          </w:placeholder>
          <w:temporary/>
          <w:showingPlcHdr/>
        </w:sdtPr>
        <w:sdtEndPr/>
        <w:sdtContent>
          <w:r>
            <w:t>Experiencia</w:t>
          </w:r>
        </w:sdtContent>
      </w:sdt>
    </w:p>
    <w:p w:rsidR="0059120E" w:rsidRDefault="00AD3E32">
      <w:pPr>
        <w:pStyle w:val="Ttulo2"/>
      </w:pPr>
      <w:r>
        <w:t xml:space="preserve">The </w:t>
      </w:r>
      <w:r w:rsidR="00ED1877">
        <w:t>C</w:t>
      </w:r>
      <w:r>
        <w:t>andyland</w:t>
      </w:r>
    </w:p>
    <w:p w:rsidR="00FE1BEC" w:rsidRPr="00647C09" w:rsidRDefault="00D6357A" w:rsidP="00FE1BEC">
      <w:pPr>
        <w:pStyle w:val="Ttulo3"/>
        <w:rPr>
          <w:i w:val="0"/>
          <w:iCs/>
        </w:rPr>
      </w:pPr>
      <w:r w:rsidRPr="00647C09">
        <w:rPr>
          <w:i w:val="0"/>
          <w:iCs/>
        </w:rPr>
        <w:t>Full-time CostaneraCenter</w:t>
      </w:r>
      <w:r w:rsidR="00ED1877" w:rsidRPr="00647C09">
        <w:rPr>
          <w:i w:val="0"/>
          <w:iCs/>
        </w:rPr>
        <w:t xml:space="preserve"> / Diciembre 2017</w:t>
      </w:r>
    </w:p>
    <w:p w:rsidR="00FE1BEC" w:rsidRDefault="00FE1BEC" w:rsidP="00BB450A">
      <w:pPr>
        <w:pStyle w:val="Ttulo3"/>
        <w:rPr>
          <w:i w:val="0"/>
          <w:iCs/>
        </w:rPr>
      </w:pPr>
      <w:r w:rsidRPr="00647C09">
        <w:rPr>
          <w:i w:val="0"/>
          <w:iCs/>
        </w:rPr>
        <w:t xml:space="preserve">Encargada de local </w:t>
      </w:r>
      <w:r w:rsidR="00AF4021" w:rsidRPr="00647C09">
        <w:rPr>
          <w:i w:val="0"/>
          <w:iCs/>
        </w:rPr>
        <w:t>Parque Arauco</w:t>
      </w:r>
      <w:r w:rsidRPr="00647C09">
        <w:rPr>
          <w:i w:val="0"/>
          <w:iCs/>
        </w:rPr>
        <w:t xml:space="preserve">/ </w:t>
      </w:r>
      <w:r w:rsidR="00AF4021" w:rsidRPr="00647C09">
        <w:rPr>
          <w:i w:val="0"/>
          <w:iCs/>
        </w:rPr>
        <w:t>noviembre 2019</w:t>
      </w:r>
    </w:p>
    <w:p w:rsidR="00647C09" w:rsidRDefault="00C8103A" w:rsidP="00BB450A">
      <w:pPr>
        <w:pStyle w:val="Ttulo2"/>
      </w:pPr>
      <w:r>
        <w:t>Ser Parte</w:t>
      </w:r>
    </w:p>
    <w:p w:rsidR="00FE721D" w:rsidRDefault="00060F96" w:rsidP="00BB450A">
      <w:pPr>
        <w:pStyle w:val="Ttulo3"/>
        <w:rPr>
          <w:i w:val="0"/>
          <w:iCs/>
        </w:rPr>
      </w:pPr>
      <w:r>
        <w:rPr>
          <w:i w:val="0"/>
          <w:iCs/>
        </w:rPr>
        <w:t>Vendedora polifuncio</w:t>
      </w:r>
      <w:r w:rsidR="00A76574">
        <w:rPr>
          <w:i w:val="0"/>
          <w:iCs/>
        </w:rPr>
        <w:t>n</w:t>
      </w:r>
      <w:r>
        <w:rPr>
          <w:i w:val="0"/>
          <w:iCs/>
        </w:rPr>
        <w:t>al</w:t>
      </w:r>
      <w:r w:rsidR="00A76574">
        <w:rPr>
          <w:i w:val="0"/>
          <w:iCs/>
        </w:rPr>
        <w:t xml:space="preserve"> </w:t>
      </w:r>
      <w:r w:rsidR="00556F2F">
        <w:rPr>
          <w:i w:val="0"/>
          <w:iCs/>
        </w:rPr>
        <w:t>Ripley Vivo Centro</w:t>
      </w:r>
      <w:r w:rsidR="00FE721D" w:rsidRPr="00647C09">
        <w:rPr>
          <w:i w:val="0"/>
          <w:iCs/>
        </w:rPr>
        <w:t xml:space="preserve"> / Diciembre 20</w:t>
      </w:r>
      <w:r>
        <w:rPr>
          <w:i w:val="0"/>
          <w:iCs/>
        </w:rPr>
        <w:t>20</w:t>
      </w:r>
    </w:p>
    <w:p w:rsidR="00A76574" w:rsidRDefault="00A76574" w:rsidP="00A76574"/>
    <w:p w:rsidR="006F5199" w:rsidRPr="00F3393F" w:rsidRDefault="00F3393F" w:rsidP="00F3393F">
      <w:pPr>
        <w:pStyle w:val="Ttulo2"/>
      </w:pPr>
      <w:r>
        <w:lastRenderedPageBreak/>
        <w:t>Paletas</w:t>
      </w:r>
    </w:p>
    <w:p w:rsidR="00FE1BEC" w:rsidRPr="00F83794" w:rsidRDefault="00A76574" w:rsidP="00F83794">
      <w:pPr>
        <w:pStyle w:val="Ttulo3"/>
        <w:rPr>
          <w:i w:val="0"/>
          <w:iCs/>
        </w:rPr>
      </w:pPr>
      <w:r w:rsidRPr="00647C09">
        <w:rPr>
          <w:i w:val="0"/>
          <w:iCs/>
        </w:rPr>
        <w:t xml:space="preserve">Full-time </w:t>
      </w:r>
      <w:r w:rsidR="00F83794">
        <w:rPr>
          <w:i w:val="0"/>
          <w:iCs/>
        </w:rPr>
        <w:t>Parque  Arauco</w:t>
      </w:r>
      <w:r w:rsidRPr="00647C09">
        <w:rPr>
          <w:i w:val="0"/>
          <w:iCs/>
        </w:rPr>
        <w:t xml:space="preserve">/ </w:t>
      </w:r>
      <w:r w:rsidR="00F83794">
        <w:rPr>
          <w:i w:val="0"/>
          <w:iCs/>
        </w:rPr>
        <w:t>Febrero 2021</w:t>
      </w:r>
    </w:p>
    <w:p w:rsidR="0059120E" w:rsidRDefault="000F14D8"/>
    <w:p w:rsidR="0059120E" w:rsidRDefault="00A91880">
      <w:pPr>
        <w:pStyle w:val="Ttulo1"/>
      </w:pPr>
      <w:r>
        <w:t xml:space="preserve"> Cursos</w:t>
      </w:r>
    </w:p>
    <w:p w:rsidR="0059120E" w:rsidRDefault="00A156DE">
      <w:pPr>
        <w:pStyle w:val="Ttulo2"/>
      </w:pPr>
      <w:r>
        <w:t>Cajero bancario</w:t>
      </w:r>
    </w:p>
    <w:p w:rsidR="0059120E" w:rsidRDefault="00A156DE">
      <w:r>
        <w:t>Centro de formacion Emplea</w:t>
      </w:r>
      <w:r w:rsidR="00DF697F">
        <w:t xml:space="preserve"> Capacitacion</w:t>
      </w:r>
    </w:p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0CE2" w:rsidRDefault="00490CE2">
      <w:pPr>
        <w:spacing w:after="0" w:line="240" w:lineRule="auto"/>
      </w:pPr>
      <w:r>
        <w:separator/>
      </w:r>
    </w:p>
  </w:endnote>
  <w:endnote w:type="continuationSeparator" w:id="0">
    <w:p w:rsidR="00490CE2" w:rsidRDefault="0049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0F14D8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0CE2" w:rsidRDefault="00490CE2">
      <w:pPr>
        <w:spacing w:after="0" w:line="240" w:lineRule="auto"/>
      </w:pPr>
      <w:r>
        <w:separator/>
      </w:r>
    </w:p>
  </w:footnote>
  <w:footnote w:type="continuationSeparator" w:id="0">
    <w:p w:rsidR="00490CE2" w:rsidRDefault="00490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0F14D8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4935D5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0F14D8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66319A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E2"/>
    <w:rsid w:val="00046892"/>
    <w:rsid w:val="00060F96"/>
    <w:rsid w:val="000A33D3"/>
    <w:rsid w:val="000B3E9D"/>
    <w:rsid w:val="000E46C7"/>
    <w:rsid w:val="00186C06"/>
    <w:rsid w:val="002F7F00"/>
    <w:rsid w:val="00490CE2"/>
    <w:rsid w:val="0049333C"/>
    <w:rsid w:val="004A67F6"/>
    <w:rsid w:val="00501DD8"/>
    <w:rsid w:val="00556F2F"/>
    <w:rsid w:val="006023DB"/>
    <w:rsid w:val="00611353"/>
    <w:rsid w:val="00647C09"/>
    <w:rsid w:val="006F5199"/>
    <w:rsid w:val="00817D5A"/>
    <w:rsid w:val="00821310"/>
    <w:rsid w:val="009F0C34"/>
    <w:rsid w:val="00A156DE"/>
    <w:rsid w:val="00A1750A"/>
    <w:rsid w:val="00A53129"/>
    <w:rsid w:val="00A56AE0"/>
    <w:rsid w:val="00A71619"/>
    <w:rsid w:val="00A74B9C"/>
    <w:rsid w:val="00A76574"/>
    <w:rsid w:val="00A91880"/>
    <w:rsid w:val="00AD3E32"/>
    <w:rsid w:val="00AF4021"/>
    <w:rsid w:val="00AF5890"/>
    <w:rsid w:val="00B41A51"/>
    <w:rsid w:val="00B46842"/>
    <w:rsid w:val="00B825AB"/>
    <w:rsid w:val="00C02A66"/>
    <w:rsid w:val="00C35A04"/>
    <w:rsid w:val="00C8103A"/>
    <w:rsid w:val="00D26EB0"/>
    <w:rsid w:val="00D6357A"/>
    <w:rsid w:val="00D64B01"/>
    <w:rsid w:val="00DF697F"/>
    <w:rsid w:val="00E01D82"/>
    <w:rsid w:val="00E40C37"/>
    <w:rsid w:val="00ED1877"/>
    <w:rsid w:val="00F3393F"/>
    <w:rsid w:val="00F7396D"/>
    <w:rsid w:val="00F83794"/>
    <w:rsid w:val="00FA0AFD"/>
    <w:rsid w:val="00FD04CC"/>
    <w:rsid w:val="00FE1BEC"/>
    <w:rsid w:val="00FE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EFF1A"/>
  <w15:docId w15:val="{F73F1557-6320-824F-B158-97691E23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046892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6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NICOLEESPANA5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37FB110-6909-8F45-92A2-09985DFD9D71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C70FB9B46D094F9E480ECC9547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32C8C-0313-C849-8D65-2BF295C14DE5}"/>
      </w:docPartPr>
      <w:docPartBody>
        <w:p w:rsidR="00000000" w:rsidRDefault="00000000">
          <w:pPr>
            <w:pStyle w:val="FBC70FB9B46D094F9E480ECC95472847"/>
          </w:pPr>
          <w:r>
            <w:t>Resumen de aptitudes</w:t>
          </w:r>
        </w:p>
      </w:docPartBody>
    </w:docPart>
    <w:docPart>
      <w:docPartPr>
        <w:name w:val="8F2AE12A181CAF4083CE706A5D443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4CDE4-FE0E-104C-B523-28E517845F07}"/>
      </w:docPartPr>
      <w:docPartBody>
        <w:p w:rsidR="00000000" w:rsidRDefault="00000000">
          <w:pPr>
            <w:pStyle w:val="8F2AE12A181CAF4083CE706A5D443CD7"/>
          </w:pPr>
          <w:r>
            <w:t>Formación</w:t>
          </w:r>
        </w:p>
      </w:docPartBody>
    </w:docPart>
    <w:docPart>
      <w:docPartPr>
        <w:name w:val="440C29366C190D47ABA08405C50C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2CAEE-B6F0-9247-81ED-6089F23CEC5A}"/>
      </w:docPartPr>
      <w:docPartBody>
        <w:p w:rsidR="00000000" w:rsidRDefault="00000000">
          <w:pPr>
            <w:pStyle w:val="440C29366C190D47ABA08405C50CB5F3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64A5277793D0489456188C3034C23B">
    <w:name w:val="0C64A5277793D0489456188C3034C23B"/>
  </w:style>
  <w:style w:type="paragraph" w:customStyle="1" w:styleId="2C1A075399A16146B26AACB1B2F620BE">
    <w:name w:val="2C1A075399A16146B26AACB1B2F620BE"/>
  </w:style>
  <w:style w:type="paragraph" w:customStyle="1" w:styleId="FBC70FB9B46D094F9E480ECC95472847">
    <w:name w:val="FBC70FB9B46D094F9E480ECC95472847"/>
  </w:style>
  <w:style w:type="paragraph" w:customStyle="1" w:styleId="A5F7E79262B9D74F8B853992C88B589A">
    <w:name w:val="A5F7E79262B9D74F8B853992C88B589A"/>
  </w:style>
  <w:style w:type="paragraph" w:customStyle="1" w:styleId="8F2AE12A181CAF4083CE706A5D443CD7">
    <w:name w:val="8F2AE12A181CAF4083CE706A5D443CD7"/>
  </w:style>
  <w:style w:type="paragraph" w:customStyle="1" w:styleId="9AB8E7D20D76F04693F83A31D929D9B2">
    <w:name w:val="9AB8E7D20D76F04693F83A31D929D9B2"/>
  </w:style>
  <w:style w:type="paragraph" w:customStyle="1" w:styleId="AA3AA7FD6B9D0543A00E4C84267D674C">
    <w:name w:val="AA3AA7FD6B9D0543A00E4C84267D674C"/>
  </w:style>
  <w:style w:type="paragraph" w:customStyle="1" w:styleId="440C29366C190D47ABA08405C50CB5F3">
    <w:name w:val="440C29366C190D47ABA08405C50CB5F3"/>
  </w:style>
  <w:style w:type="paragraph" w:customStyle="1" w:styleId="C680B2CA0FC0F14C859902611BED2759">
    <w:name w:val="C680B2CA0FC0F14C859902611BED2759"/>
  </w:style>
  <w:style w:type="paragraph" w:customStyle="1" w:styleId="266827342741D94D85856C3CFC2FCDCF">
    <w:name w:val="266827342741D94D85856C3CFC2FCDCF"/>
  </w:style>
  <w:style w:type="paragraph" w:customStyle="1" w:styleId="97ECA6CF0F4A3E499223480E566713E3">
    <w:name w:val="97ECA6CF0F4A3E499223480E566713E3"/>
  </w:style>
  <w:style w:type="paragraph" w:customStyle="1" w:styleId="FBF9F3EE3E6058459F127262294DA0A1">
    <w:name w:val="FBF9F3EE3E6058459F127262294DA0A1"/>
  </w:style>
  <w:style w:type="paragraph" w:customStyle="1" w:styleId="E7D4B1C8F901F844B586211F59294F72">
    <w:name w:val="E7D4B1C8F901F844B586211F59294F72"/>
  </w:style>
  <w:style w:type="paragraph" w:customStyle="1" w:styleId="4F3AF215D8874340AF0596FAFFF7D435">
    <w:name w:val="4F3AF215D8874340AF0596FAFFF7D4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{137FB110-6909-8F45-92A2-09985DFD9D71}tf50002038.dotx</Template>
  <TotalTime>4</TotalTime>
  <Pages>2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2021-03-05T03:01:00Z</dcterms:created>
  <dcterms:modified xsi:type="dcterms:W3CDTF">2021-03-05T03:01:00Z</dcterms:modified>
</cp:coreProperties>
</file>