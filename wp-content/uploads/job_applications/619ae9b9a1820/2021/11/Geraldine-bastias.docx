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74"/>
        <w:gridCol w:w="278"/>
        <w:gridCol w:w="3288"/>
        <w:gridCol w:w="6185"/>
        <w:gridCol w:w="390"/>
        <w:gridCol w:w="593"/>
      </w:tblGrid>
      <w:tr w:rsidR="00F91753" w:rsidRPr="00711EEA" w14:paraId="5F7334AD" w14:textId="77777777" w:rsidTr="0089047A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CBAB2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173B36" w:rsidRPr="00711EEA" w14:paraId="17DEB9D4" w14:textId="77777777" w:rsidTr="0089047A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8ADFB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76DEC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40B441" w14:textId="77777777" w:rsidR="00F91753" w:rsidRPr="00711EEA" w:rsidRDefault="00F91753" w:rsidP="001E5794">
            <w:pPr>
              <w:pStyle w:val="Sinespaciado"/>
              <w:rPr>
                <w:noProof/>
                <w:lang w:val="es-ES"/>
              </w:rPr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4FD9F7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97CA0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173B36" w:rsidRPr="004C2BEC" w14:paraId="62AAF3CE" w14:textId="77777777" w:rsidTr="0089047A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BBA3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43676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5A1C38" w14:textId="4A487CE9" w:rsidR="00261E7B" w:rsidRPr="00711EEA" w:rsidRDefault="00261E7B" w:rsidP="005A3E0B">
            <w:pPr>
              <w:pStyle w:val="Ttulo"/>
              <w:rPr>
                <w:noProof/>
                <w:lang w:val="es-ES"/>
              </w:rPr>
            </w:pPr>
            <w:r w:rsidRPr="00711EEA">
              <w:rPr>
                <w:noProof/>
                <w:lang w:val="es-ES" w:bidi="es-ES"/>
              </w:rPr>
              <mc:AlternateContent>
                <mc:Choice Requires="wps">
                  <w:drawing>
                    <wp:inline distT="0" distB="0" distL="0" distR="0" wp14:anchorId="07390CC9" wp14:editId="32AC2D26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C67C1A" id="Forma libre: Forma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711EEA">
              <w:rPr>
                <w:noProof/>
                <w:lang w:val="es-ES" w:bidi="es-ES"/>
              </w:rPr>
              <w:t xml:space="preserve"> </w:t>
            </w:r>
            <w:r w:rsidR="004C2BEC">
              <w:rPr>
                <w:noProof/>
                <w:lang w:val="es-ES"/>
              </w:rPr>
              <w:t xml:space="preserve">Geraldine bastias </w:t>
            </w:r>
            <w:r w:rsidRPr="00711EEA">
              <w:rPr>
                <w:noProof/>
                <w:lang w:val="es-ES" w:bidi="es-ES"/>
              </w:rPr>
              <mc:AlternateContent>
                <mc:Choice Requires="wps">
                  <w:drawing>
                    <wp:inline distT="0" distB="0" distL="0" distR="0" wp14:anchorId="124CD224" wp14:editId="28265F8F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7E5C30" id="Forma libre: Forma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3DF95188" w14:textId="0A4DCB04" w:rsidR="00B62B99" w:rsidRPr="00711EEA" w:rsidRDefault="00B62B99" w:rsidP="005A3E0B">
            <w:pPr>
              <w:pStyle w:val="Subttulo"/>
              <w:rPr>
                <w:noProof/>
                <w:lang w:val="es-ES"/>
              </w:rPr>
            </w:pP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9A94C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088C0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173B36" w:rsidRPr="004C2BEC" w14:paraId="1CBE4D38" w14:textId="77777777" w:rsidTr="0089047A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81FAB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3CA4B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4A405" w14:textId="77777777" w:rsidR="004A4C74" w:rsidRPr="00711EEA" w:rsidRDefault="004A4C74" w:rsidP="001E5794">
            <w:pPr>
              <w:pStyle w:val="Sinespaciado"/>
              <w:rPr>
                <w:noProof/>
                <w:lang w:val="es-ES"/>
              </w:rPr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52890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1E080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</w:tr>
      <w:tr w:rsidR="00F91753" w:rsidRPr="004C2BEC" w14:paraId="16B3F7C4" w14:textId="77777777" w:rsidTr="0089047A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51218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686284" w:rsidRPr="004C2BEC" w14:paraId="35424169" w14:textId="77777777" w:rsidTr="0089047A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272060749"/>
              <w:placeholder>
                <w:docPart w:val="44E4DB9192054F8E9AD8BC882599E476"/>
              </w:placeholder>
              <w:temporary/>
              <w:showingPlcHdr/>
              <w15:appearance w15:val="hidden"/>
            </w:sdtPr>
            <w:sdtEndPr/>
            <w:sdtContent>
              <w:p w14:paraId="1134D3E7" w14:textId="77777777" w:rsidR="00792D43" w:rsidRPr="00711EEA" w:rsidRDefault="00FF673C" w:rsidP="00F53B71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CONTACTO</w:t>
                </w:r>
              </w:p>
            </w:sdtContent>
          </w:sdt>
          <w:p w14:paraId="32B1F326" w14:textId="77777777" w:rsidR="003E1692" w:rsidRPr="00711EEA" w:rsidRDefault="003E1692" w:rsidP="00F53B71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  <w:lang w:val="es-ES" w:bidi="es-ES"/>
              </w:rPr>
              <mc:AlternateContent>
                <mc:Choice Requires="wps">
                  <w:drawing>
                    <wp:inline distT="0" distB="0" distL="0" distR="0" wp14:anchorId="632CB86E" wp14:editId="45AC38BD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C6076A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FC9D56A" w14:textId="01BF2ECA" w:rsidR="00792D43" w:rsidRPr="00711EEA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bidi="es-ES"/>
              </w:rPr>
              <w:drawing>
                <wp:inline distT="0" distB="0" distL="0" distR="0" wp14:anchorId="7B099042" wp14:editId="38F03FDE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711EEA">
              <w:rPr>
                <w:noProof/>
                <w:lang w:val="es-ES" w:bidi="es-ES"/>
              </w:rPr>
              <w:t xml:space="preserve"> </w:t>
            </w:r>
            <w:r w:rsidR="004C2BEC">
              <w:rPr>
                <w:noProof/>
                <w:lang w:val="es-ES"/>
              </w:rPr>
              <w:t>9 34407021</w:t>
            </w:r>
          </w:p>
          <w:p w14:paraId="2D0D30D4" w14:textId="5FD07AA3" w:rsidR="00792D43" w:rsidRPr="00711EEA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bidi="es-ES"/>
              </w:rPr>
              <w:drawing>
                <wp:inline distT="0" distB="0" distL="0" distR="0" wp14:anchorId="73CF0648" wp14:editId="6830E1CE">
                  <wp:extent cx="201295" cy="187325"/>
                  <wp:effectExtent l="0" t="0" r="8255" b="3175"/>
                  <wp:docPr id="9" name="Gráfico 9" descr="Icono de burbu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711EEA">
              <w:rPr>
                <w:noProof/>
                <w:lang w:val="es-ES" w:bidi="es-ES"/>
              </w:rPr>
              <w:t xml:space="preserve"> </w:t>
            </w:r>
            <w:r w:rsidR="004C2BEC">
              <w:rPr>
                <w:noProof/>
                <w:lang w:val="es-ES"/>
              </w:rPr>
              <w:t>02/julio/2000 (21 años)</w:t>
            </w:r>
          </w:p>
          <w:p w14:paraId="6E170F74" w14:textId="784CB3C3" w:rsidR="00792D43" w:rsidRPr="00711EEA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bidi="es-ES"/>
              </w:rPr>
              <w:drawing>
                <wp:inline distT="0" distB="0" distL="0" distR="0" wp14:anchorId="36537A2C" wp14:editId="3B82B7C3">
                  <wp:extent cx="190500" cy="156210"/>
                  <wp:effectExtent l="0" t="0" r="0" b="0"/>
                  <wp:docPr id="10" name="Gráfico 10" descr="Icono de 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711EEA">
              <w:rPr>
                <w:noProof/>
                <w:lang w:val="es-ES" w:bidi="es-ES"/>
              </w:rPr>
              <w:t xml:space="preserve"> </w:t>
            </w:r>
            <w:r w:rsidR="004C2BEC">
              <w:rPr>
                <w:noProof/>
                <w:lang w:val="es-ES"/>
              </w:rPr>
              <w:t>gbastias2115@gmail.com</w:t>
            </w:r>
          </w:p>
          <w:p w14:paraId="05B8B833" w14:textId="23B7F36C" w:rsidR="00686284" w:rsidRPr="00711EEA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bidi="es-ES"/>
              </w:rPr>
              <w:drawing>
                <wp:inline distT="0" distB="0" distL="0" distR="0" wp14:anchorId="20D07C26" wp14:editId="79377C24">
                  <wp:extent cx="190500" cy="180975"/>
                  <wp:effectExtent l="0" t="0" r="0" b="9525"/>
                  <wp:docPr id="11" name="Gráfico 11" descr="Icono de glo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711EEA">
              <w:rPr>
                <w:noProof/>
                <w:lang w:val="es-ES" w:bidi="es-ES"/>
              </w:rPr>
              <w:t xml:space="preserve"> </w:t>
            </w:r>
            <w:r w:rsidR="004C2BEC">
              <w:rPr>
                <w:noProof/>
                <w:lang w:val="es-ES"/>
              </w:rPr>
              <w:t>Chilena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1A7F351A" w14:textId="25F6A30B" w:rsidR="008C78F5" w:rsidRPr="00711EEA" w:rsidRDefault="00D73A8A" w:rsidP="00FF673C">
            <w:pPr>
              <w:pStyle w:val="Ttulo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objetivo</w:t>
            </w:r>
          </w:p>
          <w:p w14:paraId="1D24DF3E" w14:textId="77777777" w:rsidR="003E1692" w:rsidRPr="00711EEA" w:rsidRDefault="003E1692" w:rsidP="003E1692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  <w:lang w:val="es-ES" w:bidi="es-ES"/>
              </w:rPr>
              <mc:AlternateContent>
                <mc:Choice Requires="wps">
                  <w:drawing>
                    <wp:inline distT="0" distB="0" distL="0" distR="0" wp14:anchorId="60A27613" wp14:editId="5398A0A0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8FF55D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A951B3A" w14:textId="08BA2B8D" w:rsidR="00686284" w:rsidRPr="004C2BEC" w:rsidRDefault="006E1AD2" w:rsidP="00B54AD3">
            <w:pPr>
              <w:rPr>
                <w:noProof/>
                <w:lang w:val="es-CL"/>
              </w:rPr>
            </w:pPr>
            <w:r w:rsidRPr="006E1AD2">
              <w:rPr>
                <w:noProof/>
                <w:lang w:val="es-ES"/>
              </w:rPr>
              <w:t>Tener la oportunidad de ubicarme y asentarme en una empresa que me otorgue estabilidad laboral. Además, de poder aplicar mis experiencias y conocimientos en las áreas administrativas y operativas de la empresa. Asimismo, crecer profesionalmente para el mejor desempeño de las funciones asignadas.</w:t>
            </w:r>
          </w:p>
        </w:tc>
      </w:tr>
      <w:tr w:rsidR="00F716E1" w:rsidRPr="00DE43B8" w14:paraId="1E4FA327" w14:textId="77777777" w:rsidTr="0089047A"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211169216"/>
              <w:placeholder>
                <w:docPart w:val="9BCFE75A0A8F4038869C8253864650CE"/>
              </w:placeholder>
              <w:temporary/>
              <w:showingPlcHdr/>
              <w15:appearance w15:val="hidden"/>
            </w:sdtPr>
            <w:sdtEndPr/>
            <w:sdtContent>
              <w:p w14:paraId="49D41B9B" w14:textId="77777777" w:rsidR="00F716E1" w:rsidRPr="00711EEA" w:rsidRDefault="00FF673C" w:rsidP="00FF673C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APTITUDES</w:t>
                </w:r>
              </w:p>
            </w:sdtContent>
          </w:sdt>
          <w:p w14:paraId="6933E791" w14:textId="77777777" w:rsidR="00F53B71" w:rsidRPr="00711EEA" w:rsidRDefault="00F53B71" w:rsidP="00F53B71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  <w:lang w:val="es-ES" w:bidi="es-ES"/>
              </w:rPr>
              <mc:AlternateContent>
                <mc:Choice Requires="wps">
                  <w:drawing>
                    <wp:inline distT="0" distB="0" distL="0" distR="0" wp14:anchorId="2156FF48" wp14:editId="218C28E0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9352C7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B74A073" w14:textId="77777777" w:rsidR="00DE43B8" w:rsidRPr="00DE43B8" w:rsidRDefault="00DE43B8" w:rsidP="00DE43B8">
            <w:pPr>
              <w:pStyle w:val="Prrafodelista"/>
              <w:rPr>
                <w:noProof/>
                <w:lang w:val="es-ES"/>
              </w:rPr>
            </w:pPr>
            <w:r w:rsidRPr="00DE43B8">
              <w:rPr>
                <w:noProof/>
                <w:lang w:val="es-ES"/>
              </w:rPr>
              <w:t>Responsable</w:t>
            </w:r>
          </w:p>
          <w:p w14:paraId="443C57C9" w14:textId="77777777" w:rsidR="00DE43B8" w:rsidRPr="00DE43B8" w:rsidRDefault="00DE43B8" w:rsidP="00DE43B8">
            <w:pPr>
              <w:pStyle w:val="Prrafodelista"/>
              <w:rPr>
                <w:noProof/>
                <w:lang w:val="es-ES"/>
              </w:rPr>
            </w:pPr>
            <w:r w:rsidRPr="00DE43B8">
              <w:rPr>
                <w:noProof/>
                <w:lang w:val="es-ES"/>
              </w:rPr>
              <w:t xml:space="preserve">Actitud positiva </w:t>
            </w:r>
          </w:p>
          <w:p w14:paraId="5A00852C" w14:textId="5E899EDE" w:rsidR="00DE43B8" w:rsidRPr="00DE43B8" w:rsidRDefault="00DE43B8" w:rsidP="00DE43B8">
            <w:pPr>
              <w:pStyle w:val="Prrafodelista"/>
              <w:rPr>
                <w:noProof/>
                <w:lang w:val="es-ES"/>
              </w:rPr>
            </w:pPr>
            <w:r w:rsidRPr="00DE43B8">
              <w:rPr>
                <w:noProof/>
                <w:lang w:val="es-ES"/>
              </w:rPr>
              <w:t xml:space="preserve">Empatía </w:t>
            </w:r>
          </w:p>
          <w:p w14:paraId="6101C9F1" w14:textId="77777777" w:rsidR="00DE43B8" w:rsidRPr="00DE43B8" w:rsidRDefault="00DE43B8" w:rsidP="00DE43B8">
            <w:pPr>
              <w:pStyle w:val="Prrafodelista"/>
              <w:rPr>
                <w:noProof/>
                <w:lang w:val="es-ES"/>
              </w:rPr>
            </w:pPr>
            <w:r w:rsidRPr="00DE43B8">
              <w:rPr>
                <w:noProof/>
                <w:lang w:val="es-ES"/>
              </w:rPr>
              <w:t>Proactividad.</w:t>
            </w:r>
          </w:p>
          <w:p w14:paraId="339A9728" w14:textId="77777777" w:rsidR="00DE43B8" w:rsidRPr="00DE43B8" w:rsidRDefault="00DE43B8" w:rsidP="00DE43B8">
            <w:pPr>
              <w:pStyle w:val="Prrafodelista"/>
              <w:rPr>
                <w:noProof/>
                <w:lang w:val="es-ES"/>
              </w:rPr>
            </w:pPr>
            <w:r w:rsidRPr="00DE43B8">
              <w:rPr>
                <w:noProof/>
                <w:lang w:val="es-ES"/>
              </w:rPr>
              <w:t>Trabajo en equipo</w:t>
            </w:r>
          </w:p>
          <w:p w14:paraId="42F96025" w14:textId="4CA5A4FC" w:rsidR="00DE43B8" w:rsidRPr="00711EEA" w:rsidRDefault="00DE43B8" w:rsidP="00DE43B8">
            <w:pPr>
              <w:pStyle w:val="Prrafodelista"/>
              <w:rPr>
                <w:noProof/>
                <w:lang w:val="es-ES"/>
              </w:rPr>
            </w:pPr>
            <w:r w:rsidRPr="00DE43B8">
              <w:rPr>
                <w:noProof/>
                <w:lang w:val="es-ES"/>
              </w:rPr>
              <w:t>Compromiso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1888525358"/>
              <w:placeholder>
                <w:docPart w:val="DA271E2F27314F2C9DD14821F57F34AB"/>
              </w:placeholder>
              <w:temporary/>
              <w:showingPlcHdr/>
              <w15:appearance w15:val="hidden"/>
            </w:sdtPr>
            <w:sdtEndPr/>
            <w:sdtContent>
              <w:p w14:paraId="73EA43DB" w14:textId="77777777" w:rsidR="00F716E1" w:rsidRPr="00711EEA" w:rsidRDefault="00FF673C" w:rsidP="00FF673C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EXPERIENCIA</w:t>
                </w:r>
              </w:p>
            </w:sdtContent>
          </w:sdt>
          <w:p w14:paraId="7D3A0F48" w14:textId="77777777" w:rsidR="00F53B71" w:rsidRPr="00711EEA" w:rsidRDefault="00F53B71" w:rsidP="00F53B71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  <w:lang w:val="es-ES" w:bidi="es-ES"/>
              </w:rPr>
              <mc:AlternateContent>
                <mc:Choice Requires="wps">
                  <w:drawing>
                    <wp:inline distT="0" distB="0" distL="0" distR="0" wp14:anchorId="1908EA4D" wp14:editId="0611460C">
                      <wp:extent cx="521970" cy="0"/>
                      <wp:effectExtent l="0" t="0" r="0" b="0"/>
                      <wp:docPr id="18" name="Conector recto 18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477B8F" id="Conector recto 18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ZZ8LP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7693E8F" w14:textId="17BE4787" w:rsidR="00B54AD3" w:rsidRPr="00C96EC0" w:rsidRDefault="00C96EC0" w:rsidP="00B54AD3">
            <w:pPr>
              <w:pStyle w:val="Ttulo2"/>
              <w:outlineLvl w:val="1"/>
              <w:rPr>
                <w:noProof/>
                <w:lang w:val="es-CL"/>
              </w:rPr>
            </w:pPr>
            <w:r>
              <w:rPr>
                <w:noProof/>
                <w:lang w:val="es-ES"/>
              </w:rPr>
              <w:t>Beee Coffee</w:t>
            </w:r>
          </w:p>
          <w:p w14:paraId="5B91C219" w14:textId="3412737B" w:rsidR="00B54AD3" w:rsidRPr="00C96EC0" w:rsidRDefault="00C96EC0" w:rsidP="00B54AD3">
            <w:pPr>
              <w:pStyle w:val="Fecha"/>
              <w:rPr>
                <w:noProof/>
                <w:lang w:val="es-CL"/>
              </w:rPr>
            </w:pPr>
            <w:r>
              <w:rPr>
                <w:noProof/>
                <w:lang w:val="es-ES"/>
              </w:rPr>
              <w:t>Junio 2021-Octubre 2021</w:t>
            </w:r>
          </w:p>
          <w:p w14:paraId="162B6D46" w14:textId="79E02559" w:rsidR="00C96EC0" w:rsidRPr="00C96EC0" w:rsidRDefault="00C96EC0" w:rsidP="00C96EC0">
            <w:pPr>
              <w:rPr>
                <w:noProof/>
                <w:lang w:val="es-CL"/>
              </w:rPr>
            </w:pPr>
            <w:r w:rsidRPr="00C96EC0">
              <w:rPr>
                <w:noProof/>
                <w:lang w:val="es-CL"/>
              </w:rPr>
              <w:t xml:space="preserve">Encargado de preparar las bebidas </w:t>
            </w:r>
            <w:r>
              <w:rPr>
                <w:noProof/>
                <w:lang w:val="es-CL"/>
              </w:rPr>
              <w:t>en maquina cafetera industrial</w:t>
            </w:r>
          </w:p>
          <w:p w14:paraId="1B0BD54C" w14:textId="77777777" w:rsidR="00C96EC0" w:rsidRPr="00C96EC0" w:rsidRDefault="00C96EC0" w:rsidP="00C96EC0">
            <w:pPr>
              <w:rPr>
                <w:noProof/>
                <w:lang w:val="es-CL"/>
              </w:rPr>
            </w:pPr>
            <w:r w:rsidRPr="00C96EC0">
              <w:rPr>
                <w:noProof/>
                <w:lang w:val="es-CL"/>
              </w:rPr>
              <w:t>Realización de inventarios y pedidos diarios.</w:t>
            </w:r>
          </w:p>
          <w:p w14:paraId="01D0243C" w14:textId="3002874C" w:rsidR="00F716E1" w:rsidRPr="00C96EC0" w:rsidRDefault="00C96EC0" w:rsidP="00C96EC0">
            <w:pPr>
              <w:rPr>
                <w:noProof/>
                <w:lang w:val="es-CL"/>
              </w:rPr>
            </w:pPr>
            <w:r w:rsidRPr="00C96EC0">
              <w:rPr>
                <w:noProof/>
                <w:lang w:val="es-CL"/>
              </w:rPr>
              <w:t>Formación a mi cargo de nuevos empleados sobre las políticas y procedimientos del negocio.</w:t>
            </w:r>
          </w:p>
          <w:p w14:paraId="290ABB89" w14:textId="77777777" w:rsidR="00F51E3E" w:rsidRPr="00711EEA" w:rsidRDefault="00F51E3E" w:rsidP="00F51E3E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  <w:lang w:val="es-ES" w:bidi="es-ES"/>
              </w:rPr>
              <mc:AlternateContent>
                <mc:Choice Requires="wps">
                  <w:drawing>
                    <wp:inline distT="0" distB="0" distL="0" distR="0" wp14:anchorId="5FB8E511" wp14:editId="5338AB8B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403ED0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BC930EB" w14:textId="4FCC5CAC" w:rsidR="00F716E1" w:rsidRPr="004C2BEC" w:rsidRDefault="00DE43B8" w:rsidP="00B54AD3">
            <w:pPr>
              <w:pStyle w:val="Ttulo2"/>
              <w:outlineLvl w:val="1"/>
              <w:rPr>
                <w:noProof/>
              </w:rPr>
            </w:pPr>
            <w:r>
              <w:rPr>
                <w:noProof/>
                <w:lang w:val="es-ES"/>
              </w:rPr>
              <w:t>Chilis</w:t>
            </w:r>
          </w:p>
          <w:p w14:paraId="71F1F80F" w14:textId="173263F2" w:rsidR="00DE43B8" w:rsidRPr="00DE43B8" w:rsidRDefault="00DE43B8" w:rsidP="00DE43B8">
            <w:pPr>
              <w:pStyle w:val="Fecha"/>
              <w:rPr>
                <w:noProof/>
                <w:lang w:val="es-CL"/>
              </w:rPr>
            </w:pPr>
            <w:r>
              <w:rPr>
                <w:noProof/>
                <w:lang w:val="es-ES"/>
              </w:rPr>
              <w:t>2019-2020</w:t>
            </w:r>
          </w:p>
          <w:p w14:paraId="6AC659BF" w14:textId="77777777" w:rsidR="00DE43B8" w:rsidRPr="00DE43B8" w:rsidRDefault="00DE43B8" w:rsidP="00DE43B8">
            <w:pPr>
              <w:rPr>
                <w:noProof/>
                <w:lang w:val="es-ES"/>
              </w:rPr>
            </w:pPr>
            <w:r w:rsidRPr="00DE43B8">
              <w:rPr>
                <w:noProof/>
                <w:lang w:val="es-ES"/>
              </w:rPr>
              <w:t>Desempeña el cargo de anfitriona donde adquiere habilidades como</w:t>
            </w:r>
          </w:p>
          <w:p w14:paraId="566DEFCB" w14:textId="77777777" w:rsidR="00DE43B8" w:rsidRPr="00DE43B8" w:rsidRDefault="00DE43B8" w:rsidP="00DE43B8">
            <w:pPr>
              <w:rPr>
                <w:noProof/>
                <w:lang w:val="es-ES"/>
              </w:rPr>
            </w:pPr>
            <w:r w:rsidRPr="00DE43B8">
              <w:rPr>
                <w:noProof/>
                <w:lang w:val="es-ES"/>
              </w:rPr>
              <w:t xml:space="preserve">atención al cliente, gestión de reservas, capacidades organizativas, </w:t>
            </w:r>
          </w:p>
          <w:p w14:paraId="44E583E8" w14:textId="52951EE1" w:rsidR="00F716E1" w:rsidRPr="00711EEA" w:rsidRDefault="00DE43B8" w:rsidP="00DE43B8">
            <w:pPr>
              <w:rPr>
                <w:noProof/>
                <w:lang w:val="es-ES"/>
              </w:rPr>
            </w:pPr>
            <w:r w:rsidRPr="00DE43B8">
              <w:rPr>
                <w:noProof/>
                <w:lang w:val="es-ES"/>
              </w:rPr>
              <w:t>coordinación y desenvolvimiento personal.</w:t>
            </w:r>
          </w:p>
          <w:p w14:paraId="34022550" w14:textId="77777777" w:rsidR="00F51E3E" w:rsidRPr="00711EEA" w:rsidRDefault="00F51E3E" w:rsidP="00F51E3E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  <w:lang w:val="es-ES" w:bidi="es-ES"/>
              </w:rPr>
              <mc:AlternateContent>
                <mc:Choice Requires="wps">
                  <w:drawing>
                    <wp:inline distT="0" distB="0" distL="0" distR="0" wp14:anchorId="4019E2B1" wp14:editId="3C1A690F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55065C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5E3338" w14:textId="69989218" w:rsidR="00F716E1" w:rsidRPr="00DE43B8" w:rsidRDefault="00DE43B8" w:rsidP="00B54AD3">
            <w:pPr>
              <w:pStyle w:val="Ttulo2"/>
              <w:outlineLvl w:val="1"/>
              <w:rPr>
                <w:noProof/>
                <w:lang w:val="es-CL"/>
              </w:rPr>
            </w:pPr>
            <w:r w:rsidRPr="00DE43B8">
              <w:rPr>
                <w:noProof/>
                <w:lang w:val="es-CL"/>
              </w:rPr>
              <w:t>Cerveceria CCU</w:t>
            </w:r>
          </w:p>
          <w:p w14:paraId="721B867E" w14:textId="0C331A95" w:rsidR="00DE43B8" w:rsidRPr="00DE43B8" w:rsidRDefault="00DE43B8" w:rsidP="00DE43B8">
            <w:pPr>
              <w:rPr>
                <w:noProof/>
                <w:lang w:val="es-CL"/>
              </w:rPr>
            </w:pPr>
            <w:r w:rsidRPr="00DE43B8">
              <w:rPr>
                <w:noProof/>
                <w:lang w:val="es-CL"/>
              </w:rPr>
              <w:t>Noviembre 2018</w:t>
            </w:r>
            <w:r w:rsidR="00C96EC0">
              <w:rPr>
                <w:noProof/>
                <w:lang w:val="es-CL"/>
              </w:rPr>
              <w:t>-</w:t>
            </w:r>
            <w:r w:rsidRPr="00DE43B8">
              <w:rPr>
                <w:noProof/>
                <w:lang w:val="es-CL"/>
              </w:rPr>
              <w:t>Febrero 2019</w:t>
            </w:r>
          </w:p>
          <w:p w14:paraId="25037321" w14:textId="77777777" w:rsidR="00DE43B8" w:rsidRPr="00DE43B8" w:rsidRDefault="00DE43B8" w:rsidP="00DE43B8">
            <w:pPr>
              <w:rPr>
                <w:b/>
                <w:bCs/>
                <w:noProof/>
                <w:lang w:val="es-CL"/>
              </w:rPr>
            </w:pPr>
            <w:r w:rsidRPr="00DE43B8">
              <w:rPr>
                <w:b/>
                <w:bCs/>
                <w:noProof/>
                <w:lang w:val="es-CL"/>
              </w:rPr>
              <w:t>Descripción del cargo:</w:t>
            </w:r>
          </w:p>
          <w:p w14:paraId="10648D70" w14:textId="77777777" w:rsidR="00DE43B8" w:rsidRPr="00DE43B8" w:rsidRDefault="00DE43B8" w:rsidP="00DE43B8">
            <w:pPr>
              <w:rPr>
                <w:noProof/>
                <w:lang w:val="es-CL"/>
              </w:rPr>
            </w:pPr>
            <w:r w:rsidRPr="00DE43B8">
              <w:rPr>
                <w:noProof/>
                <w:lang w:val="es-CL"/>
              </w:rPr>
              <w:t>Manejo y organización de archivos físicos y digitales de documentos.</w:t>
            </w:r>
          </w:p>
          <w:p w14:paraId="7C92A9FF" w14:textId="77777777" w:rsidR="00DE43B8" w:rsidRPr="00DE43B8" w:rsidRDefault="00DE43B8" w:rsidP="00DE43B8">
            <w:pPr>
              <w:rPr>
                <w:noProof/>
                <w:lang w:val="es-CL"/>
              </w:rPr>
            </w:pPr>
            <w:r w:rsidRPr="00DE43B8">
              <w:rPr>
                <w:noProof/>
                <w:lang w:val="es-CL"/>
              </w:rPr>
              <w:t>Asistente administrativo en funciones básicas.</w:t>
            </w:r>
          </w:p>
          <w:p w14:paraId="21909134" w14:textId="77777777" w:rsidR="00DE43B8" w:rsidRPr="00DE43B8" w:rsidRDefault="00DE43B8" w:rsidP="00DE43B8">
            <w:pPr>
              <w:rPr>
                <w:noProof/>
                <w:lang w:val="es-CL"/>
              </w:rPr>
            </w:pPr>
            <w:r w:rsidRPr="00DE43B8">
              <w:rPr>
                <w:noProof/>
                <w:lang w:val="es-CL"/>
              </w:rPr>
              <w:t>Gestionar nominas en Excel.</w:t>
            </w:r>
          </w:p>
          <w:p w14:paraId="185F626D" w14:textId="421F2B37" w:rsidR="00F716E1" w:rsidRPr="00DE43B8" w:rsidRDefault="00DE43B8" w:rsidP="00DE43B8">
            <w:pPr>
              <w:rPr>
                <w:noProof/>
                <w:lang w:val="es-CL"/>
              </w:rPr>
            </w:pPr>
            <w:r w:rsidRPr="00DE43B8">
              <w:rPr>
                <w:noProof/>
                <w:lang w:val="es-CL"/>
              </w:rPr>
              <w:t>Orden y control de documentos contables</w:t>
            </w:r>
          </w:p>
        </w:tc>
      </w:tr>
      <w:tr w:rsidR="00F716E1" w:rsidRPr="00711EEA" w14:paraId="48DD7B78" w14:textId="77777777" w:rsidTr="005340E9">
        <w:trPr>
          <w:trHeight w:val="4415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072317644"/>
              <w:placeholder>
                <w:docPart w:val="CE13FAE2A38E401388B77C6773699E02"/>
              </w:placeholder>
              <w:temporary/>
              <w:showingPlcHdr/>
              <w15:appearance w15:val="hidden"/>
            </w:sdtPr>
            <w:sdtEndPr/>
            <w:sdtContent>
              <w:p w14:paraId="7032C171" w14:textId="77777777" w:rsidR="00F716E1" w:rsidRPr="00711EEA" w:rsidRDefault="00FF673C" w:rsidP="00FF673C">
                <w:pPr>
                  <w:pStyle w:val="Ttulo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FORMACIÓN</w:t>
                </w:r>
              </w:p>
            </w:sdtContent>
          </w:sdt>
          <w:p w14:paraId="663407AE" w14:textId="77777777" w:rsidR="00F53B71" w:rsidRPr="00711EEA" w:rsidRDefault="00F53B71" w:rsidP="00F53B71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  <w:lang w:val="es-ES" w:bidi="es-ES"/>
              </w:rPr>
              <mc:AlternateContent>
                <mc:Choice Requires="wps">
                  <w:drawing>
                    <wp:inline distT="0" distB="0" distL="0" distR="0" wp14:anchorId="5C3D263C" wp14:editId="30F0B812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958607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5179352" w14:textId="0E98A2D1" w:rsidR="00F716E1" w:rsidRPr="00D73A8A" w:rsidRDefault="00D73A8A" w:rsidP="00F53B71">
            <w:pPr>
              <w:pStyle w:val="Ttulo2"/>
              <w:outlineLvl w:val="1"/>
              <w:rPr>
                <w:noProof/>
                <w:lang w:val="es-CL"/>
              </w:rPr>
            </w:pPr>
            <w:r>
              <w:rPr>
                <w:noProof/>
                <w:lang w:val="es-ES"/>
              </w:rPr>
              <w:t>Colegio Polivalente Novo Horizonte</w:t>
            </w:r>
          </w:p>
          <w:p w14:paraId="6846E392" w14:textId="77777777" w:rsidR="00D73A8A" w:rsidRDefault="00D73A8A" w:rsidP="00D73A8A">
            <w:pPr>
              <w:rPr>
                <w:noProof/>
                <w:lang w:val="es-CL"/>
              </w:rPr>
            </w:pPr>
            <w:r w:rsidRPr="00D73A8A">
              <w:rPr>
                <w:noProof/>
                <w:lang w:val="es-CL"/>
              </w:rPr>
              <w:t>Media/Egresada año 2018</w:t>
            </w:r>
          </w:p>
          <w:p w14:paraId="37B4F86F" w14:textId="1D3A7FD6" w:rsidR="00F716E1" w:rsidRPr="00D73A8A" w:rsidRDefault="00D73A8A" w:rsidP="00D73A8A">
            <w:pPr>
              <w:rPr>
                <w:noProof/>
                <w:lang w:val="es-CL"/>
              </w:rPr>
            </w:pPr>
            <w:r w:rsidRPr="00D73A8A">
              <w:rPr>
                <w:noProof/>
                <w:lang w:val="es-CL"/>
              </w:rPr>
              <w:t>Electivo: Administración de Empresas en RR.HH.</w:t>
            </w:r>
          </w:p>
          <w:p w14:paraId="34AB8567" w14:textId="77777777" w:rsidR="00F51E3E" w:rsidRPr="00711EEA" w:rsidRDefault="00F51E3E" w:rsidP="00F51E3E">
            <w:pPr>
              <w:pStyle w:val="Sinespaciado"/>
              <w:rPr>
                <w:noProof/>
                <w:lang w:val="es-ES"/>
              </w:rPr>
            </w:pPr>
            <w:r w:rsidRPr="00711EEA">
              <w:rPr>
                <w:noProof/>
                <w:lang w:val="es-ES" w:bidi="es-ES"/>
              </w:rPr>
              <mc:AlternateContent>
                <mc:Choice Requires="wps">
                  <w:drawing>
                    <wp:inline distT="0" distB="0" distL="0" distR="0" wp14:anchorId="1DD25013" wp14:editId="2856B1F6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BA0475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3299A68" w14:textId="2B083887" w:rsidR="00F716E1" w:rsidRPr="00D73A8A" w:rsidRDefault="00D73A8A" w:rsidP="00B54AD3">
            <w:pPr>
              <w:pStyle w:val="Ttulo2"/>
              <w:outlineLvl w:val="1"/>
              <w:rPr>
                <w:noProof/>
                <w:lang w:val="es-CL"/>
              </w:rPr>
            </w:pPr>
            <w:r w:rsidRPr="00D73A8A">
              <w:rPr>
                <w:noProof/>
                <w:lang w:val="es-CL"/>
              </w:rPr>
              <w:t>Colegio San Pedro de Q</w:t>
            </w:r>
            <w:r>
              <w:rPr>
                <w:noProof/>
                <w:lang w:val="es-CL"/>
              </w:rPr>
              <w:t>uilicura</w:t>
            </w:r>
          </w:p>
          <w:p w14:paraId="5E156763" w14:textId="18B2FC4D" w:rsidR="00B54AD3" w:rsidRDefault="00D73A8A" w:rsidP="00B54AD3">
            <w:pPr>
              <w:pStyle w:val="Fecha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2006-2014</w:t>
            </w:r>
          </w:p>
          <w:p w14:paraId="762C3879" w14:textId="7EA8181F" w:rsidR="00D73A8A" w:rsidRPr="00D73A8A" w:rsidRDefault="00D73A8A" w:rsidP="00D73A8A">
            <w:pPr>
              <w:rPr>
                <w:lang w:val="es-ES"/>
              </w:rPr>
            </w:pPr>
            <w:r>
              <w:rPr>
                <w:lang w:val="es-ES"/>
              </w:rPr>
              <w:t>Educación básica egresada</w:t>
            </w: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197F6F4C" w14:textId="77777777" w:rsidR="00F716E1" w:rsidRPr="004C2BEC" w:rsidRDefault="00F716E1" w:rsidP="00241482">
            <w:pPr>
              <w:rPr>
                <w:noProof/>
              </w:rPr>
            </w:pPr>
          </w:p>
        </w:tc>
      </w:tr>
    </w:tbl>
    <w:p w14:paraId="73D681A8" w14:textId="77777777" w:rsidR="00535F87" w:rsidRPr="004C2BEC" w:rsidRDefault="00535F87" w:rsidP="007E1FA8">
      <w:pPr>
        <w:rPr>
          <w:noProof/>
        </w:rPr>
      </w:pPr>
    </w:p>
    <w:sectPr w:rsidR="00535F87" w:rsidRPr="004C2BEC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4CEC6" w14:textId="77777777" w:rsidR="00025403" w:rsidRDefault="00025403" w:rsidP="00BA3E51">
      <w:pPr>
        <w:spacing w:line="240" w:lineRule="auto"/>
      </w:pPr>
      <w:r>
        <w:separator/>
      </w:r>
    </w:p>
  </w:endnote>
  <w:endnote w:type="continuationSeparator" w:id="0">
    <w:p w14:paraId="625D864F" w14:textId="77777777" w:rsidR="00025403" w:rsidRDefault="00025403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8FB9A" w14:textId="77777777" w:rsidR="00025403" w:rsidRDefault="00025403" w:rsidP="00BA3E51">
      <w:pPr>
        <w:spacing w:line="240" w:lineRule="auto"/>
      </w:pPr>
      <w:r>
        <w:separator/>
      </w:r>
    </w:p>
  </w:footnote>
  <w:footnote w:type="continuationSeparator" w:id="0">
    <w:p w14:paraId="78234B5C" w14:textId="77777777" w:rsidR="00025403" w:rsidRDefault="00025403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Prrafodelista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EC"/>
    <w:rsid w:val="00025403"/>
    <w:rsid w:val="00041F8A"/>
    <w:rsid w:val="00045F2E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320ECB"/>
    <w:rsid w:val="00344FC0"/>
    <w:rsid w:val="00377A0D"/>
    <w:rsid w:val="00382737"/>
    <w:rsid w:val="003E02DA"/>
    <w:rsid w:val="003E1692"/>
    <w:rsid w:val="003E7783"/>
    <w:rsid w:val="00442A0E"/>
    <w:rsid w:val="00443C70"/>
    <w:rsid w:val="00447D4F"/>
    <w:rsid w:val="004A4C74"/>
    <w:rsid w:val="004C2BEC"/>
    <w:rsid w:val="004E5226"/>
    <w:rsid w:val="004E6AB2"/>
    <w:rsid w:val="004E70E8"/>
    <w:rsid w:val="005340E9"/>
    <w:rsid w:val="00535F87"/>
    <w:rsid w:val="00564622"/>
    <w:rsid w:val="005A3E0B"/>
    <w:rsid w:val="005B3227"/>
    <w:rsid w:val="0068094B"/>
    <w:rsid w:val="00686284"/>
    <w:rsid w:val="006E1AD2"/>
    <w:rsid w:val="00711EEA"/>
    <w:rsid w:val="0073402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DC1"/>
    <w:rsid w:val="008A1FCF"/>
    <w:rsid w:val="008B1112"/>
    <w:rsid w:val="008C78F5"/>
    <w:rsid w:val="00914419"/>
    <w:rsid w:val="00962E61"/>
    <w:rsid w:val="00986331"/>
    <w:rsid w:val="009A6667"/>
    <w:rsid w:val="009C7105"/>
    <w:rsid w:val="009D5D9A"/>
    <w:rsid w:val="00A122BB"/>
    <w:rsid w:val="00A37F9E"/>
    <w:rsid w:val="00AB7FE5"/>
    <w:rsid w:val="00AC1E5A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96EC0"/>
    <w:rsid w:val="00CA5CD9"/>
    <w:rsid w:val="00D04093"/>
    <w:rsid w:val="00D0794D"/>
    <w:rsid w:val="00D140DF"/>
    <w:rsid w:val="00D666BB"/>
    <w:rsid w:val="00D720DF"/>
    <w:rsid w:val="00D73A8A"/>
    <w:rsid w:val="00D92ED4"/>
    <w:rsid w:val="00D94ABF"/>
    <w:rsid w:val="00DE43B8"/>
    <w:rsid w:val="00E20245"/>
    <w:rsid w:val="00E4379F"/>
    <w:rsid w:val="00E65596"/>
    <w:rsid w:val="00EA0042"/>
    <w:rsid w:val="00EB1D1B"/>
    <w:rsid w:val="00F36875"/>
    <w:rsid w:val="00F51E3E"/>
    <w:rsid w:val="00F53B71"/>
    <w:rsid w:val="00F716E1"/>
    <w:rsid w:val="00F7521F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185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57CB"/>
  </w:style>
  <w:style w:type="paragraph" w:styleId="Piedepgina">
    <w:name w:val="footer"/>
    <w:basedOn w:val="Normal"/>
    <w:link w:val="Piedepgina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857CB"/>
  </w:style>
  <w:style w:type="paragraph" w:styleId="Textodeglobo">
    <w:name w:val="Balloon Text"/>
    <w:basedOn w:val="Normal"/>
    <w:link w:val="Textodeglobo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BA3E51"/>
    <w:rPr>
      <w:color w:val="808080"/>
    </w:rPr>
  </w:style>
  <w:style w:type="table" w:styleId="Tablaconcuadrcula">
    <w:name w:val="Table Grid"/>
    <w:basedOn w:val="Tabla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ipervnculo">
    <w:name w:val="Hyperlink"/>
    <w:basedOn w:val="Fuentedeprrafopredeter"/>
    <w:uiPriority w:val="99"/>
    <w:semiHidden/>
    <w:rsid w:val="000F3F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inespaciado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Prrafodelista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Fecha">
    <w:name w:val="Date"/>
    <w:basedOn w:val="Normal"/>
    <w:next w:val="Normal"/>
    <w:link w:val="FechaC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Fuentedeprrafopredeter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FechaCar">
    <w:name w:val="Fecha Car"/>
    <w:basedOn w:val="Fuentedeprrafopredeter"/>
    <w:link w:val="Fecha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gi\AppData\Roaming\Microsoft\Templates\Curr&#237;culo%20en%20colum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E4DB9192054F8E9AD8BC882599E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AF810-FDA7-4ABA-8FFF-DB6D6BE465F7}"/>
      </w:docPartPr>
      <w:docPartBody>
        <w:p w:rsidR="00000000" w:rsidRDefault="00F66232">
          <w:pPr>
            <w:pStyle w:val="44E4DB9192054F8E9AD8BC882599E476"/>
          </w:pPr>
          <w:r w:rsidRPr="00711EEA">
            <w:rPr>
              <w:noProof/>
              <w:lang w:val="es-ES" w:bidi="es-ES"/>
            </w:rPr>
            <w:t>CONTACTO</w:t>
          </w:r>
        </w:p>
      </w:docPartBody>
    </w:docPart>
    <w:docPart>
      <w:docPartPr>
        <w:name w:val="9BCFE75A0A8F4038869C825386465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3A1BC-6359-46DA-BC85-1688E86AC04E}"/>
      </w:docPartPr>
      <w:docPartBody>
        <w:p w:rsidR="00000000" w:rsidRDefault="00F66232">
          <w:pPr>
            <w:pStyle w:val="9BCFE75A0A8F4038869C8253864650CE"/>
          </w:pPr>
          <w:r w:rsidRPr="00711EEA">
            <w:rPr>
              <w:noProof/>
              <w:lang w:val="es-ES" w:bidi="es-ES"/>
            </w:rPr>
            <w:t>APTITUDES</w:t>
          </w:r>
        </w:p>
      </w:docPartBody>
    </w:docPart>
    <w:docPart>
      <w:docPartPr>
        <w:name w:val="DA271E2F27314F2C9DD14821F57F3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AB79D-20A2-49C1-98FD-2F5E28A0FDD7}"/>
      </w:docPartPr>
      <w:docPartBody>
        <w:p w:rsidR="00000000" w:rsidRDefault="00F66232">
          <w:pPr>
            <w:pStyle w:val="DA271E2F27314F2C9DD14821F57F34AB"/>
          </w:pPr>
          <w:r w:rsidRPr="00711EEA">
            <w:rPr>
              <w:noProof/>
              <w:lang w:val="es-ES" w:bidi="es-ES"/>
            </w:rPr>
            <w:t>EXPERIENCIA</w:t>
          </w:r>
        </w:p>
      </w:docPartBody>
    </w:docPart>
    <w:docPart>
      <w:docPartPr>
        <w:name w:val="CE13FAE2A38E401388B77C6773699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E3DEE-BFF2-4D0A-8438-E9E47F62C923}"/>
      </w:docPartPr>
      <w:docPartBody>
        <w:p w:rsidR="00000000" w:rsidRDefault="00F66232">
          <w:pPr>
            <w:pStyle w:val="CE13FAE2A38E401388B77C6773699E02"/>
          </w:pPr>
          <w:r w:rsidRPr="00711EEA">
            <w:rPr>
              <w:noProof/>
              <w:lang w:val="es-ES"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Prrafodelista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32"/>
    <w:rsid w:val="00F6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DA94C5EABD4619BEC2BFF85C095C8D">
    <w:name w:val="91DA94C5EABD4619BEC2BFF85C095C8D"/>
  </w:style>
  <w:style w:type="paragraph" w:customStyle="1" w:styleId="8E0E7F613AB74D29AE3C7F55A5920957">
    <w:name w:val="8E0E7F613AB74D29AE3C7F55A5920957"/>
  </w:style>
  <w:style w:type="paragraph" w:customStyle="1" w:styleId="44E4DB9192054F8E9AD8BC882599E476">
    <w:name w:val="44E4DB9192054F8E9AD8BC882599E476"/>
  </w:style>
  <w:style w:type="paragraph" w:customStyle="1" w:styleId="64283A238BFE4CE9B69CF83FE2389807">
    <w:name w:val="64283A238BFE4CE9B69CF83FE2389807"/>
  </w:style>
  <w:style w:type="paragraph" w:customStyle="1" w:styleId="7ADE68400AE545088E3DBA213EE38F99">
    <w:name w:val="7ADE68400AE545088E3DBA213EE38F99"/>
  </w:style>
  <w:style w:type="paragraph" w:customStyle="1" w:styleId="259CEC3CC1AC47B984332E3A23945C46">
    <w:name w:val="259CEC3CC1AC47B984332E3A23945C46"/>
  </w:style>
  <w:style w:type="paragraph" w:customStyle="1" w:styleId="F6DB023440EF4A40ACD0CEB177AA5795">
    <w:name w:val="F6DB023440EF4A40ACD0CEB177AA5795"/>
  </w:style>
  <w:style w:type="paragraph" w:customStyle="1" w:styleId="4BFBDB6398484812A4FBA629DA780F13">
    <w:name w:val="4BFBDB6398484812A4FBA629DA780F13"/>
  </w:style>
  <w:style w:type="paragraph" w:customStyle="1" w:styleId="FFB2A6FE64354793A1D7823F89870B47">
    <w:name w:val="FFB2A6FE64354793A1D7823F89870B47"/>
  </w:style>
  <w:style w:type="paragraph" w:customStyle="1" w:styleId="9BCFE75A0A8F4038869C8253864650CE">
    <w:name w:val="9BCFE75A0A8F4038869C8253864650CE"/>
  </w:style>
  <w:style w:type="paragraph" w:styleId="Prrafodelista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7E6E782655D944138C55677512866498">
    <w:name w:val="7E6E782655D944138C55677512866498"/>
  </w:style>
  <w:style w:type="paragraph" w:customStyle="1" w:styleId="DA271E2F27314F2C9DD14821F57F34AB">
    <w:name w:val="DA271E2F27314F2C9DD14821F57F34AB"/>
  </w:style>
  <w:style w:type="paragraph" w:customStyle="1" w:styleId="288F7205E4834564B60D9806010697B7">
    <w:name w:val="288F7205E4834564B60D9806010697B7"/>
  </w:style>
  <w:style w:type="paragraph" w:customStyle="1" w:styleId="6304E9E3124F401FA1B13DF2C7A5D1F4">
    <w:name w:val="6304E9E3124F401FA1B13DF2C7A5D1F4"/>
  </w:style>
  <w:style w:type="paragraph" w:customStyle="1" w:styleId="F083DBF12A7E42268E543BB9B92DC232">
    <w:name w:val="F083DBF12A7E42268E543BB9B92DC232"/>
  </w:style>
  <w:style w:type="paragraph" w:customStyle="1" w:styleId="0DE42123EB584FD9BC87469923A34A6A">
    <w:name w:val="0DE42123EB584FD9BC87469923A34A6A"/>
  </w:style>
  <w:style w:type="paragraph" w:customStyle="1" w:styleId="DD88AA5EBC7F46BB816FAA5B78DA4986">
    <w:name w:val="DD88AA5EBC7F46BB816FAA5B78DA4986"/>
  </w:style>
  <w:style w:type="paragraph" w:customStyle="1" w:styleId="46584247CC5F45B09B1AC4D562447B2D">
    <w:name w:val="46584247CC5F45B09B1AC4D562447B2D"/>
  </w:style>
  <w:style w:type="paragraph" w:customStyle="1" w:styleId="521A42ED3889483DBEB420B727316A1F">
    <w:name w:val="521A42ED3889483DBEB420B727316A1F"/>
  </w:style>
  <w:style w:type="paragraph" w:customStyle="1" w:styleId="8C1EEC66AC0D4E29939D8CEED66FD371">
    <w:name w:val="8C1EEC66AC0D4E29939D8CEED66FD371"/>
  </w:style>
  <w:style w:type="paragraph" w:customStyle="1" w:styleId="0966C9233A424D0C81562B5239BA070B">
    <w:name w:val="0966C9233A424D0C81562B5239BA070B"/>
  </w:style>
  <w:style w:type="paragraph" w:customStyle="1" w:styleId="CE13FAE2A38E401388B77C6773699E02">
    <w:name w:val="CE13FAE2A38E401388B77C6773699E02"/>
  </w:style>
  <w:style w:type="paragraph" w:customStyle="1" w:styleId="E3F301A167364EE6AA98B28D6E94C7B8">
    <w:name w:val="E3F301A167364EE6AA98B28D6E94C7B8"/>
  </w:style>
  <w:style w:type="paragraph" w:customStyle="1" w:styleId="3F6C2ACDDF104464A5FCE68A0C5ACA59">
    <w:name w:val="3F6C2ACDDF104464A5FCE68A0C5ACA59"/>
  </w:style>
  <w:style w:type="paragraph" w:customStyle="1" w:styleId="08EDC637A2EB4B759CE05AE701479A0F">
    <w:name w:val="08EDC637A2EB4B759CE05AE701479A0F"/>
  </w:style>
  <w:style w:type="paragraph" w:customStyle="1" w:styleId="82CED63FEDC0425A81BAFFB5E0C213F3">
    <w:name w:val="82CED63FEDC0425A81BAFFB5E0C213F3"/>
  </w:style>
  <w:style w:type="paragraph" w:customStyle="1" w:styleId="87D524EE42A44B7BA37DDE2FD0C3236F">
    <w:name w:val="87D524EE42A44B7BA37DDE2FD0C3236F"/>
  </w:style>
  <w:style w:type="paragraph" w:customStyle="1" w:styleId="6B8DC3959EEC4CCB800DD9F60C41603D">
    <w:name w:val="6B8DC3959EEC4CCB800DD9F60C4160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144E71-840E-497E-9A96-C507C13827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</Template>
  <TotalTime>0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2021-11-08T01:12:00Z</dcterms:created>
  <dcterms:modified xsi:type="dcterms:W3CDTF">2021-11-08T01:39:00Z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