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4E38" w:rsidRPr="00B24E38" w:rsidRDefault="00B24E38">
      <w:pPr>
        <w:pStyle w:val="Ttulo"/>
        <w:rPr>
          <w:rFonts w:ascii="Tahoma" w:hAnsi="Tahoma" w:cs="Tahoma"/>
          <w:sz w:val="28"/>
          <w:szCs w:val="28"/>
        </w:rPr>
      </w:pPr>
      <w:r w:rsidRPr="00B24E38">
        <w:rPr>
          <w:rFonts w:ascii="Tahoma" w:hAnsi="Tahoma" w:cs="Tahoma"/>
          <w:sz w:val="28"/>
          <w:szCs w:val="28"/>
        </w:rPr>
        <w:t>CURRICULUM VITAE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DATOS PERSONALES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3553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Nombre: Nicolas Moises Moreno Gangas 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3553FC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Domicilio: Cerro Blanco 857. La Florida. Región Metropolitana 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3553FC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Teléfono: 963257718</w:t>
      </w:r>
      <w:r w:rsidR="00B24E38"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3553FC" w:rsidP="003553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 de Nacimiento: 15/11/1998</w:t>
      </w:r>
    </w:p>
    <w:p w:rsidR="003553FC" w:rsidRDefault="003553FC">
      <w:pPr>
        <w:rPr>
          <w:rFonts w:ascii="Tahoma" w:hAnsi="Tahoma" w:cs="Tahoma"/>
          <w:sz w:val="20"/>
          <w:szCs w:val="20"/>
        </w:rPr>
      </w:pPr>
    </w:p>
    <w:p w:rsidR="00B24E38" w:rsidRPr="00B24E38" w:rsidRDefault="003553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Estado civil: Soltero 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D630E7" w:rsidRPr="00B24E38" w:rsidRDefault="003553FC" w:rsidP="002F1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  <w:t>Nmorenogangas@hotmail.com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Default="00B24E38">
      <w:pPr>
        <w:rPr>
          <w:rFonts w:ascii="Tahoma" w:hAnsi="Tahoma" w:cs="Tahoma"/>
          <w:sz w:val="20"/>
          <w:szCs w:val="20"/>
        </w:rPr>
      </w:pPr>
    </w:p>
    <w:p w:rsidR="00533946" w:rsidRDefault="00533946" w:rsidP="00533946">
      <w:pPr>
        <w:pStyle w:val="Ttulo1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EXPERIENCIA PROFESIONAL:</w:t>
      </w: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2F197B" w:rsidRDefault="00533946" w:rsidP="003553FC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Empresa:</w:t>
      </w:r>
      <w:r w:rsidRPr="00B24E38">
        <w:rPr>
          <w:rFonts w:ascii="Tahoma" w:hAnsi="Tahoma" w:cs="Tahoma"/>
          <w:szCs w:val="20"/>
        </w:rPr>
        <w:tab/>
      </w:r>
      <w:r w:rsidR="003553FC">
        <w:rPr>
          <w:rFonts w:ascii="Tahoma" w:hAnsi="Tahoma" w:cs="Tahoma"/>
          <w:szCs w:val="20"/>
        </w:rPr>
        <w:t>alma-spa</w:t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</w:p>
    <w:p w:rsidR="001649CD" w:rsidRPr="00AA33C6" w:rsidRDefault="00533946" w:rsidP="00533946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Fecha: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="003553FC">
        <w:rPr>
          <w:rFonts w:ascii="Tahoma" w:hAnsi="Tahoma" w:cs="Tahoma"/>
          <w:sz w:val="20"/>
          <w:szCs w:val="20"/>
        </w:rPr>
        <w:t>03/05/2018- hasta 28/09/2020</w:t>
      </w:r>
      <w:r w:rsidRPr="00B24E38">
        <w:rPr>
          <w:rFonts w:ascii="Tahoma" w:hAnsi="Tahoma" w:cs="Tahoma"/>
          <w:sz w:val="20"/>
          <w:szCs w:val="20"/>
        </w:rPr>
        <w:tab/>
      </w:r>
    </w:p>
    <w:p w:rsidR="00F576FE" w:rsidRPr="008C7574" w:rsidRDefault="00533946" w:rsidP="008C7574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Puesto Desempeñado:</w:t>
      </w:r>
      <w:r w:rsidRPr="00B24E38">
        <w:rPr>
          <w:rFonts w:ascii="Tahoma" w:hAnsi="Tahoma" w:cs="Tahoma"/>
          <w:sz w:val="20"/>
          <w:szCs w:val="20"/>
        </w:rPr>
        <w:tab/>
      </w:r>
      <w:r w:rsidR="003553FC">
        <w:rPr>
          <w:rFonts w:ascii="Tahoma" w:hAnsi="Tahoma" w:cs="Tahoma"/>
          <w:sz w:val="20"/>
          <w:szCs w:val="20"/>
        </w:rPr>
        <w:t xml:space="preserve">Promotor- Vendedor </w:t>
      </w:r>
    </w:p>
    <w:p w:rsidR="00533946" w:rsidRPr="00B24E38" w:rsidRDefault="00533946" w:rsidP="00533946">
      <w:pPr>
        <w:pStyle w:val="Sangradetextonormal"/>
        <w:tabs>
          <w:tab w:val="right" w:pos="10538"/>
        </w:tabs>
        <w:ind w:hanging="36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ab/>
      </w:r>
    </w:p>
    <w:p w:rsidR="00533946" w:rsidRDefault="008F5EDB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Empresa:      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adecco</w:t>
      </w:r>
      <w:proofErr w:type="spellEnd"/>
    </w:p>
    <w:p w:rsidR="008F5EDB" w:rsidRDefault="0006649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Runner.</w:t>
      </w:r>
    </w:p>
    <w:p w:rsidR="005E592F" w:rsidRDefault="00C56936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Em</w:t>
      </w:r>
      <w:r w:rsidR="005E592F">
        <w:rPr>
          <w:rFonts w:ascii="Tahoma" w:hAnsi="Tahoma" w:cs="Tahoma"/>
          <w:b/>
          <w:bCs/>
          <w:sz w:val="20"/>
          <w:szCs w:val="20"/>
        </w:rPr>
        <w:t xml:space="preserve">presa: </w:t>
      </w:r>
      <w:r w:rsidR="003118FE">
        <w:rPr>
          <w:rFonts w:ascii="Tahoma" w:hAnsi="Tahoma" w:cs="Tahoma"/>
          <w:b/>
          <w:bCs/>
          <w:sz w:val="20"/>
          <w:szCs w:val="20"/>
        </w:rPr>
        <w:t xml:space="preserve">   </w:t>
      </w:r>
      <w:proofErr w:type="spellStart"/>
      <w:r w:rsidR="003118FE">
        <w:rPr>
          <w:rFonts w:ascii="Tahoma" w:hAnsi="Tahoma" w:cs="Tahoma"/>
          <w:b/>
          <w:bCs/>
          <w:sz w:val="20"/>
          <w:szCs w:val="20"/>
        </w:rPr>
        <w:t>Multifrutas</w:t>
      </w:r>
      <w:proofErr w:type="spellEnd"/>
      <w:r w:rsidR="003118FE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3118FE" w:rsidRPr="003118FE" w:rsidRDefault="003118F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Bodeguero.</w:t>
      </w:r>
    </w:p>
    <w:p w:rsidR="00066493" w:rsidRPr="008F5EDB" w:rsidRDefault="00066493">
      <w:pPr>
        <w:rPr>
          <w:rFonts w:ascii="Tahoma" w:hAnsi="Tahoma" w:cs="Tahoma"/>
          <w:sz w:val="20"/>
          <w:szCs w:val="20"/>
        </w:rPr>
      </w:pPr>
    </w:p>
    <w:p w:rsidR="00533946" w:rsidRDefault="00533946" w:rsidP="00533946">
      <w:pPr>
        <w:tabs>
          <w:tab w:val="left" w:pos="367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B24E38" w:rsidRPr="00533946" w:rsidRDefault="00533946" w:rsidP="00533946">
      <w:pPr>
        <w:pStyle w:val="Ttulo1"/>
        <w:rPr>
          <w:rFonts w:ascii="Tahoma" w:hAnsi="Tahoma" w:cs="Tahoma"/>
        </w:rPr>
      </w:pPr>
      <w:r>
        <w:rPr>
          <w:rFonts w:ascii="Tahoma" w:hAnsi="Tahoma" w:cs="Tahoma"/>
        </w:rPr>
        <w:t>PREPARACIÓN ACADEMICA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Default="003553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Enseñanza básica: Completa </w:t>
      </w:r>
    </w:p>
    <w:p w:rsidR="003553FC" w:rsidRPr="00B24E38" w:rsidRDefault="003553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Enseñanza  media: Completa</w:t>
      </w:r>
    </w:p>
    <w:p w:rsidR="00B24E38" w:rsidRDefault="00B24E38">
      <w:pPr>
        <w:jc w:val="both"/>
        <w:rPr>
          <w:rFonts w:ascii="Tahoma" w:hAnsi="Tahoma" w:cs="Tahoma"/>
          <w:sz w:val="20"/>
          <w:szCs w:val="20"/>
        </w:rPr>
      </w:pPr>
    </w:p>
    <w:p w:rsidR="003553FC" w:rsidRDefault="003553FC">
      <w:pPr>
        <w:jc w:val="both"/>
        <w:rPr>
          <w:rFonts w:ascii="Tahoma" w:hAnsi="Tahoma" w:cs="Tahoma"/>
          <w:sz w:val="20"/>
          <w:szCs w:val="20"/>
        </w:rPr>
      </w:pPr>
    </w:p>
    <w:p w:rsidR="003553FC" w:rsidRDefault="003553FC">
      <w:pPr>
        <w:jc w:val="both"/>
        <w:rPr>
          <w:rFonts w:ascii="Tahoma" w:hAnsi="Tahoma" w:cs="Tahoma"/>
          <w:sz w:val="20"/>
          <w:szCs w:val="20"/>
        </w:rPr>
      </w:pPr>
    </w:p>
    <w:p w:rsidR="003553FC" w:rsidRDefault="003553FC">
      <w:pPr>
        <w:jc w:val="both"/>
        <w:rPr>
          <w:rFonts w:ascii="Tahoma" w:hAnsi="Tahoma" w:cs="Tahoma"/>
          <w:sz w:val="20"/>
          <w:szCs w:val="20"/>
        </w:rPr>
      </w:pPr>
    </w:p>
    <w:p w:rsidR="003553FC" w:rsidRDefault="003553FC">
      <w:pPr>
        <w:jc w:val="both"/>
        <w:rPr>
          <w:rFonts w:ascii="Tahoma" w:hAnsi="Tahoma" w:cs="Tahoma"/>
          <w:sz w:val="20"/>
          <w:szCs w:val="20"/>
        </w:rPr>
      </w:pPr>
    </w:p>
    <w:p w:rsidR="003553FC" w:rsidRDefault="003553FC">
      <w:pPr>
        <w:jc w:val="both"/>
        <w:rPr>
          <w:rFonts w:ascii="Tahoma" w:hAnsi="Tahoma" w:cs="Tahoma"/>
          <w:sz w:val="20"/>
          <w:szCs w:val="20"/>
        </w:rPr>
      </w:pPr>
    </w:p>
    <w:p w:rsidR="003553FC" w:rsidRDefault="003553FC">
      <w:pPr>
        <w:jc w:val="both"/>
        <w:rPr>
          <w:rFonts w:ascii="Tahoma" w:hAnsi="Tahoma" w:cs="Tahoma"/>
          <w:sz w:val="20"/>
          <w:szCs w:val="20"/>
        </w:rPr>
      </w:pPr>
    </w:p>
    <w:p w:rsidR="003553FC" w:rsidRPr="003553FC" w:rsidRDefault="003553FC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Disponibilidad inmediata.</w:t>
      </w:r>
    </w:p>
    <w:sectPr w:rsidR="003553FC" w:rsidRPr="003553FC" w:rsidSect="00477FC4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3FC"/>
    <w:rsid w:val="00011D96"/>
    <w:rsid w:val="00066493"/>
    <w:rsid w:val="001649CD"/>
    <w:rsid w:val="0023234C"/>
    <w:rsid w:val="002E6504"/>
    <w:rsid w:val="002F197B"/>
    <w:rsid w:val="003118FE"/>
    <w:rsid w:val="003553FC"/>
    <w:rsid w:val="003A640D"/>
    <w:rsid w:val="003E4F7C"/>
    <w:rsid w:val="00477FC4"/>
    <w:rsid w:val="00533946"/>
    <w:rsid w:val="005E592F"/>
    <w:rsid w:val="008A127C"/>
    <w:rsid w:val="008C7574"/>
    <w:rsid w:val="008F5EDB"/>
    <w:rsid w:val="00AA33C6"/>
    <w:rsid w:val="00AE56B6"/>
    <w:rsid w:val="00B24E38"/>
    <w:rsid w:val="00BC7205"/>
    <w:rsid w:val="00C56936"/>
    <w:rsid w:val="00D630E7"/>
    <w:rsid w:val="00E64C34"/>
    <w:rsid w:val="00F441DF"/>
    <w:rsid w:val="00F5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6D6DD"/>
  <w15:docId w15:val="{DEBC2299-1C25-404A-A769-5E5B5629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man Old Style" w:hAnsi="Bookman Old Style"/>
      <w:b/>
      <w:bCs/>
      <w:sz w:val="3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pPr>
      <w:ind w:left="2160" w:hanging="21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CURRICULUM%20VITAE%203.dotx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4D97A8-16B3-4BD9-8A01-55A83114D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CURRICULUM%20VITAE%203.dotx</Template>
  <TotalTime>5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3</dc:title>
  <dc:creator>Soporte</dc:creator>
  <cp:keywords/>
  <cp:lastModifiedBy>Nicolas Moreno Gangas</cp:lastModifiedBy>
  <cp:revision>10</cp:revision>
  <cp:lastPrinted>2000-01-01T07:17:00Z</cp:lastPrinted>
  <dcterms:created xsi:type="dcterms:W3CDTF">2020-11-30T17:12:00Z</dcterms:created>
  <dcterms:modified xsi:type="dcterms:W3CDTF">2021-01-25T01:23:00Z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TC023823199991</vt:lpwstr>
  </property>
</Properties>
</file>