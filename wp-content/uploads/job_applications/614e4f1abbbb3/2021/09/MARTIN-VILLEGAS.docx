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C59BB6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6D435CA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12EF03C" wp14:editId="420AABA8">
                      <wp:extent cx="2009775" cy="2647950"/>
                      <wp:effectExtent l="19050" t="19050" r="47625" b="38100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6479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572A82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2EF03C" id="Óvalo 2" o:spid="_x0000_s1026" alt="Título: Foto de rostro de hombre profesional" style="width:158.2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E572A82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620689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41A35B6" w14:textId="7C8B2B01" w:rsidR="00512DB5" w:rsidRPr="00512DB5" w:rsidRDefault="00132910" w:rsidP="00512DB5">
            <w:pPr>
              <w:pStyle w:val="Ttulo"/>
            </w:pPr>
            <w:r>
              <w:t>martin villegas</w:t>
            </w:r>
          </w:p>
          <w:p w14:paraId="529F8262" w14:textId="1C7119DA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1370588C" w14:textId="77777777" w:rsidTr="001B2ABD">
        <w:tc>
          <w:tcPr>
            <w:tcW w:w="3600" w:type="dxa"/>
          </w:tcPr>
          <w:p w14:paraId="3D0FC993" w14:textId="77777777" w:rsidR="00036450" w:rsidRPr="0059649E" w:rsidRDefault="00036450" w:rsidP="00036450"/>
          <w:sdt>
            <w:sdtPr>
              <w:id w:val="-1954003311"/>
              <w:placeholder>
                <w:docPart w:val="E3F4E0CB04414261BB200D05BBACEE6A"/>
              </w:placeholder>
              <w:temporary/>
              <w:showingPlcHdr/>
              <w15:appearance w15:val="hidden"/>
            </w:sdtPr>
            <w:sdtEndPr/>
            <w:sdtContent>
              <w:p w14:paraId="21B4E78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07F6199515F408AB8CE10760D6A98DD"/>
              </w:placeholder>
              <w:temporary/>
              <w:showingPlcHdr/>
              <w15:appearance w15:val="hidden"/>
            </w:sdtPr>
            <w:sdtEndPr/>
            <w:sdtContent>
              <w:p w14:paraId="342287F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BC821B2" w14:textId="71A7C875" w:rsidR="004D3011" w:rsidRPr="0059649E" w:rsidRDefault="002A529D" w:rsidP="004D3011">
            <w:r>
              <w:t>942475879</w:t>
            </w:r>
          </w:p>
          <w:p w14:paraId="37C17E42" w14:textId="77777777" w:rsidR="004D3011" w:rsidRPr="0059649E" w:rsidRDefault="004D3011" w:rsidP="004D3011"/>
          <w:p w14:paraId="2426A6EE" w14:textId="77777777" w:rsidR="004D3011" w:rsidRPr="0059649E" w:rsidRDefault="004D3011" w:rsidP="004D3011"/>
          <w:sdt>
            <w:sdtPr>
              <w:id w:val="-240260293"/>
              <w:placeholder>
                <w:docPart w:val="D60139CABDE1485A922D97FC1C9058C3"/>
              </w:placeholder>
              <w:temporary/>
              <w:showingPlcHdr/>
              <w15:appearance w15:val="hidden"/>
            </w:sdtPr>
            <w:sdtEndPr/>
            <w:sdtContent>
              <w:p w14:paraId="79DEAE5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2B76F8F7" w14:textId="50A09EB1" w:rsidR="004142CD" w:rsidRDefault="00512DB5" w:rsidP="004142CD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1" w:history="1">
              <w:r w:rsidRPr="00FD5014">
                <w:rPr>
                  <w:rStyle w:val="Hipervnculo"/>
                  <w:szCs w:val="18"/>
                </w:rPr>
                <w:t>Martinvillegas777@hotmail.com</w:t>
              </w:r>
            </w:hyperlink>
          </w:p>
          <w:p w14:paraId="3CF4DC52" w14:textId="77777777" w:rsidR="00512DB5" w:rsidRDefault="00512DB5" w:rsidP="004142C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D8D01A7" w14:textId="126C33B4" w:rsidR="00512DB5" w:rsidRDefault="00512DB5" w:rsidP="004142C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C0834E0" w14:textId="1F8F9B2F" w:rsidR="00512DB5" w:rsidRDefault="00512DB5" w:rsidP="004142CD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DIRECCIÓN:</w:t>
            </w:r>
          </w:p>
          <w:p w14:paraId="634125C0" w14:textId="2A4FC0B5" w:rsidR="00512DB5" w:rsidRPr="00512DB5" w:rsidRDefault="00512DB5" w:rsidP="004142CD"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 xml:space="preserve"> Av. Independencia 4599</w:t>
            </w:r>
          </w:p>
          <w:p w14:paraId="71A652D0" w14:textId="3B44F9A3" w:rsidR="004D3011" w:rsidRPr="0059649E" w:rsidRDefault="004D3011" w:rsidP="004D3011"/>
        </w:tc>
        <w:tc>
          <w:tcPr>
            <w:tcW w:w="720" w:type="dxa"/>
          </w:tcPr>
          <w:p w14:paraId="14C3E31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F1C3606" w14:textId="12D097A1" w:rsidR="00512DB5" w:rsidRDefault="00512DB5" w:rsidP="00036450">
            <w:pPr>
              <w:pStyle w:val="Ttulo2"/>
            </w:pPr>
            <w:r>
              <w:t>FECHA DE NACIMIENTO</w:t>
            </w:r>
          </w:p>
          <w:p w14:paraId="39EC723A" w14:textId="1187A699" w:rsidR="001B2ABD" w:rsidRDefault="001B2ABD" w:rsidP="00512DB5"/>
          <w:p w14:paraId="1C0EF428" w14:textId="0E95E939" w:rsidR="00512DB5" w:rsidRPr="00512DB5" w:rsidRDefault="00512DB5" w:rsidP="00512DB5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7 de marzo año 2002</w:t>
            </w:r>
          </w:p>
          <w:p w14:paraId="1ECDB80A" w14:textId="551A0F87" w:rsidR="00512DB5" w:rsidRDefault="00512DB5" w:rsidP="00512DB5"/>
          <w:p w14:paraId="1F3A3969" w14:textId="17B92718" w:rsidR="00512DB5" w:rsidRDefault="00512DB5" w:rsidP="00512DB5"/>
          <w:p w14:paraId="351D952B" w14:textId="4AF0571B" w:rsidR="00512DB5" w:rsidRDefault="00512DB5" w:rsidP="00512DB5"/>
          <w:p w14:paraId="014A8167" w14:textId="40A12323" w:rsidR="00512DB5" w:rsidRPr="00512DB5" w:rsidRDefault="00512DB5" w:rsidP="00512DB5">
            <w:pPr>
              <w:rPr>
                <w:b/>
                <w:bCs/>
                <w:sz w:val="22"/>
              </w:rPr>
            </w:pPr>
            <w:r w:rsidRPr="00512DB5">
              <w:rPr>
                <w:b/>
                <w:bCs/>
                <w:sz w:val="22"/>
              </w:rPr>
              <w:t xml:space="preserve">EDUCACIÓN </w:t>
            </w:r>
          </w:p>
          <w:p w14:paraId="4B5F00A4" w14:textId="00CDD328" w:rsidR="00512DB5" w:rsidRDefault="00512DB5" w:rsidP="00B359E4">
            <w:pPr>
              <w:pStyle w:val="Ttulo4"/>
            </w:pPr>
            <w:r w:rsidRPr="00512DB5">
              <w:rPr>
                <w:b w:val="0"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EFC2D6" wp14:editId="18E6477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38100</wp:posOffset>
                      </wp:positionV>
                      <wp:extent cx="3924300" cy="95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23F68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pt" to="30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" strokecolor="#94b6d2 [3204]" strokeweight="1pt">
                      <v:stroke joinstyle="miter"/>
                    </v:line>
                  </w:pict>
                </mc:Fallback>
              </mc:AlternateContent>
            </w:r>
          </w:p>
          <w:p w14:paraId="3EE6F8BB" w14:textId="7EBA47BC" w:rsidR="00036450" w:rsidRPr="00512DB5" w:rsidRDefault="00132910" w:rsidP="00B359E4">
            <w:pPr>
              <w:pStyle w:val="Ttulo4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Liceo José Victorino Lastarria</w:t>
            </w:r>
          </w:p>
          <w:p w14:paraId="3DE0F9B9" w14:textId="3B7448AB" w:rsidR="00036450" w:rsidRPr="00512DB5" w:rsidRDefault="00132910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2016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- </w:t>
            </w:r>
            <w:r w:rsidRPr="00512DB5">
              <w:rPr>
                <w:sz w:val="20"/>
                <w:szCs w:val="20"/>
              </w:rPr>
              <w:t>2019</w:t>
            </w:r>
          </w:p>
          <w:p w14:paraId="7AD8F53C" w14:textId="0E975045" w:rsidR="00CC0C6D" w:rsidRPr="00512DB5" w:rsidRDefault="00132910" w:rsidP="00CC0C6D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Enseñanza media </w:t>
            </w:r>
          </w:p>
          <w:p w14:paraId="7045067D" w14:textId="77777777" w:rsidR="00036450" w:rsidRPr="00512DB5" w:rsidRDefault="004142CD" w:rsidP="004142CD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  <w:lang w:bidi="es-ES"/>
              </w:rPr>
              <w:t xml:space="preserve"> </w:t>
            </w:r>
          </w:p>
          <w:p w14:paraId="2316E7D1" w14:textId="6C5C4DA0" w:rsidR="00036450" w:rsidRPr="00512DB5" w:rsidRDefault="00132910" w:rsidP="00B359E4">
            <w:pPr>
              <w:pStyle w:val="Ttulo4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Universidad central de chile </w:t>
            </w:r>
          </w:p>
          <w:p w14:paraId="40C800E3" w14:textId="106419BF" w:rsidR="00036450" w:rsidRPr="00512DB5" w:rsidRDefault="00132910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2021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</w:t>
            </w:r>
            <w:r w:rsidRPr="00512DB5">
              <w:rPr>
                <w:sz w:val="20"/>
                <w:szCs w:val="20"/>
                <w:lang w:bidi="es-ES"/>
              </w:rPr>
              <w:t>–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</w:t>
            </w:r>
            <w:r w:rsidRPr="00512DB5">
              <w:rPr>
                <w:sz w:val="20"/>
                <w:szCs w:val="20"/>
              </w:rPr>
              <w:t xml:space="preserve">actualmente </w:t>
            </w:r>
          </w:p>
          <w:p w14:paraId="53D6D4A3" w14:textId="2C67AC58" w:rsidR="001424E5" w:rsidRPr="0059649E" w:rsidRDefault="00041E15" w:rsidP="001424E5">
            <w:r w:rsidRPr="00512DB5">
              <w:rPr>
                <w:sz w:val="20"/>
                <w:szCs w:val="20"/>
              </w:rPr>
              <w:t>Estudiante de administración publica</w:t>
            </w:r>
            <w:r>
              <w:t xml:space="preserve"> </w:t>
            </w:r>
          </w:p>
          <w:p w14:paraId="73A858B0" w14:textId="77777777" w:rsidR="004142CD" w:rsidRPr="0059649E" w:rsidRDefault="004142CD" w:rsidP="00036450"/>
          <w:sdt>
            <w:sdtPr>
              <w:id w:val="1001553383"/>
              <w:placeholder>
                <w:docPart w:val="4000EAA448354758A98B89F7E610CA22"/>
              </w:placeholder>
              <w:temporary/>
              <w:showingPlcHdr/>
              <w15:appearance w15:val="hidden"/>
            </w:sdtPr>
            <w:sdtEndPr/>
            <w:sdtContent>
              <w:p w14:paraId="1C5F5239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A5F70FF" w14:textId="46B5CEB3" w:rsidR="00132910" w:rsidRPr="00512DB5" w:rsidRDefault="00132910" w:rsidP="00132910">
            <w:pPr>
              <w:pStyle w:val="Ttulo4"/>
              <w:rPr>
                <w:sz w:val="20"/>
                <w:szCs w:val="20"/>
              </w:rPr>
            </w:pPr>
            <w:proofErr w:type="spellStart"/>
            <w:r w:rsidRPr="00512DB5">
              <w:rPr>
                <w:sz w:val="20"/>
                <w:szCs w:val="20"/>
              </w:rPr>
              <w:t>Carl´s</w:t>
            </w:r>
            <w:proofErr w:type="spellEnd"/>
            <w:r w:rsidRPr="00512DB5">
              <w:rPr>
                <w:sz w:val="20"/>
                <w:szCs w:val="20"/>
              </w:rPr>
              <w:t xml:space="preserve"> Jr</w:t>
            </w:r>
            <w:r w:rsidR="002A529D" w:rsidRPr="00512DB5">
              <w:rPr>
                <w:sz w:val="20"/>
                <w:szCs w:val="20"/>
              </w:rPr>
              <w:t>.</w:t>
            </w:r>
            <w:r w:rsidRPr="00512DB5">
              <w:rPr>
                <w:sz w:val="20"/>
                <w:szCs w:val="20"/>
              </w:rPr>
              <w:t xml:space="preserve"> </w:t>
            </w:r>
            <w:r w:rsidRPr="00512DB5">
              <w:rPr>
                <w:sz w:val="20"/>
                <w:szCs w:val="20"/>
                <w:lang w:bidi="es-ES"/>
              </w:rPr>
              <w:t>Cargo</w:t>
            </w:r>
            <w:r w:rsidRPr="00512DB5">
              <w:rPr>
                <w:sz w:val="20"/>
                <w:szCs w:val="20"/>
              </w:rPr>
              <w:t xml:space="preserve">: </w:t>
            </w:r>
            <w:proofErr w:type="spellStart"/>
            <w:r w:rsidRPr="00512DB5">
              <w:rPr>
                <w:sz w:val="20"/>
                <w:szCs w:val="20"/>
              </w:rPr>
              <w:t>Crew</w:t>
            </w:r>
            <w:proofErr w:type="spellEnd"/>
          </w:p>
          <w:p w14:paraId="6FE4A7C6" w14:textId="6C417B6F" w:rsidR="00036450" w:rsidRPr="00512DB5" w:rsidRDefault="004142CD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  <w:lang w:bidi="es-ES"/>
              </w:rPr>
              <w:t xml:space="preserve"> </w:t>
            </w:r>
            <w:r w:rsidR="00132910" w:rsidRPr="00512DB5">
              <w:rPr>
                <w:sz w:val="20"/>
                <w:szCs w:val="20"/>
                <w:lang w:bidi="es-ES"/>
              </w:rPr>
              <w:t>1 de diciembre año 2020</w:t>
            </w:r>
            <w:r w:rsidRPr="00512DB5">
              <w:rPr>
                <w:sz w:val="20"/>
                <w:szCs w:val="20"/>
                <w:lang w:bidi="es-ES"/>
              </w:rPr>
              <w:t xml:space="preserve">- </w:t>
            </w:r>
            <w:r w:rsidR="00132910" w:rsidRPr="00512DB5">
              <w:rPr>
                <w:sz w:val="20"/>
                <w:szCs w:val="20"/>
              </w:rPr>
              <w:t>30 de marzo año 2021</w:t>
            </w:r>
          </w:p>
          <w:p w14:paraId="27293787" w14:textId="77777777" w:rsidR="00132910" w:rsidRPr="00132910" w:rsidRDefault="00132910" w:rsidP="00132910"/>
          <w:p w14:paraId="47EAC530" w14:textId="655F6962" w:rsidR="00132910" w:rsidRPr="00512DB5" w:rsidRDefault="00132910" w:rsidP="00132910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Desempeño de labores como trata a clientes, manejo de caja, cocina y limpieza. </w:t>
            </w:r>
          </w:p>
          <w:p w14:paraId="32055449" w14:textId="267C7CFB" w:rsidR="00036450" w:rsidRPr="0059649E" w:rsidRDefault="00036450" w:rsidP="00036450">
            <w:r w:rsidRPr="0059649E">
              <w:rPr>
                <w:lang w:bidi="es-ES"/>
              </w:rPr>
              <w:t xml:space="preserve"> </w:t>
            </w:r>
          </w:p>
          <w:p w14:paraId="117F4A04" w14:textId="77777777" w:rsidR="004D3011" w:rsidRPr="0059649E" w:rsidRDefault="004D3011" w:rsidP="00036450"/>
          <w:sdt>
            <w:sdtPr>
              <w:id w:val="1669594239"/>
              <w:placeholder>
                <w:docPart w:val="0145EF2269BA49F9B033471870002910"/>
              </w:placeholder>
              <w:temporary/>
              <w:showingPlcHdr/>
              <w15:appearance w15:val="hidden"/>
            </w:sdtPr>
            <w:sdtEndPr/>
            <w:sdtContent>
              <w:p w14:paraId="4EFBA3D7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21AB2A80" w14:textId="1A0E0E99" w:rsidR="00036450" w:rsidRPr="00512DB5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>Buen trabajo en equipo</w:t>
            </w:r>
          </w:p>
          <w:p w14:paraId="4268BA09" w14:textId="2E747590" w:rsidR="002A529D" w:rsidRPr="00512DB5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 xml:space="preserve">Rápido aprendizaje </w:t>
            </w:r>
          </w:p>
          <w:p w14:paraId="325B5184" w14:textId="1A7B6E6B" w:rsidR="002A529D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>Responsable</w:t>
            </w:r>
            <w:r>
              <w:rPr>
                <w:noProof/>
                <w:color w:val="000000" w:themeColor="text1"/>
                <w:lang w:val="en-US" w:eastAsia="zh-CN"/>
              </w:rPr>
              <w:t xml:space="preserve"> </w:t>
            </w:r>
          </w:p>
          <w:p w14:paraId="0C47B858" w14:textId="77777777" w:rsidR="002A529D" w:rsidRPr="002A529D" w:rsidRDefault="002A529D" w:rsidP="002A529D">
            <w:pPr>
              <w:pStyle w:val="Prrafodelista"/>
              <w:rPr>
                <w:noProof/>
                <w:color w:val="000000" w:themeColor="text1"/>
                <w:lang w:val="en-US" w:eastAsia="zh-CN"/>
              </w:rPr>
            </w:pPr>
          </w:p>
          <w:p w14:paraId="26C94BDE" w14:textId="4B3EC718" w:rsidR="002A529D" w:rsidRPr="0059649E" w:rsidRDefault="002A529D" w:rsidP="004D3011">
            <w:pPr>
              <w:rPr>
                <w:color w:val="FFFFFF" w:themeColor="background1"/>
              </w:rPr>
            </w:pPr>
          </w:p>
        </w:tc>
      </w:tr>
    </w:tbl>
    <w:p w14:paraId="58019E9E" w14:textId="77777777" w:rsidR="0043117B" w:rsidRPr="0059649E" w:rsidRDefault="00550D72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53AE" w14:textId="77777777" w:rsidR="00550D72" w:rsidRDefault="00550D72" w:rsidP="000C45FF">
      <w:r>
        <w:separator/>
      </w:r>
    </w:p>
  </w:endnote>
  <w:endnote w:type="continuationSeparator" w:id="0">
    <w:p w14:paraId="60ED66A8" w14:textId="77777777" w:rsidR="00550D72" w:rsidRDefault="00550D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0F5F" w14:textId="77777777" w:rsidR="00550D72" w:rsidRDefault="00550D72" w:rsidP="000C45FF">
      <w:r>
        <w:separator/>
      </w:r>
    </w:p>
  </w:footnote>
  <w:footnote w:type="continuationSeparator" w:id="0">
    <w:p w14:paraId="13BF37E2" w14:textId="77777777" w:rsidR="00550D72" w:rsidRDefault="00550D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D7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0B9240D" wp14:editId="19A8DD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C64C2A"/>
    <w:multiLevelType w:val="hybridMultilevel"/>
    <w:tmpl w:val="4BE63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036450"/>
    <w:rsid w:val="00041E15"/>
    <w:rsid w:val="00075675"/>
    <w:rsid w:val="00094499"/>
    <w:rsid w:val="000C45FF"/>
    <w:rsid w:val="000E3FD1"/>
    <w:rsid w:val="00112054"/>
    <w:rsid w:val="00132910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529D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12DB5"/>
    <w:rsid w:val="005262AC"/>
    <w:rsid w:val="00550D72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228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12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tinvillegas777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Local\Microsoft\Office\16.0\DTS\es-ES%7b9F769D7B-24A0-4FE4-9E97-3950DCA75F97%7d\%7bE6D64C2F-DFB2-489C-8333-B9ECE712298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F4E0CB04414261BB200D05BBACE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401D-3CDD-4C06-9FF0-C174F8A49AFA}"/>
      </w:docPartPr>
      <w:docPartBody>
        <w:p w:rsidR="00000000" w:rsidRDefault="004D3510">
          <w:pPr>
            <w:pStyle w:val="E3F4E0CB04414261BB200D05BBACEE6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07F6199515F408AB8CE10760D6A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91BC-7086-46DE-B0A9-3074F9DDB937}"/>
      </w:docPartPr>
      <w:docPartBody>
        <w:p w:rsidR="00000000" w:rsidRDefault="004D3510">
          <w:pPr>
            <w:pStyle w:val="907F6199515F408AB8CE10760D6A98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D60139CABDE1485A922D97FC1C90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62C1-C663-46F5-A31D-A57228575582}"/>
      </w:docPartPr>
      <w:docPartBody>
        <w:p w:rsidR="00000000" w:rsidRDefault="004D3510">
          <w:pPr>
            <w:pStyle w:val="D60139CABDE1485A922D97FC1C9058C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000EAA448354758A98B89F7E610C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15A-E974-494E-A21E-2291989E1737}"/>
      </w:docPartPr>
      <w:docPartBody>
        <w:p w:rsidR="00000000" w:rsidRDefault="004D3510">
          <w:pPr>
            <w:pStyle w:val="4000EAA448354758A98B89F7E610CA2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0145EF2269BA49F9B033471870002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9EA96-4B5C-427A-A13E-F848C6736DE4}"/>
      </w:docPartPr>
      <w:docPartBody>
        <w:p w:rsidR="00000000" w:rsidRDefault="004D3510">
          <w:pPr>
            <w:pStyle w:val="0145EF2269BA49F9B033471870002910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09"/>
    <w:rsid w:val="004D3510"/>
    <w:rsid w:val="0053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C465F31E440319E0953EE57848ED0">
    <w:name w:val="95EC465F31E440319E0953EE57848ED0"/>
  </w:style>
  <w:style w:type="paragraph" w:customStyle="1" w:styleId="5F50693356444F29A807E74B0D8ED12E">
    <w:name w:val="5F50693356444F29A807E74B0D8ED12E"/>
  </w:style>
  <w:style w:type="paragraph" w:customStyle="1" w:styleId="ECC91655A7134D56AE694215570905E3">
    <w:name w:val="ECC91655A7134D56AE694215570905E3"/>
  </w:style>
  <w:style w:type="paragraph" w:customStyle="1" w:styleId="21F6283F589D45ABB42BC200E20D9176">
    <w:name w:val="21F6283F589D45ABB42BC200E20D9176"/>
  </w:style>
  <w:style w:type="paragraph" w:customStyle="1" w:styleId="E3F4E0CB04414261BB200D05BBACEE6A">
    <w:name w:val="E3F4E0CB04414261BB200D05BBACEE6A"/>
  </w:style>
  <w:style w:type="paragraph" w:customStyle="1" w:styleId="907F6199515F408AB8CE10760D6A98DD">
    <w:name w:val="907F6199515F408AB8CE10760D6A98DD"/>
  </w:style>
  <w:style w:type="paragraph" w:customStyle="1" w:styleId="5DD544097B184410A7C1825865CDB874">
    <w:name w:val="5DD544097B184410A7C1825865CDB874"/>
  </w:style>
  <w:style w:type="paragraph" w:customStyle="1" w:styleId="A8304C2178894081B2AB401E98DF9F52">
    <w:name w:val="A8304C2178894081B2AB401E98DF9F52"/>
  </w:style>
  <w:style w:type="paragraph" w:customStyle="1" w:styleId="ACC3DE650FE94925B36DF985575928C4">
    <w:name w:val="ACC3DE650FE94925B36DF985575928C4"/>
  </w:style>
  <w:style w:type="paragraph" w:customStyle="1" w:styleId="D60139CABDE1485A922D97FC1C9058C3">
    <w:name w:val="D60139CABDE1485A922D97FC1C9058C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D9E340D15924BCDA8A406D9F1F754A5">
    <w:name w:val="5D9E340D15924BCDA8A406D9F1F754A5"/>
  </w:style>
  <w:style w:type="paragraph" w:customStyle="1" w:styleId="AFFF5F9D8538402290EECB4C897EA404">
    <w:name w:val="AFFF5F9D8538402290EECB4C897EA404"/>
  </w:style>
  <w:style w:type="paragraph" w:customStyle="1" w:styleId="E3D06C20E75240CCBC9C6376A1337343">
    <w:name w:val="E3D06C20E75240CCBC9C6376A1337343"/>
  </w:style>
  <w:style w:type="paragraph" w:customStyle="1" w:styleId="C95F51577BDC4BF49025EC0C1841DEAB">
    <w:name w:val="C95F51577BDC4BF49025EC0C1841DEAB"/>
  </w:style>
  <w:style w:type="paragraph" w:customStyle="1" w:styleId="CBC71B4B1BBA464E863C8505995BCEAC">
    <w:name w:val="CBC71B4B1BBA464E863C8505995BCEAC"/>
  </w:style>
  <w:style w:type="paragraph" w:customStyle="1" w:styleId="2715A60BD7A0468284FDF2A77CF1AABC">
    <w:name w:val="2715A60BD7A0468284FDF2A77CF1AABC"/>
  </w:style>
  <w:style w:type="paragraph" w:customStyle="1" w:styleId="22C2AA654757481793991B97322AEF26">
    <w:name w:val="22C2AA654757481793991B97322AEF26"/>
  </w:style>
  <w:style w:type="paragraph" w:customStyle="1" w:styleId="5815FA71D1594757AA131CD156347A01">
    <w:name w:val="5815FA71D1594757AA131CD156347A01"/>
  </w:style>
  <w:style w:type="paragraph" w:customStyle="1" w:styleId="E9BFDAB8CD79427BB009CAAE5E2DFA3A">
    <w:name w:val="E9BFDAB8CD79427BB009CAAE5E2DFA3A"/>
  </w:style>
  <w:style w:type="paragraph" w:customStyle="1" w:styleId="A1299949E7BB41E68E6B6CFE76744D7B">
    <w:name w:val="A1299949E7BB41E68E6B6CFE76744D7B"/>
  </w:style>
  <w:style w:type="paragraph" w:customStyle="1" w:styleId="1DAA816E958744AC8A00DE6EFB85DBE9">
    <w:name w:val="1DAA816E958744AC8A00DE6EFB85DBE9"/>
  </w:style>
  <w:style w:type="paragraph" w:customStyle="1" w:styleId="3DDD3A3E02A047498DBF9F651364A94E">
    <w:name w:val="3DDD3A3E02A047498DBF9F651364A94E"/>
  </w:style>
  <w:style w:type="paragraph" w:customStyle="1" w:styleId="2FD11D696F3C47219EEEB56008A00186">
    <w:name w:val="2FD11D696F3C47219EEEB56008A00186"/>
  </w:style>
  <w:style w:type="paragraph" w:customStyle="1" w:styleId="328BEDC5A5B3453EAC639D48E8C2C216">
    <w:name w:val="328BEDC5A5B3453EAC639D48E8C2C216"/>
  </w:style>
  <w:style w:type="paragraph" w:customStyle="1" w:styleId="DC8055E4EDD746109476CAE653E3B331">
    <w:name w:val="DC8055E4EDD746109476CAE653E3B331"/>
  </w:style>
  <w:style w:type="paragraph" w:customStyle="1" w:styleId="4000EAA448354758A98B89F7E610CA22">
    <w:name w:val="4000EAA448354758A98B89F7E610CA22"/>
  </w:style>
  <w:style w:type="paragraph" w:customStyle="1" w:styleId="36CD7E6A3E5A458FA042727C084B01BD">
    <w:name w:val="36CD7E6A3E5A458FA042727C084B01BD"/>
  </w:style>
  <w:style w:type="paragraph" w:customStyle="1" w:styleId="AEE6FA40FD054176917236852168B220">
    <w:name w:val="AEE6FA40FD054176917236852168B220"/>
  </w:style>
  <w:style w:type="paragraph" w:customStyle="1" w:styleId="5A9F330B300F49C48D5D4A6013E29A41">
    <w:name w:val="5A9F330B300F49C48D5D4A6013E29A41"/>
  </w:style>
  <w:style w:type="paragraph" w:customStyle="1" w:styleId="2E657DE3DA694DD497F77F70BCD11ED7">
    <w:name w:val="2E657DE3DA694DD497F77F70BCD11ED7"/>
  </w:style>
  <w:style w:type="paragraph" w:customStyle="1" w:styleId="50E1F7FE5B0149DD910D422ABDEE9929">
    <w:name w:val="50E1F7FE5B0149DD910D422ABDEE9929"/>
  </w:style>
  <w:style w:type="paragraph" w:customStyle="1" w:styleId="46D4D1D745514A47B7BF76B02127A017">
    <w:name w:val="46D4D1D745514A47B7BF76B02127A017"/>
  </w:style>
  <w:style w:type="paragraph" w:customStyle="1" w:styleId="94606A5CA0DC43058A0B99C1E6EAD04A">
    <w:name w:val="94606A5CA0DC43058A0B99C1E6EAD04A"/>
  </w:style>
  <w:style w:type="paragraph" w:customStyle="1" w:styleId="879AAC807D534B7B9ABE23CFD73CCC6E">
    <w:name w:val="879AAC807D534B7B9ABE23CFD73CCC6E"/>
  </w:style>
  <w:style w:type="paragraph" w:customStyle="1" w:styleId="EA226B3105654AC0AE4BF36680F317D0">
    <w:name w:val="EA226B3105654AC0AE4BF36680F317D0"/>
  </w:style>
  <w:style w:type="paragraph" w:customStyle="1" w:styleId="E04E97EB32264E56B3F8BD9FC8249665">
    <w:name w:val="E04E97EB32264E56B3F8BD9FC8249665"/>
  </w:style>
  <w:style w:type="paragraph" w:customStyle="1" w:styleId="99E33745CEB84C53A5AA0DC16BEB58C1">
    <w:name w:val="99E33745CEB84C53A5AA0DC16BEB58C1"/>
  </w:style>
  <w:style w:type="paragraph" w:customStyle="1" w:styleId="2608456452EC4A89B5CA5CFB6292BC93">
    <w:name w:val="2608456452EC4A89B5CA5CFB6292BC93"/>
  </w:style>
  <w:style w:type="paragraph" w:customStyle="1" w:styleId="7108AA0EEF0C4D0EA817A74C356A74B9">
    <w:name w:val="7108AA0EEF0C4D0EA817A74C356A74B9"/>
  </w:style>
  <w:style w:type="paragraph" w:customStyle="1" w:styleId="A16E3BFA699B45CC9628D0A6CD887CD6">
    <w:name w:val="A16E3BFA699B45CC9628D0A6CD887CD6"/>
  </w:style>
  <w:style w:type="paragraph" w:customStyle="1" w:styleId="20149B7F473A4F65B5B757D4D010DE03">
    <w:name w:val="20149B7F473A4F65B5B757D4D010DE0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145EF2269BA49F9B033471870002910">
    <w:name w:val="0145EF2269BA49F9B033471870002910"/>
  </w:style>
  <w:style w:type="paragraph" w:customStyle="1" w:styleId="1044692D86014D7A8BA9781006F84561">
    <w:name w:val="1044692D86014D7A8BA9781006F84561"/>
    <w:rsid w:val="00532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{E6D64C2F-DFB2-489C-8333-B9ECE7122986}tf00546271_win32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2021-09-24T21:36:00Z</dcterms:created>
  <dcterms:modified xsi:type="dcterms:W3CDTF">2021-09-24T22:07:00Z</dcterms:modified>
</cp:coreProperties>
</file>