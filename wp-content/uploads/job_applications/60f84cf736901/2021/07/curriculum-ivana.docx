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4"/>
        <w:gridCol w:w="6738"/>
      </w:tblGrid>
      <w:tr w:rsidR="002C2CDD" w:rsidRPr="00906BEE" w14:paraId="548342B0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182B349" w14:textId="3BA98E99" w:rsidR="00523479" w:rsidRPr="00906BEE" w:rsidRDefault="00FB0EC9" w:rsidP="00523479">
            <w:pPr>
              <w:pStyle w:val="Iniciales"/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C32E731" wp14:editId="47DC31B2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89B9E8" id="Grupo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ED26C9">
              <w:t>ig</w:t>
            </w:r>
          </w:p>
          <w:p w14:paraId="2E24BBDB" w14:textId="77777777" w:rsidR="00A50939" w:rsidRPr="00906BEE" w:rsidRDefault="004B5E62" w:rsidP="007569C1">
            <w:pPr>
              <w:pStyle w:val="Ttulo3"/>
            </w:pPr>
            <w:sdt>
              <w:sdtPr>
                <w:alias w:val="Objetivo:"/>
                <w:tag w:val="Objetivo:"/>
                <w:id w:val="319159961"/>
                <w:placeholder>
                  <w:docPart w:val="0E664282F8E44D699218759DD227631C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rPr>
                    <w:lang w:bidi="es-ES"/>
                  </w:rPr>
                  <w:t>Objetivo</w:t>
                </w:r>
              </w:sdtContent>
            </w:sdt>
          </w:p>
          <w:p w14:paraId="574C527F" w14:textId="77777777" w:rsidR="005A20A6" w:rsidRDefault="005A20A6" w:rsidP="005A20A6">
            <w:r>
              <w:t>Estudiante egresada de educación media y actualmente estudiante del instituto profesional Escuela Moderna, busca trabajo part time para complementar con los estudios y así poder costear gastos de la carrera</w:t>
            </w:r>
          </w:p>
          <w:p w14:paraId="1E01237E" w14:textId="2C297C21" w:rsidR="002C2CDD" w:rsidRPr="00906BEE" w:rsidRDefault="002C2CDD" w:rsidP="005A20A6"/>
          <w:p w14:paraId="2CBB4834" w14:textId="77777777" w:rsidR="002C2CDD" w:rsidRPr="00906BEE" w:rsidRDefault="004B5E62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ECA964DA8A4443B298C060C307D7198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Aptitudes</w:t>
                </w:r>
              </w:sdtContent>
            </w:sdt>
          </w:p>
          <w:p w14:paraId="140B5A0B" w14:textId="2FD07044" w:rsidR="00741125" w:rsidRDefault="007A7ECB" w:rsidP="00741125">
            <w:r>
              <w:t xml:space="preserve">Forme parte del grupo Scout del colegio San Juan evangelista desde los 11 hasta mis 19 años, por lo que tengo gran trato con </w:t>
            </w:r>
            <w:proofErr w:type="spellStart"/>
            <w:r>
              <w:t>niñ@s</w:t>
            </w:r>
            <w:proofErr w:type="spellEnd"/>
            <w:r>
              <w:t xml:space="preserve"> y personas y una buena capacidad de resolución de conflictos </w:t>
            </w:r>
          </w:p>
          <w:p w14:paraId="5476D7AC" w14:textId="77777777" w:rsidR="007A7ECB" w:rsidRDefault="007A7ECB" w:rsidP="00741125"/>
          <w:p w14:paraId="27CDCBE8" w14:textId="52FB214E" w:rsidR="007A7ECB" w:rsidRPr="00906BEE" w:rsidRDefault="007A7ECB" w:rsidP="00741125">
            <w:r>
              <w:t>Voluntariado en protectora de la infancia durante el año 2017 para ir ayudar y acompañar a niños y niñas entre 0 y 7 años derivados del SENAME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8"/>
            </w:tblGrid>
            <w:tr w:rsidR="00C612DA" w:rsidRPr="00906BEE" w14:paraId="42FDE106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1D145508" w14:textId="48C90E5F" w:rsidR="00C612DA" w:rsidRPr="00906BEE" w:rsidRDefault="004B5E62" w:rsidP="00C612DA">
                  <w:pPr>
                    <w:pStyle w:val="Ttulo1"/>
                    <w:outlineLvl w:val="0"/>
                  </w:pPr>
                  <w:sdt>
                    <w:sdtPr>
                      <w:alias w:val="Escriba su nombre:"/>
                      <w:tag w:val="Escriba su nombre:"/>
                      <w:id w:val="-296147368"/>
                      <w:placeholder>
                        <w:docPart w:val="2B88CBD8D1BF4C6699D1B2646680EE5D"/>
                      </w:placeholder>
                      <w15:appearance w15:val="hidden"/>
                    </w:sdtPr>
                    <w:sdtEndPr/>
                    <w:sdtContent>
                      <w:r w:rsidR="005A20A6">
                        <w:t>ivana gozze barrera</w:t>
                      </w:r>
                    </w:sdtContent>
                  </w:sdt>
                </w:p>
                <w:p w14:paraId="5F261357" w14:textId="77777777" w:rsidR="00906BEE" w:rsidRDefault="005A20A6" w:rsidP="00906BEE">
                  <w:pPr>
                    <w:pStyle w:val="Ttulo2"/>
                    <w:outlineLvl w:val="1"/>
                  </w:pPr>
                  <w:r>
                    <w:t>antonio planet 1620 las condes</w:t>
                  </w:r>
                </w:p>
                <w:p w14:paraId="300ECDE7" w14:textId="3EEB4EB2" w:rsidR="005A20A6" w:rsidRPr="00906BEE" w:rsidRDefault="005A20A6" w:rsidP="00906BEE">
                  <w:pPr>
                    <w:pStyle w:val="Ttulo2"/>
                    <w:outlineLvl w:val="1"/>
                  </w:pPr>
                  <w:r>
                    <w:t>+569 4225 8430</w:t>
                  </w:r>
                </w:p>
              </w:tc>
            </w:tr>
          </w:tbl>
          <w:p w14:paraId="20AE6F4F" w14:textId="77777777" w:rsidR="002C2CDD" w:rsidRPr="00906BEE" w:rsidRDefault="004B5E62" w:rsidP="007569C1">
            <w:pPr>
              <w:pStyle w:val="Ttulo3"/>
            </w:pPr>
            <w:sdt>
              <w:sdtPr>
                <w:alias w:val="Experiencia:"/>
                <w:tag w:val="Experiencia:"/>
                <w:id w:val="1217937480"/>
                <w:placeholder>
                  <w:docPart w:val="79C2313260674C318F7E9EE7ADA4E12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Experiencia</w:t>
                </w:r>
              </w:sdtContent>
            </w:sdt>
          </w:p>
          <w:p w14:paraId="5EF0F227" w14:textId="71567D30" w:rsidR="002C2CDD" w:rsidRPr="00906BEE" w:rsidRDefault="005A20A6" w:rsidP="007569C1">
            <w:pPr>
              <w:pStyle w:val="Ttulo4"/>
            </w:pPr>
            <w:r>
              <w:t>oasis</w:t>
            </w:r>
            <w:r w:rsidR="002C2CDD" w:rsidRPr="00906BEE">
              <w:rPr>
                <w:lang w:bidi="es-ES"/>
              </w:rPr>
              <w:t xml:space="preserve"> •</w:t>
            </w:r>
            <w:r>
              <w:t xml:space="preserve">enero 2018 </w:t>
            </w:r>
            <w:r w:rsidR="002C2CDD" w:rsidRPr="00906BEE">
              <w:rPr>
                <w:lang w:bidi="es-ES"/>
              </w:rPr>
              <w:t xml:space="preserve">– </w:t>
            </w:r>
            <w:r>
              <w:t>febrero 2018</w:t>
            </w:r>
          </w:p>
          <w:p w14:paraId="5C86B4CF" w14:textId="4A59A71E" w:rsidR="002C2CDD" w:rsidRPr="00906BEE" w:rsidRDefault="005A20A6" w:rsidP="007569C1">
            <w:r>
              <w:t>El cargo que tenía consistía principalmente en el envasado de agua purificada en distintos tipos de formatos, etiquetado del producto, trabajo manual, reposición de cajas y movimiento del producto</w:t>
            </w:r>
          </w:p>
          <w:p w14:paraId="36D33F98" w14:textId="0533D950" w:rsidR="002C2CDD" w:rsidRPr="00906BEE" w:rsidRDefault="005A20A6" w:rsidP="007569C1">
            <w:pPr>
              <w:pStyle w:val="Ttulo4"/>
            </w:pPr>
            <w:r>
              <w:t>little caesars</w:t>
            </w:r>
            <w:r w:rsidR="002C2CDD" w:rsidRPr="00906BEE">
              <w:rPr>
                <w:lang w:bidi="es-ES"/>
              </w:rPr>
              <w:t xml:space="preserve"> • </w:t>
            </w:r>
            <w:r>
              <w:t>enero 2020</w:t>
            </w:r>
            <w:r w:rsidR="002C2CDD" w:rsidRPr="00906BEE">
              <w:rPr>
                <w:lang w:bidi="es-ES"/>
              </w:rPr>
              <w:t xml:space="preserve"> – </w:t>
            </w:r>
            <w:r>
              <w:t>febrero 2020</w:t>
            </w:r>
          </w:p>
          <w:p w14:paraId="613B6E40" w14:textId="0DA94849" w:rsidR="002C2CDD" w:rsidRDefault="005A20A6" w:rsidP="007569C1">
            <w:r>
              <w:t xml:space="preserve">Puesto como maestra de cocina que consistía en preparar pizzas, limpieza general del lugar y atención al cliente </w:t>
            </w:r>
          </w:p>
          <w:p w14:paraId="790F36C1" w14:textId="7CA97C82" w:rsidR="005A20A6" w:rsidRDefault="007A7ECB" w:rsidP="005A20A6">
            <w:pPr>
              <w:pStyle w:val="Ttulo4"/>
            </w:pPr>
            <w:r>
              <w:t xml:space="preserve">retail &amp; servicios </w:t>
            </w:r>
            <w:r w:rsidR="005A20A6" w:rsidRPr="00906BEE">
              <w:rPr>
                <w:lang w:bidi="es-ES"/>
              </w:rPr>
              <w:t xml:space="preserve">• </w:t>
            </w:r>
            <w:r>
              <w:t xml:space="preserve">septiembre </w:t>
            </w:r>
            <w:r w:rsidR="005A20A6">
              <w:t xml:space="preserve"> 2020</w:t>
            </w:r>
            <w:r w:rsidR="005A20A6" w:rsidRPr="00906BEE">
              <w:rPr>
                <w:lang w:bidi="es-ES"/>
              </w:rPr>
              <w:t xml:space="preserve"> – </w:t>
            </w:r>
            <w:r>
              <w:t xml:space="preserve">octubre </w:t>
            </w:r>
            <w:r w:rsidR="005A20A6">
              <w:t xml:space="preserve"> 2020</w:t>
            </w:r>
          </w:p>
          <w:p w14:paraId="3A799AE6" w14:textId="17C6B602" w:rsidR="007A7ECB" w:rsidRDefault="007A7ECB" w:rsidP="007A7ECB">
            <w:r>
              <w:t>Puesto como Picker donde mi trabajo principalmente consistía en realizar pedidos en supermercado Lider ubicado en Puente Nuevo. En ocasiones también trabajaba como reponedora de distintos productos como ropa, juguetes o alimentos. Y también muchas veces atención al cliente.</w:t>
            </w:r>
          </w:p>
          <w:p w14:paraId="05822A35" w14:textId="43A19ECB" w:rsidR="00FE2833" w:rsidRDefault="00FE2833" w:rsidP="00FE2833">
            <w:pPr>
              <w:pStyle w:val="Ttulo4"/>
            </w:pPr>
            <w:r>
              <w:t>cygnus</w:t>
            </w:r>
            <w:r w:rsidRPr="00906BEE">
              <w:rPr>
                <w:lang w:bidi="es-ES"/>
              </w:rPr>
              <w:t>•</w:t>
            </w:r>
            <w:r>
              <w:t xml:space="preserve">mayo 2021 </w:t>
            </w:r>
            <w:r w:rsidRPr="00906BEE">
              <w:rPr>
                <w:lang w:bidi="es-ES"/>
              </w:rPr>
              <w:t xml:space="preserve">– </w:t>
            </w:r>
            <w:r>
              <w:t>julio 2021</w:t>
            </w:r>
          </w:p>
          <w:p w14:paraId="2A55B37B" w14:textId="73649B14" w:rsidR="00FE2833" w:rsidRPr="00FE2833" w:rsidRDefault="00FE2833" w:rsidP="00FE2833">
            <w:r>
              <w:t xml:space="preserve">Puesto como reponedora de diferentes productos Nestlé en Jumbo del Alto Las Condes. Mi trabajo consistía en ir a bodega y llevar los productos a sala. El trabajo tenía gran parte atención al cliente ya que siempre tenia que estar para responder sus dudas. </w:t>
            </w:r>
          </w:p>
          <w:p w14:paraId="40018AC1" w14:textId="77777777" w:rsidR="002C2CDD" w:rsidRPr="00906BEE" w:rsidRDefault="004B5E62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BC37D0BB0AD242D89278595ED6767A4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Formación</w:t>
                </w:r>
              </w:sdtContent>
            </w:sdt>
          </w:p>
          <w:p w14:paraId="1634F179" w14:textId="1927B3E0" w:rsidR="002C2CDD" w:rsidRPr="00906BEE" w:rsidRDefault="007A7ECB" w:rsidP="007569C1">
            <w:pPr>
              <w:pStyle w:val="Ttulo4"/>
            </w:pPr>
            <w:r>
              <w:t>educacion media</w:t>
            </w:r>
            <w:r w:rsidR="002C2CDD" w:rsidRPr="00906BEE">
              <w:rPr>
                <w:lang w:bidi="es-ES"/>
              </w:rPr>
              <w:t xml:space="preserve"> • </w:t>
            </w:r>
            <w:r>
              <w:t>2018</w:t>
            </w:r>
            <w:r w:rsidR="002C2CDD" w:rsidRPr="00906BEE">
              <w:rPr>
                <w:lang w:bidi="es-ES"/>
              </w:rPr>
              <w:t xml:space="preserve"> • </w:t>
            </w:r>
            <w:r>
              <w:t xml:space="preserve">colegio san juan evangelista </w:t>
            </w:r>
          </w:p>
          <w:p w14:paraId="08205CE4" w14:textId="54852922" w:rsidR="002C2CDD" w:rsidRDefault="007A7ECB" w:rsidP="007569C1">
            <w:r>
              <w:t>Promedio de egreso 6,2</w:t>
            </w:r>
          </w:p>
          <w:p w14:paraId="1387E1FC" w14:textId="01A6AAF4" w:rsidR="007A7ECB" w:rsidRDefault="007A7ECB" w:rsidP="007569C1">
            <w:r>
              <w:t xml:space="preserve">Mención honrosa en artes musicales </w:t>
            </w:r>
          </w:p>
          <w:p w14:paraId="71F8F21C" w14:textId="5BD2B27A" w:rsidR="007A7ECB" w:rsidRPr="00906BEE" w:rsidRDefault="007A7ECB" w:rsidP="007569C1">
            <w:r>
              <w:t xml:space="preserve">Centro de alumnos de 2015 a 2017 </w:t>
            </w:r>
          </w:p>
          <w:p w14:paraId="5C985791" w14:textId="3C1E8B6A" w:rsidR="002C2CDD" w:rsidRPr="00906BEE" w:rsidRDefault="007A7ECB" w:rsidP="007569C1">
            <w:pPr>
              <w:pStyle w:val="Ttulo4"/>
            </w:pPr>
            <w:r>
              <w:t>arreglos y composicion MUSICAL •</w:t>
            </w:r>
            <w:r w:rsidR="002C2CDD" w:rsidRPr="00906BEE">
              <w:rPr>
                <w:lang w:bidi="es-ES"/>
              </w:rPr>
              <w:t xml:space="preserve"> </w:t>
            </w:r>
            <w:r>
              <w:t>en curso</w:t>
            </w:r>
            <w:r w:rsidR="002C2CDD" w:rsidRPr="00906BEE">
              <w:rPr>
                <w:lang w:bidi="es-ES"/>
              </w:rPr>
              <w:t xml:space="preserve"> • </w:t>
            </w:r>
            <w:r>
              <w:t>escuela moderna</w:t>
            </w:r>
          </w:p>
          <w:p w14:paraId="1F573638" w14:textId="702825E9" w:rsidR="007A7ECB" w:rsidRPr="00906BEE" w:rsidRDefault="007A7ECB" w:rsidP="007569C1">
            <w:r>
              <w:t xml:space="preserve"> Marzo </w:t>
            </w:r>
            <w:r w:rsidR="00ED26C9">
              <w:t>2019 hasta la fecha.</w:t>
            </w:r>
          </w:p>
          <w:p w14:paraId="2D23B0C4" w14:textId="6A336B56" w:rsidR="002C2CDD" w:rsidRPr="00906BEE" w:rsidRDefault="002C2CDD" w:rsidP="007569C1">
            <w:pPr>
              <w:pStyle w:val="Ttulo3"/>
            </w:pPr>
          </w:p>
          <w:p w14:paraId="4D411303" w14:textId="29493DE9" w:rsidR="00741125" w:rsidRPr="00906BEE" w:rsidRDefault="00741125" w:rsidP="00741125"/>
        </w:tc>
      </w:tr>
    </w:tbl>
    <w:p w14:paraId="4EF08533" w14:textId="77777777" w:rsidR="00C62C50" w:rsidRDefault="00C62C50" w:rsidP="00826A10"/>
    <w:sectPr w:rsidR="00C62C50" w:rsidSect="00B56BC2">
      <w:headerReference w:type="default" r:id="rId10"/>
      <w:footerReference w:type="default" r:id="rId11"/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1413E" w14:textId="77777777" w:rsidR="004B5E62" w:rsidRDefault="004B5E62" w:rsidP="00713050">
      <w:pPr>
        <w:spacing w:line="240" w:lineRule="auto"/>
      </w:pPr>
      <w:r>
        <w:separator/>
      </w:r>
    </w:p>
  </w:endnote>
  <w:endnote w:type="continuationSeparator" w:id="0">
    <w:p w14:paraId="7433DDA0" w14:textId="77777777" w:rsidR="004B5E62" w:rsidRDefault="004B5E6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5985DA80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4E52967" w14:textId="77777777" w:rsidR="00C2098A" w:rsidRDefault="00CA3DF1" w:rsidP="00684488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70F05EA" wp14:editId="0662B5EE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93C07F3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6721382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3EA2FB9" wp14:editId="1A3591E5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21CEF7B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16339D1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42AAED3" wp14:editId="448183B5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2E530D1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6ADEDBB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7A6934B" wp14:editId="0C6D643D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E4E2E5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2A905FDF" w14:textId="77777777" w:rsidTr="00826A10">
      <w:sdt>
        <w:sdtPr>
          <w:id w:val="2059505472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7F1C49D8" w14:textId="77777777" w:rsidR="00826A10" w:rsidRPr="00CA3DF1" w:rsidRDefault="00826A10" w:rsidP="00826A10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tc>
        </w:sdtContent>
      </w:sdt>
      <w:sdt>
        <w:sdtPr>
          <w:id w:val="-350426300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7B49F281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Nombre de usuario de Twitter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5EE935A0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33BB1138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BAAF45" w14:textId="77777777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6A1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630"/>
      <w:gridCol w:w="2630"/>
      <w:gridCol w:w="2631"/>
      <w:gridCol w:w="2631"/>
    </w:tblGrid>
    <w:tr w:rsidR="00217980" w14:paraId="4E62087B" w14:textId="77777777" w:rsidTr="00ED26C9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875BD0E" w14:textId="016FCCA0" w:rsidR="00217980" w:rsidRDefault="00217980" w:rsidP="00ED26C9">
          <w:pPr>
            <w:pStyle w:val="Piedepgina"/>
            <w:jc w:val="left"/>
          </w:pP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E27017" w14:textId="02EB93E4" w:rsidR="00217980" w:rsidRDefault="00217980" w:rsidP="00217980">
          <w:pPr>
            <w:pStyle w:val="Piedepgina"/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F3106D" w14:textId="3F1AF4BB" w:rsidR="00217980" w:rsidRDefault="00217980" w:rsidP="00217980">
          <w:pPr>
            <w:pStyle w:val="Piedepgina"/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BC9F8FE" w14:textId="4A5E009F" w:rsidR="00217980" w:rsidRDefault="00217980" w:rsidP="00217980">
          <w:pPr>
            <w:pStyle w:val="Piedepgina"/>
          </w:pPr>
        </w:p>
      </w:tc>
    </w:tr>
    <w:tr w:rsidR="00217980" w14:paraId="3E524CC5" w14:textId="77777777" w:rsidTr="00ED26C9"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14:paraId="21EC3937" w14:textId="5208AC88" w:rsidR="00811117" w:rsidRPr="00CA3DF1" w:rsidRDefault="00811117" w:rsidP="003C5528">
          <w:pPr>
            <w:pStyle w:val="Piedepgina"/>
          </w:pPr>
        </w:p>
      </w:tc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14:paraId="7E5BC759" w14:textId="1B9E800B" w:rsidR="00811117" w:rsidRPr="00C2098A" w:rsidRDefault="00811117" w:rsidP="00217980">
          <w:pPr>
            <w:pStyle w:val="Piedepgina"/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14:paraId="21FB8F67" w14:textId="7DA5F28B" w:rsidR="00811117" w:rsidRPr="00C2098A" w:rsidRDefault="00811117" w:rsidP="00217980">
          <w:pPr>
            <w:pStyle w:val="Piedepgina"/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14:paraId="4AB935D0" w14:textId="452CF0E1" w:rsidR="00811117" w:rsidRPr="00C2098A" w:rsidRDefault="00811117" w:rsidP="00217980">
          <w:pPr>
            <w:pStyle w:val="Piedepgina"/>
          </w:pPr>
        </w:p>
      </w:tc>
    </w:tr>
  </w:tbl>
  <w:p w14:paraId="76580418" w14:textId="77777777"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84162" w14:textId="77777777" w:rsidR="004B5E62" w:rsidRDefault="004B5E62" w:rsidP="00713050">
      <w:pPr>
        <w:spacing w:line="240" w:lineRule="auto"/>
      </w:pPr>
      <w:r>
        <w:separator/>
      </w:r>
    </w:p>
  </w:footnote>
  <w:footnote w:type="continuationSeparator" w:id="0">
    <w:p w14:paraId="6B4477CA" w14:textId="77777777" w:rsidR="004B5E62" w:rsidRDefault="004B5E6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7"/>
      <w:gridCol w:w="6735"/>
    </w:tblGrid>
    <w:tr w:rsidR="001A5CA9" w:rsidRPr="00F207C0" w14:paraId="1633ABB4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9D768D5" w14:textId="77777777" w:rsidR="00826A10" w:rsidRPr="00906BEE" w:rsidRDefault="004B5E62" w:rsidP="00826A10">
          <w:pPr>
            <w:pStyle w:val="Iniciales"/>
          </w:pPr>
          <w:sdt>
            <w:sdtPr>
              <w:alias w:val="Escriba las iniciales:"/>
              <w:tag w:val="Escriba las iniciales:"/>
              <w:id w:val="1185324316"/>
              <w:temporary/>
              <w:showingPlcHdr/>
              <w15:appearance w15:val="hidden"/>
            </w:sdtPr>
            <w:sdtEndPr/>
            <w:sdtContent>
              <w:r w:rsidR="001A27BC">
                <w:rPr>
                  <w:lang w:bidi="es-ES"/>
                </w:rPr>
                <w:t>SN</w:t>
              </w:r>
            </w:sdtContent>
          </w:sdt>
        </w:p>
        <w:p w14:paraId="27DD6535" w14:textId="77777777" w:rsidR="001A5CA9" w:rsidRPr="00F207C0" w:rsidRDefault="001A5CA9" w:rsidP="001A5CA9">
          <w:pPr>
            <w:pStyle w:val="Inic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5"/>
          </w:tblGrid>
          <w:tr w:rsidR="001A5CA9" w14:paraId="57CD717E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3807413" w14:textId="77777777" w:rsidR="001A5CA9" w:rsidRPr="009B3C40" w:rsidRDefault="004B5E62" w:rsidP="001A5CA9">
                <w:pPr>
                  <w:pStyle w:val="Ttulo1"/>
                  <w:outlineLvl w:val="0"/>
                </w:pPr>
                <w:sdt>
                  <w:sdtPr>
                    <w:alias w:val="Escriba su nombre:"/>
                    <w:tag w:val="Escriba su nombre:"/>
                    <w:id w:val="185027472"/>
                    <w:placeholder>
                      <w:docPart w:val="3A654A54D7704A61BD59893049F23A6C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es-ES"/>
                      </w:rPr>
                      <w:t>Su nombre</w:t>
                    </w:r>
                  </w:sdtContent>
                </w:sdt>
              </w:p>
              <w:p w14:paraId="21F1E43B" w14:textId="77777777" w:rsidR="001A5CA9" w:rsidRDefault="001A5CA9" w:rsidP="001A5CA9">
                <w:pPr>
                  <w:pStyle w:val="Ttulo2"/>
                  <w:outlineLvl w:val="1"/>
                </w:pPr>
              </w:p>
            </w:tc>
          </w:tr>
        </w:tbl>
        <w:p w14:paraId="7F87C23D" w14:textId="77777777" w:rsidR="001A5CA9" w:rsidRPr="00F207C0" w:rsidRDefault="001A5CA9" w:rsidP="001A5CA9"/>
      </w:tc>
    </w:tr>
  </w:tbl>
  <w:p w14:paraId="574ED083" w14:textId="77777777" w:rsidR="00217980" w:rsidRPr="001A5CA9" w:rsidRDefault="00FB0EC9" w:rsidP="001A5CA9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7A07BE4" wp14:editId="62BDD130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E92448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A6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27BC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B5E62"/>
    <w:rsid w:val="00523479"/>
    <w:rsid w:val="00543DB7"/>
    <w:rsid w:val="005729B0"/>
    <w:rsid w:val="00583E4F"/>
    <w:rsid w:val="005A20A6"/>
    <w:rsid w:val="00616A59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A7ECB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21E97"/>
    <w:rsid w:val="00A42540"/>
    <w:rsid w:val="00A50939"/>
    <w:rsid w:val="00A83413"/>
    <w:rsid w:val="00AA6A40"/>
    <w:rsid w:val="00AA75F6"/>
    <w:rsid w:val="00AD00FD"/>
    <w:rsid w:val="00AE4E75"/>
    <w:rsid w:val="00AF0A8E"/>
    <w:rsid w:val="00B27019"/>
    <w:rsid w:val="00B5664D"/>
    <w:rsid w:val="00B56BC2"/>
    <w:rsid w:val="00B76A83"/>
    <w:rsid w:val="00BA5B40"/>
    <w:rsid w:val="00BD0206"/>
    <w:rsid w:val="00BE5C40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D26C9"/>
    <w:rsid w:val="00EF7CC9"/>
    <w:rsid w:val="00F207C0"/>
    <w:rsid w:val="00F20AE5"/>
    <w:rsid w:val="00F47E97"/>
    <w:rsid w:val="00F645C7"/>
    <w:rsid w:val="00FB0EC9"/>
    <w:rsid w:val="00FE283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7F0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9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AppData\Local\Microsoft\Office\16.0\DTS\es-ES%7b2AB27DDE-34C1-4E54-89CE-0D5E5E9010B7%7d\%7b3F248C0C-EBC9-43DD-ACB6-5AB6696B6DD9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664282F8E44D699218759DD2276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0B7B8-8211-41E4-8061-0D5827F441CE}"/>
      </w:docPartPr>
      <w:docPartBody>
        <w:p w:rsidR="009049D8" w:rsidRDefault="00431AC3">
          <w:pPr>
            <w:pStyle w:val="0E664282F8E44D699218759DD227631C"/>
          </w:pPr>
          <w:r w:rsidRPr="00906BEE">
            <w:rPr>
              <w:lang w:bidi="es-ES"/>
            </w:rPr>
            <w:t>Objetivo</w:t>
          </w:r>
        </w:p>
      </w:docPartBody>
    </w:docPart>
    <w:docPart>
      <w:docPartPr>
        <w:name w:val="ECA964DA8A4443B298C060C307D71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CEA68-4974-42A1-AF67-20DCFC2CE698}"/>
      </w:docPartPr>
      <w:docPartBody>
        <w:p w:rsidR="009049D8" w:rsidRDefault="00431AC3">
          <w:pPr>
            <w:pStyle w:val="ECA964DA8A4443B298C060C307D7198D"/>
          </w:pPr>
          <w:r w:rsidRPr="00906BEE">
            <w:rPr>
              <w:lang w:bidi="es-ES"/>
            </w:rPr>
            <w:t>Aptitudes</w:t>
          </w:r>
        </w:p>
      </w:docPartBody>
    </w:docPart>
    <w:docPart>
      <w:docPartPr>
        <w:name w:val="2B88CBD8D1BF4C6699D1B2646680E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6CF86-A360-4ED7-BFF7-D3032461971F}"/>
      </w:docPartPr>
      <w:docPartBody>
        <w:p w:rsidR="009049D8" w:rsidRDefault="00431AC3">
          <w:pPr>
            <w:pStyle w:val="2B88CBD8D1BF4C6699D1B2646680EE5D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79C2313260674C318F7E9EE7ADA4E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D5C37-BB49-4317-84C0-A76BC1E7CA96}"/>
      </w:docPartPr>
      <w:docPartBody>
        <w:p w:rsidR="009049D8" w:rsidRDefault="00431AC3">
          <w:pPr>
            <w:pStyle w:val="79C2313260674C318F7E9EE7ADA4E128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BC37D0BB0AD242D89278595ED6767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5AC38-5B61-451C-B310-6D674A3E7A84}"/>
      </w:docPartPr>
      <w:docPartBody>
        <w:p w:rsidR="009049D8" w:rsidRDefault="00431AC3">
          <w:pPr>
            <w:pStyle w:val="BC37D0BB0AD242D89278595ED6767A40"/>
          </w:pPr>
          <w:r w:rsidRPr="00906BEE">
            <w:rPr>
              <w:lang w:bidi="es-ES"/>
            </w:rPr>
            <w:t>Formación</w:t>
          </w:r>
        </w:p>
      </w:docPartBody>
    </w:docPart>
    <w:docPart>
      <w:docPartPr>
        <w:name w:val="3A654A54D7704A61BD59893049F23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A3025-8E8D-484B-AB2B-099B21094A23}"/>
      </w:docPartPr>
      <w:docPartBody>
        <w:p w:rsidR="009049D8" w:rsidRDefault="00431AC3">
          <w:pPr>
            <w:pStyle w:val="3A654A54D7704A61BD59893049F23A6C"/>
          </w:pPr>
          <w:r w:rsidRPr="00906BEE">
            <w:rPr>
              <w:lang w:bidi="es-ES"/>
            </w:rPr>
            <w:t>Centro educativo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C3"/>
    <w:rsid w:val="00431AC3"/>
    <w:rsid w:val="009049D8"/>
    <w:rsid w:val="00CA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664282F8E44D699218759DD227631C">
    <w:name w:val="0E664282F8E44D699218759DD227631C"/>
  </w:style>
  <w:style w:type="paragraph" w:customStyle="1" w:styleId="ECA964DA8A4443B298C060C307D7198D">
    <w:name w:val="ECA964DA8A4443B298C060C307D7198D"/>
  </w:style>
  <w:style w:type="paragraph" w:customStyle="1" w:styleId="2B88CBD8D1BF4C6699D1B2646680EE5D">
    <w:name w:val="2B88CBD8D1BF4C6699D1B2646680EE5D"/>
  </w:style>
  <w:style w:type="paragraph" w:customStyle="1" w:styleId="79C2313260674C318F7E9EE7ADA4E128">
    <w:name w:val="79C2313260674C318F7E9EE7ADA4E128"/>
  </w:style>
  <w:style w:type="paragraph" w:customStyle="1" w:styleId="BC37D0BB0AD242D89278595ED6767A40">
    <w:name w:val="BC37D0BB0AD242D89278595ED6767A40"/>
  </w:style>
  <w:style w:type="paragraph" w:customStyle="1" w:styleId="3A654A54D7704A61BD59893049F23A6C">
    <w:name w:val="3A654A54D7704A61BD59893049F23A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{3F248C0C-EBC9-43DD-ACB6-5AB6696B6DD9}tf16392716_win32.dotx</Template>
  <TotalTime>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2021-07-21T14:52:00Z</dcterms:created>
  <dcterms:modified xsi:type="dcterms:W3CDTF">2021-07-21T14:52:00Z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