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1117B" w14:textId="5E7A704A" w:rsidR="00AC3280" w:rsidRPr="00441FF8" w:rsidRDefault="00AC3280" w:rsidP="00441FF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441FF8">
        <w:rPr>
          <w:rFonts w:ascii="Times New Roman" w:hAnsi="Times New Roman" w:cs="Times New Roman"/>
          <w:b/>
          <w:bCs/>
          <w:sz w:val="36"/>
          <w:szCs w:val="36"/>
        </w:rPr>
        <w:t>Curriculum</w:t>
      </w:r>
      <w:proofErr w:type="spellEnd"/>
      <w:r w:rsidRPr="00441FF8">
        <w:rPr>
          <w:rFonts w:ascii="Times New Roman" w:hAnsi="Times New Roman" w:cs="Times New Roman"/>
          <w:b/>
          <w:bCs/>
          <w:sz w:val="36"/>
          <w:szCs w:val="36"/>
        </w:rPr>
        <w:t xml:space="preserve"> Vitae - Valentina Esperanza Jopia Garcés.</w:t>
      </w:r>
    </w:p>
    <w:p w14:paraId="7F4EDE1A" w14:textId="0FAB9491" w:rsidR="00AC3280" w:rsidRDefault="00AC3280" w:rsidP="00441FF8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51EDA8B" w14:textId="2032FFBB" w:rsidR="00AC3280" w:rsidRDefault="00AC3280" w:rsidP="00441F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280">
        <w:rPr>
          <w:rFonts w:ascii="Times New Roman" w:hAnsi="Times New Roman" w:cs="Times New Roman"/>
          <w:sz w:val="24"/>
          <w:szCs w:val="24"/>
        </w:rPr>
        <w:t>Rut: 20.059.490-8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 w:rsidRPr="00AC3280">
        <w:rPr>
          <w:rFonts w:ascii="Times New Roman" w:hAnsi="Times New Roman" w:cs="Times New Roman"/>
          <w:sz w:val="24"/>
          <w:szCs w:val="24"/>
        </w:rPr>
        <w:t>Fecha nacimiento: 20 de mayo 1999.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 w:rsidRPr="00AC3280">
        <w:rPr>
          <w:rFonts w:ascii="Times New Roman" w:hAnsi="Times New Roman" w:cs="Times New Roman"/>
          <w:sz w:val="24"/>
          <w:szCs w:val="24"/>
        </w:rPr>
        <w:t xml:space="preserve">Nacionalidad: </w:t>
      </w:r>
      <w:proofErr w:type="gramStart"/>
      <w:r w:rsidRPr="00AC3280">
        <w:rPr>
          <w:rFonts w:ascii="Times New Roman" w:hAnsi="Times New Roman" w:cs="Times New Roman"/>
          <w:sz w:val="24"/>
          <w:szCs w:val="24"/>
        </w:rPr>
        <w:t>Chilena</w:t>
      </w:r>
      <w:proofErr w:type="gramEnd"/>
      <w:r w:rsidRPr="00AC328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 w:rsidRPr="00AC3280">
        <w:rPr>
          <w:rFonts w:ascii="Times New Roman" w:hAnsi="Times New Roman" w:cs="Times New Roman"/>
          <w:sz w:val="24"/>
          <w:szCs w:val="24"/>
        </w:rPr>
        <w:t>Teléfono: +56 9 7526 4462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 w:rsidRPr="00AC3280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7" w:history="1">
        <w:r w:rsidRPr="00AC3280">
          <w:rPr>
            <w:rStyle w:val="Hipervnculo"/>
            <w:rFonts w:ascii="Times New Roman" w:hAnsi="Times New Roman" w:cs="Times New Roman"/>
            <w:sz w:val="24"/>
            <w:szCs w:val="24"/>
          </w:rPr>
          <w:t>vjopia</w:t>
        </w:r>
        <w:r w:rsidRPr="00AC3280">
          <w:rPr>
            <w:rStyle w:val="Hipervnculo"/>
            <w:rFonts w:ascii="Times New Roman" w:hAnsi="Times New Roman" w:cs="Times New Roman"/>
            <w:sz w:val="24"/>
            <w:szCs w:val="24"/>
          </w:rPr>
          <w:t>@</w:t>
        </w:r>
        <w:r w:rsidRPr="00AC3280">
          <w:rPr>
            <w:rStyle w:val="Hipervnculo"/>
            <w:rFonts w:ascii="Times New Roman" w:hAnsi="Times New Roman" w:cs="Times New Roman"/>
            <w:sz w:val="24"/>
            <w:szCs w:val="24"/>
          </w:rPr>
          <w:t>utem.cl</w:t>
        </w:r>
      </w:hyperlink>
    </w:p>
    <w:p w14:paraId="5F896DF1" w14:textId="364B9B8E" w:rsidR="00AC3280" w:rsidRDefault="00AC3280" w:rsidP="00441F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9B6ABC" w14:textId="5418998D" w:rsidR="00AC3280" w:rsidRDefault="00AC3280" w:rsidP="00441FF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EXPERIENCIA LABORAL</w:t>
      </w:r>
    </w:p>
    <w:p w14:paraId="20CED68F" w14:textId="648FE436" w:rsidR="00AC3280" w:rsidRDefault="00AC3280" w:rsidP="00441F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 Profesional Administración de Empresas (</w:t>
      </w:r>
      <w:proofErr w:type="gramStart"/>
      <w:r>
        <w:rPr>
          <w:rFonts w:ascii="Times New Roman" w:hAnsi="Times New Roman" w:cs="Times New Roman"/>
          <w:sz w:val="24"/>
          <w:szCs w:val="24"/>
        </w:rPr>
        <w:t>Diciembre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1FF8">
        <w:rPr>
          <w:rFonts w:ascii="Times New Roman" w:hAnsi="Times New Roman" w:cs="Times New Roman"/>
          <w:sz w:val="24"/>
          <w:szCs w:val="24"/>
        </w:rPr>
        <w:t xml:space="preserve">2017 – Febrero 2018) </w:t>
      </w:r>
    </w:p>
    <w:p w14:paraId="7F32DF4E" w14:textId="3EA604D4" w:rsidR="00441FF8" w:rsidRDefault="00441FF8" w:rsidP="00441F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Empresa: Administradora de Activos Financieros S.A</w:t>
      </w:r>
    </w:p>
    <w:p w14:paraId="11FA61C5" w14:textId="5843A04C" w:rsidR="00441FF8" w:rsidRDefault="00441FF8" w:rsidP="00441F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F8">
        <w:rPr>
          <w:rFonts w:ascii="Times New Roman" w:hAnsi="Times New Roman" w:cs="Times New Roman"/>
          <w:sz w:val="24"/>
          <w:szCs w:val="24"/>
        </w:rPr>
        <w:t xml:space="preserve">Principales funciones: </w:t>
      </w:r>
      <w:r>
        <w:rPr>
          <w:rFonts w:ascii="Times New Roman" w:hAnsi="Times New Roman" w:cs="Times New Roman"/>
          <w:sz w:val="24"/>
          <w:szCs w:val="24"/>
        </w:rPr>
        <w:t>Labores contables, t</w:t>
      </w:r>
      <w:r w:rsidRPr="00441FF8">
        <w:rPr>
          <w:rFonts w:ascii="Times New Roman" w:hAnsi="Times New Roman" w:cs="Times New Roman"/>
          <w:sz w:val="24"/>
          <w:szCs w:val="24"/>
        </w:rPr>
        <w:t>rabajo de auditores, cobranzas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 w:rsidRPr="00441FF8">
        <w:rPr>
          <w:rFonts w:ascii="Times New Roman" w:hAnsi="Times New Roman" w:cs="Times New Roman"/>
          <w:sz w:val="24"/>
          <w:szCs w:val="24"/>
        </w:rPr>
        <w:t>trabajo administrativo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6966E5" w14:textId="279D1D29" w:rsidR="00441FF8" w:rsidRDefault="00441FF8" w:rsidP="00441F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7469B0" w14:textId="719F2FFF" w:rsidR="00441FF8" w:rsidRDefault="00441FF8" w:rsidP="00441FF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EDUCACION </w:t>
      </w:r>
    </w:p>
    <w:p w14:paraId="7133F2E0" w14:textId="77777777" w:rsidR="00441FF8" w:rsidRPr="00441FF8" w:rsidRDefault="00441FF8" w:rsidP="00441FF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1FF8">
        <w:rPr>
          <w:rFonts w:ascii="Times New Roman" w:hAnsi="Times New Roman" w:cs="Times New Roman"/>
          <w:b/>
          <w:bCs/>
          <w:sz w:val="24"/>
          <w:szCs w:val="24"/>
        </w:rPr>
        <w:t>Educación Media Completa (2014-2017)</w:t>
      </w:r>
      <w:r w:rsidRPr="00441F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10DFA5A" w14:textId="0347B694" w:rsidR="00441FF8" w:rsidRPr="00441FF8" w:rsidRDefault="00441FF8" w:rsidP="00441F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F8">
        <w:rPr>
          <w:rFonts w:ascii="Times New Roman" w:hAnsi="Times New Roman" w:cs="Times New Roman"/>
          <w:sz w:val="24"/>
          <w:szCs w:val="24"/>
        </w:rPr>
        <w:t>Colegio Polivalente Gerónimo de Alderete.</w:t>
      </w:r>
    </w:p>
    <w:p w14:paraId="504A3439" w14:textId="77777777" w:rsidR="00441FF8" w:rsidRPr="00441FF8" w:rsidRDefault="00441FF8" w:rsidP="00441F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F8">
        <w:rPr>
          <w:rFonts w:ascii="Times New Roman" w:hAnsi="Times New Roman" w:cs="Times New Roman"/>
          <w:sz w:val="24"/>
          <w:szCs w:val="24"/>
        </w:rPr>
        <w:t>Técnico Nivel Medio Administración de Empresas mención Recursos Humanos.</w:t>
      </w:r>
    </w:p>
    <w:p w14:paraId="49C24D44" w14:textId="77777777" w:rsidR="00441FF8" w:rsidRPr="00441FF8" w:rsidRDefault="00441FF8" w:rsidP="00441FF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1FF8">
        <w:rPr>
          <w:rFonts w:ascii="Times New Roman" w:hAnsi="Times New Roman" w:cs="Times New Roman"/>
          <w:b/>
          <w:bCs/>
          <w:sz w:val="24"/>
          <w:szCs w:val="24"/>
        </w:rPr>
        <w:t>Educación Universitaria (2018 – Actualidad)</w:t>
      </w:r>
    </w:p>
    <w:p w14:paraId="03014D5D" w14:textId="6C113019" w:rsidR="00441FF8" w:rsidRDefault="00441FF8" w:rsidP="00441F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F8">
        <w:rPr>
          <w:rFonts w:ascii="Times New Roman" w:hAnsi="Times New Roman" w:cs="Times New Roman"/>
          <w:sz w:val="24"/>
          <w:szCs w:val="24"/>
        </w:rPr>
        <w:t>Estudiante de Contabilidad y Auditoría en Universidad Tecnológica Metropolitana</w:t>
      </w:r>
    </w:p>
    <w:p w14:paraId="6A6F1B0D" w14:textId="436DB82F" w:rsidR="00441FF8" w:rsidRDefault="00441FF8" w:rsidP="00441F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3FC394" w14:textId="3035F377" w:rsidR="00441FF8" w:rsidRDefault="00441FF8" w:rsidP="00441FF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HABILIDADES Y APTITUDES</w:t>
      </w:r>
    </w:p>
    <w:p w14:paraId="20C9F7DF" w14:textId="7F00FEA2" w:rsidR="00441FF8" w:rsidRDefault="00441FF8" w:rsidP="00441F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FF8">
        <w:rPr>
          <w:rFonts w:ascii="Times New Roman" w:hAnsi="Times New Roman" w:cs="Times New Roman"/>
          <w:sz w:val="24"/>
          <w:szCs w:val="24"/>
        </w:rPr>
        <w:t>Capacidad de trabajar en equipo, aprendizaje rápido, capacidad de resolver problemas, organizada y proactiva, capacidad de adaptación, buena comunicación con pares y clientes.</w:t>
      </w:r>
    </w:p>
    <w:p w14:paraId="64357F44" w14:textId="4F00B25B" w:rsidR="00441FF8" w:rsidRDefault="00441FF8" w:rsidP="00441F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IDIOMAS: ingles avanzado. </w:t>
      </w:r>
    </w:p>
    <w:p w14:paraId="68C72758" w14:textId="77777777" w:rsidR="00441FF8" w:rsidRPr="00441FF8" w:rsidRDefault="00441FF8" w:rsidP="00441F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71D4A2" w14:textId="77777777" w:rsidR="00AC3280" w:rsidRPr="00AC3280" w:rsidRDefault="00AC3280" w:rsidP="00AC32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92CC25" w14:textId="286F1E41" w:rsidR="00AC3280" w:rsidRDefault="00AC3280" w:rsidP="00AC32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E8786F" w14:textId="76610579" w:rsidR="00AC3280" w:rsidRDefault="00AC3280" w:rsidP="00AC32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1BFA48" w14:textId="77777777" w:rsidR="00AC3280" w:rsidRPr="00AC3280" w:rsidRDefault="00AC3280" w:rsidP="00AC32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834A63" w14:textId="77777777" w:rsidR="00AC3280" w:rsidRPr="00AC3280" w:rsidRDefault="00AC3280" w:rsidP="00AC3280">
      <w:pPr>
        <w:spacing w:line="360" w:lineRule="auto"/>
      </w:pPr>
    </w:p>
    <w:p w14:paraId="070BF255" w14:textId="77777777" w:rsidR="00AC3280" w:rsidRDefault="00AC3280" w:rsidP="001764A6"/>
    <w:sectPr w:rsidR="00AC3280" w:rsidSect="00762DD2">
      <w:footerReference w:type="default" r:id="rId8"/>
      <w:pgSz w:w="11906" w:h="16838" w:code="9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BF663" w14:textId="77777777" w:rsidR="000516DB" w:rsidRDefault="000516DB">
      <w:r>
        <w:separator/>
      </w:r>
    </w:p>
  </w:endnote>
  <w:endnote w:type="continuationSeparator" w:id="0">
    <w:p w14:paraId="02648266" w14:textId="77777777" w:rsidR="000516DB" w:rsidRDefault="00051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F1F88" w14:textId="77777777" w:rsidR="000C5155" w:rsidRDefault="003E7996">
    <w:pPr>
      <w:pStyle w:val="Piedepgina"/>
    </w:pPr>
    <w:r>
      <w:rPr>
        <w:noProof w:val="0"/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noProof w:val="0"/>
        <w:lang w:bidi="es-ES"/>
      </w:rPr>
      <w:fldChar w:fldCharType="separate"/>
    </w:r>
    <w:r w:rsidR="001A340A">
      <w:rPr>
        <w:lang w:bidi="es-ES"/>
      </w:rPr>
      <w:t>2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565CF" w14:textId="77777777" w:rsidR="000516DB" w:rsidRDefault="000516DB">
      <w:r>
        <w:separator/>
      </w:r>
    </w:p>
  </w:footnote>
  <w:footnote w:type="continuationSeparator" w:id="0">
    <w:p w14:paraId="7BFDADE8" w14:textId="77777777" w:rsidR="000516DB" w:rsidRDefault="000516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40614B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0D"/>
    <w:rsid w:val="000425C6"/>
    <w:rsid w:val="000516DB"/>
    <w:rsid w:val="000C5155"/>
    <w:rsid w:val="000F1DC7"/>
    <w:rsid w:val="001764A6"/>
    <w:rsid w:val="001A340A"/>
    <w:rsid w:val="00233619"/>
    <w:rsid w:val="002F47D4"/>
    <w:rsid w:val="00337C64"/>
    <w:rsid w:val="003E17B5"/>
    <w:rsid w:val="003E7996"/>
    <w:rsid w:val="003F3B40"/>
    <w:rsid w:val="00441FF8"/>
    <w:rsid w:val="00490268"/>
    <w:rsid w:val="004C3892"/>
    <w:rsid w:val="004E37FC"/>
    <w:rsid w:val="00546A46"/>
    <w:rsid w:val="005648FD"/>
    <w:rsid w:val="005B7925"/>
    <w:rsid w:val="0067200D"/>
    <w:rsid w:val="006D3B8E"/>
    <w:rsid w:val="006E61DE"/>
    <w:rsid w:val="00712145"/>
    <w:rsid w:val="007143C3"/>
    <w:rsid w:val="00726583"/>
    <w:rsid w:val="0073379B"/>
    <w:rsid w:val="00762DD2"/>
    <w:rsid w:val="007C51D0"/>
    <w:rsid w:val="007C6D48"/>
    <w:rsid w:val="008B2D0D"/>
    <w:rsid w:val="008E08A0"/>
    <w:rsid w:val="008E1F80"/>
    <w:rsid w:val="00971A48"/>
    <w:rsid w:val="00AC3280"/>
    <w:rsid w:val="00B0548E"/>
    <w:rsid w:val="00B06F91"/>
    <w:rsid w:val="00B43992"/>
    <w:rsid w:val="00B550F6"/>
    <w:rsid w:val="00BD5B36"/>
    <w:rsid w:val="00BE5218"/>
    <w:rsid w:val="00C056DC"/>
    <w:rsid w:val="00C74AEB"/>
    <w:rsid w:val="00C773C5"/>
    <w:rsid w:val="00D136AC"/>
    <w:rsid w:val="00D54540"/>
    <w:rsid w:val="00D77989"/>
    <w:rsid w:val="00DB7951"/>
    <w:rsid w:val="00DD3F3B"/>
    <w:rsid w:val="00DE55F0"/>
    <w:rsid w:val="00E10969"/>
    <w:rsid w:val="00EE1D5C"/>
    <w:rsid w:val="00EF0CB5"/>
    <w:rsid w:val="00EF4777"/>
    <w:rsid w:val="00EF5D7C"/>
    <w:rsid w:val="00FB54AB"/>
    <w:rsid w:val="00FB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A48980"/>
  <w15:chartTrackingRefBased/>
  <w15:docId w15:val="{29613203-FF95-4C7C-AB25-D5F5E9762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s-E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892"/>
  </w:style>
  <w:style w:type="paragraph" w:styleId="Ttulo1">
    <w:name w:val="heading 1"/>
    <w:basedOn w:val="Normal"/>
    <w:link w:val="Ttulo1Car"/>
    <w:uiPriority w:val="4"/>
    <w:qFormat/>
    <w:rsid w:val="00FB6C2D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rsid w:val="00FB6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4"/>
    <w:semiHidden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4"/>
    <w:semiHidden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Ttulo5">
    <w:name w:val="heading 5"/>
    <w:basedOn w:val="Normal"/>
    <w:next w:val="Normal"/>
    <w:link w:val="Ttulo5C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Ttulo6">
    <w:name w:val="heading 6"/>
    <w:basedOn w:val="Normal"/>
    <w:next w:val="Normal"/>
    <w:link w:val="Ttulo6C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Ttulo7">
    <w:name w:val="heading 7"/>
    <w:basedOn w:val="Normal"/>
    <w:next w:val="Normal"/>
    <w:link w:val="Ttulo7C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Ttulo8">
    <w:name w:val="heading 8"/>
    <w:basedOn w:val="Normal"/>
    <w:next w:val="Normal"/>
    <w:link w:val="Ttulo8C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C74AEB"/>
    <w:pPr>
      <w:spacing w:after="120"/>
      <w:contextualSpacing/>
    </w:pPr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C74AEB"/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paragraph" w:styleId="Subttulo">
    <w:name w:val="Subtitle"/>
    <w:basedOn w:val="Normal"/>
    <w:link w:val="SubttuloCar"/>
    <w:uiPriority w:val="2"/>
    <w:unhideWhenUsed/>
    <w:qFormat/>
    <w:pPr>
      <w:numPr>
        <w:ilvl w:val="1"/>
      </w:numPr>
      <w:spacing w:after="120"/>
      <w:contextualSpacing/>
    </w:pPr>
    <w:rPr>
      <w:color w:val="404040" w:themeColor="text1" w:themeTint="B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2"/>
    <w:rsid w:val="000F1DC7"/>
    <w:rPr>
      <w:color w:val="404040" w:themeColor="text1" w:themeTint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4"/>
    <w:rsid w:val="00C74AEB"/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character" w:styleId="Textoennegrita">
    <w:name w:val="Strong"/>
    <w:basedOn w:val="Fuentedeprrafopredeter"/>
    <w:uiPriority w:val="5"/>
    <w:unhideWhenUsed/>
    <w:qFormat/>
    <w:rPr>
      <w:b/>
      <w:bCs/>
    </w:rPr>
  </w:style>
  <w:style w:type="character" w:customStyle="1" w:styleId="Ttulo2Car">
    <w:name w:val="Título 2 Car"/>
    <w:basedOn w:val="Fuentedeprrafopredeter"/>
    <w:link w:val="Ttulo2"/>
    <w:uiPriority w:val="4"/>
    <w:rsid w:val="00C74AEB"/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customStyle="1" w:styleId="Informacindecontacto">
    <w:name w:val="Información de contacto"/>
    <w:basedOn w:val="Normal"/>
    <w:uiPriority w:val="3"/>
    <w:qFormat/>
    <w:rsid w:val="00C773C5"/>
    <w:rPr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C74AEB"/>
    <w:pPr>
      <w:jc w:val="right"/>
    </w:pPr>
    <w:rPr>
      <w:b/>
      <w:bCs/>
      <w:noProof/>
      <w:color w:val="004A67" w:themeColor="accent1" w:themeShade="8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74AEB"/>
    <w:rPr>
      <w:b/>
      <w:bCs/>
      <w:noProof/>
      <w:color w:val="004A67" w:themeColor="accent1" w:themeShade="80"/>
    </w:rPr>
  </w:style>
  <w:style w:type="paragraph" w:styleId="Fecha">
    <w:name w:val="Date"/>
    <w:basedOn w:val="Normal"/>
    <w:next w:val="Normal"/>
    <w:link w:val="FechaCar"/>
    <w:uiPriority w:val="6"/>
    <w:unhideWhenUsed/>
    <w:qFormat/>
    <w:pPr>
      <w:jc w:val="right"/>
    </w:pPr>
  </w:style>
  <w:style w:type="character" w:customStyle="1" w:styleId="FechaCar">
    <w:name w:val="Fecha Car"/>
    <w:basedOn w:val="Fuentedeprrafopredeter"/>
    <w:link w:val="Fecha"/>
    <w:uiPriority w:val="6"/>
    <w:rsid w:val="000F1DC7"/>
  </w:style>
  <w:style w:type="paragraph" w:styleId="Encabezado">
    <w:name w:val="header"/>
    <w:basedOn w:val="Normal"/>
    <w:link w:val="EncabezadoCar"/>
    <w:uiPriority w:val="99"/>
    <w:unhideWhenUsed/>
    <w:rsid w:val="00BD5B36"/>
  </w:style>
  <w:style w:type="character" w:customStyle="1" w:styleId="EncabezadoCar">
    <w:name w:val="Encabezado Car"/>
    <w:basedOn w:val="Fuentedeprrafopredeter"/>
    <w:link w:val="Encabezado"/>
    <w:uiPriority w:val="99"/>
    <w:rsid w:val="00BD5B36"/>
  </w:style>
  <w:style w:type="paragraph" w:styleId="Textodeglobo">
    <w:name w:val="Balloon Text"/>
    <w:basedOn w:val="Normal"/>
    <w:link w:val="TextodegloboCar"/>
    <w:uiPriority w:val="99"/>
    <w:semiHidden/>
    <w:unhideWhenUsed/>
    <w:rsid w:val="005648FD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48FD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5648FD"/>
  </w:style>
  <w:style w:type="paragraph" w:styleId="Textodebloque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648F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648FD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5648F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5648FD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648FD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5648F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5648FD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648F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648FD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5648F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5648FD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648FD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648FD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5648F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5648FD"/>
  </w:style>
  <w:style w:type="table" w:styleId="Cuadrculavistosa">
    <w:name w:val="Colorful Grid"/>
    <w:basedOn w:val="Tablanormal"/>
    <w:uiPriority w:val="73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5648F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5648FD"/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5648FD"/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5648FD"/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5648FD"/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5648FD"/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5648FD"/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648FD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648FD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648FD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648F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648FD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5648F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5648FD"/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5648FD"/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5648FD"/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5648FD"/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5648FD"/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5648FD"/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648FD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648FD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5648F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5648FD"/>
  </w:style>
  <w:style w:type="character" w:styleId="nfasis">
    <w:name w:val="Emphasis"/>
    <w:basedOn w:val="Fuentedeprrafopredeter"/>
    <w:uiPriority w:val="20"/>
    <w:semiHidden/>
    <w:unhideWhenUsed/>
    <w:qFormat/>
    <w:rsid w:val="005648FD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5648FD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648FD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648FD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5648FD"/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5648FD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648FD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648FD"/>
    <w:rPr>
      <w:szCs w:val="20"/>
    </w:rPr>
  </w:style>
  <w:style w:type="table" w:styleId="Tablaconcuadrcula1clara">
    <w:name w:val="Grid Table 1 Light"/>
    <w:basedOn w:val="Tablanormal"/>
    <w:uiPriority w:val="46"/>
    <w:rsid w:val="005648F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5648FD"/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5648FD"/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5648FD"/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5648FD"/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5648FD"/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5648FD"/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5648F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5648FD"/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5648FD"/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5648FD"/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5648FD"/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5648FD"/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5648FD"/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3">
    <w:name w:val="Grid Table 3"/>
    <w:basedOn w:val="Tablanormal"/>
    <w:uiPriority w:val="48"/>
    <w:rsid w:val="005648F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5648FD"/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5648FD"/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5648FD"/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5648FD"/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5648FD"/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5648FD"/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5648F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5648FD"/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5648FD"/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5648FD"/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5648FD"/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5648FD"/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5648FD"/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5648F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5648F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5648F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5648F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5648F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5648F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5648F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5648F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5648FD"/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5648FD"/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5648FD"/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5648FD"/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5648FD"/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5648FD"/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5648F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5648FD"/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5648FD"/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5648FD"/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5648FD"/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5648FD"/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5648FD"/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4"/>
    <w:semiHidden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5648FD"/>
  </w:style>
  <w:style w:type="paragraph" w:styleId="DireccinHTML">
    <w:name w:val="HTML Address"/>
    <w:basedOn w:val="Normal"/>
    <w:link w:val="DireccinHTMLCar"/>
    <w:uiPriority w:val="99"/>
    <w:semiHidden/>
    <w:unhideWhenUsed/>
    <w:rsid w:val="005648F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5648FD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5648FD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5648FD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48FD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48FD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5648FD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FB6C2D"/>
    <w:rPr>
      <w:color w:val="004A67" w:themeColor="accent1" w:themeShade="80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648FD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5648FD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5648FD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5648FD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5648FD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5648FD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5648FD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5648FD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5648FD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74AEB"/>
    <w:rPr>
      <w:i/>
      <w:iCs/>
      <w:color w:val="004A67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Cuadrculaclara">
    <w:name w:val="Light Grid"/>
    <w:basedOn w:val="Tablanormal"/>
    <w:uiPriority w:val="62"/>
    <w:semiHidden/>
    <w:unhideWhenUsed/>
    <w:rsid w:val="005648F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5648FD"/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5648FD"/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5648FD"/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5648FD"/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5648FD"/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5648FD"/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5648F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5648FD"/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5648FD"/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5648FD"/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5648FD"/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5648FD"/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5648FD"/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5648F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5648FD"/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5648FD"/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5648FD"/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5648FD"/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5648FD"/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5648FD"/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5648FD"/>
  </w:style>
  <w:style w:type="paragraph" w:styleId="Lista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5648FD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5648F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5648F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5648F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5648F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5648F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5648F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5648F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2">
    <w:name w:val="List Table 2"/>
    <w:basedOn w:val="Tablanormal"/>
    <w:uiPriority w:val="47"/>
    <w:rsid w:val="005648F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5648FD"/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5648FD"/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5648FD"/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5648FD"/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5648FD"/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5648FD"/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3">
    <w:name w:val="List Table 3"/>
    <w:basedOn w:val="Tablanormal"/>
    <w:uiPriority w:val="48"/>
    <w:rsid w:val="005648F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5648FD"/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5648FD"/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5648FD"/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5648FD"/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5648FD"/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5648FD"/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5648F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5648FD"/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5648FD"/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5648FD"/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5648FD"/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5648FD"/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5648FD"/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5648F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5648FD"/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5648FD"/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5648FD"/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5648FD"/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5648FD"/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5648FD"/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5648F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5648FD"/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5648FD"/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5648FD"/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5648FD"/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5648FD"/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5648FD"/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5648F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5648FD"/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5648FD"/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5648FD"/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5648FD"/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5648FD"/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5648FD"/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B6C2D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5648F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5648FD"/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5648FD"/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5648FD"/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5648FD"/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5648FD"/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5648FD"/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5648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5648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5648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5648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5648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5648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5648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5648F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5648F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5648F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5648F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5648F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5648F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5648F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5648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5648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5648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5648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5648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5648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5648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5648F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5648FD"/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5648FD"/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5648FD"/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5648FD"/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5648FD"/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5648FD"/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5648F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5648F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5648F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5648F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5648F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5648F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5648F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99"/>
    <w:semiHidden/>
    <w:unhideWhenUsed/>
    <w:rsid w:val="005648FD"/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5648F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5648FD"/>
  </w:style>
  <w:style w:type="character" w:styleId="Nmerodepgina">
    <w:name w:val="page number"/>
    <w:basedOn w:val="Fuentedeprrafopredeter"/>
    <w:uiPriority w:val="99"/>
    <w:semiHidden/>
    <w:unhideWhenUsed/>
    <w:rsid w:val="005648FD"/>
  </w:style>
  <w:style w:type="character" w:styleId="Textodelmarcadordeposicin">
    <w:name w:val="Placeholder Text"/>
    <w:basedOn w:val="Fuentedeprrafopredeter"/>
    <w:uiPriority w:val="99"/>
    <w:semiHidden/>
    <w:rsid w:val="00FB6C2D"/>
    <w:rPr>
      <w:color w:val="595959" w:themeColor="text1" w:themeTint="A6"/>
    </w:rPr>
  </w:style>
  <w:style w:type="table" w:styleId="Tablanormal1">
    <w:name w:val="Plain Table 1"/>
    <w:basedOn w:val="Tablanormal"/>
    <w:uiPriority w:val="41"/>
    <w:rsid w:val="005648F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5648F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5648F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5648F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5648F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5648FD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648FD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5648FD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5648FD"/>
  </w:style>
  <w:style w:type="character" w:customStyle="1" w:styleId="SaludoCar">
    <w:name w:val="Saludo Car"/>
    <w:basedOn w:val="Fuentedeprrafopredeter"/>
    <w:link w:val="Saludo"/>
    <w:uiPriority w:val="99"/>
    <w:semiHidden/>
    <w:rsid w:val="005648FD"/>
  </w:style>
  <w:style w:type="paragraph" w:styleId="Firma">
    <w:name w:val="Signature"/>
    <w:basedOn w:val="Normal"/>
    <w:link w:val="FirmaCar"/>
    <w:uiPriority w:val="99"/>
    <w:semiHidden/>
    <w:unhideWhenUsed/>
    <w:rsid w:val="005648F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5648FD"/>
  </w:style>
  <w:style w:type="character" w:styleId="nfasissutil">
    <w:name w:val="Subtle Emphasis"/>
    <w:basedOn w:val="Fuentedeprrafopredeter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39"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5648F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5648FD"/>
  </w:style>
  <w:style w:type="table" w:styleId="Tablaprofesional">
    <w:name w:val="Table Professional"/>
    <w:basedOn w:val="Tabla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004A67" w:themeColor="accent1" w:themeShade="80"/>
      <w:sz w:val="32"/>
      <w:szCs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AC32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vjopia@utem.c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fredo\AppData\Roaming\Microsoft\Templates\Curr&#237;culum%20V&#237;tae%20(cronol&#243;gico).dotx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(cronológico)</Template>
  <TotalTime>39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</dc:creator>
  <cp:keywords/>
  <dc:description/>
  <cp:lastModifiedBy>Alfredo Jopia</cp:lastModifiedBy>
  <cp:revision>3</cp:revision>
  <dcterms:created xsi:type="dcterms:W3CDTF">2021-11-05T16:04:00Z</dcterms:created>
  <dcterms:modified xsi:type="dcterms:W3CDTF">2021-11-05T16:46:00Z</dcterms:modified>
</cp:coreProperties>
</file>