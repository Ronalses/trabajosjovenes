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C71593" w14:paraId="409C742C" w14:textId="77777777" w:rsidTr="00C420C8">
        <w:tc>
          <w:tcPr>
            <w:tcW w:w="3023" w:type="dxa"/>
          </w:tcPr>
          <w:p w14:paraId="65F299D8" w14:textId="7222C544" w:rsidR="00C420C8" w:rsidRPr="00C71593" w:rsidRDefault="008D39A3" w:rsidP="003856C9">
            <w:pPr>
              <w:pStyle w:val="Ttulo1"/>
              <w:rPr>
                <w:rFonts w:ascii="Arial" w:hAnsi="Arial" w:cs="Arial"/>
              </w:rPr>
            </w:pPr>
            <w:r w:rsidRPr="00C71593">
              <w:rPr>
                <w:rFonts w:ascii="Arial" w:hAnsi="Arial" w:cs="Arial"/>
              </w:rPr>
              <w:t>JAviera galarce matthews</w:t>
            </w:r>
          </w:p>
          <w:p w14:paraId="2704EA4F" w14:textId="77777777" w:rsidR="00C420C8" w:rsidRPr="00C71593" w:rsidRDefault="00C420C8" w:rsidP="005246B9">
            <w:pPr>
              <w:pStyle w:val="Grfico"/>
              <w:rPr>
                <w:rFonts w:ascii="Arial" w:hAnsi="Arial" w:cs="Arial"/>
              </w:rPr>
            </w:pPr>
            <w:r w:rsidRPr="00C71593">
              <w:rPr>
                <w:rFonts w:ascii="Arial" w:hAnsi="Arial" w:cs="Arial"/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A7268DD" wp14:editId="322DAE71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874D87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29D8F53" w14:textId="50A12E7B" w:rsidR="00C420C8" w:rsidRPr="00C71593" w:rsidRDefault="008D39A3" w:rsidP="00441EB9">
            <w:pPr>
              <w:pStyle w:val="Ttulo3"/>
              <w:rPr>
                <w:rFonts w:ascii="Arial" w:hAnsi="Arial" w:cs="Arial"/>
              </w:rPr>
            </w:pPr>
            <w:r w:rsidRPr="00C71593">
              <w:rPr>
                <w:rFonts w:ascii="Arial" w:hAnsi="Arial" w:cs="Arial"/>
              </w:rPr>
              <w:t>javiera.galarce@inacapmail.cl</w:t>
            </w:r>
          </w:p>
          <w:p w14:paraId="71902696" w14:textId="77777777" w:rsidR="00C420C8" w:rsidRPr="00C71593" w:rsidRDefault="00C420C8" w:rsidP="005246B9">
            <w:pPr>
              <w:pStyle w:val="Grfico"/>
              <w:rPr>
                <w:rFonts w:ascii="Arial" w:hAnsi="Arial" w:cs="Arial"/>
              </w:rPr>
            </w:pPr>
            <w:r w:rsidRPr="00C71593">
              <w:rPr>
                <w:rFonts w:ascii="Arial" w:hAnsi="Arial" w:cs="Arial"/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D89FBD2" wp14:editId="518E67CD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4D06E1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225349E" w14:textId="6302BD3D" w:rsidR="00C420C8" w:rsidRPr="00C71593" w:rsidRDefault="008D39A3" w:rsidP="00441EB9">
            <w:pPr>
              <w:pStyle w:val="Ttulo3"/>
              <w:rPr>
                <w:rFonts w:ascii="Arial" w:hAnsi="Arial" w:cs="Arial"/>
              </w:rPr>
            </w:pPr>
            <w:r w:rsidRPr="00C71593">
              <w:rPr>
                <w:rFonts w:ascii="Arial" w:hAnsi="Arial" w:cs="Arial"/>
              </w:rPr>
              <w:t>+56934265407</w:t>
            </w:r>
          </w:p>
          <w:tbl>
            <w:tblPr>
              <w:tblpPr w:leftFromText="141" w:rightFromText="141" w:vertAnchor="text" w:horzAnchor="margin" w:tblpY="103"/>
              <w:tblOverlap w:val="never"/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8D39A3" w:rsidRPr="00C71593" w14:paraId="1431DC20" w14:textId="77777777" w:rsidTr="008D39A3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05C1C59" w14:textId="77777777" w:rsidR="008D39A3" w:rsidRPr="00C71593" w:rsidRDefault="008D39A3" w:rsidP="008D39A3">
                  <w:pPr>
                    <w:pStyle w:val="Ttulo3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Aptitudes:"/>
                      <w:tag w:val="Aptitudes:"/>
                      <w:id w:val="1490835561"/>
                      <w:placeholder>
                        <w:docPart w:val="59B35A597BD24EBF86E41397087CB3D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71593">
                        <w:rPr>
                          <w:rFonts w:ascii="Arial" w:hAnsi="Arial" w:cs="Arial"/>
                          <w:lang w:bidi="es-ES"/>
                        </w:rPr>
                        <w:t>Aptitudes</w:t>
                      </w:r>
                    </w:sdtContent>
                  </w:sdt>
                </w:p>
                <w:p w14:paraId="18B87F3D" w14:textId="77777777" w:rsidR="008D39A3" w:rsidRPr="00C71593" w:rsidRDefault="008D39A3" w:rsidP="008D39A3">
                  <w:pPr>
                    <w:pStyle w:val="Lneadegrfico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3C1951B" wp14:editId="2481F424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9C5725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F61934" w14:textId="31CCA33A" w:rsidR="008D39A3" w:rsidRPr="00C71593" w:rsidRDefault="008D39A3" w:rsidP="008D39A3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Me manejo bien con la tecnología, soy carismática, me gusta trabajar en equipo y </w:t>
                  </w:r>
                  <w:r w:rsidR="002D5DA1" w:rsidRPr="00C71593">
                    <w:rPr>
                      <w:rFonts w:ascii="Arial" w:hAnsi="Arial" w:cs="Arial"/>
                    </w:rPr>
                    <w:t>ayudar a</w:t>
                  </w:r>
                  <w:r w:rsidRPr="00C71593">
                    <w:rPr>
                      <w:rFonts w:ascii="Arial" w:hAnsi="Arial" w:cs="Arial"/>
                    </w:rPr>
                    <w:t xml:space="preserve"> las personas.</w:t>
                  </w:r>
                </w:p>
              </w:tc>
            </w:tr>
          </w:tbl>
          <w:p w14:paraId="28606000" w14:textId="799844CB" w:rsidR="00C420C8" w:rsidRPr="00C71593" w:rsidRDefault="00C420C8" w:rsidP="005246B9">
            <w:pPr>
              <w:pStyle w:val="Grfico"/>
              <w:rPr>
                <w:rFonts w:ascii="Arial" w:hAnsi="Arial" w:cs="Arial"/>
              </w:rPr>
            </w:pPr>
          </w:p>
          <w:p w14:paraId="144FA83C" w14:textId="7B40A21E" w:rsidR="00C420C8" w:rsidRPr="00C71593" w:rsidRDefault="00C420C8" w:rsidP="00441EB9">
            <w:pPr>
              <w:pStyle w:val="Ttulo3"/>
              <w:rPr>
                <w:rFonts w:ascii="Arial" w:hAnsi="Arial" w:cs="Arial"/>
              </w:rPr>
            </w:pPr>
          </w:p>
          <w:p w14:paraId="732A1538" w14:textId="77777777" w:rsidR="00C420C8" w:rsidRPr="00C71593" w:rsidRDefault="00C420C8" w:rsidP="003856C9">
            <w:pPr>
              <w:rPr>
                <w:rFonts w:ascii="Arial" w:hAnsi="Arial" w:cs="Arial"/>
              </w:rPr>
            </w:pPr>
          </w:p>
        </w:tc>
        <w:tc>
          <w:tcPr>
            <w:tcW w:w="6912" w:type="dxa"/>
          </w:tcPr>
          <w:tbl>
            <w:tblPr>
              <w:tblW w:w="6815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815"/>
            </w:tblGrid>
            <w:tr w:rsidR="00C420C8" w:rsidRPr="00C71593" w14:paraId="38170F46" w14:textId="77777777" w:rsidTr="00C71593">
              <w:trPr>
                <w:trHeight w:val="4154"/>
              </w:trPr>
              <w:tc>
                <w:tcPr>
                  <w:tcW w:w="681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07D0D1D" w14:textId="77777777" w:rsidR="00C420C8" w:rsidRPr="00C71593" w:rsidRDefault="00FA5AD3" w:rsidP="008F6337">
                  <w:pPr>
                    <w:pStyle w:val="Ttulo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xperiencia:"/>
                      <w:tag w:val="Experiencia:"/>
                      <w:id w:val="1217937480"/>
                      <w:placeholder>
                        <w:docPart w:val="0714A8D4518045AAAE6425A4DE3E97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71593">
                        <w:rPr>
                          <w:rFonts w:ascii="Arial" w:hAnsi="Arial" w:cs="Arial"/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486CF078" w14:textId="047D6E8D" w:rsidR="00C420C8" w:rsidRPr="00C71593" w:rsidRDefault="008D39A3" w:rsidP="002B3890">
                  <w:pPr>
                    <w:pStyle w:val="Ttulo4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>vendedora – lancome / parque arauco</w:t>
                  </w:r>
                </w:p>
                <w:p w14:paraId="16520AC1" w14:textId="5F8F7E1A" w:rsidR="00C420C8" w:rsidRPr="00C71593" w:rsidRDefault="008D39A3" w:rsidP="008F6337">
                  <w:pPr>
                    <w:pStyle w:val="Ttulo5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>Junio 2021</w:t>
                  </w:r>
                  <w:r w:rsidR="00C420C8" w:rsidRPr="00C71593">
                    <w:rPr>
                      <w:rFonts w:ascii="Arial" w:hAnsi="Arial" w:cs="Arial"/>
                      <w:lang w:bidi="es-ES"/>
                    </w:rPr>
                    <w:t xml:space="preserve"> </w:t>
                  </w:r>
                  <w:r w:rsidRPr="00C71593">
                    <w:rPr>
                      <w:rFonts w:ascii="Arial" w:hAnsi="Arial" w:cs="Arial"/>
                      <w:lang w:bidi="es-ES"/>
                    </w:rPr>
                    <w:t>– agosto</w:t>
                  </w:r>
                  <w:r w:rsidRPr="00C71593">
                    <w:rPr>
                      <w:rFonts w:ascii="Arial" w:hAnsi="Arial" w:cs="Arial"/>
                    </w:rPr>
                    <w:t xml:space="preserve"> 2021</w:t>
                  </w:r>
                </w:p>
                <w:p w14:paraId="64735BD0" w14:textId="2C3ADC29" w:rsidR="00C420C8" w:rsidRPr="00C71593" w:rsidRDefault="008D39A3" w:rsidP="008F6337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Atención al cliente, aplicación de métodos de ventas </w:t>
                  </w:r>
                </w:p>
                <w:p w14:paraId="38962244" w14:textId="4F95A2D8" w:rsidR="00C420C8" w:rsidRPr="00C71593" w:rsidRDefault="008D39A3" w:rsidP="0043426C">
                  <w:pPr>
                    <w:pStyle w:val="Ttulo4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AYUDANTE DE cocina- little caesar </w:t>
                  </w:r>
                </w:p>
                <w:p w14:paraId="72AD4D29" w14:textId="5E9CA1C4" w:rsidR="00C420C8" w:rsidRPr="00C71593" w:rsidRDefault="008D39A3" w:rsidP="00F91A9C">
                  <w:pPr>
                    <w:pStyle w:val="Ttulo5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>Julio 2019</w:t>
                  </w:r>
                  <w:r w:rsidR="00C420C8" w:rsidRPr="00C71593">
                    <w:rPr>
                      <w:rFonts w:ascii="Arial" w:hAnsi="Arial" w:cs="Arial"/>
                      <w:lang w:bidi="es-ES"/>
                    </w:rPr>
                    <w:t xml:space="preserve"> – </w:t>
                  </w:r>
                  <w:r w:rsidRPr="00C71593">
                    <w:rPr>
                      <w:rFonts w:ascii="Arial" w:hAnsi="Arial" w:cs="Arial"/>
                    </w:rPr>
                    <w:t>agosto 2019</w:t>
                  </w:r>
                </w:p>
                <w:p w14:paraId="5B620647" w14:textId="77777777" w:rsidR="00C420C8" w:rsidRPr="00C71593" w:rsidRDefault="008D39A3" w:rsidP="00832F81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El principal aprendizaje fue, trabajar en equipo y bajo presión </w:t>
                  </w:r>
                </w:p>
                <w:p w14:paraId="6626FB8A" w14:textId="77777777" w:rsidR="00C71593" w:rsidRPr="00C71593" w:rsidRDefault="00C71593" w:rsidP="00C71593">
                  <w:pPr>
                    <w:pStyle w:val="Ttulo4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EMPAQUETADORA DE REGALOS PARIS </w:t>
                  </w:r>
                </w:p>
                <w:p w14:paraId="0FA1652D" w14:textId="77777777" w:rsidR="00C71593" w:rsidRPr="00C71593" w:rsidRDefault="00C71593" w:rsidP="00C71593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2015 </w:t>
                  </w:r>
                </w:p>
                <w:p w14:paraId="7D762284" w14:textId="5A8DC0E6" w:rsidR="00C71593" w:rsidRPr="00C71593" w:rsidRDefault="00C71593" w:rsidP="00C71593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Atención y manejo con los clientes </w:t>
                  </w:r>
                </w:p>
              </w:tc>
            </w:tr>
            <w:tr w:rsidR="00C420C8" w:rsidRPr="00C71593" w14:paraId="6902EEFB" w14:textId="77777777" w:rsidTr="00C71593">
              <w:trPr>
                <w:trHeight w:val="3717"/>
              </w:trPr>
              <w:tc>
                <w:tcPr>
                  <w:tcW w:w="681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7B1CADE" w14:textId="77777777" w:rsidR="00C420C8" w:rsidRPr="00C71593" w:rsidRDefault="00FA5AD3" w:rsidP="008F6337">
                  <w:pPr>
                    <w:pStyle w:val="Ttulo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ción:"/>
                      <w:tag w:val="Formación:"/>
                      <w:id w:val="1349516922"/>
                      <w:placeholder>
                        <w:docPart w:val="B820DBF65BCF40C5997D826B4B91C1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71593">
                        <w:rPr>
                          <w:rFonts w:ascii="Arial" w:hAnsi="Arial" w:cs="Arial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AC089B5" w14:textId="5742C217" w:rsidR="00C420C8" w:rsidRPr="00C71593" w:rsidRDefault="008D39A3" w:rsidP="002B3890">
                  <w:pPr>
                    <w:pStyle w:val="Ttulo4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>administracion hotelera</w:t>
                  </w:r>
                </w:p>
                <w:p w14:paraId="376F9D2D" w14:textId="490EF845" w:rsidR="00C420C8" w:rsidRPr="00C71593" w:rsidRDefault="008D39A3" w:rsidP="007B2F5C">
                  <w:pPr>
                    <w:pStyle w:val="Ttulo5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Inacap </w:t>
                  </w:r>
                </w:p>
                <w:p w14:paraId="17B68314" w14:textId="77777777" w:rsidR="00C420C8" w:rsidRPr="00C71593" w:rsidRDefault="008D39A3" w:rsidP="007B2F5C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>Actualmente cursando tercer año</w:t>
                  </w:r>
                </w:p>
                <w:p w14:paraId="00DEE3D5" w14:textId="77777777" w:rsidR="008D39A3" w:rsidRPr="00C71593" w:rsidRDefault="005E234F" w:rsidP="005E234F">
                  <w:pPr>
                    <w:pStyle w:val="Ttulo4"/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ESTUDIO BASICO Y MEDIA </w:t>
                  </w:r>
                </w:p>
                <w:p w14:paraId="6ADD673C" w14:textId="77777777" w:rsidR="005E234F" w:rsidRPr="00C71593" w:rsidRDefault="005E234F" w:rsidP="005E234F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Amanda Labarca </w:t>
                  </w:r>
                </w:p>
                <w:p w14:paraId="4FED9892" w14:textId="5B4376B7" w:rsidR="005E234F" w:rsidRPr="00C71593" w:rsidRDefault="005E234F" w:rsidP="005E234F">
                  <w:pPr>
                    <w:rPr>
                      <w:rFonts w:ascii="Arial" w:hAnsi="Arial" w:cs="Arial"/>
                    </w:rPr>
                  </w:pPr>
                  <w:r w:rsidRPr="00C71593">
                    <w:rPr>
                      <w:rFonts w:ascii="Arial" w:hAnsi="Arial" w:cs="Arial"/>
                    </w:rPr>
                    <w:t xml:space="preserve">Generación 2017 </w:t>
                  </w:r>
                </w:p>
              </w:tc>
            </w:tr>
          </w:tbl>
          <w:p w14:paraId="17696034" w14:textId="77777777" w:rsidR="00C420C8" w:rsidRPr="00C71593" w:rsidRDefault="00C420C8" w:rsidP="003856C9">
            <w:pPr>
              <w:rPr>
                <w:rFonts w:ascii="Arial" w:hAnsi="Arial" w:cs="Arial"/>
              </w:rPr>
            </w:pPr>
          </w:p>
        </w:tc>
      </w:tr>
    </w:tbl>
    <w:p w14:paraId="4D218830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50D3" w14:textId="77777777" w:rsidR="00FA5AD3" w:rsidRDefault="00FA5AD3" w:rsidP="003856C9">
      <w:pPr>
        <w:spacing w:after="0" w:line="240" w:lineRule="auto"/>
      </w:pPr>
      <w:r>
        <w:separator/>
      </w:r>
    </w:p>
  </w:endnote>
  <w:endnote w:type="continuationSeparator" w:id="0">
    <w:p w14:paraId="542B037B" w14:textId="77777777" w:rsidR="00FA5AD3" w:rsidRDefault="00FA5AD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C0E3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F8CA295" wp14:editId="114615A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9A72F6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0C0C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FBA788C" wp14:editId="5FAF8C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CB76A0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1F23" w14:textId="77777777" w:rsidR="00FA5AD3" w:rsidRDefault="00FA5AD3" w:rsidP="003856C9">
      <w:pPr>
        <w:spacing w:after="0" w:line="240" w:lineRule="auto"/>
      </w:pPr>
      <w:r>
        <w:separator/>
      </w:r>
    </w:p>
  </w:footnote>
  <w:footnote w:type="continuationSeparator" w:id="0">
    <w:p w14:paraId="18D37E30" w14:textId="77777777" w:rsidR="00FA5AD3" w:rsidRDefault="00FA5AD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D1EE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6D7E4A9" wp14:editId="636BF46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2F46FCC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6252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8BA8F19" wp14:editId="381098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75A9BC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3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D5DA1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E234F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D39A3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71593"/>
    <w:rsid w:val="00CE6306"/>
    <w:rsid w:val="00D11C4D"/>
    <w:rsid w:val="00D43143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A5AD3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66B7A"/>
  <w15:chartTrackingRefBased/>
  <w15:docId w15:val="{F6188DF5-FAF2-446B-97B2-DBE30CAE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14A8D4518045AAAE6425A4DE3E9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B9DBD-3E64-4FFF-B5CA-70EE4806CFC3}"/>
      </w:docPartPr>
      <w:docPartBody>
        <w:p w:rsidR="00000000" w:rsidRDefault="00312D27">
          <w:pPr>
            <w:pStyle w:val="0714A8D4518045AAAE6425A4DE3E9758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B820DBF65BCF40C5997D826B4B91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240A3-80B2-47C0-8E60-8890FF69060A}"/>
      </w:docPartPr>
      <w:docPartBody>
        <w:p w:rsidR="00000000" w:rsidRDefault="00312D27">
          <w:pPr>
            <w:pStyle w:val="B820DBF65BCF40C5997D826B4B91C1F9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59B35A597BD24EBF86E41397087CB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413FD-FCC3-4CF9-8F27-4A4CB4260CE6}"/>
      </w:docPartPr>
      <w:docPartBody>
        <w:p w:rsidR="00000000" w:rsidRDefault="00247587" w:rsidP="00247587">
          <w:pPr>
            <w:pStyle w:val="59B35A597BD24EBF86E41397087CB3D0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87"/>
    <w:rsid w:val="00247587"/>
    <w:rsid w:val="003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823D0F326F41588945EE5F5BF147B7">
    <w:name w:val="3A823D0F326F41588945EE5F5BF147B7"/>
  </w:style>
  <w:style w:type="paragraph" w:customStyle="1" w:styleId="6E20FEFB09BE4701A5060B646F010124">
    <w:name w:val="6E20FEFB09BE4701A5060B646F010124"/>
  </w:style>
  <w:style w:type="paragraph" w:customStyle="1" w:styleId="99033B2B5C864E0CA8C390138EC1A9FA">
    <w:name w:val="99033B2B5C864E0CA8C390138EC1A9FA"/>
  </w:style>
  <w:style w:type="paragraph" w:customStyle="1" w:styleId="89E997AB25B14E539296D09BF3D4A9E9">
    <w:name w:val="89E997AB25B14E539296D09BF3D4A9E9"/>
  </w:style>
  <w:style w:type="paragraph" w:customStyle="1" w:styleId="5AD4DD480B4447FEA6AE36E3A79D7C48">
    <w:name w:val="5AD4DD480B4447FEA6AE36E3A79D7C48"/>
  </w:style>
  <w:style w:type="paragraph" w:customStyle="1" w:styleId="66B01A90384B4E96AAE54DB2ACDF6CD7">
    <w:name w:val="66B01A90384B4E96AAE54DB2ACDF6CD7"/>
  </w:style>
  <w:style w:type="paragraph" w:customStyle="1" w:styleId="2B07E128D6624073BCD3DD92AA09ED83">
    <w:name w:val="2B07E128D6624073BCD3DD92AA09ED83"/>
  </w:style>
  <w:style w:type="paragraph" w:customStyle="1" w:styleId="CFC2DC88BC2B4EB4A7CDF505D17BC123">
    <w:name w:val="CFC2DC88BC2B4EB4A7CDF505D17BC123"/>
  </w:style>
  <w:style w:type="paragraph" w:customStyle="1" w:styleId="60DE21A6B40F47F4A96721E6506BCD56">
    <w:name w:val="60DE21A6B40F47F4A96721E6506BCD56"/>
  </w:style>
  <w:style w:type="paragraph" w:customStyle="1" w:styleId="0714A8D4518045AAAE6425A4DE3E9758">
    <w:name w:val="0714A8D4518045AAAE6425A4DE3E9758"/>
  </w:style>
  <w:style w:type="paragraph" w:customStyle="1" w:styleId="0244BE75A3B3405399EE348F3B6FEA9E">
    <w:name w:val="0244BE75A3B3405399EE348F3B6FEA9E"/>
  </w:style>
  <w:style w:type="paragraph" w:customStyle="1" w:styleId="92CF46B6076249EA9462D67E8BA1BF26">
    <w:name w:val="92CF46B6076249EA9462D67E8BA1BF26"/>
  </w:style>
  <w:style w:type="paragraph" w:customStyle="1" w:styleId="6AAAF527C93A4CC7ACE61BC3FC89906D">
    <w:name w:val="6AAAF527C93A4CC7ACE61BC3FC89906D"/>
  </w:style>
  <w:style w:type="paragraph" w:customStyle="1" w:styleId="01313515FD384833A324D0D1CAA8B1FD">
    <w:name w:val="01313515FD384833A324D0D1CAA8B1FD"/>
  </w:style>
  <w:style w:type="paragraph" w:customStyle="1" w:styleId="61619816432D4B07A39102A7F5674E18">
    <w:name w:val="61619816432D4B07A39102A7F5674E18"/>
  </w:style>
  <w:style w:type="paragraph" w:customStyle="1" w:styleId="EFDA39B4C74845D2BC0DFB1D1C54C731">
    <w:name w:val="EFDA39B4C74845D2BC0DFB1D1C54C731"/>
  </w:style>
  <w:style w:type="paragraph" w:customStyle="1" w:styleId="8DE854AC13864420910CD538C0A8A20E">
    <w:name w:val="8DE854AC13864420910CD538C0A8A20E"/>
  </w:style>
  <w:style w:type="paragraph" w:customStyle="1" w:styleId="94D64FA1BD8F43F1B28EB1EBB3018C85">
    <w:name w:val="94D64FA1BD8F43F1B28EB1EBB3018C85"/>
  </w:style>
  <w:style w:type="paragraph" w:customStyle="1" w:styleId="B820DBF65BCF40C5997D826B4B91C1F9">
    <w:name w:val="B820DBF65BCF40C5997D826B4B91C1F9"/>
  </w:style>
  <w:style w:type="paragraph" w:customStyle="1" w:styleId="7D66BE5F34EB4221BEB8542D5A2D3765">
    <w:name w:val="7D66BE5F34EB4221BEB8542D5A2D3765"/>
  </w:style>
  <w:style w:type="paragraph" w:customStyle="1" w:styleId="4675C171560B4C4C97A31840E2EE57B9">
    <w:name w:val="4675C171560B4C4C97A31840E2EE57B9"/>
  </w:style>
  <w:style w:type="paragraph" w:customStyle="1" w:styleId="1BD13D14F3084087A266050D93DC898F">
    <w:name w:val="1BD13D14F3084087A266050D93DC898F"/>
  </w:style>
  <w:style w:type="paragraph" w:customStyle="1" w:styleId="23C39CD6DB0740E3B2C919657C2D9894">
    <w:name w:val="23C39CD6DB0740E3B2C919657C2D9894"/>
  </w:style>
  <w:style w:type="paragraph" w:customStyle="1" w:styleId="15D466151EB7432687653F4A15B47599">
    <w:name w:val="15D466151EB7432687653F4A15B47599"/>
  </w:style>
  <w:style w:type="paragraph" w:customStyle="1" w:styleId="59B35A597BD24EBF86E41397087CB3D0">
    <w:name w:val="59B35A597BD24EBF86E41397087CB3D0"/>
    <w:rsid w:val="00247587"/>
  </w:style>
  <w:style w:type="paragraph" w:customStyle="1" w:styleId="89ED134217EF4846B4B358E86D13945E">
    <w:name w:val="89ED134217EF4846B4B358E86D13945E"/>
    <w:rsid w:val="00247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27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JAVIERA IGNACIA GALARCE MATTHEWS</cp:lastModifiedBy>
  <cp:revision>2</cp:revision>
  <dcterms:created xsi:type="dcterms:W3CDTF">2021-11-23T21:33:00Z</dcterms:created>
  <dcterms:modified xsi:type="dcterms:W3CDTF">2021-11-23T22:04:00Z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