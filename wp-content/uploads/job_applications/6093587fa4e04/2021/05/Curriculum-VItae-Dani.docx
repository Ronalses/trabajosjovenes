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B93310" w:rsidRPr="005152F2" w:rsidTr="00E941EF">
        <w:tc>
          <w:tcPr>
            <w:tcW w:w="3023" w:type="dxa"/>
          </w:tcPr>
          <w:sdt>
            <w:sdtPr>
              <w:rPr>
                <w:szCs w:val="44"/>
              </w:rPr>
              <w:alias w:val="Su nombre:"/>
              <w:tag w:val="Su nombre:"/>
              <w:id w:val="-1220516334"/>
              <w:placeholder>
                <w:docPart w:val="C0FB485AE5E75C4AB7D7ADB13D1333C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E2160D" w:rsidP="003856C9">
                <w:pPr>
                  <w:pStyle w:val="Ttulo1"/>
                </w:pPr>
                <w:r>
                  <w:rPr>
                    <w:szCs w:val="44"/>
                  </w:rPr>
                  <w:br/>
                </w:r>
                <w:r w:rsidR="0097187D" w:rsidRPr="00E33270">
                  <w:rPr>
                    <w:szCs w:val="44"/>
                  </w:rPr>
                  <w:t xml:space="preserve">Daniela </w:t>
                </w:r>
                <w:r w:rsidR="0097187D" w:rsidRPr="00E33270">
                  <w:rPr>
                    <w:szCs w:val="44"/>
                  </w:rPr>
                  <w:br/>
                  <w:t>LEgal</w:t>
                </w:r>
                <w:r w:rsidR="0097187D" w:rsidRPr="00E33270">
                  <w:rPr>
                    <w:szCs w:val="44"/>
                  </w:rPr>
                  <w:br/>
                  <w:t>Miranda</w:t>
                </w:r>
                <w:r w:rsidR="00E33270" w:rsidRPr="00E33270">
                  <w:rPr>
                    <w:szCs w:val="44"/>
                  </w:rPr>
                  <w:br/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441EB9" w:rsidRPr="005152F2" w:rsidTr="00E33270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B1C79E5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">
      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E33270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E33270" w:rsidRDefault="00E33270" w:rsidP="00E33270">
                  <w:pPr>
                    <w:pStyle w:val="Ttulo3"/>
                    <w:jc w:val="both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DAnielalegal55@gmail.com</w:t>
                  </w:r>
                </w:p>
              </w:tc>
            </w:tr>
            <w:tr w:rsidR="00441EB9" w:rsidRPr="005152F2" w:rsidTr="00E33270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D9B9C17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JZjn11AlAADd3gAADgAAAAAAAAAAAAAAAAAuAgAAZHJzL2Uyb0RvYy54bWxQ&#13;&#10;SwECLQAUAAYACAAAACEA2yfDXNwAAAAIAQAADwAAAAAAAAAAAAAAAACqJwAAZHJzL2Rvd25yZXYu&#13;&#10;eG1sUEsFBgAAAAAEAAQA8wAAALMoAAAAAA==&#13;&#10;">
      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E33270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E33270" w:rsidP="00441EB9">
                  <w:pPr>
                    <w:pStyle w:val="Ttulo3"/>
                  </w:pPr>
                  <w:r>
                    <w:t>+56954276239</w:t>
                  </w:r>
                </w:p>
              </w:tc>
            </w:tr>
            <w:tr w:rsidR="00441EB9" w:rsidRPr="005152F2" w:rsidTr="00E33270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Default="00E33270" w:rsidP="00E33270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Dirección:</w:t>
                  </w:r>
                </w:p>
                <w:p w:rsidR="00E33270" w:rsidRPr="00441EB9" w:rsidRDefault="00E33270" w:rsidP="00E33270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calle dos 6623 la cisterna</w:t>
                  </w:r>
                </w:p>
              </w:tc>
            </w:tr>
            <w:tr w:rsidR="005A7E57" w:rsidRPr="005152F2" w:rsidTr="00E33270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2C77B9" w:rsidRDefault="00BA7897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FA887D13C8D7E7408256E00F349E63E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5A7E57" w:rsidRDefault="00616FF4" w:rsidP="00616FF4">
                  <w:pPr>
                    <w:pStyle w:val="Elemento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4009810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E33270" w:rsidP="00D11C4D">
                  <w:r>
                    <w:t xml:space="preserve">Trabajar como </w:t>
                  </w:r>
                  <w:proofErr w:type="spellStart"/>
                  <w:r>
                    <w:t>delivery</w:t>
                  </w:r>
                  <w:proofErr w:type="spellEnd"/>
                  <w:r>
                    <w:t xml:space="preserve"> con disposición completa.</w:t>
                  </w:r>
                </w:p>
              </w:tc>
            </w:tr>
            <w:tr w:rsidR="00463463" w:rsidRPr="005152F2" w:rsidTr="00E33270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5A7E57" w:rsidRDefault="00E33270" w:rsidP="0043426C">
                  <w:pPr>
                    <w:pStyle w:val="Ttulo3"/>
                  </w:pPr>
                  <w:r>
                    <w:t>Habilidades</w:t>
                  </w:r>
                </w:p>
                <w:p w:rsidR="00616FF4" w:rsidRPr="005A7E57" w:rsidRDefault="00616FF4" w:rsidP="00616FF4">
                  <w:pPr>
                    <w:pStyle w:val="Elemento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87FD872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Default="00E33270" w:rsidP="00463463">
                  <w:r>
                    <w:t>Flexibilidad horaria</w:t>
                  </w:r>
                </w:p>
                <w:p w:rsidR="00E33270" w:rsidRDefault="00E33270" w:rsidP="00463463">
                  <w:r>
                    <w:t>Buen manejo de comunicación interpersonal</w:t>
                  </w:r>
                </w:p>
                <w:p w:rsidR="00E33270" w:rsidRDefault="00E33270" w:rsidP="00E33270">
                  <w:r>
                    <w:t>Buena orientación espacial dentro de la ciudad</w:t>
                  </w:r>
                </w:p>
                <w:p w:rsidR="00E33270" w:rsidRDefault="00E33270" w:rsidP="00E33270">
                  <w:r>
                    <w:t>Rapidez en realización de tareas</w:t>
                  </w:r>
                </w:p>
                <w:p w:rsidR="00E33270" w:rsidRPr="005152F2" w:rsidRDefault="00E33270" w:rsidP="00E33270">
                  <w:r>
                    <w:t>Adaptabilidad y rápida habilidad de aprendizaje.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BA7897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0E7560DE0CF3E5458342305896D1468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97187D" w:rsidRDefault="0097187D" w:rsidP="008F6337"/>
                <w:p w:rsidR="00E33270" w:rsidRPr="00E33270" w:rsidRDefault="00E33270" w:rsidP="008F6337">
                  <w:pPr>
                    <w:rPr>
                      <w:sz w:val="24"/>
                      <w:szCs w:val="24"/>
                    </w:rPr>
                  </w:pPr>
                </w:p>
                <w:p w:rsidR="0097187D" w:rsidRPr="00E33270" w:rsidRDefault="00E33270" w:rsidP="0097187D">
                  <w:pPr>
                    <w:rPr>
                      <w:sz w:val="24"/>
                      <w:szCs w:val="24"/>
                    </w:rPr>
                  </w:pPr>
                  <w:r w:rsidRPr="00E33270">
                    <w:rPr>
                      <w:sz w:val="24"/>
                      <w:szCs w:val="24"/>
                    </w:rPr>
                    <w:t xml:space="preserve">Trabajo de </w:t>
                  </w:r>
                  <w:proofErr w:type="spellStart"/>
                  <w:r w:rsidRPr="00E33270">
                    <w:rPr>
                      <w:sz w:val="24"/>
                      <w:szCs w:val="24"/>
                    </w:rPr>
                    <w:t>Delivery</w:t>
                  </w:r>
                  <w:proofErr w:type="spellEnd"/>
                  <w:r w:rsidRPr="00E33270">
                    <w:rPr>
                      <w:sz w:val="24"/>
                      <w:szCs w:val="24"/>
                    </w:rPr>
                    <w:t xml:space="preserve">: </w:t>
                  </w:r>
                </w:p>
                <w:p w:rsidR="00E33270" w:rsidRPr="00E33270" w:rsidRDefault="00E33270" w:rsidP="0097187D">
                  <w:pPr>
                    <w:rPr>
                      <w:sz w:val="24"/>
                      <w:szCs w:val="24"/>
                    </w:rPr>
                  </w:pPr>
                </w:p>
                <w:p w:rsidR="00E33270" w:rsidRPr="00E33270" w:rsidRDefault="00E33270" w:rsidP="0097187D">
                  <w:pPr>
                    <w:rPr>
                      <w:sz w:val="24"/>
                      <w:szCs w:val="24"/>
                    </w:rPr>
                  </w:pPr>
                  <w:r w:rsidRPr="00E33270">
                    <w:rPr>
                      <w:sz w:val="24"/>
                      <w:szCs w:val="24"/>
                    </w:rPr>
                    <w:t>Repartidora de productos a diferentes comunas de Santiago</w:t>
                  </w:r>
                </w:p>
                <w:p w:rsidR="00E33270" w:rsidRPr="00E33270" w:rsidRDefault="00E33270" w:rsidP="0097187D">
                  <w:pPr>
                    <w:rPr>
                      <w:sz w:val="24"/>
                      <w:szCs w:val="24"/>
                    </w:rPr>
                  </w:pPr>
                </w:p>
                <w:p w:rsidR="00E33270" w:rsidRPr="0097187D" w:rsidRDefault="00E33270" w:rsidP="0097187D">
                  <w:r w:rsidRPr="00E33270">
                    <w:rPr>
                      <w:sz w:val="24"/>
                      <w:szCs w:val="24"/>
                    </w:rPr>
                    <w:t>Asistencia y organización en toma de pruebas EUNACOM 2020</w:t>
                  </w:r>
                </w:p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BA7897" w:rsidP="008F6337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B3DAEB153B960A4A8DB055A36223E1A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97187D" w:rsidRDefault="0097187D" w:rsidP="002B3890">
                  <w:pPr>
                    <w:pStyle w:val="Ttulo4"/>
                  </w:pPr>
                </w:p>
                <w:p w:rsidR="0097187D" w:rsidRDefault="0097187D" w:rsidP="002B3890">
                  <w:pPr>
                    <w:pStyle w:val="Ttulo4"/>
                  </w:pPr>
                </w:p>
                <w:p w:rsidR="0097187D" w:rsidRDefault="0097187D" w:rsidP="002B3890">
                  <w:pPr>
                    <w:pStyle w:val="Ttulo4"/>
                  </w:pPr>
                </w:p>
                <w:p w:rsidR="007B2F5C" w:rsidRDefault="0097187D" w:rsidP="002B3890">
                  <w:pPr>
                    <w:pStyle w:val="Ttulo4"/>
                  </w:pPr>
                  <w:r>
                    <w:t>Educación b</w:t>
                  </w:r>
                  <w:r w:rsidR="00E33270">
                    <w:t>á</w:t>
                  </w:r>
                  <w:r>
                    <w:t>sica y media completa</w:t>
                  </w:r>
                </w:p>
                <w:p w:rsidR="0097187D" w:rsidRPr="0043426C" w:rsidRDefault="0097187D" w:rsidP="002B3890">
                  <w:pPr>
                    <w:pStyle w:val="Ttulo4"/>
                  </w:pPr>
                  <w:r>
                    <w:t>EGresada</w:t>
                  </w:r>
                </w:p>
                <w:p w:rsidR="0097187D" w:rsidRDefault="0097187D" w:rsidP="007B2F5C">
                  <w:pPr>
                    <w:pStyle w:val="Ttulo5"/>
                  </w:pPr>
                </w:p>
                <w:p w:rsidR="007B2F5C" w:rsidRPr="005152F2" w:rsidRDefault="0097187D" w:rsidP="007B2F5C">
                  <w:pPr>
                    <w:pStyle w:val="Ttulo5"/>
                  </w:pPr>
                  <w:r>
                    <w:t>Instituto Miguel León Prado</w:t>
                  </w:r>
                </w:p>
                <w:p w:rsidR="008F6337" w:rsidRDefault="008F6337" w:rsidP="007B2F5C"/>
                <w:p w:rsidR="00E2160D" w:rsidRDefault="00E2160D" w:rsidP="007B2F5C"/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E33270" w:rsidP="008F6337">
                  <w:pPr>
                    <w:pStyle w:val="Ttulo2"/>
                  </w:pPr>
                  <w:r>
                    <w:t>Aptitudes</w:t>
                  </w:r>
                </w:p>
                <w:p w:rsidR="00E33270" w:rsidRDefault="00E33270" w:rsidP="00E33270">
                  <w:r>
                    <w:t>Maquillaje y diseño artístico</w:t>
                  </w:r>
                </w:p>
                <w:p w:rsidR="00E33270" w:rsidRDefault="00E33270" w:rsidP="00E33270">
                  <w:pPr>
                    <w:jc w:val="both"/>
                  </w:pPr>
                </w:p>
                <w:p w:rsidR="00E33270" w:rsidRDefault="00E33270" w:rsidP="00E33270">
                  <w:r>
                    <w:t>Manejo de ingles Alto</w:t>
                  </w:r>
                </w:p>
                <w:p w:rsidR="00E33270" w:rsidRDefault="00E33270" w:rsidP="00E33270">
                  <w:pPr>
                    <w:jc w:val="both"/>
                  </w:pPr>
                </w:p>
                <w:p w:rsidR="008F6337" w:rsidRDefault="00E33270" w:rsidP="00E33270">
                  <w:r>
                    <w:t xml:space="preserve">Escuela de modelaje Milano </w:t>
                  </w:r>
                  <w:proofErr w:type="spellStart"/>
                  <w:r>
                    <w:t>Models</w:t>
                  </w:r>
                  <w:proofErr w:type="spellEnd"/>
                </w:p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Sinespaciado"/>
      </w:pPr>
    </w:p>
    <w:p w:rsidR="00E33270" w:rsidRDefault="00E33270" w:rsidP="0019561F">
      <w:pPr>
        <w:pStyle w:val="Sinespaciado"/>
      </w:pPr>
    </w:p>
    <w:p w:rsidR="00E33270" w:rsidRDefault="00E33270" w:rsidP="0019561F">
      <w:pPr>
        <w:pStyle w:val="Sinespaciado"/>
      </w:pPr>
    </w:p>
    <w:sectPr w:rsidR="00E33270" w:rsidSect="004126A8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7897" w:rsidRDefault="00BA7897" w:rsidP="003856C9">
      <w:pPr>
        <w:spacing w:after="0" w:line="240" w:lineRule="auto"/>
      </w:pPr>
      <w:r>
        <w:separator/>
      </w:r>
    </w:p>
  </w:endnote>
  <w:endnote w:type="continuationSeparator" w:id="0">
    <w:p w:rsidR="00BA7897" w:rsidRDefault="00BA789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3E2FDD3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&#13;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6C63F4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DA5E309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&#13;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7897" w:rsidRDefault="00BA7897" w:rsidP="003856C9">
      <w:pPr>
        <w:spacing w:after="0" w:line="240" w:lineRule="auto"/>
      </w:pPr>
      <w:r>
        <w:separator/>
      </w:r>
    </w:p>
  </w:footnote>
  <w:footnote w:type="continuationSeparator" w:id="0">
    <w:p w:rsidR="00BA7897" w:rsidRDefault="00BA789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F11E098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4jqvBYAAN2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&#13;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5B9A60E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BLvvxYAANy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&#13;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7D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126A8"/>
    <w:rsid w:val="0043426C"/>
    <w:rsid w:val="00441EB9"/>
    <w:rsid w:val="00463463"/>
    <w:rsid w:val="00473EF8"/>
    <w:rsid w:val="004760E5"/>
    <w:rsid w:val="0048756A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6C63F4"/>
    <w:rsid w:val="00743379"/>
    <w:rsid w:val="007803B7"/>
    <w:rsid w:val="007B2F5C"/>
    <w:rsid w:val="007C5F05"/>
    <w:rsid w:val="00832043"/>
    <w:rsid w:val="00832F81"/>
    <w:rsid w:val="008C7CA2"/>
    <w:rsid w:val="008F6337"/>
    <w:rsid w:val="0097187D"/>
    <w:rsid w:val="00A42F91"/>
    <w:rsid w:val="00AF1258"/>
    <w:rsid w:val="00B01E52"/>
    <w:rsid w:val="00B550FC"/>
    <w:rsid w:val="00B85871"/>
    <w:rsid w:val="00B93310"/>
    <w:rsid w:val="00BA7897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2160D"/>
    <w:rsid w:val="00E24F67"/>
    <w:rsid w:val="00E33270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726818"/>
  <w15:chartTrackingRefBased/>
  <w15:docId w15:val="{9FD8D66A-488E-C042-A351-E58E9F85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uario/Library/Containers/com.microsoft.Word/Data/Library/Application%20Support/Microsoft/Office/16.0/DTS/es-ES%7bEC75BD05-9F2F-2149-B353-2B17F0C36715%7d/%7b0EFB6162-BA9F-8C49-9813-9979183D673F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FB485AE5E75C4AB7D7ADB13D133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F24BF-3E13-9D48-94DD-50B7B8AAA2B0}"/>
      </w:docPartPr>
      <w:docPartBody>
        <w:p w:rsidR="00000000" w:rsidRDefault="00D95816">
          <w:pPr>
            <w:pStyle w:val="C0FB485AE5E75C4AB7D7ADB13D1333CA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FA887D13C8D7E7408256E00F349E6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96A8C-F660-0147-A341-951AC0F8E709}"/>
      </w:docPartPr>
      <w:docPartBody>
        <w:p w:rsidR="00000000" w:rsidRDefault="00D95816">
          <w:pPr>
            <w:pStyle w:val="FA887D13C8D7E7408256E00F349E63E7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0E7560DE0CF3E5458342305896D14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CBAF3-E165-154A-8558-927762586938}"/>
      </w:docPartPr>
      <w:docPartBody>
        <w:p w:rsidR="00000000" w:rsidRDefault="00D95816">
          <w:pPr>
            <w:pStyle w:val="0E7560DE0CF3E5458342305896D14680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B3DAEB153B960A4A8DB055A36223E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E326E-6951-354B-AD86-F1ECD21180D9}"/>
      </w:docPartPr>
      <w:docPartBody>
        <w:p w:rsidR="00000000" w:rsidRDefault="00D95816">
          <w:pPr>
            <w:pStyle w:val="B3DAEB153B960A4A8DB055A36223E1A7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16"/>
    <w:rsid w:val="00D9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0FB485AE5E75C4AB7D7ADB13D1333CA">
    <w:name w:val="C0FB485AE5E75C4AB7D7ADB13D1333CA"/>
  </w:style>
  <w:style w:type="paragraph" w:customStyle="1" w:styleId="33B5B2990C779449AB0C245785CA7CD5">
    <w:name w:val="33B5B2990C779449AB0C245785CA7CD5"/>
  </w:style>
  <w:style w:type="paragraph" w:customStyle="1" w:styleId="49F2BCF46156B54F824FF6E189B0281B">
    <w:name w:val="49F2BCF46156B54F824FF6E189B0281B"/>
  </w:style>
  <w:style w:type="paragraph" w:customStyle="1" w:styleId="E8D9544EA06EDF459E22AD5151784F15">
    <w:name w:val="E8D9544EA06EDF459E22AD5151784F15"/>
  </w:style>
  <w:style w:type="paragraph" w:customStyle="1" w:styleId="903DF1E25009064FBE22B53983FA0D74">
    <w:name w:val="903DF1E25009064FBE22B53983FA0D74"/>
  </w:style>
  <w:style w:type="paragraph" w:customStyle="1" w:styleId="FA887D13C8D7E7408256E00F349E63E7">
    <w:name w:val="FA887D13C8D7E7408256E00F349E63E7"/>
  </w:style>
  <w:style w:type="paragraph" w:customStyle="1" w:styleId="DAF47D5E6CF2E84198432073FB13EEC1">
    <w:name w:val="DAF47D5E6CF2E84198432073FB13EEC1"/>
  </w:style>
  <w:style w:type="paragraph" w:customStyle="1" w:styleId="45283AC4B1461D4FA71172BC0C5AFB12">
    <w:name w:val="45283AC4B1461D4FA71172BC0C5AFB12"/>
  </w:style>
  <w:style w:type="paragraph" w:customStyle="1" w:styleId="719F10252A33AC41B7D25204B5450BAC">
    <w:name w:val="719F10252A33AC41B7D25204B5450BAC"/>
  </w:style>
  <w:style w:type="paragraph" w:customStyle="1" w:styleId="0E7560DE0CF3E5458342305896D14680">
    <w:name w:val="0E7560DE0CF3E5458342305896D14680"/>
  </w:style>
  <w:style w:type="paragraph" w:customStyle="1" w:styleId="C140647474238A409C76B008282E2371">
    <w:name w:val="C140647474238A409C76B008282E2371"/>
  </w:style>
  <w:style w:type="paragraph" w:customStyle="1" w:styleId="F15577B6130B044284E47DE0419B8AD7">
    <w:name w:val="F15577B6130B044284E47DE0419B8AD7"/>
  </w:style>
  <w:style w:type="paragraph" w:customStyle="1" w:styleId="A29D33F6006E9E48915CB19F14E326B8">
    <w:name w:val="A29D33F6006E9E48915CB19F14E326B8"/>
  </w:style>
  <w:style w:type="paragraph" w:customStyle="1" w:styleId="27EEFBF296576E4095F4D78F68C8EE09">
    <w:name w:val="27EEFBF296576E4095F4D78F68C8EE09"/>
  </w:style>
  <w:style w:type="paragraph" w:customStyle="1" w:styleId="F2F2B7E7C7F49E4DADF565942D2A6918">
    <w:name w:val="F2F2B7E7C7F49E4DADF565942D2A6918"/>
  </w:style>
  <w:style w:type="paragraph" w:customStyle="1" w:styleId="2822FE771285B440B0F86E452E34CD9F">
    <w:name w:val="2822FE771285B440B0F86E452E34CD9F"/>
  </w:style>
  <w:style w:type="paragraph" w:customStyle="1" w:styleId="B3DAEB153B960A4A8DB055A36223E1A7">
    <w:name w:val="B3DAEB153B960A4A8DB055A36223E1A7"/>
  </w:style>
  <w:style w:type="paragraph" w:customStyle="1" w:styleId="F3830618811C51499818D3F61877AE5F">
    <w:name w:val="F3830618811C51499818D3F61877AE5F"/>
  </w:style>
  <w:style w:type="paragraph" w:customStyle="1" w:styleId="DD11EE7F30034045BCB57611D089EB95">
    <w:name w:val="DD11EE7F30034045BCB57611D089EB95"/>
  </w:style>
  <w:style w:type="paragraph" w:customStyle="1" w:styleId="F41C463E83856B44AF3C298AF6DBAC60">
    <w:name w:val="F41C463E83856B44AF3C298AF6DBAC60"/>
  </w:style>
  <w:style w:type="paragraph" w:customStyle="1" w:styleId="9A7D0A124835DD4A80F6870A890656D0">
    <w:name w:val="9A7D0A124835DD4A80F6870A890656D0"/>
  </w:style>
  <w:style w:type="paragraph" w:customStyle="1" w:styleId="042625A5A9F7D241BC5C021EBFCE8680">
    <w:name w:val="042625A5A9F7D241BC5C021EBFCE86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MOO.dotx</Template>
  <TotalTime>21</TotalTime>
  <Pages>2</Pages>
  <Words>113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
LEgal
Miranda</dc:creator>
  <cp:keywords/>
  <dc:description/>
  <cp:lastModifiedBy>DANIELA LEGAL</cp:lastModifiedBy>
  <cp:revision>1</cp:revision>
  <dcterms:created xsi:type="dcterms:W3CDTF">2020-12-15T22:43:00Z</dcterms:created>
  <dcterms:modified xsi:type="dcterms:W3CDTF">2020-12-15T23:05:00Z</dcterms:modified>
</cp:coreProperties>
</file>