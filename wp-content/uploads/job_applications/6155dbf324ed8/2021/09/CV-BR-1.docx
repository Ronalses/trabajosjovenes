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026"/>
      </w:tblGrid>
      <w:tr w:rsidR="00692703" w:rsidRPr="00BF578C" w14:paraId="15B8423E" w14:textId="77777777" w:rsidTr="00BF578C">
        <w:trPr>
          <w:trHeight w:hRule="exact" w:val="1276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1AC42CB" w14:textId="0CAF0691" w:rsidR="00692703" w:rsidRPr="00BF578C" w:rsidRDefault="00BF578C" w:rsidP="00913946">
            <w:pPr>
              <w:pStyle w:val="Ttulo"/>
              <w:rPr>
                <w:sz w:val="40"/>
                <w:szCs w:val="40"/>
                <w:lang w:val="pt-BR"/>
              </w:rPr>
            </w:pPr>
            <w:r w:rsidRPr="00BF578C">
              <w:rPr>
                <w:sz w:val="40"/>
                <w:szCs w:val="40"/>
                <w:lang w:val="pt-BR"/>
              </w:rPr>
              <w:t>barbara recabal h.</w:t>
            </w:r>
          </w:p>
          <w:p w14:paraId="188B1B8C" w14:textId="79105E0A" w:rsidR="00692703" w:rsidRDefault="00BF578C" w:rsidP="00913946">
            <w:pPr>
              <w:pStyle w:val="Informacindecontacto"/>
              <w:contextualSpacing w:val="0"/>
              <w:rPr>
                <w:lang w:val="pt-BR"/>
              </w:rPr>
            </w:pPr>
            <w:r w:rsidRPr="00BF578C">
              <w:rPr>
                <w:lang w:val="pt-BR"/>
              </w:rPr>
              <w:t>Quilicura, Santiago</w:t>
            </w:r>
            <w:r w:rsidR="00692703" w:rsidRPr="00BF578C">
              <w:rPr>
                <w:lang w:val="pt-BR"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459182552"/>
                <w:placeholder>
                  <w:docPart w:val="25A51F1C0577404FB6B090997730EF8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BF578C">
                  <w:rPr>
                    <w:lang w:val="pt-BR" w:bidi="es-ES"/>
                  </w:rPr>
                  <w:t>·</w:t>
                </w:r>
              </w:sdtContent>
            </w:sdt>
            <w:r w:rsidR="00692703" w:rsidRPr="00BF578C">
              <w:rPr>
                <w:lang w:val="pt-BR" w:bidi="es-ES"/>
              </w:rPr>
              <w:t xml:space="preserve"> </w:t>
            </w:r>
            <w:r w:rsidRPr="00BF578C">
              <w:rPr>
                <w:lang w:val="pt-BR"/>
              </w:rPr>
              <w:t>9</w:t>
            </w:r>
            <w:r>
              <w:rPr>
                <w:lang w:val="pt-BR"/>
              </w:rPr>
              <w:t xml:space="preserve"> 65074447</w:t>
            </w:r>
          </w:p>
          <w:p w14:paraId="2BAC8D5F" w14:textId="65BE76C1" w:rsidR="00692703" w:rsidRPr="00BF578C" w:rsidRDefault="00BF578C" w:rsidP="00BF578C">
            <w:pPr>
              <w:pStyle w:val="Informacindecontacto"/>
              <w:contextualSpacing w:val="0"/>
              <w:rPr>
                <w:lang w:val="pt-BR"/>
              </w:rPr>
            </w:pPr>
            <w:r w:rsidRPr="00BF578C">
              <w:rPr>
                <w:lang w:val="pt-BR"/>
              </w:rPr>
              <w:t>recabalbarbara31@gmail.com</w:t>
            </w:r>
          </w:p>
        </w:tc>
      </w:tr>
      <w:tr w:rsidR="009571D8" w:rsidRPr="00FD7C80" w14:paraId="0A23E9AD" w14:textId="77777777" w:rsidTr="00692703">
        <w:tc>
          <w:tcPr>
            <w:tcW w:w="9360" w:type="dxa"/>
            <w:tcMar>
              <w:top w:w="432" w:type="dxa"/>
            </w:tcMar>
          </w:tcPr>
          <w:sdt>
            <w:sdtPr>
              <w:alias w:val="Aptitudes:"/>
              <w:tag w:val="Aptitudes:"/>
              <w:id w:val="-1743781047"/>
              <w:placeholder>
                <w:docPart w:val="8A28C1ADB7444355B7A16D7C429ED7A0"/>
              </w:placeholder>
              <w:temporary/>
              <w:showingPlcHdr/>
              <w15:appearance w15:val="hidden"/>
            </w:sdtPr>
            <w:sdtEndPr/>
            <w:sdtContent>
              <w:p w14:paraId="2559BEFF" w14:textId="77777777" w:rsidR="003B7E81" w:rsidRPr="00FD7C80" w:rsidRDefault="003B7E81" w:rsidP="003B7E81">
                <w:pPr>
                  <w:pStyle w:val="Ttulo1"/>
                  <w:outlineLvl w:val="0"/>
                </w:pPr>
                <w:r w:rsidRPr="00FD7C80">
                  <w:rPr>
                    <w:lang w:bidi="es-ES"/>
                  </w:rPr>
                  <w:t>Aptitudes</w:t>
                </w:r>
              </w:p>
            </w:sdtContent>
          </w:sdt>
          <w:tbl>
            <w:tblPr>
              <w:tblStyle w:val="Tablaconcuadrcula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a de diseño del apartado Aptitudes"/>
            </w:tblPr>
            <w:tblGrid>
              <w:gridCol w:w="4410"/>
              <w:gridCol w:w="4616"/>
            </w:tblGrid>
            <w:tr w:rsidR="003B7E81" w:rsidRPr="00FD7C80" w14:paraId="18A107E3" w14:textId="77777777" w:rsidTr="00CC45E8">
              <w:tc>
                <w:tcPr>
                  <w:tcW w:w="4410" w:type="dxa"/>
                </w:tcPr>
                <w:p w14:paraId="644D0B95" w14:textId="0F75F0F4" w:rsidR="003B7E81" w:rsidRDefault="003B7E81" w:rsidP="006E7FAC">
                  <w:pPr>
                    <w:pStyle w:val="Listaconvietas"/>
                    <w:contextualSpacing w:val="0"/>
                  </w:pPr>
                  <w:r>
                    <w:t>Trabajo en equipo</w:t>
                  </w:r>
                </w:p>
                <w:p w14:paraId="4D39A4B2" w14:textId="77777777" w:rsidR="003B7E81" w:rsidRDefault="003B7E81" w:rsidP="003B7E81">
                  <w:pPr>
                    <w:pStyle w:val="Listaconvietas"/>
                    <w:contextualSpacing w:val="0"/>
                  </w:pPr>
                  <w:r>
                    <w:t>Liderazgo</w:t>
                  </w:r>
                </w:p>
                <w:p w14:paraId="7AC246BD" w14:textId="05E52480" w:rsidR="006E7FAC" w:rsidRPr="00FD7C80" w:rsidRDefault="006E7FAC" w:rsidP="003B7E81">
                  <w:pPr>
                    <w:pStyle w:val="Listaconvietas"/>
                    <w:contextualSpacing w:val="0"/>
                  </w:pPr>
                  <w:r>
                    <w:t>Puntual</w:t>
                  </w:r>
                </w:p>
              </w:tc>
              <w:tc>
                <w:tcPr>
                  <w:tcW w:w="4616" w:type="dxa"/>
                  <w:tcMar>
                    <w:left w:w="360" w:type="dxa"/>
                  </w:tcMar>
                </w:tcPr>
                <w:p w14:paraId="0A20CB48" w14:textId="77777777" w:rsidR="003B7E81" w:rsidRPr="00FD7C80" w:rsidRDefault="003B7E81" w:rsidP="003B7E81">
                  <w:pPr>
                    <w:pStyle w:val="Listaconvietas"/>
                    <w:contextualSpacing w:val="0"/>
                  </w:pPr>
                  <w:r>
                    <w:t>Responsabilidad</w:t>
                  </w:r>
                </w:p>
                <w:p w14:paraId="27233E22" w14:textId="77777777" w:rsidR="003B7E81" w:rsidRPr="00FD7C80" w:rsidRDefault="003B7E81" w:rsidP="003B7E81">
                  <w:pPr>
                    <w:pStyle w:val="Listaconvietas"/>
                    <w:contextualSpacing w:val="0"/>
                  </w:pPr>
                  <w:r>
                    <w:t>Trato con personas</w:t>
                  </w:r>
                </w:p>
                <w:p w14:paraId="0E1361F1" w14:textId="77777777" w:rsidR="003B7E81" w:rsidRPr="00FD7C80" w:rsidRDefault="003B7E81" w:rsidP="003B7E81">
                  <w:pPr>
                    <w:pStyle w:val="Listaconvietas"/>
                    <w:contextualSpacing w:val="0"/>
                  </w:pPr>
                  <w:r>
                    <w:t>Perseverante</w:t>
                  </w:r>
                </w:p>
              </w:tc>
            </w:tr>
          </w:tbl>
          <w:p w14:paraId="58D1F7FF" w14:textId="3853ADC3" w:rsidR="003B7E81" w:rsidRPr="00FD7C80" w:rsidRDefault="003B7E81" w:rsidP="00BF578C">
            <w:pPr>
              <w:contextualSpacing w:val="0"/>
            </w:pPr>
          </w:p>
        </w:tc>
      </w:tr>
    </w:tbl>
    <w:p w14:paraId="1EC844E0" w14:textId="52099796" w:rsidR="004E01EB" w:rsidRDefault="003B7E81" w:rsidP="004E01EB">
      <w:pPr>
        <w:pStyle w:val="Ttulo1"/>
      </w:pPr>
      <w:r>
        <w:t>CONOCIMIENTOS</w:t>
      </w:r>
    </w:p>
    <w:p w14:paraId="6EF4700E" w14:textId="33FA5618" w:rsidR="003B7E81" w:rsidRPr="00FD7C80" w:rsidRDefault="003B7E81" w:rsidP="003B7E81">
      <w:pPr>
        <w:pStyle w:val="Listaconvietas"/>
      </w:pPr>
      <w:r>
        <w:t>Uso de PC</w:t>
      </w:r>
    </w:p>
    <w:p w14:paraId="3D32211C" w14:textId="7E3DADA6" w:rsidR="00D7784E" w:rsidRPr="00B54D2C" w:rsidRDefault="003B7E81" w:rsidP="00B54D2C">
      <w:pPr>
        <w:pStyle w:val="Listaconvietas"/>
        <w:rPr>
          <w:lang w:val="en-US"/>
        </w:rPr>
      </w:pPr>
      <w:r w:rsidRPr="0063669A">
        <w:rPr>
          <w:lang w:val="en-US"/>
        </w:rPr>
        <w:t>Microsft Office (Word)</w:t>
      </w:r>
    </w:p>
    <w:p w14:paraId="173E54EA" w14:textId="4C33EF85" w:rsidR="00301E24" w:rsidRDefault="00301E24" w:rsidP="006E7FAC">
      <w:pPr>
        <w:pStyle w:val="Ttulo1"/>
      </w:pPr>
      <w:r>
        <w:t>experiencia</w:t>
      </w:r>
    </w:p>
    <w:p w14:paraId="24232FCE" w14:textId="4DC1F839" w:rsidR="00301E24" w:rsidRDefault="006E7FAC" w:rsidP="00301E24">
      <w:pPr>
        <w:pStyle w:val="Listaconvietas"/>
      </w:pPr>
      <w:proofErr w:type="spellStart"/>
      <w:r>
        <w:t>Volantera</w:t>
      </w:r>
      <w:proofErr w:type="spellEnd"/>
    </w:p>
    <w:p w14:paraId="255C762E" w14:textId="2C4A7AE7" w:rsidR="006E7FAC" w:rsidRPr="00301E24" w:rsidRDefault="006E7FAC" w:rsidP="00301E24">
      <w:pPr>
        <w:pStyle w:val="Listaconvietas"/>
      </w:pPr>
      <w:r>
        <w:t>Promotora</w:t>
      </w:r>
    </w:p>
    <w:sdt>
      <w:sdtPr>
        <w:alias w:val="Educación:"/>
        <w:tag w:val="Formación:"/>
        <w:id w:val="-1908763273"/>
        <w:placeholder>
          <w:docPart w:val="61FCE935FFA449A7A416666E68D9AE9B"/>
        </w:placeholder>
        <w:temporary/>
        <w:showingPlcHdr/>
        <w15:appearance w15:val="hidden"/>
      </w:sdtPr>
      <w:sdtEndPr/>
      <w:sdtContent>
        <w:p w14:paraId="5B457336" w14:textId="1C53E5A6" w:rsidR="00D7784E" w:rsidRDefault="00DA59AA" w:rsidP="00A93022">
          <w:pPr>
            <w:pStyle w:val="Ttulo1"/>
          </w:pPr>
          <w:r w:rsidRPr="00FD7C80">
            <w:rPr>
              <w:lang w:bidi="es-ES"/>
            </w:rPr>
            <w:t>Educación</w:t>
          </w:r>
        </w:p>
      </w:sdtContent>
    </w:sdt>
    <w:p w14:paraId="1484C084" w14:textId="77777777" w:rsidR="00D7784E" w:rsidRDefault="00D7784E" w:rsidP="00D7784E">
      <w:pPr>
        <w:pStyle w:val="Ttulo3"/>
      </w:pPr>
      <w:r>
        <w:t>año 2018</w:t>
      </w:r>
    </w:p>
    <w:p w14:paraId="43DA4060" w14:textId="77777777" w:rsidR="00D7784E" w:rsidRPr="00FD7C80" w:rsidRDefault="00D7784E" w:rsidP="00D7784E">
      <w:pPr>
        <w:pStyle w:val="Ttulo2"/>
      </w:pPr>
      <w:r>
        <w:t>EDUCACIÓN MEDIA COMPLETA</w:t>
      </w:r>
      <w:r w:rsidRPr="00FD7C80">
        <w:rPr>
          <w:lang w:bidi="es-ES"/>
        </w:rPr>
        <w:t xml:space="preserve">, </w:t>
      </w:r>
      <w:r>
        <w:rPr>
          <w:rStyle w:val="Referenciasutil"/>
        </w:rPr>
        <w:t xml:space="preserve">LICEO JOSÉ MIGUEL INFANTE </w:t>
      </w:r>
    </w:p>
    <w:p w14:paraId="628B653D" w14:textId="77777777" w:rsidR="00D7784E" w:rsidRDefault="00D7784E" w:rsidP="00D7784E">
      <w:pPr>
        <w:pStyle w:val="Ttulo3"/>
      </w:pPr>
    </w:p>
    <w:p w14:paraId="2931CCD5" w14:textId="10E334CB" w:rsidR="00D7784E" w:rsidRPr="00FD7C80" w:rsidRDefault="00301E24" w:rsidP="00D7784E">
      <w:pPr>
        <w:pStyle w:val="Ttulo3"/>
      </w:pPr>
      <w:r>
        <w:t>año 2020</w:t>
      </w:r>
      <w:r w:rsidR="00A93022">
        <w:t xml:space="preserve"> (2° año)</w:t>
      </w:r>
    </w:p>
    <w:p w14:paraId="61E921C6" w14:textId="70C23BA7" w:rsidR="00D7784E" w:rsidRDefault="00301E24" w:rsidP="00301E24">
      <w:pPr>
        <w:pStyle w:val="Ttulo2"/>
        <w:rPr>
          <w:rStyle w:val="Referenciasutil"/>
        </w:rPr>
      </w:pPr>
      <w:r>
        <w:t>administración pública</w:t>
      </w:r>
      <w:r w:rsidR="00D7784E" w:rsidRPr="00FD7C80">
        <w:rPr>
          <w:lang w:bidi="es-ES"/>
        </w:rPr>
        <w:t xml:space="preserve">, </w:t>
      </w:r>
      <w:sdt>
        <w:sdtPr>
          <w:rPr>
            <w:rStyle w:val="Referenciasutil"/>
          </w:rPr>
          <w:alias w:val="Escriba la universidad 1:"/>
          <w:tag w:val="Escriba la universidad 1:"/>
          <w:id w:val="1469775543"/>
          <w:placeholder>
            <w:docPart w:val="B90A9EC635C549518A518A7517066305"/>
          </w:placeholder>
          <w:temporary/>
          <w:showingPlcHdr/>
          <w15:appearance w15:val="hidden"/>
        </w:sdtPr>
        <w:sdtEndPr>
          <w:rPr>
            <w:rStyle w:val="Fuentedeprrafopredeter"/>
            <w:b/>
            <w:smallCaps w:val="0"/>
            <w:color w:val="1D824C" w:themeColor="accent1"/>
          </w:rPr>
        </w:sdtEndPr>
        <w:sdtContent>
          <w:r w:rsidR="00D7784E" w:rsidRPr="00FD7C80">
            <w:rPr>
              <w:rStyle w:val="Referenciasutil"/>
              <w:lang w:bidi="es-ES"/>
            </w:rPr>
            <w:t>Universidad</w:t>
          </w:r>
        </w:sdtContent>
      </w:sdt>
      <w:r w:rsidR="00D7784E">
        <w:rPr>
          <w:rStyle w:val="Referenciasutil"/>
        </w:rPr>
        <w:t xml:space="preserve"> autónoma de chile</w:t>
      </w:r>
    </w:p>
    <w:p w14:paraId="66775D71" w14:textId="0C48A7EC" w:rsidR="00D7784E" w:rsidRDefault="00D7784E" w:rsidP="00301E24">
      <w:pPr>
        <w:pStyle w:val="Ttulo2"/>
        <w:rPr>
          <w:rStyle w:val="Referenciasutil"/>
        </w:rPr>
      </w:pPr>
    </w:p>
    <w:p w14:paraId="4FD6E355" w14:textId="77777777" w:rsidR="0063669A" w:rsidRPr="00FD7C80" w:rsidRDefault="0063669A" w:rsidP="006E1507"/>
    <w:sectPr w:rsidR="0063669A" w:rsidRPr="00FD7C80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1E33C" w14:textId="77777777" w:rsidR="00BF578C" w:rsidRDefault="00BF578C" w:rsidP="0068194B">
      <w:r>
        <w:separator/>
      </w:r>
    </w:p>
    <w:p w14:paraId="15B756BB" w14:textId="77777777" w:rsidR="00BF578C" w:rsidRDefault="00BF578C"/>
    <w:p w14:paraId="358706EC" w14:textId="77777777" w:rsidR="00BF578C" w:rsidRDefault="00BF578C"/>
  </w:endnote>
  <w:endnote w:type="continuationSeparator" w:id="0">
    <w:p w14:paraId="50BBF2AF" w14:textId="77777777" w:rsidR="00BF578C" w:rsidRDefault="00BF578C" w:rsidP="0068194B">
      <w:r>
        <w:continuationSeparator/>
      </w:r>
    </w:p>
    <w:p w14:paraId="5559F29F" w14:textId="77777777" w:rsidR="00BF578C" w:rsidRDefault="00BF578C"/>
    <w:p w14:paraId="76BDAFCD" w14:textId="77777777" w:rsidR="00BF578C" w:rsidRDefault="00BF57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5AE18C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99B36" w14:textId="77777777" w:rsidR="00BF578C" w:rsidRDefault="00BF578C" w:rsidP="0068194B">
      <w:r>
        <w:separator/>
      </w:r>
    </w:p>
    <w:p w14:paraId="61E44327" w14:textId="77777777" w:rsidR="00BF578C" w:rsidRDefault="00BF578C"/>
    <w:p w14:paraId="0CF11586" w14:textId="77777777" w:rsidR="00BF578C" w:rsidRDefault="00BF578C"/>
  </w:footnote>
  <w:footnote w:type="continuationSeparator" w:id="0">
    <w:p w14:paraId="25282D30" w14:textId="77777777" w:rsidR="00BF578C" w:rsidRDefault="00BF578C" w:rsidP="0068194B">
      <w:r>
        <w:continuationSeparator/>
      </w:r>
    </w:p>
    <w:p w14:paraId="115A4A81" w14:textId="77777777" w:rsidR="00BF578C" w:rsidRDefault="00BF578C"/>
    <w:p w14:paraId="4FE8F5F4" w14:textId="77777777" w:rsidR="00BF578C" w:rsidRDefault="00BF57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22F80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D73941C" wp14:editId="2605BD2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FA1EFCE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8C"/>
    <w:rsid w:val="000001EF"/>
    <w:rsid w:val="00007322"/>
    <w:rsid w:val="00007728"/>
    <w:rsid w:val="00024584"/>
    <w:rsid w:val="00024730"/>
    <w:rsid w:val="000466E3"/>
    <w:rsid w:val="00055E95"/>
    <w:rsid w:val="0007021F"/>
    <w:rsid w:val="000B2BA5"/>
    <w:rsid w:val="000F2F8C"/>
    <w:rsid w:val="000F7E76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1E2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B7E81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3669A"/>
    <w:rsid w:val="006541C2"/>
    <w:rsid w:val="006618E9"/>
    <w:rsid w:val="0068194B"/>
    <w:rsid w:val="00692703"/>
    <w:rsid w:val="006A1962"/>
    <w:rsid w:val="006B5D48"/>
    <w:rsid w:val="006B7D7B"/>
    <w:rsid w:val="006C1A5E"/>
    <w:rsid w:val="006E1507"/>
    <w:rsid w:val="006E7FAC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3022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54D2C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578C"/>
    <w:rsid w:val="00BF61AC"/>
    <w:rsid w:val="00C1571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7784E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EE3D9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">
    <w:name w:val="E-mail Signature"/>
    <w:basedOn w:val="Normal"/>
    <w:link w:val="FirmadecorreoCar"/>
    <w:uiPriority w:val="99"/>
    <w:semiHidden/>
    <w:unhideWhenUsed/>
    <w:rsid w:val="00D917FC"/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cab\AppData\Local\Microsoft\Office\16.0\DTS\es-ES%7b6619F7BB-E900-471F-9EF4-C02364AD53C6%7d\%7bB188F906-8084-4D8C-B1A4-115F36C20332%7dtf16402488_win32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A51F1C0577404FB6B090997730E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7BECF-C7E3-4C46-A275-A7B79E0E73B4}"/>
      </w:docPartPr>
      <w:docPartBody>
        <w:p w:rsidR="00E3079F" w:rsidRDefault="00410D22">
          <w:pPr>
            <w:pStyle w:val="25A51F1C0577404FB6B090997730EF80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61FCE935FFA449A7A416666E68D9A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C757C-946B-45EF-A0E3-94A2A50FDA26}"/>
      </w:docPartPr>
      <w:docPartBody>
        <w:p w:rsidR="00E3079F" w:rsidRDefault="00410D22">
          <w:pPr>
            <w:pStyle w:val="61FCE935FFA449A7A416666E68D9AE9B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8A28C1ADB7444355B7A16D7C429ED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97822-AA43-4A63-8189-952ACF25C556}"/>
      </w:docPartPr>
      <w:docPartBody>
        <w:p w:rsidR="00E3079F" w:rsidRDefault="00410D22" w:rsidP="00410D22">
          <w:pPr>
            <w:pStyle w:val="8A28C1ADB7444355B7A16D7C429ED7A0"/>
          </w:pPr>
          <w:r w:rsidRPr="00FD7C80">
            <w:rPr>
              <w:lang w:bidi="es-ES"/>
            </w:rPr>
            <w:t>Aptitudes</w:t>
          </w:r>
        </w:p>
      </w:docPartBody>
    </w:docPart>
    <w:docPart>
      <w:docPartPr>
        <w:name w:val="B90A9EC635C549518A518A7517066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FB85E-6278-4777-B761-F9F38BCB8D20}"/>
      </w:docPartPr>
      <w:docPartBody>
        <w:p w:rsidR="00647ABA" w:rsidRDefault="00E3079F" w:rsidP="00E3079F">
          <w:pPr>
            <w:pStyle w:val="B90A9EC635C549518A518A7517066305"/>
          </w:pPr>
          <w:r w:rsidRPr="00FD7C80">
            <w:rPr>
              <w:rStyle w:val="Referenciasutil"/>
              <w:lang w:bidi="es-ES"/>
            </w:rPr>
            <w:t>Universidad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22"/>
    <w:rsid w:val="00410D22"/>
    <w:rsid w:val="00647ABA"/>
    <w:rsid w:val="00E3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90A9EC635C549518A518A7517066305">
    <w:name w:val="B90A9EC635C549518A518A7517066305"/>
    <w:rsid w:val="00E3079F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25A51F1C0577404FB6B090997730EF80">
    <w:name w:val="25A51F1C0577404FB6B090997730EF80"/>
  </w:style>
  <w:style w:type="character" w:styleId="Referenciasutil">
    <w:name w:val="Subtle Reference"/>
    <w:basedOn w:val="Fuentedeprrafopredeter"/>
    <w:uiPriority w:val="10"/>
    <w:qFormat/>
    <w:rsid w:val="00E3079F"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61FCE935FFA449A7A416666E68D9AE9B">
    <w:name w:val="61FCE935FFA449A7A416666E68D9AE9B"/>
  </w:style>
  <w:style w:type="paragraph" w:customStyle="1" w:styleId="8A28C1ADB7444355B7A16D7C429ED7A0">
    <w:name w:val="8A28C1ADB7444355B7A16D7C429ED7A0"/>
    <w:rsid w:val="00410D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%7bB188F906-8084-4D8C-B1A4-115F36C20332%7dtf16402488_win32.dotx</Template>
  <TotalTime>0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2021-09-30T15:39:00Z</dcterms:created>
  <dcterms:modified xsi:type="dcterms:W3CDTF">2021-09-30T15:39:00Z</dcterms:modified>
  <cp:category/>
</cp:coreProperties>
</file>