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8788" w14:textId="6410CBD6" w:rsidR="00563F2E" w:rsidRDefault="004A7890">
      <w:pPr>
        <w:pStyle w:val="Nombre"/>
      </w:pPr>
      <w:r>
        <w:t xml:space="preserve">trinidad lobos flores </w:t>
      </w:r>
    </w:p>
    <w:p w14:paraId="566E2481" w14:textId="366C2AD4" w:rsidR="0059120E" w:rsidRDefault="00563F2E" w:rsidP="00563F2E">
      <w:pPr>
        <w:pStyle w:val="Informacindecontacto"/>
        <w:tabs>
          <w:tab w:val="left" w:pos="3432"/>
        </w:tabs>
      </w:pPr>
      <w:r>
        <w:t xml:space="preserve">Luis </w:t>
      </w:r>
      <w:proofErr w:type="spellStart"/>
      <w:r>
        <w:t>pezoa</w:t>
      </w:r>
      <w:proofErr w:type="spellEnd"/>
      <w:r>
        <w:t xml:space="preserve"> veliz 662 / +5693</w:t>
      </w:r>
      <w:r w:rsidR="004A7890">
        <w:t xml:space="preserve">5439109 </w:t>
      </w:r>
      <w:r>
        <w:t xml:space="preserve">/ </w:t>
      </w:r>
      <w:r w:rsidR="004A7890">
        <w:t>trinida.lobos.flores</w:t>
      </w:r>
      <w:r>
        <w:t>@gmail.com</w:t>
      </w:r>
    </w:p>
    <w:p w14:paraId="5A7B4E17" w14:textId="77777777" w:rsidR="0059120E" w:rsidRDefault="00211B28">
      <w:pPr>
        <w:pStyle w:val="Ttulo1"/>
      </w:pPr>
      <w:sdt>
        <w:sdtPr>
          <w:id w:val="-819804518"/>
          <w:placeholder>
            <w:docPart w:val="D911441108D6D241A9278AFDEC1FD310"/>
          </w:placeholder>
          <w:temporary/>
          <w:showingPlcHdr/>
        </w:sdtPr>
        <w:sdtEndPr/>
        <w:sdtContent>
          <w:r w:rsidR="0091082B">
            <w:t>Resumen de aptitudes</w:t>
          </w:r>
        </w:sdtContent>
      </w:sdt>
    </w:p>
    <w:p w14:paraId="18357081" w14:textId="096DE032" w:rsidR="00563F2E" w:rsidRDefault="004A7890" w:rsidP="004A7890">
      <w:pPr>
        <w:pStyle w:val="Prrafodelista"/>
        <w:numPr>
          <w:ilvl w:val="0"/>
          <w:numId w:val="11"/>
        </w:numPr>
        <w:spacing w:after="180"/>
      </w:pPr>
      <w:r>
        <w:t xml:space="preserve">Respetuosa </w:t>
      </w:r>
    </w:p>
    <w:p w14:paraId="573E8CC5" w14:textId="2D6984D3" w:rsidR="004A7890" w:rsidRDefault="004A7890" w:rsidP="004A7890">
      <w:pPr>
        <w:pStyle w:val="Prrafodelista"/>
        <w:numPr>
          <w:ilvl w:val="0"/>
          <w:numId w:val="11"/>
        </w:numPr>
        <w:spacing w:after="180"/>
      </w:pPr>
      <w:proofErr w:type="gramStart"/>
      <w:r>
        <w:t>Pro activa</w:t>
      </w:r>
      <w:proofErr w:type="gramEnd"/>
    </w:p>
    <w:p w14:paraId="441957E3" w14:textId="4D6C2438" w:rsidR="004A7890" w:rsidRDefault="004A7890" w:rsidP="004A7890">
      <w:pPr>
        <w:pStyle w:val="Prrafodelista"/>
        <w:numPr>
          <w:ilvl w:val="0"/>
          <w:numId w:val="11"/>
        </w:numPr>
        <w:spacing w:after="180"/>
      </w:pPr>
      <w:r>
        <w:t>Puntual</w:t>
      </w:r>
    </w:p>
    <w:p w14:paraId="1B0CC7AB" w14:textId="3EC79D6E" w:rsidR="004A7890" w:rsidRDefault="004A7890" w:rsidP="004A7890">
      <w:pPr>
        <w:pStyle w:val="Prrafodelista"/>
        <w:numPr>
          <w:ilvl w:val="0"/>
          <w:numId w:val="11"/>
        </w:numPr>
        <w:spacing w:after="180"/>
      </w:pPr>
      <w:r>
        <w:t>Responsable</w:t>
      </w:r>
    </w:p>
    <w:p w14:paraId="738331D5" w14:textId="77777777" w:rsidR="004A7890" w:rsidRDefault="004A7890" w:rsidP="004A7890">
      <w:pPr>
        <w:pStyle w:val="Prrafodelista"/>
        <w:spacing w:after="180"/>
        <w:ind w:left="720" w:firstLine="0"/>
      </w:pPr>
    </w:p>
    <w:p w14:paraId="22F5AF96" w14:textId="77777777" w:rsidR="0059120E" w:rsidRDefault="00211B28">
      <w:pPr>
        <w:pStyle w:val="Ttulo1"/>
      </w:pPr>
      <w:sdt>
        <w:sdtPr>
          <w:id w:val="-1150367223"/>
          <w:placeholder>
            <w:docPart w:val="6EF1FB92867DF6458810DE1B4436205C"/>
          </w:placeholder>
          <w:temporary/>
          <w:showingPlcHdr/>
        </w:sdtPr>
        <w:sdtEndPr/>
        <w:sdtContent>
          <w:r w:rsidR="0091082B">
            <w:t>Formación</w:t>
          </w:r>
        </w:sdtContent>
      </w:sdt>
    </w:p>
    <w:p w14:paraId="465DC7F0" w14:textId="77777777" w:rsidR="0059120E" w:rsidRDefault="00211B28">
      <w:pPr>
        <w:pStyle w:val="Ttulo2"/>
      </w:pPr>
      <w:sdt>
        <w:sdtPr>
          <w:id w:val="-1529011685"/>
          <w:placeholder>
            <w:docPart w:val="7A51F900CE379A42BCA8EF1A2498F33E"/>
          </w:placeholder>
          <w:temporary/>
          <w:showingPlcHdr/>
        </w:sdtPr>
        <w:sdtEndPr/>
        <w:sdtContent>
          <w:r w:rsidR="0091082B">
            <w:t>Grado/Fecha de graduación</w:t>
          </w:r>
        </w:sdtContent>
      </w:sdt>
    </w:p>
    <w:p w14:paraId="13EE15FA" w14:textId="526E4923" w:rsidR="00563F2E" w:rsidRDefault="004A7890">
      <w:r>
        <w:t xml:space="preserve">Estudiante de educación media </w:t>
      </w:r>
    </w:p>
    <w:p w14:paraId="53E4E34D" w14:textId="10078377" w:rsidR="0059120E" w:rsidRDefault="00211B28" w:rsidP="004A7890">
      <w:pPr>
        <w:pStyle w:val="Ttulo1"/>
      </w:pPr>
      <w:sdt>
        <w:sdtPr>
          <w:id w:val="617349259"/>
          <w:placeholder>
            <w:docPart w:val="3FB0CC65D45BE149AC9EA522CB8CBB28"/>
          </w:placeholder>
          <w:temporary/>
          <w:showingPlcHdr/>
        </w:sdtPr>
        <w:sdtEndPr/>
        <w:sdtContent>
          <w:r w:rsidR="0091082B">
            <w:t>Experiencia</w:t>
          </w:r>
        </w:sdtContent>
      </w:sdt>
    </w:p>
    <w:p w14:paraId="0B4B3238" w14:textId="73045605" w:rsidR="004A7890" w:rsidRPr="004A7890" w:rsidRDefault="004A7890" w:rsidP="004A7890">
      <w:r>
        <w:t xml:space="preserve">Sin experiencia laboral </w:t>
      </w:r>
    </w:p>
    <w:p w14:paraId="499408E6" w14:textId="479C8E29" w:rsidR="0059120E" w:rsidRDefault="00211B28"/>
    <w:p w14:paraId="4F262ED4" w14:textId="7A03AB30" w:rsidR="0059120E" w:rsidRDefault="00211B28">
      <w:pPr>
        <w:pStyle w:val="Ttulo1"/>
      </w:pPr>
    </w:p>
    <w:p w14:paraId="06DF5B9A" w14:textId="5387359F" w:rsidR="0059120E" w:rsidRDefault="00211B28">
      <w:pPr>
        <w:pStyle w:val="Ttulo2"/>
      </w:pPr>
    </w:p>
    <w:p w14:paraId="41C9DB97" w14:textId="35855CBF" w:rsidR="0059120E" w:rsidRDefault="00211B28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DCB6" w14:textId="77777777" w:rsidR="0091082B" w:rsidRDefault="0091082B">
      <w:pPr>
        <w:spacing w:after="0" w:line="240" w:lineRule="auto"/>
      </w:pPr>
      <w:r>
        <w:separator/>
      </w:r>
    </w:p>
  </w:endnote>
  <w:endnote w:type="continuationSeparator" w:id="0">
    <w:p w14:paraId="5917FDCA" w14:textId="77777777" w:rsidR="0091082B" w:rsidRDefault="0091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3CEA9" w14:textId="77777777" w:rsidR="0059120E" w:rsidRDefault="0091082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56EC" w14:textId="77777777" w:rsidR="0091082B" w:rsidRDefault="0091082B">
      <w:pPr>
        <w:spacing w:after="0" w:line="240" w:lineRule="auto"/>
      </w:pPr>
      <w:r>
        <w:separator/>
      </w:r>
    </w:p>
  </w:footnote>
  <w:footnote w:type="continuationSeparator" w:id="0">
    <w:p w14:paraId="64DA2CC2" w14:textId="77777777" w:rsidR="0091082B" w:rsidRDefault="0091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C376" w14:textId="77777777" w:rsidR="0059120E" w:rsidRDefault="0091082B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57EE3A" wp14:editId="0A5AF72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7F5858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4uFwMAAK8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IkROLhcDAACv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FD6A" w14:textId="77777777" w:rsidR="0059120E" w:rsidRDefault="0091082B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C90D21" wp14:editId="620983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8EA8DC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03CC4"/>
    <w:multiLevelType w:val="hybridMultilevel"/>
    <w:tmpl w:val="67F489E4"/>
    <w:lvl w:ilvl="0" w:tplc="682CDAC6">
      <w:start w:val="202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2E"/>
    <w:rsid w:val="00211B28"/>
    <w:rsid w:val="00442125"/>
    <w:rsid w:val="004A7890"/>
    <w:rsid w:val="00563F2E"/>
    <w:rsid w:val="009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06DF4"/>
  <w15:docId w15:val="{5ED945B9-2C7F-D04B-B64B-D1231720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uario/Library/Containers/com.microsoft.Word/Data/Library/Application%20Support/Microsoft/Office/16.0/DTS/es-MX%7b15235874-F7AF-2D46-9E00-6E3CEE417F36%7d/%7b2A93000D-6113-D441-AE20-1CA124DC2AE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11441108D6D241A9278AFDEC1F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517D-59DF-8546-BC58-94524564193D}"/>
      </w:docPartPr>
      <w:docPartBody>
        <w:p w:rsidR="00B64E51" w:rsidRDefault="00704F08">
          <w:pPr>
            <w:pStyle w:val="D911441108D6D241A9278AFDEC1FD310"/>
          </w:pPr>
          <w:r>
            <w:t>Resumen de aptitudes</w:t>
          </w:r>
        </w:p>
      </w:docPartBody>
    </w:docPart>
    <w:docPart>
      <w:docPartPr>
        <w:name w:val="6EF1FB92867DF6458810DE1B44362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41064-2970-3E4A-9E9E-3608C5D15A19}"/>
      </w:docPartPr>
      <w:docPartBody>
        <w:p w:rsidR="00B64E51" w:rsidRDefault="00704F08">
          <w:pPr>
            <w:pStyle w:val="6EF1FB92867DF6458810DE1B4436205C"/>
          </w:pPr>
          <w:r>
            <w:t>Formación</w:t>
          </w:r>
        </w:p>
      </w:docPartBody>
    </w:docPart>
    <w:docPart>
      <w:docPartPr>
        <w:name w:val="7A51F900CE379A42BCA8EF1A2498F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95998-84E5-8141-8AC3-FED44C774F49}"/>
      </w:docPartPr>
      <w:docPartBody>
        <w:p w:rsidR="00B64E51" w:rsidRDefault="00704F08">
          <w:pPr>
            <w:pStyle w:val="7A51F900CE379A42BCA8EF1A2498F33E"/>
          </w:pPr>
          <w:r>
            <w:t>Grado/Fecha de graduación</w:t>
          </w:r>
        </w:p>
      </w:docPartBody>
    </w:docPart>
    <w:docPart>
      <w:docPartPr>
        <w:name w:val="3FB0CC65D45BE149AC9EA522CB8CB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6C55-76EE-A24F-B9C0-6B3695BC0457}"/>
      </w:docPartPr>
      <w:docPartBody>
        <w:p w:rsidR="00B64E51" w:rsidRDefault="00704F08">
          <w:pPr>
            <w:pStyle w:val="3FB0CC65D45BE149AC9EA522CB8CBB28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8"/>
    <w:rsid w:val="00704F08"/>
    <w:rsid w:val="00B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11441108D6D241A9278AFDEC1FD310">
    <w:name w:val="D911441108D6D241A9278AFDEC1FD310"/>
  </w:style>
  <w:style w:type="paragraph" w:customStyle="1" w:styleId="6EF1FB92867DF6458810DE1B4436205C">
    <w:name w:val="6EF1FB92867DF6458810DE1B4436205C"/>
  </w:style>
  <w:style w:type="paragraph" w:customStyle="1" w:styleId="7A51F900CE379A42BCA8EF1A2498F33E">
    <w:name w:val="7A51F900CE379A42BCA8EF1A2498F33E"/>
  </w:style>
  <w:style w:type="paragraph" w:customStyle="1" w:styleId="3FB0CC65D45BE149AC9EA522CB8CBB28">
    <w:name w:val="3FB0CC65D45BE149AC9EA522CB8CBB28"/>
  </w:style>
  <w:style w:type="paragraph" w:customStyle="1" w:styleId="49C685F9B2C14441B2242840A2F37693">
    <w:name w:val="49C685F9B2C14441B2242840A2F37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{2A93000D-6113-D441-AE20-1CA124DC2AEE}tf10002079.dotx</Template>
  <TotalTime>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LOBOS FLORES ARANZAZU E</cp:lastModifiedBy>
  <cp:revision>2</cp:revision>
  <dcterms:created xsi:type="dcterms:W3CDTF">2021-09-30T13:04:00Z</dcterms:created>
  <dcterms:modified xsi:type="dcterms:W3CDTF">2021-09-30T13:04:00Z</dcterms:modified>
</cp:coreProperties>
</file>