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21E1" w:rsidRDefault="00A15FD4" w:rsidP="00E672FB">
      <w:pPr>
        <w:pStyle w:val="Nombre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9B6944" wp14:editId="20225AC7">
            <wp:simplePos x="0" y="0"/>
            <wp:positionH relativeFrom="column">
              <wp:posOffset>3131820</wp:posOffset>
            </wp:positionH>
            <wp:positionV relativeFrom="paragraph">
              <wp:posOffset>0</wp:posOffset>
            </wp:positionV>
            <wp:extent cx="1078230" cy="1179195"/>
            <wp:effectExtent l="0" t="0" r="7620" b="190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23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036">
        <w:t xml:space="preserve">Resumen curricular </w:t>
      </w:r>
    </w:p>
    <w:p w:rsidR="000421E1" w:rsidRDefault="000421E1" w:rsidP="00E672FB">
      <w:pPr>
        <w:pStyle w:val="Nombre"/>
      </w:pPr>
    </w:p>
    <w:p w:rsidR="001C1B12" w:rsidRPr="0047266A" w:rsidRDefault="001C1B12" w:rsidP="00E672FB">
      <w:pPr>
        <w:pStyle w:val="Nombre"/>
        <w:rPr>
          <w:sz w:val="28"/>
          <w:szCs w:val="28"/>
        </w:rPr>
      </w:pPr>
      <w:r w:rsidRPr="0047266A">
        <w:rPr>
          <w:sz w:val="28"/>
          <w:szCs w:val="28"/>
        </w:rPr>
        <w:t>Datos personales</w:t>
      </w:r>
    </w:p>
    <w:p w:rsidR="0047266A" w:rsidRDefault="0047266A" w:rsidP="00E672FB">
      <w:pPr>
        <w:pStyle w:val="Nombre"/>
        <w:rPr>
          <w:sz w:val="22"/>
        </w:rPr>
      </w:pPr>
    </w:p>
    <w:p w:rsidR="002F5FCF" w:rsidRPr="002661C8" w:rsidRDefault="00DC2036" w:rsidP="00E672FB">
      <w:pPr>
        <w:pStyle w:val="Nombre"/>
        <w:rPr>
          <w:sz w:val="18"/>
          <w:szCs w:val="18"/>
        </w:rPr>
      </w:pPr>
      <w:r w:rsidRPr="002661C8">
        <w:rPr>
          <w:sz w:val="18"/>
          <w:szCs w:val="18"/>
        </w:rPr>
        <w:t>Nombre</w:t>
      </w:r>
      <w:r w:rsidR="002F5FCF" w:rsidRPr="002661C8">
        <w:rPr>
          <w:sz w:val="18"/>
          <w:szCs w:val="18"/>
        </w:rPr>
        <w:t>s y apellidos: Neomar Jose perez muñoz</w:t>
      </w:r>
    </w:p>
    <w:p w:rsidR="002B58C9" w:rsidRPr="002661C8" w:rsidRDefault="002F5FCF" w:rsidP="00E672FB">
      <w:pPr>
        <w:pStyle w:val="Nombre"/>
        <w:rPr>
          <w:sz w:val="18"/>
          <w:szCs w:val="18"/>
        </w:rPr>
      </w:pPr>
      <w:r w:rsidRPr="002661C8">
        <w:rPr>
          <w:sz w:val="18"/>
          <w:szCs w:val="18"/>
        </w:rPr>
        <w:t xml:space="preserve">Fecha de </w:t>
      </w:r>
      <w:r w:rsidR="00BA278A" w:rsidRPr="002661C8">
        <w:rPr>
          <w:sz w:val="18"/>
          <w:szCs w:val="18"/>
        </w:rPr>
        <w:t>nacimiento: 04</w:t>
      </w:r>
      <w:r w:rsidR="00172BD1" w:rsidRPr="002661C8">
        <w:rPr>
          <w:sz w:val="18"/>
          <w:szCs w:val="18"/>
        </w:rPr>
        <w:t>/08/2001</w:t>
      </w:r>
    </w:p>
    <w:p w:rsidR="00172BD1" w:rsidRPr="002661C8" w:rsidRDefault="00172BD1" w:rsidP="00E672FB">
      <w:pPr>
        <w:pStyle w:val="Nombre"/>
        <w:rPr>
          <w:sz w:val="18"/>
          <w:szCs w:val="18"/>
        </w:rPr>
      </w:pPr>
      <w:r w:rsidRPr="002661C8">
        <w:rPr>
          <w:sz w:val="18"/>
          <w:szCs w:val="18"/>
        </w:rPr>
        <w:t>Nacionalidad: venezolana</w:t>
      </w:r>
    </w:p>
    <w:p w:rsidR="000421E1" w:rsidRPr="002661C8" w:rsidRDefault="00172BD1" w:rsidP="00E672FB">
      <w:pPr>
        <w:pStyle w:val="Nombre"/>
        <w:rPr>
          <w:sz w:val="18"/>
          <w:szCs w:val="18"/>
        </w:rPr>
      </w:pPr>
      <w:r w:rsidRPr="002661C8">
        <w:rPr>
          <w:sz w:val="18"/>
          <w:szCs w:val="18"/>
        </w:rPr>
        <w:t>Residencia</w:t>
      </w:r>
      <w:r w:rsidR="00F24463" w:rsidRPr="002661C8">
        <w:rPr>
          <w:sz w:val="18"/>
          <w:szCs w:val="18"/>
        </w:rPr>
        <w:t>:</w:t>
      </w:r>
      <w:r w:rsidR="00984381" w:rsidRPr="002661C8">
        <w:rPr>
          <w:sz w:val="18"/>
          <w:szCs w:val="18"/>
        </w:rPr>
        <w:t xml:space="preserve"> Santiago de chile,</w:t>
      </w:r>
      <w:r w:rsidR="00F24463" w:rsidRPr="002661C8">
        <w:rPr>
          <w:sz w:val="18"/>
          <w:szCs w:val="18"/>
        </w:rPr>
        <w:t xml:space="preserve"> maria rosa velasquez 55</w:t>
      </w:r>
    </w:p>
    <w:p w:rsidR="00F24463" w:rsidRPr="002661C8" w:rsidRDefault="00F24463" w:rsidP="00E672FB">
      <w:pPr>
        <w:pStyle w:val="Nombre"/>
        <w:rPr>
          <w:sz w:val="18"/>
          <w:szCs w:val="18"/>
        </w:rPr>
      </w:pPr>
      <w:r w:rsidRPr="002661C8">
        <w:rPr>
          <w:sz w:val="18"/>
          <w:szCs w:val="18"/>
        </w:rPr>
        <w:t xml:space="preserve">Teléfono: </w:t>
      </w:r>
      <w:r w:rsidR="00A80810" w:rsidRPr="002661C8">
        <w:rPr>
          <w:sz w:val="18"/>
          <w:szCs w:val="18"/>
        </w:rPr>
        <w:t>+569</w:t>
      </w:r>
      <w:r w:rsidR="007B5104" w:rsidRPr="002661C8">
        <w:rPr>
          <w:sz w:val="18"/>
          <w:szCs w:val="18"/>
        </w:rPr>
        <w:t>91770349</w:t>
      </w:r>
    </w:p>
    <w:p w:rsidR="00010438" w:rsidRDefault="00010438" w:rsidP="00E672FB">
      <w:pPr>
        <w:pStyle w:val="Nombre"/>
        <w:rPr>
          <w:sz w:val="18"/>
          <w:szCs w:val="18"/>
        </w:rPr>
      </w:pPr>
      <w:r w:rsidRPr="002661C8">
        <w:rPr>
          <w:sz w:val="18"/>
          <w:szCs w:val="18"/>
        </w:rPr>
        <w:t xml:space="preserve">Correo: </w:t>
      </w:r>
      <w:hyperlink r:id="rId8" w:history="1">
        <w:r w:rsidR="00826742" w:rsidRPr="009150BC">
          <w:rPr>
            <w:rStyle w:val="Hipervnculo"/>
            <w:sz w:val="18"/>
            <w:szCs w:val="18"/>
          </w:rPr>
          <w:t>jpm.neomar@gmail.com</w:t>
        </w:r>
      </w:hyperlink>
    </w:p>
    <w:p w:rsidR="00826742" w:rsidRDefault="00826742" w:rsidP="00E672FB">
      <w:pPr>
        <w:pStyle w:val="Nombre"/>
        <w:rPr>
          <w:sz w:val="18"/>
          <w:szCs w:val="18"/>
        </w:rPr>
      </w:pPr>
    </w:p>
    <w:p w:rsidR="00826742" w:rsidRDefault="00826742" w:rsidP="00E672FB">
      <w:pPr>
        <w:pStyle w:val="Nombre"/>
        <w:rPr>
          <w:sz w:val="18"/>
          <w:szCs w:val="18"/>
        </w:rPr>
      </w:pPr>
    </w:p>
    <w:p w:rsidR="00826742" w:rsidRDefault="00826742" w:rsidP="00E672FB">
      <w:pPr>
        <w:pStyle w:val="Nombre"/>
        <w:rPr>
          <w:sz w:val="18"/>
          <w:szCs w:val="18"/>
        </w:rPr>
      </w:pPr>
      <w:r>
        <w:rPr>
          <w:sz w:val="18"/>
          <w:szCs w:val="18"/>
        </w:rPr>
        <w:t>Perfil:</w:t>
      </w:r>
    </w:p>
    <w:p w:rsidR="00FB1521" w:rsidRDefault="00FB1521" w:rsidP="00E672FB">
      <w:pPr>
        <w:pStyle w:val="Nombre"/>
        <w:rPr>
          <w:sz w:val="18"/>
          <w:szCs w:val="18"/>
        </w:rPr>
      </w:pPr>
      <w:r>
        <w:rPr>
          <w:sz w:val="18"/>
          <w:szCs w:val="18"/>
        </w:rPr>
        <w:t xml:space="preserve">Egresado bachiller en </w:t>
      </w:r>
      <w:r w:rsidR="003F3B6F">
        <w:rPr>
          <w:sz w:val="18"/>
          <w:szCs w:val="18"/>
        </w:rPr>
        <w:t xml:space="preserve">media general </w:t>
      </w:r>
      <w:r w:rsidR="0081640A">
        <w:rPr>
          <w:sz w:val="18"/>
          <w:szCs w:val="18"/>
        </w:rPr>
        <w:t>(Venezuela)</w:t>
      </w:r>
    </w:p>
    <w:p w:rsidR="003F3B6F" w:rsidRDefault="003F3B6F" w:rsidP="00E672FB">
      <w:pPr>
        <w:pStyle w:val="Nombre"/>
        <w:rPr>
          <w:sz w:val="18"/>
          <w:szCs w:val="18"/>
        </w:rPr>
      </w:pPr>
      <w:r>
        <w:rPr>
          <w:sz w:val="18"/>
          <w:szCs w:val="18"/>
        </w:rPr>
        <w:t xml:space="preserve">Estudiante </w:t>
      </w:r>
      <w:r w:rsidR="0081640A">
        <w:rPr>
          <w:sz w:val="18"/>
          <w:szCs w:val="18"/>
        </w:rPr>
        <w:t>DEL 2do</w:t>
      </w:r>
      <w:r>
        <w:rPr>
          <w:sz w:val="18"/>
          <w:szCs w:val="18"/>
        </w:rPr>
        <w:t xml:space="preserve"> semestre </w:t>
      </w:r>
      <w:r w:rsidR="00932FFA">
        <w:rPr>
          <w:sz w:val="18"/>
          <w:szCs w:val="18"/>
        </w:rPr>
        <w:t>de medicina en la universidad del zulia “LUZ” (venezuela)</w:t>
      </w:r>
    </w:p>
    <w:p w:rsidR="0081640A" w:rsidRPr="002661C8" w:rsidRDefault="0081640A" w:rsidP="00E672FB">
      <w:pPr>
        <w:pStyle w:val="Nombre"/>
        <w:rPr>
          <w:sz w:val="18"/>
          <w:szCs w:val="18"/>
        </w:rPr>
      </w:pPr>
      <w:r>
        <w:rPr>
          <w:sz w:val="18"/>
          <w:szCs w:val="18"/>
        </w:rPr>
        <w:t xml:space="preserve">Joven </w:t>
      </w:r>
      <w:r w:rsidR="00C0542A">
        <w:rPr>
          <w:sz w:val="18"/>
          <w:szCs w:val="18"/>
        </w:rPr>
        <w:t xml:space="preserve">ENTUSIASTa, disciplinado y </w:t>
      </w:r>
      <w:r w:rsidR="001B6E96">
        <w:rPr>
          <w:sz w:val="18"/>
          <w:szCs w:val="18"/>
        </w:rPr>
        <w:t>responsable.</w:t>
      </w:r>
    </w:p>
    <w:p w:rsidR="00BC2B32" w:rsidRPr="00BC2B32" w:rsidRDefault="000924EF" w:rsidP="000924EF">
      <w:pPr>
        <w:pStyle w:val="Ttulo1"/>
      </w:pPr>
      <w:r>
        <w:t>Estudios realizados:</w:t>
      </w:r>
      <w:r w:rsidR="00BC2B32">
        <w:t xml:space="preserve"> </w:t>
      </w:r>
    </w:p>
    <w:p w:rsidR="002945E6" w:rsidRDefault="002945E6" w:rsidP="002E3859">
      <w:r>
        <w:t xml:space="preserve">Primaria: E.N.B </w:t>
      </w:r>
      <w:r w:rsidR="00F74D41">
        <w:t>“</w:t>
      </w:r>
      <w:r w:rsidR="00E94135">
        <w:t>Maracaibo</w:t>
      </w:r>
      <w:r w:rsidR="00F74D41">
        <w:t>” 1er a 6to grado</w:t>
      </w:r>
      <w:r w:rsidR="002B58C9">
        <w:t xml:space="preserve"> (Venezuela)</w:t>
      </w:r>
    </w:p>
    <w:p w:rsidR="00F74D41" w:rsidRDefault="00F74D41" w:rsidP="002E3859">
      <w:r>
        <w:t xml:space="preserve">Secundaria: U.E.P </w:t>
      </w:r>
      <w:r w:rsidR="008B17E1">
        <w:t>“</w:t>
      </w:r>
      <w:r w:rsidR="00E94135">
        <w:t>N</w:t>
      </w:r>
      <w:r w:rsidR="008B17E1">
        <w:t xml:space="preserve">uestra </w:t>
      </w:r>
      <w:r w:rsidR="00E94135">
        <w:t>Sra.</w:t>
      </w:r>
      <w:r w:rsidR="008B17E1">
        <w:t xml:space="preserve"> Del valle”</w:t>
      </w:r>
      <w:r w:rsidR="002B58C9">
        <w:t xml:space="preserve"> (Venezuela)</w:t>
      </w:r>
    </w:p>
    <w:p w:rsidR="006B0D7B" w:rsidRDefault="008D214E" w:rsidP="002E3859">
      <w:r>
        <w:t>Titulo obtenido: B</w:t>
      </w:r>
      <w:r w:rsidR="004B5FAA">
        <w:t xml:space="preserve">achiller en educación media </w:t>
      </w:r>
      <w:r>
        <w:t xml:space="preserve">general </w:t>
      </w:r>
      <w:r w:rsidR="00293736">
        <w:t>diversificada</w:t>
      </w:r>
    </w:p>
    <w:p w:rsidR="0059120E" w:rsidRDefault="00C62F89">
      <w:pPr>
        <w:pStyle w:val="Ttulo2"/>
      </w:pPr>
      <w:r>
        <w:t>Habilidades:</w:t>
      </w:r>
    </w:p>
    <w:p w:rsidR="0059120E" w:rsidRDefault="004145FC" w:rsidP="00250512">
      <w:r>
        <w:t>•</w:t>
      </w:r>
      <w:r w:rsidR="00C62F89">
        <w:t>Conocimiento en ventas y atención al cliente</w:t>
      </w:r>
    </w:p>
    <w:p w:rsidR="00166A1F" w:rsidRDefault="00166A1F" w:rsidP="00250512">
      <w:r>
        <w:t>•Disposición para trabajar</w:t>
      </w:r>
      <w:r w:rsidR="003C3AE2">
        <w:t xml:space="preserve"> y Aprender</w:t>
      </w:r>
    </w:p>
    <w:p w:rsidR="00166A1F" w:rsidRDefault="00166A1F" w:rsidP="00250512">
      <w:r>
        <w:t>•</w:t>
      </w:r>
      <w:r w:rsidR="00AA5F30">
        <w:t>Seguimiento de normas y procedimientos</w:t>
      </w:r>
    </w:p>
    <w:p w:rsidR="00C62F89" w:rsidRDefault="00AA5F30" w:rsidP="00AA5F30">
      <w:r>
        <w:t>•</w:t>
      </w:r>
      <w:r w:rsidR="005D1D09">
        <w:t>Responsabilidad</w:t>
      </w:r>
    </w:p>
    <w:p w:rsidR="00077E1A" w:rsidRDefault="00077E1A"/>
    <w:p w:rsidR="00077E1A" w:rsidRDefault="00077E1A"/>
    <w:sectPr w:rsidR="00077E1A" w:rsidSect="008E2E2A">
      <w:headerReference w:type="default" r:id="rId9"/>
      <w:footerReference w:type="default" r:id="rId10"/>
      <w:headerReference w:type="first" r:id="rId11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0A4D" w:rsidRDefault="008D0A4D">
      <w:pPr>
        <w:spacing w:after="0" w:line="240" w:lineRule="auto"/>
      </w:pPr>
      <w:r>
        <w:separator/>
      </w:r>
    </w:p>
  </w:endnote>
  <w:endnote w:type="continuationSeparator" w:id="0">
    <w:p w:rsidR="008D0A4D" w:rsidRDefault="008D0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120E" w:rsidRDefault="009B749C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0A4D" w:rsidRDefault="008D0A4D">
      <w:pPr>
        <w:spacing w:after="0" w:line="240" w:lineRule="auto"/>
      </w:pPr>
      <w:r>
        <w:separator/>
      </w:r>
    </w:p>
  </w:footnote>
  <w:footnote w:type="continuationSeparator" w:id="0">
    <w:p w:rsidR="008D0A4D" w:rsidRDefault="008D0A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120E" w:rsidRDefault="009B749C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4D1FCC1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120E" w:rsidRDefault="009B749C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A0D564F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">
              <v:rect id="Rectángulo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5D"/>
    <w:rsid w:val="00010438"/>
    <w:rsid w:val="000421E1"/>
    <w:rsid w:val="0004412D"/>
    <w:rsid w:val="00077E1A"/>
    <w:rsid w:val="000924EF"/>
    <w:rsid w:val="00166A1F"/>
    <w:rsid w:val="00172BD1"/>
    <w:rsid w:val="001B6E96"/>
    <w:rsid w:val="001C1B12"/>
    <w:rsid w:val="001D0401"/>
    <w:rsid w:val="00250512"/>
    <w:rsid w:val="00263F35"/>
    <w:rsid w:val="002661C8"/>
    <w:rsid w:val="00293736"/>
    <w:rsid w:val="002945E6"/>
    <w:rsid w:val="002B58C9"/>
    <w:rsid w:val="002E3859"/>
    <w:rsid w:val="002E6260"/>
    <w:rsid w:val="002F5FCF"/>
    <w:rsid w:val="003C3AE2"/>
    <w:rsid w:val="003C455D"/>
    <w:rsid w:val="003F17C9"/>
    <w:rsid w:val="003F3B6F"/>
    <w:rsid w:val="004145FC"/>
    <w:rsid w:val="004450A1"/>
    <w:rsid w:val="0047266A"/>
    <w:rsid w:val="004B5FAA"/>
    <w:rsid w:val="005D1D09"/>
    <w:rsid w:val="006159A5"/>
    <w:rsid w:val="006B0D7B"/>
    <w:rsid w:val="007B5104"/>
    <w:rsid w:val="007C64B9"/>
    <w:rsid w:val="0081640A"/>
    <w:rsid w:val="00826742"/>
    <w:rsid w:val="008B17E1"/>
    <w:rsid w:val="008B7CF9"/>
    <w:rsid w:val="008D0A4D"/>
    <w:rsid w:val="008D214E"/>
    <w:rsid w:val="00932FFA"/>
    <w:rsid w:val="00984381"/>
    <w:rsid w:val="009B749C"/>
    <w:rsid w:val="00A15FD4"/>
    <w:rsid w:val="00A80810"/>
    <w:rsid w:val="00AA5F30"/>
    <w:rsid w:val="00AF6B37"/>
    <w:rsid w:val="00BA278A"/>
    <w:rsid w:val="00BC2B32"/>
    <w:rsid w:val="00C0542A"/>
    <w:rsid w:val="00C62F89"/>
    <w:rsid w:val="00CA0E8B"/>
    <w:rsid w:val="00CB0110"/>
    <w:rsid w:val="00DC2036"/>
    <w:rsid w:val="00DE0D7D"/>
    <w:rsid w:val="00E672FB"/>
    <w:rsid w:val="00E94135"/>
    <w:rsid w:val="00EC4E29"/>
    <w:rsid w:val="00F1534E"/>
    <w:rsid w:val="00F24463"/>
    <w:rsid w:val="00F5321A"/>
    <w:rsid w:val="00F74D41"/>
    <w:rsid w:val="00F80006"/>
    <w:rsid w:val="00FB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32D6D"/>
  <w15:docId w15:val="{FFED1A98-D5EA-C047-93B9-A3A3FE148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9D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ipervnculo">
    <w:name w:val="Hyperlink"/>
    <w:basedOn w:val="Fuentedeprrafopredeter"/>
    <w:uiPriority w:val="99"/>
    <w:unhideWhenUsed/>
    <w:rsid w:val="00826742"/>
    <w:rPr>
      <w:color w:val="3D859C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6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pm.neomar@gmail.com" TargetMode="Externa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2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5F32E37A-3286-0941-9AE6-0B288832DAD5%7dtf50002038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%7b5F32E37A-3286-0941-9AE6-0B288832DAD5%7dtf50002038.dotx</Template>
  <TotalTime>8</TotalTime>
  <Pages>1</Pages>
  <Words>129</Words>
  <Characters>711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jpm.neomar@gmail.com</dc:creator>
  <cp:keywords/>
  <dc:description/>
  <cp:lastModifiedBy>jpm.neomar@gmail.com</cp:lastModifiedBy>
  <cp:revision>13</cp:revision>
  <dcterms:created xsi:type="dcterms:W3CDTF">2021-03-03T03:46:00Z</dcterms:created>
  <dcterms:modified xsi:type="dcterms:W3CDTF">2021-04-19T17:46:00Z</dcterms:modified>
</cp:coreProperties>
</file>