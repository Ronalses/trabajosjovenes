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544"/>
        <w:gridCol w:w="6058"/>
      </w:tblGrid>
      <w:tr w:rsidR="00C420C8" w:rsidRPr="005152F2" w14:paraId="0339E5A3" w14:textId="77777777" w:rsidTr="00A12A1E">
        <w:tc>
          <w:tcPr>
            <w:tcW w:w="3544" w:type="dxa"/>
          </w:tcPr>
          <w:p w14:paraId="431F6406" w14:textId="04E341F8" w:rsidR="00C420C8" w:rsidRPr="00A12A1E" w:rsidRDefault="00A12A1E" w:rsidP="003856C9">
            <w:pPr>
              <w:pStyle w:val="Ttulo1"/>
              <w:rPr>
                <w:sz w:val="56"/>
                <w:szCs w:val="44"/>
              </w:rPr>
            </w:pPr>
            <w:r w:rsidRPr="00A12A1E">
              <w:rPr>
                <w:sz w:val="56"/>
                <w:szCs w:val="44"/>
              </w:rPr>
              <w:t xml:space="preserve">sofía portilla </w:t>
            </w:r>
          </w:p>
          <w:p w14:paraId="264D0509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9B09E96" wp14:editId="27C08E80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DA70AD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3C6EF5A" w14:textId="65FC8F69" w:rsidR="00C420C8" w:rsidRPr="00A12A1E" w:rsidRDefault="00A12A1E" w:rsidP="00441EB9">
            <w:pPr>
              <w:pStyle w:val="Ttulo3"/>
            </w:pPr>
            <w:r w:rsidRPr="00A12A1E">
              <w:t>sofiaportilla127@gmail.com</w:t>
            </w:r>
          </w:p>
          <w:p w14:paraId="31D93BAB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21278C35" wp14:editId="053AA094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E8D2A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C334E3D" w14:textId="673088AA" w:rsidR="00C420C8" w:rsidRPr="00C420C8" w:rsidRDefault="00A12A1E" w:rsidP="00A12A1E">
            <w:pPr>
              <w:pStyle w:val="Ttulo3"/>
            </w:pPr>
            <w:r>
              <w:t>569 4964 2958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544"/>
            </w:tblGrid>
            <w:tr w:rsidR="00C420C8" w:rsidRPr="005152F2" w14:paraId="79521B90" w14:textId="77777777" w:rsidTr="00B7256B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74D3E0C" w14:textId="2B440C8C" w:rsidR="00C420C8" w:rsidRPr="00441EB9" w:rsidRDefault="00C420C8" w:rsidP="00A12A1E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6498256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DF84EE8" w14:textId="77777777" w:rsidR="00C420C8" w:rsidRDefault="009D41D3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E51EAFB64A3548AA9C2FA88C98925D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19F81431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7CB5FD6D" wp14:editId="6CC83030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B5693D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A73DAB7" w14:textId="0940B25A" w:rsidR="00C420C8" w:rsidRDefault="00A12A1E" w:rsidP="00D11C4D">
                  <w:r>
                    <w:t xml:space="preserve">Adquirir experiencia laboral, aportando esta en mi actitud, valores, habilidades y </w:t>
                  </w:r>
                  <w:r w:rsidR="0013601B">
                    <w:t>desempeño</w:t>
                  </w:r>
                  <w:r>
                    <w:t xml:space="preserve">. Buscando siempre el mejorar en lo que </w:t>
                  </w:r>
                  <w:r w:rsidR="0013601B">
                    <w:t>haga</w:t>
                  </w:r>
                  <w:r>
                    <w:t xml:space="preserve">, </w:t>
                  </w:r>
                  <w:r w:rsidR="001A1960">
                    <w:t xml:space="preserve">cumpliendo y logrando </w:t>
                  </w:r>
                  <w:r>
                    <w:t xml:space="preserve">nuevos retos. </w:t>
                  </w:r>
                </w:p>
                <w:p w14:paraId="5D2B6395" w14:textId="3D00C6C5" w:rsidR="00A12A1E" w:rsidRDefault="00A12A1E" w:rsidP="00D11C4D"/>
              </w:tc>
            </w:tr>
            <w:tr w:rsidR="00C420C8" w:rsidRPr="005152F2" w14:paraId="7A2F5161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BE04EFD" w14:textId="77777777" w:rsidR="00C420C8" w:rsidRDefault="009D41D3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CB3F91AAEC1F4415AC3E6AC9115D024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274326F0" w14:textId="77777777" w:rsidR="00C420C8" w:rsidRPr="005A7E57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6ED895D" wp14:editId="71BB8C39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BFA5ED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11B8F36" w14:textId="08CE82AF" w:rsidR="00C420C8" w:rsidRDefault="00A12A1E" w:rsidP="00F75F2B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 xml:space="preserve">Capacidad </w:t>
                  </w:r>
                  <w:r w:rsidR="00F75F2B">
                    <w:t>de trabajo en equipo.</w:t>
                  </w:r>
                </w:p>
                <w:p w14:paraId="7578210E" w14:textId="1DBC452A" w:rsidR="00F75F2B" w:rsidRDefault="00F75F2B" w:rsidP="00F75F2B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Facultad de aprender rápido.</w:t>
                  </w:r>
                </w:p>
                <w:p w14:paraId="5AB62F0D" w14:textId="79015ACC" w:rsidR="00F75F2B" w:rsidRDefault="00F75F2B" w:rsidP="00F75F2B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Buen manejo del inglés.</w:t>
                  </w:r>
                </w:p>
                <w:p w14:paraId="058CEE11" w14:textId="44053EFE" w:rsidR="00F75F2B" w:rsidRDefault="00F75F2B" w:rsidP="00F75F2B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Mucha motivación y ganas de aprender.</w:t>
                  </w:r>
                </w:p>
                <w:p w14:paraId="19880F50" w14:textId="250064D9" w:rsidR="00F75F2B" w:rsidRDefault="00F75F2B" w:rsidP="00F75F2B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Buenos dotes comunicativos y sociales.</w:t>
                  </w:r>
                </w:p>
                <w:p w14:paraId="1B299348" w14:textId="60D0E247" w:rsidR="00B7256B" w:rsidRDefault="00B7256B" w:rsidP="00F75F2B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Proactiva.</w:t>
                  </w:r>
                </w:p>
                <w:p w14:paraId="563995A9" w14:textId="23F6E0D2" w:rsidR="00F75F2B" w:rsidRPr="005152F2" w:rsidRDefault="00F75F2B" w:rsidP="00463463"/>
              </w:tc>
            </w:tr>
          </w:tbl>
          <w:p w14:paraId="0451E00A" w14:textId="77777777" w:rsidR="00C420C8" w:rsidRPr="005152F2" w:rsidRDefault="00C420C8" w:rsidP="003856C9"/>
        </w:tc>
        <w:tc>
          <w:tcPr>
            <w:tcW w:w="6058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058"/>
            </w:tblGrid>
            <w:tr w:rsidR="00C420C8" w14:paraId="38C12C3D" w14:textId="77777777" w:rsidTr="00B7256B">
              <w:trPr>
                <w:trHeight w:val="2127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40CA564" w14:textId="77777777" w:rsidR="00C420C8" w:rsidRPr="005152F2" w:rsidRDefault="009D41D3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291A9FF18C784DBD899F30A764326C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0431CB4B" w14:textId="2E72BEC3" w:rsidR="00C420C8" w:rsidRDefault="00F75F2B" w:rsidP="002B3890">
                  <w:pPr>
                    <w:pStyle w:val="Ttulo4"/>
                  </w:pPr>
                  <w:r>
                    <w:t>Vendedora- Femalé.</w:t>
                  </w:r>
                </w:p>
                <w:p w14:paraId="030D0188" w14:textId="36707349" w:rsidR="00B7256B" w:rsidRPr="00B7256B" w:rsidRDefault="00B7256B" w:rsidP="002B3890">
                  <w:pPr>
                    <w:pStyle w:val="Ttulo4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nOVIEMBRE 2020-MARZO 2021</w:t>
                  </w:r>
                </w:p>
                <w:p w14:paraId="022A6CA0" w14:textId="2AA6C0DF" w:rsidR="00C420C8" w:rsidRDefault="00B7256B" w:rsidP="008F6337">
                  <w:r>
                    <w:t>Vendedora destacada</w:t>
                  </w:r>
                  <w:r w:rsidR="00F75F2B">
                    <w:t xml:space="preserve"> en </w:t>
                  </w:r>
                  <w:r>
                    <w:t xml:space="preserve">comercial </w:t>
                  </w:r>
                  <w:proofErr w:type="spellStart"/>
                  <w:r>
                    <w:t>Femalé</w:t>
                  </w:r>
                  <w:proofErr w:type="spellEnd"/>
                  <w:r>
                    <w:t xml:space="preserve"> joyas</w:t>
                  </w:r>
                  <w:r w:rsidR="00F75F2B">
                    <w:t>.</w:t>
                  </w:r>
                </w:p>
                <w:p w14:paraId="76851C96" w14:textId="18CD2049" w:rsidR="00B7256B" w:rsidRDefault="00B7256B" w:rsidP="008F6337">
                  <w:r>
                    <w:t>Para referencias: Christian Corvalán (</w:t>
                  </w:r>
                  <w:r w:rsidRPr="00B7256B">
                    <w:t>(2) 2335 0183</w:t>
                  </w:r>
                  <w:r>
                    <w:t>)</w:t>
                  </w:r>
                </w:p>
                <w:p w14:paraId="25E762AC" w14:textId="72C22838" w:rsidR="00C420C8" w:rsidRDefault="00C420C8" w:rsidP="00832F81"/>
              </w:tc>
            </w:tr>
            <w:tr w:rsidR="00C420C8" w14:paraId="5B64C582" w14:textId="77777777" w:rsidTr="00B7256B">
              <w:trPr>
                <w:trHeight w:val="1985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5CAEC23" w14:textId="77777777" w:rsidR="00C420C8" w:rsidRPr="005152F2" w:rsidRDefault="009D41D3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C7472E3577684C80BD694271B539CE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4D1DB99" w14:textId="0F0E7671" w:rsidR="00C420C8" w:rsidRPr="0043426C" w:rsidRDefault="00F75F2B" w:rsidP="002B3890">
                  <w:pPr>
                    <w:pStyle w:val="Ttulo4"/>
                  </w:pPr>
                  <w:r>
                    <w:t>Egresada 2020.</w:t>
                  </w:r>
                </w:p>
                <w:p w14:paraId="71E25119" w14:textId="6F060A4A" w:rsidR="00C420C8" w:rsidRPr="005152F2" w:rsidRDefault="00F75F2B" w:rsidP="007B2F5C">
                  <w:pPr>
                    <w:pStyle w:val="Ttulo5"/>
                  </w:pPr>
                  <w:r>
                    <w:t xml:space="preserve">Colegio </w:t>
                  </w:r>
                  <w:proofErr w:type="spellStart"/>
                  <w:r>
                    <w:t>Pumahue</w:t>
                  </w:r>
                  <w:proofErr w:type="spellEnd"/>
                  <w:r>
                    <w:t xml:space="preserve"> Peñalolén. Egresada el a</w:t>
                  </w:r>
                  <w:r w:rsidR="00B7256B">
                    <w:t>ño 2020 con promedio 6.5</w:t>
                  </w:r>
                </w:p>
                <w:p w14:paraId="124E2817" w14:textId="2D89BFFD" w:rsidR="00C420C8" w:rsidRDefault="00C420C8" w:rsidP="007B2F5C"/>
              </w:tc>
            </w:tr>
            <w:tr w:rsidR="00C420C8" w14:paraId="1BB508D6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60CFF8F" w14:textId="7E6AEDC5" w:rsidR="00C420C8" w:rsidRDefault="00C420C8" w:rsidP="00A12A1E">
                  <w:pPr>
                    <w:pStyle w:val="Ttulo2"/>
                    <w:jc w:val="both"/>
                  </w:pPr>
                </w:p>
              </w:tc>
            </w:tr>
          </w:tbl>
          <w:p w14:paraId="0B20C533" w14:textId="77777777" w:rsidR="00C420C8" w:rsidRPr="005152F2" w:rsidRDefault="00C420C8" w:rsidP="003856C9"/>
        </w:tc>
      </w:tr>
    </w:tbl>
    <w:p w14:paraId="5F2B42DA" w14:textId="77777777"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BFEC" w14:textId="77777777" w:rsidR="009D41D3" w:rsidRDefault="009D41D3" w:rsidP="003856C9">
      <w:pPr>
        <w:spacing w:after="0" w:line="240" w:lineRule="auto"/>
      </w:pPr>
      <w:r>
        <w:separator/>
      </w:r>
    </w:p>
  </w:endnote>
  <w:endnote w:type="continuationSeparator" w:id="0">
    <w:p w14:paraId="74F9030E" w14:textId="77777777" w:rsidR="009D41D3" w:rsidRDefault="009D41D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E6D9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DB7B956" wp14:editId="0C4E1C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30A10D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85FB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2535B7A" wp14:editId="12E93D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020E80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CE95" w14:textId="77777777" w:rsidR="009D41D3" w:rsidRDefault="009D41D3" w:rsidP="003856C9">
      <w:pPr>
        <w:spacing w:after="0" w:line="240" w:lineRule="auto"/>
      </w:pPr>
      <w:r>
        <w:separator/>
      </w:r>
    </w:p>
  </w:footnote>
  <w:footnote w:type="continuationSeparator" w:id="0">
    <w:p w14:paraId="65DB19E5" w14:textId="77777777" w:rsidR="009D41D3" w:rsidRDefault="009D41D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0D32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486BA0" wp14:editId="505591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5986B3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F5C9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BB357A9" wp14:editId="1A36C5E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6777F6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514687"/>
    <w:multiLevelType w:val="hybridMultilevel"/>
    <w:tmpl w:val="D652B0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E"/>
    <w:rsid w:val="00052BE1"/>
    <w:rsid w:val="0007412A"/>
    <w:rsid w:val="0010199E"/>
    <w:rsid w:val="0010257B"/>
    <w:rsid w:val="001166C2"/>
    <w:rsid w:val="0013601B"/>
    <w:rsid w:val="001503AC"/>
    <w:rsid w:val="001765FE"/>
    <w:rsid w:val="0019561F"/>
    <w:rsid w:val="001A1960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53E9B"/>
    <w:rsid w:val="00986149"/>
    <w:rsid w:val="009D1627"/>
    <w:rsid w:val="009D41D3"/>
    <w:rsid w:val="00A12A1E"/>
    <w:rsid w:val="00A42F91"/>
    <w:rsid w:val="00AF1258"/>
    <w:rsid w:val="00B01E52"/>
    <w:rsid w:val="00B550FC"/>
    <w:rsid w:val="00B7256B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71856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75F2B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A3D73F"/>
  <w15:chartTrackingRefBased/>
  <w15:docId w15:val="{5E5946A5-2F5E-4383-8DA1-D69CB89D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1EAFB64A3548AA9C2FA88C98925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4FC2A-4FC5-4BF8-B3CD-C525FC79D543}"/>
      </w:docPartPr>
      <w:docPartBody>
        <w:p w:rsidR="00AC61A1" w:rsidRDefault="00160D90">
          <w:pPr>
            <w:pStyle w:val="E51EAFB64A3548AA9C2FA88C98925DA5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B3F91AAEC1F4415AC3E6AC9115D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B7AC8-4E01-4E5D-AA17-B507E8E0BAD2}"/>
      </w:docPartPr>
      <w:docPartBody>
        <w:p w:rsidR="00AC61A1" w:rsidRDefault="00160D90">
          <w:pPr>
            <w:pStyle w:val="CB3F91AAEC1F4415AC3E6AC9115D0243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291A9FF18C784DBD899F30A76432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D79C-8475-49A4-A970-35170B1CA01E}"/>
      </w:docPartPr>
      <w:docPartBody>
        <w:p w:rsidR="00AC61A1" w:rsidRDefault="00160D90">
          <w:pPr>
            <w:pStyle w:val="291A9FF18C784DBD899F30A764326CA3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C7472E3577684C80BD694271B539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51C12-BF27-4823-A5C0-2E94A7B5ED6F}"/>
      </w:docPartPr>
      <w:docPartBody>
        <w:p w:rsidR="00AC61A1" w:rsidRDefault="00160D90">
          <w:pPr>
            <w:pStyle w:val="C7472E3577684C80BD694271B539CE74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90"/>
    <w:rsid w:val="00160D90"/>
    <w:rsid w:val="00AC61A1"/>
    <w:rsid w:val="00F6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1EAFB64A3548AA9C2FA88C98925DA5">
    <w:name w:val="E51EAFB64A3548AA9C2FA88C98925DA5"/>
  </w:style>
  <w:style w:type="paragraph" w:customStyle="1" w:styleId="CB3F91AAEC1F4415AC3E6AC9115D0243">
    <w:name w:val="CB3F91AAEC1F4415AC3E6AC9115D0243"/>
  </w:style>
  <w:style w:type="paragraph" w:customStyle="1" w:styleId="291A9FF18C784DBD899F30A764326CA3">
    <w:name w:val="291A9FF18C784DBD899F30A764326CA3"/>
  </w:style>
  <w:style w:type="paragraph" w:customStyle="1" w:styleId="C7472E3577684C80BD694271B539CE74">
    <w:name w:val="C7472E3577684C80BD694271B539C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25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MATÍAS ALEJANDRO PORTILLA CANDIA</cp:lastModifiedBy>
  <cp:revision>2</cp:revision>
  <dcterms:created xsi:type="dcterms:W3CDTF">2021-11-27T01:52:00Z</dcterms:created>
  <dcterms:modified xsi:type="dcterms:W3CDTF">2021-11-27T01:52:00Z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