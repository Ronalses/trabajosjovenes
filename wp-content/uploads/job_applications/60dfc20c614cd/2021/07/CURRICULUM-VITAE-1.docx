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234B3985" w14:textId="77777777" w:rsidTr="009429A2">
        <w:trPr>
          <w:trHeight w:hRule="exact" w:val="226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4C81073" w14:textId="77777777" w:rsidR="00692703" w:rsidRPr="00FD7C80" w:rsidRDefault="009429A2" w:rsidP="00913946">
            <w:pPr>
              <w:pStyle w:val="Ttulo"/>
            </w:pPr>
            <w:r>
              <w:t>macarena</w:t>
            </w:r>
            <w:r w:rsidR="00692703" w:rsidRPr="00FD7C80">
              <w:rPr>
                <w:lang w:bidi="es-ES"/>
              </w:rPr>
              <w:t xml:space="preserve"> </w:t>
            </w:r>
            <w:r>
              <w:rPr>
                <w:rStyle w:val="nfasisintenso"/>
              </w:rPr>
              <w:t>garrido corvalán</w:t>
            </w:r>
          </w:p>
          <w:p w14:paraId="24D1E502" w14:textId="011F3B4E" w:rsidR="00692703" w:rsidRPr="00FD7C80" w:rsidRDefault="00A11A42" w:rsidP="00A11A42">
            <w:pPr>
              <w:pStyle w:val="Informacindecontacto"/>
              <w:contextualSpacing w:val="0"/>
              <w:jc w:val="left"/>
            </w:pPr>
            <w:r>
              <w:rPr>
                <w:lang w:bidi="es-ES"/>
              </w:rPr>
              <w:t xml:space="preserve">                                                     </w:t>
            </w:r>
            <w:r w:rsidR="00692703" w:rsidRPr="00FD7C80">
              <w:rPr>
                <w:lang w:bidi="es-ES"/>
              </w:rPr>
              <w:t xml:space="preserve"> </w:t>
            </w:r>
            <w:r w:rsidR="009429A2">
              <w:rPr>
                <w:lang w:bidi="es-ES"/>
              </w:rPr>
              <w:t>+56957161795</w:t>
            </w:r>
            <w:r>
              <w:rPr>
                <w:lang w:bidi="es-ES"/>
              </w:rPr>
              <w:t xml:space="preserve">, </w:t>
            </w:r>
            <w:r w:rsidR="009429A2">
              <w:rPr>
                <w:lang w:bidi="es-ES"/>
              </w:rPr>
              <w:t>Garridomaca1mail.com</w:t>
            </w:r>
            <w:r w:rsidR="00692703" w:rsidRPr="00FD7C80">
              <w:rPr>
                <w:lang w:bidi="es-ES"/>
              </w:rPr>
              <w:t xml:space="preserve"> </w:t>
            </w:r>
          </w:p>
        </w:tc>
      </w:tr>
      <w:tr w:rsidR="009571D8" w:rsidRPr="00FD7C80" w14:paraId="19857C91" w14:textId="77777777" w:rsidTr="00692703">
        <w:tc>
          <w:tcPr>
            <w:tcW w:w="9360" w:type="dxa"/>
            <w:tcMar>
              <w:top w:w="432" w:type="dxa"/>
            </w:tcMar>
          </w:tcPr>
          <w:p w14:paraId="17EA7B36" w14:textId="77777777" w:rsidR="001755A8" w:rsidRPr="00FD7C80" w:rsidRDefault="009429A2" w:rsidP="00913946">
            <w:pPr>
              <w:contextualSpacing w:val="0"/>
            </w:pPr>
            <w:r>
              <w:t xml:space="preserve">Estudiante de la Universidad de Santiago de Chile en la carrera de Licenciatura en Estudios Internacionales que desea ampliar sus conocimientos y experiencias en ámbitos laborales. </w:t>
            </w:r>
          </w:p>
        </w:tc>
      </w:tr>
    </w:tbl>
    <w:p w14:paraId="31089820" w14:textId="77777777" w:rsidR="004E01EB" w:rsidRPr="00FD7C80" w:rsidRDefault="00A11A42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EBFEDA132602446F84A5EBDBD7B92707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6D163D22" w14:textId="77777777" w:rsidTr="00D83355">
        <w:tc>
          <w:tcPr>
            <w:tcW w:w="8958" w:type="dxa"/>
          </w:tcPr>
          <w:p w14:paraId="31C0C81C" w14:textId="77777777" w:rsidR="001D0BF1" w:rsidRPr="00FD7C80" w:rsidRDefault="009429A2" w:rsidP="001D0BF1">
            <w:pPr>
              <w:pStyle w:val="Ttulo3"/>
              <w:contextualSpacing w:val="0"/>
              <w:outlineLvl w:val="2"/>
            </w:pPr>
            <w:r>
              <w:t>noviembre del 2019-febrero del 2020</w:t>
            </w:r>
          </w:p>
          <w:p w14:paraId="4BC9B4C3" w14:textId="77777777" w:rsidR="001D0BF1" w:rsidRPr="00FD7C80" w:rsidRDefault="009429A2" w:rsidP="001D0BF1">
            <w:pPr>
              <w:pStyle w:val="Ttulo2"/>
              <w:contextualSpacing w:val="0"/>
              <w:outlineLvl w:val="1"/>
            </w:pPr>
            <w:r>
              <w:t>empaque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supermercado </w:t>
            </w:r>
            <w:r w:rsidR="00D83355">
              <w:rPr>
                <w:rStyle w:val="Referenciasutil"/>
              </w:rPr>
              <w:t>mayorista alvi</w:t>
            </w:r>
          </w:p>
          <w:p w14:paraId="14286779" w14:textId="77777777" w:rsidR="001E3120" w:rsidRPr="00FD7C80" w:rsidRDefault="00D83355" w:rsidP="001D0BF1">
            <w:pPr>
              <w:contextualSpacing w:val="0"/>
            </w:pPr>
            <w:r>
              <w:t xml:space="preserve">Ubicado en Av. Las Condes 11.097, Las Condes, en donde desarrolle habilidades </w:t>
            </w:r>
            <w:r w:rsidR="00651AE9">
              <w:t>orientadas al trato</w:t>
            </w:r>
            <w:r>
              <w:t xml:space="preserve"> hacia los clientes y energía para trasladar mercadería.</w:t>
            </w:r>
          </w:p>
        </w:tc>
      </w:tr>
    </w:tbl>
    <w:sdt>
      <w:sdtPr>
        <w:alias w:val="Educación:"/>
        <w:tag w:val="Formación:"/>
        <w:id w:val="-1908763273"/>
        <w:placeholder>
          <w:docPart w:val="748FF040B66A45668E87375BE8B2E1F7"/>
        </w:placeholder>
        <w:temporary/>
        <w:showingPlcHdr/>
        <w15:appearance w15:val="hidden"/>
      </w:sdtPr>
      <w:sdtEndPr/>
      <w:sdtContent>
        <w:p w14:paraId="093439B1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41BE404A" w14:textId="77777777" w:rsidTr="00D66A52">
        <w:tc>
          <w:tcPr>
            <w:tcW w:w="9355" w:type="dxa"/>
          </w:tcPr>
          <w:p w14:paraId="3395E3FD" w14:textId="77777777" w:rsidR="001D0BF1" w:rsidRPr="00FD7C80" w:rsidRDefault="00D83355" w:rsidP="001D0BF1">
            <w:pPr>
              <w:pStyle w:val="Ttulo3"/>
              <w:contextualSpacing w:val="0"/>
              <w:outlineLvl w:val="2"/>
            </w:pPr>
            <w:r>
              <w:t>Noviembre del 2019</w:t>
            </w:r>
          </w:p>
          <w:p w14:paraId="18582C97" w14:textId="77777777" w:rsidR="00EC45C5" w:rsidRDefault="00EC45C5" w:rsidP="00651AE9">
            <w:pPr>
              <w:pStyle w:val="Ttulo2"/>
              <w:contextualSpacing w:val="0"/>
              <w:outlineLvl w:val="1"/>
              <w:rPr>
                <w:b w:val="0"/>
                <w:lang w:bidi="es-ES"/>
              </w:rPr>
            </w:pPr>
            <w:r>
              <w:rPr>
                <w:lang w:bidi="es-ES"/>
              </w:rPr>
              <w:t>Enseñanza media cursada</w:t>
            </w:r>
            <w:r w:rsidR="001D0BF1" w:rsidRPr="00FD7C80">
              <w:rPr>
                <w:lang w:bidi="es-ES"/>
              </w:rPr>
              <w:t xml:space="preserve">, </w:t>
            </w:r>
            <w:r w:rsidR="00651AE9">
              <w:rPr>
                <w:b w:val="0"/>
                <w:lang w:bidi="es-ES"/>
              </w:rPr>
              <w:t>colegio san agustín</w:t>
            </w:r>
            <w:r>
              <w:rPr>
                <w:b w:val="0"/>
                <w:lang w:bidi="es-ES"/>
              </w:rPr>
              <w:t>.</w:t>
            </w:r>
          </w:p>
          <w:p w14:paraId="09B361DE" w14:textId="77777777" w:rsidR="00EC45C5" w:rsidRPr="00FD7C80" w:rsidRDefault="00EC45C5" w:rsidP="00651AE9">
            <w:pPr>
              <w:pStyle w:val="Ttulo2"/>
              <w:contextualSpacing w:val="0"/>
              <w:outlineLvl w:val="1"/>
            </w:pPr>
          </w:p>
        </w:tc>
      </w:tr>
      <w:tr w:rsidR="00F61DF9" w:rsidRPr="00FD7C80" w14:paraId="534084B5" w14:textId="77777777" w:rsidTr="00F61DF9">
        <w:tc>
          <w:tcPr>
            <w:tcW w:w="9355" w:type="dxa"/>
            <w:tcMar>
              <w:top w:w="216" w:type="dxa"/>
            </w:tcMar>
          </w:tcPr>
          <w:p w14:paraId="3AB52B07" w14:textId="77777777" w:rsidR="00F61DF9" w:rsidRPr="00FD7C80" w:rsidRDefault="00EC45C5" w:rsidP="00651AE9">
            <w:pPr>
              <w:pStyle w:val="Ttulo2"/>
              <w:contextualSpacing w:val="0"/>
              <w:outlineLvl w:val="1"/>
            </w:pPr>
            <w:r>
              <w:t>ESTUDIANTE</w:t>
            </w:r>
            <w:r w:rsidR="00651AE9">
              <w:t xml:space="preserve"> DE LIC. EN ESTUDIOS INTERNACIONALES</w:t>
            </w:r>
            <w:r w:rsidR="00F61DF9" w:rsidRPr="00FD7C80">
              <w:rPr>
                <w:lang w:bidi="es-ES"/>
              </w:rPr>
              <w:t xml:space="preserve">, </w:t>
            </w:r>
            <w:r w:rsidR="00651AE9">
              <w:rPr>
                <w:rStyle w:val="Referenciasutil"/>
              </w:rPr>
              <w:t>UNIVERSIDAD DE SANTIAGO DE CHILE.</w:t>
            </w:r>
          </w:p>
        </w:tc>
      </w:tr>
    </w:tbl>
    <w:sdt>
      <w:sdtPr>
        <w:alias w:val="Aptitudes:"/>
        <w:tag w:val="Aptitudes:"/>
        <w:id w:val="-1392877668"/>
        <w:placeholder>
          <w:docPart w:val="96A441D815124603ACEE3EA7CC05BBFE"/>
        </w:placeholder>
        <w:temporary/>
        <w:showingPlcHdr/>
        <w15:appearance w15:val="hidden"/>
      </w:sdtPr>
      <w:sdtEndPr/>
      <w:sdtContent>
        <w:p w14:paraId="6D2FF36F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49AEED6D" w14:textId="77777777" w:rsidTr="00DE2EA9">
        <w:tc>
          <w:tcPr>
            <w:tcW w:w="4410" w:type="dxa"/>
          </w:tcPr>
          <w:p w14:paraId="639AE7CD" w14:textId="77777777" w:rsidR="001E3120" w:rsidRPr="00FD7C80" w:rsidRDefault="00651AE9" w:rsidP="006E1507">
            <w:pPr>
              <w:pStyle w:val="Listaconvietas"/>
              <w:contextualSpacing w:val="0"/>
            </w:pPr>
            <w:r>
              <w:t>Me caracterizo por ser amable con los clientes y por tener paciencia al momento de tratar con ellos.</w:t>
            </w:r>
          </w:p>
          <w:p w14:paraId="48BB94B0" w14:textId="77777777" w:rsidR="001F4E6D" w:rsidRPr="00FD7C80" w:rsidRDefault="00EC45C5" w:rsidP="006E1507">
            <w:pPr>
              <w:pStyle w:val="Listaconvietas"/>
              <w:contextualSpacing w:val="0"/>
            </w:pPr>
            <w:r>
              <w:t xml:space="preserve">Tengo la disposición y habilidad de aprender rápido. </w:t>
            </w:r>
          </w:p>
        </w:tc>
        <w:tc>
          <w:tcPr>
            <w:tcW w:w="4616" w:type="dxa"/>
            <w:tcMar>
              <w:left w:w="360" w:type="dxa"/>
            </w:tcMar>
          </w:tcPr>
          <w:p w14:paraId="5F440F62" w14:textId="2632DF67" w:rsidR="003A0632" w:rsidRDefault="00EC45C5" w:rsidP="006E1507">
            <w:pPr>
              <w:pStyle w:val="Listaconvietas"/>
              <w:contextualSpacing w:val="0"/>
            </w:pPr>
            <w:r>
              <w:t xml:space="preserve">Soy proactiva y energética. </w:t>
            </w:r>
          </w:p>
          <w:p w14:paraId="08B13183" w14:textId="249E7DCC" w:rsidR="00A11A42" w:rsidRPr="00FD7C80" w:rsidRDefault="00A11A42" w:rsidP="00A11A42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  <w:p w14:paraId="510F0E93" w14:textId="77777777" w:rsidR="001E3120" w:rsidRPr="00FD7C80" w:rsidRDefault="001E3120" w:rsidP="00EC45C5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</w:tc>
      </w:tr>
    </w:tbl>
    <w:p w14:paraId="56D74823" w14:textId="77777777" w:rsidR="00B51D1B" w:rsidRPr="00FD7C80" w:rsidRDefault="00B51D1B" w:rsidP="00EC45C5">
      <w:pPr>
        <w:pStyle w:val="Ttulo1"/>
      </w:pP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503D6" w14:textId="77777777" w:rsidR="009429A2" w:rsidRDefault="009429A2" w:rsidP="0068194B">
      <w:r>
        <w:separator/>
      </w:r>
    </w:p>
    <w:p w14:paraId="1F60F073" w14:textId="77777777" w:rsidR="009429A2" w:rsidRDefault="009429A2"/>
    <w:p w14:paraId="64F53F18" w14:textId="77777777" w:rsidR="009429A2" w:rsidRDefault="009429A2"/>
  </w:endnote>
  <w:endnote w:type="continuationSeparator" w:id="0">
    <w:p w14:paraId="3BC1DF71" w14:textId="77777777" w:rsidR="009429A2" w:rsidRDefault="009429A2" w:rsidP="0068194B">
      <w:r>
        <w:continuationSeparator/>
      </w:r>
    </w:p>
    <w:p w14:paraId="17A5C60C" w14:textId="77777777" w:rsidR="009429A2" w:rsidRDefault="009429A2"/>
    <w:p w14:paraId="4DAB8596" w14:textId="77777777" w:rsidR="009429A2" w:rsidRDefault="009429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FE73E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A0D85" w14:textId="77777777" w:rsidR="009429A2" w:rsidRDefault="009429A2" w:rsidP="0068194B">
      <w:r>
        <w:separator/>
      </w:r>
    </w:p>
    <w:p w14:paraId="75F569A0" w14:textId="77777777" w:rsidR="009429A2" w:rsidRDefault="009429A2"/>
    <w:p w14:paraId="62E215CF" w14:textId="77777777" w:rsidR="009429A2" w:rsidRDefault="009429A2"/>
  </w:footnote>
  <w:footnote w:type="continuationSeparator" w:id="0">
    <w:p w14:paraId="393DA1B7" w14:textId="77777777" w:rsidR="009429A2" w:rsidRDefault="009429A2" w:rsidP="0068194B">
      <w:r>
        <w:continuationSeparator/>
      </w:r>
    </w:p>
    <w:p w14:paraId="0C71AE7E" w14:textId="77777777" w:rsidR="009429A2" w:rsidRDefault="009429A2"/>
    <w:p w14:paraId="003FD66B" w14:textId="77777777" w:rsidR="009429A2" w:rsidRDefault="009429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4C461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513A74" wp14:editId="1E3C5FD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A28154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A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1AE9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29A2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1A4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83355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5C5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7B87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i\AppData\Local\Microsoft\Office\16.0\DTS\es-ES%7b428F9ED8-75AA-412D-8CD2-DB8A2E7F9D59%7d\%7bCF6A2944-C975-4050-AB09-339B502E629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FEDA132602446F84A5EBDBD7B92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CF0-3507-4714-B8F0-C0ABCE45A3D9}"/>
      </w:docPartPr>
      <w:docPartBody>
        <w:p w:rsidR="005F2E49" w:rsidRDefault="005F2E49">
          <w:pPr>
            <w:pStyle w:val="EBFEDA132602446F84A5EBDBD7B92707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748FF040B66A45668E87375BE8B2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CC1F1-BECB-4BBE-9CBC-2D486EE7BE5C}"/>
      </w:docPartPr>
      <w:docPartBody>
        <w:p w:rsidR="005F2E49" w:rsidRDefault="005F2E49">
          <w:pPr>
            <w:pStyle w:val="748FF040B66A45668E87375BE8B2E1F7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96A441D815124603ACEE3EA7CC05B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0248B-BE0A-41FE-A170-B4E9F4D5BED9}"/>
      </w:docPartPr>
      <w:docPartBody>
        <w:p w:rsidR="005F2E49" w:rsidRDefault="005F2E49">
          <w:pPr>
            <w:pStyle w:val="96A441D815124603ACEE3EA7CC05BBFE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49"/>
    <w:rsid w:val="005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5A3C3381DED848DE8277E9577F322A8E">
    <w:name w:val="5A3C3381DED848DE8277E9577F322A8E"/>
  </w:style>
  <w:style w:type="paragraph" w:customStyle="1" w:styleId="EBFEDA132602446F84A5EBDBD7B92707">
    <w:name w:val="EBFEDA132602446F84A5EBDBD7B92707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48FF040B66A45668E87375BE8B2E1F7">
    <w:name w:val="748FF040B66A45668E87375BE8B2E1F7"/>
  </w:style>
  <w:style w:type="paragraph" w:customStyle="1" w:styleId="96A441D815124603ACEE3EA7CC05BBFE">
    <w:name w:val="96A441D815124603ACEE3EA7CC05B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{CF6A2944-C975-4050-AB09-339B502E6290}tf16402488_win32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2021-02-02T15:46:00Z</dcterms:created>
  <dcterms:modified xsi:type="dcterms:W3CDTF">2021-02-02T15:46:00Z</dcterms:modified>
  <cp:category/>
</cp:coreProperties>
</file>