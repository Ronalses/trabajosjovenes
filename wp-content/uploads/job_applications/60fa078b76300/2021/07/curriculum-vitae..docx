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026"/>
      </w:tblGrid>
      <w:tr w:rsidR="00692703" w:rsidRPr="00D6702A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FD7C80" w:rsidRDefault="00D6702A" w:rsidP="00913946">
            <w:pPr>
              <w:pStyle w:val="Ttulo"/>
            </w:pPr>
            <w:r>
              <w:t>Valentina</w:t>
            </w:r>
            <w:r>
              <w:rPr>
                <w:rStyle w:val="nfasisintenso"/>
              </w:rPr>
              <w:t xml:space="preserve"> herrera </w:t>
            </w:r>
          </w:p>
          <w:p w:rsidR="00925761" w:rsidRDefault="00D6702A" w:rsidP="00913946">
            <w:pPr>
              <w:pStyle w:val="Informacindecontacto"/>
              <w:contextualSpacing w:val="0"/>
              <w:rPr>
                <w:lang w:bidi="es-ES"/>
              </w:rPr>
            </w:pPr>
            <w:r>
              <w:t>Ignacio Carrera Pinto #0786</w:t>
            </w:r>
            <w:r w:rsidR="00692703"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459182552"/>
                <w:placeholder>
                  <w:docPart w:val="5909472B246E4EDA942D471FA27E39B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D7C80">
                  <w:rPr>
                    <w:lang w:bidi="es-ES"/>
                  </w:rPr>
                  <w:t>·</w:t>
                </w:r>
              </w:sdtContent>
            </w:sdt>
            <w:r w:rsidR="00692703" w:rsidRPr="00FD7C80">
              <w:rPr>
                <w:lang w:bidi="es-ES"/>
              </w:rPr>
              <w:t xml:space="preserve"> </w:t>
            </w:r>
            <w:r w:rsidR="00925761">
              <w:rPr>
                <w:lang w:bidi="es-ES"/>
              </w:rPr>
              <w:t>Santiago, La Pintana</w:t>
            </w:r>
          </w:p>
          <w:p w:rsidR="00692703" w:rsidRPr="00FD7C80" w:rsidRDefault="00925761" w:rsidP="00913946">
            <w:pPr>
              <w:pStyle w:val="Informacindecontacto"/>
              <w:contextualSpacing w:val="0"/>
            </w:pPr>
            <w:r>
              <w:t xml:space="preserve">Fono   </w:t>
            </w:r>
            <w:r w:rsidR="00D6702A">
              <w:t>9 57608362</w:t>
            </w:r>
          </w:p>
          <w:p w:rsidR="00692703" w:rsidRPr="00D6702A" w:rsidRDefault="00D6702A" w:rsidP="00D6702A">
            <w:pPr>
              <w:pStyle w:val="nfasisenlainformacindecontacto"/>
              <w:contextualSpacing w:val="0"/>
              <w:rPr>
                <w:lang w:val="en-US"/>
              </w:rPr>
            </w:pPr>
            <w:r w:rsidRPr="00D6702A">
              <w:rPr>
                <w:lang w:val="en-US"/>
              </w:rPr>
              <w:t>Valentinaaherreraa1951@gmail.com</w:t>
            </w:r>
            <w:r w:rsidR="00692703" w:rsidRPr="00D6702A">
              <w:rPr>
                <w:lang w:val="en-US" w:bidi="es-ES"/>
              </w:rPr>
              <w:t xml:space="preserve"> </w:t>
            </w:r>
          </w:p>
        </w:tc>
      </w:tr>
      <w:tr w:rsidR="009571D8" w:rsidRPr="00FD7C80" w:rsidTr="00692703">
        <w:tc>
          <w:tcPr>
            <w:tcW w:w="9360" w:type="dxa"/>
            <w:tcMar>
              <w:top w:w="432" w:type="dxa"/>
            </w:tcMar>
          </w:tcPr>
          <w:p w:rsidR="001755A8" w:rsidRDefault="00925761" w:rsidP="00925761">
            <w:pPr>
              <w:pStyle w:val="Ttulo1"/>
              <w:outlineLvl w:val="0"/>
            </w:pPr>
            <w:r>
              <w:t>ANTECEDENTES PERSONALES</w:t>
            </w:r>
          </w:p>
          <w:p w:rsidR="00925761" w:rsidRDefault="00925761" w:rsidP="00925761">
            <w:r>
              <w:t>Nombre completo            Valentina Patricia Herrera Meza</w:t>
            </w:r>
          </w:p>
          <w:p w:rsidR="00925761" w:rsidRDefault="00925761" w:rsidP="00925761">
            <w:r>
              <w:t>Fecha de nacimiento        12 de junio de 2001</w:t>
            </w:r>
          </w:p>
          <w:p w:rsidR="00925761" w:rsidRDefault="00925761" w:rsidP="00925761">
            <w:r>
              <w:t>Rut                                       20.789.899-6</w:t>
            </w:r>
          </w:p>
          <w:p w:rsidR="00925761" w:rsidRDefault="00925761" w:rsidP="00925761">
            <w:r>
              <w:t>Nacionalidad                      chilena</w:t>
            </w:r>
          </w:p>
          <w:p w:rsidR="00925761" w:rsidRDefault="00925761" w:rsidP="00925761">
            <w:r>
              <w:t>Estado Civil                         Soltera</w:t>
            </w:r>
          </w:p>
          <w:p w:rsidR="00925761" w:rsidRPr="00FD7C80" w:rsidRDefault="00925761" w:rsidP="00925761">
            <w:r>
              <w:t>Edad                                     20 años</w:t>
            </w:r>
          </w:p>
        </w:tc>
      </w:tr>
    </w:tbl>
    <w:p w:rsidR="004E01EB" w:rsidRPr="00FD7C80" w:rsidRDefault="00BE6667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EB4E52F2D58E49D387F2CB310BF48C57"/>
          </w:placeholder>
          <w:temporary/>
          <w:showingPlcHdr/>
          <w15:appearance w15:val="hidden"/>
        </w:sdtPr>
        <w:sdtEndPr/>
        <w:sdtContent>
          <w:r w:rsidR="004E01EB" w:rsidRPr="00FD7C80">
            <w:rPr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1D0BF1" w:rsidRPr="00FD7C80" w:rsidTr="00D66A52">
        <w:tc>
          <w:tcPr>
            <w:tcW w:w="9355" w:type="dxa"/>
          </w:tcPr>
          <w:p w:rsidR="00D6702A" w:rsidRDefault="00D6702A" w:rsidP="00D6702A">
            <w:pPr>
              <w:pStyle w:val="Ttulo3"/>
              <w:contextualSpacing w:val="0"/>
              <w:outlineLvl w:val="2"/>
            </w:pPr>
            <w:r>
              <w:t>2019 hasta 2020</w:t>
            </w:r>
          </w:p>
          <w:p w:rsidR="001D0BF1" w:rsidRPr="00FD7C80" w:rsidRDefault="00925761" w:rsidP="00D6702A">
            <w:pPr>
              <w:pStyle w:val="Informacindecontacto"/>
              <w:jc w:val="left"/>
            </w:pPr>
            <w:r w:rsidRPr="00D6702A">
              <w:rPr>
                <w:rStyle w:val="Ttulo2Car"/>
              </w:rPr>
              <w:t>VENDEDORA,</w:t>
            </w:r>
            <w:r w:rsidR="001D0BF1" w:rsidRPr="00FD7C80">
              <w:rPr>
                <w:lang w:bidi="es-ES"/>
              </w:rPr>
              <w:t xml:space="preserve"> </w:t>
            </w:r>
            <w:r>
              <w:rPr>
                <w:rStyle w:val="Referenciasutil"/>
              </w:rPr>
              <w:t>Panadería</w:t>
            </w:r>
            <w:r w:rsidR="00D6702A">
              <w:rPr>
                <w:rStyle w:val="Referenciasutil"/>
              </w:rPr>
              <w:t xml:space="preserve"> “don pan”</w:t>
            </w:r>
          </w:p>
          <w:p w:rsidR="001E3120" w:rsidRPr="00FD7C80" w:rsidRDefault="001E3120" w:rsidP="00D6702A">
            <w:pPr>
              <w:contextualSpacing w:val="0"/>
            </w:pPr>
          </w:p>
        </w:tc>
      </w:tr>
      <w:tr w:rsidR="00F61DF9" w:rsidRPr="00FD7C80" w:rsidTr="00F61DF9">
        <w:tc>
          <w:tcPr>
            <w:tcW w:w="9355" w:type="dxa"/>
            <w:tcMar>
              <w:top w:w="216" w:type="dxa"/>
            </w:tcMar>
          </w:tcPr>
          <w:p w:rsidR="00F61DF9" w:rsidRPr="00FD7C80" w:rsidRDefault="00D6702A" w:rsidP="00F61DF9">
            <w:pPr>
              <w:pStyle w:val="Ttulo3"/>
              <w:contextualSpacing w:val="0"/>
              <w:outlineLvl w:val="2"/>
            </w:pPr>
            <w:r>
              <w:t>2018</w:t>
            </w:r>
            <w:r>
              <w:rPr>
                <w:lang w:bidi="es-ES"/>
              </w:rPr>
              <w:t xml:space="preserve"> hasta la fecha actual </w:t>
            </w:r>
          </w:p>
          <w:p w:rsidR="00F61DF9" w:rsidRPr="00D6702A" w:rsidRDefault="00D6702A" w:rsidP="00D6702A">
            <w:pPr>
              <w:pStyle w:val="Ttulo2"/>
              <w:outlineLvl w:val="1"/>
            </w:pPr>
            <w:r w:rsidRPr="00D6702A">
              <w:t>Manicurista</w:t>
            </w:r>
            <w:r w:rsidR="00F61DF9" w:rsidRPr="00D6702A">
              <w:t xml:space="preserve">, </w:t>
            </w:r>
            <w:r w:rsidRPr="00D6702A">
              <w:rPr>
                <w:rStyle w:val="Referenciasutil"/>
                <w:b/>
                <w:smallCaps w:val="0"/>
                <w:color w:val="1D824C" w:themeColor="accent1"/>
              </w:rPr>
              <w:t>Independiente</w:t>
            </w:r>
          </w:p>
          <w:p w:rsidR="00F61DF9" w:rsidRPr="00FD7C80" w:rsidRDefault="00F61DF9" w:rsidP="00D6702A"/>
        </w:tc>
      </w:tr>
    </w:tbl>
    <w:sdt>
      <w:sdtPr>
        <w:alias w:val="Educación:"/>
        <w:tag w:val="Formación:"/>
        <w:id w:val="-1908763273"/>
        <w:placeholder>
          <w:docPart w:val="3355D2DC7F2E45A0BEECFA187C86AB6B"/>
        </w:placeholder>
        <w:temporary/>
        <w:showingPlcHdr/>
        <w15:appearance w15:val="hidden"/>
      </w:sdtPr>
      <w:sdtEndPr/>
      <w:sdtContent>
        <w:p w:rsidR="00DA59AA" w:rsidRPr="00FD7C80" w:rsidRDefault="00DA59AA" w:rsidP="0097790C">
          <w:pPr>
            <w:pStyle w:val="Ttulo1"/>
          </w:pPr>
          <w:r w:rsidRPr="00FD7C80">
            <w:rPr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:rsidTr="00D66A52">
        <w:tc>
          <w:tcPr>
            <w:tcW w:w="9355" w:type="dxa"/>
          </w:tcPr>
          <w:p w:rsidR="001D0BF1" w:rsidRPr="00FD7C80" w:rsidRDefault="001D0BF1" w:rsidP="001D0BF1">
            <w:pPr>
              <w:pStyle w:val="Ttulo3"/>
              <w:contextualSpacing w:val="0"/>
              <w:outlineLvl w:val="2"/>
            </w:pPr>
          </w:p>
          <w:p w:rsidR="001D0BF1" w:rsidRPr="00FD7C80" w:rsidRDefault="00D6702A" w:rsidP="001D0BF1">
            <w:pPr>
              <w:pStyle w:val="Ttulo2"/>
              <w:contextualSpacing w:val="0"/>
              <w:outlineLvl w:val="1"/>
            </w:pPr>
            <w:r>
              <w:t>enseñanza basica</w:t>
            </w:r>
            <w:r w:rsidR="001D0BF1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completa</w:t>
            </w:r>
          </w:p>
          <w:p w:rsidR="007538DC" w:rsidRPr="00FD7C80" w:rsidRDefault="007538DC" w:rsidP="00D6702A">
            <w:pPr>
              <w:contextualSpacing w:val="0"/>
            </w:pPr>
          </w:p>
        </w:tc>
      </w:tr>
      <w:tr w:rsidR="00F61DF9" w:rsidRPr="00FD7C80" w:rsidTr="00F61DF9">
        <w:tc>
          <w:tcPr>
            <w:tcW w:w="9355" w:type="dxa"/>
            <w:tcMar>
              <w:top w:w="216" w:type="dxa"/>
            </w:tcMar>
          </w:tcPr>
          <w:p w:rsidR="00F61DF9" w:rsidRDefault="00925761" w:rsidP="00F61DF9">
            <w:pPr>
              <w:pStyle w:val="Ttulo2"/>
              <w:contextualSpacing w:val="0"/>
              <w:outlineLvl w:val="1"/>
              <w:rPr>
                <w:rStyle w:val="Referenciasutil"/>
              </w:rPr>
            </w:pPr>
            <w:r>
              <w:t>enseñanza media</w:t>
            </w:r>
            <w:r w:rsidR="00F61DF9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completa</w:t>
            </w:r>
          </w:p>
          <w:p w:rsidR="00925761" w:rsidRPr="00FD7C80" w:rsidRDefault="00925761" w:rsidP="00F61DF9">
            <w:pPr>
              <w:pStyle w:val="Ttulo2"/>
              <w:contextualSpacing w:val="0"/>
              <w:outlineLvl w:val="1"/>
            </w:pPr>
            <w:r>
              <w:rPr>
                <w:rStyle w:val="Referenciasutil"/>
              </w:rPr>
              <w:t>Colegio iberoamericano, la pintana</w:t>
            </w:r>
          </w:p>
          <w:p w:rsidR="00F61DF9" w:rsidRDefault="00F61DF9" w:rsidP="00925761"/>
          <w:p w:rsidR="00925761" w:rsidRDefault="00925761" w:rsidP="00925761">
            <w:pPr>
              <w:pStyle w:val="Ttulo2"/>
              <w:outlineLvl w:val="1"/>
            </w:pPr>
            <w:r>
              <w:t>curso de manicura profesional</w:t>
            </w:r>
          </w:p>
          <w:p w:rsidR="00925761" w:rsidRPr="00FD7C80" w:rsidRDefault="00925761" w:rsidP="00925761">
            <w:pPr>
              <w:pStyle w:val="Ttulo2"/>
              <w:outlineLvl w:val="1"/>
            </w:pPr>
            <w:r>
              <w:t xml:space="preserve">curso de extensiones de pestañas </w:t>
            </w:r>
          </w:p>
        </w:tc>
      </w:tr>
    </w:tbl>
    <w:p w:rsidR="00486277" w:rsidRDefault="00925761" w:rsidP="00486277">
      <w:pPr>
        <w:pStyle w:val="Ttulo1"/>
      </w:pPr>
      <w:r>
        <w:t>Capacidades</w:t>
      </w:r>
    </w:p>
    <w:p w:rsidR="00925761" w:rsidRDefault="00925761" w:rsidP="00486277">
      <w:pPr>
        <w:pStyle w:val="Ttulo1"/>
      </w:pPr>
    </w:p>
    <w:p w:rsidR="00D07903" w:rsidRDefault="00D07903" w:rsidP="00D07903">
      <w:r>
        <w:t>Organizada, responsable y proactiva. Buen manejo de relaciones interpersonales, empática y con capacidad de adaptación.</w:t>
      </w:r>
    </w:p>
    <w:p w:rsidR="00D07903" w:rsidRDefault="00D07903" w:rsidP="00D07903"/>
    <w:p w:rsidR="00D07903" w:rsidRDefault="00D07903" w:rsidP="00D07903"/>
    <w:p w:rsidR="00D07903" w:rsidRPr="00FD7C80" w:rsidRDefault="00D07903" w:rsidP="002C1F94">
      <w:pPr>
        <w:pStyle w:val="Ttulo2"/>
      </w:pPr>
      <w:r>
        <w:t xml:space="preserve">                                               Disponibilidad inmediata</w:t>
      </w:r>
      <w:bookmarkStart w:id="0" w:name="_GoBack"/>
      <w:bookmarkEnd w:id="0"/>
    </w:p>
    <w:p w:rsidR="00B51D1B" w:rsidRPr="00FD7C80" w:rsidRDefault="00B51D1B" w:rsidP="006E1507"/>
    <w:sectPr w:rsidR="00B51D1B" w:rsidRPr="00FD7C80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667" w:rsidRDefault="00BE6667" w:rsidP="0068194B">
      <w:r>
        <w:separator/>
      </w:r>
    </w:p>
    <w:p w:rsidR="00BE6667" w:rsidRDefault="00BE6667"/>
    <w:p w:rsidR="00BE6667" w:rsidRDefault="00BE6667"/>
  </w:endnote>
  <w:endnote w:type="continuationSeparator" w:id="0">
    <w:p w:rsidR="00BE6667" w:rsidRDefault="00BE6667" w:rsidP="0068194B">
      <w:r>
        <w:continuationSeparator/>
      </w:r>
    </w:p>
    <w:p w:rsidR="00BE6667" w:rsidRDefault="00BE6667"/>
    <w:p w:rsidR="00BE6667" w:rsidRDefault="00BE66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2C1F94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667" w:rsidRDefault="00BE6667" w:rsidP="0068194B">
      <w:r>
        <w:separator/>
      </w:r>
    </w:p>
    <w:p w:rsidR="00BE6667" w:rsidRDefault="00BE6667"/>
    <w:p w:rsidR="00BE6667" w:rsidRDefault="00BE6667"/>
  </w:footnote>
  <w:footnote w:type="continuationSeparator" w:id="0">
    <w:p w:rsidR="00BE6667" w:rsidRDefault="00BE6667" w:rsidP="0068194B">
      <w:r>
        <w:continuationSeparator/>
      </w:r>
    </w:p>
    <w:p w:rsidR="00BE6667" w:rsidRDefault="00BE6667"/>
    <w:p w:rsidR="00BE6667" w:rsidRDefault="00BE666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Encabezado"/>
    </w:pPr>
    <w:r w:rsidRPr="004E01EB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FBF9E0" wp14:editId="6BADF5D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7817FD6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02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7E76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C1F94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10FE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5761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E6667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07903"/>
    <w:rsid w:val="00D12FCF"/>
    <w:rsid w:val="00D243A9"/>
    <w:rsid w:val="00D305E5"/>
    <w:rsid w:val="00D37CD3"/>
    <w:rsid w:val="00D66A52"/>
    <w:rsid w:val="00D66EFA"/>
    <w:rsid w:val="00D6702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F781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de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customStyle="1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Plantillas\Curr&#237;culum%20v&#237;tae%20cronol&#243;gico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09472B246E4EDA942D471FA27E3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C989F-330B-4A9D-8321-7E724F9C8A5C}"/>
      </w:docPartPr>
      <w:docPartBody>
        <w:p w:rsidR="00D819DF" w:rsidRDefault="000413B6">
          <w:pPr>
            <w:pStyle w:val="5909472B246E4EDA942D471FA27E39B4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EB4E52F2D58E49D387F2CB310BF48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40668-A903-4ABF-A919-AF031EEAB2C7}"/>
      </w:docPartPr>
      <w:docPartBody>
        <w:p w:rsidR="00D819DF" w:rsidRDefault="000413B6">
          <w:pPr>
            <w:pStyle w:val="EB4E52F2D58E49D387F2CB310BF48C57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3355D2DC7F2E45A0BEECFA187C86A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13581-A91C-4CCD-B93E-1F52BD871E8B}"/>
      </w:docPartPr>
      <w:docPartBody>
        <w:p w:rsidR="00D819DF" w:rsidRDefault="000413B6">
          <w:pPr>
            <w:pStyle w:val="3355D2DC7F2E45A0BEECFA187C86AB6B"/>
          </w:pPr>
          <w:r w:rsidRPr="00FD7C80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B6"/>
    <w:rsid w:val="000413B6"/>
    <w:rsid w:val="00D11AA6"/>
    <w:rsid w:val="00D8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D37AAF58CCD4451BA228A8BE4F87081">
    <w:name w:val="FD37AAF58CCD4451BA228A8BE4F87081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480BE27B4FD741EC8E492EADFD3BADDC">
    <w:name w:val="480BE27B4FD741EC8E492EADFD3BADDC"/>
  </w:style>
  <w:style w:type="paragraph" w:customStyle="1" w:styleId="A365E4D8AFC943A8B7A0BC6BEC842B2F">
    <w:name w:val="A365E4D8AFC943A8B7A0BC6BEC842B2F"/>
  </w:style>
  <w:style w:type="paragraph" w:customStyle="1" w:styleId="5909472B246E4EDA942D471FA27E39B4">
    <w:name w:val="5909472B246E4EDA942D471FA27E39B4"/>
  </w:style>
  <w:style w:type="paragraph" w:customStyle="1" w:styleId="A00C41C3DC994A3E8E6D422755BF2EEB">
    <w:name w:val="A00C41C3DC994A3E8E6D422755BF2EEB"/>
  </w:style>
  <w:style w:type="paragraph" w:customStyle="1" w:styleId="CDE286FFEE084501B7DBAFA9A89AB484">
    <w:name w:val="CDE286FFEE084501B7DBAFA9A89AB484"/>
  </w:style>
  <w:style w:type="paragraph" w:customStyle="1" w:styleId="4CFEE18F9156421184B6833B92E8E35C">
    <w:name w:val="4CFEE18F9156421184B6833B92E8E35C"/>
  </w:style>
  <w:style w:type="paragraph" w:customStyle="1" w:styleId="A1011A5AFBCE43FEA5E158AC6DBF6177">
    <w:name w:val="A1011A5AFBCE43FEA5E158AC6DBF6177"/>
  </w:style>
  <w:style w:type="paragraph" w:customStyle="1" w:styleId="7974FB8C823F4D6E9A2C9135DE0B6EBB">
    <w:name w:val="7974FB8C823F4D6E9A2C9135DE0B6EBB"/>
  </w:style>
  <w:style w:type="paragraph" w:customStyle="1" w:styleId="A0255E3D7F0A4929B75E0F243EDE68E2">
    <w:name w:val="A0255E3D7F0A4929B75E0F243EDE68E2"/>
  </w:style>
  <w:style w:type="paragraph" w:customStyle="1" w:styleId="D02911D4C94A444A85F91DF1EA279F51">
    <w:name w:val="D02911D4C94A444A85F91DF1EA279F51"/>
  </w:style>
  <w:style w:type="paragraph" w:customStyle="1" w:styleId="EB4E52F2D58E49D387F2CB310BF48C57">
    <w:name w:val="EB4E52F2D58E49D387F2CB310BF48C57"/>
  </w:style>
  <w:style w:type="paragraph" w:customStyle="1" w:styleId="F214A3FD3F5245FE936BB0E5369CB947">
    <w:name w:val="F214A3FD3F5245FE936BB0E5369CB947"/>
  </w:style>
  <w:style w:type="paragraph" w:customStyle="1" w:styleId="4B3B08D8CA3B4B13A443F0156C30DB5A">
    <w:name w:val="4B3B08D8CA3B4B13A443F0156C30DB5A"/>
  </w:style>
  <w:style w:type="paragraph" w:customStyle="1" w:styleId="8315D279FC974C89B2F760261C8F6BC1">
    <w:name w:val="8315D279FC974C89B2F760261C8F6BC1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7F70432DCB374B43903DA6BC8969D6C1">
    <w:name w:val="7F70432DCB374B43903DA6BC8969D6C1"/>
  </w:style>
  <w:style w:type="paragraph" w:customStyle="1" w:styleId="EB464D472EC744AD97329CD03FC4839B">
    <w:name w:val="EB464D472EC744AD97329CD03FC4839B"/>
  </w:style>
  <w:style w:type="paragraph" w:customStyle="1" w:styleId="41686ADC886046D98AC061E31D184F4D">
    <w:name w:val="41686ADC886046D98AC061E31D184F4D"/>
  </w:style>
  <w:style w:type="paragraph" w:customStyle="1" w:styleId="27E3D591AABA48D4A9E91E3A0C800C2C">
    <w:name w:val="27E3D591AABA48D4A9E91E3A0C800C2C"/>
  </w:style>
  <w:style w:type="paragraph" w:customStyle="1" w:styleId="D61FD159A08D438BBF9F9F2934FA1353">
    <w:name w:val="D61FD159A08D438BBF9F9F2934FA1353"/>
  </w:style>
  <w:style w:type="paragraph" w:customStyle="1" w:styleId="26AB8695E2404C0B998B138425AA0DF3">
    <w:name w:val="26AB8695E2404C0B998B138425AA0DF3"/>
  </w:style>
  <w:style w:type="paragraph" w:customStyle="1" w:styleId="BA674A060EE143CDA30515BB3EE6CC12">
    <w:name w:val="BA674A060EE143CDA30515BB3EE6CC12"/>
  </w:style>
  <w:style w:type="paragraph" w:customStyle="1" w:styleId="3355D2DC7F2E45A0BEECFA187C86AB6B">
    <w:name w:val="3355D2DC7F2E45A0BEECFA187C86AB6B"/>
  </w:style>
  <w:style w:type="paragraph" w:customStyle="1" w:styleId="C595812DE0EE49A6BF883DEEF6ECE448">
    <w:name w:val="C595812DE0EE49A6BF883DEEF6ECE448"/>
  </w:style>
  <w:style w:type="paragraph" w:customStyle="1" w:styleId="17A4E757B8764282BBD5996D66A6B985">
    <w:name w:val="17A4E757B8764282BBD5996D66A6B985"/>
  </w:style>
  <w:style w:type="paragraph" w:customStyle="1" w:styleId="97637B66E21344D1A72E979AC5A6356B">
    <w:name w:val="97637B66E21344D1A72E979AC5A6356B"/>
  </w:style>
  <w:style w:type="paragraph" w:customStyle="1" w:styleId="8E5A9D8DB6CF4DBBBD1D8B7C06D8BEA6">
    <w:name w:val="8E5A9D8DB6CF4DBBBD1D8B7C06D8BEA6"/>
  </w:style>
  <w:style w:type="paragraph" w:customStyle="1" w:styleId="4C3B934D4E0E48C793D6B7E93E40E732">
    <w:name w:val="4C3B934D4E0E48C793D6B7E93E40E732"/>
  </w:style>
  <w:style w:type="paragraph" w:customStyle="1" w:styleId="C646BA3922BC45B7AD1D274E8C577379">
    <w:name w:val="C646BA3922BC45B7AD1D274E8C577379"/>
  </w:style>
  <w:style w:type="paragraph" w:customStyle="1" w:styleId="C0DE87AB730E412FA2972D551F76A5C9">
    <w:name w:val="C0DE87AB730E412FA2972D551F76A5C9"/>
  </w:style>
  <w:style w:type="paragraph" w:customStyle="1" w:styleId="30CBC25F56F048E3B1B289C3C823E71E">
    <w:name w:val="30CBC25F56F048E3B1B289C3C823E71E"/>
  </w:style>
  <w:style w:type="paragraph" w:customStyle="1" w:styleId="AB99F6DA82164DC1AFC130A349437FBE">
    <w:name w:val="AB99F6DA82164DC1AFC130A349437FBE"/>
  </w:style>
  <w:style w:type="paragraph" w:customStyle="1" w:styleId="08EE3A53564448528529EB41BCDD9CCF">
    <w:name w:val="08EE3A53564448528529EB41BCDD9CCF"/>
  </w:style>
  <w:style w:type="paragraph" w:customStyle="1" w:styleId="4920611F23F44B8B80E87F52F01B5CCB">
    <w:name w:val="4920611F23F44B8B80E87F52F01B5CCB"/>
  </w:style>
  <w:style w:type="paragraph" w:customStyle="1" w:styleId="8295984EAD864DC4B5BFD01BD56DBE05">
    <w:name w:val="8295984EAD864DC4B5BFD01BD56DBE05"/>
  </w:style>
  <w:style w:type="paragraph" w:customStyle="1" w:styleId="8FE7A617739641308877B84B588B321D">
    <w:name w:val="8FE7A617739641308877B84B588B321D"/>
  </w:style>
  <w:style w:type="paragraph" w:customStyle="1" w:styleId="2616E1AF181F4813A960149446E6F74D">
    <w:name w:val="2616E1AF181F4813A960149446E6F74D"/>
  </w:style>
  <w:style w:type="paragraph" w:customStyle="1" w:styleId="50695F5851EF4D9981B5037008B5606D">
    <w:name w:val="50695F5851EF4D9981B5037008B5606D"/>
  </w:style>
  <w:style w:type="paragraph" w:customStyle="1" w:styleId="0CBF1F4B47744DB18B2F35D5893144BD">
    <w:name w:val="0CBF1F4B47744DB18B2F35D5893144BD"/>
  </w:style>
  <w:style w:type="paragraph" w:customStyle="1" w:styleId="31F1C135699B497982E9DB6D5B7C2221">
    <w:name w:val="31F1C135699B497982E9DB6D5B7C2221"/>
  </w:style>
  <w:style w:type="paragraph" w:customStyle="1" w:styleId="B440403259EE432599A17D626EF06705">
    <w:name w:val="B440403259EE432599A17D626EF067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cronológico moderno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2021-07-22T23:33:00Z</dcterms:created>
  <dcterms:modified xsi:type="dcterms:W3CDTF">2021-07-22T23:33:00Z</dcterms:modified>
  <cp:category/>
</cp:coreProperties>
</file>