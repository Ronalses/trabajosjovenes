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7F41" w14:textId="5068F29B" w:rsidR="00816216" w:rsidRPr="00181865" w:rsidRDefault="00523306" w:rsidP="00141A4C">
      <w:pPr>
        <w:pStyle w:val="Ttulo"/>
        <w:rPr>
          <w:rFonts w:ascii="Times New Roman" w:hAnsi="Times New Roman" w:cs="Times New Roman"/>
          <w:color w:val="002060"/>
        </w:rPr>
      </w:pPr>
      <w:r w:rsidRPr="00181865">
        <w:rPr>
          <w:rFonts w:ascii="Times New Roman" w:hAnsi="Times New Roman" w:cs="Times New Roman"/>
          <w:color w:val="002060"/>
        </w:rPr>
        <w:t>María</w:t>
      </w:r>
      <w:r w:rsidR="0099196A" w:rsidRPr="00181865">
        <w:rPr>
          <w:rFonts w:ascii="Times New Roman" w:hAnsi="Times New Roman" w:cs="Times New Roman"/>
          <w:color w:val="002060"/>
        </w:rPr>
        <w:t xml:space="preserve"> Dorado Valencia</w:t>
      </w:r>
    </w:p>
    <w:p w14:paraId="3F28AF4B" w14:textId="0318BBCE" w:rsidR="0079086F" w:rsidRPr="00F71C2B" w:rsidRDefault="00BF15F8" w:rsidP="00141A4C">
      <w:pPr>
        <w:rPr>
          <w:rFonts w:ascii="Times New Roman" w:hAnsi="Times New Roman" w:cs="Times New Roman"/>
          <w:color w:val="000000" w:themeColor="text1"/>
          <w:lang w:bidi="es-ES"/>
        </w:rPr>
      </w:pPr>
      <w:r w:rsidRPr="00F71C2B">
        <w:rPr>
          <w:rFonts w:ascii="Times New Roman" w:hAnsi="Times New Roman" w:cs="Times New Roman"/>
          <w:color w:val="000000" w:themeColor="text1"/>
          <w:lang w:bidi="es-ES"/>
        </w:rPr>
        <w:t xml:space="preserve">Buzo </w:t>
      </w:r>
      <w:proofErr w:type="spellStart"/>
      <w:r w:rsidRPr="00F71C2B">
        <w:rPr>
          <w:rFonts w:ascii="Times New Roman" w:hAnsi="Times New Roman" w:cs="Times New Roman"/>
          <w:color w:val="000000" w:themeColor="text1"/>
          <w:lang w:bidi="es-ES"/>
        </w:rPr>
        <w:t>Sobenes</w:t>
      </w:r>
      <w:proofErr w:type="spellEnd"/>
      <w:r w:rsidRPr="00F71C2B">
        <w:rPr>
          <w:rFonts w:ascii="Times New Roman" w:hAnsi="Times New Roman" w:cs="Times New Roman"/>
          <w:color w:val="000000" w:themeColor="text1"/>
          <w:lang w:bidi="es-ES"/>
        </w:rPr>
        <w:t xml:space="preserve"> </w:t>
      </w:r>
      <w:r w:rsidR="0036108D" w:rsidRPr="00F71C2B">
        <w:rPr>
          <w:rFonts w:ascii="Times New Roman" w:hAnsi="Times New Roman" w:cs="Times New Roman"/>
          <w:color w:val="000000" w:themeColor="text1"/>
          <w:lang w:bidi="es-ES"/>
        </w:rPr>
        <w:t xml:space="preserve">4650 </w:t>
      </w:r>
      <w:r w:rsidR="0099196A" w:rsidRPr="00F71C2B">
        <w:rPr>
          <w:rFonts w:ascii="Times New Roman" w:hAnsi="Times New Roman" w:cs="Times New Roman"/>
          <w:color w:val="000000" w:themeColor="text1"/>
          <w:lang w:bidi="es-ES"/>
        </w:rPr>
        <w:t xml:space="preserve">, </w:t>
      </w:r>
      <w:r w:rsidRPr="00F71C2B">
        <w:rPr>
          <w:rFonts w:ascii="Times New Roman" w:hAnsi="Times New Roman" w:cs="Times New Roman"/>
          <w:color w:val="000000" w:themeColor="text1"/>
          <w:lang w:bidi="es-ES"/>
        </w:rPr>
        <w:t>Estación Central</w:t>
      </w:r>
    </w:p>
    <w:p w14:paraId="4D8C88DA" w14:textId="77A8D92C" w:rsidR="00141A4C" w:rsidRPr="00F71C2B" w:rsidRDefault="00BF15F8" w:rsidP="00141A4C">
      <w:pPr>
        <w:rPr>
          <w:rFonts w:ascii="Times New Roman" w:hAnsi="Times New Roman" w:cs="Times New Roman"/>
          <w:color w:val="000000" w:themeColor="text1"/>
        </w:rPr>
      </w:pPr>
      <w:r w:rsidRPr="00F71C2B">
        <w:rPr>
          <w:rFonts w:ascii="Times New Roman" w:hAnsi="Times New Roman" w:cs="Times New Roman"/>
          <w:color w:val="000000" w:themeColor="text1"/>
          <w:lang w:bidi="es-ES"/>
        </w:rPr>
        <w:t xml:space="preserve"> </w:t>
      </w:r>
      <w:r w:rsidR="0079086F" w:rsidRPr="00F71C2B">
        <w:rPr>
          <w:rFonts w:ascii="Times New Roman" w:hAnsi="Times New Roman" w:cs="Times New Roman"/>
          <w:color w:val="000000" w:themeColor="text1"/>
          <w:lang w:bidi="es-ES"/>
        </w:rPr>
        <w:t>+</w:t>
      </w:r>
      <w:r w:rsidR="00891966" w:rsidRPr="00F71C2B">
        <w:rPr>
          <w:rFonts w:ascii="Times New Roman" w:hAnsi="Times New Roman" w:cs="Times New Roman"/>
          <w:color w:val="000000" w:themeColor="text1"/>
          <w:lang w:bidi="es-ES"/>
        </w:rPr>
        <w:t>56 9 90811120</w:t>
      </w:r>
      <w:r w:rsidR="00141A4C" w:rsidRPr="00F71C2B">
        <w:rPr>
          <w:rFonts w:ascii="Times New Roman" w:hAnsi="Times New Roman" w:cs="Times New Roman"/>
          <w:color w:val="000000" w:themeColor="text1"/>
          <w:lang w:bidi="es-ES"/>
        </w:rPr>
        <w:t> | </w:t>
      </w:r>
      <w:r w:rsidR="0099196A" w:rsidRPr="00F71C2B">
        <w:rPr>
          <w:rFonts w:ascii="Times New Roman" w:hAnsi="Times New Roman" w:cs="Times New Roman"/>
          <w:color w:val="000000" w:themeColor="text1"/>
        </w:rPr>
        <w:t>valencia0710maria@gmail.com</w:t>
      </w:r>
    </w:p>
    <w:p w14:paraId="236AE6EE" w14:textId="77777777" w:rsidR="006270A9" w:rsidRPr="00181865" w:rsidRDefault="00656A70" w:rsidP="00141A4C">
      <w:pPr>
        <w:pStyle w:val="Ttulo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Objetivo:"/>
          <w:tag w:val="Objetivo:"/>
          <w:id w:val="-731932020"/>
          <w:placeholder>
            <w:docPart w:val="50A6020C145F42F1871A39C545511100"/>
          </w:placeholder>
          <w:temporary/>
          <w:showingPlcHdr/>
          <w15:appearance w15:val="hidden"/>
        </w:sdtPr>
        <w:sdtEndPr/>
        <w:sdtContent>
          <w:r w:rsidR="009D5933" w:rsidRPr="00181865">
            <w:rPr>
              <w:rFonts w:ascii="Times New Roman" w:hAnsi="Times New Roman" w:cs="Times New Roman"/>
              <w:color w:val="002060"/>
              <w:lang w:bidi="es-ES"/>
            </w:rPr>
            <w:t>Objetivo</w:t>
          </w:r>
        </w:sdtContent>
      </w:sdt>
    </w:p>
    <w:p w14:paraId="5729FE71" w14:textId="5F85E0EF" w:rsidR="006270A9" w:rsidRPr="00181865" w:rsidRDefault="0099196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Poseer experiencia y conocimientos en el área de trabajo permitiendo el crecimiento tanto personal como laboral. </w:t>
      </w:r>
    </w:p>
    <w:p w14:paraId="31BEAA23" w14:textId="058588DC" w:rsidR="0099196A" w:rsidRPr="00181865" w:rsidRDefault="0099196A" w:rsidP="0099196A">
      <w:pPr>
        <w:pStyle w:val="Ttulo1"/>
        <w:rPr>
          <w:rFonts w:ascii="Times New Roman" w:hAnsi="Times New Roman" w:cs="Times New Roman"/>
          <w:color w:val="002060"/>
        </w:rPr>
      </w:pPr>
      <w:r w:rsidRPr="00181865">
        <w:rPr>
          <w:rFonts w:ascii="Times New Roman" w:hAnsi="Times New Roman" w:cs="Times New Roman"/>
          <w:color w:val="002060"/>
        </w:rPr>
        <w:t>Educación</w:t>
      </w:r>
    </w:p>
    <w:p w14:paraId="324E885E" w14:textId="77777777" w:rsidR="0099196A" w:rsidRPr="00181865" w:rsidRDefault="0099196A" w:rsidP="00181865">
      <w:pPr>
        <w:pStyle w:val="Prrafodelista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1° a 7° Básico: Hernando Navia Varón (Cali-Colombia) </w:t>
      </w:r>
    </w:p>
    <w:p w14:paraId="4A3BEA89" w14:textId="77777777" w:rsidR="0099196A" w:rsidRPr="00181865" w:rsidRDefault="0099196A" w:rsidP="00181865">
      <w:pPr>
        <w:pStyle w:val="Prrafodelista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8° Básico: República Oriental del Uruguay (Santiago de Chile) </w:t>
      </w:r>
    </w:p>
    <w:p w14:paraId="13A77B3D" w14:textId="02C492AF" w:rsidR="0099196A" w:rsidRPr="00181865" w:rsidRDefault="0099196A" w:rsidP="00181865">
      <w:pPr>
        <w:pStyle w:val="Prrafodelista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4° Medio:</w:t>
      </w:r>
      <w:r w:rsidRPr="00181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Instituto Superior de Comercio Eduardo Frei Montalva</w:t>
      </w:r>
    </w:p>
    <w:p w14:paraId="1B2FA223" w14:textId="36E068C7" w:rsidR="0099196A" w:rsidRPr="00181865" w:rsidRDefault="0099196A" w:rsidP="009919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Administración de empresas con mención en Logística </w:t>
      </w:r>
    </w:p>
    <w:p w14:paraId="0D6BDD6D" w14:textId="257DF746" w:rsidR="0099196A" w:rsidRPr="00181865" w:rsidRDefault="0099196A" w:rsidP="001818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-142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 xml:space="preserve">           (02/03/2015) – (09/11/2018)</w:t>
      </w:r>
    </w:p>
    <w:p w14:paraId="51D7CA1E" w14:textId="7DA69472" w:rsidR="0099196A" w:rsidRPr="00181865" w:rsidRDefault="0099196A" w:rsidP="00181865">
      <w:pPr>
        <w:pStyle w:val="Prrafodelista"/>
        <w:numPr>
          <w:ilvl w:val="0"/>
          <w:numId w:val="27"/>
        </w:numPr>
        <w:spacing w:after="8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Educación Superior: Universidad Diego Portales </w:t>
      </w:r>
      <w:r w:rsid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(Horario vespertino)</w:t>
      </w:r>
    </w:p>
    <w:p w14:paraId="4F547F58" w14:textId="380AA98D" w:rsidR="0099196A" w:rsidRPr="00181865" w:rsidRDefault="0099196A" w:rsidP="0099196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Administración de Empresas</w:t>
      </w:r>
      <w:r w:rsidR="002A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757">
        <w:rPr>
          <w:rFonts w:ascii="Times New Roman" w:eastAsia="Times New Roman" w:hAnsi="Times New Roman" w:cs="Times New Roman"/>
          <w:color w:val="000000"/>
          <w:sz w:val="24"/>
          <w:szCs w:val="24"/>
        </w:rPr>
        <w:t>(03/03/</w:t>
      </w:r>
      <w:r w:rsidR="000C47EB">
        <w:rPr>
          <w:rFonts w:ascii="Times New Roman" w:eastAsia="Times New Roman" w:hAnsi="Times New Roman" w:cs="Times New Roman"/>
          <w:color w:val="000000"/>
          <w:sz w:val="24"/>
          <w:szCs w:val="24"/>
        </w:rPr>
        <w:t>2019</w:t>
      </w:r>
      <w:r w:rsidR="00F65757">
        <w:rPr>
          <w:rFonts w:ascii="Times New Roman" w:eastAsia="Times New Roman" w:hAnsi="Times New Roman" w:cs="Times New Roman"/>
          <w:color w:val="000000"/>
          <w:sz w:val="24"/>
          <w:szCs w:val="24"/>
        </w:rPr>
        <w:t>)-(</w:t>
      </w:r>
      <w:r w:rsidR="00992273">
        <w:rPr>
          <w:rFonts w:ascii="Times New Roman" w:eastAsia="Times New Roman" w:hAnsi="Times New Roman" w:cs="Times New Roman"/>
          <w:color w:val="000000"/>
          <w:sz w:val="24"/>
          <w:szCs w:val="24"/>
        </w:rPr>
        <w:t>05/03/2021)</w:t>
      </w: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8F10E5">
        <w:rPr>
          <w:rFonts w:ascii="Times New Roman" w:eastAsia="Times New Roman" w:hAnsi="Times New Roman" w:cs="Times New Roman"/>
          <w:color w:val="000000"/>
          <w:sz w:val="24"/>
          <w:szCs w:val="24"/>
        </w:rPr>
        <w:t>Estudios congelados temporalmente</w:t>
      </w: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               </w:t>
      </w:r>
    </w:p>
    <w:p w14:paraId="432D356C" w14:textId="2C810FF6" w:rsidR="006270A9" w:rsidRPr="00181865" w:rsidRDefault="0099196A" w:rsidP="0099196A">
      <w:pPr>
        <w:pStyle w:val="Ttulo1"/>
        <w:rPr>
          <w:rFonts w:ascii="Times New Roman" w:hAnsi="Times New Roman" w:cs="Times New Roman"/>
          <w:color w:val="002060"/>
        </w:rPr>
      </w:pPr>
      <w:r w:rsidRPr="00181865">
        <w:rPr>
          <w:rFonts w:ascii="Times New Roman" w:hAnsi="Times New Roman" w:cs="Times New Roman"/>
          <w:color w:val="002060"/>
        </w:rPr>
        <w:t>Aptitudes</w:t>
      </w:r>
    </w:p>
    <w:p w14:paraId="3867450E" w14:textId="73C32A14" w:rsidR="006270A9" w:rsidRPr="005A33D1" w:rsidRDefault="0099196A" w:rsidP="00181865">
      <w:pPr>
        <w:pStyle w:val="Listaconvietas"/>
        <w:tabs>
          <w:tab w:val="clear" w:pos="216"/>
          <w:tab w:val="num" w:pos="42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33D1">
        <w:rPr>
          <w:rFonts w:ascii="Times New Roman" w:hAnsi="Times New Roman" w:cs="Times New Roman"/>
          <w:color w:val="000000" w:themeColor="text1"/>
          <w:sz w:val="24"/>
          <w:szCs w:val="24"/>
        </w:rPr>
        <w:t>Honestidad</w:t>
      </w:r>
    </w:p>
    <w:p w14:paraId="0A220A29" w14:textId="14A110D6" w:rsidR="006270A9" w:rsidRPr="005A33D1" w:rsidRDefault="0099196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33D1">
        <w:rPr>
          <w:rFonts w:ascii="Times New Roman" w:hAnsi="Times New Roman" w:cs="Times New Roman"/>
          <w:color w:val="000000" w:themeColor="text1"/>
          <w:sz w:val="24"/>
          <w:szCs w:val="24"/>
        </w:rPr>
        <w:t>Puntualidad</w:t>
      </w:r>
    </w:p>
    <w:p w14:paraId="020F9FC9" w14:textId="463C841A" w:rsidR="0099196A" w:rsidRPr="005A33D1" w:rsidRDefault="0099196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33D1">
        <w:rPr>
          <w:rFonts w:ascii="Times New Roman" w:hAnsi="Times New Roman" w:cs="Times New Roman"/>
          <w:color w:val="000000" w:themeColor="text1"/>
          <w:sz w:val="24"/>
          <w:szCs w:val="24"/>
        </w:rPr>
        <w:t>Motivación para trabajar</w:t>
      </w:r>
    </w:p>
    <w:p w14:paraId="1AA4C2F2" w14:textId="2C028677" w:rsidR="0099196A" w:rsidRPr="005A33D1" w:rsidRDefault="0099196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33D1">
        <w:rPr>
          <w:rFonts w:ascii="Times New Roman" w:hAnsi="Times New Roman" w:cs="Times New Roman"/>
          <w:color w:val="000000" w:themeColor="text1"/>
          <w:sz w:val="24"/>
          <w:szCs w:val="24"/>
        </w:rPr>
        <w:t>Capacidad de iniciativa propia</w:t>
      </w:r>
    </w:p>
    <w:p w14:paraId="4F51D291" w14:textId="7DCCE9CE" w:rsidR="0099196A" w:rsidRPr="005A33D1" w:rsidRDefault="0099196A" w:rsidP="00181865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33D1">
        <w:rPr>
          <w:rFonts w:ascii="Times New Roman" w:hAnsi="Times New Roman" w:cs="Times New Roman"/>
          <w:color w:val="000000" w:themeColor="text1"/>
          <w:sz w:val="24"/>
          <w:szCs w:val="24"/>
        </w:rPr>
        <w:t>Adaptabilidad</w:t>
      </w:r>
    </w:p>
    <w:p w14:paraId="462C36A5" w14:textId="6EE00229" w:rsidR="0099196A" w:rsidRPr="00181865" w:rsidRDefault="0099196A" w:rsidP="00181865">
      <w:pPr>
        <w:pStyle w:val="Ttulo1"/>
        <w:rPr>
          <w:rFonts w:ascii="Times New Roman" w:hAnsi="Times New Roman" w:cs="Times New Roman"/>
          <w:color w:val="002060"/>
        </w:rPr>
      </w:pPr>
      <w:r w:rsidRPr="00181865">
        <w:rPr>
          <w:rFonts w:ascii="Times New Roman" w:hAnsi="Times New Roman" w:cs="Times New Roman"/>
          <w:color w:val="002060"/>
        </w:rPr>
        <w:t>Actividades</w:t>
      </w:r>
    </w:p>
    <w:p w14:paraId="6DD72203" w14:textId="77777777" w:rsidR="0099196A" w:rsidRPr="00181865" w:rsidRDefault="0099196A" w:rsidP="00181865">
      <w:pPr>
        <w:numPr>
          <w:ilvl w:val="0"/>
          <w:numId w:val="28"/>
        </w:numP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Estudios de inglés en el Centro Cultural Colombo Americano en Cali-Colombia (2010-2013)</w:t>
      </w:r>
    </w:p>
    <w:p w14:paraId="7140B084" w14:textId="3CBF5C2E" w:rsidR="0099196A" w:rsidRPr="00181865" w:rsidRDefault="0099196A" w:rsidP="00181865">
      <w:pPr>
        <w:numPr>
          <w:ilvl w:val="0"/>
          <w:numId w:val="28"/>
        </w:numP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Participación en el Censo de Chile 2017</w:t>
      </w:r>
    </w:p>
    <w:p w14:paraId="22BFDF79" w14:textId="6F8CDFED" w:rsidR="0099196A" w:rsidRPr="00181865" w:rsidRDefault="0099196A" w:rsidP="00181865">
      <w:pPr>
        <w:pStyle w:val="Listaconvietas"/>
        <w:numPr>
          <w:ilvl w:val="0"/>
          <w:numId w:val="28"/>
        </w:numPr>
        <w:ind w:left="142" w:hanging="142"/>
        <w:rPr>
          <w:rFonts w:ascii="Times New Roman" w:hAnsi="Times New Roman" w:cs="Times New Roman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Nivel de Excel</w:t>
      </w:r>
      <w:r w:rsid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Word, </w:t>
      </w:r>
      <w:proofErr w:type="spellStart"/>
      <w:r w:rsid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Power</w:t>
      </w:r>
      <w:proofErr w:type="spellEnd"/>
      <w:r w:rsid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</w:t>
      </w: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(Intermedio-</w:t>
      </w: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Avanzado</w:t>
      </w:r>
      <w:r w:rsid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sdt>
      <w:sdtPr>
        <w:rPr>
          <w:rFonts w:ascii="Times New Roman" w:hAnsi="Times New Roman" w:cs="Times New Roman"/>
        </w:rPr>
        <w:alias w:val="Experiencia:"/>
        <w:tag w:val="Experiencia:"/>
        <w:id w:val="171684534"/>
        <w:placeholder>
          <w:docPart w:val="A937DA46524042AC8014B4F8FDBFB53F"/>
        </w:placeholder>
        <w:temporary/>
        <w:showingPlcHdr/>
        <w15:appearance w15:val="hidden"/>
      </w:sdtPr>
      <w:sdtEndPr/>
      <w:sdtContent>
        <w:p w14:paraId="56EC8ADA" w14:textId="77777777" w:rsidR="006270A9" w:rsidRPr="00181865" w:rsidRDefault="009D5933">
          <w:pPr>
            <w:pStyle w:val="Ttulo1"/>
            <w:rPr>
              <w:rFonts w:ascii="Times New Roman" w:hAnsi="Times New Roman" w:cs="Times New Roman"/>
            </w:rPr>
          </w:pPr>
          <w:r w:rsidRPr="00181865">
            <w:rPr>
              <w:rFonts w:ascii="Times New Roman" w:hAnsi="Times New Roman" w:cs="Times New Roman"/>
              <w:color w:val="002060"/>
              <w:lang w:bidi="es-ES"/>
            </w:rPr>
            <w:t>Experiencia</w:t>
          </w:r>
        </w:p>
      </w:sdtContent>
    </w:sdt>
    <w:p w14:paraId="6C8F49FF" w14:textId="307BCDD5" w:rsidR="0099196A" w:rsidRPr="00523306" w:rsidRDefault="0099196A" w:rsidP="0099196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306">
        <w:rPr>
          <w:rFonts w:ascii="Times New Roman" w:hAnsi="Times New Roman" w:cs="Times New Roman"/>
          <w:color w:val="000000" w:themeColor="text1"/>
          <w:sz w:val="24"/>
          <w:szCs w:val="24"/>
        </w:rPr>
        <w:t>Vendedora Independiente de Avon (abril del 2015) -(noviembre del 2017)</w:t>
      </w:r>
    </w:p>
    <w:p w14:paraId="5016A3F0" w14:textId="0A1DFC47" w:rsidR="0099196A" w:rsidRPr="00523306" w:rsidRDefault="0099196A" w:rsidP="0099196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3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Administrativa en el área de gestión de cuentas en </w:t>
      </w:r>
      <w:proofErr w:type="spellStart"/>
      <w:r w:rsidRPr="00523306">
        <w:rPr>
          <w:rFonts w:ascii="Times New Roman" w:hAnsi="Times New Roman" w:cs="Times New Roman"/>
          <w:color w:val="000000" w:themeColor="text1"/>
          <w:sz w:val="24"/>
          <w:szCs w:val="24"/>
        </w:rPr>
        <w:t>Goldenfrost</w:t>
      </w:r>
      <w:proofErr w:type="spellEnd"/>
      <w:r w:rsidRPr="005233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[Práctica Técnico Profesional] (diciembre del 2018) -(marzo del 2019)</w:t>
      </w:r>
    </w:p>
    <w:p w14:paraId="5239846F" w14:textId="75102DDC" w:rsidR="001B29CF" w:rsidRPr="00277078" w:rsidRDefault="00E93D19" w:rsidP="00D270E1">
      <w:pPr>
        <w:pStyle w:val="Listaconvietas"/>
        <w:rPr>
          <w:color w:val="000000" w:themeColor="text1"/>
          <w:sz w:val="24"/>
          <w:szCs w:val="24"/>
        </w:rPr>
      </w:pPr>
      <w:r w:rsidRPr="00277078">
        <w:rPr>
          <w:color w:val="000000" w:themeColor="text1"/>
          <w:sz w:val="24"/>
          <w:szCs w:val="24"/>
        </w:rPr>
        <w:t>Vendedora</w:t>
      </w:r>
      <w:r w:rsidR="00290017">
        <w:rPr>
          <w:color w:val="000000" w:themeColor="text1"/>
          <w:sz w:val="24"/>
          <w:szCs w:val="24"/>
        </w:rPr>
        <w:t xml:space="preserve"> </w:t>
      </w:r>
      <w:r w:rsidRPr="00277078">
        <w:rPr>
          <w:color w:val="000000" w:themeColor="text1"/>
          <w:sz w:val="24"/>
          <w:szCs w:val="24"/>
        </w:rPr>
        <w:t>en Clínica Veterinaria Salud Animal</w:t>
      </w:r>
      <w:r w:rsidR="00306D16">
        <w:rPr>
          <w:color w:val="000000" w:themeColor="text1"/>
          <w:sz w:val="24"/>
          <w:szCs w:val="24"/>
        </w:rPr>
        <w:t>,</w:t>
      </w:r>
      <w:r w:rsidRPr="00277078">
        <w:rPr>
          <w:color w:val="000000" w:themeColor="text1"/>
          <w:sz w:val="24"/>
          <w:szCs w:val="24"/>
        </w:rPr>
        <w:t xml:space="preserve"> </w:t>
      </w:r>
      <w:r w:rsidR="00306D16">
        <w:rPr>
          <w:color w:val="000000" w:themeColor="text1"/>
          <w:sz w:val="24"/>
          <w:szCs w:val="24"/>
        </w:rPr>
        <w:t xml:space="preserve">principalmente atención al cliente, reposición de productos nuevos y cuadratura de caja </w:t>
      </w:r>
      <w:r w:rsidR="00E96F54" w:rsidRPr="00277078">
        <w:rPr>
          <w:color w:val="000000" w:themeColor="text1"/>
          <w:sz w:val="24"/>
          <w:szCs w:val="24"/>
        </w:rPr>
        <w:t>(19 de febrero del 2021)-(</w:t>
      </w:r>
      <w:r w:rsidR="004873C8">
        <w:rPr>
          <w:color w:val="000000" w:themeColor="text1"/>
          <w:sz w:val="24"/>
          <w:szCs w:val="24"/>
        </w:rPr>
        <w:t xml:space="preserve"> 30</w:t>
      </w:r>
      <w:r w:rsidR="001443F6" w:rsidRPr="00277078">
        <w:rPr>
          <w:color w:val="000000" w:themeColor="text1"/>
          <w:sz w:val="24"/>
          <w:szCs w:val="24"/>
        </w:rPr>
        <w:t xml:space="preserve"> de </w:t>
      </w:r>
      <w:r w:rsidR="004873C8">
        <w:rPr>
          <w:color w:val="000000" w:themeColor="text1"/>
          <w:sz w:val="24"/>
          <w:szCs w:val="24"/>
        </w:rPr>
        <w:t xml:space="preserve">marzo </w:t>
      </w:r>
      <w:r w:rsidR="001443F6" w:rsidRPr="00277078">
        <w:rPr>
          <w:color w:val="000000" w:themeColor="text1"/>
          <w:sz w:val="24"/>
          <w:szCs w:val="24"/>
        </w:rPr>
        <w:t>del 2021)</w:t>
      </w:r>
    </w:p>
    <w:p w14:paraId="7FD571C0" w14:textId="6A67D79C" w:rsidR="001443F6" w:rsidRDefault="001443F6" w:rsidP="0099196A">
      <w:pPr>
        <w:pStyle w:val="Listaconvietas"/>
        <w:numPr>
          <w:ilvl w:val="0"/>
          <w:numId w:val="0"/>
        </w:numPr>
        <w:ind w:left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0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Referencias: </w:t>
      </w:r>
      <w:r w:rsidR="00D9339E" w:rsidRPr="002770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Doctora Bárbara </w:t>
      </w:r>
      <w:r w:rsidR="00A530E8" w:rsidRPr="00277078">
        <w:rPr>
          <w:rFonts w:ascii="Times New Roman" w:hAnsi="Times New Roman" w:cs="Times New Roman"/>
          <w:color w:val="000000" w:themeColor="text1"/>
          <w:sz w:val="24"/>
          <w:szCs w:val="24"/>
        </w:rPr>
        <w:t>Maturana</w:t>
      </w:r>
      <w:r w:rsidR="00D9339E" w:rsidRPr="002770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celular: </w:t>
      </w:r>
      <w:r w:rsidR="0002336B" w:rsidRPr="00277078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C153A7" w:rsidRPr="00277078">
        <w:rPr>
          <w:rFonts w:ascii="Times New Roman" w:hAnsi="Times New Roman" w:cs="Times New Roman"/>
          <w:color w:val="000000" w:themeColor="text1"/>
          <w:sz w:val="24"/>
          <w:szCs w:val="24"/>
        </w:rPr>
        <w:t>56 9 4496 4359</w:t>
      </w:r>
    </w:p>
    <w:p w14:paraId="1CF5F93D" w14:textId="77777777" w:rsidR="00B537FA" w:rsidRPr="00277078" w:rsidRDefault="00B537FA" w:rsidP="0099196A">
      <w:pPr>
        <w:pStyle w:val="Listaconvietas"/>
        <w:numPr>
          <w:ilvl w:val="0"/>
          <w:numId w:val="0"/>
        </w:numPr>
        <w:ind w:left="21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537FA" w:rsidRPr="00277078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55AC2" w14:textId="77777777" w:rsidR="00656A70" w:rsidRDefault="00656A70">
      <w:pPr>
        <w:spacing w:after="0"/>
      </w:pPr>
      <w:r>
        <w:separator/>
      </w:r>
    </w:p>
  </w:endnote>
  <w:endnote w:type="continuationSeparator" w:id="0">
    <w:p w14:paraId="55A4CB27" w14:textId="77777777" w:rsidR="00656A70" w:rsidRDefault="00656A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CED30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80787" w14:textId="77777777" w:rsidR="00656A70" w:rsidRDefault="00656A70">
      <w:pPr>
        <w:spacing w:after="0"/>
      </w:pPr>
      <w:r>
        <w:separator/>
      </w:r>
    </w:p>
  </w:footnote>
  <w:footnote w:type="continuationSeparator" w:id="0">
    <w:p w14:paraId="3947518E" w14:textId="77777777" w:rsidR="00656A70" w:rsidRDefault="00656A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816DB2"/>
    <w:multiLevelType w:val="multilevel"/>
    <w:tmpl w:val="2F5C4BE0"/>
    <w:lvl w:ilvl="0">
      <w:start w:val="1"/>
      <w:numFmt w:val="bullet"/>
      <w:lvlText w:val="●"/>
      <w:lvlJc w:val="left"/>
      <w:pPr>
        <w:ind w:left="10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30" w:hanging="360"/>
      </w:pPr>
      <w:rPr>
        <w:u w:val="none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D97A43"/>
    <w:multiLevelType w:val="multilevel"/>
    <w:tmpl w:val="2B44329C"/>
    <w:lvl w:ilvl="0">
      <w:start w:val="1"/>
      <w:numFmt w:val="bullet"/>
      <w:lvlText w:val="·"/>
      <w:lvlJc w:val="left"/>
      <w:pPr>
        <w:ind w:left="644" w:hanging="360"/>
      </w:pPr>
      <w:rPr>
        <w:rFonts w:ascii="Cambria" w:hAnsi="Cambria" w:hint="default"/>
        <w:u w:val="none"/>
      </w:rPr>
    </w:lvl>
    <w:lvl w:ilvl="1">
      <w:start w:val="1"/>
      <w:numFmt w:val="bullet"/>
      <w:lvlText w:val="-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04" w:hanging="360"/>
      </w:pPr>
      <w:rPr>
        <w:u w:val="none"/>
      </w:rPr>
    </w:lvl>
  </w:abstractNum>
  <w:abstractNum w:abstractNumId="15" w15:restartNumberingAfterBreak="0">
    <w:nsid w:val="17EF54A0"/>
    <w:multiLevelType w:val="multilevel"/>
    <w:tmpl w:val="84CAE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6F7111ED"/>
    <w:multiLevelType w:val="hybridMultilevel"/>
    <w:tmpl w:val="AA144A1A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7D57F13"/>
    <w:multiLevelType w:val="hybridMultilevel"/>
    <w:tmpl w:val="1BCA74B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9"/>
  </w:num>
  <w:num w:numId="16">
    <w:abstractNumId w:val="13"/>
  </w:num>
  <w:num w:numId="17">
    <w:abstractNumId w:val="18"/>
  </w:num>
  <w:num w:numId="18">
    <w:abstractNumId w:val="11"/>
  </w:num>
  <w:num w:numId="19">
    <w:abstractNumId w:val="23"/>
  </w:num>
  <w:num w:numId="20">
    <w:abstractNumId w:val="20"/>
  </w:num>
  <w:num w:numId="21">
    <w:abstractNumId w:val="12"/>
  </w:num>
  <w:num w:numId="22">
    <w:abstractNumId w:val="17"/>
  </w:num>
  <w:num w:numId="23">
    <w:abstractNumId w:val="21"/>
  </w:num>
  <w:num w:numId="24">
    <w:abstractNumId w:val="10"/>
  </w:num>
  <w:num w:numId="25">
    <w:abstractNumId w:val="24"/>
  </w:num>
  <w:num w:numId="26">
    <w:abstractNumId w:val="15"/>
  </w:num>
  <w:num w:numId="27">
    <w:abstractNumId w:val="2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6A"/>
    <w:rsid w:val="0002336B"/>
    <w:rsid w:val="0005270B"/>
    <w:rsid w:val="000A4F59"/>
    <w:rsid w:val="000C47EB"/>
    <w:rsid w:val="000F5B89"/>
    <w:rsid w:val="00141A4C"/>
    <w:rsid w:val="001443F6"/>
    <w:rsid w:val="00181865"/>
    <w:rsid w:val="001B29CF"/>
    <w:rsid w:val="00255E27"/>
    <w:rsid w:val="0026759E"/>
    <w:rsid w:val="00277078"/>
    <w:rsid w:val="0028220F"/>
    <w:rsid w:val="00290017"/>
    <w:rsid w:val="002A582D"/>
    <w:rsid w:val="003004D3"/>
    <w:rsid w:val="00306D16"/>
    <w:rsid w:val="00356C14"/>
    <w:rsid w:val="0036108D"/>
    <w:rsid w:val="00371EDA"/>
    <w:rsid w:val="004873C8"/>
    <w:rsid w:val="004D0C5F"/>
    <w:rsid w:val="00523306"/>
    <w:rsid w:val="0056517E"/>
    <w:rsid w:val="005A33D1"/>
    <w:rsid w:val="005F48FD"/>
    <w:rsid w:val="00617B26"/>
    <w:rsid w:val="006270A9"/>
    <w:rsid w:val="00656A70"/>
    <w:rsid w:val="00660573"/>
    <w:rsid w:val="00661BCC"/>
    <w:rsid w:val="00675956"/>
    <w:rsid w:val="00681034"/>
    <w:rsid w:val="00697A45"/>
    <w:rsid w:val="006A1936"/>
    <w:rsid w:val="0079086F"/>
    <w:rsid w:val="00816216"/>
    <w:rsid w:val="00817F03"/>
    <w:rsid w:val="008720EA"/>
    <w:rsid w:val="0087734B"/>
    <w:rsid w:val="00891966"/>
    <w:rsid w:val="008F10E5"/>
    <w:rsid w:val="0099196A"/>
    <w:rsid w:val="00992273"/>
    <w:rsid w:val="009D5933"/>
    <w:rsid w:val="00A530E8"/>
    <w:rsid w:val="00A864D1"/>
    <w:rsid w:val="00A90258"/>
    <w:rsid w:val="00AB3009"/>
    <w:rsid w:val="00B537FA"/>
    <w:rsid w:val="00BD3860"/>
    <w:rsid w:val="00BD768D"/>
    <w:rsid w:val="00BF15F8"/>
    <w:rsid w:val="00C153A7"/>
    <w:rsid w:val="00C2093E"/>
    <w:rsid w:val="00C61F8E"/>
    <w:rsid w:val="00D270E1"/>
    <w:rsid w:val="00D9339E"/>
    <w:rsid w:val="00DE40FA"/>
    <w:rsid w:val="00E40DD7"/>
    <w:rsid w:val="00E83E4B"/>
    <w:rsid w:val="00E93D19"/>
    <w:rsid w:val="00E96F54"/>
    <w:rsid w:val="00F65757"/>
    <w:rsid w:val="00F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CE5A2"/>
  <w15:chartTrackingRefBased/>
  <w15:docId w15:val="{B978FBCA-A08B-4DBE-92C7-AE696496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99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ysy\AppData\Roaming\Microsoft\Templates\Curr&#237;culum%20v&#237;tae%20(col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A6020C145F42F1871A39C545511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6232D-3C12-422C-80BF-00A2912CAAD7}"/>
      </w:docPartPr>
      <w:docPartBody>
        <w:p w:rsidR="0032365E" w:rsidRDefault="004A35B5">
          <w:pPr>
            <w:pStyle w:val="50A6020C145F42F1871A39C545511100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A937DA46524042AC8014B4F8FDBFB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1A179-F745-4B5A-B19E-D16329275C1F}"/>
      </w:docPartPr>
      <w:docPartBody>
        <w:p w:rsidR="0032365E" w:rsidRDefault="004A35B5">
          <w:pPr>
            <w:pStyle w:val="A937DA46524042AC8014B4F8FDBFB53F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B5"/>
    <w:rsid w:val="001216EA"/>
    <w:rsid w:val="0032365E"/>
    <w:rsid w:val="00344084"/>
    <w:rsid w:val="004A35B5"/>
    <w:rsid w:val="00727632"/>
    <w:rsid w:val="00DB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A6020C145F42F1871A39C545511100">
    <w:name w:val="50A6020C145F42F1871A39C545511100"/>
  </w:style>
  <w:style w:type="paragraph" w:customStyle="1" w:styleId="A937DA46524042AC8014B4F8FDBFB53F">
    <w:name w:val="A937DA46524042AC8014B4F8FDBFB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9DDD-C80C-44A4-94C9-1572594351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Currículum%20vítae%20(color).dotx</Template>
  <TotalTime>2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</dc:creator>
  <cp:keywords/>
  <cp:lastModifiedBy>Usuario invitado</cp:lastModifiedBy>
  <cp:revision>5</cp:revision>
  <dcterms:created xsi:type="dcterms:W3CDTF">2021-04-04T18:35:00Z</dcterms:created>
  <dcterms:modified xsi:type="dcterms:W3CDTF">2021-05-03T19:33:00Z</dcterms:modified>
  <cp:version/>
</cp:coreProperties>
</file>