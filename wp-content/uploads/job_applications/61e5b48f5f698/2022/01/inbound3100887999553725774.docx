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20E" w:rsidRDefault="00DE4364">
      <w:pPr>
        <w:pStyle w:val="Nombre"/>
      </w:pPr>
      <w:r>
        <w:t xml:space="preserve">Datos personales </w:t>
      </w:r>
    </w:p>
    <w:p w:rsidR="000923FA" w:rsidRDefault="0018637E">
      <w:pPr>
        <w:pStyle w:val="Informacindecontacto"/>
        <w:rPr>
          <w:sz w:val="28"/>
          <w:szCs w:val="28"/>
        </w:rPr>
      </w:pPr>
      <w:r w:rsidRPr="006A3052">
        <w:rPr>
          <w:b/>
          <w:bCs/>
          <w:sz w:val="28"/>
          <w:szCs w:val="28"/>
        </w:rPr>
        <w:t>Nombre completo</w:t>
      </w:r>
      <w:r>
        <w:rPr>
          <w:sz w:val="28"/>
          <w:szCs w:val="28"/>
        </w:rPr>
        <w:t>:</w:t>
      </w:r>
      <w:r w:rsidR="005700D0">
        <w:rPr>
          <w:sz w:val="28"/>
          <w:szCs w:val="28"/>
        </w:rPr>
        <w:t xml:space="preserve"> Karina </w:t>
      </w:r>
      <w:r w:rsidR="006A3052">
        <w:rPr>
          <w:sz w:val="28"/>
          <w:szCs w:val="28"/>
        </w:rPr>
        <w:t>Michelle</w:t>
      </w:r>
      <w:r w:rsidR="005700D0">
        <w:rPr>
          <w:sz w:val="28"/>
          <w:szCs w:val="28"/>
        </w:rPr>
        <w:t xml:space="preserve"> </w:t>
      </w:r>
      <w:r w:rsidR="006A3052">
        <w:rPr>
          <w:sz w:val="28"/>
          <w:szCs w:val="28"/>
        </w:rPr>
        <w:t>M</w:t>
      </w:r>
      <w:r w:rsidR="005700D0">
        <w:rPr>
          <w:sz w:val="28"/>
          <w:szCs w:val="28"/>
        </w:rPr>
        <w:t xml:space="preserve">elgarejo </w:t>
      </w:r>
      <w:r w:rsidR="006A3052">
        <w:rPr>
          <w:sz w:val="28"/>
          <w:szCs w:val="28"/>
        </w:rPr>
        <w:t>E</w:t>
      </w:r>
      <w:r w:rsidR="005700D0">
        <w:rPr>
          <w:sz w:val="28"/>
          <w:szCs w:val="28"/>
        </w:rPr>
        <w:t>scalona</w:t>
      </w:r>
    </w:p>
    <w:p w:rsidR="000923FA" w:rsidRDefault="000923FA">
      <w:pPr>
        <w:pStyle w:val="Informacindecontacto"/>
        <w:rPr>
          <w:sz w:val="28"/>
          <w:szCs w:val="28"/>
        </w:rPr>
      </w:pPr>
    </w:p>
    <w:p w:rsidR="00BC4DA5" w:rsidRPr="00BC4DA5" w:rsidRDefault="00BC4DA5">
      <w:pPr>
        <w:pStyle w:val="Informacindecontac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Edad: </w:t>
      </w:r>
      <w:r>
        <w:rPr>
          <w:sz w:val="28"/>
          <w:szCs w:val="28"/>
        </w:rPr>
        <w:t xml:space="preserve">19 años </w:t>
      </w:r>
    </w:p>
    <w:p w:rsidR="00BC4DA5" w:rsidRDefault="00BC4DA5">
      <w:pPr>
        <w:pStyle w:val="Informacindecontacto"/>
        <w:rPr>
          <w:b/>
          <w:bCs/>
          <w:sz w:val="28"/>
          <w:szCs w:val="28"/>
        </w:rPr>
      </w:pPr>
    </w:p>
    <w:p w:rsidR="006A3052" w:rsidRDefault="00CA2226">
      <w:pPr>
        <w:pStyle w:val="Informacindecontacto"/>
        <w:rPr>
          <w:sz w:val="28"/>
          <w:szCs w:val="28"/>
        </w:rPr>
      </w:pPr>
      <w:r>
        <w:rPr>
          <w:b/>
          <w:bCs/>
          <w:sz w:val="28"/>
          <w:szCs w:val="28"/>
        </w:rPr>
        <w:t>Fecha de nacimiento:</w:t>
      </w:r>
      <w:r>
        <w:rPr>
          <w:sz w:val="28"/>
          <w:szCs w:val="28"/>
        </w:rPr>
        <w:t xml:space="preserve"> </w:t>
      </w:r>
      <w:r w:rsidR="003A77FD">
        <w:rPr>
          <w:sz w:val="28"/>
          <w:szCs w:val="28"/>
        </w:rPr>
        <w:t>04/02/2002</w:t>
      </w:r>
    </w:p>
    <w:p w:rsidR="003A77FD" w:rsidRDefault="003A77FD">
      <w:pPr>
        <w:pStyle w:val="Informacindecontacto"/>
        <w:rPr>
          <w:sz w:val="28"/>
          <w:szCs w:val="28"/>
        </w:rPr>
      </w:pPr>
    </w:p>
    <w:p w:rsidR="0059120E" w:rsidRDefault="003A77FD" w:rsidP="0020101E">
      <w:pPr>
        <w:pStyle w:val="Informacindecontac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Dirección: </w:t>
      </w:r>
      <w:r w:rsidR="00B0372D">
        <w:rPr>
          <w:sz w:val="28"/>
          <w:szCs w:val="28"/>
        </w:rPr>
        <w:t xml:space="preserve">forestal alto/viña del mar </w:t>
      </w:r>
    </w:p>
    <w:p w:rsidR="00960397" w:rsidRDefault="00960397" w:rsidP="0020101E">
      <w:pPr>
        <w:pStyle w:val="Informacindecontacto"/>
        <w:rPr>
          <w:sz w:val="28"/>
          <w:szCs w:val="28"/>
        </w:rPr>
      </w:pPr>
    </w:p>
    <w:p w:rsidR="00275866" w:rsidRDefault="00275866" w:rsidP="0020101E">
      <w:pPr>
        <w:pStyle w:val="Informacindecontac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Celular: </w:t>
      </w:r>
      <w:r w:rsidR="00796053">
        <w:rPr>
          <w:b/>
          <w:bCs/>
          <w:sz w:val="28"/>
          <w:szCs w:val="28"/>
        </w:rPr>
        <w:t xml:space="preserve">956400300 </w:t>
      </w:r>
    </w:p>
    <w:p w:rsidR="00796053" w:rsidRDefault="00796053" w:rsidP="0020101E">
      <w:pPr>
        <w:pStyle w:val="Informacindecontacto"/>
        <w:rPr>
          <w:b/>
          <w:bCs/>
          <w:sz w:val="28"/>
          <w:szCs w:val="28"/>
        </w:rPr>
      </w:pPr>
    </w:p>
    <w:p w:rsidR="00960397" w:rsidRDefault="00796053" w:rsidP="0020101E">
      <w:pPr>
        <w:pStyle w:val="Informacindecontacto"/>
        <w:rPr>
          <w:rStyle w:val="Hipervnculo"/>
          <w:sz w:val="28"/>
          <w:szCs w:val="28"/>
        </w:rPr>
      </w:pPr>
      <w:r>
        <w:rPr>
          <w:b/>
          <w:bCs/>
          <w:sz w:val="28"/>
          <w:szCs w:val="28"/>
        </w:rPr>
        <w:t xml:space="preserve">Correo electrónico: </w:t>
      </w:r>
      <w:hyperlink r:id="rId7" w:history="1">
        <w:r w:rsidR="00F060D1" w:rsidRPr="00075DFF">
          <w:rPr>
            <w:rStyle w:val="Hipervnculo"/>
            <w:sz w:val="28"/>
            <w:szCs w:val="28"/>
          </w:rPr>
          <w:t>karinamelgarejo367@gmail.com</w:t>
        </w:r>
      </w:hyperlink>
    </w:p>
    <w:p w:rsidR="00960397" w:rsidRDefault="00960397" w:rsidP="0020101E">
      <w:pPr>
        <w:pStyle w:val="Informacindecontacto"/>
        <w:rPr>
          <w:rStyle w:val="Hipervnculo"/>
          <w:sz w:val="28"/>
          <w:szCs w:val="28"/>
        </w:rPr>
      </w:pPr>
    </w:p>
    <w:p w:rsidR="00796053" w:rsidRPr="001F2681" w:rsidRDefault="00F060D1" w:rsidP="0020101E">
      <w:pPr>
        <w:pStyle w:val="Informacindecontac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F2681">
        <w:rPr>
          <w:b/>
          <w:bCs/>
          <w:sz w:val="28"/>
          <w:szCs w:val="28"/>
        </w:rPr>
        <w:t xml:space="preserve">Situación familiar: </w:t>
      </w:r>
      <w:r w:rsidR="001F2681">
        <w:rPr>
          <w:sz w:val="28"/>
          <w:szCs w:val="28"/>
        </w:rPr>
        <w:t xml:space="preserve">mama soltera, bebe 10 meses </w:t>
      </w:r>
    </w:p>
    <w:p w:rsidR="00720BA7" w:rsidRDefault="00720BA7" w:rsidP="0020101E">
      <w:pPr>
        <w:pStyle w:val="Informacindecontacto"/>
        <w:rPr>
          <w:sz w:val="28"/>
          <w:szCs w:val="28"/>
        </w:rPr>
      </w:pPr>
    </w:p>
    <w:p w:rsidR="00E90670" w:rsidRDefault="00720BA7" w:rsidP="0020101E">
      <w:pPr>
        <w:pStyle w:val="Informacindecontac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Formación académica </w:t>
      </w:r>
    </w:p>
    <w:p w:rsidR="00CF4E29" w:rsidRPr="00C93B8C" w:rsidRDefault="00CF4E29" w:rsidP="0020101E">
      <w:pPr>
        <w:pStyle w:val="Informacindecontacto"/>
        <w:rPr>
          <w:sz w:val="28"/>
          <w:szCs w:val="28"/>
        </w:rPr>
      </w:pPr>
      <w:r w:rsidRPr="00C93B8C">
        <w:rPr>
          <w:sz w:val="28"/>
          <w:szCs w:val="28"/>
        </w:rPr>
        <w:t xml:space="preserve"> </w:t>
      </w:r>
      <w:r w:rsidR="00883C92" w:rsidRPr="00C93B8C">
        <w:rPr>
          <w:sz w:val="28"/>
          <w:szCs w:val="28"/>
        </w:rPr>
        <w:t xml:space="preserve">Básica terminada en colegio </w:t>
      </w:r>
      <w:r w:rsidR="00E90670" w:rsidRPr="00C93B8C">
        <w:rPr>
          <w:sz w:val="28"/>
          <w:szCs w:val="28"/>
        </w:rPr>
        <w:t>Gastón</w:t>
      </w:r>
      <w:r w:rsidR="00883C92" w:rsidRPr="00C93B8C">
        <w:rPr>
          <w:sz w:val="28"/>
          <w:szCs w:val="28"/>
        </w:rPr>
        <w:t xml:space="preserve"> </w:t>
      </w:r>
      <w:r w:rsidR="00E90670" w:rsidRPr="00C93B8C">
        <w:rPr>
          <w:sz w:val="28"/>
          <w:szCs w:val="28"/>
        </w:rPr>
        <w:t>Ossa</w:t>
      </w:r>
      <w:r w:rsidR="00883C92" w:rsidRPr="00C93B8C">
        <w:rPr>
          <w:sz w:val="28"/>
          <w:szCs w:val="28"/>
        </w:rPr>
        <w:t xml:space="preserve"> </w:t>
      </w:r>
    </w:p>
    <w:p w:rsidR="00E90670" w:rsidRDefault="00E90670" w:rsidP="0020101E">
      <w:pPr>
        <w:pStyle w:val="Informacindecontacto"/>
        <w:rPr>
          <w:b/>
          <w:bCs/>
          <w:sz w:val="28"/>
          <w:szCs w:val="28"/>
        </w:rPr>
      </w:pPr>
    </w:p>
    <w:p w:rsidR="00E90670" w:rsidRPr="009E43E6" w:rsidRDefault="00E90670" w:rsidP="0020101E">
      <w:pPr>
        <w:pStyle w:val="Informacindecontacto"/>
        <w:rPr>
          <w:sz w:val="28"/>
          <w:szCs w:val="28"/>
        </w:rPr>
      </w:pPr>
      <w:r w:rsidRPr="00275866">
        <w:rPr>
          <w:sz w:val="28"/>
          <w:szCs w:val="28"/>
        </w:rPr>
        <w:t>Media terminada en el colegio</w:t>
      </w:r>
      <w:r>
        <w:rPr>
          <w:b/>
          <w:bCs/>
          <w:sz w:val="28"/>
          <w:szCs w:val="28"/>
        </w:rPr>
        <w:t xml:space="preserve"> </w:t>
      </w:r>
      <w:r w:rsidRPr="00275866">
        <w:rPr>
          <w:sz w:val="28"/>
          <w:szCs w:val="28"/>
        </w:rPr>
        <w:t>panal</w:t>
      </w:r>
      <w:r>
        <w:rPr>
          <w:b/>
          <w:bCs/>
          <w:sz w:val="28"/>
          <w:szCs w:val="28"/>
        </w:rPr>
        <w:t xml:space="preserve"> </w:t>
      </w:r>
      <w:r w:rsidR="0042743F">
        <w:rPr>
          <w:sz w:val="28"/>
          <w:szCs w:val="28"/>
        </w:rPr>
        <w:t xml:space="preserve">(educadora de párvulo) </w:t>
      </w:r>
    </w:p>
    <w:p w:rsidR="00114987" w:rsidRDefault="00114987" w:rsidP="0020101E">
      <w:pPr>
        <w:pStyle w:val="Informacindecontacto"/>
        <w:rPr>
          <w:b/>
          <w:bCs/>
          <w:sz w:val="28"/>
          <w:szCs w:val="28"/>
        </w:rPr>
      </w:pPr>
    </w:p>
    <w:p w:rsidR="00114987" w:rsidRPr="00196CB1" w:rsidRDefault="00114987" w:rsidP="0020101E">
      <w:pPr>
        <w:pStyle w:val="Informacindecontacto"/>
        <w:rPr>
          <w:b/>
          <w:bCs/>
          <w:sz w:val="28"/>
          <w:szCs w:val="28"/>
        </w:rPr>
      </w:pPr>
      <w:r w:rsidRPr="00196CB1">
        <w:rPr>
          <w:b/>
          <w:bCs/>
          <w:sz w:val="28"/>
          <w:szCs w:val="28"/>
        </w:rPr>
        <w:t xml:space="preserve">Experiencia laboral </w:t>
      </w:r>
    </w:p>
    <w:p w:rsidR="00114987" w:rsidRPr="00196CB1" w:rsidRDefault="00114987" w:rsidP="0020101E">
      <w:pPr>
        <w:pStyle w:val="Informacindecontacto"/>
        <w:rPr>
          <w:sz w:val="28"/>
          <w:szCs w:val="28"/>
        </w:rPr>
      </w:pPr>
      <w:r w:rsidRPr="00196CB1">
        <w:rPr>
          <w:sz w:val="28"/>
          <w:szCs w:val="28"/>
        </w:rPr>
        <w:t xml:space="preserve">Empresa de nueces </w:t>
      </w:r>
      <w:r w:rsidR="005A7FD5">
        <w:rPr>
          <w:sz w:val="28"/>
          <w:szCs w:val="28"/>
        </w:rPr>
        <w:t>(5 meses)</w:t>
      </w:r>
    </w:p>
    <w:p w:rsidR="001C6023" w:rsidRPr="00196CB1" w:rsidRDefault="001C6023" w:rsidP="0020101E">
      <w:pPr>
        <w:pStyle w:val="Informacindecontacto"/>
        <w:rPr>
          <w:sz w:val="28"/>
          <w:szCs w:val="28"/>
        </w:rPr>
      </w:pPr>
      <w:r w:rsidRPr="00196CB1">
        <w:rPr>
          <w:sz w:val="28"/>
          <w:szCs w:val="28"/>
        </w:rPr>
        <w:t>Copero</w:t>
      </w:r>
      <w:r w:rsidR="008E595C">
        <w:rPr>
          <w:sz w:val="28"/>
          <w:szCs w:val="28"/>
        </w:rPr>
        <w:t xml:space="preserve"> (2 meses) </w:t>
      </w:r>
    </w:p>
    <w:p w:rsidR="001C6023" w:rsidRPr="00196CB1" w:rsidRDefault="001C6023" w:rsidP="0020101E">
      <w:pPr>
        <w:pStyle w:val="Informacindecontacto"/>
        <w:rPr>
          <w:sz w:val="28"/>
          <w:szCs w:val="28"/>
        </w:rPr>
      </w:pPr>
      <w:r w:rsidRPr="00196CB1">
        <w:rPr>
          <w:sz w:val="28"/>
          <w:szCs w:val="28"/>
        </w:rPr>
        <w:t xml:space="preserve"> </w:t>
      </w:r>
      <w:r w:rsidR="00A85DD6" w:rsidRPr="00196CB1">
        <w:rPr>
          <w:sz w:val="28"/>
          <w:szCs w:val="28"/>
        </w:rPr>
        <w:t>Niñera</w:t>
      </w:r>
      <w:r w:rsidR="008E595C">
        <w:rPr>
          <w:sz w:val="28"/>
          <w:szCs w:val="28"/>
        </w:rPr>
        <w:t xml:space="preserve"> </w:t>
      </w:r>
      <w:r w:rsidR="00A67889">
        <w:rPr>
          <w:sz w:val="28"/>
          <w:szCs w:val="28"/>
        </w:rPr>
        <w:t xml:space="preserve">( 7 meses) </w:t>
      </w:r>
    </w:p>
    <w:p w:rsidR="00A85DD6" w:rsidRDefault="00A85DD6" w:rsidP="0020101E">
      <w:pPr>
        <w:pStyle w:val="Informacindecontacto"/>
        <w:rPr>
          <w:sz w:val="28"/>
          <w:szCs w:val="28"/>
        </w:rPr>
      </w:pPr>
      <w:r w:rsidRPr="00196CB1">
        <w:rPr>
          <w:sz w:val="28"/>
          <w:szCs w:val="28"/>
        </w:rPr>
        <w:t>Atención al publico</w:t>
      </w:r>
      <w:r w:rsidR="0042743F">
        <w:rPr>
          <w:sz w:val="28"/>
          <w:szCs w:val="28"/>
        </w:rPr>
        <w:t xml:space="preserve"> ( 3 meses)</w:t>
      </w:r>
      <w:r w:rsidRPr="00196CB1">
        <w:rPr>
          <w:sz w:val="28"/>
          <w:szCs w:val="28"/>
        </w:rPr>
        <w:t xml:space="preserve"> </w:t>
      </w:r>
    </w:p>
    <w:p w:rsidR="0069651E" w:rsidRDefault="0069651E" w:rsidP="0020101E">
      <w:pPr>
        <w:pStyle w:val="Informacindecontacto"/>
        <w:rPr>
          <w:sz w:val="28"/>
          <w:szCs w:val="28"/>
        </w:rPr>
      </w:pPr>
    </w:p>
    <w:p w:rsidR="0069651E" w:rsidRDefault="0069651E" w:rsidP="0020101E">
      <w:pPr>
        <w:pStyle w:val="Informacindecontac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¡¡Disponibilidad inmediata!! </w:t>
      </w:r>
    </w:p>
    <w:p w:rsidR="00DA49CE" w:rsidRDefault="00DA49CE" w:rsidP="0020101E">
      <w:pPr>
        <w:pStyle w:val="Informacindecontac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Fin de semana </w:t>
      </w:r>
    </w:p>
    <w:p w:rsidR="0044689A" w:rsidRDefault="00EC6E6F" w:rsidP="0020101E">
      <w:pPr>
        <w:pStyle w:val="Informacindecontac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="0044689A">
        <w:rPr>
          <w:b/>
          <w:bCs/>
          <w:sz w:val="28"/>
          <w:szCs w:val="28"/>
        </w:rPr>
        <w:t xml:space="preserve">Diurno o vespertino </w:t>
      </w:r>
    </w:p>
    <w:p w:rsidR="0069651E" w:rsidRPr="0069651E" w:rsidRDefault="0069651E" w:rsidP="0020101E">
      <w:pPr>
        <w:pStyle w:val="Informacindecontacto"/>
        <w:rPr>
          <w:b/>
          <w:bCs/>
          <w:sz w:val="28"/>
          <w:szCs w:val="28"/>
        </w:rPr>
      </w:pPr>
    </w:p>
    <w:p w:rsidR="0059120E" w:rsidRDefault="00AF7522">
      <w:pPr>
        <w:pStyle w:val="Ttulo2"/>
      </w:pPr>
    </w:p>
    <w:p w:rsidR="0059120E" w:rsidRDefault="00AF7522"/>
    <w:p w:rsidR="0059120E" w:rsidRDefault="00AF7522" w:rsidP="0069651E">
      <w:pPr>
        <w:pStyle w:val="Ttulo1"/>
      </w:pPr>
    </w:p>
    <w:p w:rsidR="0059120E" w:rsidRDefault="00AF7522">
      <w:pPr>
        <w:pStyle w:val="Ttulo2"/>
      </w:pPr>
    </w:p>
    <w:p w:rsidR="0059120E" w:rsidRDefault="00AF7522"/>
    <w:sectPr w:rsidR="0059120E" w:rsidSect="008E2E2A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7522" w:rsidRDefault="00AF7522">
      <w:pPr>
        <w:spacing w:after="0" w:line="240" w:lineRule="auto"/>
      </w:pPr>
      <w:r>
        <w:separator/>
      </w:r>
    </w:p>
  </w:endnote>
  <w:endnote w:type="continuationSeparator" w:id="0">
    <w:p w:rsidR="00AF7522" w:rsidRDefault="00AF7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0E" w:rsidRDefault="00686A3F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7522" w:rsidRDefault="00AF7522">
      <w:pPr>
        <w:spacing w:after="0" w:line="240" w:lineRule="auto"/>
      </w:pPr>
      <w:r>
        <w:separator/>
      </w:r>
    </w:p>
  </w:footnote>
  <w:footnote w:type="continuationSeparator" w:id="0">
    <w:p w:rsidR="00AF7522" w:rsidRDefault="00AF7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20E" w:rsidRDefault="00686A3F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1DF3D2E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20E" w:rsidRDefault="00686A3F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DDB2003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">
              <v:rect id="Rectá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64"/>
    <w:rsid w:val="000923FA"/>
    <w:rsid w:val="00114987"/>
    <w:rsid w:val="0018637E"/>
    <w:rsid w:val="00196CB1"/>
    <w:rsid w:val="001C6023"/>
    <w:rsid w:val="001F2681"/>
    <w:rsid w:val="0020101E"/>
    <w:rsid w:val="00275866"/>
    <w:rsid w:val="002D00B6"/>
    <w:rsid w:val="002D73C7"/>
    <w:rsid w:val="003A77FD"/>
    <w:rsid w:val="00416683"/>
    <w:rsid w:val="0042743F"/>
    <w:rsid w:val="0044689A"/>
    <w:rsid w:val="005700D0"/>
    <w:rsid w:val="005A7FD5"/>
    <w:rsid w:val="00686A3F"/>
    <w:rsid w:val="0069651E"/>
    <w:rsid w:val="006A3052"/>
    <w:rsid w:val="00720BA7"/>
    <w:rsid w:val="00796053"/>
    <w:rsid w:val="00883C92"/>
    <w:rsid w:val="008E595C"/>
    <w:rsid w:val="00960397"/>
    <w:rsid w:val="009E43E6"/>
    <w:rsid w:val="00A45FEA"/>
    <w:rsid w:val="00A67889"/>
    <w:rsid w:val="00A85DD6"/>
    <w:rsid w:val="00AF7522"/>
    <w:rsid w:val="00B0372D"/>
    <w:rsid w:val="00BC4DA5"/>
    <w:rsid w:val="00C93B8C"/>
    <w:rsid w:val="00CA2226"/>
    <w:rsid w:val="00CF4E29"/>
    <w:rsid w:val="00DA49CE"/>
    <w:rsid w:val="00DE4364"/>
    <w:rsid w:val="00E90670"/>
    <w:rsid w:val="00EC6E6F"/>
    <w:rsid w:val="00F0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3B185C"/>
  <w15:docId w15:val="{C23102D6-18DF-2B45-BCD1-CACC6348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ipervnculo">
    <w:name w:val="Hyperlink"/>
    <w:basedOn w:val="Fuentedeprrafopredeter"/>
    <w:uiPriority w:val="99"/>
    <w:unhideWhenUsed/>
    <w:rsid w:val="00F060D1"/>
    <w:rPr>
      <w:color w:val="3D859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6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karinamelgarejo367@gmail.com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5574206-5775-7D4A-9E8C-6B4BC465AE2F%7dtf5000203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%7bF5574206-5775-7D4A-9E8C-6B4BC465AE2F%7dtf50002038.dotx</Template>
  <TotalTime>23</TotalTime>
  <Pages>1</Pages>
  <Words>103</Words>
  <Characters>571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37</cp:revision>
  <dcterms:created xsi:type="dcterms:W3CDTF">2021-12-29T18:58:00Z</dcterms:created>
  <dcterms:modified xsi:type="dcterms:W3CDTF">2021-12-29T19:23:00Z</dcterms:modified>
</cp:coreProperties>
</file>