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20E" w:rsidRDefault="00A70053">
      <w:pPr>
        <w:pStyle w:val="Nombre"/>
      </w:pPr>
      <w:r>
        <w:t>María José Riquelme Ramírez</w:t>
      </w:r>
    </w:p>
    <w:p w:rsidR="0059120E" w:rsidRDefault="00A70053">
      <w:pPr>
        <w:pStyle w:val="Informacindecontacto"/>
      </w:pPr>
      <w:r>
        <w:t>La quebrada 9651 departamento 433 Las Condes - +56971358662 – coteriquelme19@gmail.com</w:t>
      </w:r>
    </w:p>
    <w:p w:rsidR="0059120E" w:rsidRDefault="000D78CF">
      <w:pPr>
        <w:pStyle w:val="Ttulo1"/>
      </w:pPr>
      <w:sdt>
        <w:sdtPr>
          <w:id w:val="-819804518"/>
          <w:placeholder>
            <w:docPart w:val="EDC99AC8A7593E4FB1085175C41FF326"/>
          </w:placeholder>
          <w:temporary/>
          <w:showingPlcHdr/>
        </w:sdtPr>
        <w:sdtEndPr/>
        <w:sdtContent>
          <w:r w:rsidR="00814160">
            <w:t>Resumen de aptitudes</w:t>
          </w:r>
        </w:sdtContent>
      </w:sdt>
    </w:p>
    <w:p w:rsidR="0059120E" w:rsidRDefault="00A70053">
      <w:pPr>
        <w:spacing w:after="180"/>
      </w:pPr>
      <w:r>
        <w:t>Extrovertida con muchas ganas de aprender y compatibilizar mis habilidades personales en un gran desempeño laboral. Soy muy rápida y ordenada para hacer lo que sea ya que me gusta aprender.</w:t>
      </w:r>
    </w:p>
    <w:p w:rsidR="0059120E" w:rsidRDefault="000D78CF">
      <w:pPr>
        <w:pStyle w:val="Ttulo1"/>
      </w:pPr>
      <w:sdt>
        <w:sdtPr>
          <w:id w:val="-1150367223"/>
          <w:placeholder>
            <w:docPart w:val="640D62921B5F7D4F8D025562B8750D23"/>
          </w:placeholder>
          <w:temporary/>
          <w:showingPlcHdr/>
        </w:sdtPr>
        <w:sdtEndPr/>
        <w:sdtContent>
          <w:r w:rsidR="00814160">
            <w:t>Formación</w:t>
          </w:r>
        </w:sdtContent>
      </w:sdt>
    </w:p>
    <w:p w:rsidR="0059120E" w:rsidRDefault="000D78CF">
      <w:pPr>
        <w:pStyle w:val="Ttulo2"/>
      </w:pPr>
      <w:sdt>
        <w:sdtPr>
          <w:id w:val="-1529011685"/>
          <w:placeholder>
            <w:docPart w:val="2F5A8CC260E5C34FA0700C1CFF39039F"/>
          </w:placeholder>
          <w:temporary/>
          <w:showingPlcHdr/>
        </w:sdtPr>
        <w:sdtEndPr/>
        <w:sdtContent>
          <w:r w:rsidR="00814160">
            <w:t>Grado/Fecha de graduación</w:t>
          </w:r>
        </w:sdtContent>
      </w:sdt>
    </w:p>
    <w:p w:rsidR="0059120E" w:rsidRDefault="00A70053">
      <w:r>
        <w:t>Octubre del año 2018 Colegio Seminario Pontificio Menor</w:t>
      </w:r>
    </w:p>
    <w:p w:rsidR="0059120E" w:rsidRDefault="000D78CF">
      <w:pPr>
        <w:pStyle w:val="Ttulo1"/>
      </w:pPr>
      <w:sdt>
        <w:sdtPr>
          <w:id w:val="617349259"/>
          <w:placeholder>
            <w:docPart w:val="84A7B22CD403F14F85BDF13EB187E4DD"/>
          </w:placeholder>
          <w:temporary/>
          <w:showingPlcHdr/>
        </w:sdtPr>
        <w:sdtEndPr/>
        <w:sdtContent>
          <w:r w:rsidR="00814160">
            <w:t>Experiencia</w:t>
          </w:r>
        </w:sdtContent>
      </w:sdt>
    </w:p>
    <w:p w:rsidR="0059120E" w:rsidRDefault="00A70053">
      <w:pPr>
        <w:pStyle w:val="Ttulo3"/>
      </w:pPr>
      <w:r>
        <w:t>Actualmente no poseo ningún tipo de experiencia, pero si estoy dispuesta a obtener cualquier tipo de oportunidad para cambiar esto.</w:t>
      </w:r>
    </w:p>
    <w:p w:rsidR="0059120E" w:rsidRDefault="00A70053">
      <w:pPr>
        <w:pStyle w:val="Ttulo1"/>
      </w:pPr>
      <w:r>
        <w:t>Información académica</w:t>
      </w:r>
    </w:p>
    <w:p w:rsidR="00A70053" w:rsidRPr="00A70053" w:rsidRDefault="00A70053" w:rsidP="00A70053">
      <w:r>
        <w:t>Enseñanza básica y media completa en el Colegio Seminario Pontificio Menor</w:t>
      </w:r>
    </w:p>
    <w:p w:rsidR="00A70053" w:rsidRDefault="00A70053" w:rsidP="00A70053">
      <w:r>
        <w:t>Estudiante de 3º año de Derecho en la Universidad Diego Portales</w:t>
      </w:r>
    </w:p>
    <w:p w:rsidR="00E46BB5" w:rsidRPr="00A70053" w:rsidRDefault="00E46BB5" w:rsidP="00A70053">
      <w:r>
        <w:t>Nivel de inglés avanzado escrito y oral</w:t>
      </w:r>
      <w:bookmarkStart w:id="0" w:name="_GoBack"/>
      <w:bookmarkEnd w:id="0"/>
    </w:p>
    <w:p w:rsidR="0059120E" w:rsidRDefault="000D78CF"/>
    <w:sectPr w:rsidR="0059120E" w:rsidSect="008E2E2A">
      <w:headerReference w:type="default" r:id="rId7"/>
      <w:footerReference w:type="default" r:id="rId8"/>
      <w:headerReference w:type="first" r:id="rId9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78CF" w:rsidRDefault="000D78CF">
      <w:pPr>
        <w:spacing w:after="0" w:line="240" w:lineRule="auto"/>
      </w:pPr>
      <w:r>
        <w:separator/>
      </w:r>
    </w:p>
  </w:endnote>
  <w:endnote w:type="continuationSeparator" w:id="0">
    <w:p w:rsidR="000D78CF" w:rsidRDefault="000D7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120E" w:rsidRDefault="00814160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78CF" w:rsidRDefault="000D78CF">
      <w:pPr>
        <w:spacing w:after="0" w:line="240" w:lineRule="auto"/>
      </w:pPr>
      <w:r>
        <w:separator/>
      </w:r>
    </w:p>
  </w:footnote>
  <w:footnote w:type="continuationSeparator" w:id="0">
    <w:p w:rsidR="000D78CF" w:rsidRDefault="000D7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120E" w:rsidRDefault="00814160">
    <w:pPr>
      <w:pStyle w:val="Encabezado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D387BA0" id="Grupo 4" o:spid="_x0000_s1026" style="position:absolute;margin-left:0;margin-top:0;width:252pt;height:791.85pt;z-index:251658240;mso-position-horizontal:left;mso-position-horizontal-relative:margin;mso-position-vertical:top;mso-position-vertical-relative:page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120E" w:rsidRDefault="00814160">
    <w:pPr>
      <w:pStyle w:val="Encabezado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ángulo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ángulo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28FDF2A" id="Grupo 5" o:spid="_x0000_s1026" style="position:absolute;margin-left:0;margin-top:0;width:252pt;height:791.85pt;z-index:251660288;mso-position-horizontal:left;mso-position-horizontal-relative:margin;mso-position-vertical:top;mso-position-vertical-relative:page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">
              <v:rect id="Rectángulo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ángulo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053"/>
    <w:rsid w:val="000D78CF"/>
    <w:rsid w:val="00814160"/>
    <w:rsid w:val="00A70053"/>
    <w:rsid w:val="00E4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06418E"/>
  <w15:docId w15:val="{C471575E-B64D-064F-A374-AC3B3C7C4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19D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pacing w:val="21"/>
      <w:sz w:val="2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aps/>
      <w:smallCaps w:val="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2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cindecontacto">
    <w:name w:val="Información de contacto"/>
    <w:basedOn w:val="Normal"/>
    <w:uiPriority w:val="2"/>
    <w:qFormat/>
    <w:pPr>
      <w:spacing w:after="920"/>
      <w:contextualSpacing/>
    </w:p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B3A2E" w:themeColor="text2"/>
    </w:rPr>
  </w:style>
  <w:style w:type="character" w:styleId="nfasisintenso">
    <w:name w:val="Intense Emphasis"/>
    <w:basedOn w:val="Fuentedeprrafopredeter"/>
    <w:uiPriority w:val="21"/>
    <w:semiHidden/>
    <w:unhideWhenUsed/>
    <w:rPr>
      <w:b/>
      <w:i/>
      <w:iCs/>
      <w:color w:val="4B3A2E" w:themeColor="text2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rrafodelista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ombre">
    <w:name w:val="Nombre"/>
    <w:basedOn w:val="Normal"/>
    <w:link w:val="NombreC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breCar">
    <w:name w:val="Nombre Car"/>
    <w:basedOn w:val="Fuentedeprrafopredeter"/>
    <w:link w:val="Nombre"/>
    <w:uiPriority w:val="1"/>
    <w:rPr>
      <w:b/>
      <w:caps/>
      <w:spacing w:val="21"/>
      <w:sz w:val="3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ote/Library/Containers/com.microsoft.Word/Data/Library/Application%20Support/Microsoft/Office/16.0/DTS/es-ES%7b3EA1C4D7-9D54-714D-B42F-2525C37BDB7F%7d/%7b85ADD031-B23D-5D4D-B36F-9930F4E7C264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DC99AC8A7593E4FB1085175C41FF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07A6D-4DFD-3049-A457-71D68E0CD6E3}"/>
      </w:docPartPr>
      <w:docPartBody>
        <w:p w:rsidR="003E443E" w:rsidRDefault="00654B6A">
          <w:pPr>
            <w:pStyle w:val="EDC99AC8A7593E4FB1085175C41FF326"/>
          </w:pPr>
          <w:r>
            <w:t>Resumen de aptitudes</w:t>
          </w:r>
        </w:p>
      </w:docPartBody>
    </w:docPart>
    <w:docPart>
      <w:docPartPr>
        <w:name w:val="640D62921B5F7D4F8D025562B8750D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33A5D0-A056-9243-BE8D-3B1A1DEDFD78}"/>
      </w:docPartPr>
      <w:docPartBody>
        <w:p w:rsidR="003E443E" w:rsidRDefault="00654B6A">
          <w:pPr>
            <w:pStyle w:val="640D62921B5F7D4F8D025562B8750D23"/>
          </w:pPr>
          <w:r>
            <w:t>Formación</w:t>
          </w:r>
        </w:p>
      </w:docPartBody>
    </w:docPart>
    <w:docPart>
      <w:docPartPr>
        <w:name w:val="2F5A8CC260E5C34FA0700C1CFF390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30A603-9C66-1048-A34D-C4B10CC0F640}"/>
      </w:docPartPr>
      <w:docPartBody>
        <w:p w:rsidR="003E443E" w:rsidRDefault="00654B6A">
          <w:pPr>
            <w:pStyle w:val="2F5A8CC260E5C34FA0700C1CFF39039F"/>
          </w:pPr>
          <w:r>
            <w:t>Grado/Fecha de graduación</w:t>
          </w:r>
        </w:p>
      </w:docPartBody>
    </w:docPart>
    <w:docPart>
      <w:docPartPr>
        <w:name w:val="84A7B22CD403F14F85BDF13EB187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C67C8-8105-1149-8720-D07C8F1125A5}"/>
      </w:docPartPr>
      <w:docPartBody>
        <w:p w:rsidR="003E443E" w:rsidRDefault="00654B6A">
          <w:pPr>
            <w:pStyle w:val="84A7B22CD403F14F85BDF13EB187E4DD"/>
          </w:pPr>
          <w:r>
            <w:t>Experiencia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6A"/>
    <w:rsid w:val="003E443E"/>
    <w:rsid w:val="00654B6A"/>
    <w:rsid w:val="006D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CL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881FDC588ABEF4EAC2349DC54FFBE83">
    <w:name w:val="0881FDC588ABEF4EAC2349DC54FFBE83"/>
  </w:style>
  <w:style w:type="paragraph" w:customStyle="1" w:styleId="60A753B57572D94597F42B7C508E5A33">
    <w:name w:val="60A753B57572D94597F42B7C508E5A33"/>
  </w:style>
  <w:style w:type="paragraph" w:customStyle="1" w:styleId="EDC99AC8A7593E4FB1085175C41FF326">
    <w:name w:val="EDC99AC8A7593E4FB1085175C41FF326"/>
  </w:style>
  <w:style w:type="paragraph" w:customStyle="1" w:styleId="84FDBF628BC07B4289CE075CB2F8D49F">
    <w:name w:val="84FDBF628BC07B4289CE075CB2F8D49F"/>
  </w:style>
  <w:style w:type="paragraph" w:customStyle="1" w:styleId="640D62921B5F7D4F8D025562B8750D23">
    <w:name w:val="640D62921B5F7D4F8D025562B8750D23"/>
  </w:style>
  <w:style w:type="paragraph" w:customStyle="1" w:styleId="2F5A8CC260E5C34FA0700C1CFF39039F">
    <w:name w:val="2F5A8CC260E5C34FA0700C1CFF39039F"/>
  </w:style>
  <w:style w:type="paragraph" w:customStyle="1" w:styleId="5B173B5F9CE94B4F837DAC08C5AC5E8A">
    <w:name w:val="5B173B5F9CE94B4F837DAC08C5AC5E8A"/>
  </w:style>
  <w:style w:type="paragraph" w:customStyle="1" w:styleId="84A7B22CD403F14F85BDF13EB187E4DD">
    <w:name w:val="84A7B22CD403F14F85BDF13EB187E4DD"/>
  </w:style>
  <w:style w:type="paragraph" w:customStyle="1" w:styleId="F2A082D83F10B44FB48DBFD42871B1A6">
    <w:name w:val="F2A082D83F10B44FB48DBFD42871B1A6"/>
  </w:style>
  <w:style w:type="paragraph" w:customStyle="1" w:styleId="DCF659CD8DB6434FA4D7B804D5BEB98A">
    <w:name w:val="DCF659CD8DB6434FA4D7B804D5BEB98A"/>
  </w:style>
  <w:style w:type="paragraph" w:customStyle="1" w:styleId="FCD5F9CF7E30BF4CA3A9EC4DDDFD0B0C">
    <w:name w:val="FCD5F9CF7E30BF4CA3A9EC4DDDFD0B0C"/>
  </w:style>
  <w:style w:type="paragraph" w:customStyle="1" w:styleId="FC834DE816DE30408BCC06E0D24DE496">
    <w:name w:val="FC834DE816DE30408BCC06E0D24DE496"/>
  </w:style>
  <w:style w:type="paragraph" w:customStyle="1" w:styleId="B70D602335F3E840A4EC7ADE7D3BE0B4">
    <w:name w:val="B70D602335F3E840A4EC7ADE7D3BE0B4"/>
  </w:style>
  <w:style w:type="paragraph" w:customStyle="1" w:styleId="2E1572B80948F647BBC4943E98F9641F">
    <w:name w:val="2E1572B80948F647BBC4943E98F964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{85ADD031-B23D-5D4D-B36F-9930F4E7C264}tf10002079.dotx</Template>
  <TotalTime>3</TotalTime>
  <Pages>1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2</cp:revision>
  <dcterms:created xsi:type="dcterms:W3CDTF">2021-08-19T00:50:00Z</dcterms:created>
  <dcterms:modified xsi:type="dcterms:W3CDTF">2021-08-19T01:32:00Z</dcterms:modified>
</cp:coreProperties>
</file>