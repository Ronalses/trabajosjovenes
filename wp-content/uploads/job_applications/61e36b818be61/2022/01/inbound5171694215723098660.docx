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AB" w:rsidRDefault="00913FB9">
      <w:pPr>
        <w:pStyle w:val="Nombre"/>
      </w:pPr>
      <w:r>
        <w:t>Curriculum vitae</w:t>
      </w:r>
    </w:p>
    <w:p w:rsidR="00913FB9" w:rsidRDefault="00913FB9">
      <w:pPr>
        <w:pStyle w:val="Nombre"/>
      </w:pPr>
    </w:p>
    <w:p w:rsidR="00913FB9" w:rsidRDefault="00913FB9">
      <w:pPr>
        <w:pStyle w:val="Informacindecontacto"/>
      </w:pPr>
      <w:r>
        <w:t xml:space="preserve">Nombre: </w:t>
      </w:r>
      <w:r w:rsidR="00455017">
        <w:t xml:space="preserve">    </w:t>
      </w:r>
      <w:r w:rsidR="005334F5">
        <w:t xml:space="preserve">              </w:t>
      </w:r>
      <w:r>
        <w:t xml:space="preserve">María Carolina Cifuentes </w:t>
      </w:r>
      <w:r w:rsidR="009C2B09">
        <w:t>Buigley</w:t>
      </w:r>
    </w:p>
    <w:p w:rsidR="00681F71" w:rsidRDefault="00681F71">
      <w:pPr>
        <w:pStyle w:val="Informacindecontacto"/>
      </w:pPr>
      <w:r>
        <w:t>Fecha de nacimiento: 07/02/1998</w:t>
      </w:r>
    </w:p>
    <w:p w:rsidR="00EE43DB" w:rsidRDefault="00EE43DB">
      <w:pPr>
        <w:pStyle w:val="Informacindecontacto"/>
      </w:pPr>
      <w:r>
        <w:t>Nacionalidad:            chilena</w:t>
      </w:r>
    </w:p>
    <w:p w:rsidR="008115E5" w:rsidRDefault="00EE5B56">
      <w:pPr>
        <w:pStyle w:val="Informacindecontacto"/>
      </w:pPr>
      <w:r>
        <w:t>Dirección</w:t>
      </w:r>
      <w:r w:rsidR="00EC105D">
        <w:t xml:space="preserve">: </w:t>
      </w:r>
      <w:r w:rsidR="00455017">
        <w:t xml:space="preserve"> </w:t>
      </w:r>
      <w:r w:rsidR="005334F5">
        <w:t xml:space="preserve">              </w:t>
      </w:r>
      <w:r w:rsidR="00455017">
        <w:t xml:space="preserve"> </w:t>
      </w:r>
      <w:r w:rsidR="00EC105D">
        <w:t>Janequeo 7860</w:t>
      </w:r>
    </w:p>
    <w:p w:rsidR="00EC105D" w:rsidRDefault="00EC105D">
      <w:pPr>
        <w:pStyle w:val="Informacindecontacto"/>
      </w:pPr>
      <w:r>
        <w:t xml:space="preserve">Comuna: </w:t>
      </w:r>
      <w:r w:rsidR="00455017">
        <w:t xml:space="preserve">  </w:t>
      </w:r>
      <w:r w:rsidR="005334F5">
        <w:t xml:space="preserve">              </w:t>
      </w:r>
      <w:r w:rsidR="00455017">
        <w:t xml:space="preserve"> </w:t>
      </w:r>
      <w:r w:rsidR="005334F5">
        <w:t>L</w:t>
      </w:r>
      <w:r>
        <w:t>o espejo</w:t>
      </w:r>
    </w:p>
    <w:p w:rsidR="00EC105D" w:rsidRDefault="00000BA0">
      <w:pPr>
        <w:pStyle w:val="Informacindecontacto"/>
      </w:pPr>
      <w:r>
        <w:t xml:space="preserve">Celular: </w:t>
      </w:r>
      <w:r w:rsidR="00455017">
        <w:t xml:space="preserve">     </w:t>
      </w:r>
      <w:r w:rsidR="005334F5">
        <w:t xml:space="preserve">              </w:t>
      </w:r>
      <w:r>
        <w:t>941013965</w:t>
      </w:r>
    </w:p>
    <w:p w:rsidR="008115E5" w:rsidRDefault="00000BA0" w:rsidP="001231C5">
      <w:pPr>
        <w:pStyle w:val="Informacindecontacto"/>
      </w:pPr>
      <w:r>
        <w:t>Gmail</w:t>
      </w:r>
      <w:r w:rsidR="001E0EE0">
        <w:t>:</w:t>
      </w:r>
      <w:r w:rsidR="00455017">
        <w:t xml:space="preserve">       </w:t>
      </w:r>
      <w:r w:rsidR="005334F5">
        <w:t xml:space="preserve">              </w:t>
      </w:r>
      <w:r w:rsidR="00455017">
        <w:t xml:space="preserve"> </w:t>
      </w:r>
      <w:hyperlink r:id="rId8" w:history="1">
        <w:r w:rsidR="003B53C4" w:rsidRPr="00E37D71">
          <w:rPr>
            <w:rStyle w:val="Hipervnculo"/>
          </w:rPr>
          <w:t>mariabuigley4@gmail.com</w:t>
        </w:r>
      </w:hyperlink>
    </w:p>
    <w:p w:rsidR="003B53C4" w:rsidRDefault="00512852" w:rsidP="001231C5">
      <w:pPr>
        <w:pStyle w:val="Informacindecontacto"/>
      </w:pPr>
      <w:r>
        <w:t xml:space="preserve">Medio de pago:         </w:t>
      </w:r>
      <w:r w:rsidR="000A7D2D">
        <w:t>Cuenta rut/ 19.839.814-4</w:t>
      </w:r>
    </w:p>
    <w:p w:rsidR="000A7D2D" w:rsidRDefault="000A7D2D" w:rsidP="001231C5">
      <w:pPr>
        <w:pStyle w:val="Informacindecontacto"/>
      </w:pPr>
      <w:r>
        <w:t xml:space="preserve">                               Banco estado</w:t>
      </w:r>
    </w:p>
    <w:sdt>
      <w:sdtPr>
        <w:id w:val="1728489637"/>
        <w:placeholder>
          <w:docPart w:val="F71C3A4618ED3A4BABF3536EBAC5B697"/>
        </w:placeholder>
        <w:temporary/>
      </w:sdtPr>
      <w:sdtEndPr/>
      <w:sdtContent>
        <w:p w:rsidR="00A502A8" w:rsidRDefault="007E4C68" w:rsidP="00A502A8">
          <w:pPr>
            <w:pStyle w:val="Ttulo1"/>
          </w:pPr>
          <w:r>
            <w:t>Experiencia</w:t>
          </w:r>
        </w:p>
      </w:sdtContent>
    </w:sdt>
    <w:p w:rsidR="00A502A8" w:rsidRDefault="006E1724" w:rsidP="00C036F7">
      <w:pPr>
        <w:pStyle w:val="Listaconvietas"/>
      </w:pPr>
      <w:r>
        <w:t>Preuniversitario Lumen 2015-</w:t>
      </w:r>
      <w:r w:rsidR="00897EBC">
        <w:t xml:space="preserve">diciembre </w:t>
      </w:r>
      <w:r>
        <w:t xml:space="preserve">2016 </w:t>
      </w:r>
    </w:p>
    <w:p w:rsidR="006E1724" w:rsidRDefault="00CD331F" w:rsidP="00C036F7">
      <w:pPr>
        <w:pStyle w:val="Listaconvietas"/>
      </w:pPr>
      <w:r>
        <w:t>Cargo: Recepcionista</w:t>
      </w:r>
    </w:p>
    <w:p w:rsidR="008D4A98" w:rsidRDefault="00FA0962" w:rsidP="00C036F7">
      <w:pPr>
        <w:pStyle w:val="Listaconvietas"/>
      </w:pPr>
      <w:r>
        <w:t xml:space="preserve">Mis responsabilidades en este trabajo era recibir y </w:t>
      </w:r>
      <w:r w:rsidR="00297AE4">
        <w:t xml:space="preserve">entregar </w:t>
      </w:r>
      <w:r w:rsidR="008D4A98">
        <w:t>trabajos de los clientes</w:t>
      </w:r>
      <w:r w:rsidR="00297AE4">
        <w:t xml:space="preserve">, también </w:t>
      </w:r>
      <w:r w:rsidR="00D14B01">
        <w:t>archivarlos</w:t>
      </w:r>
      <w:r w:rsidR="00434547">
        <w:t xml:space="preserve"> y ordenarlos</w:t>
      </w:r>
      <w:r w:rsidR="00D14B01">
        <w:t xml:space="preserve"> en el sistema de base de datos </w:t>
      </w:r>
      <w:r w:rsidR="00434547">
        <w:t>Excel</w:t>
      </w:r>
      <w:r w:rsidR="00D14B01">
        <w:t xml:space="preserve"> de la empresa</w:t>
      </w:r>
      <w:r w:rsidR="00297AE4">
        <w:t xml:space="preserve"> </w:t>
      </w:r>
    </w:p>
    <w:p w:rsidR="00784703" w:rsidRDefault="00522F0D" w:rsidP="00C036F7">
      <w:pPr>
        <w:pStyle w:val="Listaconvietas"/>
      </w:pPr>
      <w:r>
        <w:t>Lo Saldes</w:t>
      </w:r>
      <w:r w:rsidR="00784703">
        <w:t xml:space="preserve">  </w:t>
      </w:r>
      <w:r w:rsidR="009F6366">
        <w:t>2</w:t>
      </w:r>
      <w:r w:rsidR="00DB6753">
        <w:t>016-</w:t>
      </w:r>
      <w:r w:rsidR="00992398">
        <w:t xml:space="preserve">marzo </w:t>
      </w:r>
      <w:r w:rsidR="00DB6753">
        <w:t>2017</w:t>
      </w:r>
    </w:p>
    <w:p w:rsidR="00522F0D" w:rsidRDefault="00784703" w:rsidP="00C036F7">
      <w:pPr>
        <w:pStyle w:val="Listaconvietas"/>
      </w:pPr>
      <w:r>
        <w:t>Cargo: Vendedora</w:t>
      </w:r>
    </w:p>
    <w:p w:rsidR="00AB3E46" w:rsidRDefault="0034064C" w:rsidP="00C036F7">
      <w:pPr>
        <w:pStyle w:val="Listaconvietas"/>
      </w:pPr>
      <w:r>
        <w:t>Mis responsabilidades en este trabajo era la atención de la clientela</w:t>
      </w:r>
      <w:r w:rsidR="00066FA5">
        <w:t xml:space="preserve">, como el orden y la limpieza de cada uno de los productos que contaba la </w:t>
      </w:r>
      <w:r w:rsidR="009F6366">
        <w:t>panadería.</w:t>
      </w:r>
      <w:r w:rsidR="00066FA5">
        <w:t xml:space="preserve"> </w:t>
      </w:r>
    </w:p>
    <w:p w:rsidR="00AB3E46" w:rsidRDefault="00AB3E46" w:rsidP="00AB3E46">
      <w:pPr>
        <w:pStyle w:val="Listaconvietas"/>
      </w:pPr>
      <w:r>
        <w:t>Club Militar de Chile</w:t>
      </w:r>
      <w:r w:rsidR="00C26F76">
        <w:t xml:space="preserve">  2018-</w:t>
      </w:r>
      <w:r w:rsidR="00E86EF8">
        <w:t>marzo 2021</w:t>
      </w:r>
    </w:p>
    <w:p w:rsidR="00BF115F" w:rsidRDefault="00BF115F" w:rsidP="00AB3E46">
      <w:pPr>
        <w:pStyle w:val="Listaconvietas"/>
      </w:pPr>
      <w:r>
        <w:t>Cargo: Garzón</w:t>
      </w:r>
    </w:p>
    <w:p w:rsidR="00AB3E46" w:rsidRDefault="00BF115F" w:rsidP="00AB3E46">
      <w:pPr>
        <w:pStyle w:val="Listaconvietas"/>
      </w:pPr>
      <w:r>
        <w:t>Mis resp</w:t>
      </w:r>
      <w:r w:rsidR="00681571">
        <w:t xml:space="preserve">onsabilidades eran la </w:t>
      </w:r>
      <w:r w:rsidR="009B1EC0">
        <w:t>atención</w:t>
      </w:r>
      <w:r w:rsidR="00681571">
        <w:t xml:space="preserve"> a clientes</w:t>
      </w:r>
      <w:r w:rsidR="009B1EC0">
        <w:t xml:space="preserve"> en eventos pequeños, medianos y grandes</w:t>
      </w:r>
      <w:r w:rsidR="00693418">
        <w:t xml:space="preserve">, </w:t>
      </w:r>
      <w:r w:rsidR="004A6065">
        <w:t>así</w:t>
      </w:r>
      <w:r w:rsidR="00693418">
        <w:t xml:space="preserve"> como también </w:t>
      </w:r>
      <w:r w:rsidR="0016581A">
        <w:t>limpiar y ocupar los diferentes utensilios</w:t>
      </w:r>
      <w:r w:rsidR="004A6065">
        <w:t xml:space="preserve"> que tiene la vajilla del club</w:t>
      </w:r>
      <w:r w:rsidR="00DD16EF">
        <w:t>.</w:t>
      </w:r>
    </w:p>
    <w:p w:rsidR="00C15F93" w:rsidRDefault="00C15F93" w:rsidP="00C15F93">
      <w:pPr>
        <w:pStyle w:val="Listaconvietas"/>
      </w:pPr>
    </w:p>
    <w:sdt>
      <w:sdtPr>
        <w:id w:val="720946933"/>
        <w:placeholder>
          <w:docPart w:val="C022F5535E8C534090F71D48A2B47DD0"/>
        </w:placeholder>
        <w:temporary/>
        <w:showingPlcHdr/>
      </w:sdtPr>
      <w:sdtEndPr/>
      <w:sdtContent>
        <w:p w:rsidR="008115E5" w:rsidRDefault="007E4C68">
          <w:pPr>
            <w:pStyle w:val="Ttulo1"/>
          </w:pPr>
          <w:r>
            <w:t>Formación</w:t>
          </w:r>
        </w:p>
      </w:sdtContent>
    </w:sdt>
    <w:p w:rsidR="00B94E5F" w:rsidRDefault="00124FEF" w:rsidP="00B94E5F">
      <w:pPr>
        <w:pStyle w:val="Prrafodelista"/>
        <w:numPr>
          <w:ilvl w:val="1"/>
          <w:numId w:val="19"/>
        </w:numPr>
      </w:pPr>
      <w:r>
        <w:t xml:space="preserve">    </w:t>
      </w:r>
      <w:r w:rsidR="00DD25D5">
        <w:t xml:space="preserve">    </w:t>
      </w:r>
      <w:r w:rsidR="00181885">
        <w:t xml:space="preserve"> </w:t>
      </w:r>
      <w:r w:rsidR="00D80C42">
        <w:t xml:space="preserve">Enseñanza </w:t>
      </w:r>
      <w:r w:rsidR="008508D1">
        <w:t>Básica</w:t>
      </w:r>
      <w:r w:rsidR="00DD25D5">
        <w:t xml:space="preserve">    </w:t>
      </w:r>
    </w:p>
    <w:p w:rsidR="00181885" w:rsidRDefault="00F9682A" w:rsidP="00181885">
      <w:pPr>
        <w:pStyle w:val="Prrafodelista"/>
        <w:ind w:left="936"/>
      </w:pPr>
      <w:r>
        <w:t xml:space="preserve">         </w:t>
      </w:r>
    </w:p>
    <w:p w:rsidR="00283182" w:rsidRDefault="00181885" w:rsidP="00181885">
      <w:pPr>
        <w:pStyle w:val="Prrafodelista"/>
        <w:ind w:left="936"/>
      </w:pPr>
      <w:r>
        <w:t xml:space="preserve">         </w:t>
      </w:r>
      <w:r w:rsidR="00DD25D5">
        <w:t>E</w:t>
      </w:r>
      <w:r w:rsidR="00F9682A">
        <w:t>scuela Acapulco 582</w:t>
      </w:r>
      <w:r w:rsidR="00124FEF">
        <w:t xml:space="preserve">       </w:t>
      </w:r>
    </w:p>
    <w:p w:rsidR="00181885" w:rsidRDefault="00181885" w:rsidP="00181885">
      <w:pPr>
        <w:pStyle w:val="Prrafodelista"/>
        <w:ind w:left="936"/>
      </w:pPr>
    </w:p>
    <w:p w:rsidR="008A6164" w:rsidRDefault="00F9036F" w:rsidP="00283182">
      <w:pPr>
        <w:pStyle w:val="Prrafodelista"/>
        <w:numPr>
          <w:ilvl w:val="1"/>
          <w:numId w:val="22"/>
        </w:numPr>
      </w:pPr>
      <w:r>
        <w:t xml:space="preserve">         Enseñanza </w:t>
      </w:r>
      <w:r w:rsidR="008508D1">
        <w:t>Media</w:t>
      </w:r>
      <w:r>
        <w:t xml:space="preserve">                 </w:t>
      </w:r>
      <w:r w:rsidR="00D45F74">
        <w:t xml:space="preserve"> </w:t>
      </w:r>
    </w:p>
    <w:p w:rsidR="00BD01CE" w:rsidRPr="00CF4048" w:rsidRDefault="00283182" w:rsidP="00283182">
      <w:r>
        <w:lastRenderedPageBreak/>
        <w:t xml:space="preserve"> </w:t>
      </w:r>
      <w:r w:rsidR="00F66079">
        <w:t xml:space="preserve">          </w:t>
      </w:r>
      <w:r>
        <w:t xml:space="preserve"> </w:t>
      </w:r>
      <w:r w:rsidR="00F66079">
        <w:t xml:space="preserve"> </w:t>
      </w:r>
      <w:r>
        <w:t xml:space="preserve">           </w:t>
      </w:r>
      <w:r w:rsidR="00F66079">
        <w:t>Liceo Sara Blinder D</w:t>
      </w:r>
      <w:r w:rsidR="00D45F74">
        <w:t>argoltz</w:t>
      </w:r>
      <w:r w:rsidR="003C4344">
        <w:t xml:space="preserve"> </w:t>
      </w:r>
      <w:r w:rsidR="00641A5F">
        <w:t>(</w:t>
      </w:r>
      <w:r w:rsidR="002827FA">
        <w:t>técnico</w:t>
      </w:r>
      <w:r w:rsidR="00641A5F">
        <w:t xml:space="preserve"> en </w:t>
      </w:r>
      <w:r w:rsidR="002827FA">
        <w:t>administración</w:t>
      </w:r>
      <w:r w:rsidR="00641A5F">
        <w:t xml:space="preserve"> en </w:t>
      </w:r>
      <w:r w:rsidR="002827FA">
        <w:t>empresas)</w:t>
      </w:r>
    </w:p>
    <w:sectPr w:rsidR="00BD01CE" w:rsidRPr="00CF4048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3CA3" w:rsidRDefault="000C3CA3">
      <w:pPr>
        <w:spacing w:after="0" w:line="240" w:lineRule="auto"/>
      </w:pPr>
      <w:r>
        <w:separator/>
      </w:r>
    </w:p>
  </w:endnote>
  <w:endnote w:type="continuationSeparator" w:id="0">
    <w:p w:rsidR="000C3CA3" w:rsidRDefault="000C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7E4C68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3CA3" w:rsidRDefault="000C3CA3">
      <w:pPr>
        <w:spacing w:after="0" w:line="240" w:lineRule="auto"/>
      </w:pPr>
      <w:r>
        <w:separator/>
      </w:r>
    </w:p>
  </w:footnote>
  <w:footnote w:type="continuationSeparator" w:id="0">
    <w:p w:rsidR="000C3CA3" w:rsidRDefault="000C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7E4C68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BE1D20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CO6iEAgAA/w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A3QjuohAIAAP8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A24DFF">
    <w:r>
      <w:rPr>
        <w:noProof/>
        <w:lang w:val="es-MX" w:eastAsia="es-MX"/>
      </w:rPr>
    </w:r>
    <w:r w:rsidR="00A24DFF">
      <w:rPr>
        <w:noProof/>
        <w:lang w:val="es-MX" w:eastAsia="es-MX"/>
      </w:rPr>
      <w:pict w14:anchorId="39C03960">
        <v:group id="Grupo 4" o:spid="_x0000_s2050" alt="Title: Marco de página con tabulación" style="position:absolute;margin-left:0;margin-top:0;width:560.2pt;height:803.2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2C3EF7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7F0F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B31F65"/>
    <w:multiLevelType w:val="hybridMultilevel"/>
    <w:tmpl w:val="1EC6F3A8"/>
    <w:lvl w:ilvl="0" w:tplc="080A000F">
      <w:start w:val="1"/>
      <w:numFmt w:val="decimal"/>
      <w:lvlText w:val="%1."/>
      <w:lvlJc w:val="left"/>
      <w:pPr>
        <w:ind w:left="1596" w:hanging="360"/>
      </w:pPr>
    </w:lvl>
    <w:lvl w:ilvl="1" w:tplc="080A0019" w:tentative="1">
      <w:start w:val="1"/>
      <w:numFmt w:val="lowerLetter"/>
      <w:lvlText w:val="%2."/>
      <w:lvlJc w:val="left"/>
      <w:pPr>
        <w:ind w:left="2316" w:hanging="360"/>
      </w:pPr>
    </w:lvl>
    <w:lvl w:ilvl="2" w:tplc="080A001B" w:tentative="1">
      <w:start w:val="1"/>
      <w:numFmt w:val="lowerRoman"/>
      <w:lvlText w:val="%3."/>
      <w:lvlJc w:val="right"/>
      <w:pPr>
        <w:ind w:left="3036" w:hanging="180"/>
      </w:pPr>
    </w:lvl>
    <w:lvl w:ilvl="3" w:tplc="080A000F" w:tentative="1">
      <w:start w:val="1"/>
      <w:numFmt w:val="decimal"/>
      <w:lvlText w:val="%4."/>
      <w:lvlJc w:val="left"/>
      <w:pPr>
        <w:ind w:left="3756" w:hanging="360"/>
      </w:pPr>
    </w:lvl>
    <w:lvl w:ilvl="4" w:tplc="080A0019" w:tentative="1">
      <w:start w:val="1"/>
      <w:numFmt w:val="lowerLetter"/>
      <w:lvlText w:val="%5."/>
      <w:lvlJc w:val="left"/>
      <w:pPr>
        <w:ind w:left="4476" w:hanging="360"/>
      </w:pPr>
    </w:lvl>
    <w:lvl w:ilvl="5" w:tplc="080A001B" w:tentative="1">
      <w:start w:val="1"/>
      <w:numFmt w:val="lowerRoman"/>
      <w:lvlText w:val="%6."/>
      <w:lvlJc w:val="right"/>
      <w:pPr>
        <w:ind w:left="5196" w:hanging="180"/>
      </w:pPr>
    </w:lvl>
    <w:lvl w:ilvl="6" w:tplc="080A000F" w:tentative="1">
      <w:start w:val="1"/>
      <w:numFmt w:val="decimal"/>
      <w:lvlText w:val="%7."/>
      <w:lvlJc w:val="left"/>
      <w:pPr>
        <w:ind w:left="5916" w:hanging="360"/>
      </w:pPr>
    </w:lvl>
    <w:lvl w:ilvl="7" w:tplc="080A0019" w:tentative="1">
      <w:start w:val="1"/>
      <w:numFmt w:val="lowerLetter"/>
      <w:lvlText w:val="%8."/>
      <w:lvlJc w:val="left"/>
      <w:pPr>
        <w:ind w:left="6636" w:hanging="360"/>
      </w:pPr>
    </w:lvl>
    <w:lvl w:ilvl="8" w:tplc="080A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11" w15:restartNumberingAfterBreak="0">
    <w:nsid w:val="0FD62A13"/>
    <w:multiLevelType w:val="multilevel"/>
    <w:tmpl w:val="FFFFFFFF"/>
    <w:lvl w:ilvl="0">
      <w:start w:val="2009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2B0CB3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C0EC1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B438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26725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22054B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79851D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0EBE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810CBA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4F69F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D3657B"/>
    <w:multiLevelType w:val="multilevel"/>
    <w:tmpl w:val="FFFFFFFF"/>
    <w:lvl w:ilvl="0">
      <w:start w:val="2009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660204"/>
    <w:multiLevelType w:val="multilevel"/>
    <w:tmpl w:val="FFFFFFFF"/>
    <w:lvl w:ilvl="0">
      <w:start w:val="2009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8D74155"/>
    <w:multiLevelType w:val="hybridMultilevel"/>
    <w:tmpl w:val="51E2D18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CD90FB2"/>
    <w:multiLevelType w:val="hybridMultilevel"/>
    <w:tmpl w:val="99C0D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1884BEFA"/>
    <w:lvl w:ilvl="0" w:tplc="93361F62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723E4F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8088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8F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0B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894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54D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A60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6A43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E2FE7"/>
    <w:multiLevelType w:val="multilevel"/>
    <w:tmpl w:val="FFFFFFFF"/>
    <w:lvl w:ilvl="0">
      <w:start w:val="2012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4822C39"/>
    <w:multiLevelType w:val="multilevel"/>
    <w:tmpl w:val="FFFFFFFF"/>
    <w:lvl w:ilvl="0">
      <w:start w:val="2009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5454655"/>
    <w:multiLevelType w:val="hybridMultilevel"/>
    <w:tmpl w:val="7AB01E5C"/>
    <w:lvl w:ilvl="0" w:tplc="F09C2A3C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A08CC498" w:tentative="1">
      <w:start w:val="1"/>
      <w:numFmt w:val="lowerLetter"/>
      <w:lvlText w:val="%2."/>
      <w:lvlJc w:val="left"/>
      <w:pPr>
        <w:ind w:left="1440" w:hanging="360"/>
      </w:pPr>
    </w:lvl>
    <w:lvl w:ilvl="2" w:tplc="6EEE4198" w:tentative="1">
      <w:start w:val="1"/>
      <w:numFmt w:val="lowerRoman"/>
      <w:lvlText w:val="%3."/>
      <w:lvlJc w:val="right"/>
      <w:pPr>
        <w:ind w:left="2160" w:hanging="180"/>
      </w:pPr>
    </w:lvl>
    <w:lvl w:ilvl="3" w:tplc="D450ADDE" w:tentative="1">
      <w:start w:val="1"/>
      <w:numFmt w:val="decimal"/>
      <w:lvlText w:val="%4."/>
      <w:lvlJc w:val="left"/>
      <w:pPr>
        <w:ind w:left="2880" w:hanging="360"/>
      </w:pPr>
    </w:lvl>
    <w:lvl w:ilvl="4" w:tplc="BD8EA044" w:tentative="1">
      <w:start w:val="1"/>
      <w:numFmt w:val="lowerLetter"/>
      <w:lvlText w:val="%5."/>
      <w:lvlJc w:val="left"/>
      <w:pPr>
        <w:ind w:left="3600" w:hanging="360"/>
      </w:pPr>
    </w:lvl>
    <w:lvl w:ilvl="5" w:tplc="D178615E" w:tentative="1">
      <w:start w:val="1"/>
      <w:numFmt w:val="lowerRoman"/>
      <w:lvlText w:val="%6."/>
      <w:lvlJc w:val="right"/>
      <w:pPr>
        <w:ind w:left="4320" w:hanging="180"/>
      </w:pPr>
    </w:lvl>
    <w:lvl w:ilvl="6" w:tplc="C4C2DCDC" w:tentative="1">
      <w:start w:val="1"/>
      <w:numFmt w:val="decimal"/>
      <w:lvlText w:val="%7."/>
      <w:lvlJc w:val="left"/>
      <w:pPr>
        <w:ind w:left="5040" w:hanging="360"/>
      </w:pPr>
    </w:lvl>
    <w:lvl w:ilvl="7" w:tplc="7D08FF98" w:tentative="1">
      <w:start w:val="1"/>
      <w:numFmt w:val="lowerLetter"/>
      <w:lvlText w:val="%8."/>
      <w:lvlJc w:val="left"/>
      <w:pPr>
        <w:ind w:left="5760" w:hanging="360"/>
      </w:pPr>
    </w:lvl>
    <w:lvl w:ilvl="8" w:tplc="17267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75D81"/>
    <w:multiLevelType w:val="multilevel"/>
    <w:tmpl w:val="FFFFFFFF"/>
    <w:lvl w:ilvl="0">
      <w:start w:val="2009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3"/>
  </w:num>
  <w:num w:numId="16">
    <w:abstractNumId w:val="15"/>
  </w:num>
  <w:num w:numId="17">
    <w:abstractNumId w:val="21"/>
  </w:num>
  <w:num w:numId="18">
    <w:abstractNumId w:val="16"/>
  </w:num>
  <w:num w:numId="19">
    <w:abstractNumId w:val="19"/>
  </w:num>
  <w:num w:numId="20">
    <w:abstractNumId w:val="11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attachedTemplate r:id="rId1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0D"/>
    <w:rsid w:val="00000BA0"/>
    <w:rsid w:val="00066FA5"/>
    <w:rsid w:val="000A7D2D"/>
    <w:rsid w:val="000C1C72"/>
    <w:rsid w:val="000C3CA3"/>
    <w:rsid w:val="00105796"/>
    <w:rsid w:val="001231C5"/>
    <w:rsid w:val="00124FEF"/>
    <w:rsid w:val="0016581A"/>
    <w:rsid w:val="00181885"/>
    <w:rsid w:val="001829F0"/>
    <w:rsid w:val="001E0EE0"/>
    <w:rsid w:val="0020178D"/>
    <w:rsid w:val="002827FA"/>
    <w:rsid w:val="00283182"/>
    <w:rsid w:val="00297AE4"/>
    <w:rsid w:val="002B5514"/>
    <w:rsid w:val="0034064C"/>
    <w:rsid w:val="003B06E2"/>
    <w:rsid w:val="003B53C4"/>
    <w:rsid w:val="003C4344"/>
    <w:rsid w:val="003D150B"/>
    <w:rsid w:val="00434547"/>
    <w:rsid w:val="00455017"/>
    <w:rsid w:val="00460A9E"/>
    <w:rsid w:val="004A6065"/>
    <w:rsid w:val="004C6909"/>
    <w:rsid w:val="00512852"/>
    <w:rsid w:val="00522F0D"/>
    <w:rsid w:val="005334F5"/>
    <w:rsid w:val="006375AB"/>
    <w:rsid w:val="00641A5F"/>
    <w:rsid w:val="00681571"/>
    <w:rsid w:val="00681F71"/>
    <w:rsid w:val="00693418"/>
    <w:rsid w:val="006E1724"/>
    <w:rsid w:val="0071050F"/>
    <w:rsid w:val="007729C9"/>
    <w:rsid w:val="00784703"/>
    <w:rsid w:val="007E4C68"/>
    <w:rsid w:val="00817BB2"/>
    <w:rsid w:val="008508D1"/>
    <w:rsid w:val="00897EBC"/>
    <w:rsid w:val="008A6164"/>
    <w:rsid w:val="008D4A98"/>
    <w:rsid w:val="00913FB9"/>
    <w:rsid w:val="00972CAC"/>
    <w:rsid w:val="00992398"/>
    <w:rsid w:val="009B1EC0"/>
    <w:rsid w:val="009C2B09"/>
    <w:rsid w:val="009F6366"/>
    <w:rsid w:val="009F7E2A"/>
    <w:rsid w:val="00A03D49"/>
    <w:rsid w:val="00A14B7D"/>
    <w:rsid w:val="00A24DFF"/>
    <w:rsid w:val="00A502A8"/>
    <w:rsid w:val="00AB3E46"/>
    <w:rsid w:val="00AD3274"/>
    <w:rsid w:val="00AD5C18"/>
    <w:rsid w:val="00AF3B58"/>
    <w:rsid w:val="00B301C5"/>
    <w:rsid w:val="00B84C28"/>
    <w:rsid w:val="00B94E5F"/>
    <w:rsid w:val="00BA4D1B"/>
    <w:rsid w:val="00BC26BC"/>
    <w:rsid w:val="00BD01CE"/>
    <w:rsid w:val="00BD1F78"/>
    <w:rsid w:val="00BE726D"/>
    <w:rsid w:val="00BF115F"/>
    <w:rsid w:val="00BF7F7E"/>
    <w:rsid w:val="00C036F7"/>
    <w:rsid w:val="00C15F93"/>
    <w:rsid w:val="00C26F76"/>
    <w:rsid w:val="00C3100C"/>
    <w:rsid w:val="00CB6BB0"/>
    <w:rsid w:val="00CD331F"/>
    <w:rsid w:val="00CF4048"/>
    <w:rsid w:val="00D14B01"/>
    <w:rsid w:val="00D45F74"/>
    <w:rsid w:val="00D642A8"/>
    <w:rsid w:val="00D80C42"/>
    <w:rsid w:val="00DB6753"/>
    <w:rsid w:val="00DD16EF"/>
    <w:rsid w:val="00DD1959"/>
    <w:rsid w:val="00DD25D5"/>
    <w:rsid w:val="00E016E3"/>
    <w:rsid w:val="00E86EF8"/>
    <w:rsid w:val="00EC105D"/>
    <w:rsid w:val="00EE43DB"/>
    <w:rsid w:val="00EE5B56"/>
    <w:rsid w:val="00EE674A"/>
    <w:rsid w:val="00F00E59"/>
    <w:rsid w:val="00F16FC6"/>
    <w:rsid w:val="00F66079"/>
    <w:rsid w:val="00F9036F"/>
    <w:rsid w:val="00F9682A"/>
    <w:rsid w:val="00FA0962"/>
    <w:rsid w:val="00FB36E4"/>
    <w:rsid w:val="00FC1ADE"/>
    <w:rsid w:val="00FE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FC1C4"/>
  <w15:docId w15:val="{A30187B7-9BFD-DA44-8EF6-C08E9556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6375AB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buigley4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93669DA-7C41-C143-9C23-788CE1D07A2B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1C3A4618ED3A4BABF3536EBAC5B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1EF76-4DD0-E64A-9713-B865F5345FA3}"/>
      </w:docPartPr>
      <w:docPartBody>
        <w:p w:rsidR="009E5452" w:rsidRDefault="00542416">
          <w:pPr>
            <w:pStyle w:val="F71C3A4618ED3A4BABF3536EBAC5B697"/>
          </w:pPr>
          <w:r>
            <w:t>Experiencia</w:t>
          </w:r>
        </w:p>
      </w:docPartBody>
    </w:docPart>
    <w:docPart>
      <w:docPartPr>
        <w:name w:val="C022F5535E8C534090F71D48A2B47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6D482-EF34-BF42-BFFA-414CADF9E3BF}"/>
      </w:docPartPr>
      <w:docPartBody>
        <w:p w:rsidR="009E5452" w:rsidRDefault="00542416">
          <w:pPr>
            <w:pStyle w:val="C022F5535E8C534090F71D48A2B47DD0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ABEE4196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659EE5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DA6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63A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012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447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691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A33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206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16"/>
    <w:rsid w:val="000F07C6"/>
    <w:rsid w:val="00382395"/>
    <w:rsid w:val="00542416"/>
    <w:rsid w:val="006649BB"/>
    <w:rsid w:val="009B29F7"/>
    <w:rsid w:val="009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1C3A4618ED3A4BABF3536EBAC5B697">
    <w:name w:val="F71C3A4618ED3A4BABF3536EBAC5B697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C022F5535E8C534090F71D48A2B47DD0">
    <w:name w:val="C022F5535E8C534090F71D48A2B47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C30F-6AB5-4F5A-B58B-7EFD20600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%7b193669DA-7C41-C143-9C23-788CE1D07A2B%7dtf50002018.dotx</Template>
  <TotalTime>0</TotalTime>
  <Pages>2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56941013965</dc:creator>
  <cp:keywords/>
  <dc:description/>
  <cp:lastModifiedBy>Maria Carolina Cifuentes Buigley</cp:lastModifiedBy>
  <cp:revision>2</cp:revision>
  <dcterms:created xsi:type="dcterms:W3CDTF">2021-09-30T21:22:00Z</dcterms:created>
  <dcterms:modified xsi:type="dcterms:W3CDTF">2021-09-30T21:22:00Z</dcterms:modified>
</cp:coreProperties>
</file>