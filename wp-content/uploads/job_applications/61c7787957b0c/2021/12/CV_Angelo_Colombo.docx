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575D66D2" w14:textId="77777777" w:rsidTr="001A35C3">
        <w:trPr>
          <w:trHeight w:val="4431"/>
        </w:trPr>
        <w:tc>
          <w:tcPr>
            <w:tcW w:w="3600" w:type="dxa"/>
            <w:vAlign w:val="bottom"/>
          </w:tcPr>
          <w:p w14:paraId="657DCD16" w14:textId="10073B41" w:rsidR="001B2ABD" w:rsidRPr="0059649E" w:rsidRDefault="009572F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CBDB3C8" wp14:editId="54400980">
                  <wp:extent cx="2004060" cy="225456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58" r="9642" b="32620"/>
                          <a:stretch/>
                        </pic:blipFill>
                        <pic:spPr bwMode="auto">
                          <a:xfrm>
                            <a:off x="0" y="0"/>
                            <a:ext cx="2005587" cy="225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631B53D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C02B362" w14:textId="77777777" w:rsidR="001B2ABD" w:rsidRPr="0059649E" w:rsidRDefault="000B1894" w:rsidP="001B2ABD">
            <w:pPr>
              <w:pStyle w:val="Ttulo"/>
            </w:pPr>
            <w:r>
              <w:t>Angelo Colombo</w:t>
            </w:r>
          </w:p>
          <w:p w14:paraId="6EA8A8B7" w14:textId="77777777" w:rsidR="001B2ABD" w:rsidRPr="0059649E" w:rsidRDefault="001A35C3" w:rsidP="001B2ABD">
            <w:pPr>
              <w:pStyle w:val="Subttulo"/>
            </w:pPr>
            <w:r w:rsidRPr="00E20085">
              <w:rPr>
                <w:spacing w:val="0"/>
                <w:w w:val="61"/>
              </w:rPr>
              <w:t>Estudiante Universitari</w:t>
            </w:r>
            <w:r w:rsidRPr="00E20085">
              <w:rPr>
                <w:spacing w:val="16"/>
                <w:w w:val="61"/>
              </w:rPr>
              <w:t>o</w:t>
            </w:r>
          </w:p>
        </w:tc>
      </w:tr>
      <w:tr w:rsidR="001B2ABD" w:rsidRPr="0059649E" w14:paraId="7C5469CD" w14:textId="77777777" w:rsidTr="001A35C3">
        <w:trPr>
          <w:trHeight w:val="7703"/>
        </w:trPr>
        <w:tc>
          <w:tcPr>
            <w:tcW w:w="3600" w:type="dxa"/>
          </w:tcPr>
          <w:sdt>
            <w:sdtPr>
              <w:id w:val="-1711873194"/>
              <w:placeholder>
                <w:docPart w:val="8F1685D5935E409EBDDC71A952B20661"/>
              </w:placeholder>
              <w:temporary/>
              <w:showingPlcHdr/>
              <w15:appearance w15:val="hidden"/>
            </w:sdtPr>
            <w:sdtEndPr/>
            <w:sdtContent>
              <w:p w14:paraId="353E6752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360E973F" w14:textId="4CD7FAA1" w:rsidR="00036450" w:rsidRDefault="004C7ED1" w:rsidP="00C62489">
            <w:r>
              <w:t>21 años</w:t>
            </w:r>
          </w:p>
          <w:p w14:paraId="68CD1949" w14:textId="77777777" w:rsidR="0099597F" w:rsidRDefault="0099597F" w:rsidP="00C62489">
            <w:r>
              <w:t>Soltero</w:t>
            </w:r>
          </w:p>
          <w:p w14:paraId="1F4FF7B6" w14:textId="77777777" w:rsidR="0099597F" w:rsidRDefault="0099597F" w:rsidP="00C62489">
            <w:r>
              <w:t>Disponibilidad inmediata</w:t>
            </w:r>
          </w:p>
          <w:p w14:paraId="59DED410" w14:textId="77777777" w:rsidR="004917C8" w:rsidRDefault="004917C8" w:rsidP="00C62489">
            <w:r>
              <w:t>Ingles /</w:t>
            </w:r>
            <w:proofErr w:type="gramStart"/>
            <w:r>
              <w:t>Italiano</w:t>
            </w:r>
            <w:proofErr w:type="gramEnd"/>
            <w:r>
              <w:t>/Castellano</w:t>
            </w:r>
          </w:p>
          <w:p w14:paraId="547A4693" w14:textId="77777777" w:rsidR="0099597F" w:rsidRPr="0059649E" w:rsidRDefault="0099597F" w:rsidP="00C62489"/>
          <w:p w14:paraId="71F24A4B" w14:textId="77777777" w:rsidR="00036450" w:rsidRPr="0059649E" w:rsidRDefault="00036450" w:rsidP="00036450"/>
          <w:sdt>
            <w:sdtPr>
              <w:id w:val="-1954003311"/>
              <w:placeholder>
                <w:docPart w:val="EADB6E350D9742A9B957899E3A602D87"/>
              </w:placeholder>
              <w:temporary/>
              <w:showingPlcHdr/>
              <w15:appearance w15:val="hidden"/>
            </w:sdtPr>
            <w:sdtEndPr/>
            <w:sdtContent>
              <w:p w14:paraId="771917BA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1E2A4102AE604507980D956B78732C86"/>
              </w:placeholder>
              <w:temporary/>
              <w:showingPlcHdr/>
              <w15:appearance w15:val="hidden"/>
            </w:sdtPr>
            <w:sdtEndPr/>
            <w:sdtContent>
              <w:p w14:paraId="18B03DC6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3C3E8A81" w14:textId="77777777" w:rsidR="004D3011" w:rsidRPr="0059649E" w:rsidRDefault="001A35C3" w:rsidP="004D3011">
            <w:r>
              <w:t>9</w:t>
            </w:r>
            <w:r w:rsidR="001B3774">
              <w:t xml:space="preserve"> </w:t>
            </w:r>
            <w:r>
              <w:t>3028 2562</w:t>
            </w:r>
          </w:p>
          <w:p w14:paraId="46544BD5" w14:textId="77777777" w:rsidR="004D3011" w:rsidRPr="0059649E" w:rsidRDefault="004D3011" w:rsidP="004D3011"/>
          <w:p w14:paraId="2AEE0378" w14:textId="77777777" w:rsidR="004D3011" w:rsidRPr="0059649E" w:rsidRDefault="004D3011" w:rsidP="004D3011"/>
          <w:sdt>
            <w:sdtPr>
              <w:id w:val="-240260293"/>
              <w:placeholder>
                <w:docPart w:val="A7CE4648C6C1480C99A0C5FC5F0DEEC4"/>
              </w:placeholder>
              <w:temporary/>
              <w:showingPlcHdr/>
              <w15:appearance w15:val="hidden"/>
            </w:sdtPr>
            <w:sdtEndPr/>
            <w:sdtContent>
              <w:p w14:paraId="0807EB50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32DB11F0" w14:textId="77777777" w:rsidR="00036450" w:rsidRPr="009A09AC" w:rsidRDefault="00386BCD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a</w:t>
            </w:r>
            <w:r w:rsidR="001A35C3">
              <w:rPr>
                <w:color w:val="B85A22" w:themeColor="accent2" w:themeShade="BF"/>
                <w:szCs w:val="18"/>
                <w:u w:val="single"/>
              </w:rPr>
              <w:t>ngelo.colombo@mail.udp.cl</w:t>
            </w:r>
          </w:p>
          <w:p w14:paraId="194BEEAB" w14:textId="77777777" w:rsidR="004142CD" w:rsidRPr="0059649E" w:rsidRDefault="004142CD" w:rsidP="004142CD"/>
          <w:p w14:paraId="110FDEBB" w14:textId="77777777" w:rsidR="004D3011" w:rsidRDefault="0099597F" w:rsidP="004D3011">
            <w:r>
              <w:t>RUT</w:t>
            </w:r>
            <w:r w:rsidR="00386BCD">
              <w:t>:</w:t>
            </w:r>
          </w:p>
          <w:p w14:paraId="28E05FC9" w14:textId="77777777" w:rsidR="0099597F" w:rsidRDefault="0099597F" w:rsidP="004D3011">
            <w:r>
              <w:t>20.428.903-4</w:t>
            </w:r>
          </w:p>
          <w:p w14:paraId="42C7702B" w14:textId="77777777" w:rsidR="00386BCD" w:rsidRDefault="00386BCD" w:rsidP="004D3011"/>
          <w:p w14:paraId="78270CC4" w14:textId="77777777" w:rsidR="00386BCD" w:rsidRDefault="00386BCD" w:rsidP="004D3011">
            <w:r>
              <w:t>DIRECCION:</w:t>
            </w:r>
          </w:p>
          <w:p w14:paraId="0D21B1AB" w14:textId="77777777" w:rsidR="00386BCD" w:rsidRDefault="00386BCD" w:rsidP="004D3011">
            <w:r>
              <w:t>Hernando de Magallanes 1428</w:t>
            </w:r>
          </w:p>
          <w:p w14:paraId="60A9A757" w14:textId="77777777" w:rsidR="00386BCD" w:rsidRDefault="00386BCD" w:rsidP="004D3011">
            <w:r>
              <w:t>Las Condes</w:t>
            </w:r>
          </w:p>
          <w:p w14:paraId="6785939D" w14:textId="77777777" w:rsidR="00386BCD" w:rsidRDefault="00386BCD" w:rsidP="004D3011"/>
          <w:p w14:paraId="0A7CD42A" w14:textId="77777777" w:rsidR="00386BCD" w:rsidRDefault="00386BCD" w:rsidP="004D3011"/>
          <w:p w14:paraId="71E418D6" w14:textId="77777777" w:rsidR="00386BCD" w:rsidRDefault="00386BCD" w:rsidP="004D3011">
            <w:r>
              <w:t>REFERENCIAS:</w:t>
            </w:r>
          </w:p>
          <w:p w14:paraId="5699B1D1" w14:textId="77777777" w:rsidR="00386BCD" w:rsidRDefault="00386BCD" w:rsidP="004D3011">
            <w:r>
              <w:t xml:space="preserve">Marcelo Montesinos </w:t>
            </w:r>
          </w:p>
          <w:p w14:paraId="6147844D" w14:textId="77777777" w:rsidR="00386BCD" w:rsidRDefault="00386BCD" w:rsidP="004D3011">
            <w:r>
              <w:t>Gerente Comercial</w:t>
            </w:r>
          </w:p>
          <w:p w14:paraId="0FAB74F6" w14:textId="77777777" w:rsidR="00386BCD" w:rsidRDefault="00386BCD" w:rsidP="004D3011">
            <w:r>
              <w:t>STA Chile</w:t>
            </w:r>
          </w:p>
          <w:p w14:paraId="3FB2C5ED" w14:textId="77777777" w:rsidR="00386BCD" w:rsidRDefault="00386BCD" w:rsidP="004D3011">
            <w:r>
              <w:t>981747607</w:t>
            </w:r>
          </w:p>
          <w:p w14:paraId="485FF6A7" w14:textId="77777777" w:rsidR="00386BCD" w:rsidRDefault="00386BCD" w:rsidP="004D3011"/>
          <w:p w14:paraId="2486518A" w14:textId="77777777" w:rsidR="00386BCD" w:rsidRPr="0059649E" w:rsidRDefault="00386BCD" w:rsidP="004D3011"/>
        </w:tc>
        <w:tc>
          <w:tcPr>
            <w:tcW w:w="720" w:type="dxa"/>
          </w:tcPr>
          <w:p w14:paraId="4FF2F20D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C3F4F72C894497E821384947C16BC67"/>
              </w:placeholder>
              <w:temporary/>
              <w:showingPlcHdr/>
              <w15:appearance w15:val="hidden"/>
            </w:sdtPr>
            <w:sdtEndPr/>
            <w:sdtContent>
              <w:p w14:paraId="363CAB2C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439836B8" w14:textId="77777777" w:rsidR="004C7ED1" w:rsidRPr="0059649E" w:rsidRDefault="004C7ED1" w:rsidP="004C7ED1">
            <w:pPr>
              <w:pStyle w:val="Ttulo4"/>
            </w:pPr>
            <w:r>
              <w:t>Universidad Diego Portales</w:t>
            </w:r>
          </w:p>
          <w:p w14:paraId="25D3A61C" w14:textId="47756F30" w:rsidR="004C7ED1" w:rsidRPr="004C7ED1" w:rsidRDefault="004C7ED1" w:rsidP="004C7ED1">
            <w:pPr>
              <w:pStyle w:val="Ttulo4"/>
              <w:rPr>
                <w:b w:val="0"/>
                <w:bCs/>
              </w:rPr>
            </w:pPr>
            <w:r w:rsidRPr="004C7ED1">
              <w:rPr>
                <w:b w:val="0"/>
                <w:bCs/>
              </w:rPr>
              <w:t>2021-presente</w:t>
            </w:r>
          </w:p>
          <w:p w14:paraId="7F37604C" w14:textId="3F7F2678" w:rsidR="004C7ED1" w:rsidRDefault="004C7ED1" w:rsidP="004C7ED1">
            <w:r>
              <w:t>Estudiante Ingeniería Comercial.</w:t>
            </w:r>
          </w:p>
          <w:p w14:paraId="0BF398A6" w14:textId="77777777" w:rsidR="004C7ED1" w:rsidRPr="004C7ED1" w:rsidRDefault="004C7ED1" w:rsidP="004C7ED1"/>
          <w:p w14:paraId="3E9277D3" w14:textId="1CEF5D1B" w:rsidR="004C7ED1" w:rsidRPr="004C7ED1" w:rsidRDefault="000B1894" w:rsidP="004C7ED1">
            <w:pPr>
              <w:pStyle w:val="Ttulo4"/>
            </w:pPr>
            <w:r>
              <w:t>Universidad Diego Portales</w:t>
            </w:r>
          </w:p>
          <w:p w14:paraId="49E9548E" w14:textId="76F2FB48" w:rsidR="00036450" w:rsidRPr="0059649E" w:rsidRDefault="000B1894" w:rsidP="00B359E4">
            <w:pPr>
              <w:pStyle w:val="Fecha"/>
            </w:pPr>
            <w:r>
              <w:t>2019</w:t>
            </w:r>
            <w:r w:rsidR="00036450" w:rsidRPr="0059649E">
              <w:rPr>
                <w:lang w:bidi="es-ES"/>
              </w:rPr>
              <w:t xml:space="preserve"> - </w:t>
            </w:r>
            <w:r w:rsidR="004C7ED1">
              <w:t>2020</w:t>
            </w:r>
          </w:p>
          <w:p w14:paraId="175DAD98" w14:textId="77777777" w:rsidR="00CC0C6D" w:rsidRPr="0059649E" w:rsidRDefault="000B1894" w:rsidP="00CC0C6D">
            <w:r>
              <w:t>Estudiante Arquitectura. Ayudante Urbanismo 2020</w:t>
            </w:r>
            <w:r w:rsidR="00CC0C6D" w:rsidRPr="0059649E">
              <w:rPr>
                <w:lang w:bidi="es-ES"/>
              </w:rPr>
              <w:t xml:space="preserve"> </w:t>
            </w:r>
          </w:p>
          <w:p w14:paraId="7FD96A2B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52CAFE8A" w14:textId="77777777" w:rsidR="00036450" w:rsidRPr="0059649E" w:rsidRDefault="000B1894" w:rsidP="00B359E4">
            <w:pPr>
              <w:pStyle w:val="Ttulo4"/>
            </w:pPr>
            <w:proofErr w:type="spellStart"/>
            <w:r>
              <w:t>Scuola</w:t>
            </w:r>
            <w:proofErr w:type="spellEnd"/>
            <w:r>
              <w:t xml:space="preserve"> </w:t>
            </w:r>
            <w:proofErr w:type="gramStart"/>
            <w:r>
              <w:t>Italiana</w:t>
            </w:r>
            <w:proofErr w:type="gramEnd"/>
            <w:r>
              <w:t xml:space="preserve"> </w:t>
            </w:r>
          </w:p>
          <w:p w14:paraId="5093C4FB" w14:textId="77777777" w:rsidR="00036450" w:rsidRPr="0059649E" w:rsidRDefault="000B1894" w:rsidP="00B359E4">
            <w:pPr>
              <w:pStyle w:val="Fecha"/>
            </w:pPr>
            <w:r>
              <w:t>2005</w:t>
            </w:r>
            <w:r w:rsidR="00036450" w:rsidRPr="0059649E">
              <w:rPr>
                <w:lang w:bidi="es-ES"/>
              </w:rPr>
              <w:t xml:space="preserve"> - </w:t>
            </w:r>
            <w:r>
              <w:t>2018</w:t>
            </w:r>
          </w:p>
          <w:p w14:paraId="11B77780" w14:textId="1B33BD9F" w:rsidR="004142CD" w:rsidRPr="0059649E" w:rsidRDefault="000B1894" w:rsidP="00036450">
            <w:r>
              <w:t>Egresado de Educaci</w:t>
            </w:r>
            <w:r w:rsidR="00C62489">
              <w:t>ó</w:t>
            </w:r>
            <w:r>
              <w:t xml:space="preserve">n Media. </w:t>
            </w:r>
            <w:r w:rsidR="001424E5" w:rsidRPr="0059649E">
              <w:rPr>
                <w:lang w:bidi="es-ES"/>
              </w:rPr>
              <w:t xml:space="preserve"> </w:t>
            </w:r>
          </w:p>
          <w:sdt>
            <w:sdtPr>
              <w:id w:val="1001553383"/>
              <w:placeholder>
                <w:docPart w:val="F32A151A57E945EFB2400C2AA475D13C"/>
              </w:placeholder>
              <w:temporary/>
              <w:showingPlcHdr/>
              <w15:appearance w15:val="hidden"/>
            </w:sdtPr>
            <w:sdtEndPr/>
            <w:sdtContent>
              <w:p w14:paraId="45876544" w14:textId="772E0791" w:rsidR="004D3011" w:rsidRPr="0059649E" w:rsidRDefault="00036450" w:rsidP="004C7ED1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7644C6A1" w14:textId="77777777" w:rsidR="004D3011" w:rsidRPr="001A35C3" w:rsidRDefault="000B1894" w:rsidP="00B359E4">
            <w:pPr>
              <w:pStyle w:val="Ttulo4"/>
              <w:rPr>
                <w:bCs/>
                <w:lang w:val="en-US"/>
              </w:rPr>
            </w:pPr>
            <w:r w:rsidRPr="001A35C3">
              <w:rPr>
                <w:lang w:val="en-US"/>
              </w:rPr>
              <w:t xml:space="preserve">STA Chile </w:t>
            </w:r>
            <w:proofErr w:type="spellStart"/>
            <w:proofErr w:type="gramStart"/>
            <w:r w:rsidRPr="001A35C3">
              <w:rPr>
                <w:lang w:val="en-US"/>
              </w:rPr>
              <w:t>Venta</w:t>
            </w:r>
            <w:proofErr w:type="spellEnd"/>
            <w:r w:rsidRPr="001A35C3">
              <w:rPr>
                <w:lang w:val="en-US"/>
              </w:rPr>
              <w:t xml:space="preserve"> </w:t>
            </w:r>
            <w:r w:rsidR="002D3CA3" w:rsidRPr="001A35C3">
              <w:rPr>
                <w:lang w:val="en-US" w:bidi="es-ES"/>
              </w:rPr>
              <w:t xml:space="preserve"> </w:t>
            </w:r>
            <w:r w:rsidR="001A35C3" w:rsidRPr="001A35C3">
              <w:rPr>
                <w:lang w:val="en-US" w:bidi="es-ES"/>
              </w:rPr>
              <w:t>(</w:t>
            </w:r>
            <w:proofErr w:type="gramEnd"/>
            <w:r w:rsidR="001A35C3" w:rsidRPr="001A35C3">
              <w:rPr>
                <w:lang w:val="en-US" w:bidi="es-ES"/>
              </w:rPr>
              <w:t>part ti</w:t>
            </w:r>
            <w:r w:rsidR="001A35C3">
              <w:rPr>
                <w:lang w:val="en-US" w:bidi="es-ES"/>
              </w:rPr>
              <w:t>me)</w:t>
            </w:r>
          </w:p>
          <w:p w14:paraId="47850207" w14:textId="77777777" w:rsidR="004D3011" w:rsidRPr="0059649E" w:rsidRDefault="000B1894" w:rsidP="00B359E4">
            <w:pPr>
              <w:pStyle w:val="Fecha"/>
            </w:pPr>
            <w:r>
              <w:t>Enero 2019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proofErr w:type="gramStart"/>
            <w:r>
              <w:t>Febrero</w:t>
            </w:r>
            <w:proofErr w:type="gramEnd"/>
            <w:r>
              <w:t xml:space="preserve"> 2019</w:t>
            </w:r>
          </w:p>
          <w:p w14:paraId="64DC2450" w14:textId="77777777" w:rsidR="004C7ED1" w:rsidRDefault="001A35C3" w:rsidP="00036450">
            <w:r>
              <w:t>Venta a comisión de puertas autom</w:t>
            </w:r>
            <w:r w:rsidR="00C62489">
              <w:t>á</w:t>
            </w:r>
            <w:r>
              <w:t>ticas y contratos de mantenci</w:t>
            </w:r>
            <w:r w:rsidR="00C62489">
              <w:t>ó</w:t>
            </w:r>
            <w:r>
              <w:t>n</w:t>
            </w:r>
          </w:p>
          <w:p w14:paraId="3850FB7A" w14:textId="77777777" w:rsidR="004C7ED1" w:rsidRDefault="004C7ED1" w:rsidP="00036450"/>
          <w:p w14:paraId="464FAE92" w14:textId="7AD34485" w:rsidR="004D3011" w:rsidRDefault="004C7ED1" w:rsidP="00036450">
            <w:pPr>
              <w:rPr>
                <w:b/>
                <w:bCs/>
                <w:lang w:bidi="es-ES"/>
              </w:rPr>
            </w:pPr>
            <w:r w:rsidRPr="004C7ED1">
              <w:rPr>
                <w:b/>
                <w:bCs/>
              </w:rPr>
              <w:t>Banco Security</w:t>
            </w:r>
            <w:r w:rsidR="00036450" w:rsidRPr="004C7ED1">
              <w:rPr>
                <w:b/>
                <w:bCs/>
                <w:lang w:bidi="es-ES"/>
              </w:rPr>
              <w:t xml:space="preserve"> </w:t>
            </w:r>
          </w:p>
          <w:p w14:paraId="15F89A81" w14:textId="77D7214B" w:rsidR="004C7ED1" w:rsidRPr="004C7ED1" w:rsidRDefault="004C7ED1" w:rsidP="00036450">
            <w:pPr>
              <w:rPr>
                <w:lang w:bidi="es-ES"/>
              </w:rPr>
            </w:pPr>
            <w:r w:rsidRPr="004C7ED1">
              <w:rPr>
                <w:lang w:bidi="es-ES"/>
              </w:rPr>
              <w:t>Enero 2020-</w:t>
            </w:r>
            <w:proofErr w:type="gramStart"/>
            <w:r w:rsidRPr="004C7ED1">
              <w:rPr>
                <w:lang w:bidi="es-ES"/>
              </w:rPr>
              <w:t>Febrero</w:t>
            </w:r>
            <w:proofErr w:type="gramEnd"/>
            <w:r w:rsidRPr="004C7ED1">
              <w:rPr>
                <w:lang w:bidi="es-ES"/>
              </w:rPr>
              <w:t xml:space="preserve"> 2020</w:t>
            </w:r>
          </w:p>
          <w:p w14:paraId="3A200E59" w14:textId="00DB9266" w:rsidR="004C7ED1" w:rsidRDefault="004C7ED1" w:rsidP="004C7ED1">
            <w:pPr>
              <w:rPr>
                <w:lang w:bidi="es-ES"/>
              </w:rPr>
            </w:pPr>
            <w:r w:rsidRPr="004C7ED1">
              <w:rPr>
                <w:lang w:bidi="es-ES"/>
              </w:rPr>
              <w:t>Junior de reemplazo en oficina postal de sucursal de Santiago Centro</w:t>
            </w:r>
          </w:p>
          <w:p w14:paraId="028C1465" w14:textId="52F72927" w:rsidR="004C7ED1" w:rsidRDefault="004C7ED1" w:rsidP="004C7ED1">
            <w:pPr>
              <w:rPr>
                <w:lang w:bidi="es-ES"/>
              </w:rPr>
            </w:pPr>
          </w:p>
          <w:p w14:paraId="6EF2A6ED" w14:textId="396EA2DC" w:rsidR="004C7ED1" w:rsidRDefault="004C7ED1" w:rsidP="004C7ED1">
            <w:pPr>
              <w:rPr>
                <w:b/>
                <w:bCs/>
                <w:lang w:bidi="es-ES"/>
              </w:rPr>
            </w:pPr>
            <w:r w:rsidRPr="004C7ED1">
              <w:rPr>
                <w:b/>
                <w:bCs/>
                <w:lang w:bidi="es-ES"/>
              </w:rPr>
              <w:t>E-</w:t>
            </w:r>
            <w:proofErr w:type="spellStart"/>
            <w:r w:rsidRPr="004C7ED1">
              <w:rPr>
                <w:b/>
                <w:bCs/>
                <w:lang w:bidi="es-ES"/>
              </w:rPr>
              <w:t>Voting</w:t>
            </w:r>
            <w:proofErr w:type="spellEnd"/>
          </w:p>
          <w:p w14:paraId="646AA072" w14:textId="424925C5" w:rsidR="004C7ED1" w:rsidRPr="004C7ED1" w:rsidRDefault="004C7ED1" w:rsidP="004C7ED1">
            <w:pPr>
              <w:rPr>
                <w:lang w:bidi="es-ES"/>
              </w:rPr>
            </w:pPr>
            <w:r w:rsidRPr="004C7ED1">
              <w:rPr>
                <w:lang w:bidi="es-ES"/>
              </w:rPr>
              <w:t>Noviembre 2021</w:t>
            </w:r>
          </w:p>
          <w:p w14:paraId="3BF85755" w14:textId="05A22B95" w:rsidR="004C7ED1" w:rsidRPr="004C7ED1" w:rsidRDefault="004C7ED1" w:rsidP="004C7ED1">
            <w:pPr>
              <w:rPr>
                <w:b/>
                <w:bCs/>
              </w:rPr>
            </w:pPr>
            <w:r>
              <w:rPr>
                <w:lang w:bidi="es-ES"/>
              </w:rPr>
              <w:t>Soporte para votaciones en línea. Consulta Araucanía.</w:t>
            </w:r>
          </w:p>
          <w:sdt>
            <w:sdtPr>
              <w:id w:val="1669594239"/>
              <w:placeholder>
                <w:docPart w:val="A7618672BA17400292F97A9393029AB9"/>
              </w:placeholder>
              <w:temporary/>
              <w:showingPlcHdr/>
              <w15:appearance w15:val="hidden"/>
            </w:sdtPr>
            <w:sdtEndPr/>
            <w:sdtContent>
              <w:p w14:paraId="79E8F73E" w14:textId="11385BA2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79620E6A" w14:textId="77777777" w:rsidR="00036450" w:rsidRDefault="001A35C3" w:rsidP="001A35C3">
            <w:pPr>
              <w:pStyle w:val="Prrafodelista"/>
              <w:numPr>
                <w:ilvl w:val="0"/>
                <w:numId w:val="16"/>
              </w:numPr>
            </w:pPr>
            <w:r>
              <w:t>Ordenado</w:t>
            </w:r>
          </w:p>
          <w:p w14:paraId="41CFF351" w14:textId="77777777" w:rsidR="001A35C3" w:rsidRDefault="001A35C3" w:rsidP="001A35C3">
            <w:pPr>
              <w:pStyle w:val="Prrafodelista"/>
              <w:numPr>
                <w:ilvl w:val="0"/>
                <w:numId w:val="16"/>
              </w:numPr>
            </w:pPr>
            <w:r>
              <w:t>Proactivo</w:t>
            </w:r>
          </w:p>
          <w:p w14:paraId="61B6392C" w14:textId="77777777" w:rsidR="001A35C3" w:rsidRDefault="001A35C3" w:rsidP="001A35C3">
            <w:pPr>
              <w:pStyle w:val="Prrafodelista"/>
              <w:numPr>
                <w:ilvl w:val="0"/>
                <w:numId w:val="16"/>
              </w:numPr>
            </w:pPr>
            <w:r>
              <w:t>Efectivo</w:t>
            </w:r>
          </w:p>
          <w:p w14:paraId="26BC4984" w14:textId="77777777" w:rsidR="001A35C3" w:rsidRDefault="001A35C3" w:rsidP="001A35C3">
            <w:pPr>
              <w:pStyle w:val="Prrafodelista"/>
              <w:numPr>
                <w:ilvl w:val="0"/>
                <w:numId w:val="16"/>
              </w:numPr>
            </w:pPr>
            <w:r>
              <w:t>Orientado al logro</w:t>
            </w:r>
          </w:p>
          <w:p w14:paraId="205D2273" w14:textId="77777777" w:rsidR="001B3774" w:rsidRDefault="001B3774" w:rsidP="001A35C3">
            <w:pPr>
              <w:pStyle w:val="Prrafodelista"/>
              <w:numPr>
                <w:ilvl w:val="0"/>
                <w:numId w:val="16"/>
              </w:numPr>
            </w:pPr>
            <w:r>
              <w:t>Trabajo en equipo</w:t>
            </w:r>
          </w:p>
          <w:p w14:paraId="2FFF52EC" w14:textId="77777777" w:rsidR="0099597F" w:rsidRDefault="0099597F" w:rsidP="001A35C3">
            <w:pPr>
              <w:pStyle w:val="Prrafodelista"/>
              <w:numPr>
                <w:ilvl w:val="0"/>
                <w:numId w:val="16"/>
              </w:numPr>
            </w:pPr>
            <w:r>
              <w:t>Motivado por trabajar</w:t>
            </w:r>
          </w:p>
          <w:p w14:paraId="711CE399" w14:textId="77777777" w:rsidR="00C62489" w:rsidRPr="001A35C3" w:rsidRDefault="00C62489" w:rsidP="00C62489"/>
        </w:tc>
      </w:tr>
    </w:tbl>
    <w:p w14:paraId="4D6BDC2D" w14:textId="77777777" w:rsidR="0043117B" w:rsidRPr="0059649E" w:rsidRDefault="00E20085" w:rsidP="000C45FF">
      <w:pPr>
        <w:tabs>
          <w:tab w:val="left" w:pos="99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1E99" w14:textId="77777777" w:rsidR="00E20085" w:rsidRDefault="00E20085" w:rsidP="000C45FF">
      <w:r>
        <w:separator/>
      </w:r>
    </w:p>
  </w:endnote>
  <w:endnote w:type="continuationSeparator" w:id="0">
    <w:p w14:paraId="7E458B1A" w14:textId="77777777" w:rsidR="00E20085" w:rsidRDefault="00E2008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293F" w14:textId="77777777" w:rsidR="00E20085" w:rsidRDefault="00E20085" w:rsidP="000C45FF">
      <w:r>
        <w:separator/>
      </w:r>
    </w:p>
  </w:footnote>
  <w:footnote w:type="continuationSeparator" w:id="0">
    <w:p w14:paraId="1826949B" w14:textId="77777777" w:rsidR="00E20085" w:rsidRDefault="00E2008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25EC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1DC84C63" wp14:editId="28273C7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9170BB"/>
    <w:multiLevelType w:val="hybridMultilevel"/>
    <w:tmpl w:val="02DE72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F2461"/>
    <w:multiLevelType w:val="hybridMultilevel"/>
    <w:tmpl w:val="CE60DB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8235E1E"/>
    <w:multiLevelType w:val="hybridMultilevel"/>
    <w:tmpl w:val="C5F60D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94"/>
    <w:rsid w:val="00036450"/>
    <w:rsid w:val="00075675"/>
    <w:rsid w:val="00094499"/>
    <w:rsid w:val="000B1894"/>
    <w:rsid w:val="000C45FF"/>
    <w:rsid w:val="000E3FD1"/>
    <w:rsid w:val="00112054"/>
    <w:rsid w:val="001424E5"/>
    <w:rsid w:val="001525E1"/>
    <w:rsid w:val="00180329"/>
    <w:rsid w:val="0019001F"/>
    <w:rsid w:val="001A35C3"/>
    <w:rsid w:val="001A74A5"/>
    <w:rsid w:val="001B2ABD"/>
    <w:rsid w:val="001B3774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86BCD"/>
    <w:rsid w:val="003A6B7D"/>
    <w:rsid w:val="003B06CA"/>
    <w:rsid w:val="004071FC"/>
    <w:rsid w:val="004142CD"/>
    <w:rsid w:val="00445947"/>
    <w:rsid w:val="004561E8"/>
    <w:rsid w:val="004813B3"/>
    <w:rsid w:val="004917C8"/>
    <w:rsid w:val="00496591"/>
    <w:rsid w:val="004C63E4"/>
    <w:rsid w:val="004C7ED1"/>
    <w:rsid w:val="004D3011"/>
    <w:rsid w:val="005262AC"/>
    <w:rsid w:val="0059649E"/>
    <w:rsid w:val="005E39D5"/>
    <w:rsid w:val="00600670"/>
    <w:rsid w:val="0062123A"/>
    <w:rsid w:val="00646E75"/>
    <w:rsid w:val="006771D0"/>
    <w:rsid w:val="00684630"/>
    <w:rsid w:val="00715FCB"/>
    <w:rsid w:val="00743101"/>
    <w:rsid w:val="007775E1"/>
    <w:rsid w:val="007867A0"/>
    <w:rsid w:val="007927F5"/>
    <w:rsid w:val="007A5471"/>
    <w:rsid w:val="00802CA0"/>
    <w:rsid w:val="009260CD"/>
    <w:rsid w:val="00952C25"/>
    <w:rsid w:val="009572F6"/>
    <w:rsid w:val="0099597F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62489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0085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55C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c0908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1685D5935E409EBDDC71A952B2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9789C-B527-485C-88D9-E772C9713C1E}"/>
      </w:docPartPr>
      <w:docPartBody>
        <w:p w:rsidR="0066199D" w:rsidRDefault="00AE547D">
          <w:pPr>
            <w:pStyle w:val="8F1685D5935E409EBDDC71A952B20661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EADB6E350D9742A9B957899E3A602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EA3CC-DAFC-47C5-A33C-97FE398D01D4}"/>
      </w:docPartPr>
      <w:docPartBody>
        <w:p w:rsidR="0066199D" w:rsidRDefault="00AE547D">
          <w:pPr>
            <w:pStyle w:val="EADB6E350D9742A9B957899E3A602D87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1E2A4102AE604507980D956B78732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6350C-F455-40EE-9122-92FF37E45373}"/>
      </w:docPartPr>
      <w:docPartBody>
        <w:p w:rsidR="0066199D" w:rsidRDefault="00AE547D">
          <w:pPr>
            <w:pStyle w:val="1E2A4102AE604507980D956B78732C86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A7CE4648C6C1480C99A0C5FC5F0DE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317D9-1019-4C31-A06C-BF4D3BD76358}"/>
      </w:docPartPr>
      <w:docPartBody>
        <w:p w:rsidR="0066199D" w:rsidRDefault="00AE547D">
          <w:pPr>
            <w:pStyle w:val="A7CE4648C6C1480C99A0C5FC5F0DEEC4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4C3F4F72C894497E821384947C16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A60D5-EC68-414B-A703-8A827FB562D3}"/>
      </w:docPartPr>
      <w:docPartBody>
        <w:p w:rsidR="0066199D" w:rsidRDefault="00AE547D">
          <w:pPr>
            <w:pStyle w:val="4C3F4F72C894497E821384947C16BC67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F32A151A57E945EFB2400C2AA475D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63BC0-C41F-4D31-90ED-7DAFCE09BE54}"/>
      </w:docPartPr>
      <w:docPartBody>
        <w:p w:rsidR="0066199D" w:rsidRDefault="00AE547D">
          <w:pPr>
            <w:pStyle w:val="F32A151A57E945EFB2400C2AA475D13C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A7618672BA17400292F97A9393029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2E58B-7590-4B4E-87C4-BC3BCB524B49}"/>
      </w:docPartPr>
      <w:docPartBody>
        <w:p w:rsidR="0066199D" w:rsidRDefault="00AE547D">
          <w:pPr>
            <w:pStyle w:val="A7618672BA17400292F97A9393029AB9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1F"/>
    <w:rsid w:val="0066199D"/>
    <w:rsid w:val="00AE547D"/>
    <w:rsid w:val="00EC401F"/>
    <w:rsid w:val="00F5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EC401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1685D5935E409EBDDC71A952B20661">
    <w:name w:val="8F1685D5935E409EBDDC71A952B20661"/>
  </w:style>
  <w:style w:type="paragraph" w:customStyle="1" w:styleId="EADB6E350D9742A9B957899E3A602D87">
    <w:name w:val="EADB6E350D9742A9B957899E3A602D87"/>
  </w:style>
  <w:style w:type="paragraph" w:customStyle="1" w:styleId="1E2A4102AE604507980D956B78732C86">
    <w:name w:val="1E2A4102AE604507980D956B78732C86"/>
  </w:style>
  <w:style w:type="paragraph" w:customStyle="1" w:styleId="A7CE4648C6C1480C99A0C5FC5F0DEEC4">
    <w:name w:val="A7CE4648C6C1480C99A0C5FC5F0DEEC4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4C3F4F72C894497E821384947C16BC67">
    <w:name w:val="4C3F4F72C894497E821384947C16BC67"/>
  </w:style>
  <w:style w:type="paragraph" w:customStyle="1" w:styleId="F32A151A57E945EFB2400C2AA475D13C">
    <w:name w:val="F32A151A57E945EFB2400C2AA475D13C"/>
  </w:style>
  <w:style w:type="character" w:customStyle="1" w:styleId="Ttulo2Car">
    <w:name w:val="Título 2 Car"/>
    <w:basedOn w:val="Fuentedeprrafopredeter"/>
    <w:link w:val="Ttulo2"/>
    <w:uiPriority w:val="9"/>
    <w:rsid w:val="00EC401F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A7618672BA17400292F97A9393029AB9">
    <w:name w:val="A7618672BA17400292F97A9393029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2021-12-25T19:35:00Z</dcterms:created>
  <dcterms:modified xsi:type="dcterms:W3CDTF">2021-12-25T19:35:00Z</dcterms:modified>
</cp:coreProperties>
</file>