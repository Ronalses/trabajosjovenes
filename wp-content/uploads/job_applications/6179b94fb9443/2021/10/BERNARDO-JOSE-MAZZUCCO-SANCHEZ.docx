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F050D0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E9653AA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EB46E33" wp14:editId="5FADD670">
                      <wp:extent cx="2122805" cy="2675255"/>
                      <wp:effectExtent l="19050" t="19050" r="29845" b="29845"/>
                      <wp:docPr id="2" name="Óva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6752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4AC6E4" w14:textId="3119C709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EB46E33" id="Óvalo 2" o:spid="_x0000_s1026" style="width:167.15pt;height:2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PD94cGFj&#10;a2V0IGVuZD0ndyc/Pv/bAEMAAwICAwICAwMDAwQDAwQFCAUFBAQFCgcHBggMCgwMCwoLCw0OEhAN&#10;DhEOCwsQFhARExQVFRUMDxcYFhQYEhQVFP/bAEMBAwQEBQQFCQUFCRQNCw0UFBQUFBQUFBQUFBQU&#10;FBQUFBQUFBQUFBQUFBQUFBQUFBQUFBQUFBQUFBQUFBQUFBQUFP/AABEIAyUCc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124AC6E4" w14:textId="3119C709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48147C3F" w14:textId="77777777" w:rsidR="001B2ABD" w:rsidRPr="00485C5B" w:rsidRDefault="001B2ABD" w:rsidP="000C45FF">
            <w:pPr>
              <w:tabs>
                <w:tab w:val="left" w:pos="990"/>
              </w:tabs>
              <w:rPr>
                <w:sz w:val="56"/>
                <w:szCs w:val="56"/>
              </w:rPr>
            </w:pPr>
          </w:p>
        </w:tc>
        <w:tc>
          <w:tcPr>
            <w:tcW w:w="6470" w:type="dxa"/>
            <w:vAlign w:val="bottom"/>
          </w:tcPr>
          <w:p w14:paraId="54EF4E68" w14:textId="6FE97CA3" w:rsidR="001B2ABD" w:rsidRPr="00485C5B" w:rsidRDefault="00485C5B" w:rsidP="001B2ABD">
            <w:pPr>
              <w:pStyle w:val="Ttulo"/>
              <w:rPr>
                <w:sz w:val="56"/>
                <w:szCs w:val="56"/>
              </w:rPr>
            </w:pPr>
            <w:r w:rsidRPr="00485C5B">
              <w:rPr>
                <w:sz w:val="56"/>
                <w:szCs w:val="56"/>
              </w:rPr>
              <w:t>BERNARDO JOSE MAZZUCCO SANCHEZ</w:t>
            </w:r>
          </w:p>
          <w:p w14:paraId="7B9FDD98" w14:textId="16F8C066" w:rsidR="001B2ABD" w:rsidRPr="00485C5B" w:rsidRDefault="00485C5B" w:rsidP="001B2ABD">
            <w:pPr>
              <w:pStyle w:val="Subttulo"/>
              <w:rPr>
                <w:szCs w:val="32"/>
              </w:rPr>
            </w:pPr>
            <w:r w:rsidRPr="009C1D49">
              <w:rPr>
                <w:spacing w:val="0"/>
                <w:w w:val="43"/>
                <w:szCs w:val="32"/>
              </w:rPr>
              <w:t>Técnico Medio en Contabilida</w:t>
            </w:r>
            <w:r w:rsidRPr="009C1D49">
              <w:rPr>
                <w:spacing w:val="35"/>
                <w:w w:val="43"/>
                <w:szCs w:val="32"/>
              </w:rPr>
              <w:t>d</w:t>
            </w:r>
          </w:p>
        </w:tc>
      </w:tr>
      <w:tr w:rsidR="001B2ABD" w:rsidRPr="0059649E" w14:paraId="7EEB7558" w14:textId="77777777" w:rsidTr="001B2ABD">
        <w:tc>
          <w:tcPr>
            <w:tcW w:w="3600" w:type="dxa"/>
          </w:tcPr>
          <w:p w14:paraId="5CE4EFAB" w14:textId="5F6E501C" w:rsidR="00036450" w:rsidRPr="0059649E" w:rsidRDefault="004C1EBD" w:rsidP="004C1EBD">
            <w:pPr>
              <w:pStyle w:val="Ttulo3"/>
            </w:pPr>
            <w:r>
              <w:t>RUT- 26.652.274</w:t>
            </w:r>
          </w:p>
          <w:sdt>
            <w:sdtPr>
              <w:id w:val="-1954003311"/>
              <w:placeholder>
                <w:docPart w:val="9176DB1E57684FEE919C775CABDD68B2"/>
              </w:placeholder>
              <w:temporary/>
              <w:showingPlcHdr/>
              <w15:appearance w15:val="hidden"/>
            </w:sdtPr>
            <w:sdtEndPr/>
            <w:sdtContent>
              <w:p w14:paraId="76EC21A7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2CF144BD1D9940149D186FA06140C351"/>
              </w:placeholder>
              <w:temporary/>
              <w:showingPlcHdr/>
              <w15:appearance w15:val="hidden"/>
            </w:sdtPr>
            <w:sdtEndPr/>
            <w:sdtContent>
              <w:p w14:paraId="5BD3F508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6D6C2D5D" w14:textId="4681664E" w:rsidR="004D3011" w:rsidRPr="0059649E" w:rsidRDefault="004C1EBD" w:rsidP="004D3011">
            <w:r>
              <w:t>945813199</w:t>
            </w:r>
          </w:p>
          <w:p w14:paraId="6A15337B" w14:textId="77777777" w:rsidR="004D3011" w:rsidRPr="0059649E" w:rsidRDefault="004D3011" w:rsidP="004D3011"/>
          <w:p w14:paraId="5B966659" w14:textId="77777777" w:rsidR="004D3011" w:rsidRPr="0059649E" w:rsidRDefault="004D3011" w:rsidP="004D3011"/>
          <w:sdt>
            <w:sdtPr>
              <w:id w:val="-240260293"/>
              <w:placeholder>
                <w:docPart w:val="6C20E353BC1D4152914A3A2B5DC4BFBC"/>
              </w:placeholder>
              <w:temporary/>
              <w:showingPlcHdr/>
              <w15:appearance w15:val="hidden"/>
            </w:sdtPr>
            <w:sdtEndPr/>
            <w:sdtContent>
              <w:p w14:paraId="33E13D59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62FB5114" w14:textId="5CBA4153" w:rsidR="00036450" w:rsidRPr="009A09AC" w:rsidRDefault="004C1EBD" w:rsidP="004D3011">
            <w:pPr>
              <w:rPr>
                <w:rStyle w:val="Hipervnculo"/>
                <w:szCs w:val="18"/>
              </w:rPr>
            </w:pPr>
            <w:r>
              <w:t>bernardomazzucco@gmail.com</w:t>
            </w:r>
          </w:p>
          <w:p w14:paraId="5E624C9F" w14:textId="77777777" w:rsidR="004142CD" w:rsidRPr="0059649E" w:rsidRDefault="004142CD" w:rsidP="004142CD"/>
          <w:p w14:paraId="05ED6CDD" w14:textId="706903B0" w:rsidR="004D3011" w:rsidRPr="0059649E" w:rsidRDefault="004D3011" w:rsidP="004D3011"/>
        </w:tc>
        <w:tc>
          <w:tcPr>
            <w:tcW w:w="720" w:type="dxa"/>
          </w:tcPr>
          <w:p w14:paraId="00761E5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2B2B6E391FA4FD0B50474CA185ADC55"/>
              </w:placeholder>
              <w:temporary/>
              <w:showingPlcHdr/>
              <w15:appearance w15:val="hidden"/>
            </w:sdtPr>
            <w:sdtEndPr/>
            <w:sdtContent>
              <w:p w14:paraId="4E7606EE" w14:textId="77777777" w:rsidR="001B2ABD" w:rsidRPr="0059649E" w:rsidRDefault="00E25A26" w:rsidP="00036450">
                <w:pPr>
                  <w:pStyle w:val="Ttulo2"/>
                </w:pPr>
                <w:r w:rsidRPr="00485C5B">
                  <w:rPr>
                    <w:sz w:val="24"/>
                    <w:szCs w:val="24"/>
                    <w:lang w:bidi="es-ES"/>
                  </w:rPr>
                  <w:t>EDUCACIÓN</w:t>
                </w:r>
              </w:p>
            </w:sdtContent>
          </w:sdt>
          <w:p w14:paraId="20F4BBD2" w14:textId="35837E0F" w:rsidR="00036450" w:rsidRPr="00485C5B" w:rsidRDefault="00485C5B" w:rsidP="00B359E4">
            <w:pPr>
              <w:pStyle w:val="Ttulo4"/>
              <w:rPr>
                <w:sz w:val="22"/>
              </w:rPr>
            </w:pPr>
            <w:r w:rsidRPr="00485C5B">
              <w:rPr>
                <w:sz w:val="22"/>
              </w:rPr>
              <w:t>LICEO GABRIEL GONZALEZ VIDELA A-24</w:t>
            </w:r>
          </w:p>
          <w:p w14:paraId="0EB5FF7F" w14:textId="77777777" w:rsidR="00485C5B" w:rsidRPr="00485C5B" w:rsidRDefault="00485C5B" w:rsidP="00485C5B">
            <w:pPr>
              <w:pStyle w:val="Fecha"/>
              <w:rPr>
                <w:sz w:val="22"/>
                <w:lang w:bidi="es-ES"/>
              </w:rPr>
            </w:pPr>
            <w:r w:rsidRPr="00485C5B">
              <w:rPr>
                <w:sz w:val="22"/>
              </w:rPr>
              <w:t>MARZO 2019</w:t>
            </w:r>
            <w:r w:rsidR="00036450" w:rsidRPr="00485C5B">
              <w:rPr>
                <w:sz w:val="22"/>
                <w:lang w:bidi="es-ES"/>
              </w:rPr>
              <w:t xml:space="preserve"> </w:t>
            </w:r>
            <w:r w:rsidRPr="00485C5B">
              <w:rPr>
                <w:sz w:val="22"/>
                <w:lang w:bidi="es-ES"/>
              </w:rPr>
              <w:t>–</w:t>
            </w:r>
            <w:r w:rsidR="00036450" w:rsidRPr="00485C5B">
              <w:rPr>
                <w:sz w:val="22"/>
                <w:lang w:bidi="es-ES"/>
              </w:rPr>
              <w:t xml:space="preserve"> </w:t>
            </w:r>
            <w:r w:rsidRPr="00485C5B">
              <w:rPr>
                <w:sz w:val="22"/>
                <w:lang w:bidi="es-ES"/>
              </w:rPr>
              <w:t>DICIEMBRE 2020</w:t>
            </w:r>
          </w:p>
          <w:p w14:paraId="1CB0B8A9" w14:textId="0D3DA038" w:rsidR="00CC0C6D" w:rsidRPr="00485C5B" w:rsidRDefault="00485C5B" w:rsidP="00485C5B">
            <w:pPr>
              <w:pStyle w:val="Fecha"/>
              <w:rPr>
                <w:sz w:val="22"/>
              </w:rPr>
            </w:pPr>
            <w:r w:rsidRPr="00485C5B">
              <w:rPr>
                <w:sz w:val="22"/>
                <w:lang w:bidi="es-ES"/>
              </w:rPr>
              <w:t xml:space="preserve">Promedio de </w:t>
            </w:r>
            <w:r w:rsidR="00881031" w:rsidRPr="00485C5B">
              <w:rPr>
                <w:sz w:val="22"/>
                <w:lang w:bidi="es-ES"/>
              </w:rPr>
              <w:t>Graduación;</w:t>
            </w:r>
            <w:r w:rsidRPr="00485C5B">
              <w:rPr>
                <w:sz w:val="22"/>
                <w:lang w:bidi="es-ES"/>
              </w:rPr>
              <w:t xml:space="preserve"> 6.0</w:t>
            </w:r>
            <w:r w:rsidR="00CC0C6D" w:rsidRPr="00485C5B">
              <w:rPr>
                <w:sz w:val="22"/>
                <w:lang w:bidi="es-ES"/>
              </w:rPr>
              <w:t xml:space="preserve"> </w:t>
            </w:r>
          </w:p>
          <w:p w14:paraId="58B63196" w14:textId="4EFC4EAB" w:rsidR="004142CD" w:rsidRPr="00485C5B" w:rsidRDefault="004142CD" w:rsidP="00036450">
            <w:pPr>
              <w:rPr>
                <w:sz w:val="22"/>
              </w:rPr>
            </w:pPr>
            <w:r w:rsidRPr="00485C5B">
              <w:rPr>
                <w:sz w:val="22"/>
                <w:lang w:bidi="es-ES"/>
              </w:rPr>
              <w:t xml:space="preserve"> </w:t>
            </w:r>
          </w:p>
          <w:sdt>
            <w:sdtPr>
              <w:id w:val="1001553383"/>
              <w:placeholder>
                <w:docPart w:val="4B73AB3311B641B590B30575CFD71375"/>
              </w:placeholder>
              <w:temporary/>
              <w:showingPlcHdr/>
              <w15:appearance w15:val="hidden"/>
            </w:sdtPr>
            <w:sdtEndPr/>
            <w:sdtContent>
              <w:p w14:paraId="60993868" w14:textId="77777777" w:rsidR="00036450" w:rsidRPr="0059649E" w:rsidRDefault="00036450" w:rsidP="00036450">
                <w:pPr>
                  <w:pStyle w:val="Ttulo2"/>
                </w:pPr>
                <w:r w:rsidRPr="00485C5B">
                  <w:rPr>
                    <w:sz w:val="24"/>
                    <w:szCs w:val="24"/>
                    <w:lang w:bidi="es-ES"/>
                  </w:rPr>
                  <w:t>EXPERIENCIA LABORAL</w:t>
                </w:r>
              </w:p>
            </w:sdtContent>
          </w:sdt>
          <w:p w14:paraId="7115E3B7" w14:textId="622B6578" w:rsidR="00036450" w:rsidRPr="00485C5B" w:rsidRDefault="00485C5B" w:rsidP="00B359E4">
            <w:pPr>
              <w:pStyle w:val="Ttulo4"/>
              <w:rPr>
                <w:bCs/>
                <w:sz w:val="22"/>
              </w:rPr>
            </w:pPr>
            <w:r w:rsidRPr="00485C5B">
              <w:rPr>
                <w:sz w:val="22"/>
              </w:rPr>
              <w:t xml:space="preserve">CHILE EXPRESS </w:t>
            </w:r>
            <w:proofErr w:type="gramStart"/>
            <w:r w:rsidRPr="00485C5B">
              <w:rPr>
                <w:sz w:val="22"/>
              </w:rPr>
              <w:t>(</w:t>
            </w:r>
            <w:r w:rsidR="00036450" w:rsidRPr="00485C5B">
              <w:rPr>
                <w:sz w:val="22"/>
                <w:lang w:bidi="es-ES"/>
              </w:rPr>
              <w:t xml:space="preserve"> </w:t>
            </w:r>
            <w:r w:rsidR="004C1EBD">
              <w:rPr>
                <w:sz w:val="22"/>
              </w:rPr>
              <w:t>PEONETA</w:t>
            </w:r>
            <w:proofErr w:type="gramEnd"/>
            <w:r w:rsidR="004C1EBD">
              <w:rPr>
                <w:sz w:val="22"/>
              </w:rPr>
              <w:t>)</w:t>
            </w:r>
          </w:p>
          <w:p w14:paraId="6FCDDFEF" w14:textId="103830EE" w:rsidR="00036450" w:rsidRPr="00485C5B" w:rsidRDefault="00485C5B" w:rsidP="00B359E4">
            <w:pPr>
              <w:pStyle w:val="Fecha"/>
              <w:rPr>
                <w:sz w:val="22"/>
              </w:rPr>
            </w:pPr>
            <w:r w:rsidRPr="00485C5B">
              <w:rPr>
                <w:sz w:val="22"/>
              </w:rPr>
              <w:t>OCTUBRE 2020</w:t>
            </w:r>
            <w:r w:rsidR="004142CD" w:rsidRPr="00485C5B">
              <w:rPr>
                <w:sz w:val="22"/>
                <w:lang w:bidi="es-ES"/>
              </w:rPr>
              <w:t xml:space="preserve"> </w:t>
            </w:r>
            <w:r w:rsidRPr="00485C5B">
              <w:rPr>
                <w:sz w:val="22"/>
                <w:lang w:bidi="es-ES"/>
              </w:rPr>
              <w:t>–</w:t>
            </w:r>
            <w:r w:rsidR="004142CD" w:rsidRPr="00485C5B">
              <w:rPr>
                <w:sz w:val="22"/>
                <w:lang w:bidi="es-ES"/>
              </w:rPr>
              <w:t xml:space="preserve"> </w:t>
            </w:r>
            <w:r w:rsidRPr="00485C5B">
              <w:rPr>
                <w:sz w:val="22"/>
                <w:lang w:bidi="es-ES"/>
              </w:rPr>
              <w:t>OCTUBRE 2021</w:t>
            </w:r>
          </w:p>
          <w:p w14:paraId="7ABD6C68" w14:textId="56B9D0DC" w:rsidR="00485C5B" w:rsidRDefault="00485C5B" w:rsidP="00485C5B">
            <w:pPr>
              <w:rPr>
                <w:sz w:val="22"/>
              </w:rPr>
            </w:pPr>
            <w:r w:rsidRPr="00485C5B">
              <w:rPr>
                <w:sz w:val="22"/>
              </w:rPr>
              <w:t xml:space="preserve">Retiro y Entrega de paqueterías, Atención al cliente </w:t>
            </w:r>
          </w:p>
          <w:p w14:paraId="318E5CD1" w14:textId="4241CF91" w:rsidR="00881031" w:rsidRPr="00485C5B" w:rsidRDefault="00881031" w:rsidP="00485C5B">
            <w:pPr>
              <w:rPr>
                <w:sz w:val="22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realizar procesos logísticos de productos</w:t>
            </w:r>
          </w:p>
          <w:p w14:paraId="4814C8CA" w14:textId="4E9F3897" w:rsidR="00036450" w:rsidRPr="00485C5B" w:rsidRDefault="00036450" w:rsidP="00036450">
            <w:pPr>
              <w:rPr>
                <w:sz w:val="22"/>
              </w:rPr>
            </w:pPr>
            <w:r w:rsidRPr="00485C5B">
              <w:rPr>
                <w:sz w:val="22"/>
                <w:lang w:bidi="es-ES"/>
              </w:rPr>
              <w:t xml:space="preserve"> </w:t>
            </w:r>
          </w:p>
          <w:p w14:paraId="6A1A0C13" w14:textId="56521A9F" w:rsidR="004D3011" w:rsidRPr="00881031" w:rsidRDefault="004D3011" w:rsidP="00881031">
            <w:pPr>
              <w:pStyle w:val="Ttulo4"/>
              <w:rPr>
                <w:bCs/>
                <w:sz w:val="22"/>
              </w:rPr>
            </w:pPr>
          </w:p>
          <w:sdt>
            <w:sdtPr>
              <w:id w:val="1669594239"/>
              <w:placeholder>
                <w:docPart w:val="989605449D574BA08F1A6F6B3CE08516"/>
              </w:placeholder>
              <w:temporary/>
              <w:showingPlcHdr/>
              <w15:appearance w15:val="hidden"/>
            </w:sdtPr>
            <w:sdtEndPr/>
            <w:sdtContent>
              <w:p w14:paraId="435E8C43" w14:textId="78FA851C" w:rsidR="00036450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240E5439" w14:textId="77777777" w:rsidR="00EB6E7C" w:rsidRDefault="00EB6E7C" w:rsidP="00EB6E7C">
            <w:pPr>
              <w:rPr>
                <w:sz w:val="24"/>
                <w:szCs w:val="24"/>
              </w:rPr>
            </w:pPr>
            <w:r w:rsidRPr="00EB6E7C">
              <w:rPr>
                <w:sz w:val="24"/>
                <w:szCs w:val="24"/>
              </w:rPr>
              <w:t>+ Colaborador</w:t>
            </w:r>
          </w:p>
          <w:p w14:paraId="3DD182A0" w14:textId="28B80374" w:rsidR="00EB6E7C" w:rsidRPr="00EB6E7C" w:rsidRDefault="00EB6E7C" w:rsidP="00EB6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</w:t>
            </w:r>
            <w:r w:rsidRPr="00EB6E7C">
              <w:rPr>
                <w:sz w:val="24"/>
                <w:szCs w:val="24"/>
              </w:rPr>
              <w:t>ap</w:t>
            </w:r>
            <w:r>
              <w:rPr>
                <w:sz w:val="24"/>
                <w:szCs w:val="24"/>
              </w:rPr>
              <w:t>a</w:t>
            </w:r>
            <w:r w:rsidRPr="00EB6E7C">
              <w:rPr>
                <w:sz w:val="24"/>
                <w:szCs w:val="24"/>
              </w:rPr>
              <w:t>cidad de trabajar en equipo</w:t>
            </w:r>
          </w:p>
          <w:p w14:paraId="5ADF2E47" w14:textId="602F4703" w:rsidR="00EB6E7C" w:rsidRPr="00EB6E7C" w:rsidRDefault="00EB6E7C" w:rsidP="00EB6E7C">
            <w:pPr>
              <w:rPr>
                <w:sz w:val="24"/>
                <w:szCs w:val="24"/>
              </w:rPr>
            </w:pPr>
            <w:r w:rsidRPr="00EB6E7C">
              <w:rPr>
                <w:sz w:val="24"/>
                <w:szCs w:val="24"/>
              </w:rPr>
              <w:t>+ Adaptabilidad</w:t>
            </w:r>
          </w:p>
          <w:p w14:paraId="10C4244C" w14:textId="5590EC43" w:rsidR="00EB6E7C" w:rsidRPr="00EB6E7C" w:rsidRDefault="00EB6E7C" w:rsidP="00EB6E7C">
            <w:pPr>
              <w:rPr>
                <w:sz w:val="24"/>
                <w:szCs w:val="24"/>
              </w:rPr>
            </w:pPr>
            <w:r w:rsidRPr="00EB6E7C">
              <w:rPr>
                <w:sz w:val="24"/>
                <w:szCs w:val="24"/>
              </w:rPr>
              <w:t>+ Proactivo</w:t>
            </w:r>
          </w:p>
          <w:p w14:paraId="33C4B6BC" w14:textId="24DCE2D5" w:rsidR="00EB6E7C" w:rsidRPr="00EB6E7C" w:rsidRDefault="00EB6E7C" w:rsidP="00EB6E7C">
            <w:pPr>
              <w:rPr>
                <w:sz w:val="24"/>
                <w:szCs w:val="24"/>
              </w:rPr>
            </w:pPr>
            <w:r w:rsidRPr="00EB6E7C">
              <w:rPr>
                <w:sz w:val="24"/>
                <w:szCs w:val="24"/>
              </w:rPr>
              <w:t>+ Leal</w:t>
            </w:r>
          </w:p>
          <w:p w14:paraId="351FA5EA" w14:textId="7AA13604" w:rsidR="00EB6E7C" w:rsidRPr="00EB6E7C" w:rsidRDefault="00EB6E7C" w:rsidP="00EB6E7C">
            <w:r w:rsidRPr="00EB6E7C">
              <w:rPr>
                <w:sz w:val="24"/>
                <w:szCs w:val="24"/>
              </w:rPr>
              <w:t>+ Capacidad de resolución de problemas</w:t>
            </w:r>
            <w:r w:rsidRPr="00EB6E7C">
              <w:rPr>
                <w:rFonts w:ascii="Arial" w:hAnsi="Arial" w:cs="Arial"/>
                <w:color w:val="BDC1C6"/>
              </w:rPr>
              <w:t>. ...</w:t>
            </w:r>
          </w:p>
          <w:p w14:paraId="1D37C0C8" w14:textId="2A7D9DFC" w:rsidR="00036450" w:rsidRPr="0059649E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2A01B61E" w14:textId="77777777" w:rsidR="0043117B" w:rsidRPr="0059649E" w:rsidRDefault="009C1D49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9456" w14:textId="77777777" w:rsidR="00485C5B" w:rsidRDefault="00485C5B" w:rsidP="000C45FF">
      <w:r>
        <w:separator/>
      </w:r>
    </w:p>
  </w:endnote>
  <w:endnote w:type="continuationSeparator" w:id="0">
    <w:p w14:paraId="67B7C2A7" w14:textId="77777777" w:rsidR="00485C5B" w:rsidRDefault="00485C5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61EF" w14:textId="77777777" w:rsidR="00485C5B" w:rsidRDefault="00485C5B" w:rsidP="000C45FF">
      <w:r>
        <w:separator/>
      </w:r>
    </w:p>
  </w:footnote>
  <w:footnote w:type="continuationSeparator" w:id="0">
    <w:p w14:paraId="48DF9F18" w14:textId="77777777" w:rsidR="00485C5B" w:rsidRDefault="00485C5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6280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3D46226" wp14:editId="35C644D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91A4F"/>
    <w:multiLevelType w:val="multilevel"/>
    <w:tmpl w:val="207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5B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30351"/>
    <w:rsid w:val="00445947"/>
    <w:rsid w:val="004561E8"/>
    <w:rsid w:val="004813B3"/>
    <w:rsid w:val="00485C5B"/>
    <w:rsid w:val="00496591"/>
    <w:rsid w:val="004C1EBD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81031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B6E7C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1658B3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paragraph" w:customStyle="1" w:styleId="trt0xe">
    <w:name w:val="trt0xe"/>
    <w:basedOn w:val="Normal"/>
    <w:rsid w:val="00EB6E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o\AppData\Local\Microsoft\Office\16.0\DTS\es-ES%7bE1265090-2B0A-45F1-BB81-73D2EB01FEA4%7d\%7b12E2AC12-FCA2-4D97-86D1-5DC73AC937A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6DB1E57684FEE919C775CABDD6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DA136-F488-49EA-BBB1-4AE7C277F53E}"/>
      </w:docPartPr>
      <w:docPartBody>
        <w:p w:rsidR="00D56456" w:rsidRDefault="00D56456">
          <w:pPr>
            <w:pStyle w:val="9176DB1E57684FEE919C775CABDD68B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2CF144BD1D9940149D186FA06140C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8EE97-5CEF-4635-B537-21CC25044D55}"/>
      </w:docPartPr>
      <w:docPartBody>
        <w:p w:rsidR="00D56456" w:rsidRDefault="00D56456">
          <w:pPr>
            <w:pStyle w:val="2CF144BD1D9940149D186FA06140C35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C20E353BC1D4152914A3A2B5DC4B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C4F0E-0B3B-40BF-A586-E509D1DB5711}"/>
      </w:docPartPr>
      <w:docPartBody>
        <w:p w:rsidR="00D56456" w:rsidRDefault="00D56456">
          <w:pPr>
            <w:pStyle w:val="6C20E353BC1D4152914A3A2B5DC4BFBC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42B2B6E391FA4FD0B50474CA185A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897B0-BC01-436B-9A48-739671F39CEE}"/>
      </w:docPartPr>
      <w:docPartBody>
        <w:p w:rsidR="00D56456" w:rsidRDefault="00D56456">
          <w:pPr>
            <w:pStyle w:val="42B2B6E391FA4FD0B50474CA185ADC5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B73AB3311B641B590B30575CFD71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F72D-2466-4E66-8FC7-3874123DC2CD}"/>
      </w:docPartPr>
      <w:docPartBody>
        <w:p w:rsidR="00D56456" w:rsidRDefault="00D56456">
          <w:pPr>
            <w:pStyle w:val="4B73AB3311B641B590B30575CFD71375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989605449D574BA08F1A6F6B3CE08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04F50-DFE9-437A-9020-91FA35C2D027}"/>
      </w:docPartPr>
      <w:docPartBody>
        <w:p w:rsidR="00D56456" w:rsidRDefault="00D56456">
          <w:pPr>
            <w:pStyle w:val="989605449D574BA08F1A6F6B3CE08516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56"/>
    <w:rsid w:val="00D5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76DB1E57684FEE919C775CABDD68B2">
    <w:name w:val="9176DB1E57684FEE919C775CABDD68B2"/>
  </w:style>
  <w:style w:type="paragraph" w:customStyle="1" w:styleId="2CF144BD1D9940149D186FA06140C351">
    <w:name w:val="2CF144BD1D9940149D186FA06140C351"/>
  </w:style>
  <w:style w:type="paragraph" w:customStyle="1" w:styleId="6C20E353BC1D4152914A3A2B5DC4BFBC">
    <w:name w:val="6C20E353BC1D4152914A3A2B5DC4BFBC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42B2B6E391FA4FD0B50474CA185ADC55">
    <w:name w:val="42B2B6E391FA4FD0B50474CA185ADC55"/>
  </w:style>
  <w:style w:type="paragraph" w:customStyle="1" w:styleId="4B73AB3311B641B590B30575CFD71375">
    <w:name w:val="4B73AB3311B641B590B30575CFD71375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989605449D574BA08F1A6F6B3CE08516">
    <w:name w:val="989605449D574BA08F1A6F6B3CE085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{12E2AC12-FCA2-4D97-86D1-5DC73AC937A4}tf00546271_win32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2021-10-26T23:59:00Z</dcterms:created>
  <dcterms:modified xsi:type="dcterms:W3CDTF">2021-10-26T23:59:00Z</dcterms:modified>
</cp:coreProperties>
</file>