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325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  <w:gridCol w:w="4197"/>
      </w:tblGrid>
      <w:tr w:rsidR="00D27DA3" w:rsidTr="00D27DA3">
        <w:tc>
          <w:tcPr>
            <w:tcW w:w="4829" w:type="dxa"/>
            <w:vAlign w:val="bottom"/>
          </w:tcPr>
          <w:p w:rsidR="00D27DA3" w:rsidRDefault="00D27DA3" w:rsidP="00D27DA3">
            <w:pPr>
              <w:pStyle w:val="Puesto"/>
              <w:jc w:val="both"/>
            </w:pPr>
            <w:sdt>
              <w:sdtPr>
                <w:rPr>
                  <w:sz w:val="52"/>
                </w:rPr>
                <w:alias w:val="Escriba su nombre:"/>
                <w:tag w:val="Escriba su nombre:"/>
                <w:id w:val="1306818671"/>
                <w:placeholder>
                  <w:docPart w:val="2F5B23E4EBBF4DF8BE653EA44C99B26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Pr="00D27DA3">
                  <w:rPr>
                    <w:sz w:val="52"/>
                    <w:lang w:val="es-419"/>
                  </w:rPr>
                  <w:t>Valentina</w:t>
                </w:r>
              </w:sdtContent>
            </w:sdt>
            <w:r w:rsidRPr="00D27DA3">
              <w:rPr>
                <w:sz w:val="52"/>
                <w:lang w:bidi="es-ES"/>
              </w:rPr>
              <w:br/>
            </w:r>
            <w:sdt>
              <w:sdtPr>
                <w:rPr>
                  <w:sz w:val="52"/>
                </w:rPr>
                <w:alias w:val="Escriba sus apellidos:"/>
                <w:tag w:val="Escriba sus apellidos:"/>
                <w:id w:val="-1656595288"/>
                <w:placeholder>
                  <w:docPart w:val="11B39EF2D061450C9DEA71E8728F2A7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Pr="00D27DA3">
                  <w:rPr>
                    <w:sz w:val="52"/>
                    <w:lang w:val="es-419"/>
                  </w:rPr>
                  <w:t>Ruidíaz Lillo</w:t>
                </w:r>
              </w:sdtContent>
            </w:sdt>
          </w:p>
        </w:tc>
        <w:tc>
          <w:tcPr>
            <w:tcW w:w="4197" w:type="dxa"/>
            <w:vAlign w:val="bottom"/>
          </w:tcPr>
          <w:tbl>
            <w:tblPr>
              <w:tblStyle w:val="Tablaconcuadrcula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1"/>
              <w:gridCol w:w="406"/>
            </w:tblGrid>
            <w:tr w:rsidR="00D27DA3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D27DA3" w:rsidRPr="009D0878" w:rsidRDefault="00D27DA3" w:rsidP="00D27DA3">
                  <w:pPr>
                    <w:pStyle w:val="Informacindecontacto"/>
                  </w:pPr>
                  <w:sdt>
                    <w:sdtPr>
                      <w:alias w:val="Escriba la dirección:"/>
                      <w:tag w:val="Escriba la dirección:"/>
                      <w:id w:val="966779368"/>
                      <w:placeholder>
                        <w:docPart w:val="E867971BB5564C26B28F6094E5F29084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>
                        <w:rPr>
                          <w:lang w:val="es-419"/>
                        </w:rPr>
                        <w:t xml:space="preserve">Monseñor José Maria Caro #2070-A 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D27DA3" w:rsidRPr="009D0878" w:rsidRDefault="00D27DA3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39DB8D91" wp14:editId="36D2BD1B">
                            <wp:extent cx="118872" cy="118872"/>
                            <wp:effectExtent l="0" t="0" r="0" b="0"/>
                            <wp:docPr id="8" name="Icono de dirección" descr="Icono de direcció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34FFA9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27DA3" w:rsidRPr="009D0878" w:rsidTr="00972024">
              <w:sdt>
                <w:sdtPr>
                  <w:alias w:val="Escriba el teléfono:"/>
                  <w:tag w:val="Escriba el teléfono:"/>
                  <w:id w:val="-1849400302"/>
                  <w:placeholder>
                    <w:docPart w:val="3B8A55B8D7714E85B87EF9610176F52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D27DA3" w:rsidRPr="009D0878" w:rsidRDefault="00D27DA3" w:rsidP="00D27DA3">
                      <w:pPr>
                        <w:pStyle w:val="Informacindecontacto"/>
                      </w:pPr>
                      <w:r>
                        <w:rPr>
                          <w:lang w:val="es-419"/>
                        </w:rPr>
                        <w:t>+569 31475886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D27DA3" w:rsidRPr="009D0878" w:rsidRDefault="00D27DA3" w:rsidP="00932D92">
                  <w:pPr>
                    <w:pStyle w:val="Iconos"/>
                  </w:pPr>
                  <w:r w:rsidRPr="009D0878"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DAD8EF2" wp14:editId="1651C776">
                            <wp:extent cx="109728" cy="109728"/>
                            <wp:effectExtent l="0" t="0" r="5080" b="5080"/>
                            <wp:docPr id="31" name="Icono de teléfono" descr="Icono de teléfon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1CFC909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8u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BhSa8u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27DA3" w:rsidRPr="009D0878" w:rsidTr="00972024">
              <w:sdt>
                <w:sdtPr>
                  <w:alias w:val="Escriba el correo electrónico:"/>
                  <w:tag w:val="Escriba el correo electrónico:"/>
                  <w:id w:val="-675184368"/>
                  <w:placeholder>
                    <w:docPart w:val="AF1A1B1090D54F6FBABF06A31FA1AFB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D27DA3" w:rsidRPr="009D0878" w:rsidRDefault="00D27DA3" w:rsidP="00D27DA3">
                      <w:pPr>
                        <w:pStyle w:val="Informacindecontacto"/>
                      </w:pPr>
                      <w:r>
                        <w:rPr>
                          <w:lang w:val="es-419"/>
                        </w:rPr>
                        <w:t>Lilloruidiazv</w:t>
                      </w:r>
                      <w:r w:rsidR="002612DF">
                        <w:rPr>
                          <w:lang w:val="es-419"/>
                        </w:rPr>
                        <w:t>@g</w:t>
                      </w:r>
                      <w:r>
                        <w:rPr>
                          <w:lang w:val="es-419"/>
                        </w:rPr>
                        <w:t>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D27DA3" w:rsidRPr="009D0878" w:rsidRDefault="00D27DA3" w:rsidP="00932D92">
                  <w:pPr>
                    <w:pStyle w:val="Iconos"/>
                  </w:pPr>
                  <w:r>
                    <w:rPr>
                      <w:noProof/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A5DC2C5" wp14:editId="5A05F5A7">
                            <wp:extent cx="137160" cy="91440"/>
                            <wp:effectExtent l="0" t="0" r="0" b="3810"/>
                            <wp:docPr id="5" name="Forma libre 5" descr="Icono de correo electróni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0EF25E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cSbAUAALQ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27DA3" w:rsidRPr="009D0878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D27DA3" w:rsidRPr="009D0878" w:rsidRDefault="00D27DA3" w:rsidP="00D27DA3">
                  <w:pPr>
                    <w:pStyle w:val="Informacindecontact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D27DA3" w:rsidRPr="009D0878" w:rsidRDefault="00D27DA3" w:rsidP="00932D92">
                  <w:pPr>
                    <w:pStyle w:val="Iconos"/>
                  </w:pPr>
                </w:p>
              </w:tc>
            </w:tr>
            <w:tr w:rsidR="00D27DA3" w:rsidRPr="009D0878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D27DA3" w:rsidRPr="009D0878" w:rsidRDefault="00D27DA3" w:rsidP="00D27DA3">
                  <w:pPr>
                    <w:pStyle w:val="Informacindecontact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D27DA3" w:rsidRPr="009D0878" w:rsidRDefault="00D27DA3" w:rsidP="00932D92">
                  <w:pPr>
                    <w:pStyle w:val="Iconos"/>
                  </w:pPr>
                </w:p>
              </w:tc>
            </w:tr>
          </w:tbl>
          <w:p w:rsidR="00D27DA3" w:rsidRDefault="00D27DA3" w:rsidP="009D3336">
            <w:pPr>
              <w:pStyle w:val="Encabezado"/>
            </w:pPr>
          </w:p>
        </w:tc>
        <w:tc>
          <w:tcPr>
            <w:tcW w:w="4197" w:type="dxa"/>
          </w:tcPr>
          <w:p w:rsidR="00D27DA3" w:rsidRDefault="00D27DA3" w:rsidP="00D27DA3">
            <w:pPr>
              <w:pStyle w:val="Informacindecontacto"/>
            </w:pPr>
          </w:p>
        </w:tc>
      </w:tr>
    </w:tbl>
    <w:p w:rsidR="00C43D65" w:rsidRDefault="002612DF" w:rsidP="002612DF">
      <w:pPr>
        <w:spacing w:after="0"/>
        <w:rPr>
          <w:lang w:val="es-419"/>
        </w:rPr>
      </w:pPr>
      <w:r>
        <w:rPr>
          <w:lang w:val="es-419"/>
        </w:rPr>
        <w:t>Fecha de nacimiento: 12 de Julio, 2001</w:t>
      </w:r>
    </w:p>
    <w:p w:rsidR="002612DF" w:rsidRDefault="002612DF" w:rsidP="002612DF">
      <w:pPr>
        <w:spacing w:after="0"/>
        <w:rPr>
          <w:lang w:val="es-419"/>
        </w:rPr>
      </w:pPr>
      <w:r>
        <w:rPr>
          <w:lang w:val="es-419"/>
        </w:rPr>
        <w:t>Rut: 20.637.679-2</w:t>
      </w:r>
    </w:p>
    <w:p w:rsidR="002612DF" w:rsidRPr="002612DF" w:rsidRDefault="002612DF">
      <w:pPr>
        <w:rPr>
          <w:lang w:val="es-419"/>
        </w:rPr>
      </w:pPr>
    </w:p>
    <w:p w:rsidR="00AD13CB" w:rsidRDefault="00D12F93" w:rsidP="00AD13CB">
      <w:pPr>
        <w:pStyle w:val="Ttulo1"/>
      </w:pPr>
      <w:sdt>
        <w:sdtPr>
          <w:alias w:val="Aptitudes:"/>
          <w:tag w:val="Aptitudes:"/>
          <w:id w:val="-891506033"/>
          <w:placeholder>
            <w:docPart w:val="1E078754707C4E8E86A557D2F4DFB0ED"/>
          </w:placeholder>
          <w:temporary/>
          <w:showingPlcHdr/>
          <w15:appearance w15:val="hidden"/>
        </w:sdtPr>
        <w:sdtEndPr/>
        <w:sdtContent>
          <w:r w:rsidR="004937AE">
            <w:rPr>
              <w:lang w:bidi="es-ES"/>
            </w:rPr>
            <w:t>Aptitudes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 "/>
      </w:tblPr>
      <w:tblGrid>
        <w:gridCol w:w="4506"/>
        <w:gridCol w:w="4520"/>
      </w:tblGrid>
      <w:tr w:rsidR="005B1D68" w:rsidTr="00564951">
        <w:tc>
          <w:tcPr>
            <w:tcW w:w="4680" w:type="dxa"/>
          </w:tcPr>
          <w:p w:rsidR="005B1D68" w:rsidRDefault="00D27DA3" w:rsidP="00BC7376">
            <w:pPr>
              <w:pStyle w:val="Listaconvietas"/>
              <w:numPr>
                <w:ilvl w:val="0"/>
                <w:numId w:val="4"/>
              </w:numPr>
            </w:pPr>
            <w:r>
              <w:rPr>
                <w:lang w:val="es-419"/>
              </w:rPr>
              <w:t xml:space="preserve">Buena comunicación </w:t>
            </w:r>
          </w:p>
          <w:p w:rsidR="00752315" w:rsidRPr="00D27DA3" w:rsidRDefault="00D27DA3" w:rsidP="00D27DA3">
            <w:pPr>
              <w:pStyle w:val="Listaconvietas"/>
              <w:numPr>
                <w:ilvl w:val="0"/>
                <w:numId w:val="4"/>
              </w:numPr>
            </w:pPr>
            <w:r>
              <w:rPr>
                <w:lang w:val="es-419"/>
              </w:rPr>
              <w:t xml:space="preserve">Organizada </w:t>
            </w:r>
          </w:p>
          <w:p w:rsidR="00D27DA3" w:rsidRPr="004937AE" w:rsidRDefault="00D27DA3" w:rsidP="00D27DA3">
            <w:pPr>
              <w:pStyle w:val="Listaconvietas"/>
              <w:numPr>
                <w:ilvl w:val="0"/>
                <w:numId w:val="4"/>
              </w:numPr>
            </w:pPr>
            <w:r>
              <w:rPr>
                <w:lang w:val="es-419"/>
              </w:rPr>
              <w:t xml:space="preserve">Respetuosa 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Default="00D27DA3" w:rsidP="00BC7376">
            <w:pPr>
              <w:pStyle w:val="Listaconvietas"/>
            </w:pPr>
            <w:r>
              <w:rPr>
                <w:lang w:val="es-419"/>
              </w:rPr>
              <w:t xml:space="preserve">Proactiva </w:t>
            </w:r>
          </w:p>
          <w:p w:rsidR="00752315" w:rsidRDefault="00D27DA3" w:rsidP="00BC7376">
            <w:pPr>
              <w:pStyle w:val="Listaconvietas"/>
            </w:pPr>
            <w:r>
              <w:rPr>
                <w:lang w:val="es-419"/>
              </w:rPr>
              <w:t xml:space="preserve">Responsable </w:t>
            </w:r>
          </w:p>
          <w:p w:rsidR="00752315" w:rsidRPr="004937AE" w:rsidRDefault="00D27DA3" w:rsidP="00D27DA3">
            <w:pPr>
              <w:pStyle w:val="Listaconvietas"/>
            </w:pPr>
            <w:r>
              <w:rPr>
                <w:lang w:val="es-419"/>
              </w:rPr>
              <w:t xml:space="preserve">Capacidad de aprendizaje </w:t>
            </w:r>
          </w:p>
        </w:tc>
      </w:tr>
    </w:tbl>
    <w:p w:rsidR="005B1D68" w:rsidRDefault="00D12F93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2538348448ED4F2EBDEC6814C105783E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es-ES"/>
            </w:rPr>
            <w:t>Experiencia</w:t>
          </w:r>
        </w:sdtContent>
      </w:sdt>
    </w:p>
    <w:p w:rsidR="0023705D" w:rsidRPr="00D413F9" w:rsidRDefault="00D27DA3" w:rsidP="00D413F9">
      <w:pPr>
        <w:pStyle w:val="Ttulo3"/>
      </w:pPr>
      <w:r>
        <w:rPr>
          <w:lang w:val="es-419"/>
        </w:rPr>
        <w:t>05 de octubre, 2020</w:t>
      </w:r>
      <w:r w:rsidR="00D413F9" w:rsidRPr="00D413F9">
        <w:rPr>
          <w:lang w:bidi="es-ES"/>
        </w:rPr>
        <w:t xml:space="preserve"> – </w:t>
      </w:r>
      <w:r>
        <w:rPr>
          <w:lang w:val="es-419"/>
        </w:rPr>
        <w:t>11 de mayo, 2021</w:t>
      </w:r>
    </w:p>
    <w:p w:rsidR="00D27DA3" w:rsidRPr="00D27DA3" w:rsidRDefault="00D27DA3" w:rsidP="00513EFC">
      <w:pPr>
        <w:pStyle w:val="Ttulo2"/>
        <w:rPr>
          <w:iCs/>
          <w:color w:val="595959" w:themeColor="text1" w:themeTint="A6"/>
          <w:lang w:val="es-419"/>
        </w:rPr>
      </w:pPr>
      <w:r>
        <w:rPr>
          <w:lang w:val="es-419" w:bidi="es-ES"/>
        </w:rPr>
        <w:t>Operador de tienda</w:t>
      </w:r>
      <w:r w:rsidR="0095272C">
        <w:rPr>
          <w:lang w:bidi="es-ES"/>
        </w:rPr>
        <w:t xml:space="preserve"> / </w:t>
      </w:r>
      <w:r>
        <w:rPr>
          <w:rStyle w:val="nfasis"/>
          <w:lang w:val="es-419"/>
        </w:rPr>
        <w:t>walmart, av. Americo vespucio n°2500</w:t>
      </w:r>
    </w:p>
    <w:p w:rsidR="00D413F9" w:rsidRPr="00D413F9" w:rsidRDefault="00D27DA3" w:rsidP="00D413F9">
      <w:r>
        <w:rPr>
          <w:lang w:val="es-419"/>
        </w:rPr>
        <w:t>Responsable de realizar las compras on-line, cajera, atención al cliente, entrega de compras a los clientes.</w:t>
      </w:r>
    </w:p>
    <w:p w:rsidR="0070237E" w:rsidRDefault="00D12F93" w:rsidP="00D27DA3">
      <w:pPr>
        <w:pStyle w:val="Ttulo1"/>
      </w:pPr>
      <w:sdt>
        <w:sdtPr>
          <w:alias w:val="Educación:"/>
          <w:tag w:val="Educación:"/>
          <w:id w:val="543866955"/>
          <w:placeholder>
            <w:docPart w:val="E719D42D735B45D7A101617AD02B9AFD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es-ES"/>
            </w:rPr>
            <w:t>Educación</w:t>
          </w:r>
        </w:sdtContent>
      </w:sdt>
    </w:p>
    <w:p w:rsidR="00D27DA3" w:rsidRDefault="00D27DA3" w:rsidP="00D27DA3">
      <w:pPr>
        <w:pStyle w:val="Ttulo1"/>
        <w:rPr>
          <w:color w:val="auto"/>
          <w:lang w:val="es-419"/>
        </w:rPr>
      </w:pPr>
    </w:p>
    <w:p w:rsidR="00D27DA3" w:rsidRPr="00D27DA3" w:rsidRDefault="00D27DA3" w:rsidP="00D27DA3">
      <w:pPr>
        <w:pStyle w:val="Ttulo1"/>
        <w:rPr>
          <w:color w:val="auto"/>
          <w:lang w:val="es-419"/>
        </w:rPr>
      </w:pPr>
      <w:r w:rsidRPr="00D27DA3">
        <w:rPr>
          <w:color w:val="auto"/>
          <w:lang w:val="es-419"/>
        </w:rPr>
        <w:t>2008 - 2015</w:t>
      </w:r>
    </w:p>
    <w:p w:rsidR="0070237E" w:rsidRDefault="00D27DA3" w:rsidP="00D27DA3">
      <w:pPr>
        <w:pStyle w:val="Ttulo2"/>
        <w:rPr>
          <w:rStyle w:val="nfasis"/>
          <w:lang w:val="es-419"/>
        </w:rPr>
      </w:pPr>
      <w:r>
        <w:rPr>
          <w:lang w:val="es-419"/>
        </w:rPr>
        <w:t>Enseñanza básica</w:t>
      </w:r>
      <w:r w:rsidR="0095272C">
        <w:rPr>
          <w:lang w:bidi="es-ES"/>
        </w:rPr>
        <w:t xml:space="preserve"> / </w:t>
      </w:r>
      <w:r>
        <w:rPr>
          <w:rStyle w:val="nfasis"/>
          <w:lang w:val="es-419"/>
        </w:rPr>
        <w:t>Escuela campos de Maipú, Cerrillos</w:t>
      </w:r>
    </w:p>
    <w:p w:rsidR="00D27DA3" w:rsidRDefault="00D27DA3" w:rsidP="00D27DA3">
      <w:pPr>
        <w:pStyle w:val="Ttulo2"/>
      </w:pPr>
    </w:p>
    <w:p w:rsidR="0070237E" w:rsidRPr="00D27DA3" w:rsidRDefault="00D27DA3" w:rsidP="0070237E">
      <w:pPr>
        <w:pStyle w:val="Ttulo3"/>
        <w:rPr>
          <w:rFonts w:asciiTheme="majorHAnsi" w:hAnsiTheme="majorHAnsi"/>
          <w:b/>
          <w:color w:val="auto"/>
          <w:sz w:val="36"/>
          <w:lang w:val="es-419"/>
        </w:rPr>
      </w:pPr>
      <w:r w:rsidRPr="00D27DA3">
        <w:rPr>
          <w:rFonts w:asciiTheme="majorHAnsi" w:hAnsiTheme="majorHAnsi"/>
          <w:b/>
          <w:color w:val="auto"/>
          <w:sz w:val="36"/>
          <w:lang w:val="es-419"/>
        </w:rPr>
        <w:t>2016 - 2019</w:t>
      </w:r>
      <w:r w:rsidR="0070237E" w:rsidRPr="00D27DA3">
        <w:rPr>
          <w:rFonts w:asciiTheme="majorHAnsi" w:hAnsiTheme="majorHAnsi"/>
          <w:b/>
          <w:color w:val="auto"/>
          <w:sz w:val="36"/>
          <w:lang w:bidi="es-ES"/>
        </w:rPr>
        <w:t xml:space="preserve"> </w:t>
      </w:r>
    </w:p>
    <w:p w:rsidR="0070237E" w:rsidRDefault="00D27DA3" w:rsidP="0070237E">
      <w:pPr>
        <w:pStyle w:val="Ttulo2"/>
      </w:pPr>
      <w:r>
        <w:rPr>
          <w:lang w:val="es-419"/>
        </w:rPr>
        <w:t>Enseñanza media</w:t>
      </w:r>
      <w:r w:rsidR="0095272C">
        <w:rPr>
          <w:lang w:bidi="es-ES"/>
        </w:rPr>
        <w:t xml:space="preserve"> / </w:t>
      </w:r>
      <w:r>
        <w:rPr>
          <w:rStyle w:val="nfasis"/>
          <w:lang w:val="es-419"/>
        </w:rPr>
        <w:t>Politécnico Alemán Albert Einstein, Cerrilllos</w:t>
      </w:r>
    </w:p>
    <w:p w:rsidR="0070237E" w:rsidRPr="0070237E" w:rsidRDefault="0070237E" w:rsidP="0070237E"/>
    <w:p w:rsidR="00434074" w:rsidRPr="002612DF" w:rsidRDefault="002612DF" w:rsidP="00434074">
      <w:pPr>
        <w:pStyle w:val="Ttulo1"/>
        <w:rPr>
          <w:b w:val="0"/>
          <w:sz w:val="22"/>
          <w:lang w:val="es-419"/>
        </w:rPr>
      </w:pPr>
      <w:r>
        <w:rPr>
          <w:b w:val="0"/>
          <w:sz w:val="22"/>
          <w:lang w:val="es-419"/>
        </w:rPr>
        <w:t>Tengo muchas ganas y entusiasmo de trabajar.</w:t>
      </w:r>
      <w:bookmarkStart w:id="0" w:name="_GoBack"/>
      <w:bookmarkEnd w:id="0"/>
    </w:p>
    <w:p w:rsidR="00BC7376" w:rsidRPr="00BC7376" w:rsidRDefault="00BC7376" w:rsidP="00BC7376"/>
    <w:sectPr w:rsidR="00BC7376" w:rsidRPr="00BC7376" w:rsidSect="00990C09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F93" w:rsidRDefault="00D12F93" w:rsidP="00725803">
      <w:pPr>
        <w:spacing w:after="0"/>
      </w:pPr>
      <w:r>
        <w:separator/>
      </w:r>
    </w:p>
  </w:endnote>
  <w:endnote w:type="continuationSeparator" w:id="0">
    <w:p w:rsidR="00D12F93" w:rsidRDefault="00D12F9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6A31B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F93" w:rsidRDefault="00D12F93" w:rsidP="00725803">
      <w:pPr>
        <w:spacing w:after="0"/>
      </w:pPr>
      <w:r>
        <w:separator/>
      </w:r>
    </w:p>
  </w:footnote>
  <w:footnote w:type="continuationSeparator" w:id="0">
    <w:p w:rsidR="00D12F93" w:rsidRDefault="00D12F9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A3"/>
    <w:rsid w:val="00025E77"/>
    <w:rsid w:val="00027312"/>
    <w:rsid w:val="000645F2"/>
    <w:rsid w:val="00082F03"/>
    <w:rsid w:val="000835A0"/>
    <w:rsid w:val="000934A2"/>
    <w:rsid w:val="001478C7"/>
    <w:rsid w:val="001B0955"/>
    <w:rsid w:val="00227784"/>
    <w:rsid w:val="0023705D"/>
    <w:rsid w:val="00250A31"/>
    <w:rsid w:val="00251C13"/>
    <w:rsid w:val="002612DF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31B9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810D5D"/>
    <w:rsid w:val="00857E6B"/>
    <w:rsid w:val="008968C4"/>
    <w:rsid w:val="008D7C1C"/>
    <w:rsid w:val="0092291B"/>
    <w:rsid w:val="00932D92"/>
    <w:rsid w:val="0095272C"/>
    <w:rsid w:val="00972024"/>
    <w:rsid w:val="00990C09"/>
    <w:rsid w:val="009F04D2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12F93"/>
    <w:rsid w:val="00D2420D"/>
    <w:rsid w:val="00D27DA3"/>
    <w:rsid w:val="00D30382"/>
    <w:rsid w:val="00D413F9"/>
    <w:rsid w:val="00D44E50"/>
    <w:rsid w:val="00D90060"/>
    <w:rsid w:val="00D92B95"/>
    <w:rsid w:val="00E03F71"/>
    <w:rsid w:val="00E154B5"/>
    <w:rsid w:val="00E232F0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6F6D03"/>
  <w15:chartTrackingRefBased/>
  <w15:docId w15:val="{1A1031ED-19C9-49DC-8807-3781E4D4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Puesto">
    <w:name w:val="Title"/>
    <w:basedOn w:val="Normal"/>
    <w:link w:val="Puest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de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itae%20equilibrado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078754707C4E8E86A557D2F4DFB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91CC-E880-4ECA-8B9D-C0E82FB30144}"/>
      </w:docPartPr>
      <w:docPartBody>
        <w:p w:rsidR="00000000" w:rsidRDefault="00C91142">
          <w:pPr>
            <w:pStyle w:val="1E078754707C4E8E86A557D2F4DFB0ED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2538348448ED4F2EBDEC6814C105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42DB8-8D9F-4612-AB99-3E4447D25472}"/>
      </w:docPartPr>
      <w:docPartBody>
        <w:p w:rsidR="00000000" w:rsidRDefault="00C91142">
          <w:pPr>
            <w:pStyle w:val="2538348448ED4F2EBDEC6814C105783E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E719D42D735B45D7A101617AD02B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BB383-93DD-44E0-BA89-388E9F7F891C}"/>
      </w:docPartPr>
      <w:docPartBody>
        <w:p w:rsidR="00000000" w:rsidRDefault="00C91142">
          <w:pPr>
            <w:pStyle w:val="E719D42D735B45D7A101617AD02B9AFD"/>
          </w:pPr>
          <w:r w:rsidRPr="0070237E">
            <w:rPr>
              <w:lang w:bidi="es-ES"/>
            </w:rPr>
            <w:t>Educación</w:t>
          </w:r>
        </w:p>
      </w:docPartBody>
    </w:docPart>
    <w:docPart>
      <w:docPartPr>
        <w:name w:val="2F5B23E4EBBF4DF8BE653EA44C99B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7B0E-AA5F-4D5B-B625-894D0F6E52A6}"/>
      </w:docPartPr>
      <w:docPartBody>
        <w:p w:rsidR="00000000" w:rsidRDefault="00545C1A" w:rsidP="00545C1A">
          <w:pPr>
            <w:pStyle w:val="2F5B23E4EBBF4DF8BE653EA44C99B26D"/>
          </w:pPr>
          <w:r>
            <w:rPr>
              <w:lang w:bidi="es-ES"/>
            </w:rPr>
            <w:t xml:space="preserve">Nombre </w:t>
          </w:r>
        </w:p>
      </w:docPartBody>
    </w:docPart>
    <w:docPart>
      <w:docPartPr>
        <w:name w:val="11B39EF2D061450C9DEA71E8728F2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071FA-53E8-4731-8CB1-E91725938CB4}"/>
      </w:docPartPr>
      <w:docPartBody>
        <w:p w:rsidR="00000000" w:rsidRDefault="00545C1A" w:rsidP="00545C1A">
          <w:pPr>
            <w:pStyle w:val="11B39EF2D061450C9DEA71E8728F2A77"/>
          </w:pPr>
          <w:r>
            <w:rPr>
              <w:lang w:bidi="es-ES"/>
            </w:rPr>
            <w:t>Apellidos</w:t>
          </w:r>
        </w:p>
      </w:docPartBody>
    </w:docPart>
    <w:docPart>
      <w:docPartPr>
        <w:name w:val="E867971BB5564C26B28F6094E5F2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FA521-1F65-4084-B31B-FE5C4463B627}"/>
      </w:docPartPr>
      <w:docPartBody>
        <w:p w:rsidR="00000000" w:rsidRDefault="00545C1A" w:rsidP="00545C1A">
          <w:pPr>
            <w:pStyle w:val="E867971BB5564C26B28F6094E5F29084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3B8A55B8D7714E85B87EF961017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7658A-1628-4BC0-ACE0-42CB3847251F}"/>
      </w:docPartPr>
      <w:docPartBody>
        <w:p w:rsidR="00000000" w:rsidRDefault="00545C1A" w:rsidP="00545C1A">
          <w:pPr>
            <w:pStyle w:val="3B8A55B8D7714E85B87EF9610176F52A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AF1A1B1090D54F6FBABF06A31FA1A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AA4F5-7DB8-4DD2-83CD-CF3761FD4926}"/>
      </w:docPartPr>
      <w:docPartBody>
        <w:p w:rsidR="00000000" w:rsidRDefault="00545C1A" w:rsidP="00545C1A">
          <w:pPr>
            <w:pStyle w:val="AF1A1B1090D54F6FBABF06A31FA1AFB3"/>
          </w:pPr>
          <w:r w:rsidRPr="009D0878">
            <w:rPr>
              <w:lang w:bidi="es-ES"/>
            </w:rPr>
            <w:t>Correo electrónico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1A"/>
    <w:rsid w:val="00545C1A"/>
    <w:rsid w:val="00C9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23D4ACB85746608A7A0D329D354934">
    <w:name w:val="1923D4ACB85746608A7A0D329D354934"/>
  </w:style>
  <w:style w:type="paragraph" w:customStyle="1" w:styleId="AE6510FA28DA4F4DB142C7D646CF16FD">
    <w:name w:val="AE6510FA28DA4F4DB142C7D646CF16FD"/>
  </w:style>
  <w:style w:type="paragraph" w:customStyle="1" w:styleId="81E1A291EE054C7CB6B968C1D9498B43">
    <w:name w:val="81E1A291EE054C7CB6B968C1D9498B43"/>
  </w:style>
  <w:style w:type="paragraph" w:customStyle="1" w:styleId="FBAAF0B4793F40399CC2D17167644A2D">
    <w:name w:val="FBAAF0B4793F40399CC2D17167644A2D"/>
  </w:style>
  <w:style w:type="paragraph" w:customStyle="1" w:styleId="2B4390F71B0C4301AA3FFC1275571E67">
    <w:name w:val="2B4390F71B0C4301AA3FFC1275571E67"/>
  </w:style>
  <w:style w:type="paragraph" w:customStyle="1" w:styleId="9935FF45E3084CE0A9C02168A2484274">
    <w:name w:val="9935FF45E3084CE0A9C02168A2484274"/>
  </w:style>
  <w:style w:type="paragraph" w:customStyle="1" w:styleId="A509067097184C61AA0EFB4921FD9F29">
    <w:name w:val="A509067097184C61AA0EFB4921FD9F29"/>
  </w:style>
  <w:style w:type="paragraph" w:customStyle="1" w:styleId="2FEFBBFB8CF64DE5842FC7E6F2CC8149">
    <w:name w:val="2FEFBBFB8CF64DE5842FC7E6F2CC8149"/>
  </w:style>
  <w:style w:type="paragraph" w:customStyle="1" w:styleId="1E078754707C4E8E86A557D2F4DFB0ED">
    <w:name w:val="1E078754707C4E8E86A557D2F4DFB0ED"/>
  </w:style>
  <w:style w:type="paragraph" w:customStyle="1" w:styleId="CD8A0CF31E46435C90D32E1D9D7C4410">
    <w:name w:val="CD8A0CF31E46435C90D32E1D9D7C4410"/>
  </w:style>
  <w:style w:type="paragraph" w:customStyle="1" w:styleId="8BEC04C2DB454A8C89B1BF16CFC2E281">
    <w:name w:val="8BEC04C2DB454A8C89B1BF16CFC2E281"/>
  </w:style>
  <w:style w:type="paragraph" w:customStyle="1" w:styleId="CD803106CC634968AFD7DBBFED28BC34">
    <w:name w:val="CD803106CC634968AFD7DBBFED28BC34"/>
  </w:style>
  <w:style w:type="paragraph" w:customStyle="1" w:styleId="99C5BD2758DA45BB9A98FF222F8509ED">
    <w:name w:val="99C5BD2758DA45BB9A98FF222F8509ED"/>
  </w:style>
  <w:style w:type="paragraph" w:customStyle="1" w:styleId="EA7DAC11499B4A95AC1E5A1DEFFC73AF">
    <w:name w:val="EA7DAC11499B4A95AC1E5A1DEFFC73AF"/>
  </w:style>
  <w:style w:type="paragraph" w:customStyle="1" w:styleId="2538348448ED4F2EBDEC6814C105783E">
    <w:name w:val="2538348448ED4F2EBDEC6814C105783E"/>
  </w:style>
  <w:style w:type="paragraph" w:customStyle="1" w:styleId="A8919183288D448C8F96169704495384">
    <w:name w:val="A8919183288D448C8F96169704495384"/>
  </w:style>
  <w:style w:type="paragraph" w:customStyle="1" w:styleId="E5564F36D89A480BA62A20442B179389">
    <w:name w:val="E5564F36D89A480BA62A20442B179389"/>
  </w:style>
  <w:style w:type="paragraph" w:customStyle="1" w:styleId="4D5B84F79FBE40C5ABA4B9C9424ABAEC">
    <w:name w:val="4D5B84F79FBE40C5ABA4B9C9424ABAEC"/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6F26D60DDCA4FA6BAD8BF39C47C4FC5">
    <w:name w:val="16F26D60DDCA4FA6BAD8BF39C47C4FC5"/>
  </w:style>
  <w:style w:type="paragraph" w:customStyle="1" w:styleId="1828D96703314359B27F58154A520EB9">
    <w:name w:val="1828D96703314359B27F58154A520EB9"/>
  </w:style>
  <w:style w:type="paragraph" w:customStyle="1" w:styleId="80E55247532F4FF38548105FEB6CD4D8">
    <w:name w:val="80E55247532F4FF38548105FEB6CD4D8"/>
  </w:style>
  <w:style w:type="paragraph" w:customStyle="1" w:styleId="72D7E974B6A14543B2615C930D368BA8">
    <w:name w:val="72D7E974B6A14543B2615C930D368BA8"/>
  </w:style>
  <w:style w:type="paragraph" w:customStyle="1" w:styleId="F67081244D644640A03B6710BEB58E36">
    <w:name w:val="F67081244D644640A03B6710BEB58E36"/>
  </w:style>
  <w:style w:type="paragraph" w:customStyle="1" w:styleId="9DD4BA894AEF4A7CB56B325338730777">
    <w:name w:val="9DD4BA894AEF4A7CB56B325338730777"/>
  </w:style>
  <w:style w:type="paragraph" w:customStyle="1" w:styleId="93B3A878EC814C8CBAF30B7D00E57A83">
    <w:name w:val="93B3A878EC814C8CBAF30B7D00E57A83"/>
  </w:style>
  <w:style w:type="paragraph" w:customStyle="1" w:styleId="E719D42D735B45D7A101617AD02B9AFD">
    <w:name w:val="E719D42D735B45D7A101617AD02B9AFD"/>
  </w:style>
  <w:style w:type="paragraph" w:customStyle="1" w:styleId="A7932023CA9643389EBB7D335C59013E">
    <w:name w:val="A7932023CA9643389EBB7D335C59013E"/>
  </w:style>
  <w:style w:type="paragraph" w:customStyle="1" w:styleId="C6200DCE52E54D82B360F5DE11D47D80">
    <w:name w:val="C6200DCE52E54D82B360F5DE11D47D80"/>
  </w:style>
  <w:style w:type="paragraph" w:customStyle="1" w:styleId="6A43358621DF431FB9098B6102AE3FBC">
    <w:name w:val="6A43358621DF431FB9098B6102AE3FBC"/>
  </w:style>
  <w:style w:type="paragraph" w:customStyle="1" w:styleId="35C630EBC9D74FD7BB333D589E141E1E">
    <w:name w:val="35C630EBC9D74FD7BB333D589E141E1E"/>
  </w:style>
  <w:style w:type="paragraph" w:customStyle="1" w:styleId="F116F2E94D1F4E16AC3EFEBA17F265BF">
    <w:name w:val="F116F2E94D1F4E16AC3EFEBA17F265BF"/>
  </w:style>
  <w:style w:type="paragraph" w:customStyle="1" w:styleId="B561F7F279E6442099925E7CE7C00273">
    <w:name w:val="B561F7F279E6442099925E7CE7C00273"/>
  </w:style>
  <w:style w:type="paragraph" w:customStyle="1" w:styleId="30B1C48F21024F8F9F364D1C85FDE205">
    <w:name w:val="30B1C48F21024F8F9F364D1C85FDE205"/>
  </w:style>
  <w:style w:type="paragraph" w:customStyle="1" w:styleId="8C0C8061187546A5B661C3273F096236">
    <w:name w:val="8C0C8061187546A5B661C3273F096236"/>
  </w:style>
  <w:style w:type="paragraph" w:customStyle="1" w:styleId="7C58AD86F4FC4552BF587F45539F955E">
    <w:name w:val="7C58AD86F4FC4552BF587F45539F955E"/>
  </w:style>
  <w:style w:type="paragraph" w:customStyle="1" w:styleId="48851F611561442282D64F9B95C1E857">
    <w:name w:val="48851F611561442282D64F9B95C1E857"/>
  </w:style>
  <w:style w:type="paragraph" w:customStyle="1" w:styleId="F738F194C7A146C39745A63E19CC8B17">
    <w:name w:val="F738F194C7A146C39745A63E19CC8B17"/>
  </w:style>
  <w:style w:type="paragraph" w:customStyle="1" w:styleId="EE49DCA1A49A424693D93D20946C4E31">
    <w:name w:val="EE49DCA1A49A424693D93D20946C4E31"/>
  </w:style>
  <w:style w:type="paragraph" w:customStyle="1" w:styleId="2F5B23E4EBBF4DF8BE653EA44C99B26D">
    <w:name w:val="2F5B23E4EBBF4DF8BE653EA44C99B26D"/>
    <w:rsid w:val="00545C1A"/>
  </w:style>
  <w:style w:type="paragraph" w:customStyle="1" w:styleId="11B39EF2D061450C9DEA71E8728F2A77">
    <w:name w:val="11B39EF2D061450C9DEA71E8728F2A77"/>
    <w:rsid w:val="00545C1A"/>
  </w:style>
  <w:style w:type="paragraph" w:customStyle="1" w:styleId="E867971BB5564C26B28F6094E5F29084">
    <w:name w:val="E867971BB5564C26B28F6094E5F29084"/>
    <w:rsid w:val="00545C1A"/>
  </w:style>
  <w:style w:type="paragraph" w:customStyle="1" w:styleId="3B8A55B8D7714E85B87EF9610176F52A">
    <w:name w:val="3B8A55B8D7714E85B87EF9610176F52A"/>
    <w:rsid w:val="00545C1A"/>
  </w:style>
  <w:style w:type="paragraph" w:customStyle="1" w:styleId="AF1A1B1090D54F6FBABF06A31FA1AFB3">
    <w:name w:val="AF1A1B1090D54F6FBABF06A31FA1AFB3"/>
    <w:rsid w:val="00545C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Valentina</Abstract>
  <CompanyAddress>Monseñor José Maria Caro #2070-A </CompanyAddress>
  <CompanyPhone>+569 31475886</CompanyPhone>
  <CompanyFax/>
  <CompanyEmail>Lilloruidiazv@gmail.com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786F87-E211-4893-A8B8-2717E9C1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equilibrado (diseño moderno)</Template>
  <TotalTime>19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valentina ruidiaz lillo</cp:lastModifiedBy>
  <cp:revision>1</cp:revision>
  <dcterms:created xsi:type="dcterms:W3CDTF">2021-11-09T21:45:00Z</dcterms:created>
  <dcterms:modified xsi:type="dcterms:W3CDTF">2021-11-09T22:09:00Z</dcterms:modified>
  <cp:category>Ruidíaz Lillo</cp:category>
</cp:coreProperties>
</file>