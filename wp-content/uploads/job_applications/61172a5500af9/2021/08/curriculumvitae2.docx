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ED28" w14:textId="16B8A1DE" w:rsidR="00BA4FEC" w:rsidRDefault="004427E4" w:rsidP="003E60C3">
      <w:pPr>
        <w:pStyle w:val="Nombre"/>
        <w:rPr>
          <w:b w:val="0"/>
          <w:bCs/>
        </w:rPr>
      </w:pPr>
      <w:r w:rsidRPr="00D04662">
        <w:rPr>
          <w:u w:val="single"/>
        </w:rPr>
        <w:t>NOMBRE</w:t>
      </w:r>
      <w:r>
        <w:t xml:space="preserve">: </w:t>
      </w:r>
      <w:r w:rsidR="00BA4FEC" w:rsidRPr="00D9714D">
        <w:rPr>
          <w:sz w:val="24"/>
          <w:szCs w:val="24"/>
        </w:rPr>
        <w:t>antonia catalina</w:t>
      </w:r>
      <w:r w:rsidR="006711BC" w:rsidRPr="00D9714D">
        <w:rPr>
          <w:sz w:val="24"/>
          <w:szCs w:val="24"/>
        </w:rPr>
        <w:t xml:space="preserve"> </w:t>
      </w:r>
      <w:r w:rsidR="00BA4FEC" w:rsidRPr="00D9714D">
        <w:rPr>
          <w:sz w:val="24"/>
          <w:szCs w:val="24"/>
        </w:rPr>
        <w:t>lagunas navarro</w:t>
      </w:r>
    </w:p>
    <w:p w14:paraId="66B72E5E" w14:textId="0B205649" w:rsidR="00D162D0" w:rsidRPr="003E60C3" w:rsidRDefault="00D162D0" w:rsidP="003E60C3">
      <w:pPr>
        <w:pStyle w:val="Nombre"/>
      </w:pPr>
      <w:r w:rsidRPr="00D9714D">
        <w:rPr>
          <w:sz w:val="22"/>
        </w:rPr>
        <w:t>Rut</w:t>
      </w:r>
      <w:r>
        <w:rPr>
          <w:b w:val="0"/>
          <w:bCs/>
        </w:rPr>
        <w:t>:</w:t>
      </w:r>
      <w:r w:rsidR="0029658C">
        <w:rPr>
          <w:b w:val="0"/>
          <w:bCs/>
        </w:rPr>
        <w:t xml:space="preserve"> </w:t>
      </w:r>
      <w:r w:rsidR="0029658C" w:rsidRPr="00D9714D">
        <w:rPr>
          <w:sz w:val="24"/>
          <w:szCs w:val="24"/>
        </w:rPr>
        <w:t>21.267.229-7</w:t>
      </w:r>
    </w:p>
    <w:p w14:paraId="0C09859F" w14:textId="71503091" w:rsidR="00D162D0" w:rsidRDefault="00B0153E">
      <w:pPr>
        <w:pStyle w:val="Informacindecontacto"/>
        <w:rPr>
          <w:b/>
          <w:bCs/>
        </w:rPr>
      </w:pPr>
      <w:r>
        <w:rPr>
          <w:b/>
          <w:bCs/>
        </w:rPr>
        <w:t>Teléfono</w:t>
      </w:r>
      <w:r w:rsidR="00D162D0">
        <w:rPr>
          <w:b/>
          <w:bCs/>
        </w:rPr>
        <w:t>:</w:t>
      </w:r>
      <w:r w:rsidR="0029658C">
        <w:rPr>
          <w:b/>
          <w:bCs/>
        </w:rPr>
        <w:t xml:space="preserve"> 74754646</w:t>
      </w:r>
    </w:p>
    <w:p w14:paraId="6412C181" w14:textId="190044B2" w:rsidR="00016788" w:rsidRDefault="00B0153E">
      <w:pPr>
        <w:pStyle w:val="Informacindecontacto"/>
        <w:rPr>
          <w:b/>
          <w:bCs/>
        </w:rPr>
      </w:pPr>
      <w:r>
        <w:rPr>
          <w:b/>
          <w:bCs/>
        </w:rPr>
        <w:t>Dirección</w:t>
      </w:r>
      <w:r w:rsidR="00D162D0">
        <w:rPr>
          <w:b/>
          <w:bCs/>
        </w:rPr>
        <w:t>:</w:t>
      </w:r>
      <w:r w:rsidR="0029658C">
        <w:rPr>
          <w:b/>
          <w:bCs/>
        </w:rPr>
        <w:t xml:space="preserve"> Cueto 885</w:t>
      </w:r>
    </w:p>
    <w:p w14:paraId="1760413C" w14:textId="63076198" w:rsidR="00D162D0" w:rsidRDefault="0029658C">
      <w:pPr>
        <w:pStyle w:val="Informacindecontacto"/>
        <w:rPr>
          <w:b/>
          <w:bCs/>
        </w:rPr>
      </w:pPr>
      <w:r>
        <w:rPr>
          <w:b/>
          <w:bCs/>
        </w:rPr>
        <w:t>Estado civil: Soltera</w:t>
      </w:r>
    </w:p>
    <w:p w14:paraId="4AAC6193" w14:textId="4D45DED6" w:rsidR="0059120E" w:rsidRPr="004427E4" w:rsidRDefault="0029658C" w:rsidP="004427E4">
      <w:pPr>
        <w:pStyle w:val="Informacindecontacto"/>
        <w:rPr>
          <w:b/>
          <w:bCs/>
        </w:rPr>
      </w:pPr>
      <w:r>
        <w:rPr>
          <w:b/>
          <w:bCs/>
        </w:rPr>
        <w:t>Correo : Antonia.lagunas18@gmail.co</w:t>
      </w:r>
      <w:r w:rsidR="004427E4">
        <w:rPr>
          <w:b/>
          <w:bCs/>
        </w:rPr>
        <w:t>m</w:t>
      </w:r>
    </w:p>
    <w:p w14:paraId="5BA81F0A" w14:textId="77777777" w:rsidR="008F3A3A" w:rsidRDefault="00024D14" w:rsidP="008F3A3A">
      <w:pPr>
        <w:pStyle w:val="Ttulo1"/>
      </w:pPr>
      <w:sdt>
        <w:sdtPr>
          <w:id w:val="-1150367223"/>
          <w:placeholder>
            <w:docPart w:val="CC4F80A939429441A42F4695AE2F70A6"/>
          </w:placeholder>
          <w:temporary/>
          <w:showingPlcHdr/>
        </w:sdtPr>
        <w:sdtEndPr/>
        <w:sdtContent>
          <w:r w:rsidR="004B033F" w:rsidRPr="00D04662">
            <w:rPr>
              <w:u w:val="single"/>
            </w:rPr>
            <w:t>Educación</w:t>
          </w:r>
        </w:sdtContent>
      </w:sdt>
    </w:p>
    <w:p w14:paraId="67562559" w14:textId="6467A871" w:rsidR="0059120E" w:rsidRDefault="00B0153E">
      <w:r>
        <w:t>Básica</w:t>
      </w:r>
      <w:r w:rsidR="008F3A3A">
        <w:t xml:space="preserve"> Completa</w:t>
      </w:r>
    </w:p>
    <w:p w14:paraId="7352472F" w14:textId="5E23EC6D" w:rsidR="008F3A3A" w:rsidRPr="002C1884" w:rsidRDefault="008F3A3A">
      <w:r>
        <w:t>Media</w:t>
      </w:r>
      <w:r w:rsidR="009A07E0">
        <w:t>( cursando 4to medio)</w:t>
      </w:r>
    </w:p>
    <w:p w14:paraId="6EE3A810" w14:textId="77777777" w:rsidR="0059120E" w:rsidRPr="002C1884" w:rsidRDefault="00024D14">
      <w:pPr>
        <w:pStyle w:val="Ttulo1"/>
      </w:pPr>
      <w:sdt>
        <w:sdtPr>
          <w:id w:val="617349259"/>
          <w:placeholder>
            <w:docPart w:val="E5B7F3386BCEF54684C4E49B0626499B"/>
          </w:placeholder>
          <w:temporary/>
          <w:showingPlcHdr/>
        </w:sdtPr>
        <w:sdtEndPr/>
        <w:sdtContent>
          <w:r w:rsidR="004B033F" w:rsidRPr="00D04662">
            <w:rPr>
              <w:u w:val="single"/>
            </w:rPr>
            <w:t>Experiencia</w:t>
          </w:r>
        </w:sdtContent>
      </w:sdt>
    </w:p>
    <w:p w14:paraId="1D5BE858" w14:textId="2B1C8557" w:rsidR="005B2387" w:rsidRPr="00ED0DFE" w:rsidRDefault="00ED0DFE" w:rsidP="00ED0DFE">
      <w:pPr>
        <w:pStyle w:val="Ttulo2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*Operaria de bodega , empresas tianel </w:t>
      </w:r>
      <w:r w:rsidR="008D266A">
        <w:rPr>
          <w:b w:val="0"/>
          <w:bCs/>
          <w:i w:val="0"/>
          <w:iCs/>
        </w:rPr>
        <w:t xml:space="preserve">transporte y logística. </w:t>
      </w:r>
    </w:p>
    <w:p w14:paraId="0797225D" w14:textId="1C27DF2C" w:rsidR="0059120E" w:rsidRDefault="00024D14" w:rsidP="00273501">
      <w:pPr>
        <w:pStyle w:val="Ttulo1"/>
      </w:pP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B24C" w14:textId="77777777" w:rsidR="004B033F" w:rsidRDefault="004B033F">
      <w:pPr>
        <w:spacing w:after="0" w:line="240" w:lineRule="auto"/>
      </w:pPr>
      <w:r>
        <w:separator/>
      </w:r>
    </w:p>
  </w:endnote>
  <w:endnote w:type="continuationSeparator" w:id="0">
    <w:p w14:paraId="19FB98FC" w14:textId="77777777" w:rsidR="004B033F" w:rsidRDefault="004B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5F044" w14:textId="77777777" w:rsidR="0059120E" w:rsidRDefault="004B033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4DAB" w14:textId="77777777" w:rsidR="004B033F" w:rsidRDefault="004B033F">
      <w:pPr>
        <w:spacing w:after="0" w:line="240" w:lineRule="auto"/>
      </w:pPr>
      <w:r>
        <w:separator/>
      </w:r>
    </w:p>
  </w:footnote>
  <w:footnote w:type="continuationSeparator" w:id="0">
    <w:p w14:paraId="3355292B" w14:textId="77777777" w:rsidR="004B033F" w:rsidRDefault="004B0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A897" w14:textId="77777777" w:rsidR="0059120E" w:rsidRDefault="004B033F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168F0E" wp14:editId="057ADD3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120C01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E391" w14:textId="77777777" w:rsidR="0059120E" w:rsidRDefault="004B033F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8615C5" wp14:editId="13FE11A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54C507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F6"/>
    <w:rsid w:val="00016788"/>
    <w:rsid w:val="000654F6"/>
    <w:rsid w:val="00273501"/>
    <w:rsid w:val="0029658C"/>
    <w:rsid w:val="002E273F"/>
    <w:rsid w:val="00312ADD"/>
    <w:rsid w:val="00340DCB"/>
    <w:rsid w:val="003E60C3"/>
    <w:rsid w:val="004427E4"/>
    <w:rsid w:val="004B033F"/>
    <w:rsid w:val="005305F6"/>
    <w:rsid w:val="005B2387"/>
    <w:rsid w:val="006711BC"/>
    <w:rsid w:val="008D266A"/>
    <w:rsid w:val="008F3A3A"/>
    <w:rsid w:val="00932899"/>
    <w:rsid w:val="009A07E0"/>
    <w:rsid w:val="00B0153E"/>
    <w:rsid w:val="00BA4FEC"/>
    <w:rsid w:val="00C91697"/>
    <w:rsid w:val="00CD5876"/>
    <w:rsid w:val="00D04662"/>
    <w:rsid w:val="00D162D0"/>
    <w:rsid w:val="00D9714D"/>
    <w:rsid w:val="00DA5980"/>
    <w:rsid w:val="00ED0DFE"/>
    <w:rsid w:val="00F9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AC961"/>
  <w15:docId w15:val="{0DC0A184-EBFD-5F48-BC8B-220F9BDB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AE909EB-8680-D844-8A2F-C498A3C637B6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4F80A939429441A42F4695AE2F7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65632-03D8-DB4B-B2A1-C2DE483BB1A5}"/>
      </w:docPartPr>
      <w:docPartBody>
        <w:p w:rsidR="00906A8A" w:rsidRDefault="00270B36">
          <w:pPr>
            <w:pStyle w:val="CC4F80A939429441A42F4695AE2F70A6"/>
          </w:pPr>
          <w:r>
            <w:t>Education</w:t>
          </w:r>
        </w:p>
      </w:docPartBody>
    </w:docPart>
    <w:docPart>
      <w:docPartPr>
        <w:name w:val="E5B7F3386BCEF54684C4E49B06264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81EBF-2330-8F4E-9CB7-5BAA6346BD40}"/>
      </w:docPartPr>
      <w:docPartBody>
        <w:p w:rsidR="00906A8A" w:rsidRDefault="00270B36">
          <w:pPr>
            <w:pStyle w:val="E5B7F3386BCEF54684C4E49B0626499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36"/>
    <w:rsid w:val="00270B36"/>
    <w:rsid w:val="009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4F80A939429441A42F4695AE2F70A6">
    <w:name w:val="CC4F80A939429441A42F4695AE2F70A6"/>
  </w:style>
  <w:style w:type="paragraph" w:customStyle="1" w:styleId="E5B7F3386BCEF54684C4E49B0626499B">
    <w:name w:val="E5B7F3386BCEF54684C4E49B06264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%7bEAE909EB-8680-D844-8A2F-C498A3C637B6%7dtf50002038.dotx</Template>
  <TotalTime>0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Lagunas</dc:creator>
  <cp:keywords/>
  <dc:description/>
  <cp:lastModifiedBy>Antonia Lagunas</cp:lastModifiedBy>
  <cp:revision>2</cp:revision>
  <dcterms:created xsi:type="dcterms:W3CDTF">2021-08-14T01:52:00Z</dcterms:created>
  <dcterms:modified xsi:type="dcterms:W3CDTF">2021-08-14T01:52:00Z</dcterms:modified>
</cp:coreProperties>
</file>