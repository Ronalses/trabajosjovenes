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F56E67" w:rsidP="00965D17">
      <w:pPr>
        <w:pStyle w:val="Ttulo"/>
      </w:pPr>
      <w:r>
        <w:t>Gabriela Andrea Muñoz Gil</w:t>
      </w:r>
    </w:p>
    <w:p w:rsidR="00F56E67" w:rsidRDefault="00F56E67" w:rsidP="00F56E67"/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>Santiago, Chile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>Rut: 25.739.679-7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 xml:space="preserve">Nacionalidad: colombiana 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>Edad: 18 años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 xml:space="preserve">Fecha de nacimiento: 10 de septiembre de 2003 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 xml:space="preserve">Correo electrónico: </w:t>
      </w:r>
      <w:hyperlink r:id="rId7" w:history="1">
        <w:r w:rsidRPr="00A05215">
          <w:rPr>
            <w:rStyle w:val="Hipervnculo"/>
            <w:sz w:val="28"/>
          </w:rPr>
          <w:t>munozgabriela318@gmail.com</w:t>
        </w:r>
      </w:hyperlink>
      <w:r w:rsidRPr="00A05215">
        <w:rPr>
          <w:sz w:val="28"/>
        </w:rPr>
        <w:t xml:space="preserve"> </w:t>
      </w:r>
    </w:p>
    <w:p w:rsidR="00F56E67" w:rsidRPr="00A05215" w:rsidRDefault="00F56E67" w:rsidP="00A05215">
      <w:pPr>
        <w:pStyle w:val="Prrafodelista"/>
        <w:numPr>
          <w:ilvl w:val="0"/>
          <w:numId w:val="18"/>
        </w:numPr>
        <w:spacing w:line="276" w:lineRule="auto"/>
        <w:jc w:val="both"/>
        <w:rPr>
          <w:sz w:val="28"/>
        </w:rPr>
      </w:pPr>
      <w:r w:rsidRPr="00A05215">
        <w:rPr>
          <w:sz w:val="28"/>
        </w:rPr>
        <w:t>Celular: +56963524660</w:t>
      </w:r>
    </w:p>
    <w:p w:rsidR="00F56E67" w:rsidRPr="00F56E67" w:rsidRDefault="00F56E67" w:rsidP="00F56E67">
      <w:pPr>
        <w:pStyle w:val="Prrafodelista"/>
      </w:pPr>
    </w:p>
    <w:p w:rsidR="00D07B16" w:rsidRPr="00D07B16" w:rsidRDefault="00F56E67" w:rsidP="00D07B16">
      <w:pPr>
        <w:pStyle w:val="Saludo"/>
        <w:rPr>
          <w:lang w:bidi="es-ES"/>
        </w:rPr>
      </w:pPr>
      <w:r>
        <w:rPr>
          <w:lang w:bidi="es-ES"/>
        </w:rPr>
        <w:t xml:space="preserve">PERFIL </w:t>
      </w:r>
    </w:p>
    <w:p w:rsid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>
        <w:rPr>
          <w:sz w:val="28"/>
          <w:lang w:bidi="es-ES"/>
        </w:rPr>
        <w:t>Activa</w:t>
      </w:r>
    </w:p>
    <w:p w:rsidR="00D07B16" w:rsidRP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>
        <w:rPr>
          <w:sz w:val="28"/>
          <w:lang w:bidi="es-ES"/>
        </w:rPr>
        <w:t>Honesta</w:t>
      </w:r>
    </w:p>
    <w:p w:rsidR="00D07B16" w:rsidRP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>
        <w:rPr>
          <w:sz w:val="28"/>
          <w:lang w:bidi="es-ES"/>
        </w:rPr>
        <w:t>Responsable</w:t>
      </w:r>
    </w:p>
    <w:p w:rsidR="00D07B16" w:rsidRP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 w:rsidRPr="00D07B16">
        <w:rPr>
          <w:sz w:val="28"/>
          <w:lang w:bidi="es-ES"/>
        </w:rPr>
        <w:t xml:space="preserve">Estudiante de educación media </w:t>
      </w:r>
    </w:p>
    <w:p w:rsid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 w:rsidRPr="00D07B16">
        <w:rPr>
          <w:sz w:val="28"/>
          <w:lang w:bidi="es-ES"/>
        </w:rPr>
        <w:t xml:space="preserve">Capacidad para resolver problemas </w:t>
      </w:r>
      <w:bookmarkStart w:id="0" w:name="_GoBack"/>
      <w:bookmarkEnd w:id="0"/>
    </w:p>
    <w:p w:rsidR="00D07B16" w:rsidRPr="00D07B16" w:rsidRDefault="00D07B16" w:rsidP="00D07B16">
      <w:pPr>
        <w:pStyle w:val="Prrafodelista"/>
        <w:numPr>
          <w:ilvl w:val="0"/>
          <w:numId w:val="19"/>
        </w:numPr>
        <w:rPr>
          <w:sz w:val="28"/>
          <w:lang w:bidi="es-ES"/>
        </w:rPr>
      </w:pPr>
      <w:r w:rsidRPr="00D07B16">
        <w:rPr>
          <w:sz w:val="28"/>
          <w:lang w:bidi="es-ES"/>
        </w:rPr>
        <w:t xml:space="preserve">Comprometida con su trabajo y deberes </w:t>
      </w:r>
    </w:p>
    <w:p w:rsidR="00D07B16" w:rsidRPr="00D07B16" w:rsidRDefault="00D07B16" w:rsidP="00D07B16">
      <w:pPr>
        <w:pStyle w:val="Prrafodelista"/>
        <w:rPr>
          <w:sz w:val="28"/>
          <w:lang w:bidi="es-ES"/>
        </w:rPr>
      </w:pPr>
    </w:p>
    <w:p w:rsidR="00F56E67" w:rsidRDefault="00F56E67" w:rsidP="00F56E67">
      <w:pPr>
        <w:rPr>
          <w:lang w:bidi="es-ES"/>
        </w:rPr>
      </w:pPr>
    </w:p>
    <w:p w:rsidR="00F56E67" w:rsidRPr="00F56E67" w:rsidRDefault="00F56E67" w:rsidP="00F56E67">
      <w:pPr>
        <w:rPr>
          <w:lang w:bidi="es-ES"/>
        </w:rPr>
      </w:pPr>
    </w:p>
    <w:sectPr w:rsidR="00F56E67" w:rsidRPr="00F56E67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4E3" w:rsidRDefault="001254E3">
      <w:pPr>
        <w:spacing w:after="0"/>
      </w:pPr>
      <w:r>
        <w:separator/>
      </w:r>
    </w:p>
  </w:endnote>
  <w:endnote w:type="continuationSeparator" w:id="0">
    <w:p w:rsidR="001254E3" w:rsidRDefault="00125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86F73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4E3" w:rsidRDefault="001254E3">
      <w:pPr>
        <w:spacing w:after="0"/>
      </w:pPr>
      <w:r>
        <w:separator/>
      </w:r>
    </w:p>
  </w:footnote>
  <w:footnote w:type="continuationSeparator" w:id="0">
    <w:p w:rsidR="001254E3" w:rsidRDefault="001254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01375A"/>
    <w:multiLevelType w:val="hybridMultilevel"/>
    <w:tmpl w:val="3D54377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31B27"/>
    <w:multiLevelType w:val="hybridMultilevel"/>
    <w:tmpl w:val="EA101B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EA1942"/>
    <w:multiLevelType w:val="hybridMultilevel"/>
    <w:tmpl w:val="822EA04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67"/>
    <w:rsid w:val="000D5AB1"/>
    <w:rsid w:val="001254E3"/>
    <w:rsid w:val="0017482F"/>
    <w:rsid w:val="002045EB"/>
    <w:rsid w:val="00286F73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A05215"/>
    <w:rsid w:val="00A27383"/>
    <w:rsid w:val="00A736B0"/>
    <w:rsid w:val="00C83E3C"/>
    <w:rsid w:val="00D02A74"/>
    <w:rsid w:val="00D07B16"/>
    <w:rsid w:val="00D905F1"/>
    <w:rsid w:val="00DF56DD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7C67"/>
  <w15:chartTrackingRefBased/>
  <w15:docId w15:val="{C804FCC4-CDB4-4559-9059-D06E2919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s-E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Fecha">
    <w:name w:val="Date"/>
    <w:basedOn w:val="Normal"/>
    <w:next w:val="Direccin"/>
    <w:link w:val="Fecha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2"/>
    <w:rsid w:val="00673C35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next w:val="Saludo"/>
    <w:uiPriority w:val="3"/>
    <w:qFormat/>
    <w:rsid w:val="00965D17"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AB1"/>
    <w:rPr>
      <w:rFonts w:eastAsiaTheme="minorEastAsia"/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0D5AB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DF56DD"/>
    <w:rPr>
      <w:color w:val="3A3836" w:themeColor="background2" w:themeShade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F56DD"/>
    <w:rPr>
      <w:i/>
      <w:iCs/>
      <w:color w:val="2A7B88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DF56DD"/>
    <w:rPr>
      <w:color w:val="2A7B88" w:themeColor="accent1" w:themeShade="BF"/>
      <w:u w:val="singl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F56DD"/>
    <w:rPr>
      <w:szCs w:val="16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F56DD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36B0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F56DD"/>
    <w:rPr>
      <w:rFonts w:ascii="Segoe UI" w:hAnsi="Segoe UI" w:cs="Segoe UI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B0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36B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36B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3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36B0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736B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36B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6B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736B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736B0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F5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nozgabriela3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Carta%20de%20presentaci&#243;n%20(azul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(azul)</Template>
  <TotalTime>43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Alumno</dc:creator>
  <cp:keywords/>
  <dc:description/>
  <cp:lastModifiedBy>Gaby Muñoz  Gil</cp:lastModifiedBy>
  <cp:revision>1</cp:revision>
  <dcterms:created xsi:type="dcterms:W3CDTF">2021-10-30T00:26:00Z</dcterms:created>
  <dcterms:modified xsi:type="dcterms:W3CDTF">2021-10-30T01:10:00Z</dcterms:modified>
</cp:coreProperties>
</file>