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807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9"/>
        <w:gridCol w:w="575"/>
        <w:gridCol w:w="2423"/>
        <w:gridCol w:w="1043"/>
        <w:gridCol w:w="6037"/>
      </w:tblGrid>
      <w:tr w:rsidR="00905C7E" w14:paraId="0B10B746" w14:textId="77777777" w:rsidTr="00630636">
        <w:trPr>
          <w:trHeight w:val="1867"/>
        </w:trPr>
        <w:tc>
          <w:tcPr>
            <w:tcW w:w="3727" w:type="dxa"/>
            <w:gridSpan w:val="3"/>
            <w:vMerge w:val="restart"/>
            <w:tcBorders>
              <w:bottom w:val="nil"/>
            </w:tcBorders>
          </w:tcPr>
          <w:p w14:paraId="4B52F738" w14:textId="760AF1DB" w:rsidR="00905C7E" w:rsidRDefault="00905C7E" w:rsidP="00FB19E5">
            <w:pPr>
              <w:pStyle w:val="Textoindependiente"/>
              <w:kinsoku w:val="0"/>
              <w:overflowPunct w:val="0"/>
              <w:ind w:left="-120"/>
              <w:rPr>
                <w:rFonts w:ascii="Times New Roman" w:hAnsi="Times New Roman"/>
              </w:rPr>
            </w:pPr>
          </w:p>
        </w:tc>
        <w:tc>
          <w:tcPr>
            <w:tcW w:w="1043" w:type="dxa"/>
            <w:vMerge w:val="restart"/>
            <w:tcBorders>
              <w:bottom w:val="nil"/>
            </w:tcBorders>
          </w:tcPr>
          <w:p w14:paraId="48E2ED32" w14:textId="35CAB3E0" w:rsidR="00905C7E" w:rsidRPr="0056708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  <w:color w:val="0F3955" w:themeColor="accent2"/>
              </w:rPr>
            </w:pPr>
          </w:p>
        </w:tc>
        <w:tc>
          <w:tcPr>
            <w:tcW w:w="6037" w:type="dxa"/>
            <w:tcBorders>
              <w:bottom w:val="nil"/>
            </w:tcBorders>
          </w:tcPr>
          <w:p w14:paraId="44B26670" w14:textId="76539914" w:rsidR="00905C7E" w:rsidRPr="00310F17" w:rsidRDefault="007E00B2" w:rsidP="007E00B2">
            <w:pPr>
              <w:pStyle w:val="Ttulo"/>
            </w:pPr>
            <w:r>
              <w:t xml:space="preserve">Antonella Paz </w:t>
            </w:r>
            <w:r w:rsidR="00905C7E" w:rsidRPr="00310F17">
              <w:rPr>
                <w:lang w:bidi="es-ES"/>
              </w:rPr>
              <w:br/>
            </w:r>
            <w:r>
              <w:t xml:space="preserve">Castro Rivas </w:t>
            </w:r>
          </w:p>
        </w:tc>
      </w:tr>
      <w:tr w:rsidR="00905C7E" w14:paraId="2FE02726" w14:textId="77777777" w:rsidTr="00630636">
        <w:trPr>
          <w:trHeight w:val="1610"/>
        </w:trPr>
        <w:tc>
          <w:tcPr>
            <w:tcW w:w="3727" w:type="dxa"/>
            <w:gridSpan w:val="3"/>
            <w:vMerge/>
            <w:tcBorders>
              <w:bottom w:val="nil"/>
            </w:tcBorders>
          </w:tcPr>
          <w:p w14:paraId="1B53B114" w14:textId="77777777" w:rsidR="00905C7E" w:rsidRDefault="00905C7E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1043" w:type="dxa"/>
            <w:vMerge/>
            <w:tcBorders>
              <w:bottom w:val="nil"/>
            </w:tcBorders>
          </w:tcPr>
          <w:p w14:paraId="74BD0C07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 w:val="restart"/>
            <w:tcBorders>
              <w:bottom w:val="nil"/>
            </w:tcBorders>
            <w:vAlign w:val="bottom"/>
          </w:tcPr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013ECC4B1E0149588E967E29E3406FE6"/>
              </w:placeholder>
              <w:temporary/>
              <w:showingPlcHdr/>
              <w15:appearance w15:val="hidden"/>
            </w:sdtPr>
            <w:sdtEndPr/>
            <w:sdtContent>
              <w:p w14:paraId="1383587D" w14:textId="77777777" w:rsidR="00905C7E" w:rsidRPr="00E572D6" w:rsidRDefault="00905C7E" w:rsidP="00A87EC9">
                <w:pPr>
                  <w:pStyle w:val="Ttulo2"/>
                  <w:spacing w:line="276" w:lineRule="auto"/>
                  <w:rPr>
                    <w:rFonts w:ascii="Calibri" w:hAnsi="Calibri" w:cs="Calibri"/>
                    <w:color w:val="0072C7"/>
                  </w:rPr>
                </w:pPr>
                <w:r w:rsidRPr="00AC6C7E">
                  <w:rPr>
                    <w:lang w:bidi="es-ES"/>
                  </w:rPr>
                  <w:t>Formación</w:t>
                </w:r>
              </w:p>
            </w:sdtContent>
          </w:sdt>
          <w:p w14:paraId="30E67546" w14:textId="002483EA" w:rsidR="00905C7E" w:rsidRDefault="009A0AFD" w:rsidP="00A87EC9">
            <w:pPr>
              <w:pStyle w:val="Nombredelaescuela"/>
              <w:spacing w:line="276" w:lineRule="auto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02C93001" wp14:editId="2DDCFE85">
                      <wp:simplePos x="0" y="0"/>
                      <wp:positionH relativeFrom="column">
                        <wp:posOffset>2605405</wp:posOffset>
                      </wp:positionH>
                      <wp:positionV relativeFrom="paragraph">
                        <wp:posOffset>-765175</wp:posOffset>
                      </wp:positionV>
                      <wp:extent cx="1294130" cy="367665"/>
                      <wp:effectExtent l="0" t="0" r="0" b="0"/>
                      <wp:wrapNone/>
                      <wp:docPr id="2" name="Cuadro de texto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4130" cy="3676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E73296" w14:textId="1048355F" w:rsidR="000764A7" w:rsidRPr="009A0AFD" w:rsidRDefault="000764A7">
                                  <w:pPr>
                                    <w:rPr>
                                      <w:color w:val="993366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9A0AFD">
                                    <w:rPr>
                                      <w:color w:val="993366"/>
                                      <w:sz w:val="28"/>
                                      <w:szCs w:val="28"/>
                                      <w:lang w:val="es-MX"/>
                                    </w:rPr>
                                    <w:t>21</w:t>
                                  </w:r>
                                  <w:r w:rsidR="009A0AFD" w:rsidRPr="009A0AFD">
                                    <w:rPr>
                                      <w:color w:val="993366"/>
                                      <w:sz w:val="28"/>
                                      <w:szCs w:val="28"/>
                                      <w:lang w:val="es-MX"/>
                                    </w:rPr>
                                    <w:t>/02/2004</w:t>
                                  </w:r>
                                </w:p>
                                <w:p w14:paraId="1BC0927C" w14:textId="77777777" w:rsidR="009A0AFD" w:rsidRDefault="009A0AF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C9300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margin-left:205.15pt;margin-top:-60.25pt;width:101.9pt;height:28.9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" filled="f" stroked="f" strokeweight=".5pt">
                      <v:textbox>
                        <w:txbxContent>
                          <w:p w14:paraId="61E73296" w14:textId="1048355F" w:rsidR="000764A7" w:rsidRPr="009A0AFD" w:rsidRDefault="000764A7">
                            <w:pPr>
                              <w:rPr>
                                <w:color w:val="993366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9A0AFD">
                              <w:rPr>
                                <w:color w:val="993366"/>
                                <w:sz w:val="28"/>
                                <w:szCs w:val="28"/>
                                <w:lang w:val="es-MX"/>
                              </w:rPr>
                              <w:t>21</w:t>
                            </w:r>
                            <w:r w:rsidR="009A0AFD" w:rsidRPr="009A0AFD">
                              <w:rPr>
                                <w:color w:val="993366"/>
                                <w:sz w:val="28"/>
                                <w:szCs w:val="28"/>
                                <w:lang w:val="es-MX"/>
                              </w:rPr>
                              <w:t>/02/2004</w:t>
                            </w:r>
                          </w:p>
                          <w:p w14:paraId="1BC0927C" w14:textId="77777777" w:rsidR="009A0AFD" w:rsidRDefault="009A0AFD"/>
                        </w:txbxContent>
                      </v:textbox>
                    </v:shape>
                  </w:pict>
                </mc:Fallback>
              </mc:AlternateContent>
            </w:r>
            <w:r w:rsidR="00750121">
              <w:t xml:space="preserve">Enseñanza </w:t>
            </w:r>
            <w:r w:rsidR="00186DC7">
              <w:t>B</w:t>
            </w:r>
            <w:r w:rsidR="00750121">
              <w:t xml:space="preserve">ásica </w:t>
            </w:r>
          </w:p>
          <w:p w14:paraId="142DCB4F" w14:textId="77777777" w:rsidR="00750121" w:rsidRDefault="00750121" w:rsidP="00A87EC9">
            <w:pPr>
              <w:pStyle w:val="Nombredelaescuela"/>
              <w:spacing w:line="276" w:lineRule="auto"/>
              <w:rPr>
                <w:b w:val="0"/>
              </w:rPr>
            </w:pPr>
            <w:r w:rsidRPr="00750121">
              <w:rPr>
                <w:b w:val="0"/>
              </w:rPr>
              <w:t xml:space="preserve">Liceo </w:t>
            </w:r>
            <w:r w:rsidR="00186DC7">
              <w:rPr>
                <w:b w:val="0"/>
              </w:rPr>
              <w:t>P</w:t>
            </w:r>
            <w:r w:rsidRPr="00750121">
              <w:rPr>
                <w:b w:val="0"/>
              </w:rPr>
              <w:t xml:space="preserve">olitécnico </w:t>
            </w:r>
            <w:r w:rsidR="00186DC7">
              <w:rPr>
                <w:b w:val="0"/>
              </w:rPr>
              <w:t>Particular</w:t>
            </w:r>
            <w:r w:rsidR="0024067F">
              <w:rPr>
                <w:b w:val="0"/>
              </w:rPr>
              <w:t>,</w:t>
            </w:r>
            <w:r w:rsidR="00146D30">
              <w:rPr>
                <w:b w:val="0"/>
              </w:rPr>
              <w:t xml:space="preserve"> </w:t>
            </w:r>
            <w:r w:rsidRPr="00750121">
              <w:rPr>
                <w:b w:val="0"/>
              </w:rPr>
              <w:t xml:space="preserve">pre-kínder a </w:t>
            </w:r>
            <w:r w:rsidR="0024067F">
              <w:rPr>
                <w:b w:val="0"/>
              </w:rPr>
              <w:t>3ro</w:t>
            </w:r>
            <w:r w:rsidRPr="00750121">
              <w:rPr>
                <w:b w:val="0"/>
              </w:rPr>
              <w:t xml:space="preserve"> básico</w:t>
            </w:r>
          </w:p>
          <w:p w14:paraId="3BDD571D" w14:textId="77777777" w:rsidR="00750121" w:rsidRDefault="00750121" w:rsidP="00A87EC9">
            <w:pPr>
              <w:pStyle w:val="Nombredelaescuela"/>
              <w:spacing w:line="276" w:lineRule="auto"/>
              <w:rPr>
                <w:b w:val="0"/>
              </w:rPr>
            </w:pPr>
            <w:r>
              <w:rPr>
                <w:b w:val="0"/>
              </w:rPr>
              <w:t>Colegio San Diego 402</w:t>
            </w:r>
            <w:r w:rsidR="00146D30">
              <w:rPr>
                <w:b w:val="0"/>
              </w:rPr>
              <w:t>,</w:t>
            </w:r>
            <w:r w:rsidR="0024067F">
              <w:rPr>
                <w:b w:val="0"/>
              </w:rPr>
              <w:t xml:space="preserve"> 4to a 8vo</w:t>
            </w:r>
            <w:r>
              <w:rPr>
                <w:b w:val="0"/>
              </w:rPr>
              <w:t xml:space="preserve"> básico </w:t>
            </w:r>
            <w:r w:rsidRPr="00750121">
              <w:rPr>
                <w:b w:val="0"/>
              </w:rPr>
              <w:t xml:space="preserve"> </w:t>
            </w:r>
          </w:p>
          <w:p w14:paraId="3563BCF7" w14:textId="77777777" w:rsidR="00750121" w:rsidRDefault="00146D30" w:rsidP="00A87EC9">
            <w:pPr>
              <w:pStyle w:val="Nombredelaescuela"/>
              <w:spacing w:line="276" w:lineRule="auto"/>
            </w:pPr>
            <w:r>
              <w:t xml:space="preserve">Enseñanza </w:t>
            </w:r>
            <w:r w:rsidR="00186DC7">
              <w:t>M</w:t>
            </w:r>
            <w:r>
              <w:t xml:space="preserve">edia </w:t>
            </w:r>
          </w:p>
          <w:p w14:paraId="4E5529DE" w14:textId="77777777" w:rsidR="00812EF6" w:rsidRDefault="00146D30" w:rsidP="00A87EC9">
            <w:pPr>
              <w:pStyle w:val="Nombredelaescuela"/>
              <w:spacing w:line="276" w:lineRule="auto"/>
              <w:rPr>
                <w:b w:val="0"/>
              </w:rPr>
            </w:pPr>
            <w:r>
              <w:rPr>
                <w:b w:val="0"/>
              </w:rPr>
              <w:t xml:space="preserve">Liceo </w:t>
            </w:r>
            <w:r w:rsidR="0024067F">
              <w:rPr>
                <w:b w:val="0"/>
              </w:rPr>
              <w:t xml:space="preserve">Tajamar de </w:t>
            </w:r>
            <w:r w:rsidR="00812EF6">
              <w:rPr>
                <w:b w:val="0"/>
              </w:rPr>
              <w:t>P</w:t>
            </w:r>
            <w:r w:rsidR="0024067F">
              <w:rPr>
                <w:b w:val="0"/>
              </w:rPr>
              <w:t>rovidencia</w:t>
            </w:r>
            <w:r w:rsidR="00812EF6">
              <w:rPr>
                <w:b w:val="0"/>
              </w:rPr>
              <w:t xml:space="preserve"> B-42</w:t>
            </w:r>
            <w:r w:rsidR="0024067F">
              <w:rPr>
                <w:b w:val="0"/>
              </w:rPr>
              <w:t>, 1ro</w:t>
            </w:r>
            <w:r w:rsidR="00812EF6">
              <w:rPr>
                <w:b w:val="0"/>
              </w:rPr>
              <w:t>.</w:t>
            </w:r>
            <w:r w:rsidR="0024067F">
              <w:rPr>
                <w:b w:val="0"/>
              </w:rPr>
              <w:t xml:space="preserve"> a 4to</w:t>
            </w:r>
            <w:r w:rsidR="00812EF6">
              <w:rPr>
                <w:b w:val="0"/>
              </w:rPr>
              <w:t>.</w:t>
            </w:r>
          </w:p>
          <w:p w14:paraId="34341732" w14:textId="77777777" w:rsidR="00DA2EDE" w:rsidRDefault="00812EF6" w:rsidP="00A87EC9">
            <w:pPr>
              <w:pStyle w:val="Nombredelaescuela"/>
              <w:spacing w:line="276" w:lineRule="auto"/>
              <w:rPr>
                <w:b w:val="0"/>
              </w:rPr>
            </w:pPr>
            <w:r>
              <w:rPr>
                <w:b w:val="0"/>
              </w:rPr>
              <w:t>Actualmente me encuentro cursando 4to. M</w:t>
            </w:r>
            <w:r w:rsidR="0024067F">
              <w:rPr>
                <w:b w:val="0"/>
              </w:rPr>
              <w:t>edio</w:t>
            </w:r>
            <w:r>
              <w:rPr>
                <w:b w:val="0"/>
              </w:rPr>
              <w:t>.</w:t>
            </w:r>
          </w:p>
          <w:p w14:paraId="4D6AA212" w14:textId="77777777" w:rsidR="00FB19E5" w:rsidRPr="00FB19E5" w:rsidRDefault="00FB19E5" w:rsidP="00A87EC9">
            <w:pPr>
              <w:pStyle w:val="Nombredelaescuela"/>
              <w:spacing w:line="276" w:lineRule="auto"/>
              <w:rPr>
                <w:b w:val="0"/>
              </w:rPr>
            </w:pPr>
          </w:p>
          <w:p w14:paraId="0ED85C44" w14:textId="77777777" w:rsidR="0047385F" w:rsidRDefault="00DA2EDE" w:rsidP="00A87EC9">
            <w:pPr>
              <w:pStyle w:val="Ttulo2"/>
              <w:spacing w:line="27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Objetivo:</w:t>
            </w:r>
          </w:p>
          <w:p w14:paraId="1D585A5F" w14:textId="77777777" w:rsidR="00DA2EDE" w:rsidRPr="00DA2EDE" w:rsidRDefault="00DA2EDE" w:rsidP="00A87EC9">
            <w:pPr>
              <w:spacing w:line="276" w:lineRule="auto"/>
            </w:pPr>
            <w:r>
              <w:t>Adquirir experiencia en el área laboral, para así poder mejorar mis</w:t>
            </w:r>
            <w:r w:rsidR="00493A62">
              <w:t xml:space="preserve"> conocimientos.</w:t>
            </w:r>
          </w:p>
          <w:p w14:paraId="618FB4CB" w14:textId="77777777" w:rsidR="00905C7E" w:rsidRPr="007E00B2" w:rsidRDefault="00905C7E" w:rsidP="00A87EC9">
            <w:pPr>
              <w:spacing w:line="276" w:lineRule="auto"/>
              <w:rPr>
                <w:rFonts w:ascii="Calibri" w:hAnsi="Calibri" w:cs="Calibri"/>
              </w:rPr>
            </w:pPr>
          </w:p>
          <w:sdt>
            <w:sdtPr>
              <w:rPr>
                <w:rFonts w:ascii="Calibri" w:hAnsi="Calibri" w:cs="Calibri"/>
                <w:color w:val="0072C7"/>
              </w:rPr>
              <w:id w:val="1196195576"/>
              <w:placeholder>
                <w:docPart w:val="DC6140AA0B524DFE99824E392302564A"/>
              </w:placeholder>
              <w:temporary/>
              <w:showingPlcHdr/>
              <w15:appearance w15:val="hidden"/>
            </w:sdtPr>
            <w:sdtEndPr/>
            <w:sdtContent>
              <w:p w14:paraId="6117B81F" w14:textId="77777777" w:rsidR="007E00B2" w:rsidRPr="0047385F" w:rsidRDefault="007E00B2" w:rsidP="00A87EC9">
                <w:pPr>
                  <w:pStyle w:val="Ttulo2"/>
                  <w:spacing w:line="276" w:lineRule="auto"/>
                  <w:rPr>
                    <w:rFonts w:ascii="Calibri" w:hAnsi="Calibri" w:cs="Calibri"/>
                    <w:color w:val="0072C7"/>
                  </w:rPr>
                </w:pPr>
                <w:r w:rsidRPr="00AC6C7E">
                  <w:rPr>
                    <w:lang w:bidi="es-ES"/>
                  </w:rPr>
                  <w:t>Experiencia</w:t>
                </w:r>
              </w:p>
            </w:sdtContent>
          </w:sdt>
          <w:p w14:paraId="65FF5813" w14:textId="77777777" w:rsidR="00DB6B99" w:rsidRDefault="00186DC7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-D</w:t>
            </w:r>
            <w:r w:rsidR="00DB6B99">
              <w:rPr>
                <w:rFonts w:ascii="Calibri" w:hAnsi="Calibri" w:cs="Calibri"/>
                <w:sz w:val="24"/>
                <w:szCs w:val="24"/>
              </w:rPr>
              <w:t>elegada de curso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 5to a 8vo básico 2014 -2017.</w:t>
            </w:r>
          </w:p>
          <w:p w14:paraId="0FE2B070" w14:textId="77777777" w:rsidR="00DB6B99" w:rsidRDefault="00DB6B99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-S</w:t>
            </w:r>
            <w:r w:rsidR="00186DC7">
              <w:rPr>
                <w:rFonts w:ascii="Calibri" w:hAnsi="Calibri" w:cs="Calibri"/>
                <w:sz w:val="24"/>
                <w:szCs w:val="24"/>
              </w:rPr>
              <w:t>ecretaria de curso</w:t>
            </w:r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 w:rsidR="00186DC7">
              <w:rPr>
                <w:rFonts w:ascii="Calibri" w:hAnsi="Calibri" w:cs="Calibri"/>
                <w:sz w:val="24"/>
                <w:szCs w:val="24"/>
              </w:rPr>
              <w:t xml:space="preserve">1ro a 2do medio </w:t>
            </w:r>
            <w:r>
              <w:rPr>
                <w:rFonts w:ascii="Calibri" w:hAnsi="Calibri" w:cs="Calibri"/>
                <w:sz w:val="24"/>
                <w:szCs w:val="24"/>
              </w:rPr>
              <w:t>2018-2</w:t>
            </w:r>
            <w:r w:rsidR="00186DC7">
              <w:rPr>
                <w:rFonts w:ascii="Calibri" w:hAnsi="Calibri" w:cs="Calibri"/>
                <w:sz w:val="24"/>
                <w:szCs w:val="24"/>
              </w:rPr>
              <w:t>0</w:t>
            </w:r>
            <w:r>
              <w:rPr>
                <w:rFonts w:ascii="Calibri" w:hAnsi="Calibri" w:cs="Calibri"/>
                <w:sz w:val="24"/>
                <w:szCs w:val="24"/>
              </w:rPr>
              <w:t>19</w:t>
            </w:r>
            <w:r w:rsidR="00186DC7">
              <w:rPr>
                <w:rFonts w:ascii="Calibri" w:hAnsi="Calibri" w:cs="Calibri"/>
                <w:sz w:val="24"/>
                <w:szCs w:val="24"/>
              </w:rPr>
              <w:t>.</w:t>
            </w:r>
          </w:p>
          <w:p w14:paraId="069782DF" w14:textId="77777777" w:rsidR="00AF0208" w:rsidRDefault="0047385F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Trabajo</w:t>
            </w:r>
            <w:r w:rsidR="00493A62">
              <w:rPr>
                <w:rFonts w:ascii="Calibri" w:hAnsi="Calibri" w:cs="Calibri"/>
                <w:sz w:val="24"/>
                <w:szCs w:val="24"/>
              </w:rPr>
              <w:t>:</w:t>
            </w:r>
          </w:p>
          <w:p w14:paraId="7D8451BE" w14:textId="77777777" w:rsidR="00AF0208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</w:t>
            </w:r>
            <w:r w:rsidR="00AF0208">
              <w:rPr>
                <w:rFonts w:ascii="Calibri" w:hAnsi="Calibri" w:cs="Calibri"/>
                <w:sz w:val="24"/>
                <w:szCs w:val="24"/>
              </w:rPr>
              <w:t>Vendedora en Fotografías Rivas, negocio familiar.</w:t>
            </w:r>
          </w:p>
          <w:p w14:paraId="5840D0B8" w14:textId="77777777" w:rsidR="00812EF6" w:rsidRDefault="00AF0208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Encargada de:  Atención de Publico, Vender y promocionar los distintos productos, además </w:t>
            </w:r>
            <w:r w:rsidR="00812EF6">
              <w:rPr>
                <w:rFonts w:ascii="Calibri" w:hAnsi="Calibri" w:cs="Calibri"/>
                <w:sz w:val="24"/>
                <w:szCs w:val="24"/>
              </w:rPr>
              <w:t xml:space="preserve">realizo labores de </w:t>
            </w:r>
            <w:r>
              <w:rPr>
                <w:rFonts w:ascii="Calibri" w:hAnsi="Calibri" w:cs="Calibri"/>
                <w:sz w:val="24"/>
                <w:szCs w:val="24"/>
              </w:rPr>
              <w:t>Printero</w:t>
            </w:r>
            <w:r w:rsidR="00812EF6">
              <w:rPr>
                <w:rFonts w:ascii="Calibri" w:hAnsi="Calibri" w:cs="Calibri"/>
                <w:sz w:val="24"/>
                <w:szCs w:val="24"/>
              </w:rPr>
              <w:t>, octubre a diciembre (2020).</w:t>
            </w:r>
          </w:p>
          <w:p w14:paraId="499415DC" w14:textId="77777777" w:rsidR="0047385F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-Vendedora de Ropa Deportiva, negocio</w:t>
            </w:r>
            <w:r w:rsidR="0047385F">
              <w:rPr>
                <w:rFonts w:ascii="Calibri" w:hAnsi="Calibri" w:cs="Calibri"/>
                <w:sz w:val="24"/>
                <w:szCs w:val="24"/>
              </w:rPr>
              <w:t xml:space="preserve"> familiar</w:t>
            </w:r>
            <w:r>
              <w:rPr>
                <w:rFonts w:ascii="Calibri" w:hAnsi="Calibri" w:cs="Calibri"/>
                <w:sz w:val="24"/>
                <w:szCs w:val="24"/>
              </w:rPr>
              <w:t>.</w:t>
            </w:r>
          </w:p>
          <w:p w14:paraId="51176BCB" w14:textId="77777777" w:rsidR="00DB6B99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Realizando labores de promociones a través de redes sociales y a su vez elaborando videos explicativos de productos de belleza para un emprendimiento familiar.</w:t>
            </w:r>
            <w:r w:rsidR="0047385F">
              <w:rPr>
                <w:rFonts w:ascii="Calibri" w:hAnsi="Calibri" w:cs="Calibri"/>
                <w:sz w:val="24"/>
                <w:szCs w:val="24"/>
              </w:rPr>
              <w:t xml:space="preserve"> </w:t>
            </w:r>
          </w:p>
          <w:p w14:paraId="0A8F208B" w14:textId="77777777" w:rsidR="00905C7E" w:rsidRPr="0056708E" w:rsidRDefault="00812EF6" w:rsidP="00A87EC9">
            <w:pPr>
              <w:spacing w:line="276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(diciembre 2020 a enero 2021).</w:t>
            </w:r>
          </w:p>
        </w:tc>
      </w:tr>
      <w:tr w:rsidR="00905C7E" w14:paraId="1514F28E" w14:textId="77777777" w:rsidTr="00630636">
        <w:trPr>
          <w:trHeight w:val="1179"/>
        </w:trPr>
        <w:tc>
          <w:tcPr>
            <w:tcW w:w="729" w:type="dxa"/>
          </w:tcPr>
          <w:p w14:paraId="454AAE8D" w14:textId="77777777" w:rsidR="00905C7E" w:rsidRPr="0056708E" w:rsidRDefault="00905C7E">
            <w:pPr>
              <w:pStyle w:val="Textoindependiente"/>
              <w:kinsoku w:val="0"/>
              <w:overflowPunct w:val="0"/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2998" w:type="dxa"/>
            <w:gridSpan w:val="2"/>
          </w:tcPr>
          <w:p w14:paraId="5D173794" w14:textId="467348C9" w:rsidR="00905C7E" w:rsidRPr="0056708E" w:rsidRDefault="00905C7E">
            <w:pPr>
              <w:pStyle w:val="Textoindependiente"/>
              <w:kinsoku w:val="0"/>
              <w:overflowPunct w:val="0"/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1043" w:type="dxa"/>
            <w:vMerge/>
          </w:tcPr>
          <w:p w14:paraId="5EBC193B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7120DEEC" w14:textId="77777777" w:rsidR="00905C7E" w:rsidRPr="00590471" w:rsidRDefault="00905C7E" w:rsidP="00222466"/>
        </w:tc>
      </w:tr>
      <w:tr w:rsidR="00905C7E" w14:paraId="6DC09A16" w14:textId="77777777" w:rsidTr="00630636">
        <w:trPr>
          <w:trHeight w:val="550"/>
        </w:trPr>
        <w:tc>
          <w:tcPr>
            <w:tcW w:w="729" w:type="dxa"/>
          </w:tcPr>
          <w:p w14:paraId="5FA9FDF0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177FBD8D" w14:textId="77777777" w:rsidR="00905C7E" w:rsidRPr="00376291" w:rsidRDefault="00905C7E" w:rsidP="006D79A8">
            <w:pPr>
              <w:pStyle w:val="Informacin"/>
              <w:jc w:val="center"/>
              <w:rPr>
                <w:rStyle w:val="Textoennegrita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49A01156" wp14:editId="1CC5DF72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AE0DF7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">
                      <v:shape id="Forma libre: Forma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bf678e [3206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1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2" w:type="dxa"/>
            <w:vAlign w:val="center"/>
          </w:tcPr>
          <w:p w14:paraId="1A978A24" w14:textId="77777777" w:rsidR="00905C7E" w:rsidRPr="00380FD1" w:rsidRDefault="00186DC7" w:rsidP="00380FD1">
            <w:pPr>
              <w:pStyle w:val="Informacin"/>
            </w:pPr>
            <w:r>
              <w:t>Cacique G</w:t>
            </w:r>
            <w:r w:rsidR="007E00B2">
              <w:t>uarcondo 3877</w:t>
            </w:r>
          </w:p>
          <w:p w14:paraId="429B383B" w14:textId="77777777" w:rsidR="00905C7E" w:rsidRPr="00380FD1" w:rsidRDefault="007E00B2" w:rsidP="007E00B2">
            <w:pPr>
              <w:pStyle w:val="Informacin"/>
            </w:pPr>
            <w:r>
              <w:t xml:space="preserve">Conchalí, Santiago. </w:t>
            </w:r>
          </w:p>
        </w:tc>
        <w:tc>
          <w:tcPr>
            <w:tcW w:w="1043" w:type="dxa"/>
            <w:vMerge/>
          </w:tcPr>
          <w:p w14:paraId="57C90F44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575B89C1" w14:textId="77777777" w:rsidR="00905C7E" w:rsidRDefault="00905C7E" w:rsidP="005801E5">
            <w:pPr>
              <w:pStyle w:val="Ttulo1"/>
            </w:pPr>
          </w:p>
        </w:tc>
      </w:tr>
      <w:tr w:rsidR="00905C7E" w14:paraId="65309412" w14:textId="77777777" w:rsidTr="00630636">
        <w:trPr>
          <w:trHeight w:val="185"/>
        </w:trPr>
        <w:tc>
          <w:tcPr>
            <w:tcW w:w="729" w:type="dxa"/>
          </w:tcPr>
          <w:p w14:paraId="10E42A31" w14:textId="77777777" w:rsidR="00905C7E" w:rsidRPr="00376291" w:rsidRDefault="00905C7E" w:rsidP="00222466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98" w:type="dxa"/>
            <w:gridSpan w:val="2"/>
            <w:vAlign w:val="center"/>
          </w:tcPr>
          <w:p w14:paraId="1C33585E" w14:textId="77777777" w:rsidR="00905C7E" w:rsidRPr="00376291" w:rsidRDefault="00905C7E" w:rsidP="00222466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1043" w:type="dxa"/>
            <w:vMerge/>
          </w:tcPr>
          <w:p w14:paraId="78D1DB52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25D7DC71" w14:textId="77777777" w:rsidR="00905C7E" w:rsidRDefault="00905C7E" w:rsidP="005801E5">
            <w:pPr>
              <w:pStyle w:val="Ttulo1"/>
            </w:pPr>
          </w:p>
        </w:tc>
      </w:tr>
      <w:tr w:rsidR="00905C7E" w14:paraId="120E0E2F" w14:textId="77777777" w:rsidTr="00630636">
        <w:trPr>
          <w:trHeight w:val="632"/>
        </w:trPr>
        <w:tc>
          <w:tcPr>
            <w:tcW w:w="729" w:type="dxa"/>
          </w:tcPr>
          <w:p w14:paraId="13AD5926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7C41BBC7" w14:textId="77777777" w:rsidR="00905C7E" w:rsidRPr="00376291" w:rsidRDefault="00905C7E" w:rsidP="006D79A8">
            <w:pPr>
              <w:pStyle w:val="Informaci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6E19CBAA" wp14:editId="6EA71BE3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A9590F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">
                      <v:shape id="Forma libre: Forma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b2606e [3207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3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2" w:type="dxa"/>
            <w:vAlign w:val="center"/>
          </w:tcPr>
          <w:p w14:paraId="00CDAB3F" w14:textId="77777777" w:rsidR="00905C7E" w:rsidRPr="00380FD1" w:rsidRDefault="007E00B2" w:rsidP="007E00B2">
            <w:pPr>
              <w:pStyle w:val="Informacin"/>
            </w:pPr>
            <w:r>
              <w:t>56 9 79625989</w:t>
            </w:r>
          </w:p>
        </w:tc>
        <w:tc>
          <w:tcPr>
            <w:tcW w:w="1043" w:type="dxa"/>
            <w:vMerge/>
          </w:tcPr>
          <w:p w14:paraId="6D2F3D5E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485222CE" w14:textId="77777777" w:rsidR="00905C7E" w:rsidRDefault="00905C7E" w:rsidP="005801E5">
            <w:pPr>
              <w:pStyle w:val="Ttulo1"/>
            </w:pPr>
          </w:p>
        </w:tc>
      </w:tr>
      <w:tr w:rsidR="00905C7E" w14:paraId="10B89CC8" w14:textId="77777777" w:rsidTr="00630636">
        <w:trPr>
          <w:trHeight w:val="185"/>
        </w:trPr>
        <w:tc>
          <w:tcPr>
            <w:tcW w:w="729" w:type="dxa"/>
          </w:tcPr>
          <w:p w14:paraId="4042D048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98" w:type="dxa"/>
            <w:gridSpan w:val="2"/>
            <w:vAlign w:val="center"/>
          </w:tcPr>
          <w:p w14:paraId="5E3D1E44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1043" w:type="dxa"/>
            <w:vMerge/>
          </w:tcPr>
          <w:p w14:paraId="69BEF4D0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5DC2AECB" w14:textId="77777777" w:rsidR="00905C7E" w:rsidRDefault="00905C7E" w:rsidP="005801E5">
            <w:pPr>
              <w:pStyle w:val="Ttulo1"/>
            </w:pPr>
          </w:p>
        </w:tc>
      </w:tr>
      <w:tr w:rsidR="00905C7E" w14:paraId="6C177E51" w14:textId="77777777" w:rsidTr="00630636">
        <w:trPr>
          <w:trHeight w:val="641"/>
        </w:trPr>
        <w:tc>
          <w:tcPr>
            <w:tcW w:w="729" w:type="dxa"/>
          </w:tcPr>
          <w:p w14:paraId="156361E0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20AE9137" w14:textId="77777777" w:rsidR="00905C7E" w:rsidRPr="00376291" w:rsidRDefault="00905C7E" w:rsidP="006D79A8">
            <w:pPr>
              <w:pStyle w:val="Informaci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1BE5B94C" wp14:editId="57024664">
                      <wp:extent cx="347980" cy="346075"/>
                      <wp:effectExtent l="0" t="0" r="0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7980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>
                                    <a:lumMod val="75000"/>
                                  </a:scheme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12CFCB" id="Grupo 24" o:spid="_x0000_s1026" alt="icono de correo electrónico" style="width:27.4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">
                      <v:shape id="Forma libre: Forma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9a4168 [24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 electrónico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5" o:title="Icono de correo electrónico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422" w:type="dxa"/>
            <w:vAlign w:val="center"/>
          </w:tcPr>
          <w:p w14:paraId="64059F5A" w14:textId="77777777" w:rsidR="00905C7E" w:rsidRPr="00186DC7" w:rsidRDefault="007E00B2" w:rsidP="007E00B2">
            <w:pPr>
              <w:pStyle w:val="Informacin"/>
              <w:rPr>
                <w:sz w:val="18"/>
                <w:szCs w:val="18"/>
              </w:rPr>
            </w:pPr>
            <w:r w:rsidRPr="00186DC7">
              <w:rPr>
                <w:sz w:val="18"/>
                <w:szCs w:val="18"/>
              </w:rPr>
              <w:t>antonellaxpaz@gmail.com</w:t>
            </w:r>
          </w:p>
        </w:tc>
        <w:tc>
          <w:tcPr>
            <w:tcW w:w="1043" w:type="dxa"/>
            <w:vMerge/>
          </w:tcPr>
          <w:p w14:paraId="46BF3EA0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31D24E6D" w14:textId="77777777" w:rsidR="00905C7E" w:rsidRDefault="00905C7E" w:rsidP="005801E5">
            <w:pPr>
              <w:pStyle w:val="Ttulo1"/>
            </w:pPr>
          </w:p>
        </w:tc>
      </w:tr>
      <w:tr w:rsidR="00905C7E" w14:paraId="7C9A39C8" w14:textId="77777777" w:rsidTr="00630636">
        <w:trPr>
          <w:trHeight w:val="176"/>
        </w:trPr>
        <w:tc>
          <w:tcPr>
            <w:tcW w:w="729" w:type="dxa"/>
          </w:tcPr>
          <w:p w14:paraId="5C55D7A5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98" w:type="dxa"/>
            <w:gridSpan w:val="2"/>
            <w:vAlign w:val="center"/>
          </w:tcPr>
          <w:p w14:paraId="643EB645" w14:textId="77777777" w:rsidR="00905C7E" w:rsidRPr="00376291" w:rsidRDefault="00905C7E" w:rsidP="00B6466C">
            <w:pPr>
              <w:pStyle w:val="Sinespaciado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1043" w:type="dxa"/>
            <w:vMerge/>
          </w:tcPr>
          <w:p w14:paraId="54E37365" w14:textId="77777777" w:rsidR="00905C7E" w:rsidRDefault="00905C7E" w:rsidP="00590471">
            <w:pPr>
              <w:pStyle w:val="Textoindependiente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34CECCF9" w14:textId="77777777" w:rsidR="00905C7E" w:rsidRDefault="00905C7E" w:rsidP="005801E5">
            <w:pPr>
              <w:pStyle w:val="Ttulo1"/>
            </w:pPr>
          </w:p>
        </w:tc>
      </w:tr>
      <w:tr w:rsidR="00905C7E" w14:paraId="0195233F" w14:textId="77777777" w:rsidTr="00630636">
        <w:trPr>
          <w:trHeight w:val="641"/>
        </w:trPr>
        <w:tc>
          <w:tcPr>
            <w:tcW w:w="729" w:type="dxa"/>
          </w:tcPr>
          <w:p w14:paraId="43A798E1" w14:textId="77777777" w:rsidR="00905C7E" w:rsidRDefault="00905C7E" w:rsidP="006D79A8">
            <w:pPr>
              <w:pStyle w:val="Informacin"/>
              <w:jc w:val="center"/>
              <w:rPr>
                <w:noProof/>
              </w:rPr>
            </w:pPr>
          </w:p>
        </w:tc>
        <w:tc>
          <w:tcPr>
            <w:tcW w:w="575" w:type="dxa"/>
            <w:tcMar>
              <w:left w:w="0" w:type="dxa"/>
              <w:right w:w="0" w:type="dxa"/>
            </w:tcMar>
            <w:vAlign w:val="center"/>
          </w:tcPr>
          <w:p w14:paraId="0FA0C6E2" w14:textId="77777777" w:rsidR="00905C7E" w:rsidRPr="00376291" w:rsidRDefault="00905C7E" w:rsidP="006D79A8">
            <w:pPr>
              <w:pStyle w:val="Informacin"/>
              <w:jc w:val="center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422" w:type="dxa"/>
            <w:vAlign w:val="center"/>
          </w:tcPr>
          <w:p w14:paraId="25FA8918" w14:textId="77777777" w:rsidR="00905C7E" w:rsidRPr="00380FD1" w:rsidRDefault="00905C7E" w:rsidP="00750121">
            <w:pPr>
              <w:pStyle w:val="Informacin"/>
            </w:pPr>
          </w:p>
        </w:tc>
        <w:tc>
          <w:tcPr>
            <w:tcW w:w="1043" w:type="dxa"/>
            <w:vMerge/>
          </w:tcPr>
          <w:p w14:paraId="176A3204" w14:textId="77777777" w:rsidR="00905C7E" w:rsidRDefault="00905C7E" w:rsidP="00A14C79">
            <w:pPr>
              <w:pStyle w:val="Informacin"/>
              <w:rPr>
                <w:rFonts w:ascii="Times New Roman" w:hAnsi="Times New Roman"/>
              </w:rPr>
            </w:pPr>
          </w:p>
        </w:tc>
        <w:tc>
          <w:tcPr>
            <w:tcW w:w="6037" w:type="dxa"/>
            <w:vMerge/>
          </w:tcPr>
          <w:p w14:paraId="600D8431" w14:textId="77777777" w:rsidR="00905C7E" w:rsidRDefault="00905C7E" w:rsidP="005801E5">
            <w:pPr>
              <w:pStyle w:val="Ttulo1"/>
            </w:pPr>
          </w:p>
        </w:tc>
      </w:tr>
      <w:tr w:rsidR="00905C7E" w14:paraId="70D92A18" w14:textId="77777777" w:rsidTr="00630636">
        <w:trPr>
          <w:trHeight w:val="2480"/>
        </w:trPr>
        <w:tc>
          <w:tcPr>
            <w:tcW w:w="729" w:type="dxa"/>
          </w:tcPr>
          <w:p w14:paraId="5175DA63" w14:textId="77777777" w:rsidR="00905C7E" w:rsidRPr="0056708E" w:rsidRDefault="00905C7E" w:rsidP="00222466">
            <w:pPr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2998" w:type="dxa"/>
            <w:gridSpan w:val="2"/>
          </w:tcPr>
          <w:p w14:paraId="3147F224" w14:textId="77777777" w:rsidR="00905C7E" w:rsidRPr="0056708E" w:rsidRDefault="00905C7E" w:rsidP="00222466">
            <w:pPr>
              <w:rPr>
                <w:rFonts w:ascii="Calibri" w:hAnsi="Calibri" w:cs="Calibri"/>
                <w:color w:val="0F3955" w:themeColor="accent2"/>
              </w:rPr>
            </w:pPr>
          </w:p>
        </w:tc>
        <w:tc>
          <w:tcPr>
            <w:tcW w:w="1043" w:type="dxa"/>
          </w:tcPr>
          <w:p w14:paraId="30211CC8" w14:textId="77777777" w:rsidR="00905C7E" w:rsidRDefault="00905C7E" w:rsidP="00222466"/>
        </w:tc>
        <w:tc>
          <w:tcPr>
            <w:tcW w:w="6037" w:type="dxa"/>
            <w:vMerge/>
          </w:tcPr>
          <w:p w14:paraId="0159E5FF" w14:textId="77777777" w:rsidR="00905C7E" w:rsidRDefault="00905C7E" w:rsidP="00222466"/>
        </w:tc>
      </w:tr>
    </w:tbl>
    <w:p w14:paraId="5630DF58" w14:textId="1CED4C2E" w:rsidR="007F5B63" w:rsidRPr="00CE1E3D" w:rsidRDefault="00376078" w:rsidP="00F90C09">
      <w:pPr>
        <w:pStyle w:val="Textoindependien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E39382A" wp14:editId="07A1AA56">
                <wp:simplePos x="0" y="0"/>
                <wp:positionH relativeFrom="column">
                  <wp:posOffset>-800735</wp:posOffset>
                </wp:positionH>
                <wp:positionV relativeFrom="paragraph">
                  <wp:posOffset>-7602665</wp:posOffset>
                </wp:positionV>
                <wp:extent cx="2419350" cy="2788285"/>
                <wp:effectExtent l="19050" t="0" r="19050" b="12065"/>
                <wp:wrapNone/>
                <wp:docPr id="40" name="Diagrama de flujo: co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5607">
                          <a:off x="0" y="0"/>
                          <a:ext cx="2419350" cy="2788285"/>
                        </a:xfrm>
                        <a:prstGeom prst="flowChartConnector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2BFEC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Diagrama de flujo: conector 40" o:spid="_x0000_s1026" type="#_x0000_t120" style="position:absolute;margin-left:-63.05pt;margin-top:-598.65pt;width:190.5pt;height:219.55pt;rotation:290114fd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" stroked="f" strokeweight="1pt">
                <v:fill r:id="rId17" o:title="" recolor="t" rotate="t" type="frame"/>
                <v:stroke joinstyle="miter"/>
              </v:shape>
            </w:pict>
          </mc:Fallback>
        </mc:AlternateContent>
      </w:r>
    </w:p>
    <w:sectPr w:rsidR="007F5B63" w:rsidRPr="00CE1E3D" w:rsidSect="00B90133">
      <w:headerReference w:type="default" r:id="rId18"/>
      <w:type w:val="continuous"/>
      <w:pgSz w:w="11906" w:h="16838" w:code="9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6F859" w14:textId="77777777" w:rsidR="007C04FE" w:rsidRDefault="007C04FE" w:rsidP="00590471">
      <w:r>
        <w:separator/>
      </w:r>
    </w:p>
  </w:endnote>
  <w:endnote w:type="continuationSeparator" w:id="0">
    <w:p w14:paraId="1AA2AFB8" w14:textId="77777777" w:rsidR="007C04FE" w:rsidRDefault="007C04FE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74A7D" w14:textId="77777777" w:rsidR="007C04FE" w:rsidRDefault="007C04FE" w:rsidP="00590471">
      <w:r>
        <w:separator/>
      </w:r>
    </w:p>
  </w:footnote>
  <w:footnote w:type="continuationSeparator" w:id="0">
    <w:p w14:paraId="127E48B6" w14:textId="77777777" w:rsidR="007C04FE" w:rsidRDefault="007C04FE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BD75D" w14:textId="77777777" w:rsidR="00590471" w:rsidRDefault="00310F17" w:rsidP="00060042">
    <w:pPr>
      <w:pStyle w:val="Textoindependiente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1BFECCF5" wp14:editId="1909891B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467725" cy="11176640"/>
              <wp:effectExtent l="0" t="0" r="9525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67725" cy="11176640"/>
                        <a:chOff x="0" y="-228600"/>
                        <a:chExt cx="8467725" cy="11176640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3">
                                  <a:lumMod val="75000"/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78812" y="-228600"/>
                          <a:ext cx="7588913" cy="262467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501265" y="1398269"/>
                          <a:ext cx="5946393" cy="9549771"/>
                          <a:chOff x="-2843041" y="-4769141"/>
                          <a:chExt cx="4866608" cy="7816684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182047" y="1072972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3">
                                  <a:lumMod val="75000"/>
                                  <a:alpha val="18000"/>
                                </a:schemeClr>
                              </a:gs>
                              <a:gs pos="100000">
                                <a:schemeClr val="accent3">
                                  <a:lumMod val="75000"/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212580" y="1399464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>
                              <a:lumMod val="75000"/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026060" y="1034255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397517" y="1910320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843041" y="-4769141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417406" y="976203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6DE0A1" id="Grupo 26" o:spid="_x0000_s1026" alt="&quot;&quot;" style="position:absolute;margin-left:-126.65pt;margin-top:-36pt;width:666.75pt;height:880.05pt;z-index:251657216" coordorigin=",-2286" coordsize="84677,111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">
              <v:group id="Grupo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orma libre: Forma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9a4168 [2406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788;top:-2286;width:7588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" fillcolor="#9a4168 [2406]" stroked="f"/>
              <v:group id="Grupo 12" o:spid="_x0000_s1031" style="position:absolute;left:25012;top:13982;width:59464;height:95498" coordorigin="-28430,-47691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orma libre: Forma 10" o:spid="_x0000_s1032" style="position:absolute;left:-1820;top:10729;width:22055;height:19746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fill opacity="11796f" color2="#9a4168 [2406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2125;top:13994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9a4168 [2406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0260;top:10342;width:7690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3975;top:19103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8430;top:-47691;width:4498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4174;top:9762;width:2808;height:2772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731f1c [3208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  <w:lang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B2606E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B2606E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savePreviewPicture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00B2"/>
    <w:rsid w:val="000103E7"/>
    <w:rsid w:val="00060042"/>
    <w:rsid w:val="000764A7"/>
    <w:rsid w:val="0008685D"/>
    <w:rsid w:val="000E1F89"/>
    <w:rsid w:val="00112FD7"/>
    <w:rsid w:val="0013418B"/>
    <w:rsid w:val="00146D30"/>
    <w:rsid w:val="00150ABD"/>
    <w:rsid w:val="00186DC7"/>
    <w:rsid w:val="00194BE2"/>
    <w:rsid w:val="00222466"/>
    <w:rsid w:val="0024067F"/>
    <w:rsid w:val="00263907"/>
    <w:rsid w:val="00276026"/>
    <w:rsid w:val="002B4549"/>
    <w:rsid w:val="002D5BB2"/>
    <w:rsid w:val="00310F17"/>
    <w:rsid w:val="003326CB"/>
    <w:rsid w:val="00376078"/>
    <w:rsid w:val="00376291"/>
    <w:rsid w:val="00380FD1"/>
    <w:rsid w:val="00383D02"/>
    <w:rsid w:val="0047385F"/>
    <w:rsid w:val="00493A62"/>
    <w:rsid w:val="004E0FF4"/>
    <w:rsid w:val="004E158A"/>
    <w:rsid w:val="00565C77"/>
    <w:rsid w:val="0056708E"/>
    <w:rsid w:val="005801E5"/>
    <w:rsid w:val="00590471"/>
    <w:rsid w:val="005D01FA"/>
    <w:rsid w:val="00630636"/>
    <w:rsid w:val="00675A2E"/>
    <w:rsid w:val="006D79A8"/>
    <w:rsid w:val="00750121"/>
    <w:rsid w:val="007575B6"/>
    <w:rsid w:val="007C04FE"/>
    <w:rsid w:val="007E00B2"/>
    <w:rsid w:val="007F5B63"/>
    <w:rsid w:val="00801697"/>
    <w:rsid w:val="00803A0A"/>
    <w:rsid w:val="00812EF6"/>
    <w:rsid w:val="00846CB9"/>
    <w:rsid w:val="008628FF"/>
    <w:rsid w:val="0086402A"/>
    <w:rsid w:val="008A1E6E"/>
    <w:rsid w:val="008C2CFC"/>
    <w:rsid w:val="00905C7E"/>
    <w:rsid w:val="00912DC8"/>
    <w:rsid w:val="009475DC"/>
    <w:rsid w:val="00967B93"/>
    <w:rsid w:val="009A0AFD"/>
    <w:rsid w:val="009B6A60"/>
    <w:rsid w:val="009E7BCF"/>
    <w:rsid w:val="00A31464"/>
    <w:rsid w:val="00A31B16"/>
    <w:rsid w:val="00A82A95"/>
    <w:rsid w:val="00A87EC9"/>
    <w:rsid w:val="00AA78C1"/>
    <w:rsid w:val="00AC6C7E"/>
    <w:rsid w:val="00AF0208"/>
    <w:rsid w:val="00B30AC0"/>
    <w:rsid w:val="00B6466C"/>
    <w:rsid w:val="00B749CB"/>
    <w:rsid w:val="00B90133"/>
    <w:rsid w:val="00C14078"/>
    <w:rsid w:val="00CE1E3D"/>
    <w:rsid w:val="00D053FA"/>
    <w:rsid w:val="00DA2EDE"/>
    <w:rsid w:val="00DB6B99"/>
    <w:rsid w:val="00E26AED"/>
    <w:rsid w:val="00E73AB8"/>
    <w:rsid w:val="00E90A60"/>
    <w:rsid w:val="00ED47F7"/>
    <w:rsid w:val="00EE7E09"/>
    <w:rsid w:val="00F0223C"/>
    <w:rsid w:val="00F3235D"/>
    <w:rsid w:val="00F878BD"/>
    <w:rsid w:val="00F90C09"/>
    <w:rsid w:val="00FB19E5"/>
    <w:rsid w:val="00FC03FE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284EE9B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Ttulo1">
    <w:name w:val="heading 1"/>
    <w:basedOn w:val="Normal"/>
    <w:next w:val="Normal"/>
    <w:link w:val="Ttulo1Car"/>
    <w:uiPriority w:val="9"/>
    <w:qFormat/>
    <w:rsid w:val="009B6A60"/>
    <w:pPr>
      <w:pBdr>
        <w:top w:val="single" w:sz="24" w:space="8" w:color="9A4168" w:themeColor="accent3" w:themeShade="BF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9A4168" w:themeColor="accent3" w:themeShade="BF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263907"/>
    <w:pPr>
      <w:kinsoku w:val="0"/>
      <w:overflowPunct w:val="0"/>
      <w:spacing w:before="200" w:after="120"/>
      <w:outlineLvl w:val="1"/>
    </w:pPr>
    <w:rPr>
      <w:rFonts w:asciiTheme="majorHAnsi" w:hAnsiTheme="majorHAnsi" w:cs="Georgia"/>
      <w:b/>
      <w:bCs/>
      <w:color w:val="672B46" w:themeColor="accent3" w:themeShade="80"/>
      <w:sz w:val="24"/>
      <w:szCs w:val="20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F0223C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EE7E09"/>
    <w:rPr>
      <w:rFonts w:asciiTheme="minorHAnsi" w:hAnsiTheme="minorHAnsi" w:cs="Georgia"/>
    </w:rPr>
  </w:style>
  <w:style w:type="character" w:customStyle="1" w:styleId="Ttulo1Car">
    <w:name w:val="Título 1 Car"/>
    <w:basedOn w:val="Fuentedeprrafopredeter"/>
    <w:link w:val="Ttulo1"/>
    <w:uiPriority w:val="9"/>
    <w:rsid w:val="009B6A60"/>
    <w:rPr>
      <w:rFonts w:asciiTheme="majorHAnsi" w:hAnsiTheme="majorHAnsi"/>
      <w:b/>
      <w:bCs/>
      <w:color w:val="9A4168" w:themeColor="accent3" w:themeShade="BF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Piedepgina">
    <w:name w:val="footer"/>
    <w:basedOn w:val="Normal"/>
    <w:link w:val="PiedepginaC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aconcuadrcula">
    <w:name w:val="Table Grid"/>
    <w:basedOn w:val="Tabla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9B6A60"/>
    <w:pPr>
      <w:pBdr>
        <w:bottom w:val="single" w:sz="24" w:space="8" w:color="9A4168" w:themeColor="accent3" w:themeShade="BF"/>
      </w:pBdr>
      <w:kinsoku w:val="0"/>
      <w:overflowPunct w:val="0"/>
      <w:spacing w:before="240" w:after="480"/>
    </w:pPr>
    <w:rPr>
      <w:rFonts w:asciiTheme="majorHAnsi" w:hAnsiTheme="majorHAnsi"/>
      <w:b/>
      <w:bCs/>
      <w:color w:val="9A4168" w:themeColor="accent3" w:themeShade="BF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9B6A60"/>
    <w:rPr>
      <w:rFonts w:asciiTheme="majorHAnsi" w:hAnsiTheme="majorHAnsi"/>
      <w:b/>
      <w:bCs/>
      <w:color w:val="9A4168" w:themeColor="accent3" w:themeShade="BF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AA78C1"/>
    <w:pPr>
      <w:kinsoku w:val="0"/>
      <w:overflowPunct w:val="0"/>
      <w:spacing w:before="4"/>
    </w:pPr>
    <w:rPr>
      <w:color w:val="8A434E" w:themeColor="accent4" w:themeShade="BF"/>
      <w:szCs w:val="17"/>
    </w:rPr>
  </w:style>
  <w:style w:type="paragraph" w:customStyle="1" w:styleId="Fechas">
    <w:name w:val="Fechas"/>
    <w:basedOn w:val="Textoindependiente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F0223C"/>
    <w:rPr>
      <w:b/>
      <w:bCs/>
      <w:color w:val="B2606E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222466"/>
    <w:rPr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222466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Sinespaciado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263907"/>
    <w:rPr>
      <w:rFonts w:asciiTheme="majorHAnsi" w:hAnsiTheme="majorHAnsi" w:cs="Georgia"/>
      <w:b/>
      <w:bCs/>
      <w:color w:val="672B46" w:themeColor="accent3" w:themeShade="80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aconvietas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Nombredelaescuela">
    <w:name w:val="Nombre de la escuela"/>
    <w:basedOn w:val="Normal"/>
    <w:uiPriority w:val="1"/>
    <w:rsid w:val="00905C7E"/>
    <w:rPr>
      <w:rFonts w:cs="Calibri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Plantillas\Curr&#237;culum%20v&#237;tae%20conjunto%20ros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3ECC4B1E0149588E967E29E3406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EEFC98-59D1-41D8-9ED0-84F21E67242C}"/>
      </w:docPartPr>
      <w:docPartBody>
        <w:p w:rsidR="0048084D" w:rsidRDefault="004A0252">
          <w:pPr>
            <w:pStyle w:val="013ECC4B1E0149588E967E29E3406FE6"/>
          </w:pPr>
          <w:r w:rsidRPr="00AC6C7E">
            <w:rPr>
              <w:lang w:bidi="es-ES"/>
            </w:rPr>
            <w:t>Formación</w:t>
          </w:r>
        </w:p>
      </w:docPartBody>
    </w:docPart>
    <w:docPart>
      <w:docPartPr>
        <w:name w:val="DC6140AA0B524DFE99824E39230256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D82994-C33F-4201-93F5-BFCC981AC166}"/>
      </w:docPartPr>
      <w:docPartBody>
        <w:p w:rsidR="0048084D" w:rsidRDefault="00D1530B" w:rsidP="00D1530B">
          <w:pPr>
            <w:pStyle w:val="DC6140AA0B524DFE99824E392302564A"/>
          </w:pPr>
          <w:r w:rsidRPr="00AC6C7E">
            <w:rPr>
              <w:lang w:bidi="es-ES"/>
            </w:rPr>
            <w:t>Experiencia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30B"/>
    <w:rsid w:val="00377386"/>
    <w:rsid w:val="0048084D"/>
    <w:rsid w:val="004A0252"/>
    <w:rsid w:val="00D1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13ECC4B1E0149588E967E29E3406FE6">
    <w:name w:val="013ECC4B1E0149588E967E29E3406FE6"/>
  </w:style>
  <w:style w:type="paragraph" w:customStyle="1" w:styleId="DC6140AA0B524DFE99824E392302564A">
    <w:name w:val="DC6140AA0B524DFE99824E392302564A"/>
    <w:rsid w:val="00D153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C2ACA914-5E8F-4278-8CB2-8B294269738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010555-7755-44A0-94C7-69AB0AE398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72DE2C6-57EA-413F-B116-F1503714698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conjunto rosa</Template>
  <TotalTime>0</TotalTime>
  <Pages>1</Pages>
  <Words>162</Words>
  <Characters>894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2021-08-04T23:52:00Z</dcterms:created>
  <dcterms:modified xsi:type="dcterms:W3CDTF">2021-08-05T00:55:00Z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