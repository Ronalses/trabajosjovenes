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D4910A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CAC7630" w14:textId="77777777" w:rsidR="001B2ABD" w:rsidRPr="0059649E" w:rsidRDefault="001B2ABD" w:rsidP="00905227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5F3F006E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3660CFB" w14:textId="77777777" w:rsidR="00905227" w:rsidRDefault="00905227" w:rsidP="001B2ABD">
            <w:pPr>
              <w:pStyle w:val="Ttulo"/>
              <w:rPr>
                <w:sz w:val="46"/>
                <w:szCs w:val="46"/>
              </w:rPr>
            </w:pPr>
          </w:p>
          <w:p w14:paraId="0F005282" w14:textId="3E6D5516" w:rsidR="001B2ABD" w:rsidRPr="006E3D4E" w:rsidRDefault="001A0036" w:rsidP="001B2ABD">
            <w:pPr>
              <w:pStyle w:val="Ttulo"/>
              <w:rPr>
                <w:sz w:val="46"/>
                <w:szCs w:val="46"/>
              </w:rPr>
            </w:pPr>
            <w:r w:rsidRPr="006E3D4E">
              <w:rPr>
                <w:sz w:val="46"/>
                <w:szCs w:val="46"/>
              </w:rPr>
              <w:t>Valentina Venegas López</w:t>
            </w:r>
          </w:p>
          <w:p w14:paraId="7E0E316C" w14:textId="77777777" w:rsidR="001B2ABD" w:rsidRPr="006E3D4E" w:rsidRDefault="006E3D4E" w:rsidP="001B2ABD">
            <w:pPr>
              <w:pStyle w:val="Subttulo"/>
              <w:rPr>
                <w:sz w:val="24"/>
                <w:szCs w:val="24"/>
              </w:rPr>
            </w:pPr>
            <w:r w:rsidRPr="0022059C">
              <w:rPr>
                <w:spacing w:val="86"/>
                <w:sz w:val="24"/>
                <w:szCs w:val="24"/>
              </w:rPr>
              <w:t>20.238.804-</w:t>
            </w:r>
            <w:r w:rsidRPr="0022059C">
              <w:rPr>
                <w:spacing w:val="4"/>
                <w:sz w:val="24"/>
                <w:szCs w:val="24"/>
              </w:rPr>
              <w:t>3</w:t>
            </w:r>
          </w:p>
          <w:p w14:paraId="46312E82" w14:textId="47B52501" w:rsidR="006E3D4E" w:rsidRDefault="006E3D4E" w:rsidP="006E3D4E">
            <w:r>
              <w:t>2</w:t>
            </w:r>
            <w:r w:rsidR="00A764F1">
              <w:t>2</w:t>
            </w:r>
            <w:r>
              <w:t xml:space="preserve"> años </w:t>
            </w:r>
          </w:p>
          <w:p w14:paraId="1A69F0D6" w14:textId="44F315E4" w:rsidR="006E3D4E" w:rsidRPr="006E3D4E" w:rsidRDefault="00905227" w:rsidP="006E3D4E">
            <w:r>
              <w:t xml:space="preserve">Sebastopol #620, San Miguel </w:t>
            </w:r>
          </w:p>
        </w:tc>
      </w:tr>
      <w:tr w:rsidR="001B2ABD" w:rsidRPr="0059649E" w14:paraId="20A970B2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221DB36D5D34C60A44F82A4B0270A3C"/>
              </w:placeholder>
              <w:temporary/>
              <w:showingPlcHdr/>
              <w15:appearance w15:val="hidden"/>
            </w:sdtPr>
            <w:sdtEndPr/>
            <w:sdtContent>
              <w:p w14:paraId="271047AF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369AD1D4" w14:textId="18B6314A" w:rsidR="00036450" w:rsidRPr="0059649E" w:rsidRDefault="006E3D4E" w:rsidP="00E954F8">
            <w:r>
              <w:t>Persona comprometida responsable</w:t>
            </w:r>
            <w:r w:rsidR="00905227">
              <w:t>,</w:t>
            </w:r>
            <w:r>
              <w:t xml:space="preserve"> Capacitada para trabajar en equipo, con iniciativa para poder lograr objetivos propuestos y así llegar a las metas de manera efectiva </w:t>
            </w:r>
            <w:r w:rsidR="00E954F8" w:rsidRPr="00E954F8">
              <w:t xml:space="preserve">Comprometida a utilizar </w:t>
            </w:r>
            <w:r w:rsidR="00A764F1">
              <w:t xml:space="preserve">mi </w:t>
            </w:r>
            <w:r w:rsidR="00E954F8" w:rsidRPr="00E954F8">
              <w:t xml:space="preserve">conocimiento y </w:t>
            </w:r>
            <w:r w:rsidR="00C91E69">
              <w:t>experiencia</w:t>
            </w:r>
            <w:r w:rsidR="00E954F8" w:rsidRPr="00E954F8">
              <w:t xml:space="preserve"> en el sector para fomentar una relación de confianza </w:t>
            </w:r>
            <w:r>
              <w:t>en el equipo</w:t>
            </w:r>
          </w:p>
          <w:p w14:paraId="6C706FE7" w14:textId="77777777" w:rsidR="00036450" w:rsidRPr="0059649E" w:rsidRDefault="00036450" w:rsidP="00036450"/>
          <w:sdt>
            <w:sdtPr>
              <w:id w:val="-1954003311"/>
              <w:placeholder>
                <w:docPart w:val="F6952BE9C1764B28AA14C2084E62EA2F"/>
              </w:placeholder>
              <w:temporary/>
              <w:showingPlcHdr/>
              <w15:appearance w15:val="hidden"/>
            </w:sdtPr>
            <w:sdtEndPr/>
            <w:sdtContent>
              <w:p w14:paraId="3081F278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9CCD1B536F624AB3BCCB77DECEC0070A"/>
              </w:placeholder>
              <w:temporary/>
              <w:showingPlcHdr/>
              <w15:appearance w15:val="hidden"/>
            </w:sdtPr>
            <w:sdtEndPr/>
            <w:sdtContent>
              <w:p w14:paraId="043FC1AF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1CF6131E" w14:textId="77777777" w:rsidR="004D3011" w:rsidRPr="0059649E" w:rsidRDefault="001A0036" w:rsidP="004D3011">
            <w:r>
              <w:t>9 - 20385756</w:t>
            </w:r>
          </w:p>
          <w:p w14:paraId="274836BF" w14:textId="77777777" w:rsidR="004D3011" w:rsidRPr="0059649E" w:rsidRDefault="004D3011" w:rsidP="004D3011"/>
          <w:sdt>
            <w:sdtPr>
              <w:id w:val="-240260293"/>
              <w:placeholder>
                <w:docPart w:val="4E54D65D33F94652A01F1E0255FC1E32"/>
              </w:placeholder>
              <w:temporary/>
              <w:showingPlcHdr/>
              <w15:appearance w15:val="hidden"/>
            </w:sdtPr>
            <w:sdtEndPr/>
            <w:sdtContent>
              <w:p w14:paraId="186916DB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29E7E64" w14:textId="77777777" w:rsidR="00E954F8" w:rsidRDefault="00E954F8" w:rsidP="004D3011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0BCAD14" w14:textId="5C11E965" w:rsidR="00905227" w:rsidRDefault="00774B05" w:rsidP="00905227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9" w:history="1">
              <w:r w:rsidR="00905227" w:rsidRPr="005E681D">
                <w:rPr>
                  <w:rStyle w:val="Hipervnculo"/>
                  <w:szCs w:val="18"/>
                </w:rPr>
                <w:t>Valentinavenegaslopez22@gmail.com</w:t>
              </w:r>
            </w:hyperlink>
          </w:p>
          <w:p w14:paraId="3B4BE7D8" w14:textId="77777777" w:rsidR="00905227" w:rsidRDefault="00905227" w:rsidP="00905227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9946635" w14:textId="6BAF3332" w:rsidR="004D3011" w:rsidRPr="00905227" w:rsidRDefault="00E954F8" w:rsidP="00905227">
            <w:pPr>
              <w:rPr>
                <w:b/>
                <w:bCs/>
                <w:color w:val="548AB7" w:themeColor="accent1" w:themeShade="BF"/>
                <w:sz w:val="20"/>
                <w:szCs w:val="20"/>
                <w:u w:val="single"/>
              </w:rPr>
            </w:pPr>
            <w:r w:rsidRPr="00905227">
              <w:rPr>
                <w:b/>
                <w:bCs/>
                <w:color w:val="548AB7" w:themeColor="accent1" w:themeShade="BF"/>
                <w:sz w:val="20"/>
                <w:szCs w:val="20"/>
              </w:rPr>
              <w:t>Aptitudes</w:t>
            </w:r>
          </w:p>
          <w:p w14:paraId="3D21BF2B" w14:textId="77777777" w:rsidR="00E954F8" w:rsidRDefault="00E954F8" w:rsidP="00E954F8">
            <w:pPr>
              <w:pStyle w:val="Prrafodelista"/>
              <w:numPr>
                <w:ilvl w:val="0"/>
                <w:numId w:val="15"/>
              </w:numPr>
            </w:pPr>
            <w:r w:rsidRPr="00E954F8">
              <w:t>Capacidad de trabajar perfectamente en equipo</w:t>
            </w:r>
          </w:p>
          <w:p w14:paraId="52AFAC23" w14:textId="77777777" w:rsidR="00E954F8" w:rsidRDefault="00E954F8" w:rsidP="00E954F8">
            <w:pPr>
              <w:pStyle w:val="Prrafodelista"/>
              <w:numPr>
                <w:ilvl w:val="0"/>
                <w:numId w:val="15"/>
              </w:numPr>
            </w:pPr>
            <w:r w:rsidRPr="00E954F8">
              <w:t>Persona responsable</w:t>
            </w:r>
          </w:p>
          <w:p w14:paraId="386B9A8D" w14:textId="55DC858A" w:rsidR="004D3011" w:rsidRDefault="00E954F8" w:rsidP="004D3011">
            <w:pPr>
              <w:pStyle w:val="Prrafodelista"/>
              <w:numPr>
                <w:ilvl w:val="0"/>
                <w:numId w:val="15"/>
              </w:numPr>
            </w:pPr>
            <w:r w:rsidRPr="00E954F8">
              <w:t>Empática con los clientes y con mi equipo de trabajo</w:t>
            </w:r>
          </w:p>
          <w:p w14:paraId="07FBD24F" w14:textId="7A53B43F" w:rsidR="00A764F1" w:rsidRDefault="00A764F1" w:rsidP="004D3011">
            <w:pPr>
              <w:pStyle w:val="Prrafodelista"/>
              <w:numPr>
                <w:ilvl w:val="0"/>
                <w:numId w:val="15"/>
              </w:numPr>
            </w:pPr>
            <w:r>
              <w:t xml:space="preserve">Responsable </w:t>
            </w:r>
          </w:p>
          <w:p w14:paraId="7836E139" w14:textId="605AA466" w:rsidR="00A764F1" w:rsidRDefault="00A764F1" w:rsidP="004D3011">
            <w:pPr>
              <w:pStyle w:val="Prrafodelista"/>
              <w:numPr>
                <w:ilvl w:val="0"/>
                <w:numId w:val="15"/>
              </w:numPr>
            </w:pPr>
            <w:r>
              <w:t xml:space="preserve">Dinámica </w:t>
            </w:r>
          </w:p>
          <w:p w14:paraId="1061D04C" w14:textId="77777777" w:rsidR="00A764F1" w:rsidRDefault="00A764F1" w:rsidP="00A764F1">
            <w:pPr>
              <w:pStyle w:val="Prrafodelista"/>
            </w:pPr>
          </w:p>
          <w:p w14:paraId="4B5BE90A" w14:textId="20080871" w:rsidR="0022059C" w:rsidRDefault="0022059C" w:rsidP="00905227">
            <w:pPr>
              <w:ind w:left="360"/>
            </w:pPr>
          </w:p>
          <w:p w14:paraId="1D392299" w14:textId="77777777" w:rsidR="004D3011" w:rsidRPr="0059649E" w:rsidRDefault="004D3011" w:rsidP="004D3011"/>
          <w:p w14:paraId="33F10626" w14:textId="110851CC" w:rsidR="004D3011" w:rsidRPr="00355816" w:rsidRDefault="00355816" w:rsidP="004D3011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 w:rsidRPr="00355816">
              <w:rPr>
                <w:b/>
                <w:bCs/>
                <w:color w:val="548AB7" w:themeColor="accent1" w:themeShade="BF"/>
                <w:sz w:val="20"/>
                <w:szCs w:val="20"/>
              </w:rPr>
              <w:t>Experiencia</w:t>
            </w:r>
          </w:p>
          <w:p w14:paraId="0736BE5A" w14:textId="436B4F6C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>Atención al cliente</w:t>
            </w:r>
          </w:p>
          <w:p w14:paraId="06D2C944" w14:textId="3FB545B3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Experiencia en cafetería </w:t>
            </w:r>
          </w:p>
          <w:p w14:paraId="283FBEC4" w14:textId="6A6AA3E9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Reposición </w:t>
            </w:r>
          </w:p>
          <w:p w14:paraId="181F1363" w14:textId="5F0F02CC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Orden y limpieza </w:t>
            </w:r>
          </w:p>
          <w:p w14:paraId="5DEB3A1A" w14:textId="7A470268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Experiencia en caja </w:t>
            </w:r>
          </w:p>
          <w:p w14:paraId="200DAAB2" w14:textId="77777777" w:rsidR="00355816" w:rsidRPr="0059649E" w:rsidRDefault="00355816" w:rsidP="00BD57F1">
            <w:pPr>
              <w:pStyle w:val="Prrafodelista"/>
            </w:pPr>
          </w:p>
          <w:p w14:paraId="4085ACFB" w14:textId="77777777" w:rsidR="004D3011" w:rsidRPr="0059649E" w:rsidRDefault="004D3011" w:rsidP="004D3011"/>
        </w:tc>
        <w:tc>
          <w:tcPr>
            <w:tcW w:w="720" w:type="dxa"/>
          </w:tcPr>
          <w:p w14:paraId="6349F678" w14:textId="77777777" w:rsidR="001B2ABD" w:rsidRPr="00E954F8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DEA8A71394C4253ADB5D19BAA6ECD0C"/>
              </w:placeholder>
              <w:temporary/>
              <w:showingPlcHdr/>
              <w15:appearance w15:val="hidden"/>
            </w:sdtPr>
            <w:sdtEndPr/>
            <w:sdtContent>
              <w:p w14:paraId="278138E8" w14:textId="77777777" w:rsidR="001B2ABD" w:rsidRPr="00E954F8" w:rsidRDefault="00E25A26" w:rsidP="00036450">
                <w:pPr>
                  <w:pStyle w:val="Ttulo2"/>
                </w:pPr>
                <w:r w:rsidRPr="00E954F8">
                  <w:rPr>
                    <w:lang w:bidi="es-ES"/>
                  </w:rPr>
                  <w:t>EDUCACIÓN</w:t>
                </w:r>
              </w:p>
            </w:sdtContent>
          </w:sdt>
          <w:p w14:paraId="2370D18F" w14:textId="77777777" w:rsidR="00036450" w:rsidRPr="00E954F8" w:rsidRDefault="001A0036" w:rsidP="00B359E4">
            <w:pPr>
              <w:pStyle w:val="Ttulo4"/>
            </w:pPr>
            <w:r w:rsidRPr="00E954F8">
              <w:t xml:space="preserve">Colegio Alberto Blest Gana </w:t>
            </w:r>
          </w:p>
          <w:p w14:paraId="3A24140C" w14:textId="77777777" w:rsidR="001A0036" w:rsidRPr="00E954F8" w:rsidRDefault="001A0036" w:rsidP="001A0036">
            <w:r w:rsidRPr="00E954F8">
              <w:t xml:space="preserve">Científico Humanista </w:t>
            </w:r>
          </w:p>
          <w:p w14:paraId="1521D393" w14:textId="77777777" w:rsidR="00036450" w:rsidRPr="00E954F8" w:rsidRDefault="001A0036" w:rsidP="001A0036">
            <w:r w:rsidRPr="00E954F8">
              <w:t>Comuna: San Ramon, Santiago Chile</w:t>
            </w:r>
          </w:p>
          <w:p w14:paraId="4DBE5F41" w14:textId="77777777" w:rsidR="001A0036" w:rsidRPr="00E954F8" w:rsidRDefault="001A0036" w:rsidP="001A0036">
            <w:r w:rsidRPr="00E954F8">
              <w:t>Egresada: noviembre 2016</w:t>
            </w:r>
          </w:p>
          <w:p w14:paraId="1B592AF0" w14:textId="77777777" w:rsidR="00036450" w:rsidRPr="00E954F8" w:rsidRDefault="00036450" w:rsidP="004142CD"/>
          <w:p w14:paraId="46D1095C" w14:textId="77777777" w:rsidR="004142CD" w:rsidRPr="00E954F8" w:rsidRDefault="004142CD" w:rsidP="00036450"/>
          <w:sdt>
            <w:sdtPr>
              <w:id w:val="1001553383"/>
              <w:placeholder>
                <w:docPart w:val="67F14A1297B44371BB12CF2A35080367"/>
              </w:placeholder>
              <w:temporary/>
              <w:showingPlcHdr/>
              <w15:appearance w15:val="hidden"/>
            </w:sdtPr>
            <w:sdtEndPr/>
            <w:sdtContent>
              <w:p w14:paraId="5C60F5E5" w14:textId="77777777" w:rsidR="00036450" w:rsidRPr="00E954F8" w:rsidRDefault="00036450" w:rsidP="00036450">
                <w:pPr>
                  <w:pStyle w:val="Ttulo2"/>
                </w:pPr>
                <w:r w:rsidRPr="00E954F8">
                  <w:rPr>
                    <w:lang w:bidi="es-ES"/>
                  </w:rPr>
                  <w:t>EXPERIENCIA LABORAL</w:t>
                </w:r>
              </w:p>
            </w:sdtContent>
          </w:sdt>
          <w:p w14:paraId="0EC64C7A" w14:textId="77777777" w:rsidR="00036450" w:rsidRPr="00E954F8" w:rsidRDefault="001A0036" w:rsidP="00B359E4">
            <w:pPr>
              <w:pStyle w:val="Ttulo4"/>
              <w:rPr>
                <w:bCs/>
              </w:rPr>
            </w:pPr>
            <w:r w:rsidRPr="00E954F8">
              <w:t xml:space="preserve">Wendy’s - Crew </w:t>
            </w:r>
          </w:p>
          <w:p w14:paraId="6870A894" w14:textId="5920CC6D" w:rsidR="00036450" w:rsidRPr="00E954F8" w:rsidRDefault="00A764F1" w:rsidP="00B359E4">
            <w:pPr>
              <w:pStyle w:val="Fecha"/>
            </w:pPr>
            <w:r>
              <w:t xml:space="preserve">Enero </w:t>
            </w:r>
            <w:r w:rsidR="001A0036" w:rsidRPr="00E954F8">
              <w:t>2018</w:t>
            </w:r>
            <w:r w:rsidR="004142CD" w:rsidRPr="00E954F8">
              <w:rPr>
                <w:lang w:bidi="es-ES"/>
              </w:rPr>
              <w:t xml:space="preserve"> </w:t>
            </w:r>
            <w:r w:rsidR="001A0036" w:rsidRPr="00E954F8">
              <w:rPr>
                <w:lang w:bidi="es-ES"/>
              </w:rPr>
              <w:t>–</w:t>
            </w:r>
            <w:r w:rsidR="004142CD" w:rsidRPr="00E954F8">
              <w:rPr>
                <w:lang w:bidi="es-ES"/>
              </w:rPr>
              <w:t xml:space="preserve"> </w:t>
            </w:r>
            <w:r w:rsidR="001A0036" w:rsidRPr="00E954F8">
              <w:t>Noviembre 2018</w:t>
            </w:r>
          </w:p>
          <w:p w14:paraId="450021D0" w14:textId="77777777" w:rsidR="00036450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t>Encargada de otorgar una excelente atención al cliente, tanto en la caja como en la entrega de su pedido.</w:t>
            </w:r>
            <w:r w:rsidR="00036450" w:rsidRPr="00E954F8">
              <w:rPr>
                <w:lang w:bidi="es-ES"/>
              </w:rPr>
              <w:t xml:space="preserve"> </w:t>
            </w:r>
          </w:p>
          <w:p w14:paraId="311DFF8E" w14:textId="77777777" w:rsidR="001A0036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rPr>
                <w:lang w:bidi="es-ES"/>
              </w:rPr>
              <w:t>Encargada de la preparación del pedido del cliente, como también en la limpieza del local</w:t>
            </w:r>
          </w:p>
          <w:p w14:paraId="66E1C001" w14:textId="77777777" w:rsidR="004D3011" w:rsidRPr="00E954F8" w:rsidRDefault="004D3011" w:rsidP="00036450"/>
          <w:p w14:paraId="7D8FC2E5" w14:textId="77777777" w:rsidR="004D3011" w:rsidRPr="00E954F8" w:rsidRDefault="001A0036" w:rsidP="00B359E4">
            <w:pPr>
              <w:pStyle w:val="Ttulo4"/>
              <w:rPr>
                <w:bCs/>
              </w:rPr>
            </w:pPr>
            <w:r w:rsidRPr="00E954F8">
              <w:t xml:space="preserve">Falabella - </w:t>
            </w:r>
            <w:r w:rsidRPr="00E954F8">
              <w:rPr>
                <w:lang w:bidi="es-ES"/>
              </w:rPr>
              <w:t>Asesora</w:t>
            </w:r>
            <w:r w:rsidRPr="00E954F8">
              <w:t xml:space="preserve"> de Ventas </w:t>
            </w:r>
          </w:p>
          <w:p w14:paraId="0F34D7E9" w14:textId="77777777" w:rsidR="004D3011" w:rsidRPr="00E954F8" w:rsidRDefault="001A0036" w:rsidP="00B359E4">
            <w:pPr>
              <w:pStyle w:val="Fecha"/>
            </w:pPr>
            <w:r w:rsidRPr="00E954F8">
              <w:t>Noviembre 2018</w:t>
            </w:r>
            <w:r w:rsidR="004142CD" w:rsidRPr="00E954F8">
              <w:rPr>
                <w:lang w:bidi="es-ES"/>
              </w:rPr>
              <w:t xml:space="preserve"> </w:t>
            </w:r>
            <w:r w:rsidRPr="00E954F8">
              <w:rPr>
                <w:lang w:bidi="es-ES"/>
              </w:rPr>
              <w:t>–</w:t>
            </w:r>
            <w:r w:rsidR="004142CD" w:rsidRPr="00E954F8">
              <w:rPr>
                <w:lang w:bidi="es-ES"/>
              </w:rPr>
              <w:t xml:space="preserve"> </w:t>
            </w:r>
            <w:r w:rsidRPr="00E954F8">
              <w:t>Marzo 2019</w:t>
            </w:r>
          </w:p>
          <w:p w14:paraId="794BBDEA" w14:textId="77777777" w:rsidR="004D3011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rPr>
                <w:lang w:bidi="es-ES"/>
              </w:rPr>
              <w:t>Encargada de asegurar el orden y la limpieza en el departamento de vestuario femenino, orientar y ayudar al cliente en su compra, como también asesorar al cliente de las nuevas colecciones</w:t>
            </w:r>
            <w:r w:rsidR="00036450" w:rsidRPr="00E954F8">
              <w:rPr>
                <w:lang w:bidi="es-ES"/>
              </w:rPr>
              <w:t xml:space="preserve"> </w:t>
            </w:r>
          </w:p>
          <w:p w14:paraId="69C1A3A8" w14:textId="77777777" w:rsidR="004D3011" w:rsidRPr="00E954F8" w:rsidRDefault="004D3011" w:rsidP="00036450"/>
          <w:p w14:paraId="44B0425E" w14:textId="77777777" w:rsidR="004D3011" w:rsidRPr="00E954F8" w:rsidRDefault="001A0036" w:rsidP="00B359E4">
            <w:pPr>
              <w:pStyle w:val="Ttulo4"/>
              <w:rPr>
                <w:bCs/>
              </w:rPr>
            </w:pPr>
            <w:r w:rsidRPr="00E954F8">
              <w:t xml:space="preserve">Falabella - </w:t>
            </w:r>
            <w:r w:rsidRPr="00E954F8">
              <w:rPr>
                <w:lang w:bidi="es-ES"/>
              </w:rPr>
              <w:t>Apoyo</w:t>
            </w:r>
            <w:r w:rsidRPr="00E954F8">
              <w:t xml:space="preserve"> Navidad </w:t>
            </w:r>
          </w:p>
          <w:p w14:paraId="38EEDDED" w14:textId="77777777" w:rsidR="004D3011" w:rsidRPr="00E954F8" w:rsidRDefault="001A0036" w:rsidP="00B359E4">
            <w:pPr>
              <w:pStyle w:val="Fecha"/>
            </w:pPr>
            <w:r w:rsidRPr="00E954F8">
              <w:t>Diciembre 2019</w:t>
            </w:r>
            <w:r w:rsidR="004142CD" w:rsidRPr="00E954F8">
              <w:rPr>
                <w:lang w:bidi="es-ES"/>
              </w:rPr>
              <w:t xml:space="preserve"> </w:t>
            </w:r>
            <w:r w:rsidRPr="00E954F8">
              <w:rPr>
                <w:lang w:bidi="es-ES"/>
              </w:rPr>
              <w:t xml:space="preserve">– </w:t>
            </w:r>
            <w:r w:rsidRPr="00E954F8">
              <w:t>Enero 2020</w:t>
            </w:r>
          </w:p>
          <w:p w14:paraId="3EC49567" w14:textId="77777777" w:rsidR="004D3011" w:rsidRPr="00E954F8" w:rsidRDefault="00036450" w:rsidP="004D3011">
            <w:r w:rsidRPr="00E954F8">
              <w:rPr>
                <w:lang w:bidi="es-ES"/>
              </w:rPr>
              <w:t xml:space="preserve"> </w:t>
            </w:r>
          </w:p>
          <w:p w14:paraId="16A47520" w14:textId="77777777" w:rsidR="004D3011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t>Encargada del orden y la limpieza del departamento de vestuario femenino, como también asesoramiento y orientación al cliente en su compra.</w:t>
            </w:r>
          </w:p>
          <w:p w14:paraId="3E2E04E6" w14:textId="77777777" w:rsidR="00E954F8" w:rsidRPr="00A764F1" w:rsidRDefault="00E954F8" w:rsidP="004D3011">
            <w:pPr>
              <w:rPr>
                <w:noProof/>
                <w:color w:val="000000" w:themeColor="text1"/>
                <w:lang w:val="es-CL" w:eastAsia="zh-CN"/>
              </w:rPr>
            </w:pPr>
          </w:p>
          <w:p w14:paraId="067EAED8" w14:textId="77777777" w:rsidR="00036450" w:rsidRPr="00A764F1" w:rsidRDefault="00E954F8" w:rsidP="004D3011">
            <w:pPr>
              <w:rPr>
                <w:b/>
                <w:bCs/>
                <w:noProof/>
                <w:color w:val="000000" w:themeColor="text1"/>
                <w:sz w:val="22"/>
                <w:u w:val="single"/>
                <w:lang w:val="es-CL" w:eastAsia="zh-CN"/>
              </w:rPr>
            </w:pPr>
            <w:r w:rsidRPr="00A764F1">
              <w:rPr>
                <w:b/>
                <w:bCs/>
                <w:noProof/>
                <w:color w:val="000000" w:themeColor="text1"/>
                <w:sz w:val="22"/>
                <w:u w:val="single"/>
                <w:lang w:val="es-CL" w:eastAsia="zh-CN"/>
              </w:rPr>
              <w:t>Estudio Superior</w:t>
            </w:r>
          </w:p>
          <w:p w14:paraId="57C44CA9" w14:textId="77777777" w:rsidR="0010756C" w:rsidRPr="00A764F1" w:rsidRDefault="0010756C" w:rsidP="004D3011">
            <w:pPr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</w:pPr>
          </w:p>
          <w:p w14:paraId="3E6BBA15" w14:textId="20BDE70F" w:rsidR="0010756C" w:rsidRPr="00A764F1" w:rsidRDefault="0010756C" w:rsidP="004D3011">
            <w:pPr>
              <w:rPr>
                <w:b/>
                <w:bCs/>
                <w:noProof/>
                <w:color w:val="000000" w:themeColor="text1"/>
                <w:sz w:val="20"/>
                <w:szCs w:val="20"/>
                <w:lang w:val="es-CL" w:eastAsia="zh-CN"/>
              </w:rPr>
            </w:pPr>
            <w:r w:rsidRPr="00A764F1">
              <w:rPr>
                <w:b/>
                <w:bCs/>
                <w:noProof/>
                <w:color w:val="000000" w:themeColor="text1"/>
                <w:sz w:val="20"/>
                <w:szCs w:val="20"/>
                <w:lang w:val="es-CL" w:eastAsia="zh-CN"/>
              </w:rPr>
              <w:t xml:space="preserve">Ingenería Agícola </w:t>
            </w:r>
          </w:p>
          <w:p w14:paraId="78227803" w14:textId="77777777" w:rsidR="00355816" w:rsidRDefault="0010756C" w:rsidP="004D3011">
            <w:pPr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</w:pPr>
            <w:r w:rsidRPr="00A764F1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 xml:space="preserve">Duoc Uc </w:t>
            </w:r>
          </w:p>
          <w:p w14:paraId="2874894C" w14:textId="7E6A9ED6" w:rsidR="0010756C" w:rsidRPr="00A764F1" w:rsidRDefault="0010756C" w:rsidP="004D3011">
            <w:pPr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</w:pPr>
            <w:r w:rsidRPr="00A764F1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 xml:space="preserve">Año </w:t>
            </w:r>
            <w:r w:rsidR="00355816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>in</w:t>
            </w:r>
            <w:r w:rsidRPr="00A764F1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>greso 20</w:t>
            </w:r>
            <w:r w:rsidR="00355816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>19</w:t>
            </w:r>
          </w:p>
          <w:p w14:paraId="291834AC" w14:textId="5742D992" w:rsidR="00E954F8" w:rsidRPr="00E954F8" w:rsidRDefault="00E954F8" w:rsidP="004D3011">
            <w:pPr>
              <w:rPr>
                <w:color w:val="FFFFFF" w:themeColor="background1"/>
              </w:rPr>
            </w:pPr>
          </w:p>
        </w:tc>
      </w:tr>
    </w:tbl>
    <w:p w14:paraId="1F5517B6" w14:textId="77777777" w:rsidR="00E954F8" w:rsidRPr="00A764F1" w:rsidRDefault="00E954F8" w:rsidP="000C45FF">
      <w:pPr>
        <w:tabs>
          <w:tab w:val="left" w:pos="990"/>
        </w:tabs>
        <w:rPr>
          <w:noProof/>
          <w:lang w:val="es-CL" w:eastAsia="zh-CN"/>
        </w:rPr>
      </w:pPr>
    </w:p>
    <w:p w14:paraId="1E7B59B1" w14:textId="77777777" w:rsidR="0043117B" w:rsidRPr="0059649E" w:rsidRDefault="00774B05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31A1C" w14:textId="77777777" w:rsidR="00774B05" w:rsidRDefault="00774B05" w:rsidP="000C45FF">
      <w:r>
        <w:separator/>
      </w:r>
    </w:p>
  </w:endnote>
  <w:endnote w:type="continuationSeparator" w:id="0">
    <w:p w14:paraId="2C4AE48F" w14:textId="77777777" w:rsidR="00774B05" w:rsidRDefault="00774B0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4436" w14:textId="77777777" w:rsidR="00774B05" w:rsidRDefault="00774B05" w:rsidP="000C45FF">
      <w:r>
        <w:separator/>
      </w:r>
    </w:p>
  </w:footnote>
  <w:footnote w:type="continuationSeparator" w:id="0">
    <w:p w14:paraId="329ABB32" w14:textId="77777777" w:rsidR="00774B05" w:rsidRDefault="00774B0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3734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1C124EF9" wp14:editId="056C614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653F2"/>
    <w:multiLevelType w:val="hybridMultilevel"/>
    <w:tmpl w:val="06C4EF8E"/>
    <w:lvl w:ilvl="0" w:tplc="4F0CD46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EE7C22"/>
    <w:multiLevelType w:val="hybridMultilevel"/>
    <w:tmpl w:val="DAA0AD2E"/>
    <w:lvl w:ilvl="0" w:tplc="14487F44">
      <w:start w:val="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36"/>
    <w:rsid w:val="00036450"/>
    <w:rsid w:val="00075675"/>
    <w:rsid w:val="00094499"/>
    <w:rsid w:val="000C45FF"/>
    <w:rsid w:val="000E3FD1"/>
    <w:rsid w:val="0010756C"/>
    <w:rsid w:val="00112054"/>
    <w:rsid w:val="001424E5"/>
    <w:rsid w:val="001525E1"/>
    <w:rsid w:val="00180329"/>
    <w:rsid w:val="00185847"/>
    <w:rsid w:val="0019001F"/>
    <w:rsid w:val="001A0036"/>
    <w:rsid w:val="001A74A5"/>
    <w:rsid w:val="001B2ABD"/>
    <w:rsid w:val="001E0391"/>
    <w:rsid w:val="001E1759"/>
    <w:rsid w:val="001F1ECC"/>
    <w:rsid w:val="0022059C"/>
    <w:rsid w:val="00220E08"/>
    <w:rsid w:val="002400EB"/>
    <w:rsid w:val="002559EC"/>
    <w:rsid w:val="00256CF7"/>
    <w:rsid w:val="00281FD5"/>
    <w:rsid w:val="002D3CA3"/>
    <w:rsid w:val="0030481B"/>
    <w:rsid w:val="003156FC"/>
    <w:rsid w:val="003254B5"/>
    <w:rsid w:val="00355816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6A2F66"/>
    <w:rsid w:val="006E3D4E"/>
    <w:rsid w:val="00715FCB"/>
    <w:rsid w:val="00743101"/>
    <w:rsid w:val="00764CA4"/>
    <w:rsid w:val="00774B05"/>
    <w:rsid w:val="007775E1"/>
    <w:rsid w:val="007867A0"/>
    <w:rsid w:val="007927F5"/>
    <w:rsid w:val="00802CA0"/>
    <w:rsid w:val="0088083F"/>
    <w:rsid w:val="00905227"/>
    <w:rsid w:val="009260CD"/>
    <w:rsid w:val="00952C25"/>
    <w:rsid w:val="009A09AC"/>
    <w:rsid w:val="009C078B"/>
    <w:rsid w:val="00A2118D"/>
    <w:rsid w:val="00A25B4E"/>
    <w:rsid w:val="00A764F1"/>
    <w:rsid w:val="00AC6D10"/>
    <w:rsid w:val="00AD76E2"/>
    <w:rsid w:val="00B20152"/>
    <w:rsid w:val="00B359E4"/>
    <w:rsid w:val="00B57D98"/>
    <w:rsid w:val="00B70850"/>
    <w:rsid w:val="00BD57F1"/>
    <w:rsid w:val="00C066B6"/>
    <w:rsid w:val="00C37BA1"/>
    <w:rsid w:val="00C4674C"/>
    <w:rsid w:val="00C506CF"/>
    <w:rsid w:val="00C72BED"/>
    <w:rsid w:val="00C91E69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954F8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225D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0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Valentinavenegaslopez22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AppData\Local\Microsoft\Office\16.0\DTS\es-ES%7bE6D9290F-980D-4198-B075-3459732E8B13%7d\%7b4D4C8AA0-6FA6-44BC-A9E0-10CD1DCF51E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21DB36D5D34C60A44F82A4B0270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56820-8478-4ACA-9BEE-A4C64E8B1BF1}"/>
      </w:docPartPr>
      <w:docPartBody>
        <w:p w:rsidR="00A456D7" w:rsidRDefault="00EA4A6F">
          <w:pPr>
            <w:pStyle w:val="D221DB36D5D34C60A44F82A4B0270A3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F6952BE9C1764B28AA14C2084E62E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D9BD5-DA7C-46F4-BE91-F921605BC180}"/>
      </w:docPartPr>
      <w:docPartBody>
        <w:p w:rsidR="00A456D7" w:rsidRDefault="00EA4A6F">
          <w:pPr>
            <w:pStyle w:val="F6952BE9C1764B28AA14C2084E62EA2F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9CCD1B536F624AB3BCCB77DECEC00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1F464-1D46-48C3-9A7C-A776C5E10BF2}"/>
      </w:docPartPr>
      <w:docPartBody>
        <w:p w:rsidR="00A456D7" w:rsidRDefault="00EA4A6F">
          <w:pPr>
            <w:pStyle w:val="9CCD1B536F624AB3BCCB77DECEC0070A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4E54D65D33F94652A01F1E0255FC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40195-CE98-4284-853F-4E7A7E14A72F}"/>
      </w:docPartPr>
      <w:docPartBody>
        <w:p w:rsidR="00A456D7" w:rsidRDefault="00EA4A6F">
          <w:pPr>
            <w:pStyle w:val="4E54D65D33F94652A01F1E0255FC1E32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EDEA8A71394C4253ADB5D19BAA6EC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1A866-54BA-4D92-BA25-E1B89E7E08D6}"/>
      </w:docPartPr>
      <w:docPartBody>
        <w:p w:rsidR="00A456D7" w:rsidRDefault="00EA4A6F">
          <w:pPr>
            <w:pStyle w:val="EDEA8A71394C4253ADB5D19BAA6ECD0C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67F14A1297B44371BB12CF2A35080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1E7A2-0578-4B34-BF37-7B692DDBB29A}"/>
      </w:docPartPr>
      <w:docPartBody>
        <w:p w:rsidR="00A456D7" w:rsidRDefault="00EA4A6F">
          <w:pPr>
            <w:pStyle w:val="67F14A1297B44371BB12CF2A3508036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B0"/>
    <w:rsid w:val="002E36AE"/>
    <w:rsid w:val="003B7C6B"/>
    <w:rsid w:val="004E605C"/>
    <w:rsid w:val="007565B0"/>
    <w:rsid w:val="008B5847"/>
    <w:rsid w:val="00A456D7"/>
    <w:rsid w:val="00C57941"/>
    <w:rsid w:val="00EA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21DB36D5D34C60A44F82A4B0270A3C">
    <w:name w:val="D221DB36D5D34C60A44F82A4B0270A3C"/>
  </w:style>
  <w:style w:type="paragraph" w:customStyle="1" w:styleId="F6952BE9C1764B28AA14C2084E62EA2F">
    <w:name w:val="F6952BE9C1764B28AA14C2084E62EA2F"/>
  </w:style>
  <w:style w:type="paragraph" w:customStyle="1" w:styleId="9CCD1B536F624AB3BCCB77DECEC0070A">
    <w:name w:val="9CCD1B536F624AB3BCCB77DECEC0070A"/>
  </w:style>
  <w:style w:type="paragraph" w:customStyle="1" w:styleId="4E54D65D33F94652A01F1E0255FC1E32">
    <w:name w:val="4E54D65D33F94652A01F1E0255FC1E32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EDEA8A71394C4253ADB5D19BAA6ECD0C">
    <w:name w:val="EDEA8A71394C4253ADB5D19BAA6ECD0C"/>
  </w:style>
  <w:style w:type="paragraph" w:customStyle="1" w:styleId="67F14A1297B44371BB12CF2A35080367">
    <w:name w:val="67F14A1297B44371BB12CF2A3508036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{4D4C8AA0-6FA6-44BC-A9E0-10CD1DCF51E1}tf00546271_win32</Template>
  <TotalTime>0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2021-10-06T20:44:00Z</dcterms:created>
  <dcterms:modified xsi:type="dcterms:W3CDTF">2021-10-06T20:57:00Z</dcterms:modified>
</cp:coreProperties>
</file>