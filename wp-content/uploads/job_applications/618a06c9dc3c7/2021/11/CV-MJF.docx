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B9D9A7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10E224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82430B" wp14:editId="64CD3B7D">
                      <wp:extent cx="1428750" cy="2501900"/>
                      <wp:effectExtent l="0" t="0" r="19050" b="12700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25019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190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F6DF6" w14:textId="77777777" w:rsidR="00EE4C8D" w:rsidRPr="00A70BF6" w:rsidRDefault="00EE4C8D" w:rsidP="00EE4C8D">
                                  <w:pPr>
                                    <w:jc w:val="center"/>
                                    <w:rPr>
                                      <w:color w:val="7BA79D" w:themeColor="accent5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82430B" id="Óvalo 2" o:spid="_x0000_s1026" alt="Título: Foto de rostro de hombre profesional" style="width:112.5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" strokecolor="#7ba79d [3208]" strokeweight="1.5pt">
                      <v:fill r:id="rId11" o:title="" recolor="t" rotate="t" type="frame"/>
                      <v:stroke joinstyle="miter"/>
                      <v:textbox>
                        <w:txbxContent>
                          <w:p w14:paraId="345F6DF6" w14:textId="77777777" w:rsidR="00EE4C8D" w:rsidRPr="00A70BF6" w:rsidRDefault="00EE4C8D" w:rsidP="00EE4C8D">
                            <w:pPr>
                              <w:jc w:val="center"/>
                              <w:rPr>
                                <w:color w:val="7BA79D" w:themeColor="accent5"/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7C05CC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9B57A52" w14:textId="616B52C7" w:rsidR="001B2ABD" w:rsidRPr="0059649E" w:rsidRDefault="00704509" w:rsidP="001B2ABD">
            <w:pPr>
              <w:pStyle w:val="Ttulo"/>
            </w:pPr>
            <w:r>
              <w:t>María José Fontboté</w:t>
            </w:r>
          </w:p>
          <w:p w14:paraId="32225EDA" w14:textId="5C554A7B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166A3D8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725FAF546444069802A5B802DC5B5DC"/>
              </w:placeholder>
              <w:temporary/>
              <w:showingPlcHdr/>
              <w15:appearance w15:val="hidden"/>
            </w:sdtPr>
            <w:sdtEndPr/>
            <w:sdtContent>
              <w:p w14:paraId="183C0686" w14:textId="77777777" w:rsidR="001B2ABD" w:rsidRPr="0059649E" w:rsidRDefault="00036450" w:rsidP="00036450">
                <w:pPr>
                  <w:pStyle w:val="Ttulo3"/>
                </w:pPr>
                <w:r w:rsidRPr="00A70BF6">
                  <w:rPr>
                    <w:color w:val="7BA79D" w:themeColor="accent5"/>
                    <w:lang w:bidi="es-ES"/>
                  </w:rPr>
                  <w:t>Perfil</w:t>
                </w:r>
              </w:p>
            </w:sdtContent>
          </w:sdt>
          <w:p w14:paraId="5EEA0D63" w14:textId="50822E05" w:rsidR="00036450" w:rsidRPr="0059649E" w:rsidRDefault="00185347" w:rsidP="00A83CCE">
            <w:r>
              <w:t xml:space="preserve">Estudiante universitaria con </w:t>
            </w:r>
            <w:r w:rsidR="002553F7">
              <w:t>amplios intereses y sólidos valores</w:t>
            </w:r>
            <w:r w:rsidR="00B65C22">
              <w:t xml:space="preserve">. Destacada por su rol activo dentro de la sociedad y por su pensamiento crítico respecto a lo que nos rodea. </w:t>
            </w:r>
          </w:p>
          <w:p w14:paraId="54107637" w14:textId="6C375F25" w:rsidR="00036450" w:rsidRPr="0059649E" w:rsidRDefault="00822364" w:rsidP="00036450">
            <w:r>
              <w:t>Cuenta con experiencia en</w:t>
            </w:r>
            <w:r w:rsidR="004F5F2A">
              <w:t xml:space="preserve"> la</w:t>
            </w:r>
            <w:r>
              <w:t xml:space="preserve"> atención a público y </w:t>
            </w:r>
            <w:r w:rsidR="004F5F2A">
              <w:t xml:space="preserve">orden del local.  </w:t>
            </w:r>
          </w:p>
          <w:sdt>
            <w:sdtPr>
              <w:id w:val="-1954003311"/>
              <w:placeholder>
                <w:docPart w:val="F5A2C8E8BE8645BBBEBB1980EAC2F457"/>
              </w:placeholder>
              <w:temporary/>
              <w:showingPlcHdr/>
              <w15:appearance w15:val="hidden"/>
            </w:sdtPr>
            <w:sdtEndPr/>
            <w:sdtContent>
              <w:p w14:paraId="1694015C" w14:textId="77777777" w:rsidR="00036450" w:rsidRPr="0059649E" w:rsidRDefault="00CB0055" w:rsidP="00CB0055">
                <w:pPr>
                  <w:pStyle w:val="Ttulo3"/>
                </w:pPr>
                <w:r w:rsidRPr="00A70BF6">
                  <w:rPr>
                    <w:color w:val="7BA79D" w:themeColor="accent5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C575E40C446E4C3CA8487B77908756EF"/>
              </w:placeholder>
              <w:temporary/>
              <w:showingPlcHdr/>
              <w15:appearance w15:val="hidden"/>
            </w:sdtPr>
            <w:sdtEndPr/>
            <w:sdtContent>
              <w:p w14:paraId="4704F70B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611D0002" w14:textId="38729397" w:rsidR="004D3011" w:rsidRPr="0059649E" w:rsidRDefault="00A8191C" w:rsidP="004D3011">
            <w:r>
              <w:t>+</w:t>
            </w:r>
            <w:r w:rsidR="00471619">
              <w:t>569 7414 9446</w:t>
            </w:r>
          </w:p>
          <w:p w14:paraId="3096418B" w14:textId="77777777" w:rsidR="004D3011" w:rsidRPr="0059649E" w:rsidRDefault="004D3011" w:rsidP="004D3011"/>
          <w:sdt>
            <w:sdtPr>
              <w:id w:val="-240260293"/>
              <w:placeholder>
                <w:docPart w:val="616C13F442EB4D5B886CA60560FA5826"/>
              </w:placeholder>
              <w:temporary/>
              <w:showingPlcHdr/>
              <w15:appearance w15:val="hidden"/>
            </w:sdtPr>
            <w:sdtEndPr/>
            <w:sdtContent>
              <w:p w14:paraId="0F5D2BCB" w14:textId="7D6E2AC4" w:rsidR="004D3011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066B92F3" w14:textId="2807FA60" w:rsidR="00704509" w:rsidRPr="0059649E" w:rsidRDefault="00704509" w:rsidP="004D3011">
            <w:r w:rsidRPr="00704509">
              <w:t>jofontbote@gmail.com</w:t>
            </w:r>
          </w:p>
          <w:sdt>
            <w:sdtPr>
              <w:id w:val="-1444214663"/>
              <w:placeholder>
                <w:docPart w:val="C8BC4F49C1444112B09C998B9E29B0A1"/>
              </w:placeholder>
              <w:temporary/>
              <w:showingPlcHdr/>
              <w15:appearance w15:val="hidden"/>
            </w:sdtPr>
            <w:sdtEndPr/>
            <w:sdtContent>
              <w:p w14:paraId="393CFEEA" w14:textId="77777777" w:rsidR="004D3011" w:rsidRPr="0059649E" w:rsidRDefault="00CB0055" w:rsidP="00CB0055">
                <w:pPr>
                  <w:pStyle w:val="Ttulo3"/>
                </w:pPr>
                <w:r w:rsidRPr="00A70BF6">
                  <w:rPr>
                    <w:color w:val="7BA79D" w:themeColor="accent5"/>
                    <w:lang w:bidi="es-ES"/>
                  </w:rPr>
                  <w:t>Aficiones</w:t>
                </w:r>
              </w:p>
            </w:sdtContent>
          </w:sdt>
          <w:p w14:paraId="740C3B8F" w14:textId="20758554" w:rsidR="004D3011" w:rsidRPr="0059649E" w:rsidRDefault="00704509" w:rsidP="004D3011">
            <w:r>
              <w:t xml:space="preserve">Lectura </w:t>
            </w:r>
          </w:p>
          <w:p w14:paraId="1455D403" w14:textId="0165D2F1" w:rsidR="004D3011" w:rsidRPr="0059649E" w:rsidRDefault="00704509" w:rsidP="004D3011">
            <w:r>
              <w:t>Escritura</w:t>
            </w:r>
          </w:p>
          <w:p w14:paraId="3BB342B1" w14:textId="69979F8B" w:rsidR="004D3011" w:rsidRPr="0059649E" w:rsidRDefault="00704509" w:rsidP="004D3011">
            <w:r>
              <w:t>Jardinería</w:t>
            </w:r>
          </w:p>
          <w:p w14:paraId="671264B4" w14:textId="4D8C6BE7" w:rsidR="004D3011" w:rsidRPr="0059649E" w:rsidRDefault="004D3011" w:rsidP="004D3011"/>
        </w:tc>
        <w:tc>
          <w:tcPr>
            <w:tcW w:w="720" w:type="dxa"/>
          </w:tcPr>
          <w:p w14:paraId="47AE368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4CCEC73B1D44AE1B10ABAC7402B64D2"/>
              </w:placeholder>
              <w:temporary/>
              <w:showingPlcHdr/>
              <w15:appearance w15:val="hidden"/>
            </w:sdtPr>
            <w:sdtEndPr/>
            <w:sdtContent>
              <w:p w14:paraId="016E39BA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CA94AE4" w14:textId="6B46118D" w:rsidR="00036450" w:rsidRPr="0059649E" w:rsidRDefault="00704509" w:rsidP="00B359E4">
            <w:pPr>
              <w:pStyle w:val="Ttulo4"/>
            </w:pPr>
            <w:r>
              <w:t>Liceo de Niñas de Rancagua</w:t>
            </w:r>
          </w:p>
          <w:p w14:paraId="05AB011F" w14:textId="2EAC89FE" w:rsidR="00036450" w:rsidRPr="0059649E" w:rsidRDefault="00704509" w:rsidP="00B359E4">
            <w:pPr>
              <w:pStyle w:val="Fecha"/>
            </w:pPr>
            <w:r>
              <w:t>2020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 4to Medio</w:t>
            </w:r>
          </w:p>
          <w:p w14:paraId="0C56BDAF" w14:textId="69868ABF" w:rsidR="00CC0C6D" w:rsidRPr="0059649E" w:rsidRDefault="00704509" w:rsidP="00CC0C6D">
            <w:r>
              <w:rPr>
                <w:lang w:bidi="es-ES"/>
              </w:rPr>
              <w:t xml:space="preserve">Egresada con el primer lugar en rendimiento académico de mi promoción. </w:t>
            </w:r>
          </w:p>
          <w:p w14:paraId="76B7979F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760F5D54" w14:textId="77777777" w:rsidR="00704509" w:rsidRDefault="00704509" w:rsidP="00704509">
            <w:pPr>
              <w:pStyle w:val="Ttulo4"/>
            </w:pPr>
            <w:r>
              <w:t>Pontificia Universidad Católica de Chile</w:t>
            </w:r>
          </w:p>
          <w:p w14:paraId="563AA5DC" w14:textId="48E92D90" w:rsidR="00036450" w:rsidRPr="00704509" w:rsidRDefault="00704509" w:rsidP="00704509">
            <w:pPr>
              <w:pStyle w:val="Ttulo4"/>
              <w:rPr>
                <w:b w:val="0"/>
                <w:bCs/>
              </w:rPr>
            </w:pPr>
            <w:r>
              <w:rPr>
                <w:b w:val="0"/>
                <w:bCs/>
                <w:lang w:bidi="es-ES"/>
              </w:rPr>
              <w:t xml:space="preserve">2021 – </w:t>
            </w:r>
            <w:proofErr w:type="spellStart"/>
            <w:r>
              <w:rPr>
                <w:b w:val="0"/>
                <w:bCs/>
                <w:lang w:bidi="es-ES"/>
              </w:rPr>
              <w:t>College</w:t>
            </w:r>
            <w:proofErr w:type="spellEnd"/>
            <w:r>
              <w:rPr>
                <w:b w:val="0"/>
                <w:bCs/>
                <w:lang w:bidi="es-ES"/>
              </w:rPr>
              <w:t xml:space="preserve"> Ciencias Sociales </w:t>
            </w:r>
            <w:r w:rsidR="005C7F35">
              <w:rPr>
                <w:b w:val="0"/>
                <w:bCs/>
                <w:lang w:bidi="es-ES"/>
              </w:rPr>
              <w:t xml:space="preserve">(con </w:t>
            </w:r>
            <w:proofErr w:type="spellStart"/>
            <w:r w:rsidR="005C7F35">
              <w:rPr>
                <w:b w:val="0"/>
                <w:bCs/>
                <w:lang w:bidi="es-ES"/>
              </w:rPr>
              <w:t>track</w:t>
            </w:r>
            <w:proofErr w:type="spellEnd"/>
            <w:r w:rsidR="005C7F35">
              <w:rPr>
                <w:b w:val="0"/>
                <w:bCs/>
                <w:lang w:bidi="es-ES"/>
              </w:rPr>
              <w:t xml:space="preserve"> no declarado de </w:t>
            </w:r>
            <w:proofErr w:type="spellStart"/>
            <w:r w:rsidR="005C7F35">
              <w:rPr>
                <w:b w:val="0"/>
                <w:bCs/>
                <w:lang w:bidi="es-ES"/>
              </w:rPr>
              <w:t>Major</w:t>
            </w:r>
            <w:proofErr w:type="spellEnd"/>
            <w:r w:rsidR="005C7F35">
              <w:rPr>
                <w:b w:val="0"/>
                <w:bCs/>
                <w:lang w:bidi="es-ES"/>
              </w:rPr>
              <w:t xml:space="preserve"> en Derecho y </w:t>
            </w:r>
            <w:proofErr w:type="spellStart"/>
            <w:r w:rsidR="005C7F35">
              <w:rPr>
                <w:b w:val="0"/>
                <w:bCs/>
                <w:lang w:bidi="es-ES"/>
              </w:rPr>
              <w:t>Minor</w:t>
            </w:r>
            <w:proofErr w:type="spellEnd"/>
            <w:r w:rsidR="005C7F35">
              <w:rPr>
                <w:b w:val="0"/>
                <w:bCs/>
                <w:lang w:bidi="es-ES"/>
              </w:rPr>
              <w:t xml:space="preserve"> en Literatura Inglesa) </w:t>
            </w:r>
          </w:p>
          <w:p w14:paraId="22F9C60F" w14:textId="05DA5A83" w:rsidR="001424E5" w:rsidRPr="0059649E" w:rsidRDefault="00704509" w:rsidP="001424E5">
            <w:r>
              <w:t xml:space="preserve">Becada por excelencia académica. 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632FFED2" w14:textId="77777777" w:rsidR="004142CD" w:rsidRPr="0059649E" w:rsidRDefault="004142CD" w:rsidP="00036450"/>
          <w:sdt>
            <w:sdtPr>
              <w:id w:val="1001553383"/>
              <w:placeholder>
                <w:docPart w:val="3E756F6F8B764684B278CB8916684F77"/>
              </w:placeholder>
              <w:temporary/>
              <w:showingPlcHdr/>
              <w15:appearance w15:val="hidden"/>
            </w:sdtPr>
            <w:sdtEndPr/>
            <w:sdtContent>
              <w:p w14:paraId="434FA22B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10D2A54" w14:textId="6C65A61F" w:rsidR="00036450" w:rsidRPr="0059649E" w:rsidRDefault="00704509" w:rsidP="00B359E4">
            <w:pPr>
              <w:pStyle w:val="Ttulo4"/>
              <w:rPr>
                <w:bCs/>
              </w:rPr>
            </w:pPr>
            <w:r>
              <w:t xml:space="preserve">Agrícola Tamarindo – directora de despacho </w:t>
            </w:r>
          </w:p>
          <w:p w14:paraId="511DC922" w14:textId="63570400" w:rsidR="00036450" w:rsidRPr="0059649E" w:rsidRDefault="00704509" w:rsidP="00B359E4">
            <w:pPr>
              <w:pStyle w:val="Fecha"/>
            </w:pPr>
            <w:r>
              <w:t>2017</w:t>
            </w:r>
            <w:r w:rsidR="004142CD" w:rsidRPr="0059649E">
              <w:rPr>
                <w:lang w:bidi="es-ES"/>
              </w:rPr>
              <w:t xml:space="preserve"> - </w:t>
            </w:r>
            <w:r>
              <w:t>2019</w:t>
            </w:r>
          </w:p>
          <w:p w14:paraId="3F558416" w14:textId="1508E2CD" w:rsidR="004D3011" w:rsidRDefault="00704509" w:rsidP="00036450">
            <w:r>
              <w:t>Trabajo que desempeñaba durante el verano. Encargada de coordinar los despachos de los camiones</w:t>
            </w:r>
            <w:r w:rsidR="004F5F2A">
              <w:t xml:space="preserve"> y gestionar el orden de los trabajadores. </w:t>
            </w:r>
          </w:p>
          <w:p w14:paraId="175BFAE8" w14:textId="77777777" w:rsidR="00704509" w:rsidRPr="0059649E" w:rsidRDefault="00704509" w:rsidP="00036450"/>
          <w:p w14:paraId="2C38280A" w14:textId="3848BCC9" w:rsidR="004D3011" w:rsidRDefault="00704509" w:rsidP="00704509">
            <w:pPr>
              <w:pStyle w:val="Ttulo4"/>
              <w:rPr>
                <w:lang w:bidi="es-ES"/>
              </w:rPr>
            </w:pPr>
            <w:proofErr w:type="spellStart"/>
            <w:r>
              <w:t>Minimarket</w:t>
            </w:r>
            <w:proofErr w:type="spellEnd"/>
            <w:r>
              <w:t xml:space="preserve"> </w:t>
            </w:r>
            <w:proofErr w:type="spellStart"/>
            <w:r>
              <w:t>Marigló</w:t>
            </w:r>
            <w:proofErr w:type="spellEnd"/>
            <w:r>
              <w:t xml:space="preserve"> – </w:t>
            </w:r>
            <w:r>
              <w:rPr>
                <w:lang w:bidi="es-ES"/>
              </w:rPr>
              <w:t xml:space="preserve">encargada de atención </w:t>
            </w:r>
          </w:p>
          <w:p w14:paraId="597F4EAC" w14:textId="10BECC69" w:rsidR="00704509" w:rsidRPr="00704509" w:rsidRDefault="00704509" w:rsidP="00704509">
            <w:pPr>
              <w:rPr>
                <w:lang w:bidi="es-ES"/>
              </w:rPr>
            </w:pPr>
            <w:r>
              <w:rPr>
                <w:lang w:bidi="es-ES"/>
              </w:rPr>
              <w:t xml:space="preserve">2019- 2020 </w:t>
            </w:r>
          </w:p>
          <w:p w14:paraId="11DAE24B" w14:textId="1FE2A7F7" w:rsidR="004D3011" w:rsidRDefault="00704509" w:rsidP="00036450">
            <w:r>
              <w:t>Me encargaba</w:t>
            </w:r>
            <w:r w:rsidR="004F5F2A">
              <w:t xml:space="preserve"> </w:t>
            </w:r>
            <w:r>
              <w:t xml:space="preserve">de la atención a público, reposición de productos y caja. </w:t>
            </w:r>
          </w:p>
          <w:p w14:paraId="3C67B035" w14:textId="77777777" w:rsidR="004D3011" w:rsidRPr="0059649E" w:rsidRDefault="004D3011" w:rsidP="00036450"/>
          <w:sdt>
            <w:sdtPr>
              <w:id w:val="1669594239"/>
              <w:placeholder>
                <w:docPart w:val="653F7B9428534A77A9FDC5C8BF8C9A71"/>
              </w:placeholder>
              <w:temporary/>
              <w:showingPlcHdr/>
              <w15:appearance w15:val="hidden"/>
            </w:sdtPr>
            <w:sdtEndPr/>
            <w:sdtContent>
              <w:p w14:paraId="70DFA8CF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3C9109BE" w14:textId="3070219F" w:rsidR="00A70BF6" w:rsidRDefault="00656150" w:rsidP="00656150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Inglés </w:t>
            </w:r>
            <w:r w:rsidR="002553F7">
              <w:rPr>
                <w:noProof/>
                <w:color w:val="000000" w:themeColor="text1"/>
                <w:lang w:val="es-CL" w:eastAsia="zh-CN"/>
              </w:rPr>
              <w:t xml:space="preserve">nivel C1 – TOELF </w:t>
            </w:r>
          </w:p>
          <w:p w14:paraId="58C6AA3A" w14:textId="66181E28" w:rsidR="00CD1E15" w:rsidRPr="00656150" w:rsidRDefault="00CD1E15" w:rsidP="00656150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Catalán conversacional y leído.</w:t>
            </w:r>
          </w:p>
          <w:p w14:paraId="2EEAF3B1" w14:textId="1EB9E21D" w:rsidR="00185347" w:rsidRDefault="00185347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4F5BF8F2" w14:textId="5E9F0E32" w:rsidR="00471619" w:rsidRPr="00704509" w:rsidRDefault="00471619" w:rsidP="004D3011">
            <w:pPr>
              <w:rPr>
                <w:color w:val="FFFFFF" w:themeColor="background1"/>
                <w:lang w:val="es-CL"/>
              </w:rPr>
            </w:pPr>
          </w:p>
        </w:tc>
      </w:tr>
    </w:tbl>
    <w:p w14:paraId="04C7F157" w14:textId="77777777" w:rsidR="0043117B" w:rsidRPr="0059649E" w:rsidRDefault="00144E21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4DF9" w14:textId="77777777" w:rsidR="00144E21" w:rsidRDefault="00144E21" w:rsidP="000C45FF">
      <w:r>
        <w:separator/>
      </w:r>
    </w:p>
  </w:endnote>
  <w:endnote w:type="continuationSeparator" w:id="0">
    <w:p w14:paraId="41E4E50A" w14:textId="77777777" w:rsidR="00144E21" w:rsidRDefault="00144E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0ECD" w14:textId="77777777" w:rsidR="00144E21" w:rsidRDefault="00144E21" w:rsidP="000C45FF">
      <w:r>
        <w:separator/>
      </w:r>
    </w:p>
  </w:footnote>
  <w:footnote w:type="continuationSeparator" w:id="0">
    <w:p w14:paraId="0F52CE59" w14:textId="77777777" w:rsidR="00144E21" w:rsidRDefault="00144E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47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FE096DE" wp14:editId="2608A2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73BCA"/>
    <w:multiLevelType w:val="hybridMultilevel"/>
    <w:tmpl w:val="B908D6C6"/>
    <w:lvl w:ilvl="0" w:tplc="84DC5F4E">
      <w:start w:val="202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09"/>
    <w:rsid w:val="00036450"/>
    <w:rsid w:val="00075675"/>
    <w:rsid w:val="00094499"/>
    <w:rsid w:val="000C45FF"/>
    <w:rsid w:val="000E3FD1"/>
    <w:rsid w:val="00112054"/>
    <w:rsid w:val="001424E5"/>
    <w:rsid w:val="00144E21"/>
    <w:rsid w:val="001525E1"/>
    <w:rsid w:val="00180329"/>
    <w:rsid w:val="00185347"/>
    <w:rsid w:val="0019001F"/>
    <w:rsid w:val="001A74A5"/>
    <w:rsid w:val="001B2ABD"/>
    <w:rsid w:val="001E0391"/>
    <w:rsid w:val="001E1759"/>
    <w:rsid w:val="001F1ECC"/>
    <w:rsid w:val="002400EB"/>
    <w:rsid w:val="002553F7"/>
    <w:rsid w:val="002559EC"/>
    <w:rsid w:val="00256CF7"/>
    <w:rsid w:val="00281FD5"/>
    <w:rsid w:val="002D0C52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71619"/>
    <w:rsid w:val="004813B3"/>
    <w:rsid w:val="00496591"/>
    <w:rsid w:val="004C63E4"/>
    <w:rsid w:val="004D3011"/>
    <w:rsid w:val="004F5F2A"/>
    <w:rsid w:val="005262AC"/>
    <w:rsid w:val="0059649E"/>
    <w:rsid w:val="005C7F35"/>
    <w:rsid w:val="005E39D5"/>
    <w:rsid w:val="00600670"/>
    <w:rsid w:val="0062123A"/>
    <w:rsid w:val="00646E75"/>
    <w:rsid w:val="00656150"/>
    <w:rsid w:val="006771D0"/>
    <w:rsid w:val="00704509"/>
    <w:rsid w:val="00715FCB"/>
    <w:rsid w:val="00743101"/>
    <w:rsid w:val="0076632C"/>
    <w:rsid w:val="007775E1"/>
    <w:rsid w:val="007867A0"/>
    <w:rsid w:val="007927F5"/>
    <w:rsid w:val="00802CA0"/>
    <w:rsid w:val="0080423A"/>
    <w:rsid w:val="00822364"/>
    <w:rsid w:val="009260CD"/>
    <w:rsid w:val="00952C25"/>
    <w:rsid w:val="009A09AC"/>
    <w:rsid w:val="009C2B67"/>
    <w:rsid w:val="00A2118D"/>
    <w:rsid w:val="00A70BF6"/>
    <w:rsid w:val="00A8191C"/>
    <w:rsid w:val="00A83CCE"/>
    <w:rsid w:val="00AD76E2"/>
    <w:rsid w:val="00B20152"/>
    <w:rsid w:val="00B359E4"/>
    <w:rsid w:val="00B57D98"/>
    <w:rsid w:val="00B65C22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D1E15"/>
    <w:rsid w:val="00D04BFE"/>
    <w:rsid w:val="00D2522B"/>
    <w:rsid w:val="00D422DE"/>
    <w:rsid w:val="00D5459D"/>
    <w:rsid w:val="00D83227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11A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fon\AppData\Local\Microsoft\Office\16.0\DTS\es-ES%7bDEB74A6D-EC16-4805-BD6F-8993344B8F91%7d\%7bF4C43CDB-37DB-428C-8E99-E93E16D4B8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5FAF546444069802A5B802DC5B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1AFA-1B8A-4BB4-92B1-D4B5A45AF0E1}"/>
      </w:docPartPr>
      <w:docPartBody>
        <w:p w:rsidR="00172268" w:rsidRDefault="00172268">
          <w:pPr>
            <w:pStyle w:val="C725FAF546444069802A5B802DC5B5D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5A2C8E8BE8645BBBEBB1980EAC2F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2A64-05BC-4F63-814B-9A3C6E2787CC}"/>
      </w:docPartPr>
      <w:docPartBody>
        <w:p w:rsidR="00172268" w:rsidRDefault="00172268">
          <w:pPr>
            <w:pStyle w:val="F5A2C8E8BE8645BBBEBB1980EAC2F45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C575E40C446E4C3CA8487B779087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C0D4-2AB8-48CB-A0AD-133CD5CC16B3}"/>
      </w:docPartPr>
      <w:docPartBody>
        <w:p w:rsidR="00172268" w:rsidRDefault="00172268">
          <w:pPr>
            <w:pStyle w:val="C575E40C446E4C3CA8487B77908756EF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16C13F442EB4D5B886CA60560FA5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7C878-30D5-46A4-9691-9070FCB5FF24}"/>
      </w:docPartPr>
      <w:docPartBody>
        <w:p w:rsidR="00172268" w:rsidRDefault="00172268">
          <w:pPr>
            <w:pStyle w:val="616C13F442EB4D5B886CA60560FA582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8BC4F49C1444112B09C998B9E29B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D6252-8735-48C6-87F4-8C62ADD87BB1}"/>
      </w:docPartPr>
      <w:docPartBody>
        <w:p w:rsidR="00172268" w:rsidRDefault="00172268">
          <w:pPr>
            <w:pStyle w:val="C8BC4F49C1444112B09C998B9E29B0A1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24CCEC73B1D44AE1B10ABAC7402B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C8B96-A826-426E-8592-34E0780E8361}"/>
      </w:docPartPr>
      <w:docPartBody>
        <w:p w:rsidR="00172268" w:rsidRDefault="00172268">
          <w:pPr>
            <w:pStyle w:val="24CCEC73B1D44AE1B10ABAC7402B64D2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3E756F6F8B764684B278CB891668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AC05-4365-4018-ADC5-126FEB26B641}"/>
      </w:docPartPr>
      <w:docPartBody>
        <w:p w:rsidR="00172268" w:rsidRDefault="00172268">
          <w:pPr>
            <w:pStyle w:val="3E756F6F8B764684B278CB8916684F77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653F7B9428534A77A9FDC5C8BF8C9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FB94-BAE3-4AC0-BC55-2D8417E0EEEF}"/>
      </w:docPartPr>
      <w:docPartBody>
        <w:p w:rsidR="00172268" w:rsidRDefault="00172268">
          <w:pPr>
            <w:pStyle w:val="653F7B9428534A77A9FDC5C8BF8C9A71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68"/>
    <w:rsid w:val="00172268"/>
    <w:rsid w:val="002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25FAF546444069802A5B802DC5B5DC">
    <w:name w:val="C725FAF546444069802A5B802DC5B5DC"/>
  </w:style>
  <w:style w:type="paragraph" w:customStyle="1" w:styleId="F5A2C8E8BE8645BBBEBB1980EAC2F457">
    <w:name w:val="F5A2C8E8BE8645BBBEBB1980EAC2F457"/>
  </w:style>
  <w:style w:type="paragraph" w:customStyle="1" w:styleId="C575E40C446E4C3CA8487B77908756EF">
    <w:name w:val="C575E40C446E4C3CA8487B77908756EF"/>
  </w:style>
  <w:style w:type="paragraph" w:customStyle="1" w:styleId="616C13F442EB4D5B886CA60560FA5826">
    <w:name w:val="616C13F442EB4D5B886CA60560FA582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8BC4F49C1444112B09C998B9E29B0A1">
    <w:name w:val="C8BC4F49C1444112B09C998B9E29B0A1"/>
  </w:style>
  <w:style w:type="paragraph" w:customStyle="1" w:styleId="24CCEC73B1D44AE1B10ABAC7402B64D2">
    <w:name w:val="24CCEC73B1D44AE1B10ABAC7402B64D2"/>
  </w:style>
  <w:style w:type="paragraph" w:customStyle="1" w:styleId="3E756F6F8B764684B278CB8916684F77">
    <w:name w:val="3E756F6F8B764684B278CB8916684F7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653F7B9428534A77A9FDC5C8BF8C9A71">
    <w:name w:val="653F7B9428534A77A9FDC5C8BF8C9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7F176F703994BB5BB98FD46487D9F" ma:contentTypeVersion="2" ma:contentTypeDescription="Create a new document." ma:contentTypeScope="" ma:versionID="0c800fca0f7cd1b130ea163c51a5dc61">
  <xsd:schema xmlns:xsd="http://www.w3.org/2001/XMLSchema" xmlns:xs="http://www.w3.org/2001/XMLSchema" xmlns:p="http://schemas.microsoft.com/office/2006/metadata/properties" xmlns:ns3="bda1787a-3a96-4bc2-b33a-cf6315a842ff" targetNamespace="http://schemas.microsoft.com/office/2006/metadata/properties" ma:root="true" ma:fieldsID="472367263e2619276eb7a622ec0f525d" ns3:_="">
    <xsd:import namespace="bda1787a-3a96-4bc2-b33a-cf6315a84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1787a-3a96-4bc2-b33a-cf6315a84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63ECB-BE54-4021-B7F2-A4D426EBF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1787a-3a96-4bc2-b33a-cf6315a84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ADD2B-6CD5-4851-B9B1-763ED6C8A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{F4C43CDB-37DB-428C-8E99-E93E16D4B8B9}tf00546271_win32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2021-09-21T16:08:00Z</dcterms:created>
  <dcterms:modified xsi:type="dcterms:W3CDTF">2021-10-28T23:43:00Z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0x0101006C97F176F703994BB5BB98FD46487D9F</vt:lpwstr>
  </property>
</Properties>
</file>