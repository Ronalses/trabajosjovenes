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Tabla de diseño para currículum básico"/>
      </w:tblPr>
      <w:tblGrid>
        <w:gridCol w:w="2050"/>
        <w:gridCol w:w="7336"/>
      </w:tblGrid>
      <w:tr w:rsidR="00F35B98" w14:paraId="22A89D8C" w14:textId="77777777" w:rsidTr="008216BC">
        <w:tc>
          <w:tcPr>
            <w:tcW w:w="2050" w:type="dxa"/>
          </w:tcPr>
          <w:p w14:paraId="76E1ED4B" w14:textId="77777777" w:rsidR="00F35B98" w:rsidRDefault="00F35B98"/>
        </w:tc>
        <w:tc>
          <w:tcPr>
            <w:tcW w:w="7336" w:type="dxa"/>
            <w:tcMar>
              <w:bottom w:w="576" w:type="dxa"/>
            </w:tcMar>
          </w:tcPr>
          <w:p w14:paraId="545940F1" w14:textId="77777777" w:rsidR="00F35B98" w:rsidRDefault="00AF4468">
            <w:pPr>
              <w:pStyle w:val="Nombre"/>
            </w:pPr>
            <w:sdt>
              <w:sdtPr>
                <w:alias w:val="Su nombre"/>
                <w:tag w:val=""/>
                <w:id w:val="-936988443"/>
                <w:placeholder>
                  <w:docPart w:val="6602C751473241819ABC841162AE354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075C9">
                  <w:t>Pia Constanza Farias vilches</w:t>
                </w:r>
              </w:sdtContent>
            </w:sdt>
          </w:p>
          <w:p w14:paraId="7F1D5090" w14:textId="7F240F0D" w:rsidR="00F35B98" w:rsidRDefault="00540EBE">
            <w:r>
              <w:t xml:space="preserve">Juanita weber 1171, Santiago </w:t>
            </w:r>
            <w:proofErr w:type="spellStart"/>
            <w:r>
              <w:t>Codigo</w:t>
            </w:r>
            <w:proofErr w:type="spellEnd"/>
            <w:r>
              <w:t xml:space="preserve"> postal: </w:t>
            </w:r>
            <w:proofErr w:type="gramStart"/>
            <w:r>
              <w:t>9293610</w:t>
            </w:r>
            <w:r w:rsidR="003D58D8">
              <w:rPr>
                <w:rStyle w:val="nfasis"/>
                <w:lang w:bidi="es-ES"/>
              </w:rPr>
              <w:t>  |</w:t>
            </w:r>
            <w:proofErr w:type="gramEnd"/>
            <w:r w:rsidR="003D58D8">
              <w:rPr>
                <w:rStyle w:val="nfasis"/>
                <w:lang w:bidi="es-ES"/>
              </w:rPr>
              <w:t>  </w:t>
            </w:r>
            <w:sdt>
              <w:sdtPr>
                <w:alias w:val="Correo electrónico"/>
                <w:tag w:val=""/>
                <w:id w:val="1245841514"/>
                <w:placeholder>
                  <w:docPart w:val="DB8A8B3B64074A489FB9E70A3F53150D"/>
                </w:placeholder>
                <w:temporary/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3D58D8">
                  <w:rPr>
                    <w:lang w:bidi="es-ES"/>
                  </w:rPr>
                  <w:t>Correo electrónico</w:t>
                </w:r>
              </w:sdtContent>
            </w:sdt>
            <w:r w:rsidR="00F075C9">
              <w:t>: Piafarias61@gmail.com</w:t>
            </w:r>
            <w:r w:rsidR="003D58D8">
              <w:rPr>
                <w:rStyle w:val="nfasis"/>
                <w:lang w:bidi="es-ES"/>
              </w:rPr>
              <w:t> |  </w:t>
            </w:r>
            <w:sdt>
              <w:sdtPr>
                <w:alias w:val="Teléfono"/>
                <w:tag w:val="Teléfono"/>
                <w:id w:val="628749355"/>
                <w:placeholder>
                  <w:docPart w:val="D4FE49F5B0AB4A2B9681089D85151EB8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3D58D8">
                  <w:rPr>
                    <w:lang w:bidi="es-ES"/>
                  </w:rPr>
                  <w:t>Teléfono</w:t>
                </w:r>
              </w:sdtContent>
            </w:sdt>
            <w:r w:rsidR="00F075C9">
              <w:t>: +56936247865</w:t>
            </w:r>
          </w:p>
        </w:tc>
      </w:tr>
      <w:tr w:rsidR="00F35B98" w14:paraId="369F431A" w14:textId="77777777" w:rsidTr="008216BC">
        <w:tc>
          <w:tcPr>
            <w:tcW w:w="2050" w:type="dxa"/>
          </w:tcPr>
          <w:p w14:paraId="39B0D9CE" w14:textId="77777777" w:rsidR="00F35B98" w:rsidRDefault="003D58D8">
            <w:pPr>
              <w:pStyle w:val="Ttulo1"/>
              <w:outlineLvl w:val="0"/>
            </w:pPr>
            <w:r>
              <w:rPr>
                <w:lang w:bidi="es-ES"/>
              </w:rPr>
              <w:t>Objetivo</w:t>
            </w:r>
          </w:p>
        </w:tc>
        <w:tc>
          <w:tcPr>
            <w:tcW w:w="7336" w:type="dxa"/>
          </w:tcPr>
          <w:p w14:paraId="50A0746C" w14:textId="3224A596" w:rsidR="00F35B98" w:rsidRDefault="00F15B22">
            <w:pPr>
              <w:spacing w:after="180"/>
            </w:pPr>
            <w:r>
              <w:t xml:space="preserve"> </w:t>
            </w:r>
            <w:r>
              <w:t>Trabajar en una empresa donde pueda desempeñarme y crecer laboralmente.</w:t>
            </w:r>
          </w:p>
        </w:tc>
      </w:tr>
      <w:tr w:rsidR="00F35B98" w14:paraId="16CD1096" w14:textId="77777777" w:rsidTr="008216BC">
        <w:tc>
          <w:tcPr>
            <w:tcW w:w="2050" w:type="dxa"/>
          </w:tcPr>
          <w:p w14:paraId="16DE1D8E" w14:textId="77777777" w:rsidR="00F35B98" w:rsidRDefault="003D58D8">
            <w:pPr>
              <w:pStyle w:val="Ttulo1"/>
              <w:outlineLvl w:val="0"/>
            </w:pPr>
            <w:r>
              <w:rPr>
                <w:lang w:bidi="es-ES"/>
              </w:rPr>
              <w:t>Aptitudes y habilidades</w:t>
            </w:r>
          </w:p>
        </w:tc>
        <w:tc>
          <w:tcPr>
            <w:tcW w:w="7336" w:type="dxa"/>
          </w:tcPr>
          <w:p w14:paraId="622093A5" w14:textId="374AC6F9" w:rsidR="00F35B98" w:rsidRDefault="008216BC">
            <w:pPr>
              <w:spacing w:after="180"/>
            </w:pPr>
            <w:r>
              <w:t>Buena disposición, positiva, y creativa</w:t>
            </w:r>
          </w:p>
        </w:tc>
      </w:tr>
      <w:tr w:rsidR="00F35B98" w14:paraId="584F4ABE" w14:textId="77777777" w:rsidTr="008216BC">
        <w:tc>
          <w:tcPr>
            <w:tcW w:w="2050" w:type="dxa"/>
          </w:tcPr>
          <w:p w14:paraId="540216B2" w14:textId="77777777" w:rsidR="00F35B98" w:rsidRDefault="003D58D8">
            <w:pPr>
              <w:pStyle w:val="Ttulo1"/>
              <w:outlineLvl w:val="0"/>
            </w:pPr>
            <w:r>
              <w:rPr>
                <w:lang w:bidi="es-ES"/>
              </w:rPr>
              <w:t>Experiencia</w:t>
            </w:r>
          </w:p>
        </w:tc>
        <w:tc>
          <w:tcPr>
            <w:tcW w:w="7336" w:type="dxa"/>
          </w:tcPr>
          <w:p w14:paraId="725EDC9D" w14:textId="73206CB3" w:rsidR="00F35B98" w:rsidRDefault="008216BC" w:rsidP="008216BC">
            <w:pPr>
              <w:pStyle w:val="Ttulo2"/>
            </w:pPr>
            <w:r>
              <w:rPr>
                <w:rStyle w:val="Textoennegrita"/>
              </w:rPr>
              <w:t xml:space="preserve">Sin experiencia </w:t>
            </w:r>
          </w:p>
          <w:p w14:paraId="3C4258A3" w14:textId="30EF66B6" w:rsidR="00F35B98" w:rsidRDefault="00F35B98">
            <w:pPr>
              <w:spacing w:after="180"/>
            </w:pPr>
          </w:p>
        </w:tc>
      </w:tr>
      <w:tr w:rsidR="00F35B98" w14:paraId="4722CC43" w14:textId="77777777" w:rsidTr="008216BC">
        <w:tc>
          <w:tcPr>
            <w:tcW w:w="2050" w:type="dxa"/>
          </w:tcPr>
          <w:p w14:paraId="74F33994" w14:textId="77777777" w:rsidR="00F35B98" w:rsidRDefault="003D58D8">
            <w:pPr>
              <w:pStyle w:val="Ttulo1"/>
              <w:outlineLvl w:val="0"/>
            </w:pPr>
            <w:r>
              <w:rPr>
                <w:lang w:bidi="es-ES"/>
              </w:rPr>
              <w:t>Educación</w:t>
            </w:r>
          </w:p>
        </w:tc>
        <w:tc>
          <w:tcPr>
            <w:tcW w:w="7336" w:type="dxa"/>
          </w:tcPr>
          <w:p w14:paraId="31F4EBD0" w14:textId="26AF98C5" w:rsidR="00F35B98" w:rsidRDefault="00F075C9">
            <w:pPr>
              <w:pStyle w:val="Ttulo2"/>
              <w:outlineLvl w:val="1"/>
            </w:pPr>
            <w:r>
              <w:rPr>
                <w:rStyle w:val="Textoennegrita"/>
              </w:rPr>
              <w:t>Colegio alicante de maipu</w:t>
            </w:r>
            <w:r w:rsidR="003D58D8">
              <w:rPr>
                <w:lang w:bidi="es-ES"/>
              </w:rPr>
              <w:t xml:space="preserve">, </w:t>
            </w:r>
            <w:r w:rsidR="008216BC">
              <w:t>Maipu</w:t>
            </w:r>
          </w:p>
          <w:p w14:paraId="39847C6F" w14:textId="77777777" w:rsidR="008216BC" w:rsidRDefault="008216BC">
            <w:pPr>
              <w:pStyle w:val="Ttulo2"/>
              <w:outlineLvl w:val="1"/>
            </w:pPr>
          </w:p>
          <w:p w14:paraId="1C074695" w14:textId="09480C91" w:rsidR="00F35B98" w:rsidRDefault="008216BC">
            <w:pPr>
              <w:pStyle w:val="Ttulo3"/>
              <w:outlineLvl w:val="2"/>
            </w:pPr>
            <w:r>
              <w:t>educasion basica, educasion media, terminando tercero medio cursando cuarto</w:t>
            </w:r>
          </w:p>
          <w:p w14:paraId="5E2B888F" w14:textId="109CBE32" w:rsidR="00F35B98" w:rsidRDefault="00F35B98">
            <w:pPr>
              <w:spacing w:after="180"/>
            </w:pPr>
          </w:p>
        </w:tc>
      </w:tr>
    </w:tbl>
    <w:p w14:paraId="46589735" w14:textId="77777777" w:rsidR="00F35B98" w:rsidRDefault="00F35B98"/>
    <w:sectPr w:rsidR="00F35B98" w:rsidSect="00F2023B">
      <w:footerReference w:type="default" r:id="rId7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3C069" w14:textId="77777777" w:rsidR="00AF4468" w:rsidRDefault="00AF4468">
      <w:pPr>
        <w:spacing w:after="0" w:line="240" w:lineRule="auto"/>
      </w:pPr>
      <w:r>
        <w:separator/>
      </w:r>
    </w:p>
  </w:endnote>
  <w:endnote w:type="continuationSeparator" w:id="0">
    <w:p w14:paraId="4679731D" w14:textId="77777777" w:rsidR="00AF4468" w:rsidRDefault="00AF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37DB" w14:textId="77777777" w:rsidR="00F35B98" w:rsidRDefault="003D58D8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</w:instrText>
    </w:r>
    <w:r>
      <w:rPr>
        <w:lang w:bidi="es-ES"/>
      </w:rPr>
      <w:fldChar w:fldCharType="separate"/>
    </w:r>
    <w:r w:rsidR="00AC6E49"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B347B" w14:textId="77777777" w:rsidR="00AF4468" w:rsidRDefault="00AF4468">
      <w:pPr>
        <w:spacing w:after="0" w:line="240" w:lineRule="auto"/>
      </w:pPr>
      <w:r>
        <w:separator/>
      </w:r>
    </w:p>
  </w:footnote>
  <w:footnote w:type="continuationSeparator" w:id="0">
    <w:p w14:paraId="4F27916D" w14:textId="77777777" w:rsidR="00AF4468" w:rsidRDefault="00AF4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C9"/>
    <w:rsid w:val="003D58D8"/>
    <w:rsid w:val="00540EBE"/>
    <w:rsid w:val="008216BC"/>
    <w:rsid w:val="00AC6E49"/>
    <w:rsid w:val="00AF4468"/>
    <w:rsid w:val="00BD5657"/>
    <w:rsid w:val="00C91FE8"/>
    <w:rsid w:val="00F075C9"/>
    <w:rsid w:val="00F15B22"/>
    <w:rsid w:val="00F2023B"/>
    <w:rsid w:val="00F3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AF2F"/>
  <w15:chartTrackingRefBased/>
  <w15:docId w15:val="{69FAE3B9-502C-4401-B417-39CEBE63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Ttulo2">
    <w:name w:val="heading 2"/>
    <w:basedOn w:val="Normal"/>
    <w:link w:val="Ttulo2C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link w:val="Ttulo3C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Ttulo4">
    <w:name w:val="heading 4"/>
    <w:basedOn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Ttulo7">
    <w:name w:val="heading 7"/>
    <w:basedOn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Ttulo8">
    <w:name w:val="heading 8"/>
    <w:basedOn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kern w:val="20"/>
    </w:rPr>
  </w:style>
  <w:style w:type="character" w:customStyle="1" w:styleId="Ttulo2Car">
    <w:name w:val="Título 2 Car"/>
    <w:basedOn w:val="Fuentedeprrafopredeter"/>
    <w:link w:val="Ttulo2"/>
    <w:uiPriority w:val="9"/>
    <w:rPr>
      <w:caps/>
      <w:color w:val="000000" w:themeColor="text1"/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5"/>
    <w:qFormat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Pr>
      <w:caps/>
      <w:color w:val="7F7F7F" w:themeColor="text1" w:themeTint="80"/>
      <w:szCs w:val="17"/>
    </w:rPr>
  </w:style>
  <w:style w:type="paragraph" w:customStyle="1" w:styleId="Nombre">
    <w:name w:val="Nombr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nfasis">
    <w:name w:val="Emphasis"/>
    <w:basedOn w:val="Fuentedeprrafopredeter"/>
    <w:uiPriority w:val="4"/>
    <w:unhideWhenUsed/>
    <w:qFormat/>
    <w:rPr>
      <w:b/>
      <w:iCs w:val="0"/>
      <w:color w:val="0D0D0D" w:themeColor="text1" w:themeTint="F2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bCs/>
      <w:caps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afa\AppData\Roaming\Microsoft\Templates\Curr&#237;culum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02C751473241819ABC841162AE3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D3C1-ACF8-477B-AF36-F41ACE5BCE1A}"/>
      </w:docPartPr>
      <w:docPartBody>
        <w:p w:rsidR="00000000" w:rsidRDefault="00414C63">
          <w:pPr>
            <w:pStyle w:val="6602C751473241819ABC841162AE3544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DB8A8B3B64074A489FB9E70A3F531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FC5B3-30D0-4A94-A5D6-D79E310557EA}"/>
      </w:docPartPr>
      <w:docPartBody>
        <w:p w:rsidR="00000000" w:rsidRDefault="00414C63">
          <w:pPr>
            <w:pStyle w:val="DB8A8B3B64074A489FB9E70A3F53150D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D4FE49F5B0AB4A2B9681089D85151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15ABA-6462-4E6F-936D-75995D67E5D2}"/>
      </w:docPartPr>
      <w:docPartBody>
        <w:p w:rsidR="00000000" w:rsidRDefault="00414C63">
          <w:pPr>
            <w:pStyle w:val="D4FE49F5B0AB4A2B9681089D85151EB8"/>
          </w:pPr>
          <w:r>
            <w:rPr>
              <w:lang w:bidi="es-ES"/>
            </w:rPr>
            <w:t>Teléfono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63"/>
    <w:rsid w:val="0041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02C751473241819ABC841162AE3544">
    <w:name w:val="6602C751473241819ABC841162AE3544"/>
  </w:style>
  <w:style w:type="paragraph" w:customStyle="1" w:styleId="8C0E963391B9413B9AC1D7A7C3215B9C">
    <w:name w:val="8C0E963391B9413B9AC1D7A7C3215B9C"/>
  </w:style>
  <w:style w:type="paragraph" w:customStyle="1" w:styleId="DB8A8B3B64074A489FB9E70A3F53150D">
    <w:name w:val="DB8A8B3B64074A489FB9E70A3F53150D"/>
  </w:style>
  <w:style w:type="paragraph" w:customStyle="1" w:styleId="D4FE49F5B0AB4A2B9681089D85151EB8">
    <w:name w:val="D4FE49F5B0AB4A2B9681089D85151EB8"/>
  </w:style>
  <w:style w:type="paragraph" w:customStyle="1" w:styleId="6F7C7E5D47B54439A5DCD7B2052938F8">
    <w:name w:val="6F7C7E5D47B54439A5DCD7B2052938F8"/>
  </w:style>
  <w:style w:type="paragraph" w:customStyle="1" w:styleId="DC2D4E53F3C44FBAB248540E13532220">
    <w:name w:val="DC2D4E53F3C44FBAB248540E13532220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22D1DDFA4254037857EE6C3993F0EF0">
    <w:name w:val="422D1DDFA4254037857EE6C3993F0EF0"/>
  </w:style>
  <w:style w:type="character" w:styleId="Textoennegrita">
    <w:name w:val="Strong"/>
    <w:basedOn w:val="Fuentedeprrafopredeter"/>
    <w:uiPriority w:val="5"/>
    <w:qFormat/>
    <w:rPr>
      <w:b/>
      <w:bCs/>
    </w:rPr>
  </w:style>
  <w:style w:type="paragraph" w:customStyle="1" w:styleId="FF93978A269C4886B05A8E3DDD3944D0">
    <w:name w:val="FF93978A269C4886B05A8E3DDD3944D0"/>
  </w:style>
  <w:style w:type="paragraph" w:customStyle="1" w:styleId="4E741BBD87C94738A3E290A7CE05F481">
    <w:name w:val="4E741BBD87C94738A3E290A7CE05F481"/>
  </w:style>
  <w:style w:type="paragraph" w:customStyle="1" w:styleId="3DBC20B107D34CD9AC5213F4D1DE331E">
    <w:name w:val="3DBC20B107D34CD9AC5213F4D1DE331E"/>
  </w:style>
  <w:style w:type="paragraph" w:customStyle="1" w:styleId="91C1691423204370BF92FE52CDB1E6E7">
    <w:name w:val="91C1691423204370BF92FE52CDB1E6E7"/>
  </w:style>
  <w:style w:type="paragraph" w:customStyle="1" w:styleId="BCD8A080DEE24F9F83D6FF77BF307E2D">
    <w:name w:val="BCD8A080DEE24F9F83D6FF77BF307E2D"/>
  </w:style>
  <w:style w:type="paragraph" w:customStyle="1" w:styleId="FF7AFA49B8044151A1F156CE7B1E0598">
    <w:name w:val="FF7AFA49B8044151A1F156CE7B1E0598"/>
  </w:style>
  <w:style w:type="paragraph" w:customStyle="1" w:styleId="37E8607F20514A98B1DE505E8AA27929">
    <w:name w:val="37E8607F20514A98B1DE505E8AA27929"/>
  </w:style>
  <w:style w:type="paragraph" w:customStyle="1" w:styleId="8569C256845D4990B6A7473D5E09340B">
    <w:name w:val="8569C256845D4990B6A7473D5E09340B"/>
  </w:style>
  <w:style w:type="paragraph" w:customStyle="1" w:styleId="34EB4B60A79C46F29AE69B30076445BA">
    <w:name w:val="34EB4B60A79C46F29AE69B30076445BA"/>
  </w:style>
  <w:style w:type="paragraph" w:customStyle="1" w:styleId="CC685ADDADDA42BB945A9836C4162264">
    <w:name w:val="CC685ADDADDA42BB945A9836C4162264"/>
  </w:style>
  <w:style w:type="paragraph" w:customStyle="1" w:styleId="7393CC5939304F0DA4E176BCE2D336CE">
    <w:name w:val="7393CC5939304F0DA4E176BCE2D336CE"/>
  </w:style>
  <w:style w:type="paragraph" w:customStyle="1" w:styleId="E3B2EC3030B44DA1BEE2801BE7672E14">
    <w:name w:val="E3B2EC3030B44DA1BEE2801BE7672E14"/>
  </w:style>
  <w:style w:type="paragraph" w:customStyle="1" w:styleId="5520602BFF854E498009693E1A11FC69">
    <w:name w:val="5520602BFF854E498009693E1A11FC69"/>
  </w:style>
  <w:style w:type="paragraph" w:customStyle="1" w:styleId="A754289CDA3C470387BDEFD8CE1DA025">
    <w:name w:val="A754289CDA3C470387BDEFD8CE1DA025"/>
  </w:style>
  <w:style w:type="paragraph" w:customStyle="1" w:styleId="8047CC4078C84223864CFA1D08B9800F">
    <w:name w:val="8047CC4078C84223864CFA1D08B9800F"/>
  </w:style>
  <w:style w:type="paragraph" w:customStyle="1" w:styleId="5B909CC00BA544619C76F1923432E279">
    <w:name w:val="5B909CC00BA544619C76F1923432E2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básico</Template>
  <TotalTime>53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Constanza Farias vilches</dc:creator>
  <cp:keywords/>
  <dc:description/>
  <cp:lastModifiedBy>Pía Constanza Farías Vilches</cp:lastModifiedBy>
  <cp:revision>1</cp:revision>
  <dcterms:created xsi:type="dcterms:W3CDTF">2021-11-09T01:26:00Z</dcterms:created>
  <dcterms:modified xsi:type="dcterms:W3CDTF">2021-11-09T02:19:00Z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