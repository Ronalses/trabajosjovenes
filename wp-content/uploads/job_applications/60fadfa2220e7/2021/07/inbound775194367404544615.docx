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406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951E7F" w:rsidRPr="0059649E" w14:paraId="466E51E1" w14:textId="77777777" w:rsidTr="00951E7F">
        <w:trPr>
          <w:trHeight w:val="4410"/>
        </w:trPr>
        <w:tc>
          <w:tcPr>
            <w:tcW w:w="3600" w:type="dxa"/>
            <w:vAlign w:val="bottom"/>
          </w:tcPr>
          <w:p w14:paraId="1112F6E4" w14:textId="77777777" w:rsidR="00951E7F" w:rsidRPr="0059649E" w:rsidRDefault="00951E7F" w:rsidP="00951E7F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14:paraId="1F964B5E" w14:textId="77777777" w:rsidR="00951E7F" w:rsidRPr="0059649E" w:rsidRDefault="00951E7F" w:rsidP="00951E7F">
            <w:pPr>
              <w:tabs>
                <w:tab w:val="left" w:pos="990"/>
              </w:tabs>
            </w:pPr>
          </w:p>
        </w:tc>
        <w:tc>
          <w:tcPr>
            <w:tcW w:w="6940" w:type="dxa"/>
            <w:vAlign w:val="bottom"/>
          </w:tcPr>
          <w:p w14:paraId="63D61403" w14:textId="77777777" w:rsidR="00951E7F" w:rsidRPr="0059649E" w:rsidRDefault="00951E7F" w:rsidP="00951E7F">
            <w:pPr>
              <w:pStyle w:val="Ttulo"/>
            </w:pPr>
            <w:r>
              <w:t xml:space="preserve">alondra anais araya garrido </w:t>
            </w:r>
          </w:p>
          <w:p w14:paraId="26CAA024" w14:textId="5815A42A" w:rsidR="00951E7F" w:rsidRPr="0059649E" w:rsidRDefault="00951E7F" w:rsidP="00951E7F">
            <w:pPr>
              <w:pStyle w:val="Subttulo"/>
            </w:pPr>
          </w:p>
        </w:tc>
      </w:tr>
      <w:tr w:rsidR="00951E7F" w:rsidRPr="0059649E" w14:paraId="48771AAA" w14:textId="77777777" w:rsidTr="00951E7F">
        <w:tc>
          <w:tcPr>
            <w:tcW w:w="3600" w:type="dxa"/>
          </w:tcPr>
          <w:sdt>
            <w:sdtPr>
              <w:id w:val="531539581"/>
              <w:placeholder>
                <w:docPart w:val="A5D1EB1A3ADE4188A398E1D47E4A8F00"/>
              </w:placeholder>
              <w:temporary/>
              <w:showingPlcHdr/>
              <w15:appearance w15:val="hidden"/>
            </w:sdtPr>
            <w:sdtContent>
              <w:p w14:paraId="1148058C" w14:textId="71B4B71F" w:rsidR="00951E7F" w:rsidRPr="000B24DC" w:rsidRDefault="000B24DC" w:rsidP="00951E7F">
                <w:pPr>
                  <w:pStyle w:val="Ttulo3"/>
                  <w:rPr>
                    <w:rFonts w:eastAsiaTheme="minorEastAsia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14:paraId="622DF759" w14:textId="3CBF4869" w:rsidR="00951E7F" w:rsidRDefault="00951E7F" w:rsidP="00951E7F"/>
          <w:p w14:paraId="1B4819E2" w14:textId="47312E2E" w:rsidR="000B24DC" w:rsidRDefault="000B24DC" w:rsidP="00951E7F">
            <w:r>
              <w:t xml:space="preserve">DIRECCION: </w:t>
            </w:r>
          </w:p>
          <w:p w14:paraId="1876EEEC" w14:textId="4C5EF073" w:rsidR="00951E7F" w:rsidRPr="0059649E" w:rsidRDefault="00951E7F" w:rsidP="00951E7F">
            <w:r>
              <w:t xml:space="preserve">Luis </w:t>
            </w:r>
            <w:r w:rsidR="000B24DC">
              <w:t>Antonio</w:t>
            </w:r>
            <w:r>
              <w:t xml:space="preserve"> </w:t>
            </w:r>
            <w:r w:rsidR="000B24DC">
              <w:t>Vergara</w:t>
            </w:r>
            <w:r>
              <w:t xml:space="preserve"> 287/ </w:t>
            </w:r>
            <w:r w:rsidR="000B24DC">
              <w:t>C</w:t>
            </w:r>
            <w:r>
              <w:t xml:space="preserve">omuna de </w:t>
            </w:r>
            <w:r w:rsidR="000B24DC">
              <w:t>Recoleta, Región</w:t>
            </w:r>
            <w:r>
              <w:t xml:space="preserve"> </w:t>
            </w:r>
            <w:r w:rsidR="000B24DC">
              <w:t>Metropolita</w:t>
            </w:r>
          </w:p>
          <w:p w14:paraId="25B88231" w14:textId="7714BD72" w:rsidR="00951E7F" w:rsidRPr="0059649E" w:rsidRDefault="00951E7F" w:rsidP="00951E7F">
            <w:pPr>
              <w:pStyle w:val="Ttulo3"/>
            </w:pPr>
          </w:p>
          <w:sdt>
            <w:sdtPr>
              <w:id w:val="1111563247"/>
              <w:placeholder>
                <w:docPart w:val="4E3623BE790745B181349364C038B602"/>
              </w:placeholder>
              <w:temporary/>
              <w:showingPlcHdr/>
              <w15:appearance w15:val="hidden"/>
            </w:sdtPr>
            <w:sdtContent>
              <w:p w14:paraId="32675CF4" w14:textId="77777777" w:rsidR="00951E7F" w:rsidRPr="0059649E" w:rsidRDefault="00951E7F" w:rsidP="00951E7F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4265DD99" w14:textId="3CE21214" w:rsidR="00951E7F" w:rsidRDefault="00951E7F" w:rsidP="00951E7F">
            <w:r>
              <w:t>+56982823473</w:t>
            </w:r>
          </w:p>
          <w:p w14:paraId="47DC5FCF" w14:textId="77777777" w:rsidR="000B24DC" w:rsidRDefault="000B24DC" w:rsidP="00951E7F"/>
          <w:p w14:paraId="58F31211" w14:textId="77777777" w:rsidR="00951E7F" w:rsidRPr="0059649E" w:rsidRDefault="00951E7F" w:rsidP="00951E7F"/>
          <w:sdt>
            <w:sdtPr>
              <w:id w:val="-240260293"/>
              <w:placeholder>
                <w:docPart w:val="FCE2186310EA48CF9C7E3898D2A75956"/>
              </w:placeholder>
              <w:temporary/>
              <w:showingPlcHdr/>
              <w15:appearance w15:val="hidden"/>
            </w:sdtPr>
            <w:sdtContent>
              <w:p w14:paraId="00090E11" w14:textId="77777777" w:rsidR="00951E7F" w:rsidRPr="0059649E" w:rsidRDefault="00951E7F" w:rsidP="00951E7F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D14CFB5" w14:textId="77777777" w:rsidR="00951E7F" w:rsidRDefault="00951E7F" w:rsidP="00951E7F">
            <w:hyperlink r:id="rId9" w:history="1">
              <w:r w:rsidRPr="00920502">
                <w:rPr>
                  <w:rStyle w:val="Hipervnculo"/>
                </w:rPr>
                <w:t>Alondra.anais.araya25@gmail.com</w:t>
              </w:r>
            </w:hyperlink>
            <w:r>
              <w:t xml:space="preserve"> </w:t>
            </w:r>
          </w:p>
          <w:p w14:paraId="2C6C4203" w14:textId="77777777" w:rsidR="00A27B10" w:rsidRDefault="00A27B10" w:rsidP="00951E7F"/>
          <w:p w14:paraId="766D4743" w14:textId="62713788" w:rsidR="00A27B10" w:rsidRPr="0059649E" w:rsidRDefault="00A27B10" w:rsidP="00951E7F"/>
        </w:tc>
        <w:tc>
          <w:tcPr>
            <w:tcW w:w="250" w:type="dxa"/>
          </w:tcPr>
          <w:p w14:paraId="5953D22C" w14:textId="77777777" w:rsidR="00951E7F" w:rsidRPr="0059649E" w:rsidRDefault="00951E7F" w:rsidP="00951E7F">
            <w:pPr>
              <w:tabs>
                <w:tab w:val="left" w:pos="990"/>
              </w:tabs>
            </w:pPr>
          </w:p>
        </w:tc>
        <w:tc>
          <w:tcPr>
            <w:tcW w:w="6940" w:type="dxa"/>
          </w:tcPr>
          <w:sdt>
            <w:sdtPr>
              <w:id w:val="1049110328"/>
              <w:placeholder>
                <w:docPart w:val="C156184D8EE046C0A99D8C140588BB3E"/>
              </w:placeholder>
              <w:temporary/>
              <w:showingPlcHdr/>
              <w15:appearance w15:val="hidden"/>
            </w:sdtPr>
            <w:sdtContent>
              <w:p w14:paraId="7FB2BAC5" w14:textId="77777777" w:rsidR="00951E7F" w:rsidRPr="0059649E" w:rsidRDefault="00951E7F" w:rsidP="00951E7F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7680213" w14:textId="38B093F6" w:rsidR="00951E7F" w:rsidRDefault="00951E7F" w:rsidP="00951E7F">
            <w:pPr>
              <w:pStyle w:val="Ttulo4"/>
            </w:pPr>
            <w:r>
              <w:t xml:space="preserve">Enseñanza </w:t>
            </w:r>
            <w:r w:rsidR="000B24DC">
              <w:t>M</w:t>
            </w:r>
            <w:r>
              <w:t>edia;</w:t>
            </w:r>
          </w:p>
          <w:p w14:paraId="7C9581F9" w14:textId="21472F2A" w:rsidR="00951E7F" w:rsidRDefault="00951E7F" w:rsidP="00951E7F">
            <w:r>
              <w:t xml:space="preserve">2017-2020: </w:t>
            </w:r>
            <w:r w:rsidR="000B24DC">
              <w:t>L</w:t>
            </w:r>
            <w:r>
              <w:t xml:space="preserve">iceo </w:t>
            </w:r>
            <w:r w:rsidR="000B24DC">
              <w:t>C</w:t>
            </w:r>
            <w:r>
              <w:t xml:space="preserve">omercial “Luis </w:t>
            </w:r>
            <w:r w:rsidR="000B24DC">
              <w:t>C</w:t>
            </w:r>
            <w:r>
              <w:t xml:space="preserve">orrea </w:t>
            </w:r>
            <w:r w:rsidR="000B24DC">
              <w:t>P</w:t>
            </w:r>
            <w:r>
              <w:t xml:space="preserve">rieto”, </w:t>
            </w:r>
            <w:r w:rsidR="000B24DC">
              <w:t>c</w:t>
            </w:r>
            <w:r>
              <w:t xml:space="preserve">omuna de </w:t>
            </w:r>
            <w:r w:rsidR="000B24DC">
              <w:t>R</w:t>
            </w:r>
            <w:r>
              <w:t>ecoleta</w:t>
            </w:r>
          </w:p>
          <w:p w14:paraId="614C03F0" w14:textId="75DF1A4E" w:rsidR="00951E7F" w:rsidRPr="00951E7F" w:rsidRDefault="00951E7F" w:rsidP="00951E7F">
            <w:r>
              <w:t xml:space="preserve">                  Especialidad: “</w:t>
            </w:r>
            <w:r w:rsidR="000B24DC">
              <w:t>T</w:t>
            </w:r>
            <w:r>
              <w:t xml:space="preserve">écnico en </w:t>
            </w:r>
            <w:r w:rsidR="000B24DC">
              <w:t>C</w:t>
            </w:r>
            <w:r>
              <w:t>ontabilidad”</w:t>
            </w:r>
          </w:p>
          <w:p w14:paraId="7C245BE1" w14:textId="1BDAE50E" w:rsidR="00951E7F" w:rsidRPr="0059649E" w:rsidRDefault="00951E7F" w:rsidP="00951E7F">
            <w:r w:rsidRPr="0059649E">
              <w:rPr>
                <w:lang w:bidi="es-ES"/>
              </w:rPr>
              <w:t xml:space="preserve"> </w:t>
            </w:r>
          </w:p>
          <w:p w14:paraId="19E5C3CC" w14:textId="77777777" w:rsidR="00951E7F" w:rsidRPr="0059649E" w:rsidRDefault="00951E7F" w:rsidP="00951E7F">
            <w:r w:rsidRPr="0059649E">
              <w:rPr>
                <w:lang w:bidi="es-ES"/>
              </w:rPr>
              <w:t xml:space="preserve"> </w:t>
            </w:r>
          </w:p>
          <w:p w14:paraId="5A622D8F" w14:textId="66EC2648" w:rsidR="00951E7F" w:rsidRDefault="00951E7F" w:rsidP="00951E7F">
            <w:pPr>
              <w:pStyle w:val="Ttulo4"/>
            </w:pPr>
            <w:r>
              <w:t xml:space="preserve">Enseñanza </w:t>
            </w:r>
            <w:r w:rsidR="000B24DC">
              <w:t>B</w:t>
            </w:r>
            <w:r>
              <w:t>ásica;</w:t>
            </w:r>
          </w:p>
          <w:p w14:paraId="1C40E761" w14:textId="06C3D826" w:rsidR="00951E7F" w:rsidRPr="00951E7F" w:rsidRDefault="00951E7F" w:rsidP="00951E7F">
            <w:r>
              <w:t xml:space="preserve">2013-2016: </w:t>
            </w:r>
            <w:r w:rsidR="000B24DC">
              <w:t>C</w:t>
            </w:r>
            <w:r>
              <w:t xml:space="preserve">olegio “Isabel Riquelme </w:t>
            </w:r>
            <w:r w:rsidR="000B24DC">
              <w:t>“,</w:t>
            </w:r>
            <w:r>
              <w:t xml:space="preserve"> comuna de </w:t>
            </w:r>
            <w:r w:rsidR="000B24DC">
              <w:t>R</w:t>
            </w:r>
            <w:r>
              <w:t xml:space="preserve">ecoleta </w:t>
            </w:r>
          </w:p>
          <w:p w14:paraId="037AA7B0" w14:textId="700B5B20" w:rsidR="00951E7F" w:rsidRPr="0059649E" w:rsidRDefault="00951E7F" w:rsidP="00951E7F">
            <w:r w:rsidRPr="0059649E">
              <w:rPr>
                <w:lang w:bidi="es-ES"/>
              </w:rPr>
              <w:t xml:space="preserve"> </w:t>
            </w:r>
          </w:p>
          <w:p w14:paraId="137FAB29" w14:textId="77777777" w:rsidR="00951E7F" w:rsidRPr="0059649E" w:rsidRDefault="00951E7F" w:rsidP="00951E7F"/>
          <w:sdt>
            <w:sdtPr>
              <w:id w:val="1001553383"/>
              <w:placeholder>
                <w:docPart w:val="1A36EBC1C24C4CCE9C2B92452D678FC2"/>
              </w:placeholder>
              <w:temporary/>
              <w:showingPlcHdr/>
              <w15:appearance w15:val="hidden"/>
            </w:sdtPr>
            <w:sdtContent>
              <w:p w14:paraId="23D5FB6B" w14:textId="77777777" w:rsidR="00951E7F" w:rsidRPr="0059649E" w:rsidRDefault="00951E7F" w:rsidP="00951E7F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31B0233" w14:textId="7ED16057" w:rsidR="00951E7F" w:rsidRPr="0059649E" w:rsidRDefault="000B24DC" w:rsidP="00951E7F">
            <w:pPr>
              <w:pStyle w:val="Ttulo4"/>
              <w:rPr>
                <w:bCs/>
              </w:rPr>
            </w:pPr>
            <w:r>
              <w:t>Empresa: Botillería Plaza El Salto</w:t>
            </w:r>
            <w:r w:rsidR="00004F5F">
              <w:t xml:space="preserve">   </w:t>
            </w:r>
            <w:r>
              <w:t xml:space="preserve"> Vendedora/Reponedora </w:t>
            </w:r>
          </w:p>
          <w:p w14:paraId="1E303F90" w14:textId="760A79A3" w:rsidR="00951E7F" w:rsidRPr="0059649E" w:rsidRDefault="00004F5F" w:rsidP="00951E7F">
            <w:pPr>
              <w:pStyle w:val="Fecha"/>
            </w:pPr>
            <w:r>
              <w:t xml:space="preserve">Enero </w:t>
            </w:r>
            <w:r w:rsidR="000B24DC">
              <w:t>2019</w:t>
            </w:r>
            <w:r w:rsidR="00951E7F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– febrero </w:t>
            </w:r>
            <w:r w:rsidRPr="0059649E">
              <w:rPr>
                <w:lang w:bidi="es-ES"/>
              </w:rPr>
              <w:t>2020</w:t>
            </w:r>
          </w:p>
          <w:p w14:paraId="3C033368" w14:textId="7BD3193F" w:rsidR="00951E7F" w:rsidRPr="0059649E" w:rsidRDefault="00951E7F" w:rsidP="00951E7F">
            <w:r w:rsidRPr="0059649E">
              <w:rPr>
                <w:lang w:bidi="es-ES"/>
              </w:rPr>
              <w:t xml:space="preserve"> </w:t>
            </w:r>
          </w:p>
          <w:p w14:paraId="61D7EA2E" w14:textId="77777777" w:rsidR="00951E7F" w:rsidRPr="0059649E" w:rsidRDefault="00951E7F" w:rsidP="00951E7F"/>
          <w:p w14:paraId="333FD8E7" w14:textId="6E5AB617" w:rsidR="00951E7F" w:rsidRPr="0059649E" w:rsidRDefault="000B24DC" w:rsidP="00951E7F">
            <w:pPr>
              <w:pStyle w:val="Ttulo4"/>
              <w:rPr>
                <w:bCs/>
              </w:rPr>
            </w:pPr>
            <w:r>
              <w:t xml:space="preserve">Empresa: El </w:t>
            </w:r>
            <w:r w:rsidR="00004F5F">
              <w:t xml:space="preserve">Sanguchon                   </w:t>
            </w:r>
            <w:r w:rsidR="00004F5F" w:rsidRPr="0059649E">
              <w:rPr>
                <w:lang w:bidi="es-ES"/>
              </w:rPr>
              <w:t>Vendedora</w:t>
            </w:r>
            <w:r w:rsidR="00004F5F">
              <w:t xml:space="preserve">/Repartidor  </w:t>
            </w:r>
          </w:p>
          <w:p w14:paraId="3370E8DD" w14:textId="30E30881" w:rsidR="00951E7F" w:rsidRPr="0059649E" w:rsidRDefault="00004F5F" w:rsidP="00951E7F">
            <w:pPr>
              <w:pStyle w:val="Fecha"/>
            </w:pPr>
            <w:r>
              <w:t>Octubre 2020</w:t>
            </w:r>
            <w:r w:rsidR="00951E7F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951E7F" w:rsidRPr="0059649E">
              <w:rPr>
                <w:lang w:bidi="es-ES"/>
              </w:rPr>
              <w:t xml:space="preserve"> </w:t>
            </w:r>
            <w:r>
              <w:t>febrero 2021</w:t>
            </w:r>
          </w:p>
          <w:p w14:paraId="0DA2430D" w14:textId="4808DCF5" w:rsidR="00951E7F" w:rsidRPr="0059649E" w:rsidRDefault="00951E7F" w:rsidP="00951E7F">
            <w:r w:rsidRPr="0059649E">
              <w:rPr>
                <w:lang w:bidi="es-ES"/>
              </w:rPr>
              <w:t xml:space="preserve"> </w:t>
            </w:r>
          </w:p>
          <w:p w14:paraId="24F2F841" w14:textId="77777777" w:rsidR="00951E7F" w:rsidRPr="0059649E" w:rsidRDefault="00951E7F" w:rsidP="00951E7F"/>
          <w:p w14:paraId="182AA7BD" w14:textId="562BD1B4" w:rsidR="00951E7F" w:rsidRPr="0059649E" w:rsidRDefault="00951E7F" w:rsidP="00951E7F">
            <w:pPr>
              <w:pStyle w:val="Ttulo4"/>
              <w:rPr>
                <w:bCs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658E9164" w14:textId="53903FA5" w:rsidR="00951E7F" w:rsidRPr="0059649E" w:rsidRDefault="00951E7F" w:rsidP="00004F5F">
            <w:pPr>
              <w:pStyle w:val="Fecha"/>
            </w:pPr>
            <w:r w:rsidRPr="0059649E">
              <w:rPr>
                <w:lang w:bidi="es-ES"/>
              </w:rPr>
              <w:t xml:space="preserve"> </w:t>
            </w:r>
          </w:p>
          <w:sdt>
            <w:sdtPr>
              <w:id w:val="1669594239"/>
              <w:placeholder>
                <w:docPart w:val="58B737425D274DD8BB13A0D986E72643"/>
              </w:placeholder>
              <w:temporary/>
              <w:showingPlcHdr/>
              <w15:appearance w15:val="hidden"/>
            </w:sdtPr>
            <w:sdtContent>
              <w:p w14:paraId="60665EE1" w14:textId="77777777" w:rsidR="000B24DC" w:rsidRDefault="000B24DC" w:rsidP="000B24DC">
                <w:pPr>
                  <w:pStyle w:val="Ttulo2"/>
                  <w:rPr>
                    <w:rFonts w:eastAsiaTheme="minorEastAsia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5131A9A5" w14:textId="09BEECE7" w:rsidR="00004F5F" w:rsidRPr="00004F5F" w:rsidRDefault="00004F5F" w:rsidP="00004F5F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 w:rsidRPr="00004F5F">
              <w:rPr>
                <w:noProof/>
                <w:color w:val="000000" w:themeColor="text1"/>
                <w:lang w:val="en-US" w:eastAsia="zh-CN"/>
              </w:rPr>
              <w:t>Capacidad de Trabajo en equipo</w:t>
            </w:r>
          </w:p>
          <w:p w14:paraId="46192821" w14:textId="0BB13F4D" w:rsidR="00004F5F" w:rsidRPr="00004F5F" w:rsidRDefault="00004F5F" w:rsidP="00004F5F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 w:rsidRPr="00004F5F">
              <w:rPr>
                <w:noProof/>
                <w:color w:val="000000" w:themeColor="text1"/>
                <w:lang w:val="en-US" w:eastAsia="zh-CN"/>
              </w:rPr>
              <w:t>Flexibilidad</w:t>
            </w:r>
          </w:p>
          <w:p w14:paraId="4ACBC989" w14:textId="5FE68EFB" w:rsidR="00004F5F" w:rsidRDefault="00004F5F" w:rsidP="00004F5F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 w:rsidRPr="00004F5F">
              <w:rPr>
                <w:noProof/>
                <w:color w:val="000000" w:themeColor="text1"/>
                <w:lang w:val="en-US" w:eastAsia="zh-CN"/>
              </w:rPr>
              <w:t xml:space="preserve">Responsabilidad </w:t>
            </w:r>
          </w:p>
          <w:p w14:paraId="2B081E8F" w14:textId="4A30451B" w:rsidR="00004F5F" w:rsidRDefault="00004F5F" w:rsidP="00A27B10">
            <w:pPr>
              <w:ind w:left="360"/>
              <w:rPr>
                <w:noProof/>
                <w:color w:val="000000" w:themeColor="text1"/>
                <w:lang w:val="en-US" w:eastAsia="zh-CN"/>
              </w:rPr>
            </w:pPr>
          </w:p>
          <w:p w14:paraId="38D7F85F" w14:textId="6DA05926" w:rsidR="00A27B10" w:rsidRPr="00A27B10" w:rsidRDefault="00A27B10" w:rsidP="00A27B10">
            <w:pPr>
              <w:pStyle w:val="Ttulo2"/>
              <w:rPr>
                <w:noProof/>
                <w:lang w:val="en-US" w:eastAsia="zh-CN"/>
              </w:rPr>
            </w:pPr>
            <w:r w:rsidRPr="00A27B10">
              <w:rPr>
                <w:noProof/>
                <w:lang w:val="en-US" w:eastAsia="zh-CN"/>
              </w:rPr>
              <w:t xml:space="preserve">DISPONIBILIDAD </w:t>
            </w:r>
          </w:p>
          <w:p w14:paraId="14AB46B3" w14:textId="3A8A0B70" w:rsidR="00A27B10" w:rsidRPr="00A27B10" w:rsidRDefault="00A27B10" w:rsidP="00A27B10">
            <w:pPr>
              <w:ind w:left="360"/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 xml:space="preserve">Disponibilidad Inmediata </w:t>
            </w:r>
          </w:p>
          <w:p w14:paraId="296CA809" w14:textId="134EA2E4" w:rsidR="00004F5F" w:rsidRPr="00004F5F" w:rsidRDefault="00004F5F" w:rsidP="00951E7F">
            <w:pPr>
              <w:rPr>
                <w:noProof/>
                <w:color w:val="000000" w:themeColor="text1"/>
                <w:lang w:val="en-US" w:eastAsia="zh-CN"/>
              </w:rPr>
            </w:pPr>
          </w:p>
        </w:tc>
      </w:tr>
    </w:tbl>
    <w:p w14:paraId="5578A30B" w14:textId="77777777" w:rsidR="0043117B" w:rsidRPr="0059649E" w:rsidRDefault="00EB2692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44EF" w14:textId="77777777" w:rsidR="00EB2692" w:rsidRDefault="00EB2692" w:rsidP="000C45FF">
      <w:r>
        <w:separator/>
      </w:r>
    </w:p>
  </w:endnote>
  <w:endnote w:type="continuationSeparator" w:id="0">
    <w:p w14:paraId="348D23B9" w14:textId="77777777" w:rsidR="00EB2692" w:rsidRDefault="00EB269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8021" w14:textId="77777777" w:rsidR="00EB2692" w:rsidRDefault="00EB2692" w:rsidP="000C45FF">
      <w:r>
        <w:separator/>
      </w:r>
    </w:p>
  </w:footnote>
  <w:footnote w:type="continuationSeparator" w:id="0">
    <w:p w14:paraId="51D00CA2" w14:textId="77777777" w:rsidR="00EB2692" w:rsidRDefault="00EB269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A70B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920A5D9" wp14:editId="34873B5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7B23771"/>
    <w:multiLevelType w:val="hybridMultilevel"/>
    <w:tmpl w:val="3E48A94C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F"/>
    <w:rsid w:val="00004F5F"/>
    <w:rsid w:val="00036450"/>
    <w:rsid w:val="00075675"/>
    <w:rsid w:val="00094499"/>
    <w:rsid w:val="000B24DC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1E7F"/>
    <w:rsid w:val="00952C25"/>
    <w:rsid w:val="009A09AC"/>
    <w:rsid w:val="00A2118D"/>
    <w:rsid w:val="00A27B1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C121C"/>
    <w:rsid w:val="00DD172A"/>
    <w:rsid w:val="00E25A26"/>
    <w:rsid w:val="00E4381A"/>
    <w:rsid w:val="00E55D74"/>
    <w:rsid w:val="00EB2692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A33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51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londra.anais.araya25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Local\Microsoft\Office\16.0\DTS\es-ES%7bBA93C8BB-70E0-4E10-B4AC-998E072EDF58%7d\%7b3DE3CD7D-E28B-40AC-A3BE-63CD9A78543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3623BE790745B181349364C038B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98D5A-65C1-458C-9A65-03607FAE3377}"/>
      </w:docPartPr>
      <w:docPartBody>
        <w:p w:rsidR="00000000" w:rsidRDefault="00814FE0" w:rsidP="00814FE0">
          <w:pPr>
            <w:pStyle w:val="4E3623BE790745B181349364C038B602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CE2186310EA48CF9C7E3898D2A75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9801-BC66-4869-A97F-4AD5D4630B2A}"/>
      </w:docPartPr>
      <w:docPartBody>
        <w:p w:rsidR="00000000" w:rsidRDefault="00814FE0" w:rsidP="00814FE0">
          <w:pPr>
            <w:pStyle w:val="FCE2186310EA48CF9C7E3898D2A7595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156184D8EE046C0A99D8C140588B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BFB13-EA9C-4A62-90A4-2F26875BB810}"/>
      </w:docPartPr>
      <w:docPartBody>
        <w:p w:rsidR="00000000" w:rsidRDefault="00814FE0" w:rsidP="00814FE0">
          <w:pPr>
            <w:pStyle w:val="C156184D8EE046C0A99D8C140588BB3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A36EBC1C24C4CCE9C2B92452D67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0C833-365A-458B-9C87-4EE652F693C9}"/>
      </w:docPartPr>
      <w:docPartBody>
        <w:p w:rsidR="00000000" w:rsidRDefault="00814FE0" w:rsidP="00814FE0">
          <w:pPr>
            <w:pStyle w:val="1A36EBC1C24C4CCE9C2B92452D678FC2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A5D1EB1A3ADE4188A398E1D47E4A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28717-4063-44BC-BCF9-1B3D715B402B}"/>
      </w:docPartPr>
      <w:docPartBody>
        <w:p w:rsidR="00000000" w:rsidRDefault="00814FE0" w:rsidP="00814FE0">
          <w:pPr>
            <w:pStyle w:val="A5D1EB1A3ADE4188A398E1D47E4A8F00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58B737425D274DD8BB13A0D986E72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19A74-1739-408E-B719-AE793D3A127E}"/>
      </w:docPartPr>
      <w:docPartBody>
        <w:p w:rsidR="00000000" w:rsidRDefault="00814FE0" w:rsidP="00814FE0">
          <w:pPr>
            <w:pStyle w:val="58B737425D274DD8BB13A0D986E72643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E0"/>
    <w:rsid w:val="00814FE0"/>
    <w:rsid w:val="009F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14F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9DF4CEC9004AAC9A3359B63ACECED6">
    <w:name w:val="DF9DF4CEC9004AAC9A3359B63ACECED6"/>
  </w:style>
  <w:style w:type="paragraph" w:customStyle="1" w:styleId="3FE9E92BE88B40DDA84ADE82AD1016B4">
    <w:name w:val="3FE9E92BE88B40DDA84ADE82AD1016B4"/>
  </w:style>
  <w:style w:type="paragraph" w:customStyle="1" w:styleId="74F31F681A744BD284AC21512B98F30F">
    <w:name w:val="74F31F681A744BD284AC21512B98F30F"/>
  </w:style>
  <w:style w:type="paragraph" w:customStyle="1" w:styleId="E495B8AB1B934E3797166C217275EED3">
    <w:name w:val="E495B8AB1B934E3797166C217275EED3"/>
  </w:style>
  <w:style w:type="paragraph" w:customStyle="1" w:styleId="949A54FE48534E82A0B9D7F276260D12">
    <w:name w:val="949A54FE48534E82A0B9D7F276260D12"/>
  </w:style>
  <w:style w:type="paragraph" w:customStyle="1" w:styleId="639645D05AC5428B80EB21C41A3E125F">
    <w:name w:val="639645D05AC5428B80EB21C41A3E125F"/>
  </w:style>
  <w:style w:type="paragraph" w:customStyle="1" w:styleId="61CC65E4CC13454B97EF8A7B1FA33473">
    <w:name w:val="61CC65E4CC13454B97EF8A7B1FA33473"/>
  </w:style>
  <w:style w:type="paragraph" w:customStyle="1" w:styleId="D9EA290EB6A64E5BA5FE3857A4D17467">
    <w:name w:val="D9EA290EB6A64E5BA5FE3857A4D17467"/>
  </w:style>
  <w:style w:type="paragraph" w:customStyle="1" w:styleId="62631C41FA074B4F91D6AF32CD78CB50">
    <w:name w:val="62631C41FA074B4F91D6AF32CD78CB50"/>
  </w:style>
  <w:style w:type="paragraph" w:customStyle="1" w:styleId="83A4DF73F62148499CC42513B7742C33">
    <w:name w:val="83A4DF73F62148499CC42513B7742C3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52D41ADC94334D9B8A1ED8641BE24426">
    <w:name w:val="52D41ADC94334D9B8A1ED8641BE24426"/>
  </w:style>
  <w:style w:type="paragraph" w:customStyle="1" w:styleId="2DDDC406E0774AA48FEC50ADC6CAD333">
    <w:name w:val="2DDDC406E0774AA48FEC50ADC6CAD333"/>
  </w:style>
  <w:style w:type="paragraph" w:customStyle="1" w:styleId="C9C1470365A34E64AAFA69CEF8E56D67">
    <w:name w:val="C9C1470365A34E64AAFA69CEF8E56D67"/>
  </w:style>
  <w:style w:type="paragraph" w:customStyle="1" w:styleId="BE0ADFEF57864A45A27D6DDBEDD719B7">
    <w:name w:val="BE0ADFEF57864A45A27D6DDBEDD719B7"/>
  </w:style>
  <w:style w:type="paragraph" w:customStyle="1" w:styleId="25CD8E0C45374377983A2159C7FA327D">
    <w:name w:val="25CD8E0C45374377983A2159C7FA327D"/>
  </w:style>
  <w:style w:type="paragraph" w:customStyle="1" w:styleId="67E1AAFC7A694F4E82A3458E2DA8B97E">
    <w:name w:val="67E1AAFC7A694F4E82A3458E2DA8B97E"/>
  </w:style>
  <w:style w:type="paragraph" w:customStyle="1" w:styleId="531E654AA74A47E38FAE64C22540E631">
    <w:name w:val="531E654AA74A47E38FAE64C22540E631"/>
  </w:style>
  <w:style w:type="paragraph" w:customStyle="1" w:styleId="72ADBFC9C7C447598FD010503BD4AED8">
    <w:name w:val="72ADBFC9C7C447598FD010503BD4AED8"/>
  </w:style>
  <w:style w:type="paragraph" w:customStyle="1" w:styleId="A59A3A826D5A4757A38E81EEB173F6B9">
    <w:name w:val="A59A3A826D5A4757A38E81EEB173F6B9"/>
  </w:style>
  <w:style w:type="paragraph" w:customStyle="1" w:styleId="0CE623FAB8F6470D837A92B0044E12E8">
    <w:name w:val="0CE623FAB8F6470D837A92B0044E12E8"/>
  </w:style>
  <w:style w:type="paragraph" w:customStyle="1" w:styleId="9181506DD4CA47BFA908F8AE0B42C0C0">
    <w:name w:val="9181506DD4CA47BFA908F8AE0B42C0C0"/>
  </w:style>
  <w:style w:type="paragraph" w:customStyle="1" w:styleId="957325C2F6FC4AEE904B3933EA0EBB2B">
    <w:name w:val="957325C2F6FC4AEE904B3933EA0EBB2B"/>
  </w:style>
  <w:style w:type="paragraph" w:customStyle="1" w:styleId="7863451B2B4C4CCD90E2E372E7A014CB">
    <w:name w:val="7863451B2B4C4CCD90E2E372E7A014CB"/>
  </w:style>
  <w:style w:type="paragraph" w:customStyle="1" w:styleId="359E49AE1E004A6E86D9347CB2B2B777">
    <w:name w:val="359E49AE1E004A6E86D9347CB2B2B777"/>
  </w:style>
  <w:style w:type="paragraph" w:customStyle="1" w:styleId="EFEF39475A044CDC96980ADC3D5D988D">
    <w:name w:val="EFEF39475A044CDC96980ADC3D5D988D"/>
  </w:style>
  <w:style w:type="paragraph" w:customStyle="1" w:styleId="422FDFE4EB884DFF97B521B4562B52E9">
    <w:name w:val="422FDFE4EB884DFF97B521B4562B52E9"/>
  </w:style>
  <w:style w:type="paragraph" w:customStyle="1" w:styleId="178AC64F99A14A11BBB2D6353F949A3D">
    <w:name w:val="178AC64F99A14A11BBB2D6353F949A3D"/>
  </w:style>
  <w:style w:type="paragraph" w:customStyle="1" w:styleId="E94EA1AB25FE49F1A64ABBB7C63F06E2">
    <w:name w:val="E94EA1AB25FE49F1A64ABBB7C63F06E2"/>
  </w:style>
  <w:style w:type="paragraph" w:customStyle="1" w:styleId="26D197FD0363487793E95254BB37BCAD">
    <w:name w:val="26D197FD0363487793E95254BB37BCAD"/>
  </w:style>
  <w:style w:type="paragraph" w:customStyle="1" w:styleId="B2E6F22B3EF44C54A7839DD18784D978">
    <w:name w:val="B2E6F22B3EF44C54A7839DD18784D978"/>
  </w:style>
  <w:style w:type="paragraph" w:customStyle="1" w:styleId="2FB4685FA8424F929507F46E9CAA9356">
    <w:name w:val="2FB4685FA8424F929507F46E9CAA9356"/>
  </w:style>
  <w:style w:type="paragraph" w:customStyle="1" w:styleId="72072C8009DD4B88A9289BDB901FB86F">
    <w:name w:val="72072C8009DD4B88A9289BDB901FB86F"/>
  </w:style>
  <w:style w:type="paragraph" w:customStyle="1" w:styleId="CAE6667930774BD0878486C95F93FFA1">
    <w:name w:val="CAE6667930774BD0878486C95F93FFA1"/>
  </w:style>
  <w:style w:type="paragraph" w:customStyle="1" w:styleId="4BC81074973A463CBF65AFE9BC9BFE8B">
    <w:name w:val="4BC81074973A463CBF65AFE9BC9BFE8B"/>
  </w:style>
  <w:style w:type="paragraph" w:customStyle="1" w:styleId="EBA04D08D510461CAAA4793F059AF4FD">
    <w:name w:val="EBA04D08D510461CAAA4793F059AF4FD"/>
  </w:style>
  <w:style w:type="paragraph" w:customStyle="1" w:styleId="677E7A3322554385A306137C5CC57F9E">
    <w:name w:val="677E7A3322554385A306137C5CC57F9E"/>
  </w:style>
  <w:style w:type="paragraph" w:customStyle="1" w:styleId="5E7BCF5FF18B4152AF3F4D91AFE5EE13">
    <w:name w:val="5E7BCF5FF18B4152AF3F4D91AFE5EE13"/>
  </w:style>
  <w:style w:type="paragraph" w:customStyle="1" w:styleId="8A1C004476B440C184F99E3108A8C29C">
    <w:name w:val="8A1C004476B440C184F99E3108A8C29C"/>
  </w:style>
  <w:style w:type="paragraph" w:customStyle="1" w:styleId="21876B3E5DB843DEA7FA2CD4FA40C087">
    <w:name w:val="21876B3E5DB843DEA7FA2CD4FA40C087"/>
  </w:style>
  <w:style w:type="paragraph" w:customStyle="1" w:styleId="E0F32AD61349458585459598FEADA0BA">
    <w:name w:val="E0F32AD61349458585459598FEADA0BA"/>
  </w:style>
  <w:style w:type="paragraph" w:customStyle="1" w:styleId="64677D048C8F4A0C903E5315AA9E7CE4">
    <w:name w:val="64677D048C8F4A0C903E5315AA9E7CE4"/>
  </w:style>
  <w:style w:type="character" w:customStyle="1" w:styleId="Ttulo2Car">
    <w:name w:val="Título 2 Car"/>
    <w:basedOn w:val="Fuentedeprrafopredeter"/>
    <w:link w:val="Ttulo2"/>
    <w:uiPriority w:val="9"/>
    <w:rsid w:val="00814FE0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EEA3359BF92406B94F155A4EF2F46B4">
    <w:name w:val="0EEA3359BF92406B94F155A4EF2F46B4"/>
  </w:style>
  <w:style w:type="paragraph" w:customStyle="1" w:styleId="206B818820A64294976DDA41081A149B">
    <w:name w:val="206B818820A64294976DDA41081A149B"/>
    <w:rsid w:val="00814FE0"/>
  </w:style>
  <w:style w:type="paragraph" w:customStyle="1" w:styleId="B129B51B695D4C35A5D4B79E84CF44F9">
    <w:name w:val="B129B51B695D4C35A5D4B79E84CF44F9"/>
    <w:rsid w:val="00814FE0"/>
  </w:style>
  <w:style w:type="paragraph" w:customStyle="1" w:styleId="D10FC5C478304F3BBCAB29222EF94BAB">
    <w:name w:val="D10FC5C478304F3BBCAB29222EF94BAB"/>
    <w:rsid w:val="00814FE0"/>
  </w:style>
  <w:style w:type="paragraph" w:customStyle="1" w:styleId="895D56F430374571AAB219F33E99F4E8">
    <w:name w:val="895D56F430374571AAB219F33E99F4E8"/>
    <w:rsid w:val="00814FE0"/>
  </w:style>
  <w:style w:type="paragraph" w:customStyle="1" w:styleId="4E3623BE790745B181349364C038B602">
    <w:name w:val="4E3623BE790745B181349364C038B602"/>
    <w:rsid w:val="00814FE0"/>
  </w:style>
  <w:style w:type="paragraph" w:customStyle="1" w:styleId="FCE2186310EA48CF9C7E3898D2A75956">
    <w:name w:val="FCE2186310EA48CF9C7E3898D2A75956"/>
    <w:rsid w:val="00814FE0"/>
  </w:style>
  <w:style w:type="paragraph" w:customStyle="1" w:styleId="C156184D8EE046C0A99D8C140588BB3E">
    <w:name w:val="C156184D8EE046C0A99D8C140588BB3E"/>
    <w:rsid w:val="00814FE0"/>
  </w:style>
  <w:style w:type="paragraph" w:customStyle="1" w:styleId="EA2D08EE4A6940B4AA6173A121775816">
    <w:name w:val="EA2D08EE4A6940B4AA6173A121775816"/>
    <w:rsid w:val="00814FE0"/>
  </w:style>
  <w:style w:type="paragraph" w:customStyle="1" w:styleId="AF36BE13F248414A8740AC8E06AD623C">
    <w:name w:val="AF36BE13F248414A8740AC8E06AD623C"/>
    <w:rsid w:val="00814FE0"/>
  </w:style>
  <w:style w:type="paragraph" w:customStyle="1" w:styleId="A89B955C919E40A1865B56E561CFD8A4">
    <w:name w:val="A89B955C919E40A1865B56E561CFD8A4"/>
    <w:rsid w:val="00814FE0"/>
  </w:style>
  <w:style w:type="paragraph" w:customStyle="1" w:styleId="329CE5EBBA1F4FD7A62C79B123AE99DF">
    <w:name w:val="329CE5EBBA1F4FD7A62C79B123AE99DF"/>
    <w:rsid w:val="00814FE0"/>
  </w:style>
  <w:style w:type="paragraph" w:customStyle="1" w:styleId="DC6BB282368143B39D6B7D83B5597623">
    <w:name w:val="DC6BB282368143B39D6B7D83B5597623"/>
    <w:rsid w:val="00814FE0"/>
  </w:style>
  <w:style w:type="paragraph" w:customStyle="1" w:styleId="F76E34ED48F746E2BBFEE1661EAF34D2">
    <w:name w:val="F76E34ED48F746E2BBFEE1661EAF34D2"/>
    <w:rsid w:val="00814FE0"/>
  </w:style>
  <w:style w:type="paragraph" w:customStyle="1" w:styleId="DBBCBBD1DBE147DFACB7348A839A4E09">
    <w:name w:val="DBBCBBD1DBE147DFACB7348A839A4E09"/>
    <w:rsid w:val="00814FE0"/>
  </w:style>
  <w:style w:type="paragraph" w:customStyle="1" w:styleId="B7F321E0433740108A2D6E0CC2C1F2F0">
    <w:name w:val="B7F321E0433740108A2D6E0CC2C1F2F0"/>
    <w:rsid w:val="00814FE0"/>
  </w:style>
  <w:style w:type="paragraph" w:customStyle="1" w:styleId="1A36EBC1C24C4CCE9C2B92452D678FC2">
    <w:name w:val="1A36EBC1C24C4CCE9C2B92452D678FC2"/>
    <w:rsid w:val="00814FE0"/>
  </w:style>
  <w:style w:type="paragraph" w:customStyle="1" w:styleId="96A57D3E82614B8AA70A4BA8E862089B">
    <w:name w:val="96A57D3E82614B8AA70A4BA8E862089B"/>
    <w:rsid w:val="00814FE0"/>
  </w:style>
  <w:style w:type="paragraph" w:customStyle="1" w:styleId="22915B7F92BE4E1EBF2963FB77891361">
    <w:name w:val="22915B7F92BE4E1EBF2963FB77891361"/>
    <w:rsid w:val="00814FE0"/>
  </w:style>
  <w:style w:type="paragraph" w:customStyle="1" w:styleId="6A50D5725C33407A90B087EBAE18178E">
    <w:name w:val="6A50D5725C33407A90B087EBAE18178E"/>
    <w:rsid w:val="00814FE0"/>
  </w:style>
  <w:style w:type="paragraph" w:customStyle="1" w:styleId="83EC8B75BD0342F895FDDB6D73F2B9E8">
    <w:name w:val="83EC8B75BD0342F895FDDB6D73F2B9E8"/>
    <w:rsid w:val="00814FE0"/>
  </w:style>
  <w:style w:type="paragraph" w:customStyle="1" w:styleId="02F2820F124549959DF842786F98EF98">
    <w:name w:val="02F2820F124549959DF842786F98EF98"/>
    <w:rsid w:val="00814FE0"/>
  </w:style>
  <w:style w:type="paragraph" w:customStyle="1" w:styleId="1E452E0D77A149ED85C7EC7F84FE07F8">
    <w:name w:val="1E452E0D77A149ED85C7EC7F84FE07F8"/>
    <w:rsid w:val="00814FE0"/>
  </w:style>
  <w:style w:type="paragraph" w:customStyle="1" w:styleId="066CF7C709424D74807CB4CB6407D573">
    <w:name w:val="066CF7C709424D74807CB4CB6407D573"/>
    <w:rsid w:val="00814FE0"/>
  </w:style>
  <w:style w:type="paragraph" w:customStyle="1" w:styleId="1C5AB652E5EC4BCEB0E5550F1BFB97B4">
    <w:name w:val="1C5AB652E5EC4BCEB0E5550F1BFB97B4"/>
    <w:rsid w:val="00814FE0"/>
  </w:style>
  <w:style w:type="paragraph" w:customStyle="1" w:styleId="A2B592BA43E5448E8BDAE36AA0DF43AB">
    <w:name w:val="A2B592BA43E5448E8BDAE36AA0DF43AB"/>
    <w:rsid w:val="00814FE0"/>
  </w:style>
  <w:style w:type="paragraph" w:customStyle="1" w:styleId="A9328FF32E4D4C1BAE119D7100AFCE43">
    <w:name w:val="A9328FF32E4D4C1BAE119D7100AFCE43"/>
    <w:rsid w:val="00814FE0"/>
  </w:style>
  <w:style w:type="paragraph" w:customStyle="1" w:styleId="CAD890CEAFA448D993C903B7124344D8">
    <w:name w:val="CAD890CEAFA448D993C903B7124344D8"/>
    <w:rsid w:val="00814FE0"/>
  </w:style>
  <w:style w:type="paragraph" w:customStyle="1" w:styleId="77BECD0B757F404EBB3AFFBC0F6F4CD0">
    <w:name w:val="77BECD0B757F404EBB3AFFBC0F6F4CD0"/>
    <w:rsid w:val="00814FE0"/>
  </w:style>
  <w:style w:type="paragraph" w:customStyle="1" w:styleId="4AC17FF6FA174AEA86046100BBA3FFAA">
    <w:name w:val="4AC17FF6FA174AEA86046100BBA3FFAA"/>
    <w:rsid w:val="00814FE0"/>
  </w:style>
  <w:style w:type="paragraph" w:customStyle="1" w:styleId="610CB90BB2A547118393EA7B2DFEC4B6">
    <w:name w:val="610CB90BB2A547118393EA7B2DFEC4B6"/>
    <w:rsid w:val="00814FE0"/>
  </w:style>
  <w:style w:type="paragraph" w:customStyle="1" w:styleId="A5F2B56F74284DE1BEF2E15A8B21BB79">
    <w:name w:val="A5F2B56F74284DE1BEF2E15A8B21BB79"/>
    <w:rsid w:val="00814FE0"/>
  </w:style>
  <w:style w:type="paragraph" w:customStyle="1" w:styleId="836DD464D6F94D2DA32E0DAD516E5BC4">
    <w:name w:val="836DD464D6F94D2DA32E0DAD516E5BC4"/>
    <w:rsid w:val="00814FE0"/>
  </w:style>
  <w:style w:type="paragraph" w:customStyle="1" w:styleId="FA7E720A10D8419A96E9F7596C250138">
    <w:name w:val="FA7E720A10D8419A96E9F7596C250138"/>
    <w:rsid w:val="00814FE0"/>
  </w:style>
  <w:style w:type="paragraph" w:customStyle="1" w:styleId="A5D1EB1A3ADE4188A398E1D47E4A8F00">
    <w:name w:val="A5D1EB1A3ADE4188A398E1D47E4A8F00"/>
    <w:rsid w:val="00814FE0"/>
  </w:style>
  <w:style w:type="paragraph" w:customStyle="1" w:styleId="58B737425D274DD8BB13A0D986E72643">
    <w:name w:val="58B737425D274DD8BB13A0D986E72643"/>
    <w:rsid w:val="00814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{3DE3CD7D-E28B-40AC-A3BE-63CD9A785439}tf00546271_win32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2021-07-23T13:13:00Z</dcterms:created>
  <dcterms:modified xsi:type="dcterms:W3CDTF">2021-07-23T14:05:00Z</dcterms:modified>
</cp:coreProperties>
</file>