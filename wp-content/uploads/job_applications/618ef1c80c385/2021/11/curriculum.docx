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8645" w14:textId="792705E3" w:rsidR="0059120E" w:rsidRDefault="00E7047F">
      <w:pPr>
        <w:pStyle w:val="Nombre"/>
      </w:pPr>
      <w:r>
        <w:t>alem andres rodriguez cerdan</w:t>
      </w:r>
    </w:p>
    <w:p w14:paraId="39C8E72D" w14:textId="30030E82" w:rsidR="00E7047F" w:rsidRPr="00E7047F" w:rsidRDefault="00E7047F">
      <w:pPr>
        <w:pStyle w:val="Informacindecontacto"/>
        <w:rPr>
          <w:rFonts w:ascii="Century Gothic" w:hAnsi="Century Gothic"/>
        </w:rPr>
      </w:pPr>
      <w:r>
        <w:t>Francisco silva 1585</w:t>
      </w:r>
      <w:r>
        <w:rPr>
          <w:rFonts w:ascii="Century Gothic" w:hAnsi="Century Gothic"/>
        </w:rPr>
        <w:t>|+</w:t>
      </w:r>
      <w:r>
        <w:t>56 933650462</w:t>
      </w:r>
      <w:r>
        <w:rPr>
          <w:rFonts w:ascii="Century Gothic" w:hAnsi="Century Gothic"/>
        </w:rPr>
        <w:t>|</w:t>
      </w:r>
      <w:r>
        <w:rPr>
          <w:rFonts w:ascii="Century Gothic" w:hAnsi="Century Gothic"/>
        </w:rPr>
        <w:t>sk8rodriguez@hotmail.com</w:t>
      </w:r>
    </w:p>
    <w:p w14:paraId="05797719" w14:textId="77777777" w:rsidR="0059120E" w:rsidRDefault="003C2428">
      <w:pPr>
        <w:pStyle w:val="Ttulo1"/>
      </w:pPr>
      <w:sdt>
        <w:sdtPr>
          <w:id w:val="-819804518"/>
          <w:placeholder>
            <w:docPart w:val="AB14DB9C949CB04391F195E159232FE6"/>
          </w:placeholder>
          <w:temporary/>
          <w:showingPlcHdr/>
        </w:sdtPr>
        <w:sdtEndPr/>
        <w:sdtContent>
          <w:r>
            <w:t>Resumen de aptitudes</w:t>
          </w:r>
        </w:sdtContent>
      </w:sdt>
    </w:p>
    <w:p w14:paraId="3E569926" w14:textId="07C8A0AC" w:rsidR="00C4551A" w:rsidRDefault="00C4551A">
      <w:pPr>
        <w:spacing w:after="180"/>
      </w:pPr>
      <w:r>
        <w:t xml:space="preserve">Responsabilidad, adaptabilidad y comunicación </w:t>
      </w:r>
    </w:p>
    <w:p w14:paraId="25661FEC" w14:textId="77777777" w:rsidR="0059120E" w:rsidRDefault="003C2428">
      <w:pPr>
        <w:pStyle w:val="Ttulo1"/>
      </w:pPr>
      <w:sdt>
        <w:sdtPr>
          <w:id w:val="-1150367223"/>
          <w:placeholder>
            <w:docPart w:val="78015E63819E4548B0B8076B500D5E76"/>
          </w:placeholder>
          <w:temporary/>
          <w:showingPlcHdr/>
        </w:sdtPr>
        <w:sdtEndPr/>
        <w:sdtContent>
          <w:r>
            <w:t>Formación</w:t>
          </w:r>
        </w:sdtContent>
      </w:sdt>
    </w:p>
    <w:p w14:paraId="16F78BFF" w14:textId="4CDCDB58" w:rsidR="00C4551A" w:rsidRPr="00C4551A" w:rsidRDefault="00E7047F" w:rsidP="00C4551A">
      <w:pPr>
        <w:pStyle w:val="Ttulo2"/>
      </w:pPr>
      <w:r>
        <w:t>Colegio</w:t>
      </w:r>
      <w:r w:rsidR="00C4551A">
        <w:t xml:space="preserve"> academia de humanidades</w:t>
      </w:r>
    </w:p>
    <w:p w14:paraId="687A757B" w14:textId="30E22003" w:rsidR="00C4551A" w:rsidRDefault="00C4551A">
      <w:r>
        <w:t>Promedio 2020, 6.1</w:t>
      </w:r>
    </w:p>
    <w:p w14:paraId="711138EB" w14:textId="09261489" w:rsidR="0059120E" w:rsidRDefault="003C2428">
      <w:pPr>
        <w:pStyle w:val="Ttulo1"/>
      </w:pPr>
      <w:sdt>
        <w:sdtPr>
          <w:id w:val="617349259"/>
          <w:placeholder>
            <w:docPart w:val="9180AFC935393F4D927C89141C995657"/>
          </w:placeholder>
          <w:temporary/>
          <w:showingPlcHdr/>
        </w:sdtPr>
        <w:sdtEndPr/>
        <w:sdtContent>
          <w:r>
            <w:t>Experiencia</w:t>
          </w:r>
        </w:sdtContent>
      </w:sdt>
    </w:p>
    <w:p w14:paraId="3CC19186" w14:textId="12F9AD7B" w:rsidR="0059120E" w:rsidRDefault="00E7047F">
      <w:pPr>
        <w:pStyle w:val="Ttulo2"/>
      </w:pPr>
      <w:r>
        <w:t>La casona del Ají seco</w:t>
      </w:r>
    </w:p>
    <w:p w14:paraId="68F888C9" w14:textId="77AF1AAD" w:rsidR="0059120E" w:rsidRDefault="00E7047F">
      <w:pPr>
        <w:pStyle w:val="Ttulo3"/>
      </w:pPr>
      <w:r>
        <w:t>Garzón/ 9 de diciembre del 2020</w:t>
      </w:r>
    </w:p>
    <w:p w14:paraId="21A46F52" w14:textId="24DD86CF" w:rsidR="0059120E" w:rsidRDefault="00E7047F">
      <w:r>
        <w:t>Atender amablemente y ser educado al momento de relacionarse con el publico que se ira a atender</w:t>
      </w:r>
    </w:p>
    <w:p w14:paraId="0BEB7709" w14:textId="6B3636D2" w:rsidR="0059120E" w:rsidRDefault="003C2428"/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8A85" w14:textId="77777777" w:rsidR="003C2428" w:rsidRDefault="003C2428">
      <w:pPr>
        <w:spacing w:after="0" w:line="240" w:lineRule="auto"/>
      </w:pPr>
      <w:r>
        <w:separator/>
      </w:r>
    </w:p>
  </w:endnote>
  <w:endnote w:type="continuationSeparator" w:id="0">
    <w:p w14:paraId="62CDF678" w14:textId="77777777" w:rsidR="003C2428" w:rsidRDefault="003C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9EFB9" w14:textId="77777777" w:rsidR="0059120E" w:rsidRDefault="003C2428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4C06A" w14:textId="77777777" w:rsidR="003C2428" w:rsidRDefault="003C2428">
      <w:pPr>
        <w:spacing w:after="0" w:line="240" w:lineRule="auto"/>
      </w:pPr>
      <w:r>
        <w:separator/>
      </w:r>
    </w:p>
  </w:footnote>
  <w:footnote w:type="continuationSeparator" w:id="0">
    <w:p w14:paraId="6E6B7866" w14:textId="77777777" w:rsidR="003C2428" w:rsidRDefault="003C2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D075" w14:textId="77777777" w:rsidR="0059120E" w:rsidRDefault="003C2428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567EFC" wp14:editId="0C526DE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385B8C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2E9D" w14:textId="77777777" w:rsidR="0059120E" w:rsidRDefault="003C2428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4E0C88" wp14:editId="3A43954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DAFDD3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7F"/>
    <w:rsid w:val="003C2428"/>
    <w:rsid w:val="00736B78"/>
    <w:rsid w:val="00C4551A"/>
    <w:rsid w:val="00E7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6A0F2E"/>
  <w15:docId w15:val="{E0E574AA-BBD5-0A4F-B2D6-067F50A0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E7047F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0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od98/Library/Containers/com.microsoft.Word/Data/Library/Application%20Support/Microsoft/Office/16.0/DTS/Search/%7bF963F340-C439-6449-9C90-67F016E32791%7dtf10002079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14DB9C949CB04391F195E159232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9128-49D6-A246-8925-B23AD6304BC1}"/>
      </w:docPartPr>
      <w:docPartBody>
        <w:p w:rsidR="00000000" w:rsidRDefault="00753853">
          <w:pPr>
            <w:pStyle w:val="AB14DB9C949CB04391F195E159232FE6"/>
          </w:pPr>
          <w:r>
            <w:t>Resumen de aptitudes</w:t>
          </w:r>
        </w:p>
      </w:docPartBody>
    </w:docPart>
    <w:docPart>
      <w:docPartPr>
        <w:name w:val="78015E63819E4548B0B8076B500D5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674CD-DEDE-E040-BE4B-B120A19E9DBC}"/>
      </w:docPartPr>
      <w:docPartBody>
        <w:p w:rsidR="00000000" w:rsidRDefault="00753853">
          <w:pPr>
            <w:pStyle w:val="78015E63819E4548B0B8076B500D5E76"/>
          </w:pPr>
          <w:r>
            <w:t>Formación</w:t>
          </w:r>
        </w:p>
      </w:docPartBody>
    </w:docPart>
    <w:docPart>
      <w:docPartPr>
        <w:name w:val="9180AFC935393F4D927C89141C995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603BD-C62C-A241-81A8-43D2169086D6}"/>
      </w:docPartPr>
      <w:docPartBody>
        <w:p w:rsidR="00000000" w:rsidRDefault="00753853">
          <w:pPr>
            <w:pStyle w:val="9180AFC935393F4D927C89141C995657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53"/>
    <w:rsid w:val="007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B6DF9A9EE61F409CF9EDDA411710E3">
    <w:name w:val="83B6DF9A9EE61F409CF9EDDA411710E3"/>
  </w:style>
  <w:style w:type="paragraph" w:customStyle="1" w:styleId="4F7B2C5A5861F94B8E9A41380C2B0113">
    <w:name w:val="4F7B2C5A5861F94B8E9A41380C2B0113"/>
  </w:style>
  <w:style w:type="paragraph" w:customStyle="1" w:styleId="AB14DB9C949CB04391F195E159232FE6">
    <w:name w:val="AB14DB9C949CB04391F195E159232FE6"/>
  </w:style>
  <w:style w:type="paragraph" w:customStyle="1" w:styleId="76E9140B4160644C8D1C7E84DADE8CCC">
    <w:name w:val="76E9140B4160644C8D1C7E84DADE8CCC"/>
  </w:style>
  <w:style w:type="paragraph" w:customStyle="1" w:styleId="78015E63819E4548B0B8076B500D5E76">
    <w:name w:val="78015E63819E4548B0B8076B500D5E76"/>
  </w:style>
  <w:style w:type="paragraph" w:customStyle="1" w:styleId="C3C027AC8055D94FAB2CEA68F27514C5">
    <w:name w:val="C3C027AC8055D94FAB2CEA68F27514C5"/>
  </w:style>
  <w:style w:type="paragraph" w:customStyle="1" w:styleId="617A660EC691204E9B762379556D2EE9">
    <w:name w:val="617A660EC691204E9B762379556D2EE9"/>
  </w:style>
  <w:style w:type="paragraph" w:customStyle="1" w:styleId="9180AFC935393F4D927C89141C995657">
    <w:name w:val="9180AFC935393F4D927C89141C995657"/>
  </w:style>
  <w:style w:type="paragraph" w:customStyle="1" w:styleId="AD40BAB098D22A46A0FF15B5C37AEACE">
    <w:name w:val="AD40BAB098D22A46A0FF15B5C37AEACE"/>
  </w:style>
  <w:style w:type="paragraph" w:customStyle="1" w:styleId="49677DBDB04CEF4EB336D05416981AB0">
    <w:name w:val="49677DBDB04CEF4EB336D05416981AB0"/>
  </w:style>
  <w:style w:type="paragraph" w:customStyle="1" w:styleId="39F52AC2CA47354EB0F2A9213D8ACA48">
    <w:name w:val="39F52AC2CA47354EB0F2A9213D8ACA48"/>
  </w:style>
  <w:style w:type="paragraph" w:customStyle="1" w:styleId="5CF1F725FCB8D14BA1E7AB2B56387B38">
    <w:name w:val="5CF1F725FCB8D14BA1E7AB2B56387B38"/>
  </w:style>
  <w:style w:type="paragraph" w:customStyle="1" w:styleId="89EC2C49922E1F459804C221E4C71B15">
    <w:name w:val="89EC2C49922E1F459804C221E4C71B15"/>
  </w:style>
  <w:style w:type="paragraph" w:customStyle="1" w:styleId="5DF95CE32207A94592E4071C5FF498EC">
    <w:name w:val="5DF95CE32207A94592E4071C5FF49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básico.dotx</Template>
  <TotalTime>20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Alem Rodrigez</cp:lastModifiedBy>
  <cp:revision>1</cp:revision>
  <dcterms:created xsi:type="dcterms:W3CDTF">2021-11-12T22:00:00Z</dcterms:created>
  <dcterms:modified xsi:type="dcterms:W3CDTF">2021-11-12T22:54:00Z</dcterms:modified>
</cp:coreProperties>
</file>