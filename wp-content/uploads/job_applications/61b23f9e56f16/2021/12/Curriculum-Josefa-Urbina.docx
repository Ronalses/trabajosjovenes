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73B88" w14:paraId="0D64C843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D8D54C2" w14:textId="4DE48F7C" w:rsidR="00692703" w:rsidRPr="009016D4" w:rsidRDefault="009016D4" w:rsidP="00913946">
            <w:pPr>
              <w:pStyle w:val="Ttulo"/>
              <w:rPr>
                <w:sz w:val="36"/>
                <w:szCs w:val="36"/>
              </w:rPr>
            </w:pPr>
            <w:r w:rsidRPr="009016D4">
              <w:rPr>
                <w:sz w:val="36"/>
                <w:szCs w:val="36"/>
              </w:rPr>
              <w:t>Josefa</w:t>
            </w:r>
            <w:r w:rsidR="00692703" w:rsidRPr="009016D4">
              <w:rPr>
                <w:sz w:val="36"/>
                <w:szCs w:val="36"/>
                <w:lang w:bidi="es-ES"/>
              </w:rPr>
              <w:t xml:space="preserve"> </w:t>
            </w:r>
            <w:r w:rsidRPr="009016D4">
              <w:rPr>
                <w:rStyle w:val="nfasisintenso"/>
                <w:sz w:val="36"/>
                <w:szCs w:val="36"/>
              </w:rPr>
              <w:t>Urbina Lucero</w:t>
            </w:r>
          </w:p>
          <w:p w14:paraId="11F97EDB" w14:textId="2EB3361B" w:rsidR="00692703" w:rsidRPr="00FD7C80" w:rsidRDefault="009016D4" w:rsidP="00913946">
            <w:pPr>
              <w:pStyle w:val="Informacindecontacto"/>
              <w:contextualSpacing w:val="0"/>
            </w:pPr>
            <w:r>
              <w:t>Enrique Bravo Menadier 0725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93BEE5DD3DC0467282A18999BDA0295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rPr>
                <w:lang w:bidi="es-ES"/>
              </w:rPr>
              <w:t>+56934445992</w:t>
            </w:r>
          </w:p>
          <w:p w14:paraId="2B844C03" w14:textId="57CB6EF4" w:rsidR="00692703" w:rsidRPr="00F73B88" w:rsidRDefault="009016D4" w:rsidP="00913946">
            <w:pPr>
              <w:pStyle w:val="nfasisenlainformacindecontacto"/>
              <w:contextualSpacing w:val="0"/>
              <w:rPr>
                <w:lang w:val="es-CL"/>
              </w:rPr>
            </w:pPr>
            <w:r w:rsidRPr="00F73B88">
              <w:rPr>
                <w:lang w:val="es-CL"/>
              </w:rPr>
              <w:t>Josul.2000@gmail.com</w:t>
            </w:r>
            <w:r w:rsidR="00F73B88" w:rsidRPr="00F73B88">
              <w:rPr>
                <w:lang w:val="es-CL"/>
              </w:rPr>
              <w:t xml:space="preserve"> – </w:t>
            </w:r>
            <w:r w:rsidR="00F73B88">
              <w:rPr>
                <w:lang w:val="es-CL"/>
              </w:rPr>
              <w:t>21 años (29/08/2000)</w:t>
            </w:r>
          </w:p>
        </w:tc>
      </w:tr>
      <w:tr w:rsidR="009571D8" w:rsidRPr="00FD7C80" w14:paraId="79ACCD69" w14:textId="77777777" w:rsidTr="00692703">
        <w:tc>
          <w:tcPr>
            <w:tcW w:w="9360" w:type="dxa"/>
            <w:tcMar>
              <w:top w:w="432" w:type="dxa"/>
            </w:tcMar>
          </w:tcPr>
          <w:p w14:paraId="6E637C84" w14:textId="7FD1E373" w:rsidR="001755A8" w:rsidRPr="00FD7C80" w:rsidRDefault="00C329BE" w:rsidP="00913946">
            <w:pPr>
              <w:contextualSpacing w:val="0"/>
            </w:pPr>
            <w:r>
              <w:t>Estudiante universitaria, tengo el objetivo de desarrollar mis habilidades laborales y adquirir experiencia durante este período. Para esto, busco obtener un empleo que me permita desarrollar mis habilidades de colaboración, aprendizaje y la constancia practicada en un puesto de trabajo.</w:t>
            </w:r>
          </w:p>
        </w:tc>
      </w:tr>
    </w:tbl>
    <w:p w14:paraId="75511FEA" w14:textId="77777777" w:rsidR="004E01EB" w:rsidRPr="00FD7C80" w:rsidRDefault="005448B2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07E647C55FBC4E59814572A6196BEFAC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4D99C9EB" w14:textId="77777777" w:rsidTr="00D66A52">
        <w:tc>
          <w:tcPr>
            <w:tcW w:w="9355" w:type="dxa"/>
          </w:tcPr>
          <w:p w14:paraId="44424E11" w14:textId="127B2142" w:rsidR="001D0BF1" w:rsidRPr="00FD7C80" w:rsidRDefault="00F73B88" w:rsidP="001D0BF1">
            <w:pPr>
              <w:pStyle w:val="Ttulo3"/>
              <w:contextualSpacing w:val="0"/>
              <w:outlineLvl w:val="2"/>
            </w:pPr>
            <w:r>
              <w:t>Marzo 2019</w:t>
            </w:r>
          </w:p>
          <w:p w14:paraId="3EB9B7F8" w14:textId="41DAA2ED" w:rsidR="001D0BF1" w:rsidRPr="00FD7C80" w:rsidRDefault="00F73B88" w:rsidP="001D0BF1">
            <w:pPr>
              <w:pStyle w:val="Ttulo2"/>
              <w:contextualSpacing w:val="0"/>
              <w:outlineLvl w:val="1"/>
            </w:pPr>
            <w:r>
              <w:t>Atención al cliente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 xml:space="preserve">almacén </w:t>
            </w:r>
            <w:r w:rsidR="000814DE">
              <w:rPr>
                <w:rStyle w:val="Referenciasutil"/>
              </w:rPr>
              <w:t>los totys</w:t>
            </w:r>
          </w:p>
          <w:p w14:paraId="54D92A65" w14:textId="77777777" w:rsidR="001E3120" w:rsidRDefault="000814DE" w:rsidP="001D0BF1">
            <w:pPr>
              <w:contextualSpacing w:val="0"/>
            </w:pPr>
            <w:r>
              <w:t>Buen manejo de atención con clientes, cumplimiento de tareas de limpieza y mantención del local. Responsabilidad y puntualidad.</w:t>
            </w:r>
          </w:p>
          <w:p w14:paraId="641AFA5F" w14:textId="6B63AA30" w:rsidR="000814DE" w:rsidRDefault="000814DE" w:rsidP="001D0BF1">
            <w:pPr>
              <w:contextualSpacing w:val="0"/>
            </w:pPr>
          </w:p>
          <w:p w14:paraId="6984DB97" w14:textId="0D1AF122" w:rsidR="000814DE" w:rsidRPr="007260F7" w:rsidRDefault="000814DE" w:rsidP="001D0BF1">
            <w:pPr>
              <w:contextualSpacing w:val="0"/>
              <w:rPr>
                <w:b/>
                <w:bCs/>
              </w:rPr>
            </w:pPr>
            <w:r w:rsidRPr="007260F7">
              <w:rPr>
                <w:b/>
                <w:bCs/>
              </w:rPr>
              <w:t>2018-2019</w:t>
            </w:r>
          </w:p>
          <w:p w14:paraId="5DA1517C" w14:textId="75E2052C" w:rsidR="000814DE" w:rsidRPr="007260F7" w:rsidRDefault="000814DE" w:rsidP="001D0BF1">
            <w:pPr>
              <w:contextualSpacing w:val="0"/>
              <w:rPr>
                <w:b/>
                <w:bCs/>
                <w:sz w:val="26"/>
                <w:szCs w:val="26"/>
              </w:rPr>
            </w:pPr>
            <w:r w:rsidRPr="007260F7">
              <w:rPr>
                <w:b/>
                <w:bCs/>
                <w:color w:val="1B8339"/>
                <w:sz w:val="26"/>
                <w:szCs w:val="26"/>
              </w:rPr>
              <w:t>STAFF DE EVENTOS</w:t>
            </w:r>
            <w:r w:rsidR="007260F7" w:rsidRPr="007260F7">
              <w:rPr>
                <w:b/>
                <w:bCs/>
                <w:sz w:val="26"/>
                <w:szCs w:val="26"/>
              </w:rPr>
              <w:t>,</w:t>
            </w:r>
            <w:r w:rsidRPr="007260F7">
              <w:rPr>
                <w:b/>
                <w:bCs/>
                <w:sz w:val="26"/>
                <w:szCs w:val="26"/>
              </w:rPr>
              <w:t xml:space="preserve"> DG MEDIOS</w:t>
            </w:r>
          </w:p>
          <w:p w14:paraId="75D37E1B" w14:textId="387EECAB" w:rsidR="000814DE" w:rsidRPr="00FD7C80" w:rsidRDefault="007260F7" w:rsidP="001D0BF1">
            <w:pPr>
              <w:contextualSpacing w:val="0"/>
            </w:pPr>
            <w:r>
              <w:t>Coordinación con equipo de trabajo, manejo con grandes grupos de clientes y orden en el puesto de trabajo.</w:t>
            </w:r>
          </w:p>
        </w:tc>
      </w:tr>
      <w:tr w:rsidR="00F61DF9" w:rsidRPr="00FD7C80" w14:paraId="1FB96C80" w14:textId="77777777" w:rsidTr="00F61DF9">
        <w:tc>
          <w:tcPr>
            <w:tcW w:w="9355" w:type="dxa"/>
            <w:tcMar>
              <w:top w:w="216" w:type="dxa"/>
            </w:tcMar>
          </w:tcPr>
          <w:p w14:paraId="1FE41CCE" w14:textId="3EB15262" w:rsidR="00F61DF9" w:rsidRPr="00FD7C80" w:rsidRDefault="00F61DF9" w:rsidP="00F61DF9">
            <w:pPr>
              <w:pStyle w:val="Ttulo3"/>
              <w:contextualSpacing w:val="0"/>
              <w:outlineLvl w:val="2"/>
            </w:pPr>
          </w:p>
          <w:p w14:paraId="0D31DBE9" w14:textId="1904A708" w:rsidR="00F61DF9" w:rsidRPr="00FD7C80" w:rsidRDefault="005303A7" w:rsidP="00F61DF9">
            <w:pPr>
              <w:pStyle w:val="Ttulo2"/>
              <w:contextualSpacing w:val="0"/>
              <w:outlineLvl w:val="1"/>
            </w:pPr>
            <w:r>
              <w:t>Entrevistador censo 2017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ine</w:t>
            </w:r>
          </w:p>
          <w:p w14:paraId="23839E81" w14:textId="77777777" w:rsidR="00F61DF9" w:rsidRDefault="00F73B88" w:rsidP="00F61DF9">
            <w:r>
              <w:t>Ejercicio de comunicación con las personas y anotación sistemática y especifica. Posterior revisión y trabajo de transcripción.</w:t>
            </w:r>
          </w:p>
          <w:p w14:paraId="4CCE41A6" w14:textId="0B6472D7" w:rsidR="000814DE" w:rsidRPr="00FD7C80" w:rsidRDefault="000814DE" w:rsidP="00F61DF9"/>
        </w:tc>
      </w:tr>
    </w:tbl>
    <w:sdt>
      <w:sdtPr>
        <w:alias w:val="Educación:"/>
        <w:tag w:val="Formación:"/>
        <w:id w:val="-1908763273"/>
        <w:placeholder>
          <w:docPart w:val="17C5EB9B22AF4DE499BBB98248E56744"/>
        </w:placeholder>
        <w:temporary/>
        <w:showingPlcHdr/>
        <w15:appearance w15:val="hidden"/>
      </w:sdtPr>
      <w:sdtEndPr/>
      <w:sdtContent>
        <w:p w14:paraId="27843342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11EF4A99" w14:textId="77777777" w:rsidTr="00D66A52">
        <w:tc>
          <w:tcPr>
            <w:tcW w:w="9355" w:type="dxa"/>
          </w:tcPr>
          <w:p w14:paraId="15AF2CC4" w14:textId="560FB757" w:rsidR="001D0BF1" w:rsidRPr="00FD7C80" w:rsidRDefault="009016D4" w:rsidP="001D0BF1">
            <w:pPr>
              <w:pStyle w:val="Ttulo3"/>
              <w:contextualSpacing w:val="0"/>
              <w:outlineLvl w:val="2"/>
            </w:pPr>
            <w:r>
              <w:rPr>
                <w:lang w:bidi="es-ES"/>
              </w:rPr>
              <w:t>Diciembre</w:t>
            </w:r>
            <w:r w:rsidR="001D0BF1" w:rsidRPr="00FD7C80">
              <w:rPr>
                <w:lang w:bidi="es-ES"/>
              </w:rPr>
              <w:t xml:space="preserve"> </w:t>
            </w:r>
            <w:r>
              <w:t>2021</w:t>
            </w:r>
          </w:p>
          <w:p w14:paraId="7C55211C" w14:textId="5D162ABA" w:rsidR="001D0BF1" w:rsidRPr="00FD7C80" w:rsidRDefault="009016D4" w:rsidP="001D0BF1">
            <w:pPr>
              <w:pStyle w:val="Ttulo2"/>
              <w:contextualSpacing w:val="0"/>
              <w:outlineLvl w:val="1"/>
            </w:pPr>
            <w:r>
              <w:t>Licenciatura en sociología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Universidad de Chile</w:t>
            </w:r>
          </w:p>
          <w:p w14:paraId="68E41B11" w14:textId="1EDCA82E" w:rsidR="007538DC" w:rsidRPr="00FD7C80" w:rsidRDefault="009016D4" w:rsidP="007538DC">
            <w:pPr>
              <w:contextualSpacing w:val="0"/>
            </w:pPr>
            <w:r>
              <w:t xml:space="preserve">Actualmente cursando esta carrera universitaria, desde el año 2019. Completando el sexto semestre que contempla la licenciatura. </w:t>
            </w:r>
          </w:p>
        </w:tc>
      </w:tr>
      <w:tr w:rsidR="00F61DF9" w:rsidRPr="00FD7C80" w14:paraId="7A657D3B" w14:textId="77777777" w:rsidTr="00F61DF9">
        <w:tc>
          <w:tcPr>
            <w:tcW w:w="9355" w:type="dxa"/>
            <w:tcMar>
              <w:top w:w="216" w:type="dxa"/>
            </w:tcMar>
          </w:tcPr>
          <w:p w14:paraId="35FC4187" w14:textId="59BCB35B" w:rsidR="00F61DF9" w:rsidRPr="00FD7C80" w:rsidRDefault="009016D4" w:rsidP="00F61DF9">
            <w:pPr>
              <w:pStyle w:val="Ttulo2"/>
              <w:contextualSpacing w:val="0"/>
              <w:outlineLvl w:val="1"/>
            </w:pPr>
            <w:r>
              <w:t>Educación media completa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Liceo san pedro poveda</w:t>
            </w:r>
          </w:p>
          <w:p w14:paraId="296A9F14" w14:textId="76CEF984" w:rsidR="00F61DF9" w:rsidRPr="00FD7C80" w:rsidRDefault="00F61DF9" w:rsidP="00F61DF9"/>
        </w:tc>
      </w:tr>
    </w:tbl>
    <w:sdt>
      <w:sdtPr>
        <w:alias w:val="Aptitudes:"/>
        <w:tag w:val="Aptitudes:"/>
        <w:id w:val="-1392877668"/>
        <w:placeholder>
          <w:docPart w:val="04DCF251ECB242C09846693080694A79"/>
        </w:placeholder>
        <w:temporary/>
        <w:showingPlcHdr/>
        <w15:appearance w15:val="hidden"/>
      </w:sdtPr>
      <w:sdtEndPr/>
      <w:sdtContent>
        <w:p w14:paraId="22823EC4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6A1D2A85" w14:textId="77777777" w:rsidTr="00DE2EA9">
        <w:tc>
          <w:tcPr>
            <w:tcW w:w="4410" w:type="dxa"/>
          </w:tcPr>
          <w:p w14:paraId="79AEA244" w14:textId="3B6F128C" w:rsidR="001E3120" w:rsidRPr="00FD7C80" w:rsidRDefault="00DE7880" w:rsidP="006E1507">
            <w:pPr>
              <w:pStyle w:val="Listaconvietas"/>
              <w:contextualSpacing w:val="0"/>
            </w:pPr>
            <w:r>
              <w:t xml:space="preserve">Colaboración en el ambiente de trabajo </w:t>
            </w:r>
          </w:p>
          <w:p w14:paraId="0767268D" w14:textId="77777777" w:rsidR="001F4E6D" w:rsidRDefault="005303A7" w:rsidP="006E1507">
            <w:pPr>
              <w:pStyle w:val="Listaconvietas"/>
              <w:contextualSpacing w:val="0"/>
            </w:pPr>
            <w:r>
              <w:t>Deseos de adquirir mayor experiencia laboral y aprendizaje en distintas áreas.</w:t>
            </w:r>
          </w:p>
          <w:p w14:paraId="3B940C54" w14:textId="5E8EFCBF" w:rsidR="00F73B88" w:rsidRPr="00FD7C80" w:rsidRDefault="00F73B88" w:rsidP="006E1507">
            <w:pPr>
              <w:pStyle w:val="Listaconvietas"/>
              <w:contextualSpacing w:val="0"/>
            </w:pPr>
            <w:r>
              <w:t>Realización de tareas múltiples</w:t>
            </w:r>
          </w:p>
        </w:tc>
        <w:tc>
          <w:tcPr>
            <w:tcW w:w="4616" w:type="dxa"/>
            <w:tcMar>
              <w:left w:w="360" w:type="dxa"/>
            </w:tcMar>
          </w:tcPr>
          <w:p w14:paraId="39A9D5A5" w14:textId="4EBF5A49" w:rsidR="003A0632" w:rsidRPr="00FD7C80" w:rsidRDefault="005303A7" w:rsidP="006E1507">
            <w:pPr>
              <w:pStyle w:val="Listaconvietas"/>
              <w:contextualSpacing w:val="0"/>
            </w:pPr>
            <w:r>
              <w:t>Actitud proactiva</w:t>
            </w:r>
          </w:p>
          <w:p w14:paraId="437600B2" w14:textId="5C406A75" w:rsidR="001E3120" w:rsidRPr="00FD7C80" w:rsidRDefault="005303A7" w:rsidP="006E1507">
            <w:pPr>
              <w:pStyle w:val="Listaconvietas"/>
              <w:contextualSpacing w:val="0"/>
            </w:pPr>
            <w:r>
              <w:t>Responsabilidad y puntualidad</w:t>
            </w:r>
          </w:p>
          <w:p w14:paraId="210579C4" w14:textId="0E377C96" w:rsidR="001E3120" w:rsidRPr="00FD7C80" w:rsidRDefault="00DE7880" w:rsidP="006E1507">
            <w:pPr>
              <w:pStyle w:val="Listaconvietas"/>
              <w:contextualSpacing w:val="0"/>
            </w:pPr>
            <w:r>
              <w:t xml:space="preserve">Habilidades de comunicación con las personas. </w:t>
            </w:r>
          </w:p>
        </w:tc>
      </w:tr>
    </w:tbl>
    <w:sdt>
      <w:sdtPr>
        <w:alias w:val="Actividades:"/>
        <w:tag w:val="Actividades:"/>
        <w:id w:val="1223332893"/>
        <w:placeholder>
          <w:docPart w:val="2E4B2E711DBC413CABC465C38BB3C673"/>
        </w:placeholder>
        <w:temporary/>
        <w:showingPlcHdr/>
        <w15:appearance w15:val="hidden"/>
      </w:sdtPr>
      <w:sdtEndPr/>
      <w:sdtContent>
        <w:p w14:paraId="7BF513BE" w14:textId="77777777" w:rsidR="00AD782D" w:rsidRPr="00FD7C80" w:rsidRDefault="0062312F" w:rsidP="0062312F">
          <w:pPr>
            <w:pStyle w:val="Ttulo1"/>
          </w:pPr>
          <w:r w:rsidRPr="00FD7C80">
            <w:rPr>
              <w:lang w:bidi="es-ES"/>
            </w:rPr>
            <w:t>Actividades</w:t>
          </w:r>
        </w:p>
      </w:sdtContent>
    </w:sdt>
    <w:p w14:paraId="040361A7" w14:textId="07F349E2" w:rsidR="00B51D1B" w:rsidRDefault="00C329BE" w:rsidP="006E1507">
      <w:r w:rsidRPr="00C329BE">
        <w:t>A nivel personal mis aficiones se relacionan con mi interés vocacional, poseo habilidades para la escritura y redacción. Además, dentro de mi carrera universitaria he desarrollado competencias, como lo son la comunicación, perseverancia y la responsabilidad. Tengo buen manejo de softwares (</w:t>
      </w:r>
      <w:proofErr w:type="spellStart"/>
      <w:r w:rsidRPr="00C329BE">
        <w:t>Rstudio</w:t>
      </w:r>
      <w:proofErr w:type="spellEnd"/>
      <w:r w:rsidRPr="00C329BE">
        <w:t xml:space="preserve">, Word, </w:t>
      </w:r>
      <w:r w:rsidRPr="00C329BE">
        <w:t>Excel</w:t>
      </w:r>
      <w:r w:rsidRPr="00C329BE">
        <w:t xml:space="preserve">, </w:t>
      </w:r>
      <w:proofErr w:type="spellStart"/>
      <w:r w:rsidRPr="00C329BE">
        <w:t>Canva</w:t>
      </w:r>
      <w:proofErr w:type="spellEnd"/>
      <w:r w:rsidRPr="00C329BE">
        <w:t>), al igual que un competente manejo computacional. Por otra parte, en cuanto a mis habilidades de comunicación también puedo destacar un nivel de inglés intermedio-avanzado ejercitado en la Facultad de Ciencias Sociales de la Universidad de Chile.</w:t>
      </w:r>
    </w:p>
    <w:p w14:paraId="7B0BA82A" w14:textId="77777777" w:rsidR="005303A7" w:rsidRPr="00FD7C80" w:rsidRDefault="005303A7" w:rsidP="006E1507"/>
    <w:sectPr w:rsidR="005303A7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C587" w14:textId="77777777" w:rsidR="005448B2" w:rsidRDefault="005448B2" w:rsidP="0068194B">
      <w:r>
        <w:separator/>
      </w:r>
    </w:p>
    <w:p w14:paraId="3312C14F" w14:textId="77777777" w:rsidR="005448B2" w:rsidRDefault="005448B2"/>
    <w:p w14:paraId="718EB170" w14:textId="77777777" w:rsidR="005448B2" w:rsidRDefault="005448B2"/>
  </w:endnote>
  <w:endnote w:type="continuationSeparator" w:id="0">
    <w:p w14:paraId="6F83B34D" w14:textId="77777777" w:rsidR="005448B2" w:rsidRDefault="005448B2" w:rsidP="0068194B">
      <w:r>
        <w:continuationSeparator/>
      </w:r>
    </w:p>
    <w:p w14:paraId="2A827321" w14:textId="77777777" w:rsidR="005448B2" w:rsidRDefault="005448B2"/>
    <w:p w14:paraId="69879107" w14:textId="77777777" w:rsidR="005448B2" w:rsidRDefault="005448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1E4F5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681EF" w14:textId="77777777" w:rsidR="005448B2" w:rsidRDefault="005448B2" w:rsidP="0068194B">
      <w:r>
        <w:separator/>
      </w:r>
    </w:p>
    <w:p w14:paraId="02838605" w14:textId="77777777" w:rsidR="005448B2" w:rsidRDefault="005448B2"/>
    <w:p w14:paraId="0AB91947" w14:textId="77777777" w:rsidR="005448B2" w:rsidRDefault="005448B2"/>
  </w:footnote>
  <w:footnote w:type="continuationSeparator" w:id="0">
    <w:p w14:paraId="254AE475" w14:textId="77777777" w:rsidR="005448B2" w:rsidRDefault="005448B2" w:rsidP="0068194B">
      <w:r>
        <w:continuationSeparator/>
      </w:r>
    </w:p>
    <w:p w14:paraId="452B10BB" w14:textId="77777777" w:rsidR="005448B2" w:rsidRDefault="005448B2"/>
    <w:p w14:paraId="202DA090" w14:textId="77777777" w:rsidR="005448B2" w:rsidRDefault="005448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831C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D619C7" wp14:editId="01A7A8B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545F65A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D4"/>
    <w:rsid w:val="000001EF"/>
    <w:rsid w:val="00007322"/>
    <w:rsid w:val="00007728"/>
    <w:rsid w:val="00024584"/>
    <w:rsid w:val="00024730"/>
    <w:rsid w:val="00055E95"/>
    <w:rsid w:val="0007021F"/>
    <w:rsid w:val="000814DE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03A7"/>
    <w:rsid w:val="005448B2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60F7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6D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329BE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E7880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3B88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472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f\AppData\Local\Microsoft\Office\16.0\DTS\es-ES%7b93738AC3-78E7-4666-8E9E-3C6C1B76712C%7d\%7b09F973B6-3E3B-47D3-885C-15C700F2B00A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BEE5DD3DC0467282A18999BDA02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CA6-6051-45DD-A788-140115809252}"/>
      </w:docPartPr>
      <w:docPartBody>
        <w:p w:rsidR="00000000" w:rsidRDefault="00D3223F">
          <w:pPr>
            <w:pStyle w:val="93BEE5DD3DC0467282A18999BDA0295B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07E647C55FBC4E59814572A6196BE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2B2F7-2193-4645-89D9-59AA8ECD361D}"/>
      </w:docPartPr>
      <w:docPartBody>
        <w:p w:rsidR="00000000" w:rsidRDefault="00D3223F">
          <w:pPr>
            <w:pStyle w:val="07E647C55FBC4E59814572A6196BEFAC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17C5EB9B22AF4DE499BBB98248E56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3A1B0-FBFB-432C-996A-F920E94B8CFC}"/>
      </w:docPartPr>
      <w:docPartBody>
        <w:p w:rsidR="00000000" w:rsidRDefault="00D3223F">
          <w:pPr>
            <w:pStyle w:val="17C5EB9B22AF4DE499BBB98248E56744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04DCF251ECB242C09846693080694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D2950-8BB7-48EE-AFA7-22C024CF8C17}"/>
      </w:docPartPr>
      <w:docPartBody>
        <w:p w:rsidR="00000000" w:rsidRDefault="00D3223F">
          <w:pPr>
            <w:pStyle w:val="04DCF251ECB242C09846693080694A79"/>
          </w:pPr>
          <w:r w:rsidRPr="00FD7C80">
            <w:rPr>
              <w:lang w:bidi="es-ES"/>
            </w:rPr>
            <w:t>Aptitudes</w:t>
          </w:r>
        </w:p>
      </w:docPartBody>
    </w:docPart>
    <w:docPart>
      <w:docPartPr>
        <w:name w:val="2E4B2E711DBC413CABC465C38BB3C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91980-0D7E-4221-B99F-ED79714C273A}"/>
      </w:docPartPr>
      <w:docPartBody>
        <w:p w:rsidR="00000000" w:rsidRDefault="00D3223F">
          <w:pPr>
            <w:pStyle w:val="2E4B2E711DBC413CABC465C38BB3C673"/>
          </w:pPr>
          <w:r w:rsidRPr="00FD7C80">
            <w:rPr>
              <w:lang w:bidi="es-ES"/>
            </w:rPr>
            <w:t>Actividades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3F"/>
    <w:rsid w:val="00D3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B1B2328EAF4F7E9FD6718EB869BCB2">
    <w:name w:val="67B1B2328EAF4F7E9FD6718EB869BCB2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8C77B40BB7F64C4DB9E43216EDDEEC48">
    <w:name w:val="8C77B40BB7F64C4DB9E43216EDDEEC48"/>
  </w:style>
  <w:style w:type="paragraph" w:customStyle="1" w:styleId="D11A14B4B929493F9296B2374DD8BD09">
    <w:name w:val="D11A14B4B929493F9296B2374DD8BD09"/>
  </w:style>
  <w:style w:type="paragraph" w:customStyle="1" w:styleId="93BEE5DD3DC0467282A18999BDA0295B">
    <w:name w:val="93BEE5DD3DC0467282A18999BDA0295B"/>
  </w:style>
  <w:style w:type="paragraph" w:customStyle="1" w:styleId="36EED3FD520D46828253CD10BE1F74B9">
    <w:name w:val="36EED3FD520D46828253CD10BE1F74B9"/>
  </w:style>
  <w:style w:type="paragraph" w:customStyle="1" w:styleId="6D1330D6B68044A1AB1C89EA333EB0C2">
    <w:name w:val="6D1330D6B68044A1AB1C89EA333EB0C2"/>
  </w:style>
  <w:style w:type="paragraph" w:customStyle="1" w:styleId="19062C7EF4DB4220A76F7C85CE04FDBF">
    <w:name w:val="19062C7EF4DB4220A76F7C85CE04FDBF"/>
  </w:style>
  <w:style w:type="paragraph" w:customStyle="1" w:styleId="B45110B0A8CA47F7A8640BB3F403F5F6">
    <w:name w:val="B45110B0A8CA47F7A8640BB3F403F5F6"/>
  </w:style>
  <w:style w:type="paragraph" w:customStyle="1" w:styleId="A2D9973BC6564F5CAFAC8C8B98330E40">
    <w:name w:val="A2D9973BC6564F5CAFAC8C8B98330E40"/>
  </w:style>
  <w:style w:type="paragraph" w:customStyle="1" w:styleId="3D9BC23ED8CB4D7995E2E1F2A5CE24F6">
    <w:name w:val="3D9BC23ED8CB4D7995E2E1F2A5CE24F6"/>
  </w:style>
  <w:style w:type="paragraph" w:customStyle="1" w:styleId="B79496226EC245ADBA91EF8A335021A8">
    <w:name w:val="B79496226EC245ADBA91EF8A335021A8"/>
  </w:style>
  <w:style w:type="paragraph" w:customStyle="1" w:styleId="07E647C55FBC4E59814572A6196BEFAC">
    <w:name w:val="07E647C55FBC4E59814572A6196BEFAC"/>
  </w:style>
  <w:style w:type="paragraph" w:customStyle="1" w:styleId="227E231AC19D4DAF9E675E40F0467973">
    <w:name w:val="227E231AC19D4DAF9E675E40F0467973"/>
  </w:style>
  <w:style w:type="paragraph" w:customStyle="1" w:styleId="9D1B6F97044C42E887B831E0FF2AE51E">
    <w:name w:val="9D1B6F97044C42E887B831E0FF2AE51E"/>
  </w:style>
  <w:style w:type="paragraph" w:customStyle="1" w:styleId="0062C397A3D143F3B5EC890F1AD2BC28">
    <w:name w:val="0062C397A3D143F3B5EC890F1AD2BC28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5B845932EAF44E03866F0B30CC166635">
    <w:name w:val="5B845932EAF44E03866F0B30CC166635"/>
  </w:style>
  <w:style w:type="paragraph" w:customStyle="1" w:styleId="311153C101584C09A37ACE9C7E34417B">
    <w:name w:val="311153C101584C09A37ACE9C7E34417B"/>
  </w:style>
  <w:style w:type="paragraph" w:customStyle="1" w:styleId="91B8841B50D645999CC3C0B988A51226">
    <w:name w:val="91B8841B50D645999CC3C0B988A51226"/>
  </w:style>
  <w:style w:type="paragraph" w:customStyle="1" w:styleId="81D99A7B6AB3497F9CCE3CF3386AF0E1">
    <w:name w:val="81D99A7B6AB3497F9CCE3CF3386AF0E1"/>
  </w:style>
  <w:style w:type="paragraph" w:customStyle="1" w:styleId="AA9B625AE4184A6B8F01E70BFFB0B0BE">
    <w:name w:val="AA9B625AE4184A6B8F01E70BFFB0B0BE"/>
  </w:style>
  <w:style w:type="paragraph" w:customStyle="1" w:styleId="46EE36BB868440B09720AC550D76C511">
    <w:name w:val="46EE36BB868440B09720AC550D76C511"/>
  </w:style>
  <w:style w:type="paragraph" w:customStyle="1" w:styleId="DFC746BEA2A24DECAAFA906854CB8C7D">
    <w:name w:val="DFC746BEA2A24DECAAFA906854CB8C7D"/>
  </w:style>
  <w:style w:type="paragraph" w:customStyle="1" w:styleId="17C5EB9B22AF4DE499BBB98248E56744">
    <w:name w:val="17C5EB9B22AF4DE499BBB98248E56744"/>
  </w:style>
  <w:style w:type="paragraph" w:customStyle="1" w:styleId="2EFE6FD831E246E1AE11345BF12A38B8">
    <w:name w:val="2EFE6FD831E246E1AE11345BF12A38B8"/>
  </w:style>
  <w:style w:type="paragraph" w:customStyle="1" w:styleId="103F9FDD7DFD4163A88845461C2D7E83">
    <w:name w:val="103F9FDD7DFD4163A88845461C2D7E83"/>
  </w:style>
  <w:style w:type="paragraph" w:customStyle="1" w:styleId="68DB0E8AE3A044149076F31316F0D441">
    <w:name w:val="68DB0E8AE3A044149076F31316F0D441"/>
  </w:style>
  <w:style w:type="paragraph" w:customStyle="1" w:styleId="9D436FF873A5452384B9365692BC9AAE">
    <w:name w:val="9D436FF873A5452384B9365692BC9AAE"/>
  </w:style>
  <w:style w:type="paragraph" w:customStyle="1" w:styleId="F15F816E09F144D59ECDEF8C3A6D60CF">
    <w:name w:val="F15F816E09F144D59ECDEF8C3A6D60CF"/>
  </w:style>
  <w:style w:type="paragraph" w:customStyle="1" w:styleId="9787089D42C042118CD562136EC5E328">
    <w:name w:val="9787089D42C042118CD562136EC5E328"/>
  </w:style>
  <w:style w:type="paragraph" w:customStyle="1" w:styleId="EB201E3F68474222B65852558FB52B3F">
    <w:name w:val="EB201E3F68474222B65852558FB52B3F"/>
  </w:style>
  <w:style w:type="paragraph" w:customStyle="1" w:styleId="99F22FB7FAE24F12BBB8B362C13B5939">
    <w:name w:val="99F22FB7FAE24F12BBB8B362C13B5939"/>
  </w:style>
  <w:style w:type="paragraph" w:customStyle="1" w:styleId="B8B78C2CDA51443F862AFD7DC5A18669">
    <w:name w:val="B8B78C2CDA51443F862AFD7DC5A18669"/>
  </w:style>
  <w:style w:type="paragraph" w:customStyle="1" w:styleId="5215B1B0B6C24304B5D9B1314857D896">
    <w:name w:val="5215B1B0B6C24304B5D9B1314857D896"/>
  </w:style>
  <w:style w:type="paragraph" w:customStyle="1" w:styleId="04DCF251ECB242C09846693080694A79">
    <w:name w:val="04DCF251ECB242C09846693080694A79"/>
  </w:style>
  <w:style w:type="paragraph" w:customStyle="1" w:styleId="16DFFA7DD67A477386D335F24E44B65A">
    <w:name w:val="16DFFA7DD67A477386D335F24E44B65A"/>
  </w:style>
  <w:style w:type="paragraph" w:customStyle="1" w:styleId="48AC6336C218456680030A5A92011FF7">
    <w:name w:val="48AC6336C218456680030A5A92011FF7"/>
  </w:style>
  <w:style w:type="paragraph" w:customStyle="1" w:styleId="BCFC76AA80B244A49AE3D527D4EADC9D">
    <w:name w:val="BCFC76AA80B244A49AE3D527D4EADC9D"/>
  </w:style>
  <w:style w:type="paragraph" w:customStyle="1" w:styleId="C040B34AB21F4F7D81C4CD424B841ED8">
    <w:name w:val="C040B34AB21F4F7D81C4CD424B841ED8"/>
  </w:style>
  <w:style w:type="paragraph" w:customStyle="1" w:styleId="477AA4720B28459C8A88163D8BD1BEAE">
    <w:name w:val="477AA4720B28459C8A88163D8BD1BEAE"/>
  </w:style>
  <w:style w:type="paragraph" w:customStyle="1" w:styleId="2E4B2E711DBC413CABC465C38BB3C673">
    <w:name w:val="2E4B2E711DBC413CABC465C38BB3C673"/>
  </w:style>
  <w:style w:type="paragraph" w:customStyle="1" w:styleId="E16214CB51E7410FAE7114F659EC476D">
    <w:name w:val="E16214CB51E7410FAE7114F659EC47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{09F973B6-3E3B-47D3-885C-15C700F2B00A}tf16402488_win32</Template>
  <TotalTime>0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2021-12-09T16:54:00Z</dcterms:created>
  <dcterms:modified xsi:type="dcterms:W3CDTF">2021-12-09T17:36:00Z</dcterms:modified>
  <cp:category/>
</cp:coreProperties>
</file>