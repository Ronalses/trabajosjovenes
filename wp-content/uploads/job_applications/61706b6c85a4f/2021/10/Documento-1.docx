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EC3A" w14:textId="77777777" w:rsidR="0059120E" w:rsidRDefault="009575CE">
      <w:pPr>
        <w:pStyle w:val="Nombre"/>
      </w:pPr>
      <w:r>
        <w:t>Diego</w:t>
      </w:r>
    </w:p>
    <w:p w14:paraId="134251B4" w14:textId="23D414CF" w:rsidR="009575CE" w:rsidRPr="002C1884" w:rsidRDefault="009575CE">
      <w:pPr>
        <w:pStyle w:val="Nombre"/>
      </w:pPr>
      <w:r>
        <w:t xml:space="preserve">Sepúlveda urzúa </w:t>
      </w:r>
    </w:p>
    <w:p w14:paraId="724517B1" w14:textId="785A88EE" w:rsidR="0059120E" w:rsidRPr="002C1884" w:rsidRDefault="002569DB">
      <w:pPr>
        <w:pStyle w:val="Informacindecontacto"/>
      </w:pPr>
      <w:r>
        <w:t>Pasaje lago villa</w:t>
      </w:r>
      <w:r w:rsidR="00F11459">
        <w:t xml:space="preserve">rrica 0621, la granja </w:t>
      </w:r>
      <w:r w:rsidR="00C5790D">
        <w:t>/ +5696312</w:t>
      </w:r>
      <w:r w:rsidR="0058067A">
        <w:t>8104 / diegosepulvedaurzua@gmail.com</w:t>
      </w:r>
    </w:p>
    <w:p w14:paraId="5FAACF12" w14:textId="77777777" w:rsidR="0059120E" w:rsidRPr="002C1884" w:rsidRDefault="00BC2135">
      <w:pPr>
        <w:pStyle w:val="Ttulo1"/>
      </w:pPr>
      <w:sdt>
        <w:sdtPr>
          <w:id w:val="-819804518"/>
          <w:placeholder>
            <w:docPart w:val="87E48719B3A38A43A54D3B27895783C5"/>
          </w:placeholder>
          <w:temporary/>
          <w:showingPlcHdr/>
        </w:sdtPr>
        <w:sdtEndPr/>
        <w:sdtContent>
          <w:r w:rsidRPr="002C1884">
            <w:t>Resumen de habilidades</w:t>
          </w:r>
        </w:sdtContent>
      </w:sdt>
    </w:p>
    <w:p w14:paraId="617057D8" w14:textId="6D74C7E7" w:rsidR="00DB2D21" w:rsidRDefault="00E7537F">
      <w:pPr>
        <w:spacing w:after="180"/>
      </w:pPr>
      <w:r>
        <w:t xml:space="preserve">Responsable </w:t>
      </w:r>
      <w:r w:rsidR="009B748A">
        <w:t xml:space="preserve">en </w:t>
      </w:r>
      <w:r w:rsidR="00FC67EE">
        <w:t xml:space="preserve">el desempeño de mis funciones con adecuadas conductas </w:t>
      </w:r>
      <w:r w:rsidR="002D2E00">
        <w:t>laborales en el uso del tiempo</w:t>
      </w:r>
      <w:r w:rsidR="00DB2D21">
        <w:t xml:space="preserve"> y equipamientos.</w:t>
      </w:r>
    </w:p>
    <w:p w14:paraId="3425D3C4" w14:textId="4E2A599E" w:rsidR="00DB2D21" w:rsidRPr="002C1884" w:rsidRDefault="005E01EA">
      <w:pPr>
        <w:spacing w:after="180"/>
      </w:pPr>
      <w:r>
        <w:t xml:space="preserve">Empático, proactivo, con buen manejo </w:t>
      </w:r>
      <w:r w:rsidR="00C61E10">
        <w:t xml:space="preserve">de las relaciones interpersonales, facilidad para el aprendizaje </w:t>
      </w:r>
      <w:r w:rsidR="003F525D">
        <w:t xml:space="preserve">y </w:t>
      </w:r>
      <w:r w:rsidR="00A633B6">
        <w:t xml:space="preserve">versatilidad, </w:t>
      </w:r>
      <w:r w:rsidR="00C7274A">
        <w:t>disposición</w:t>
      </w:r>
      <w:r w:rsidR="00A633B6">
        <w:t xml:space="preserve"> para escenarios retadores </w:t>
      </w:r>
      <w:r w:rsidR="00C7274A">
        <w:t>y capacidad para trabajar bajo presión.</w:t>
      </w:r>
    </w:p>
    <w:p w14:paraId="4C2CA7E9" w14:textId="75E2AA74" w:rsidR="00B76A21" w:rsidRDefault="00BC2135" w:rsidP="00B76A21">
      <w:pPr>
        <w:pStyle w:val="Ttulo1"/>
      </w:pPr>
      <w:sdt>
        <w:sdtPr>
          <w:id w:val="-1150367223"/>
          <w:placeholder>
            <w:docPart w:val="14AF5639C52EEB40AE427F8F370CF87E"/>
          </w:placeholder>
          <w:temporary/>
          <w:showingPlcHdr/>
        </w:sdtPr>
        <w:sdtEndPr/>
        <w:sdtContent>
          <w:r w:rsidRPr="002C1884">
            <w:t>Educación</w:t>
          </w:r>
        </w:sdtContent>
      </w:sdt>
    </w:p>
    <w:p w14:paraId="13B219B5" w14:textId="135A2E74" w:rsidR="00B76A21" w:rsidRDefault="002D5A02" w:rsidP="00B76A21">
      <w:r>
        <w:t>2018</w:t>
      </w:r>
      <w:r w:rsidR="00657492">
        <w:t xml:space="preserve">: </w:t>
      </w:r>
      <w:r w:rsidR="00B76A21">
        <w:t xml:space="preserve">Enseñanza media completa </w:t>
      </w:r>
    </w:p>
    <w:p w14:paraId="6BDE9DEC" w14:textId="1F092B25" w:rsidR="00C27C30" w:rsidRPr="002C1884" w:rsidRDefault="0071124C">
      <w:r>
        <w:t xml:space="preserve">Servicio militar al día </w:t>
      </w:r>
    </w:p>
    <w:p w14:paraId="673401D0" w14:textId="77777777" w:rsidR="0059120E" w:rsidRPr="002C1884" w:rsidRDefault="00BC2135">
      <w:pPr>
        <w:pStyle w:val="Ttulo1"/>
      </w:pPr>
      <w:sdt>
        <w:sdtPr>
          <w:id w:val="617349259"/>
          <w:placeholder>
            <w:docPart w:val="8445C47228DA1B46855BC4C17AEA642A"/>
          </w:placeholder>
          <w:temporary/>
          <w:showingPlcHdr/>
        </w:sdtPr>
        <w:sdtEndPr/>
        <w:sdtContent>
          <w:r w:rsidRPr="002C1884">
            <w:t>Experiencia</w:t>
          </w:r>
        </w:sdtContent>
      </w:sdt>
    </w:p>
    <w:p w14:paraId="1DEDA3B2" w14:textId="6545D42A" w:rsidR="00B55607" w:rsidRDefault="00EC1090">
      <w:pPr>
        <w:pStyle w:val="Ttulo2"/>
      </w:pPr>
      <w:r>
        <w:t xml:space="preserve">Ripcurl </w:t>
      </w:r>
      <w:r w:rsidR="00573FC0">
        <w:t>2</w:t>
      </w:r>
      <w:r w:rsidR="007956E2">
        <w:t>019</w:t>
      </w:r>
    </w:p>
    <w:p w14:paraId="61CACC60" w14:textId="342A466B" w:rsidR="00B55607" w:rsidRDefault="00573FC0" w:rsidP="005C0F9F">
      <w:r>
        <w:t xml:space="preserve">Orden de ropa </w:t>
      </w:r>
      <w:r w:rsidR="00056B15">
        <w:t xml:space="preserve">y stock de la tienda </w:t>
      </w:r>
    </w:p>
    <w:p w14:paraId="3377D9E7" w14:textId="77777777" w:rsidR="00B55607" w:rsidRDefault="00B55607">
      <w:pPr>
        <w:pStyle w:val="Ttulo2"/>
      </w:pPr>
    </w:p>
    <w:p w14:paraId="51367AC1" w14:textId="3C0F568B" w:rsidR="0059120E" w:rsidRPr="002C1884" w:rsidRDefault="00AD5A9C">
      <w:pPr>
        <w:pStyle w:val="Ttulo2"/>
      </w:pPr>
      <w:r>
        <w:t xml:space="preserve">Hospital San José de Maipo </w:t>
      </w:r>
    </w:p>
    <w:p w14:paraId="0A39D32C" w14:textId="400D09DF" w:rsidR="00477617" w:rsidRPr="00477617" w:rsidRDefault="00091817" w:rsidP="00477617">
      <w:pPr>
        <w:pStyle w:val="Ttulo3"/>
      </w:pPr>
      <w:r>
        <w:t>Alimentación</w:t>
      </w:r>
      <w:r w:rsidR="00EF2517">
        <w:t xml:space="preserve"> </w:t>
      </w:r>
      <w:r>
        <w:t xml:space="preserve">año 2021 </w:t>
      </w:r>
    </w:p>
    <w:p w14:paraId="6FCDA2F3" w14:textId="7DC01602" w:rsidR="0059120E" w:rsidRDefault="00A94273" w:rsidP="00B76A21">
      <w:r>
        <w:t>Desempeñándome</w:t>
      </w:r>
      <w:r w:rsidR="006D71A3">
        <w:t xml:space="preserve"> </w:t>
      </w:r>
      <w:r>
        <w:t>en preparación de alimentos</w:t>
      </w:r>
      <w:r w:rsidR="00477617">
        <w:t>, orden y limpieza del sec</w:t>
      </w:r>
      <w:r w:rsidR="00B76A21">
        <w:t xml:space="preserve">tor </w:t>
      </w:r>
    </w:p>
    <w:p w14:paraId="4D195831" w14:textId="6059273E" w:rsidR="00692001" w:rsidRDefault="00692001" w:rsidP="00B76A21"/>
    <w:p w14:paraId="57434E63" w14:textId="4A30DA29" w:rsidR="00692001" w:rsidRDefault="00692001" w:rsidP="00B76A21">
      <w:pPr>
        <w:rPr>
          <w:b/>
          <w:bCs/>
        </w:rPr>
      </w:pPr>
      <w:r w:rsidRPr="00BC33E7">
        <w:rPr>
          <w:b/>
          <w:bCs/>
        </w:rPr>
        <w:t xml:space="preserve">DISPONIBILIDAD </w:t>
      </w:r>
    </w:p>
    <w:p w14:paraId="74416A9E" w14:textId="7D3BEBAA" w:rsidR="00572352" w:rsidRPr="00572352" w:rsidRDefault="00572352" w:rsidP="00B76A21">
      <w:r>
        <w:t xml:space="preserve">Inmediata </w:t>
      </w:r>
    </w:p>
    <w:sectPr w:rsidR="00572352" w:rsidRPr="00572352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51E52" w14:textId="77777777" w:rsidR="009575CE" w:rsidRDefault="009575CE">
      <w:pPr>
        <w:spacing w:after="0" w:line="240" w:lineRule="auto"/>
      </w:pPr>
      <w:r>
        <w:separator/>
      </w:r>
    </w:p>
  </w:endnote>
  <w:endnote w:type="continuationSeparator" w:id="0">
    <w:p w14:paraId="6D257377" w14:textId="77777777" w:rsidR="009575CE" w:rsidRDefault="0095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38B92F" w14:textId="77777777" w:rsidR="0059120E" w:rsidRDefault="00BC2135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A0B3E" w14:textId="77777777" w:rsidR="009575CE" w:rsidRDefault="009575CE">
      <w:pPr>
        <w:spacing w:after="0" w:line="240" w:lineRule="auto"/>
      </w:pPr>
      <w:r>
        <w:separator/>
      </w:r>
    </w:p>
  </w:footnote>
  <w:footnote w:type="continuationSeparator" w:id="0">
    <w:p w14:paraId="244A0B7D" w14:textId="77777777" w:rsidR="009575CE" w:rsidRDefault="00957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DC809" w14:textId="77777777" w:rsidR="0059120E" w:rsidRDefault="00BC2135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A97420" wp14:editId="70D8B9C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2ED52C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30937" w14:textId="77777777" w:rsidR="0059120E" w:rsidRDefault="00BC2135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5CE6EE" wp14:editId="1814233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6B4D786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CE"/>
    <w:rsid w:val="00056B15"/>
    <w:rsid w:val="00091817"/>
    <w:rsid w:val="002569DB"/>
    <w:rsid w:val="002D2E00"/>
    <w:rsid w:val="002D5A02"/>
    <w:rsid w:val="003F525D"/>
    <w:rsid w:val="00477617"/>
    <w:rsid w:val="00572352"/>
    <w:rsid w:val="00573FC0"/>
    <w:rsid w:val="0058067A"/>
    <w:rsid w:val="005C0F9F"/>
    <w:rsid w:val="005E01EA"/>
    <w:rsid w:val="00600149"/>
    <w:rsid w:val="00657492"/>
    <w:rsid w:val="00692001"/>
    <w:rsid w:val="006D71A3"/>
    <w:rsid w:val="006F0D81"/>
    <w:rsid w:val="0071124C"/>
    <w:rsid w:val="007956E2"/>
    <w:rsid w:val="009575CE"/>
    <w:rsid w:val="00970341"/>
    <w:rsid w:val="009B748A"/>
    <w:rsid w:val="00A633B6"/>
    <w:rsid w:val="00A94273"/>
    <w:rsid w:val="00AD5A9C"/>
    <w:rsid w:val="00B55607"/>
    <w:rsid w:val="00B76A21"/>
    <w:rsid w:val="00BC33E7"/>
    <w:rsid w:val="00C27C30"/>
    <w:rsid w:val="00C459E4"/>
    <w:rsid w:val="00C5790D"/>
    <w:rsid w:val="00C61E10"/>
    <w:rsid w:val="00C7274A"/>
    <w:rsid w:val="00C960DA"/>
    <w:rsid w:val="00DB2D21"/>
    <w:rsid w:val="00E7537F"/>
    <w:rsid w:val="00EC1090"/>
    <w:rsid w:val="00EF2517"/>
    <w:rsid w:val="00F11459"/>
    <w:rsid w:val="00F5485E"/>
    <w:rsid w:val="00FC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63FA0"/>
  <w15:docId w15:val="{22751B12-BBE4-D84D-92E0-E8FFD755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056B0F0-E379-4B41-8E3C-440DB57908F0%7dtf5000203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E48719B3A38A43A54D3B2789578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0FDCA-209A-A746-91E4-F8BBC9966A6E}"/>
      </w:docPartPr>
      <w:docPartBody>
        <w:p w:rsidR="00000000" w:rsidRDefault="00000000">
          <w:pPr>
            <w:pStyle w:val="87E48719B3A38A43A54D3B27895783C5"/>
          </w:pPr>
          <w:r>
            <w:t>Skills Summary</w:t>
          </w:r>
        </w:p>
      </w:docPartBody>
    </w:docPart>
    <w:docPart>
      <w:docPartPr>
        <w:name w:val="14AF5639C52EEB40AE427F8F370CF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23DA3-68AE-6746-AB1F-C94A03514F01}"/>
      </w:docPartPr>
      <w:docPartBody>
        <w:p w:rsidR="00000000" w:rsidRDefault="00000000">
          <w:pPr>
            <w:pStyle w:val="14AF5639C52EEB40AE427F8F370CF87E"/>
          </w:pPr>
          <w:r>
            <w:t>Education</w:t>
          </w:r>
        </w:p>
      </w:docPartBody>
    </w:docPart>
    <w:docPart>
      <w:docPartPr>
        <w:name w:val="8445C47228DA1B46855BC4C17AEA6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876DD-23F2-604E-9E2B-0E406E3E04D7}"/>
      </w:docPartPr>
      <w:docPartBody>
        <w:p w:rsidR="00000000" w:rsidRDefault="00000000">
          <w:pPr>
            <w:pStyle w:val="8445C47228DA1B46855BC4C17AEA642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402FB59D380C4DA424188908773D12">
    <w:name w:val="E0402FB59D380C4DA424188908773D12"/>
  </w:style>
  <w:style w:type="paragraph" w:customStyle="1" w:styleId="851EE5FA4D94B34E8006708E62094900">
    <w:name w:val="851EE5FA4D94B34E8006708E62094900"/>
  </w:style>
  <w:style w:type="paragraph" w:customStyle="1" w:styleId="87E48719B3A38A43A54D3B27895783C5">
    <w:name w:val="87E48719B3A38A43A54D3B27895783C5"/>
  </w:style>
  <w:style w:type="paragraph" w:customStyle="1" w:styleId="34B259165E45E14885680DFBBFDAA1BE">
    <w:name w:val="34B259165E45E14885680DFBBFDAA1BE"/>
  </w:style>
  <w:style w:type="paragraph" w:customStyle="1" w:styleId="14AF5639C52EEB40AE427F8F370CF87E">
    <w:name w:val="14AF5639C52EEB40AE427F8F370CF87E"/>
  </w:style>
  <w:style w:type="paragraph" w:customStyle="1" w:styleId="5620DF6E2406E943A89303A9C2EA8ACE">
    <w:name w:val="5620DF6E2406E943A89303A9C2EA8ACE"/>
  </w:style>
  <w:style w:type="paragraph" w:customStyle="1" w:styleId="77E7428A2361B9469E9A4B2108717603">
    <w:name w:val="77E7428A2361B9469E9A4B2108717603"/>
  </w:style>
  <w:style w:type="paragraph" w:customStyle="1" w:styleId="8445C47228DA1B46855BC4C17AEA642A">
    <w:name w:val="8445C47228DA1B46855BC4C17AEA642A"/>
  </w:style>
  <w:style w:type="paragraph" w:customStyle="1" w:styleId="882D8F1EE80DEF4681B9A35CEB5EF847">
    <w:name w:val="882D8F1EE80DEF4681B9A35CEB5EF847"/>
  </w:style>
  <w:style w:type="paragraph" w:customStyle="1" w:styleId="A43AEDCCBC529D40A523752FA429AEE6">
    <w:name w:val="A43AEDCCBC529D40A523752FA429AEE6"/>
  </w:style>
  <w:style w:type="paragraph" w:customStyle="1" w:styleId="F81ACB79309CA44E88078C0DE7813230">
    <w:name w:val="F81ACB79309CA44E88078C0DE7813230"/>
  </w:style>
  <w:style w:type="paragraph" w:customStyle="1" w:styleId="C4DCD79504C084439A5C927EEB55EDC3">
    <w:name w:val="C4DCD79504C084439A5C927EEB55EDC3"/>
  </w:style>
  <w:style w:type="paragraph" w:customStyle="1" w:styleId="43E408D3D42AC54687347A00464D936A">
    <w:name w:val="43E408D3D42AC54687347A00464D936A"/>
  </w:style>
  <w:style w:type="paragraph" w:customStyle="1" w:styleId="25654D8072BF604989C38A9D1CD7FA44">
    <w:name w:val="25654D8072BF604989C38A9D1CD7F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{D056B0F0-E379-4B41-8E3C-440DB57908F0}tf50002038.dotx</Template>
  <TotalTime>1</TotalTime>
  <Pages>1</Pages>
  <Words>112</Words>
  <Characters>620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Lipsy Becera estuardo</dc:creator>
  <cp:keywords/>
  <dc:description/>
  <cp:lastModifiedBy>Lipsy Becera estuardo</cp:lastModifiedBy>
  <cp:revision>2</cp:revision>
  <dcterms:created xsi:type="dcterms:W3CDTF">2021-10-19T00:15:00Z</dcterms:created>
  <dcterms:modified xsi:type="dcterms:W3CDTF">2021-10-19T00:15:00Z</dcterms:modified>
</cp:coreProperties>
</file>