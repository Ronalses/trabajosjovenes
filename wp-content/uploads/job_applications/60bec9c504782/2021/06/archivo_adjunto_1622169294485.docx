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1D0D6F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414E73C" w14:textId="119B615A" w:rsidR="001B2ABD" w:rsidRPr="0059649E" w:rsidRDefault="00DC7A1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F27C29" wp14:editId="7AB9FD58">
                  <wp:extent cx="2139950" cy="2602230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60223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0F79B8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E17CAEE" w14:textId="76F7048A" w:rsidR="001B2ABD" w:rsidRPr="0059649E" w:rsidRDefault="00DC7A1C" w:rsidP="00DC7A1C">
            <w:pPr>
              <w:pStyle w:val="Ttulo"/>
            </w:pPr>
            <w:r>
              <w:t xml:space="preserve">Abigail Rosales </w:t>
            </w:r>
          </w:p>
        </w:tc>
      </w:tr>
      <w:tr w:rsidR="001B2ABD" w:rsidRPr="0059649E" w14:paraId="4E16958C" w14:textId="77777777" w:rsidTr="001B2ABD">
        <w:tc>
          <w:tcPr>
            <w:tcW w:w="3600" w:type="dxa"/>
          </w:tcPr>
          <w:p w14:paraId="31DCD7EB" w14:textId="01D20DA2" w:rsidR="00036450" w:rsidRPr="0059649E" w:rsidRDefault="00036450" w:rsidP="00DC7A1C">
            <w:pPr>
              <w:pStyle w:val="Ttulo3"/>
            </w:pPr>
          </w:p>
          <w:p w14:paraId="00542279" w14:textId="77777777" w:rsidR="00036450" w:rsidRPr="0059649E" w:rsidRDefault="00036450" w:rsidP="00036450"/>
          <w:sdt>
            <w:sdtPr>
              <w:id w:val="-1954003311"/>
              <w:placeholder>
                <w:docPart w:val="504378C0F87C41D7A353F538D9187A8E"/>
              </w:placeholder>
              <w:temporary/>
              <w:showingPlcHdr/>
              <w15:appearance w15:val="hidden"/>
            </w:sdtPr>
            <w:sdtEndPr/>
            <w:sdtContent>
              <w:p w14:paraId="36BB361A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202C9B29DA1545FBA90002370007AE53"/>
              </w:placeholder>
              <w:temporary/>
              <w:showingPlcHdr/>
              <w15:appearance w15:val="hidden"/>
            </w:sdtPr>
            <w:sdtEndPr/>
            <w:sdtContent>
              <w:p w14:paraId="47175B7D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661D9CAE" w14:textId="6F949C52" w:rsidR="004D3011" w:rsidRPr="0059649E" w:rsidRDefault="00DC7A1C" w:rsidP="004D3011">
            <w:r>
              <w:t>+56 9 49243337</w:t>
            </w:r>
          </w:p>
          <w:p w14:paraId="76282EAD" w14:textId="77777777" w:rsidR="004D3011" w:rsidRPr="0059649E" w:rsidRDefault="004D3011" w:rsidP="004D3011"/>
          <w:sdt>
            <w:sdtPr>
              <w:id w:val="-240260293"/>
              <w:placeholder>
                <w:docPart w:val="E176B75D87A845C09C76206A78F86D05"/>
              </w:placeholder>
              <w:temporary/>
              <w:showingPlcHdr/>
              <w15:appearance w15:val="hidden"/>
            </w:sdtPr>
            <w:sdtEndPr/>
            <w:sdtContent>
              <w:p w14:paraId="7E939EB3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6EBC257" w14:textId="1D115400" w:rsidR="00DC7A1C" w:rsidRPr="009A09AC" w:rsidRDefault="00DC7A1C" w:rsidP="00DC7A1C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abigailrosales.cl</w:t>
            </w:r>
            <w:r w:rsidRPr="00DC7A1C">
              <w:rPr>
                <w:color w:val="B85A22" w:themeColor="accent2" w:themeShade="BF"/>
                <w:szCs w:val="18"/>
                <w:u w:val="single"/>
              </w:rPr>
              <w:t>@</w:t>
            </w:r>
            <w:r>
              <w:rPr>
                <w:color w:val="B85A22" w:themeColor="accent2" w:themeShade="BF"/>
                <w:szCs w:val="18"/>
                <w:u w:val="single"/>
              </w:rPr>
              <w:t>gmail.com</w:t>
            </w:r>
          </w:p>
          <w:p w14:paraId="22E20D5F" w14:textId="0D8B4519" w:rsidR="004142CD" w:rsidRPr="0059649E" w:rsidRDefault="004142CD" w:rsidP="004142CD"/>
          <w:p w14:paraId="220D4CAB" w14:textId="3CD053CD" w:rsidR="004D3011" w:rsidRPr="0059649E" w:rsidRDefault="004D3011" w:rsidP="004D3011"/>
        </w:tc>
        <w:tc>
          <w:tcPr>
            <w:tcW w:w="720" w:type="dxa"/>
          </w:tcPr>
          <w:p w14:paraId="7342FF07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6528F99D0674ACDAA5A7C8336AED4C0"/>
              </w:placeholder>
              <w:temporary/>
              <w:showingPlcHdr/>
              <w15:appearance w15:val="hidden"/>
            </w:sdtPr>
            <w:sdtEndPr/>
            <w:sdtContent>
              <w:p w14:paraId="6C3EB79C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3D16D67B" w14:textId="72702619" w:rsidR="00036450" w:rsidRPr="0059649E" w:rsidRDefault="00BE221F" w:rsidP="00B359E4">
            <w:pPr>
              <w:pStyle w:val="Ttulo4"/>
            </w:pPr>
            <w:r>
              <w:t xml:space="preserve">Enseñanza Básica Escuela Luis Cruz Martínez </w:t>
            </w:r>
          </w:p>
          <w:p w14:paraId="6DA2CFAE" w14:textId="1A063076" w:rsidR="00BE221F" w:rsidRPr="00BE221F" w:rsidRDefault="00036450" w:rsidP="00BE221F">
            <w:pPr>
              <w:pStyle w:val="Fecha"/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  <w:r w:rsidR="00BE221F">
              <w:rPr>
                <w:lang w:bidi="es-ES"/>
              </w:rPr>
              <w:t>2008 – 2009 Kínder a 1° Básico</w:t>
            </w:r>
          </w:p>
          <w:p w14:paraId="48905245" w14:textId="7822876E" w:rsidR="00BE221F" w:rsidRDefault="00BE221F" w:rsidP="00BE221F">
            <w:pPr>
              <w:rPr>
                <w:b/>
                <w:bCs/>
                <w:lang w:bidi="es-ES"/>
              </w:rPr>
            </w:pPr>
            <w:r>
              <w:rPr>
                <w:b/>
                <w:bCs/>
                <w:lang w:bidi="es-ES"/>
              </w:rPr>
              <w:t>Enseñanza Básica Colegio Particular Novo Mundo</w:t>
            </w:r>
          </w:p>
          <w:p w14:paraId="157200C4" w14:textId="3AB6F6B3" w:rsidR="00BE221F" w:rsidRDefault="00BE221F" w:rsidP="00BE221F">
            <w:pPr>
              <w:rPr>
                <w:lang w:bidi="es-ES"/>
              </w:rPr>
            </w:pPr>
            <w:r>
              <w:rPr>
                <w:b/>
                <w:bCs/>
                <w:lang w:bidi="es-ES"/>
              </w:rPr>
              <w:t xml:space="preserve"> </w:t>
            </w:r>
            <w:r>
              <w:rPr>
                <w:lang w:bidi="es-ES"/>
              </w:rPr>
              <w:t>2010 – 2012 2° Básico a 4° Básico</w:t>
            </w:r>
          </w:p>
          <w:p w14:paraId="1823070C" w14:textId="1A1F6D13" w:rsidR="00BE221F" w:rsidRDefault="00BE221F" w:rsidP="00BE221F">
            <w:pPr>
              <w:rPr>
                <w:b/>
                <w:bCs/>
                <w:lang w:bidi="es-ES"/>
              </w:rPr>
            </w:pPr>
            <w:r>
              <w:rPr>
                <w:b/>
                <w:bCs/>
                <w:lang w:bidi="es-ES"/>
              </w:rPr>
              <w:t>Enseñanza Básica Escuela Particular San Diego</w:t>
            </w:r>
          </w:p>
          <w:p w14:paraId="385DFD14" w14:textId="42A81F75" w:rsidR="00BE221F" w:rsidRDefault="00BE221F" w:rsidP="00BE221F">
            <w:pPr>
              <w:rPr>
                <w:lang w:bidi="es-ES"/>
              </w:rPr>
            </w:pPr>
            <w:r>
              <w:rPr>
                <w:b/>
                <w:bCs/>
                <w:lang w:bidi="es-ES"/>
              </w:rPr>
              <w:t xml:space="preserve"> </w:t>
            </w:r>
            <w:r>
              <w:rPr>
                <w:lang w:bidi="es-ES"/>
              </w:rPr>
              <w:t xml:space="preserve">2013 – 2016 </w:t>
            </w:r>
          </w:p>
          <w:p w14:paraId="46CBB620" w14:textId="0C118F09" w:rsidR="00BE221F" w:rsidRDefault="00BE221F" w:rsidP="00BE221F">
            <w:pPr>
              <w:rPr>
                <w:b/>
                <w:bCs/>
              </w:rPr>
            </w:pPr>
            <w:r>
              <w:rPr>
                <w:b/>
                <w:bCs/>
                <w:lang w:bidi="es-ES"/>
              </w:rPr>
              <w:t xml:space="preserve">Enseñanza Media </w:t>
            </w:r>
            <w:r w:rsidRPr="00BE221F">
              <w:rPr>
                <w:b/>
                <w:bCs/>
              </w:rPr>
              <w:t>INST.SUP.DE COMERCIO EDUARDO FREI M.</w:t>
            </w:r>
          </w:p>
          <w:p w14:paraId="7B861F1C" w14:textId="5213DFC3" w:rsidR="008C2466" w:rsidRDefault="008C2466" w:rsidP="00BE221F">
            <w:r>
              <w:rPr>
                <w:b/>
                <w:bCs/>
              </w:rPr>
              <w:t xml:space="preserve"> </w:t>
            </w:r>
            <w:r>
              <w:t xml:space="preserve">2017 1° Medio </w:t>
            </w:r>
          </w:p>
          <w:p w14:paraId="5F7C1CA5" w14:textId="7E92D777" w:rsidR="008C2466" w:rsidRDefault="008C2466" w:rsidP="00BE22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Enseñanza Media Centro Politécnico Particular de Conchalí </w:t>
            </w:r>
          </w:p>
          <w:p w14:paraId="72477BA4" w14:textId="172BC416" w:rsidR="008C2466" w:rsidRPr="0059649E" w:rsidRDefault="008C2466" w:rsidP="008C2466">
            <w:pPr>
              <w:rPr>
                <w:lang w:bidi="es-ES"/>
              </w:rPr>
            </w:pPr>
            <w:r>
              <w:rPr>
                <w:b/>
                <w:bCs/>
              </w:rPr>
              <w:t xml:space="preserve"> </w:t>
            </w:r>
            <w:r>
              <w:t>2019 – 2021 2° Medio a 4° Medio</w:t>
            </w:r>
            <w:r w:rsidR="00CC0C6D" w:rsidRPr="0059649E">
              <w:rPr>
                <w:lang w:bidi="es-ES"/>
              </w:rPr>
              <w:t xml:space="preserve"> </w:t>
            </w:r>
          </w:p>
          <w:sdt>
            <w:sdtPr>
              <w:id w:val="1001553383"/>
              <w:placeholder>
                <w:docPart w:val="38333322886C4B98B4C33B1A7B167C84"/>
              </w:placeholder>
              <w:temporary/>
              <w:showingPlcHdr/>
              <w15:appearance w15:val="hidden"/>
            </w:sdtPr>
            <w:sdtEndPr/>
            <w:sdtContent>
              <w:p w14:paraId="24BF17C8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5200149E" w14:textId="1154A126" w:rsidR="00036450" w:rsidRPr="0059649E" w:rsidRDefault="008C2466" w:rsidP="00B359E4">
            <w:pPr>
              <w:pStyle w:val="Ttulo4"/>
              <w:rPr>
                <w:bCs/>
              </w:rPr>
            </w:pPr>
            <w:r>
              <w:t>Restaurante Azul Profundo</w:t>
            </w:r>
            <w:r w:rsidR="00036450" w:rsidRPr="0059649E">
              <w:rPr>
                <w:lang w:bidi="es-ES"/>
              </w:rPr>
              <w:t xml:space="preserve"> </w:t>
            </w:r>
            <w:r>
              <w:t xml:space="preserve">– Mesera </w:t>
            </w:r>
          </w:p>
          <w:p w14:paraId="6823DDBE" w14:textId="499BFD92" w:rsidR="00036450" w:rsidRPr="0059649E" w:rsidRDefault="008C2466" w:rsidP="00B359E4">
            <w:pPr>
              <w:pStyle w:val="Fecha"/>
            </w:pPr>
            <w:r>
              <w:t xml:space="preserve">Enero 2019 – </w:t>
            </w:r>
            <w:proofErr w:type="gramStart"/>
            <w:r>
              <w:t>Marzo</w:t>
            </w:r>
            <w:proofErr w:type="gramEnd"/>
            <w:r>
              <w:t xml:space="preserve"> 2019</w:t>
            </w:r>
            <w:r>
              <w:rPr>
                <w:lang w:bidi="es-ES"/>
              </w:rPr>
              <w:t xml:space="preserve"> </w:t>
            </w:r>
            <w:r>
              <w:t xml:space="preserve">Enero 2021 – Febrero 2021 </w:t>
            </w:r>
          </w:p>
          <w:p w14:paraId="53CCB36E" w14:textId="77777777" w:rsidR="008C2466" w:rsidRDefault="008C2466" w:rsidP="00036450"/>
          <w:p w14:paraId="1FB612E4" w14:textId="6840CF5A" w:rsidR="004D3011" w:rsidRPr="003D0A86" w:rsidRDefault="003733CB" w:rsidP="003D0A86">
            <w:r>
              <w:t>E</w:t>
            </w:r>
            <w:r w:rsidR="008C2466">
              <w:t xml:space="preserve">ra la encargada del servicio al cliente, destacaba en eso. Preparaba las mesas, tomaba los pedidos y </w:t>
            </w:r>
            <w:r w:rsidR="003D0A86">
              <w:t xml:space="preserve">a veces me encargaba de la limpieza. </w:t>
            </w:r>
          </w:p>
          <w:p w14:paraId="26FF6E60" w14:textId="77777777" w:rsidR="004D3011" w:rsidRPr="0059649E" w:rsidRDefault="004D3011" w:rsidP="00036450"/>
          <w:sdt>
            <w:sdtPr>
              <w:id w:val="1669594239"/>
              <w:placeholder>
                <w:docPart w:val="58CC9A3378E14869B1712130B763ECD3"/>
              </w:placeholder>
              <w:temporary/>
              <w:showingPlcHdr/>
              <w15:appearance w15:val="hidden"/>
            </w:sdtPr>
            <w:sdtEndPr/>
            <w:sdtContent>
              <w:p w14:paraId="303A1F89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40D88943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43098493" wp14:editId="0F22040A">
                  <wp:extent cx="3756660" cy="1257300"/>
                  <wp:effectExtent l="0" t="0" r="1524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373FD44" w14:textId="77777777" w:rsidR="0043117B" w:rsidRPr="0059649E" w:rsidRDefault="00F046E8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F238" w14:textId="77777777" w:rsidR="00F046E8" w:rsidRDefault="00F046E8" w:rsidP="000C45FF">
      <w:r>
        <w:separator/>
      </w:r>
    </w:p>
  </w:endnote>
  <w:endnote w:type="continuationSeparator" w:id="0">
    <w:p w14:paraId="00835C5C" w14:textId="77777777" w:rsidR="00F046E8" w:rsidRDefault="00F046E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CCB5" w14:textId="77777777" w:rsidR="00F046E8" w:rsidRDefault="00F046E8" w:rsidP="000C45FF">
      <w:r>
        <w:separator/>
      </w:r>
    </w:p>
  </w:footnote>
  <w:footnote w:type="continuationSeparator" w:id="0">
    <w:p w14:paraId="04581096" w14:textId="77777777" w:rsidR="00F046E8" w:rsidRDefault="00F046E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7D8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F1F7D3F" wp14:editId="3614C25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1C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2DF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733CB"/>
    <w:rsid w:val="003A6B7D"/>
    <w:rsid w:val="003B06CA"/>
    <w:rsid w:val="003D0A86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C2466"/>
    <w:rsid w:val="009260CD"/>
    <w:rsid w:val="00952C25"/>
    <w:rsid w:val="009A09AC"/>
    <w:rsid w:val="00A127DF"/>
    <w:rsid w:val="00A2118D"/>
    <w:rsid w:val="00AD76E2"/>
    <w:rsid w:val="00B20152"/>
    <w:rsid w:val="00B359E4"/>
    <w:rsid w:val="00B57D98"/>
    <w:rsid w:val="00B70850"/>
    <w:rsid w:val="00BE221F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C7A1C"/>
    <w:rsid w:val="00DD172A"/>
    <w:rsid w:val="00E25A26"/>
    <w:rsid w:val="00E4381A"/>
    <w:rsid w:val="00E55D74"/>
    <w:rsid w:val="00EE4C8D"/>
    <w:rsid w:val="00F046E8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E7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Local\Microsoft\Office\16.0\DTS\es-ES%7b1BDCD670-CA7F-403E-B15D-7DBAF2F81FB5%7d\%7b416D8934-7948-4612-AFCB-A5575EE432D1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Iniciativa</c:v>
                </c:pt>
                <c:pt idx="1">
                  <c:v>Adaptabilidad </c:v>
                </c:pt>
                <c:pt idx="2">
                  <c:v>Creatividad </c:v>
                </c:pt>
                <c:pt idx="3">
                  <c:v>Versatilidad</c:v>
                </c:pt>
                <c:pt idx="4">
                  <c:v>Liderazgo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0.85</c:v>
                </c:pt>
                <c:pt idx="3">
                  <c:v>0.8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378C0F87C41D7A353F538D918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ED6BA-BA29-411E-8D51-39EF711DEE34}"/>
      </w:docPartPr>
      <w:docPartBody>
        <w:p w:rsidR="00EA373D" w:rsidRDefault="00AB532E">
          <w:pPr>
            <w:pStyle w:val="504378C0F87C41D7A353F538D9187A8E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202C9B29DA1545FBA90002370007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0367C-FC13-4775-BC0E-027ED6604601}"/>
      </w:docPartPr>
      <w:docPartBody>
        <w:p w:rsidR="00EA373D" w:rsidRDefault="00AB532E">
          <w:pPr>
            <w:pStyle w:val="202C9B29DA1545FBA90002370007AE53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176B75D87A845C09C76206A78F86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5B51-AA16-4524-9BB0-61E8D61154A8}"/>
      </w:docPartPr>
      <w:docPartBody>
        <w:p w:rsidR="00EA373D" w:rsidRDefault="00AB532E">
          <w:pPr>
            <w:pStyle w:val="E176B75D87A845C09C76206A78F86D0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86528F99D0674ACDAA5A7C8336AED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5D650-6D72-4D69-8D37-BC3F81CD7CA0}"/>
      </w:docPartPr>
      <w:docPartBody>
        <w:p w:rsidR="00EA373D" w:rsidRDefault="00AB532E">
          <w:pPr>
            <w:pStyle w:val="86528F99D0674ACDAA5A7C8336AED4C0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38333322886C4B98B4C33B1A7B167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3137C-F075-4B95-AFF8-14CA007E9AE6}"/>
      </w:docPartPr>
      <w:docPartBody>
        <w:p w:rsidR="00EA373D" w:rsidRDefault="00AB532E">
          <w:pPr>
            <w:pStyle w:val="38333322886C4B98B4C33B1A7B167C84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58CC9A3378E14869B1712130B763E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DBD48-2B6F-41FA-A720-EE1891476FE7}"/>
      </w:docPartPr>
      <w:docPartBody>
        <w:p w:rsidR="00EA373D" w:rsidRDefault="00AB532E">
          <w:pPr>
            <w:pStyle w:val="58CC9A3378E14869B1712130B763ECD3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51"/>
    <w:rsid w:val="003D2851"/>
    <w:rsid w:val="007A694D"/>
    <w:rsid w:val="00AB532E"/>
    <w:rsid w:val="00EA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4378C0F87C41D7A353F538D9187A8E">
    <w:name w:val="504378C0F87C41D7A353F538D9187A8E"/>
  </w:style>
  <w:style w:type="paragraph" w:customStyle="1" w:styleId="202C9B29DA1545FBA90002370007AE53">
    <w:name w:val="202C9B29DA1545FBA90002370007AE53"/>
  </w:style>
  <w:style w:type="paragraph" w:customStyle="1" w:styleId="E176B75D87A845C09C76206A78F86D05">
    <w:name w:val="E176B75D87A845C09C76206A78F86D05"/>
  </w:style>
  <w:style w:type="character" w:styleId="Hipervnculo">
    <w:name w:val="Hyperlink"/>
    <w:basedOn w:val="Fuentedeprrafopredeter"/>
    <w:uiPriority w:val="99"/>
    <w:unhideWhenUsed/>
    <w:rsid w:val="003D2851"/>
    <w:rPr>
      <w:rFonts w:ascii="Century Gothic" w:hAnsi="Century Gothic"/>
      <w:color w:val="C45911" w:themeColor="accent2" w:themeShade="BF"/>
      <w:u w:val="single"/>
    </w:rPr>
  </w:style>
  <w:style w:type="paragraph" w:customStyle="1" w:styleId="86528F99D0674ACDAA5A7C8336AED4C0">
    <w:name w:val="86528F99D0674ACDAA5A7C8336AED4C0"/>
  </w:style>
  <w:style w:type="paragraph" w:customStyle="1" w:styleId="38333322886C4B98B4C33B1A7B167C84">
    <w:name w:val="38333322886C4B98B4C33B1A7B167C8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58CC9A3378E14869B1712130B763ECD3">
    <w:name w:val="58CC9A3378E14869B1712130B763E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{416D8934-7948-4612-AFCB-A5575EE432D1}tf00546271_win32.dotx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2021-03-31T23:17:00Z</dcterms:created>
  <dcterms:modified xsi:type="dcterms:W3CDTF">2021-05-28T01:54:00Z</dcterms:modified>
</cp:coreProperties>
</file>