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4A49A963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1DF2B9A5" w14:textId="77777777" w:rsidR="000629D5" w:rsidRDefault="00DA4CA3" w:rsidP="00BB4C1D">
            <w:pPr>
              <w:tabs>
                <w:tab w:val="left" w:pos="990"/>
              </w:tabs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5DBB6C98" wp14:editId="7A41F5DB">
                  <wp:extent cx="1765283" cy="1776708"/>
                  <wp:effectExtent l="190500" t="190500" r="407035" b="3956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0200331_015911_775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437" cy="178491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C8A664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43A40DB0" w14:textId="77777777" w:rsidR="00567BA5" w:rsidRDefault="00567BA5" w:rsidP="00E251A0">
            <w:pPr>
              <w:jc w:val="center"/>
              <w:rPr>
                <w:rStyle w:val="jsgrdq"/>
                <w:b/>
                <w:color w:val="AFCAC4" w:themeColor="accent5" w:themeTint="99"/>
              </w:rPr>
            </w:pPr>
          </w:p>
          <w:p w14:paraId="07ADFE18" w14:textId="77777777" w:rsidR="00567BA5" w:rsidRDefault="00567BA5" w:rsidP="00E251A0">
            <w:pPr>
              <w:jc w:val="center"/>
              <w:rPr>
                <w:rStyle w:val="jsgrdq"/>
                <w:b/>
                <w:color w:val="AFCAC4" w:themeColor="accent5" w:themeTint="99"/>
              </w:rPr>
            </w:pPr>
          </w:p>
          <w:p w14:paraId="38F99A70" w14:textId="77777777" w:rsidR="00DA4CA3" w:rsidRDefault="00DA4CA3" w:rsidP="00E251A0">
            <w:pPr>
              <w:jc w:val="center"/>
              <w:rPr>
                <w:rStyle w:val="jsgrdq"/>
                <w:b/>
                <w:color w:val="AFCAC4" w:themeColor="accent5" w:themeTint="99"/>
              </w:rPr>
            </w:pPr>
          </w:p>
          <w:p w14:paraId="5AA68B9C" w14:textId="77777777" w:rsidR="00E251A0" w:rsidRPr="00567BA5" w:rsidRDefault="00E251A0" w:rsidP="00E251A0">
            <w:pPr>
              <w:jc w:val="center"/>
              <w:rPr>
                <w:rStyle w:val="jsgrdq"/>
                <w:b/>
                <w:color w:val="AFCAC4" w:themeColor="accent5" w:themeTint="99"/>
              </w:rPr>
            </w:pPr>
            <w:r w:rsidRPr="00567BA5">
              <w:rPr>
                <w:rStyle w:val="jsgrdq"/>
                <w:b/>
                <w:color w:val="AFCAC4" w:themeColor="accent5" w:themeTint="99"/>
              </w:rPr>
              <w:t>Perfil personal</w:t>
            </w:r>
          </w:p>
          <w:p w14:paraId="4246C01B" w14:textId="77777777" w:rsidR="000629D5" w:rsidRDefault="00E251A0" w:rsidP="00846D4F">
            <w:pPr>
              <w:rPr>
                <w:rStyle w:val="jsgrdq"/>
                <w:color w:val="373741"/>
              </w:rPr>
            </w:pPr>
            <w:r>
              <w:rPr>
                <w:rStyle w:val="jsgrdq"/>
                <w:color w:val="373741"/>
              </w:rPr>
              <w:t>Soy una persona con muy buenas habilidades sociales y gran disposición a la hora de trabajar. Tengo muy buen trato con las personas y soy muy amable, tanto con clientes como con mi equipo de trabajo. Además, soy muy puntual con mis horarios.</w:t>
            </w:r>
          </w:p>
          <w:p w14:paraId="2F449CE2" w14:textId="77777777" w:rsidR="00E251A0" w:rsidRPr="00567BA5" w:rsidRDefault="00E251A0" w:rsidP="00567BA5">
            <w:pPr>
              <w:jc w:val="center"/>
              <w:rPr>
                <w:b/>
                <w:color w:val="AFCAC4" w:themeColor="accent5" w:themeTint="99"/>
                <w:lang w:bidi="es-ES"/>
              </w:rPr>
            </w:pPr>
            <w:r w:rsidRPr="00567BA5">
              <w:rPr>
                <w:rStyle w:val="jsgrdq"/>
                <w:b/>
                <w:color w:val="AFCAC4" w:themeColor="accent5" w:themeTint="99"/>
              </w:rPr>
              <w:t>Experiencia profesional</w:t>
            </w:r>
          </w:p>
          <w:p w14:paraId="0FB1C501" w14:textId="3B2FBF03" w:rsidR="00AC02F6" w:rsidRPr="00846D4F" w:rsidRDefault="00E251A0" w:rsidP="00846D4F">
            <w:r>
              <w:t>Actualmente no poseo experiencia en el mundo laboral, por lo que estoy muy interesada en insertarme en este nuevo rubro para mí</w:t>
            </w:r>
            <w:r w:rsidR="00AC02F6">
              <w:t>.</w:t>
            </w:r>
            <w:r w:rsidR="00BB4C1D">
              <w:t xml:space="preserve"> </w:t>
            </w:r>
            <w:r w:rsidR="00AC02F6">
              <w:t>Estoy dispuesta a aprender y seguir instrucciones de mis superiores y compañeros para adquirir nuevos conocimientos día a día</w:t>
            </w:r>
            <w:r w:rsidR="00567BA5">
              <w:t>.</w:t>
            </w:r>
          </w:p>
          <w:p w14:paraId="31DF801F" w14:textId="77777777" w:rsidR="000629D5" w:rsidRPr="00567BA5" w:rsidRDefault="00AC02F6" w:rsidP="00567BA5">
            <w:pPr>
              <w:jc w:val="center"/>
              <w:rPr>
                <w:rStyle w:val="jsgrdq"/>
                <w:b/>
                <w:color w:val="AFCAC4" w:themeColor="accent5" w:themeTint="99"/>
              </w:rPr>
            </w:pPr>
            <w:r w:rsidRPr="00567BA5">
              <w:rPr>
                <w:rStyle w:val="jsgrdq"/>
                <w:b/>
                <w:color w:val="AFCAC4" w:themeColor="accent5" w:themeTint="99"/>
              </w:rPr>
              <w:t>Historial Académico</w:t>
            </w:r>
          </w:p>
          <w:p w14:paraId="6642E70C" w14:textId="77777777" w:rsidR="00AC02F6" w:rsidRPr="00567BA5" w:rsidRDefault="00AC02F6" w:rsidP="00AC02F6">
            <w:pPr>
              <w:rPr>
                <w:rStyle w:val="jsgrdq"/>
                <w:i/>
              </w:rPr>
            </w:pPr>
            <w:r w:rsidRPr="00567BA5">
              <w:rPr>
                <w:rStyle w:val="jsgrdq"/>
                <w:i/>
              </w:rPr>
              <w:t>Sagrados Corazones de Alameda</w:t>
            </w:r>
          </w:p>
          <w:p w14:paraId="2FA6A3A2" w14:textId="77777777" w:rsidR="00AC02F6" w:rsidRPr="00AC02F6" w:rsidRDefault="00AC02F6" w:rsidP="00AC02F6">
            <w:pPr>
              <w:pStyle w:val="Prrafodelista"/>
              <w:numPr>
                <w:ilvl w:val="0"/>
                <w:numId w:val="2"/>
              </w:numPr>
              <w:rPr>
                <w:b/>
                <w:i/>
              </w:rPr>
            </w:pPr>
            <w:r>
              <w:t>Educación Básica completa (2009-2016)</w:t>
            </w:r>
            <w:r w:rsidR="00567BA5">
              <w:t>.</w:t>
            </w:r>
          </w:p>
          <w:p w14:paraId="26E04363" w14:textId="77777777" w:rsidR="00AC02F6" w:rsidRPr="00AC02F6" w:rsidRDefault="00AC02F6" w:rsidP="00AC02F6">
            <w:pPr>
              <w:pStyle w:val="Prrafodelista"/>
              <w:numPr>
                <w:ilvl w:val="0"/>
                <w:numId w:val="2"/>
              </w:numPr>
              <w:rPr>
                <w:b/>
                <w:i/>
              </w:rPr>
            </w:pPr>
            <w:r>
              <w:t>Educación Media hasta segundo año cursado en este establecimiento (2017-2018)</w:t>
            </w:r>
            <w:r w:rsidR="00567BA5">
              <w:t>.</w:t>
            </w:r>
          </w:p>
          <w:p w14:paraId="0485F606" w14:textId="77777777" w:rsidR="00AC02F6" w:rsidRPr="00567BA5" w:rsidRDefault="00AC02F6" w:rsidP="00AC02F6">
            <w:pPr>
              <w:rPr>
                <w:i/>
              </w:rPr>
            </w:pPr>
            <w:r w:rsidRPr="00567BA5">
              <w:rPr>
                <w:i/>
              </w:rPr>
              <w:t>Instituto Presidente Errázuriz</w:t>
            </w:r>
          </w:p>
          <w:p w14:paraId="223BFB7B" w14:textId="77777777" w:rsidR="00AC02F6" w:rsidRPr="00AC02F6" w:rsidRDefault="00AC02F6" w:rsidP="00AC02F6">
            <w:pPr>
              <w:pStyle w:val="Prrafodelista"/>
              <w:numPr>
                <w:ilvl w:val="0"/>
                <w:numId w:val="4"/>
              </w:numPr>
              <w:rPr>
                <w:b/>
                <w:i/>
              </w:rPr>
            </w:pPr>
            <w:r>
              <w:t>Educación Media: Tercero y cuarto medio cursados y aprobados en este establecimiento (2019-2020)</w:t>
            </w:r>
            <w:r w:rsidR="00567BA5">
              <w:t>.</w:t>
            </w:r>
          </w:p>
          <w:p w14:paraId="1DAB1758" w14:textId="240406AC" w:rsidR="000117C2" w:rsidRPr="000117C2" w:rsidRDefault="000117C2" w:rsidP="000117C2">
            <w:pPr>
              <w:rPr>
                <w:i/>
                <w:iCs/>
              </w:rPr>
            </w:pPr>
            <w:r>
              <w:rPr>
                <w:i/>
                <w:iCs/>
              </w:rPr>
              <w:t>Pontificia Universidad Católica de Chile</w:t>
            </w:r>
          </w:p>
          <w:p w14:paraId="136160BB" w14:textId="5365A77C" w:rsidR="000117C2" w:rsidRDefault="000117C2" w:rsidP="000117C2">
            <w:pPr>
              <w:pStyle w:val="Prrafodelista"/>
              <w:numPr>
                <w:ilvl w:val="0"/>
                <w:numId w:val="4"/>
              </w:numPr>
            </w:pPr>
            <w:r>
              <w:t>Terapia Ocupacional: Primer Año (2021)</w:t>
            </w:r>
          </w:p>
          <w:p w14:paraId="03202035" w14:textId="4015C172" w:rsidR="00567BA5" w:rsidRDefault="00567BA5" w:rsidP="00567BA5">
            <w:pPr>
              <w:jc w:val="center"/>
              <w:rPr>
                <w:b/>
                <w:color w:val="AFCAC4" w:themeColor="accent5" w:themeTint="99"/>
              </w:rPr>
            </w:pPr>
            <w:r>
              <w:rPr>
                <w:b/>
                <w:color w:val="AFCAC4" w:themeColor="accent5" w:themeTint="99"/>
              </w:rPr>
              <w:t>Habilidades e intereses</w:t>
            </w:r>
          </w:p>
          <w:p w14:paraId="02804C3A" w14:textId="77777777" w:rsidR="00567BA5" w:rsidRPr="00567BA5" w:rsidRDefault="00567BA5" w:rsidP="00567BA5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i/>
              </w:rPr>
              <w:t xml:space="preserve">Habilidades: </w:t>
            </w:r>
          </w:p>
          <w:p w14:paraId="0EF8FEAE" w14:textId="77777777" w:rsidR="00567BA5" w:rsidRDefault="00567BA5" w:rsidP="00567BA5">
            <w:r>
              <w:t>-Buen manejo de inglés</w:t>
            </w:r>
          </w:p>
          <w:p w14:paraId="014F06C4" w14:textId="77777777" w:rsidR="00567BA5" w:rsidRDefault="00567BA5" w:rsidP="00567BA5">
            <w:r>
              <w:t>-Conocimiento Word, nivel usuario</w:t>
            </w:r>
          </w:p>
          <w:p w14:paraId="4FC349D7" w14:textId="77777777" w:rsidR="00567BA5" w:rsidRDefault="00567BA5" w:rsidP="00567BA5">
            <w:r>
              <w:t>-Buen trato a público</w:t>
            </w:r>
          </w:p>
          <w:p w14:paraId="11F48D14" w14:textId="77777777" w:rsidR="00567BA5" w:rsidRDefault="00567BA5" w:rsidP="00567BA5">
            <w:pPr>
              <w:pStyle w:val="Prrafodelista"/>
              <w:numPr>
                <w:ilvl w:val="0"/>
                <w:numId w:val="4"/>
              </w:numPr>
            </w:pPr>
            <w:r>
              <w:t>Intereses:</w:t>
            </w:r>
          </w:p>
          <w:p w14:paraId="6DD4E824" w14:textId="77777777" w:rsidR="00567BA5" w:rsidRDefault="00567BA5" w:rsidP="00567BA5">
            <w:r>
              <w:t>-Música</w:t>
            </w:r>
          </w:p>
          <w:p w14:paraId="1BDAAFE8" w14:textId="77777777" w:rsidR="00567BA5" w:rsidRDefault="00567BA5" w:rsidP="00567BA5">
            <w:r>
              <w:t>-Idiomas</w:t>
            </w:r>
          </w:p>
          <w:p w14:paraId="2F9B1074" w14:textId="77777777" w:rsidR="00567BA5" w:rsidRDefault="00567BA5" w:rsidP="00567BA5">
            <w:r>
              <w:t>-Escalada en muro y montaña</w:t>
            </w:r>
          </w:p>
          <w:p w14:paraId="6AD2FC51" w14:textId="77777777" w:rsidR="00567BA5" w:rsidRDefault="00567BA5" w:rsidP="00567BA5">
            <w:r>
              <w:t>-Viajes</w:t>
            </w:r>
          </w:p>
          <w:p w14:paraId="3B26A8E3" w14:textId="77777777" w:rsidR="00567BA5" w:rsidRDefault="00567BA5" w:rsidP="00567BA5"/>
          <w:p w14:paraId="5529D0E0" w14:textId="77777777" w:rsidR="00567BA5" w:rsidRPr="00567BA5" w:rsidRDefault="00567BA5" w:rsidP="00567BA5"/>
          <w:p w14:paraId="403EF4FF" w14:textId="77777777" w:rsidR="00567BA5" w:rsidRPr="00AC02F6" w:rsidRDefault="00567BA5" w:rsidP="00AC02F6"/>
        </w:tc>
      </w:tr>
      <w:tr w:rsidR="000629D5" w14:paraId="7CE1FB7F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06F41123" w14:textId="77777777" w:rsidR="000629D5" w:rsidRDefault="00DA4CA3" w:rsidP="000629D5">
            <w:pPr>
              <w:pStyle w:val="Subttulo"/>
              <w:rPr>
                <w:color w:val="auto"/>
                <w:spacing w:val="1"/>
                <w:w w:val="97"/>
                <w:sz w:val="18"/>
                <w:szCs w:val="22"/>
              </w:rPr>
            </w:pPr>
            <w:r>
              <w:rPr>
                <w:noProof/>
                <w:color w:val="auto"/>
                <w:spacing w:val="1"/>
                <w:w w:val="100"/>
                <w:sz w:val="18"/>
                <w:szCs w:val="22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81CF50" wp14:editId="41FB1A89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-3031490</wp:posOffset>
                      </wp:positionV>
                      <wp:extent cx="1980565" cy="2454275"/>
                      <wp:effectExtent l="0" t="0" r="0" b="3175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0565" cy="2454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13E741" w14:textId="77777777" w:rsidR="00DA4CA3" w:rsidRPr="00DA4CA3" w:rsidRDefault="00DA4CA3">
                                  <w:pPr>
                                    <w:rPr>
                                      <w:rFonts w:asciiTheme="majorHAnsi" w:hAnsiTheme="majorHAnsi"/>
                                      <w:sz w:val="72"/>
                                      <w:szCs w:val="72"/>
                                      <w:lang w:val="es-CL"/>
                                    </w:rPr>
                                  </w:pPr>
                                  <w:r w:rsidRPr="00DA4CA3">
                                    <w:rPr>
                                      <w:rFonts w:asciiTheme="majorHAnsi" w:hAnsiTheme="majorHAnsi"/>
                                      <w:sz w:val="72"/>
                                      <w:szCs w:val="72"/>
                                      <w:lang w:val="es-CL"/>
                                    </w:rPr>
                                    <w:t>Antonia Gómez Tolosa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81CF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-5.75pt;margin-top:-238.7pt;width:155.95pt;height:19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" filled="f" stroked="f" strokeweight=".5pt">
                      <v:textbox>
                        <w:txbxContent>
                          <w:p w14:paraId="7113E741" w14:textId="77777777" w:rsidR="00DA4CA3" w:rsidRPr="00DA4CA3" w:rsidRDefault="00DA4CA3">
                            <w:pPr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es-CL"/>
                              </w:rPr>
                            </w:pPr>
                            <w:r w:rsidRPr="00DA4CA3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es-CL"/>
                              </w:rPr>
                              <w:t>Antonia Gómez Tolosa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421AD8" w14:textId="77777777" w:rsidR="000629D5" w:rsidRDefault="000629D5" w:rsidP="000629D5"/>
          <w:sdt>
            <w:sdtPr>
              <w:id w:val="-1954003311"/>
              <w:placeholder>
                <w:docPart w:val="F1145EBD5C3549E0BF6EB31327D157BB"/>
              </w:placeholder>
              <w:temporary/>
              <w:showingPlcHdr/>
              <w15:appearance w15:val="hidden"/>
            </w:sdtPr>
            <w:sdtEndPr/>
            <w:sdtContent>
              <w:p w14:paraId="6F0CB3F9" w14:textId="77777777" w:rsidR="000629D5" w:rsidRPr="00846D4F" w:rsidRDefault="000629D5" w:rsidP="00846D4F">
                <w:pPr>
                  <w:pStyle w:val="Ttulo2"/>
                </w:pPr>
                <w:r w:rsidRPr="00846D4F">
                  <w:rPr>
                    <w:rStyle w:val="Ttulo2Car"/>
                    <w:b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EC58A02920A4F32B35C97A4C65E4A59"/>
              </w:placeholder>
              <w:temporary/>
              <w:showingPlcHdr/>
              <w15:appearance w15:val="hidden"/>
            </w:sdtPr>
            <w:sdtEndPr/>
            <w:sdtContent>
              <w:p w14:paraId="556139B0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TELÉFONO:</w:t>
                </w:r>
              </w:p>
            </w:sdtContent>
          </w:sdt>
          <w:p w14:paraId="0DEEF3E0" w14:textId="77777777" w:rsidR="000629D5" w:rsidRDefault="00E251A0" w:rsidP="000629D5">
            <w:pPr>
              <w:pStyle w:val="Informacindecontacto"/>
            </w:pPr>
            <w:r>
              <w:t>931335961</w:t>
            </w:r>
          </w:p>
          <w:p w14:paraId="230E912C" w14:textId="77777777" w:rsidR="000629D5" w:rsidRPr="004D3011" w:rsidRDefault="000629D5" w:rsidP="000629D5">
            <w:pPr>
              <w:pStyle w:val="Sinespaciado"/>
            </w:pPr>
          </w:p>
          <w:p w14:paraId="00E412B0" w14:textId="77777777" w:rsidR="000629D5" w:rsidRDefault="00E251A0" w:rsidP="000629D5">
            <w:pPr>
              <w:pStyle w:val="Informacindecontacto"/>
            </w:pPr>
            <w:r>
              <w:t>TELÉFONO FIJO:</w:t>
            </w:r>
          </w:p>
          <w:p w14:paraId="48ADAB46" w14:textId="77777777" w:rsidR="00E251A0" w:rsidRDefault="00E251A0" w:rsidP="000629D5">
            <w:pPr>
              <w:pStyle w:val="Informacindecontacto"/>
            </w:pPr>
            <w:r>
              <w:t>224933363</w:t>
            </w:r>
          </w:p>
          <w:p w14:paraId="49908541" w14:textId="77777777" w:rsidR="000629D5" w:rsidRDefault="000629D5" w:rsidP="000629D5">
            <w:pPr>
              <w:pStyle w:val="Sinespaciado"/>
            </w:pPr>
          </w:p>
          <w:sdt>
            <w:sdtPr>
              <w:id w:val="-240260293"/>
              <w:placeholder>
                <w:docPart w:val="83FA5614C32E47B08232D88B01ED1C22"/>
              </w:placeholder>
              <w:temporary/>
              <w:showingPlcHdr/>
              <w15:appearance w15:val="hidden"/>
            </w:sdtPr>
            <w:sdtEndPr/>
            <w:sdtContent>
              <w:p w14:paraId="4854F856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CORREO ELECTRÓNICO:</w:t>
                </w:r>
              </w:p>
            </w:sdtContent>
          </w:sdt>
          <w:p w14:paraId="7EC7E064" w14:textId="77777777" w:rsidR="000629D5" w:rsidRPr="00846D4F" w:rsidRDefault="00E251A0" w:rsidP="00E251A0">
            <w:pPr>
              <w:pStyle w:val="Informacindecontacto"/>
              <w:rPr>
                <w:rStyle w:val="Hipervnculo"/>
              </w:rPr>
            </w:pPr>
            <w:r>
              <w:rPr>
                <w:rStyle w:val="Hipervnculo"/>
              </w:rPr>
              <w:t>antonia.gomez.tolosa@gmail.com</w:t>
            </w:r>
          </w:p>
        </w:tc>
        <w:tc>
          <w:tcPr>
            <w:tcW w:w="720" w:type="dxa"/>
          </w:tcPr>
          <w:p w14:paraId="54F864C6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583ED0ED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047A2A75" w14:textId="77777777" w:rsidR="0043117B" w:rsidRPr="00846D4F" w:rsidRDefault="0016304F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1C020" w14:textId="77777777" w:rsidR="0016304F" w:rsidRDefault="0016304F" w:rsidP="000C45FF">
      <w:r>
        <w:separator/>
      </w:r>
    </w:p>
  </w:endnote>
  <w:endnote w:type="continuationSeparator" w:id="0">
    <w:p w14:paraId="1317496C" w14:textId="77777777" w:rsidR="0016304F" w:rsidRDefault="0016304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B8139" w14:textId="77777777" w:rsidR="0016304F" w:rsidRDefault="0016304F" w:rsidP="000C45FF">
      <w:r>
        <w:separator/>
      </w:r>
    </w:p>
  </w:footnote>
  <w:footnote w:type="continuationSeparator" w:id="0">
    <w:p w14:paraId="35D9A8A5" w14:textId="77777777" w:rsidR="0016304F" w:rsidRDefault="0016304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65FC" w14:textId="77777777" w:rsidR="000C45FF" w:rsidRDefault="000C45F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2F7F8435" wp14:editId="49FFB01B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823" cy="102244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B3D"/>
    <w:multiLevelType w:val="hybridMultilevel"/>
    <w:tmpl w:val="B47452E8"/>
    <w:lvl w:ilvl="0" w:tplc="3C54BAB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5690"/>
    <w:multiLevelType w:val="hybridMultilevel"/>
    <w:tmpl w:val="4D1A59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04193"/>
    <w:multiLevelType w:val="hybridMultilevel"/>
    <w:tmpl w:val="EAB22E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863E7"/>
    <w:multiLevelType w:val="hybridMultilevel"/>
    <w:tmpl w:val="15049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1A0"/>
    <w:rsid w:val="000117C2"/>
    <w:rsid w:val="00036450"/>
    <w:rsid w:val="00061C84"/>
    <w:rsid w:val="000629D5"/>
    <w:rsid w:val="00076632"/>
    <w:rsid w:val="000C45FF"/>
    <w:rsid w:val="000E3FD1"/>
    <w:rsid w:val="000E69A7"/>
    <w:rsid w:val="000F46E6"/>
    <w:rsid w:val="0016304F"/>
    <w:rsid w:val="00176642"/>
    <w:rsid w:val="00180329"/>
    <w:rsid w:val="0019001F"/>
    <w:rsid w:val="001A74A5"/>
    <w:rsid w:val="001B2ABD"/>
    <w:rsid w:val="001D2335"/>
    <w:rsid w:val="001E1759"/>
    <w:rsid w:val="001F1ECC"/>
    <w:rsid w:val="00221874"/>
    <w:rsid w:val="00227627"/>
    <w:rsid w:val="002400EB"/>
    <w:rsid w:val="00244620"/>
    <w:rsid w:val="00256CF7"/>
    <w:rsid w:val="002A7A5D"/>
    <w:rsid w:val="0030481B"/>
    <w:rsid w:val="004071FC"/>
    <w:rsid w:val="00445947"/>
    <w:rsid w:val="004813B3"/>
    <w:rsid w:val="00496591"/>
    <w:rsid w:val="004C63E4"/>
    <w:rsid w:val="004D3011"/>
    <w:rsid w:val="005645EE"/>
    <w:rsid w:val="00567BA5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637B1"/>
    <w:rsid w:val="007867A0"/>
    <w:rsid w:val="007927F5"/>
    <w:rsid w:val="00802CA0"/>
    <w:rsid w:val="00846D4F"/>
    <w:rsid w:val="00896CBD"/>
    <w:rsid w:val="008C1736"/>
    <w:rsid w:val="00922D5C"/>
    <w:rsid w:val="009E7C63"/>
    <w:rsid w:val="00A10A67"/>
    <w:rsid w:val="00A2118D"/>
    <w:rsid w:val="00AC02F6"/>
    <w:rsid w:val="00AD76E2"/>
    <w:rsid w:val="00B20152"/>
    <w:rsid w:val="00B70850"/>
    <w:rsid w:val="00B821B0"/>
    <w:rsid w:val="00BB4C1D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4CA3"/>
    <w:rsid w:val="00DA694B"/>
    <w:rsid w:val="00DD172A"/>
    <w:rsid w:val="00E251A0"/>
    <w:rsid w:val="00E25A26"/>
    <w:rsid w:val="00E55D74"/>
    <w:rsid w:val="00E866EC"/>
    <w:rsid w:val="00E93B74"/>
    <w:rsid w:val="00EB3A62"/>
    <w:rsid w:val="00F5234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7A2D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  <w:style w:type="character" w:customStyle="1" w:styleId="jsgrdq">
    <w:name w:val="jsgrdq"/>
    <w:basedOn w:val="Fuentedeprrafopredeter"/>
    <w:rsid w:val="00E251A0"/>
  </w:style>
  <w:style w:type="paragraph" w:styleId="Prrafodelista">
    <w:name w:val="List Paragraph"/>
    <w:basedOn w:val="Normal"/>
    <w:uiPriority w:val="34"/>
    <w:semiHidden/>
    <w:qFormat/>
    <w:rsid w:val="00AC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%20Elsa%20Gomez%20R\AppData\Roaming\Microsoft\Templates\Carta%20de%20presentaci&#243;n%20gris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145EBD5C3549E0BF6EB31327D15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9C0D7-685E-478A-BA03-EE4159DD4018}"/>
      </w:docPartPr>
      <w:docPartBody>
        <w:p w:rsidR="00550E79" w:rsidRDefault="007D64DE">
          <w:pPr>
            <w:pStyle w:val="F1145EBD5C3549E0BF6EB31327D157BB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4EC58A02920A4F32B35C97A4C65E4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B7098-AFF9-4D55-B7A8-FEA72CDF1B9F}"/>
      </w:docPartPr>
      <w:docPartBody>
        <w:p w:rsidR="00550E79" w:rsidRDefault="007D64DE">
          <w:pPr>
            <w:pStyle w:val="4EC58A02920A4F32B35C97A4C65E4A59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83FA5614C32E47B08232D88B01ED1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0E3C2-44B3-40F0-9DC3-602731B91022}"/>
      </w:docPartPr>
      <w:docPartBody>
        <w:p w:rsidR="00550E79" w:rsidRDefault="007D64DE">
          <w:pPr>
            <w:pStyle w:val="83FA5614C32E47B08232D88B01ED1C22"/>
          </w:pPr>
          <w:r w:rsidRPr="004D3011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4DE"/>
    <w:rsid w:val="001F681B"/>
    <w:rsid w:val="003D0F72"/>
    <w:rsid w:val="00550E79"/>
    <w:rsid w:val="007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paragraph" w:customStyle="1" w:styleId="F1145EBD5C3549E0BF6EB31327D157BB">
    <w:name w:val="F1145EBD5C3549E0BF6EB31327D157BB"/>
  </w:style>
  <w:style w:type="paragraph" w:customStyle="1" w:styleId="4EC58A02920A4F32B35C97A4C65E4A59">
    <w:name w:val="4EC58A02920A4F32B35C97A4C65E4A59"/>
  </w:style>
  <w:style w:type="paragraph" w:customStyle="1" w:styleId="83FA5614C32E47B08232D88B01ED1C22">
    <w:name w:val="83FA5614C32E47B08232D88B01ED1C22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</Template>
  <TotalTime>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2021-06-11T08:04:00Z</dcterms:created>
  <dcterms:modified xsi:type="dcterms:W3CDTF">2021-06-16T04:45:00Z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