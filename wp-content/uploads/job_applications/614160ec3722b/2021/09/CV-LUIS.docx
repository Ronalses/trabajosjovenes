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A7A9" w14:textId="2276B8D3" w:rsidR="0059120E" w:rsidRPr="00086AFD" w:rsidRDefault="006060AC">
      <w:pPr>
        <w:pStyle w:val="Nombre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LUIS ENRIQUE LUNA PÉREZ</w:t>
      </w:r>
    </w:p>
    <w:p w14:paraId="0A47D6F7" w14:textId="72A99238" w:rsidR="00F5539E" w:rsidRPr="00086AFD" w:rsidRDefault="006060AC">
      <w:pPr>
        <w:pStyle w:val="Nombre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10 de SETIEMBRE de 2000 (21</w:t>
      </w:r>
      <w:r w:rsidR="00C11059" w:rsidRPr="00086AFD">
        <w:rPr>
          <w:sz w:val="24"/>
          <w:szCs w:val="24"/>
          <w:lang w:val="es-US"/>
        </w:rPr>
        <w:t>)</w:t>
      </w:r>
      <w:r>
        <w:rPr>
          <w:sz w:val="24"/>
          <w:szCs w:val="24"/>
          <w:lang w:val="es-US"/>
        </w:rPr>
        <w:t xml:space="preserve"> solteRO</w:t>
      </w:r>
    </w:p>
    <w:p w14:paraId="119BD47B" w14:textId="432FF5BF" w:rsidR="00E14C52" w:rsidRPr="006060AC" w:rsidRDefault="006060AC">
      <w:pPr>
        <w:pStyle w:val="Nombre"/>
        <w:rPr>
          <w:sz w:val="24"/>
          <w:szCs w:val="24"/>
        </w:rPr>
      </w:pPr>
      <w:r w:rsidRPr="006060AC">
        <w:rPr>
          <w:sz w:val="24"/>
          <w:szCs w:val="24"/>
        </w:rPr>
        <w:t>PASAPORTE 116748678</w:t>
      </w:r>
      <w:r w:rsidR="00CF2E9C">
        <w:rPr>
          <w:sz w:val="24"/>
          <w:szCs w:val="24"/>
        </w:rPr>
        <w:t xml:space="preserve"> – Rut en trámite</w:t>
      </w:r>
    </w:p>
    <w:p w14:paraId="4BC4D16B" w14:textId="6DBB72D0" w:rsidR="00E14C52" w:rsidRPr="006060AC" w:rsidRDefault="001F4E0E">
      <w:pPr>
        <w:pStyle w:val="Nombre"/>
        <w:rPr>
          <w:sz w:val="24"/>
          <w:szCs w:val="24"/>
        </w:rPr>
      </w:pPr>
      <w:r w:rsidRPr="006060AC">
        <w:rPr>
          <w:sz w:val="24"/>
          <w:szCs w:val="24"/>
        </w:rPr>
        <w:t>Sa</w:t>
      </w:r>
      <w:r w:rsidR="006060AC" w:rsidRPr="006060AC">
        <w:rPr>
          <w:sz w:val="24"/>
          <w:szCs w:val="24"/>
        </w:rPr>
        <w:t>N FRANCISCO 265 DPTO 1417</w:t>
      </w:r>
    </w:p>
    <w:p w14:paraId="150BA254" w14:textId="2418E050" w:rsidR="001F4E0E" w:rsidRPr="00086AFD" w:rsidRDefault="001F4E0E">
      <w:pPr>
        <w:pStyle w:val="Nombre"/>
        <w:rPr>
          <w:sz w:val="24"/>
          <w:szCs w:val="24"/>
        </w:rPr>
      </w:pPr>
      <w:r w:rsidRPr="00086AFD">
        <w:rPr>
          <w:sz w:val="24"/>
          <w:szCs w:val="24"/>
          <w:lang w:val="es-US"/>
        </w:rPr>
        <w:t>(+</w:t>
      </w:r>
      <w:r w:rsidR="006060AC">
        <w:rPr>
          <w:sz w:val="24"/>
          <w:szCs w:val="24"/>
          <w:lang w:val="es-US"/>
        </w:rPr>
        <w:t>569) 44846458</w:t>
      </w:r>
    </w:p>
    <w:p w14:paraId="010E69AC" w14:textId="34E1B971" w:rsidR="0059120E" w:rsidRDefault="005A00DB" w:rsidP="006C0F9B">
      <w:pPr>
        <w:pStyle w:val="Informacindecontacto"/>
      </w:pPr>
      <w:hyperlink r:id="rId8" w:history="1">
        <w:r w:rsidR="006060AC" w:rsidRPr="000071B8">
          <w:rPr>
            <w:rStyle w:val="Hipervnculo"/>
            <w:lang w:val="es-US"/>
          </w:rPr>
          <w:t>luisenriquelunaperez7@gmail.com</w:t>
        </w:r>
      </w:hyperlink>
    </w:p>
    <w:p w14:paraId="0ABF77ED" w14:textId="77777777" w:rsidR="00363E15" w:rsidRDefault="00363E15" w:rsidP="006C0F9B">
      <w:pPr>
        <w:pStyle w:val="Informacindecontacto"/>
      </w:pPr>
    </w:p>
    <w:p w14:paraId="7BE60153" w14:textId="35CA981D" w:rsidR="0059120E" w:rsidRDefault="00D82580" w:rsidP="0013155C">
      <w:pPr>
        <w:pStyle w:val="Informacindecontacto"/>
        <w:pBdr>
          <w:bottom w:val="single" w:sz="6" w:space="1" w:color="auto"/>
        </w:pBdr>
        <w:jc w:val="both"/>
        <w:rPr>
          <w:lang w:val="es-US"/>
        </w:rPr>
      </w:pPr>
      <w:r>
        <w:rPr>
          <w:lang w:val="es-US"/>
        </w:rPr>
        <w:t xml:space="preserve">Responsable, Buena presencia, </w:t>
      </w:r>
      <w:r w:rsidR="00983368">
        <w:rPr>
          <w:lang w:val="es-US"/>
        </w:rPr>
        <w:t xml:space="preserve">Interés en adquirir nuevos </w:t>
      </w:r>
      <w:r w:rsidR="00722AEB">
        <w:rPr>
          <w:lang w:val="es-US"/>
        </w:rPr>
        <w:t xml:space="preserve">conocimientos, Habilidad para desarrollar excelentes </w:t>
      </w:r>
      <w:r w:rsidR="008D3C38">
        <w:rPr>
          <w:lang w:val="es-US"/>
        </w:rPr>
        <w:t xml:space="preserve">relaciones humanas, Buen trabajo en </w:t>
      </w:r>
      <w:r w:rsidR="00346CD5">
        <w:rPr>
          <w:lang w:val="es-US"/>
        </w:rPr>
        <w:t>equipo, Capacidad para trabajar bajo presión</w:t>
      </w:r>
      <w:r w:rsidR="006060AC">
        <w:rPr>
          <w:lang w:val="es-US"/>
        </w:rPr>
        <w:t>, Dinámico, Motivado</w:t>
      </w:r>
      <w:r w:rsidR="00434602">
        <w:rPr>
          <w:lang w:val="es-US"/>
        </w:rPr>
        <w:t xml:space="preserve"> al logro, </w:t>
      </w:r>
      <w:r w:rsidR="00D83142">
        <w:rPr>
          <w:lang w:val="es-US"/>
        </w:rPr>
        <w:t xml:space="preserve">Capacidad para manejarme en diferentes </w:t>
      </w:r>
      <w:r w:rsidR="00EA5990">
        <w:rPr>
          <w:lang w:val="es-US"/>
        </w:rPr>
        <w:t>ámbitos laborales bajo cualquier ambiente.</w:t>
      </w:r>
    </w:p>
    <w:p w14:paraId="7559BAAE" w14:textId="77777777" w:rsidR="00CF3C8C" w:rsidRDefault="00CF3C8C" w:rsidP="0013155C">
      <w:pPr>
        <w:pStyle w:val="Informacindecontacto"/>
        <w:jc w:val="both"/>
        <w:rPr>
          <w:lang w:val="es-US"/>
        </w:rPr>
      </w:pPr>
    </w:p>
    <w:p w14:paraId="09AE49B2" w14:textId="75F18475" w:rsidR="00A61B34" w:rsidRDefault="00A61B34" w:rsidP="00984A9E">
      <w:pPr>
        <w:pStyle w:val="Informacindecontacto"/>
        <w:spacing w:after="120"/>
        <w:jc w:val="both"/>
        <w:rPr>
          <w:lang w:val="es-US"/>
        </w:rPr>
      </w:pPr>
    </w:p>
    <w:p w14:paraId="21BC6213" w14:textId="7B2A8E75" w:rsidR="00CF3C8C" w:rsidRPr="00EA6929" w:rsidRDefault="00CF3C8C" w:rsidP="00255F30">
      <w:pPr>
        <w:pStyle w:val="Informacindecontacto"/>
        <w:rPr>
          <w:b/>
          <w:u w:val="single"/>
          <w:lang w:val="es-US"/>
        </w:rPr>
      </w:pPr>
      <w:r w:rsidRPr="00EA6929">
        <w:rPr>
          <w:b/>
          <w:u w:val="single"/>
          <w:lang w:val="es-US"/>
        </w:rPr>
        <w:t xml:space="preserve">ANTECEDENTES </w:t>
      </w:r>
      <w:r w:rsidR="001645C3" w:rsidRPr="00EA6929">
        <w:rPr>
          <w:b/>
          <w:u w:val="single"/>
          <w:lang w:val="es-US"/>
        </w:rPr>
        <w:t>ACADÉMICOS</w:t>
      </w:r>
    </w:p>
    <w:p w14:paraId="0D28B39B" w14:textId="2FE026AC" w:rsidR="005C7656" w:rsidRDefault="006060AC" w:rsidP="00255F30">
      <w:pPr>
        <w:pStyle w:val="Informacindecontacto"/>
        <w:rPr>
          <w:lang w:val="es-US"/>
        </w:rPr>
      </w:pPr>
      <w:r>
        <w:rPr>
          <w:lang w:val="es-US"/>
        </w:rPr>
        <w:t>UNIVERSIDAD CIENTÍFICA DEL PERÚ</w:t>
      </w:r>
    </w:p>
    <w:p w14:paraId="45385632" w14:textId="21CF16AF" w:rsidR="006060AC" w:rsidRDefault="006060AC" w:rsidP="00255F30">
      <w:pPr>
        <w:pStyle w:val="Informacindecontacto"/>
        <w:rPr>
          <w:lang w:val="es-US"/>
        </w:rPr>
      </w:pPr>
      <w:r>
        <w:rPr>
          <w:lang w:val="es-US"/>
        </w:rPr>
        <w:t>TECNOLOGÍA MÉDICA ( no concluido – 4to Ciclo )</w:t>
      </w:r>
    </w:p>
    <w:p w14:paraId="68101E04" w14:textId="072BD64B" w:rsidR="005C7656" w:rsidRPr="00984A9E" w:rsidRDefault="005C7656" w:rsidP="00255F30">
      <w:pPr>
        <w:pStyle w:val="Informacindecontacto"/>
        <w:rPr>
          <w:b/>
          <w:lang w:val="es-US"/>
        </w:rPr>
      </w:pPr>
    </w:p>
    <w:p w14:paraId="75303ADB" w14:textId="77777777" w:rsidR="00D73947" w:rsidRDefault="00D73947" w:rsidP="00255F30">
      <w:pPr>
        <w:pStyle w:val="Informacindecontacto"/>
        <w:rPr>
          <w:lang w:val="es-US"/>
        </w:rPr>
      </w:pPr>
    </w:p>
    <w:p w14:paraId="5EAEBAEB" w14:textId="771B687A" w:rsidR="00D73947" w:rsidRDefault="00626438" w:rsidP="00D73947">
      <w:pPr>
        <w:pStyle w:val="Informacindecontacto"/>
        <w:rPr>
          <w:b/>
          <w:u w:val="single"/>
          <w:lang w:val="es-US"/>
        </w:rPr>
      </w:pPr>
      <w:r>
        <w:rPr>
          <w:b/>
          <w:u w:val="single"/>
          <w:lang w:val="es-US"/>
        </w:rPr>
        <w:t>INFORMACIÓN ADICIONAL</w:t>
      </w:r>
    </w:p>
    <w:p w14:paraId="7183FB04" w14:textId="72378921" w:rsidR="00984A9E" w:rsidRDefault="00984A9E" w:rsidP="00D73947">
      <w:pPr>
        <w:pStyle w:val="Informacindecontacto"/>
        <w:rPr>
          <w:b/>
          <w:u w:val="single"/>
          <w:lang w:val="es-US"/>
        </w:rPr>
      </w:pPr>
    </w:p>
    <w:p w14:paraId="79F5E60D" w14:textId="7EEED507" w:rsidR="001A1515" w:rsidRPr="006060AC" w:rsidRDefault="00984A9E" w:rsidP="006060AC">
      <w:pPr>
        <w:pStyle w:val="Informacindecontacto"/>
        <w:numPr>
          <w:ilvl w:val="0"/>
          <w:numId w:val="15"/>
        </w:numPr>
        <w:rPr>
          <w:lang w:val="es-US"/>
        </w:rPr>
      </w:pPr>
      <w:r w:rsidRPr="00984A9E">
        <w:rPr>
          <w:lang w:val="es-US"/>
        </w:rPr>
        <w:t>Programa F</w:t>
      </w:r>
      <w:r w:rsidR="006060AC">
        <w:rPr>
          <w:lang w:val="es-US"/>
        </w:rPr>
        <w:t>ormación de Cuidados Terapéuticos (Perú</w:t>
      </w:r>
      <w:r>
        <w:rPr>
          <w:lang w:val="es-US"/>
        </w:rPr>
        <w:t>)</w:t>
      </w:r>
    </w:p>
    <w:p w14:paraId="0F67E550" w14:textId="4A832F20" w:rsidR="001A1515" w:rsidRDefault="001A1515" w:rsidP="00563D1E">
      <w:pPr>
        <w:pStyle w:val="Informacindecontacto"/>
        <w:ind w:left="360"/>
        <w:rPr>
          <w:lang w:val="es-US"/>
        </w:rPr>
      </w:pPr>
    </w:p>
    <w:p w14:paraId="19F1E4ED" w14:textId="77777777" w:rsidR="00626438" w:rsidRDefault="00626438" w:rsidP="00626438">
      <w:pPr>
        <w:pStyle w:val="Informacindecontacto"/>
        <w:rPr>
          <w:lang w:val="es-US"/>
        </w:rPr>
      </w:pPr>
    </w:p>
    <w:p w14:paraId="2A53BB6A" w14:textId="4E5947D2" w:rsidR="00626438" w:rsidRDefault="00626438" w:rsidP="00626438">
      <w:pPr>
        <w:pStyle w:val="Informacindecontacto"/>
        <w:rPr>
          <w:b/>
          <w:u w:val="single"/>
          <w:lang w:val="es-US"/>
        </w:rPr>
      </w:pPr>
      <w:r>
        <w:rPr>
          <w:b/>
          <w:u w:val="single"/>
          <w:lang w:val="es-US"/>
        </w:rPr>
        <w:t>SEMINARIOS / CAPACITACIONES</w:t>
      </w:r>
    </w:p>
    <w:p w14:paraId="52251B54" w14:textId="77777777" w:rsidR="00984A9E" w:rsidRDefault="00984A9E" w:rsidP="00626438">
      <w:pPr>
        <w:pStyle w:val="Informacindecontacto"/>
        <w:rPr>
          <w:b/>
          <w:u w:val="single"/>
          <w:lang w:val="es-US"/>
        </w:rPr>
      </w:pPr>
    </w:p>
    <w:p w14:paraId="617A9D21" w14:textId="56A026C1" w:rsidR="00626438" w:rsidRPr="00626438" w:rsidRDefault="00626438" w:rsidP="00626438">
      <w:pPr>
        <w:pStyle w:val="Informacindecontacto"/>
        <w:numPr>
          <w:ilvl w:val="0"/>
          <w:numId w:val="14"/>
        </w:numPr>
        <w:rPr>
          <w:b/>
          <w:u w:val="single"/>
          <w:lang w:val="es-US"/>
        </w:rPr>
      </w:pPr>
      <w:r>
        <w:rPr>
          <w:lang w:val="es-US"/>
        </w:rPr>
        <w:t>Desarrollando el Líder que está en Ti.</w:t>
      </w:r>
    </w:p>
    <w:p w14:paraId="58FB95D3" w14:textId="5B8332B8" w:rsidR="00626438" w:rsidRPr="00626438" w:rsidRDefault="00626438" w:rsidP="00626438">
      <w:pPr>
        <w:pStyle w:val="Informacindecontacto"/>
        <w:numPr>
          <w:ilvl w:val="0"/>
          <w:numId w:val="14"/>
        </w:numPr>
        <w:rPr>
          <w:b/>
          <w:u w:val="single"/>
          <w:lang w:val="es-US"/>
        </w:rPr>
      </w:pPr>
      <w:r>
        <w:rPr>
          <w:lang w:val="es-US"/>
        </w:rPr>
        <w:t>Liderazgo Empresarial.</w:t>
      </w:r>
    </w:p>
    <w:p w14:paraId="46AFA614" w14:textId="17657F03" w:rsidR="00626438" w:rsidRPr="00626438" w:rsidRDefault="00626438" w:rsidP="00626438">
      <w:pPr>
        <w:pStyle w:val="Informacindecontacto"/>
        <w:numPr>
          <w:ilvl w:val="0"/>
          <w:numId w:val="14"/>
        </w:numPr>
        <w:rPr>
          <w:b/>
          <w:u w:val="single"/>
          <w:lang w:val="es-US"/>
        </w:rPr>
      </w:pPr>
      <w:r>
        <w:rPr>
          <w:lang w:val="es-US"/>
        </w:rPr>
        <w:t>Suplementos y Función Metabólica.</w:t>
      </w:r>
    </w:p>
    <w:p w14:paraId="14BFA68F" w14:textId="74458BB6" w:rsidR="00626438" w:rsidRPr="00626438" w:rsidRDefault="00626438" w:rsidP="00626438">
      <w:pPr>
        <w:pStyle w:val="Informacindecontacto"/>
        <w:numPr>
          <w:ilvl w:val="0"/>
          <w:numId w:val="14"/>
        </w:numPr>
        <w:rPr>
          <w:b/>
          <w:u w:val="single"/>
          <w:lang w:val="es-US"/>
        </w:rPr>
      </w:pPr>
      <w:r>
        <w:rPr>
          <w:lang w:val="es-US"/>
        </w:rPr>
        <w:t>Manejo de Residuos.</w:t>
      </w:r>
    </w:p>
    <w:p w14:paraId="0696A9B0" w14:textId="25CF4827" w:rsidR="001A1515" w:rsidRDefault="00A9348B" w:rsidP="001A1515">
      <w:pPr>
        <w:pStyle w:val="Informacindecontacto"/>
        <w:numPr>
          <w:ilvl w:val="0"/>
          <w:numId w:val="14"/>
        </w:numPr>
        <w:rPr>
          <w:b/>
          <w:u w:val="single"/>
          <w:lang w:val="es-US"/>
        </w:rPr>
      </w:pPr>
      <w:r>
        <w:rPr>
          <w:lang w:val="es-US"/>
        </w:rPr>
        <w:t>Reducir la desnutrición</w:t>
      </w:r>
      <w:r w:rsidR="00626438">
        <w:rPr>
          <w:lang w:val="es-US"/>
        </w:rPr>
        <w:t>.</w:t>
      </w:r>
    </w:p>
    <w:p w14:paraId="62A505A9" w14:textId="1A3C4C58" w:rsidR="001A1515" w:rsidRDefault="001A1515" w:rsidP="001A1515">
      <w:pPr>
        <w:pStyle w:val="Informacindecontacto"/>
        <w:numPr>
          <w:ilvl w:val="0"/>
          <w:numId w:val="14"/>
        </w:numPr>
        <w:rPr>
          <w:lang w:val="es-US"/>
        </w:rPr>
      </w:pPr>
      <w:r>
        <w:rPr>
          <w:lang w:val="es-US"/>
        </w:rPr>
        <w:t>Técnicas en Curaciones de Heridas, Suturas y Reanimación Básica Cardiopulmonar.</w:t>
      </w:r>
    </w:p>
    <w:p w14:paraId="1F208DC4" w14:textId="692FFA78" w:rsidR="001A1515" w:rsidRPr="004E2C9A" w:rsidRDefault="001A1515" w:rsidP="004E2C9A">
      <w:pPr>
        <w:pStyle w:val="Informacindecontacto"/>
        <w:numPr>
          <w:ilvl w:val="0"/>
          <w:numId w:val="14"/>
        </w:numPr>
        <w:rPr>
          <w:lang w:val="es-US"/>
        </w:rPr>
      </w:pPr>
      <w:r>
        <w:rPr>
          <w:lang w:val="es-US"/>
        </w:rPr>
        <w:t>Curso de Actualización en Enfermedades Infecciosas y Tropicales.</w:t>
      </w:r>
    </w:p>
    <w:p w14:paraId="2DD90964" w14:textId="7177C4DF" w:rsidR="005E1FC6" w:rsidRDefault="005E1FC6" w:rsidP="00255F30">
      <w:pPr>
        <w:pStyle w:val="Informacindecontacto"/>
        <w:rPr>
          <w:lang w:val="es-US"/>
        </w:rPr>
      </w:pPr>
    </w:p>
    <w:p w14:paraId="42CF12FE" w14:textId="77777777" w:rsidR="00A61B34" w:rsidRDefault="00A61B34" w:rsidP="00255F30">
      <w:pPr>
        <w:pStyle w:val="Informacindecontacto"/>
        <w:rPr>
          <w:lang w:val="es-US"/>
        </w:rPr>
      </w:pPr>
    </w:p>
    <w:p w14:paraId="09CE44ED" w14:textId="3FC0C834" w:rsidR="00EA6929" w:rsidRDefault="005E1FC6" w:rsidP="00255F30">
      <w:pPr>
        <w:pStyle w:val="Informacindecontacto"/>
        <w:rPr>
          <w:b/>
          <w:u w:val="single"/>
          <w:lang w:val="es-US"/>
        </w:rPr>
      </w:pPr>
      <w:r w:rsidRPr="0083726D">
        <w:rPr>
          <w:b/>
          <w:u w:val="single"/>
          <w:lang w:val="es-US"/>
        </w:rPr>
        <w:t xml:space="preserve">PRINCIPALES </w:t>
      </w:r>
      <w:r w:rsidR="008B08BA" w:rsidRPr="0083726D">
        <w:rPr>
          <w:b/>
          <w:u w:val="single"/>
          <w:lang w:val="es-US"/>
        </w:rPr>
        <w:t>HABILIDADES ADQUIRIDAS</w:t>
      </w:r>
      <w:r w:rsidR="0008154B">
        <w:rPr>
          <w:b/>
          <w:u w:val="single"/>
          <w:lang w:val="es-US"/>
        </w:rPr>
        <w:t xml:space="preserve"> </w:t>
      </w:r>
    </w:p>
    <w:p w14:paraId="12AB5397" w14:textId="77777777" w:rsidR="00984A9E" w:rsidRDefault="00984A9E" w:rsidP="00255F30">
      <w:pPr>
        <w:pStyle w:val="Informacindecontacto"/>
        <w:rPr>
          <w:b/>
          <w:u w:val="single"/>
          <w:lang w:val="es-US"/>
        </w:rPr>
      </w:pPr>
    </w:p>
    <w:p w14:paraId="125B5C38" w14:textId="77777777" w:rsidR="004E2C9A" w:rsidRDefault="00563D1E" w:rsidP="004E2C9A">
      <w:pPr>
        <w:pStyle w:val="Informacindecontacto"/>
        <w:numPr>
          <w:ilvl w:val="0"/>
          <w:numId w:val="12"/>
        </w:numPr>
        <w:rPr>
          <w:lang w:val="es-US"/>
        </w:rPr>
      </w:pPr>
      <w:r>
        <w:rPr>
          <w:lang w:val="es-US"/>
        </w:rPr>
        <w:t>Liderazgo en equipo</w:t>
      </w:r>
    </w:p>
    <w:p w14:paraId="3D9C09AA" w14:textId="41D59C28" w:rsidR="008B08BA" w:rsidRPr="004E2C9A" w:rsidRDefault="004E2C9A" w:rsidP="004E2C9A">
      <w:pPr>
        <w:pStyle w:val="Informacindecontacto"/>
        <w:numPr>
          <w:ilvl w:val="0"/>
          <w:numId w:val="12"/>
        </w:numPr>
        <w:rPr>
          <w:lang w:val="es-US"/>
        </w:rPr>
      </w:pPr>
      <w:r>
        <w:rPr>
          <w:lang w:val="es-US"/>
        </w:rPr>
        <w:t xml:space="preserve"> Inventario</w:t>
      </w:r>
      <w:r w:rsidR="00645343" w:rsidRPr="004E2C9A">
        <w:rPr>
          <w:lang w:val="es-US"/>
        </w:rPr>
        <w:t xml:space="preserve"> y reposición.</w:t>
      </w:r>
    </w:p>
    <w:p w14:paraId="41089C5E" w14:textId="49B6BA19" w:rsidR="003C6B5F" w:rsidRDefault="00FD4E03" w:rsidP="008B08BA">
      <w:pPr>
        <w:pStyle w:val="Informacindecontacto"/>
        <w:numPr>
          <w:ilvl w:val="0"/>
          <w:numId w:val="12"/>
        </w:numPr>
        <w:rPr>
          <w:lang w:val="es-US"/>
        </w:rPr>
      </w:pPr>
      <w:r>
        <w:rPr>
          <w:lang w:val="es-US"/>
        </w:rPr>
        <w:t xml:space="preserve">Atención; </w:t>
      </w:r>
      <w:r w:rsidR="000C50E3">
        <w:rPr>
          <w:lang w:val="es-US"/>
        </w:rPr>
        <w:t>Servicio al cliente</w:t>
      </w:r>
      <w:r w:rsidR="00984A9E">
        <w:rPr>
          <w:lang w:val="es-US"/>
        </w:rPr>
        <w:t xml:space="preserve"> y caja</w:t>
      </w:r>
    </w:p>
    <w:p w14:paraId="33995D9C" w14:textId="07DEE717" w:rsidR="00652F81" w:rsidRPr="00984A9E" w:rsidRDefault="000C50E3" w:rsidP="00652F81">
      <w:pPr>
        <w:pStyle w:val="Informacindecontacto"/>
        <w:numPr>
          <w:ilvl w:val="0"/>
          <w:numId w:val="12"/>
        </w:numPr>
        <w:rPr>
          <w:lang w:val="es-US"/>
        </w:rPr>
      </w:pPr>
      <w:r>
        <w:rPr>
          <w:lang w:val="es-US"/>
        </w:rPr>
        <w:t>Apoyo Administrativo</w:t>
      </w:r>
      <w:r w:rsidR="00645343">
        <w:rPr>
          <w:lang w:val="es-US"/>
        </w:rPr>
        <w:t xml:space="preserve"> </w:t>
      </w:r>
    </w:p>
    <w:p w14:paraId="39372084" w14:textId="07079869" w:rsidR="008667A5" w:rsidRDefault="00D73947" w:rsidP="008667A5">
      <w:pPr>
        <w:pStyle w:val="Ttulo1"/>
        <w:rPr>
          <w:u w:val="single"/>
          <w:lang w:val="es-US"/>
        </w:rPr>
      </w:pPr>
      <w:r>
        <w:rPr>
          <w:u w:val="single"/>
          <w:lang w:val="es-US"/>
        </w:rPr>
        <w:t>E</w:t>
      </w:r>
      <w:r w:rsidR="008667A5">
        <w:rPr>
          <w:u w:val="single"/>
          <w:lang w:val="es-US"/>
        </w:rPr>
        <w:t>XPERIENCIAS LABORALES</w:t>
      </w:r>
    </w:p>
    <w:p w14:paraId="33C58015" w14:textId="56F628D3" w:rsidR="00563D1E" w:rsidRPr="001A1515" w:rsidRDefault="004E2C9A" w:rsidP="00563D1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-Bold"/>
          <w:b/>
          <w:bCs/>
          <w:color w:val="333333"/>
          <w:lang w:val="es-PE"/>
        </w:rPr>
      </w:pPr>
      <w:r>
        <w:rPr>
          <w:rFonts w:asciiTheme="majorHAnsi" w:hAnsiTheme="majorHAnsi" w:cs="DejaVuSans-Bold"/>
          <w:b/>
          <w:bCs/>
          <w:color w:val="333333"/>
          <w:lang w:val="es-PE"/>
        </w:rPr>
        <w:lastRenderedPageBreak/>
        <w:t>Auxiliar de bodega (Perú</w:t>
      </w:r>
      <w:r w:rsidR="00563D1E">
        <w:rPr>
          <w:rFonts w:asciiTheme="majorHAnsi" w:hAnsiTheme="majorHAnsi" w:cs="DejaVuSans-Bold"/>
          <w:b/>
          <w:bCs/>
          <w:color w:val="333333"/>
          <w:lang w:val="es-PE"/>
        </w:rPr>
        <w:t>)</w:t>
      </w:r>
    </w:p>
    <w:p w14:paraId="3ACF7EF2" w14:textId="6E15B45D" w:rsidR="00563D1E" w:rsidRPr="001A1515" w:rsidRDefault="00563D1E" w:rsidP="00563D1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color w:val="333333"/>
          <w:lang w:val="es-PE"/>
        </w:rPr>
      </w:pPr>
      <w:r w:rsidRPr="001A1515">
        <w:rPr>
          <w:rFonts w:asciiTheme="majorHAnsi" w:hAnsiTheme="majorHAnsi" w:cs="DejaVuSans-Bold"/>
          <w:b/>
          <w:bCs/>
          <w:color w:val="555555"/>
          <w:lang w:val="es-PE"/>
        </w:rPr>
        <w:t xml:space="preserve">Empresa: </w:t>
      </w:r>
      <w:r w:rsidR="004E2C9A">
        <w:rPr>
          <w:rFonts w:asciiTheme="majorHAnsi" w:hAnsiTheme="majorHAnsi" w:cs="DejaVuSans"/>
          <w:color w:val="333333"/>
          <w:lang w:val="es-PE"/>
        </w:rPr>
        <w:t>INKAFARMA / Perú</w:t>
      </w:r>
    </w:p>
    <w:p w14:paraId="4545D12C" w14:textId="3A28158C" w:rsidR="00563D1E" w:rsidRPr="001A1515" w:rsidRDefault="00563D1E" w:rsidP="00563D1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color w:val="333333"/>
          <w:lang w:val="es-PE"/>
        </w:rPr>
      </w:pPr>
      <w:r w:rsidRPr="001A1515">
        <w:rPr>
          <w:rFonts w:asciiTheme="majorHAnsi" w:hAnsiTheme="majorHAnsi" w:cs="DejaVuSans-Bold"/>
          <w:b/>
          <w:bCs/>
          <w:color w:val="555555"/>
          <w:lang w:val="es-PE"/>
        </w:rPr>
        <w:t xml:space="preserve">Área de desempeño: </w:t>
      </w:r>
      <w:r w:rsidR="004E2C9A">
        <w:rPr>
          <w:rFonts w:asciiTheme="majorHAnsi" w:hAnsiTheme="majorHAnsi" w:cs="DejaVuSans"/>
          <w:color w:val="333333"/>
          <w:lang w:val="es-PE"/>
        </w:rPr>
        <w:t>Almacén</w:t>
      </w:r>
    </w:p>
    <w:p w14:paraId="227654DC" w14:textId="77777777" w:rsidR="00563D1E" w:rsidRPr="001A1515" w:rsidRDefault="00563D1E" w:rsidP="00563D1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color w:val="333333"/>
          <w:lang w:val="es-PE"/>
        </w:rPr>
      </w:pPr>
      <w:r w:rsidRPr="001A1515">
        <w:rPr>
          <w:rFonts w:asciiTheme="majorHAnsi" w:hAnsiTheme="majorHAnsi" w:cs="DejaVuSans-Bold"/>
          <w:b/>
          <w:bCs/>
          <w:color w:val="555555"/>
          <w:lang w:val="es-PE"/>
        </w:rPr>
        <w:t xml:space="preserve">Actividad de la empresa: </w:t>
      </w:r>
      <w:r w:rsidRPr="001A1515">
        <w:rPr>
          <w:rFonts w:asciiTheme="majorHAnsi" w:hAnsiTheme="majorHAnsi" w:cs="DejaVuSans"/>
          <w:color w:val="333333"/>
          <w:lang w:val="es-PE"/>
        </w:rPr>
        <w:t>Farmacéutica</w:t>
      </w:r>
    </w:p>
    <w:p w14:paraId="30A24787" w14:textId="0B287EF8" w:rsidR="00563D1E" w:rsidRPr="001A1515" w:rsidRDefault="00563D1E" w:rsidP="00563D1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color w:val="333333"/>
          <w:lang w:val="es-PE"/>
        </w:rPr>
      </w:pPr>
      <w:r w:rsidRPr="001A1515">
        <w:rPr>
          <w:rFonts w:asciiTheme="majorHAnsi" w:hAnsiTheme="majorHAnsi" w:cs="DejaVuSans-Bold"/>
          <w:b/>
          <w:bCs/>
          <w:color w:val="555555"/>
          <w:lang w:val="es-PE"/>
        </w:rPr>
        <w:t xml:space="preserve">Inicio: </w:t>
      </w:r>
      <w:r w:rsidR="004E2C9A">
        <w:rPr>
          <w:rFonts w:asciiTheme="majorHAnsi" w:hAnsiTheme="majorHAnsi" w:cs="DejaVuSans"/>
          <w:color w:val="333333"/>
          <w:lang w:val="es-PE"/>
        </w:rPr>
        <w:t>15/02</w:t>
      </w:r>
      <w:r>
        <w:rPr>
          <w:rFonts w:asciiTheme="majorHAnsi" w:hAnsiTheme="majorHAnsi" w:cs="DejaVuSans"/>
          <w:color w:val="333333"/>
          <w:lang w:val="es-PE"/>
        </w:rPr>
        <w:t>/2019</w:t>
      </w:r>
    </w:p>
    <w:p w14:paraId="6CDDB9A7" w14:textId="0C67D6A1" w:rsidR="0039209D" w:rsidRPr="004E2C9A" w:rsidRDefault="00563D1E" w:rsidP="00392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color w:val="333333"/>
          <w:lang w:val="es-PE"/>
        </w:rPr>
      </w:pPr>
      <w:r w:rsidRPr="001A1515">
        <w:rPr>
          <w:rFonts w:asciiTheme="majorHAnsi" w:hAnsiTheme="majorHAnsi" w:cs="DejaVuSans-Bold"/>
          <w:b/>
          <w:bCs/>
          <w:color w:val="555555"/>
          <w:lang w:val="es-PE"/>
        </w:rPr>
        <w:t xml:space="preserve">Termino: </w:t>
      </w:r>
      <w:r w:rsidR="004E2C9A">
        <w:rPr>
          <w:rFonts w:asciiTheme="majorHAnsi" w:hAnsiTheme="majorHAnsi" w:cs="DejaVuSans"/>
          <w:color w:val="333333"/>
          <w:lang w:val="es-PE"/>
        </w:rPr>
        <w:t>30/11/2019</w:t>
      </w:r>
    </w:p>
    <w:p w14:paraId="0B910E5E" w14:textId="77777777" w:rsidR="0039209D" w:rsidRPr="0039209D" w:rsidRDefault="0039209D" w:rsidP="0039209D">
      <w:pPr>
        <w:rPr>
          <w:lang w:val="es-US"/>
        </w:rPr>
      </w:pPr>
    </w:p>
    <w:p w14:paraId="5F2E16E8" w14:textId="27680B6C" w:rsidR="0094415F" w:rsidRDefault="0094415F" w:rsidP="0094415F">
      <w:pPr>
        <w:rPr>
          <w:rFonts w:asciiTheme="majorHAnsi" w:hAnsiTheme="majorHAnsi"/>
          <w:lang w:val="es-US"/>
        </w:rPr>
      </w:pPr>
      <w:r w:rsidRPr="001A1515">
        <w:rPr>
          <w:rFonts w:asciiTheme="majorHAnsi" w:hAnsiTheme="majorHAnsi"/>
          <w:b/>
          <w:i/>
          <w:lang w:val="es-US"/>
        </w:rPr>
        <w:t xml:space="preserve">TRAGAMONEDA </w:t>
      </w:r>
      <w:r w:rsidR="004E2C9A">
        <w:rPr>
          <w:rFonts w:asciiTheme="majorHAnsi" w:hAnsiTheme="majorHAnsi"/>
          <w:b/>
          <w:i/>
          <w:lang w:val="es-US"/>
        </w:rPr>
        <w:t>(Perú</w:t>
      </w:r>
      <w:r w:rsidR="0039209D" w:rsidRPr="001A1515">
        <w:rPr>
          <w:rFonts w:asciiTheme="majorHAnsi" w:hAnsiTheme="majorHAnsi"/>
          <w:b/>
          <w:i/>
          <w:lang w:val="es-US"/>
        </w:rPr>
        <w:t>)</w:t>
      </w:r>
      <w:r w:rsidR="0039209D" w:rsidRPr="001A1515">
        <w:rPr>
          <w:rFonts w:asciiTheme="majorHAnsi" w:hAnsiTheme="majorHAnsi"/>
          <w:lang w:val="es-US"/>
        </w:rPr>
        <w:t>:</w:t>
      </w:r>
      <w:r w:rsidRPr="001A1515">
        <w:rPr>
          <w:rFonts w:asciiTheme="majorHAnsi" w:hAnsiTheme="majorHAnsi"/>
          <w:lang w:val="es-US"/>
        </w:rPr>
        <w:t xml:space="preserve"> Caja y Atención en Clientes </w:t>
      </w:r>
      <w:r w:rsidR="0039209D" w:rsidRPr="001A1515">
        <w:rPr>
          <w:rFonts w:asciiTheme="majorHAnsi" w:hAnsiTheme="majorHAnsi"/>
          <w:lang w:val="es-US"/>
        </w:rPr>
        <w:t>(mayo</w:t>
      </w:r>
      <w:r w:rsidR="004E2C9A">
        <w:rPr>
          <w:rFonts w:asciiTheme="majorHAnsi" w:hAnsiTheme="majorHAnsi"/>
          <w:lang w:val="es-US"/>
        </w:rPr>
        <w:t xml:space="preserve"> 2018</w:t>
      </w:r>
      <w:r w:rsidRPr="001A1515">
        <w:rPr>
          <w:rFonts w:asciiTheme="majorHAnsi" w:hAnsiTheme="majorHAnsi"/>
          <w:lang w:val="es-US"/>
        </w:rPr>
        <w:t xml:space="preserve"> a </w:t>
      </w:r>
      <w:r w:rsidR="0039209D" w:rsidRPr="001A1515">
        <w:rPr>
          <w:rFonts w:asciiTheme="majorHAnsi" w:hAnsiTheme="majorHAnsi"/>
          <w:lang w:val="es-US"/>
        </w:rPr>
        <w:t>noviembre</w:t>
      </w:r>
      <w:r w:rsidRPr="001A1515">
        <w:rPr>
          <w:rFonts w:asciiTheme="majorHAnsi" w:hAnsiTheme="majorHAnsi"/>
          <w:lang w:val="es-US"/>
        </w:rPr>
        <w:t xml:space="preserve"> </w:t>
      </w:r>
      <w:r w:rsidR="004E2C9A">
        <w:rPr>
          <w:rFonts w:asciiTheme="majorHAnsi" w:hAnsiTheme="majorHAnsi"/>
          <w:lang w:val="es-US"/>
        </w:rPr>
        <w:t>2018</w:t>
      </w:r>
      <w:r w:rsidR="0039209D" w:rsidRPr="001A1515">
        <w:rPr>
          <w:rFonts w:asciiTheme="majorHAnsi" w:hAnsiTheme="majorHAnsi"/>
          <w:lang w:val="es-US"/>
        </w:rPr>
        <w:t>)</w:t>
      </w:r>
    </w:p>
    <w:p w14:paraId="68650B0E" w14:textId="77777777" w:rsidR="0039209D" w:rsidRPr="001A1515" w:rsidRDefault="0039209D" w:rsidP="0094415F">
      <w:pPr>
        <w:rPr>
          <w:rFonts w:asciiTheme="majorHAnsi" w:hAnsiTheme="majorHAnsi"/>
          <w:lang w:val="es-US"/>
        </w:rPr>
      </w:pPr>
    </w:p>
    <w:p w14:paraId="0D351CE7" w14:textId="25BD8DDB" w:rsidR="00D73947" w:rsidRPr="001A1515" w:rsidRDefault="00D73947" w:rsidP="00D739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color w:val="333333"/>
          <w:lang w:val="es-PE"/>
        </w:rPr>
      </w:pPr>
      <w:r w:rsidRPr="001A1515">
        <w:rPr>
          <w:rFonts w:asciiTheme="majorHAnsi" w:hAnsiTheme="majorHAnsi" w:cs="DejaVuSans-Bold"/>
          <w:b/>
          <w:bCs/>
          <w:color w:val="555555"/>
          <w:lang w:val="es-PE"/>
        </w:rPr>
        <w:t xml:space="preserve">Responsabilidades y Logros: </w:t>
      </w:r>
      <w:r w:rsidR="004E2C9A">
        <w:rPr>
          <w:rFonts w:asciiTheme="majorHAnsi" w:hAnsiTheme="majorHAnsi" w:cs="DejaVuSans"/>
          <w:color w:val="333333"/>
          <w:lang w:val="es-PE"/>
        </w:rPr>
        <w:t>Chequear – Inventario y Reposición</w:t>
      </w:r>
      <w:r w:rsidRPr="001A1515">
        <w:rPr>
          <w:rFonts w:asciiTheme="majorHAnsi" w:hAnsiTheme="majorHAnsi" w:cs="DejaVuSans"/>
          <w:color w:val="333333"/>
          <w:lang w:val="es-PE"/>
        </w:rPr>
        <w:t>.</w:t>
      </w:r>
    </w:p>
    <w:p w14:paraId="55250A7C" w14:textId="77777777" w:rsidR="00D73947" w:rsidRPr="001A1515" w:rsidRDefault="00D73947" w:rsidP="00D739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color w:val="333333"/>
          <w:lang w:val="es-PE"/>
        </w:rPr>
      </w:pPr>
    </w:p>
    <w:p w14:paraId="2EA982A9" w14:textId="77777777" w:rsidR="00652F81" w:rsidRDefault="00652F81" w:rsidP="005124D7">
      <w:pPr>
        <w:rPr>
          <w:b/>
          <w:u w:val="single"/>
          <w:lang w:val="es-US"/>
        </w:rPr>
      </w:pPr>
    </w:p>
    <w:p w14:paraId="1D21E2E6" w14:textId="626BC448" w:rsidR="0039209D" w:rsidRPr="0039209D" w:rsidRDefault="0039209D" w:rsidP="0039209D">
      <w:pPr>
        <w:rPr>
          <w:lang w:val="es-US"/>
        </w:rPr>
      </w:pPr>
    </w:p>
    <w:p w14:paraId="733F3494" w14:textId="3A85B8C8" w:rsidR="00086AFD" w:rsidRPr="00610274" w:rsidRDefault="00610274" w:rsidP="00086AFD">
      <w:pPr>
        <w:rPr>
          <w:b/>
          <w:lang w:val="es-US"/>
        </w:rPr>
      </w:pPr>
      <w:r w:rsidRPr="00610274">
        <w:rPr>
          <w:b/>
          <w:lang w:val="es-US"/>
        </w:rPr>
        <w:t>Disponibilidad inmediata.</w:t>
      </w:r>
    </w:p>
    <w:sectPr w:rsidR="00086AFD" w:rsidRPr="00610274" w:rsidSect="008E2E2A">
      <w:headerReference w:type="default" r:id="rId9"/>
      <w:footerReference w:type="default" r:id="rId10"/>
      <w:headerReference w:type="first" r:id="rId11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4EE29" w14:textId="77777777" w:rsidR="009A2FE2" w:rsidRDefault="009A2FE2">
      <w:pPr>
        <w:spacing w:after="0" w:line="240" w:lineRule="auto"/>
      </w:pPr>
      <w:r>
        <w:separator/>
      </w:r>
    </w:p>
  </w:endnote>
  <w:endnote w:type="continuationSeparator" w:id="0">
    <w:p w14:paraId="6C763ADA" w14:textId="77777777" w:rsidR="009A2FE2" w:rsidRDefault="009A2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jaVuSans-Bold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B675AC" w14:textId="1E264B2D" w:rsidR="0059120E" w:rsidRDefault="002D1AB0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02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E69A5" w14:textId="77777777" w:rsidR="009A2FE2" w:rsidRDefault="009A2FE2">
      <w:pPr>
        <w:spacing w:after="0" w:line="240" w:lineRule="auto"/>
      </w:pPr>
      <w:r>
        <w:separator/>
      </w:r>
    </w:p>
  </w:footnote>
  <w:footnote w:type="continuationSeparator" w:id="0">
    <w:p w14:paraId="0421527F" w14:textId="77777777" w:rsidR="009A2FE2" w:rsidRDefault="009A2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4FA5" w14:textId="77777777" w:rsidR="0059120E" w:rsidRDefault="002D1AB0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8850461" wp14:editId="2206004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8D9A700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5F006" w14:textId="77777777" w:rsidR="0059120E" w:rsidRDefault="002D1AB0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B45E4E2" wp14:editId="236A8F5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CF1B8F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">
              <v:rect id="Rectángulo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7BEB"/>
    <w:multiLevelType w:val="hybridMultilevel"/>
    <w:tmpl w:val="85B286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563F1"/>
    <w:multiLevelType w:val="hybridMultilevel"/>
    <w:tmpl w:val="A378A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B7213"/>
    <w:multiLevelType w:val="hybridMultilevel"/>
    <w:tmpl w:val="04266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303AC"/>
    <w:multiLevelType w:val="hybridMultilevel"/>
    <w:tmpl w:val="0802B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63D36"/>
    <w:multiLevelType w:val="hybridMultilevel"/>
    <w:tmpl w:val="274CF8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4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activeWritingStyle w:appName="MSWord" w:lang="es-US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US" w:vendorID="64" w:dllVersion="4096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6" w:nlCheck="1" w:checkStyle="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39E"/>
    <w:rsid w:val="00054661"/>
    <w:rsid w:val="0008154B"/>
    <w:rsid w:val="00086AFD"/>
    <w:rsid w:val="00087BD6"/>
    <w:rsid w:val="000C50E3"/>
    <w:rsid w:val="000E591A"/>
    <w:rsid w:val="0013155C"/>
    <w:rsid w:val="00141209"/>
    <w:rsid w:val="001645C3"/>
    <w:rsid w:val="001A1515"/>
    <w:rsid w:val="001E07B1"/>
    <w:rsid w:val="001F4E0E"/>
    <w:rsid w:val="00255F30"/>
    <w:rsid w:val="002D1AB0"/>
    <w:rsid w:val="00332A92"/>
    <w:rsid w:val="00346CD5"/>
    <w:rsid w:val="003532A3"/>
    <w:rsid w:val="00363E15"/>
    <w:rsid w:val="0038197F"/>
    <w:rsid w:val="00391E29"/>
    <w:rsid w:val="0039209D"/>
    <w:rsid w:val="003C6B5F"/>
    <w:rsid w:val="003D55A4"/>
    <w:rsid w:val="00434602"/>
    <w:rsid w:val="004417DC"/>
    <w:rsid w:val="004E2C9A"/>
    <w:rsid w:val="004F4697"/>
    <w:rsid w:val="005124D7"/>
    <w:rsid w:val="00563D1E"/>
    <w:rsid w:val="005A00DB"/>
    <w:rsid w:val="005C0281"/>
    <w:rsid w:val="005C7656"/>
    <w:rsid w:val="005E1FC6"/>
    <w:rsid w:val="006060AC"/>
    <w:rsid w:val="00610274"/>
    <w:rsid w:val="00626438"/>
    <w:rsid w:val="00634810"/>
    <w:rsid w:val="00635B03"/>
    <w:rsid w:val="00645343"/>
    <w:rsid w:val="00652F81"/>
    <w:rsid w:val="006B210F"/>
    <w:rsid w:val="006C0F9B"/>
    <w:rsid w:val="00713337"/>
    <w:rsid w:val="00715520"/>
    <w:rsid w:val="00722AEB"/>
    <w:rsid w:val="007458C4"/>
    <w:rsid w:val="00752CB8"/>
    <w:rsid w:val="0077444B"/>
    <w:rsid w:val="007C3DA2"/>
    <w:rsid w:val="007D0F9F"/>
    <w:rsid w:val="0083726D"/>
    <w:rsid w:val="00851BC4"/>
    <w:rsid w:val="008667A5"/>
    <w:rsid w:val="008919C2"/>
    <w:rsid w:val="008B08BA"/>
    <w:rsid w:val="008D3C38"/>
    <w:rsid w:val="0094415F"/>
    <w:rsid w:val="0095418D"/>
    <w:rsid w:val="00954656"/>
    <w:rsid w:val="00977A2A"/>
    <w:rsid w:val="00983368"/>
    <w:rsid w:val="00984A9E"/>
    <w:rsid w:val="009A2FE2"/>
    <w:rsid w:val="009A7430"/>
    <w:rsid w:val="00A006E1"/>
    <w:rsid w:val="00A13AFA"/>
    <w:rsid w:val="00A52E34"/>
    <w:rsid w:val="00A61B34"/>
    <w:rsid w:val="00A9348B"/>
    <w:rsid w:val="00AE2661"/>
    <w:rsid w:val="00AF24E9"/>
    <w:rsid w:val="00B54911"/>
    <w:rsid w:val="00B65110"/>
    <w:rsid w:val="00B76229"/>
    <w:rsid w:val="00C017B6"/>
    <w:rsid w:val="00C11059"/>
    <w:rsid w:val="00C70BA1"/>
    <w:rsid w:val="00CB7DEC"/>
    <w:rsid w:val="00CF2E9C"/>
    <w:rsid w:val="00CF3C8C"/>
    <w:rsid w:val="00D0794C"/>
    <w:rsid w:val="00D36760"/>
    <w:rsid w:val="00D51353"/>
    <w:rsid w:val="00D65531"/>
    <w:rsid w:val="00D66D30"/>
    <w:rsid w:val="00D73947"/>
    <w:rsid w:val="00D82580"/>
    <w:rsid w:val="00D83142"/>
    <w:rsid w:val="00DA71DC"/>
    <w:rsid w:val="00E14C52"/>
    <w:rsid w:val="00E77AA3"/>
    <w:rsid w:val="00E928AE"/>
    <w:rsid w:val="00EA5990"/>
    <w:rsid w:val="00EA6929"/>
    <w:rsid w:val="00F143AD"/>
    <w:rsid w:val="00F329CE"/>
    <w:rsid w:val="00F5539E"/>
    <w:rsid w:val="00F64F93"/>
    <w:rsid w:val="00F87027"/>
    <w:rsid w:val="00FD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F72D"/>
  <w15:docId w15:val="{1E94A020-87FA-3347-91F9-5DED5D07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363E15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nriquelunaperez7@gmail.co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WALT%20GONZA\Downloads\%7b5AAB72C7-81C4-2941-A267-88ECFFE3E307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17A83-5016-408C-8FA1-48D474E4E28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%7b5AAB72C7-81C4-2941-A267-88ECFFE3E307%7dtf50002038.dotx</Template>
  <TotalTime>0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JLaine Gonzales</dc:creator>
  <cp:keywords/>
  <dc:description/>
  <cp:lastModifiedBy>Usuario invitado</cp:lastModifiedBy>
  <cp:revision>2</cp:revision>
  <dcterms:created xsi:type="dcterms:W3CDTF">2021-09-15T02:53:00Z</dcterms:created>
  <dcterms:modified xsi:type="dcterms:W3CDTF">2021-09-15T02:53:00Z</dcterms:modified>
</cp:coreProperties>
</file>