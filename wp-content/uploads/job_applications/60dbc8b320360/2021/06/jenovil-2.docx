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3CE4" w14:textId="77777777" w:rsidR="00596D67" w:rsidRDefault="00406B56" w:rsidP="005B4BDD">
      <w:pPr>
        <w:pStyle w:val="NormalWeb"/>
        <w:jc w:val="both"/>
        <w:rPr>
          <w:rFonts w:ascii="Arial" w:hAnsi="Arial" w:cs="Arial"/>
          <w:sz w:val="20"/>
          <w:szCs w:val="20"/>
        </w:rPr>
        <w:sectPr w:rsidR="00596D67" w:rsidSect="00D71CD0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>
        <w:rPr>
          <w:rStyle w:val="Textoennegrita"/>
          <w:rFonts w:ascii="Arial" w:hAnsi="Arial" w:cs="Arial"/>
          <w:sz w:val="20"/>
          <w:szCs w:val="20"/>
        </w:rPr>
        <w:t>Andreina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Jenovil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Benavides Oliva</w:t>
      </w:r>
    </w:p>
    <w:p w14:paraId="349C87AF" w14:textId="77777777" w:rsidR="00F764B7" w:rsidRDefault="005B4BDD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Dirección: El</w:t>
      </w:r>
      <w:r w:rsidR="00F764B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64B7">
        <w:rPr>
          <w:rFonts w:ascii="Arial" w:hAnsi="Arial" w:cs="Arial"/>
          <w:sz w:val="20"/>
          <w:szCs w:val="20"/>
        </w:rPr>
        <w:t>alubiar</w:t>
      </w:r>
      <w:proofErr w:type="spellEnd"/>
      <w:r w:rsidR="00F764B7">
        <w:rPr>
          <w:rFonts w:ascii="Arial" w:hAnsi="Arial" w:cs="Arial"/>
          <w:sz w:val="20"/>
          <w:szCs w:val="20"/>
        </w:rPr>
        <w:t xml:space="preserve"> 1514 casa i, La </w:t>
      </w:r>
      <w:r>
        <w:rPr>
          <w:rFonts w:ascii="Arial" w:hAnsi="Arial" w:cs="Arial"/>
          <w:sz w:val="20"/>
          <w:szCs w:val="20"/>
        </w:rPr>
        <w:t>Florida, Santiago</w:t>
      </w:r>
      <w:r w:rsidR="00F764B7">
        <w:rPr>
          <w:rFonts w:ascii="Arial" w:hAnsi="Arial" w:cs="Arial"/>
          <w:sz w:val="20"/>
          <w:szCs w:val="20"/>
        </w:rPr>
        <w:t>.</w:t>
      </w:r>
    </w:p>
    <w:p w14:paraId="0C15C017" w14:textId="77777777" w:rsidR="005B4BDD" w:rsidRDefault="005B4BDD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</w:t>
      </w:r>
      <w:r w:rsidR="00105AF0">
        <w:rPr>
          <w:rFonts w:ascii="Arial" w:hAnsi="Arial" w:cs="Arial"/>
          <w:sz w:val="20"/>
          <w:szCs w:val="20"/>
        </w:rPr>
        <w:t xml:space="preserve"> nacimiento: 14 de Julio de 1996</w:t>
      </w:r>
    </w:p>
    <w:p w14:paraId="5635C0C7" w14:textId="3A897391" w:rsidR="0093247E" w:rsidRDefault="00291D2E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Edad: </w:t>
      </w:r>
      <w:r w:rsidR="009E5D9C">
        <w:rPr>
          <w:rFonts w:ascii="Arial" w:hAnsi="Arial" w:cs="Arial"/>
          <w:sz w:val="20"/>
          <w:szCs w:val="20"/>
        </w:rPr>
        <w:t xml:space="preserve">24 </w:t>
      </w:r>
      <w:r w:rsidR="0093247E">
        <w:rPr>
          <w:rFonts w:ascii="Arial" w:hAnsi="Arial" w:cs="Arial"/>
          <w:sz w:val="20"/>
          <w:szCs w:val="20"/>
        </w:rPr>
        <w:t xml:space="preserve">años </w:t>
      </w:r>
    </w:p>
    <w:p w14:paraId="2EA3F2EB" w14:textId="77777777" w:rsidR="005B4BDD" w:rsidRDefault="005B4BDD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 Civil: Soltera</w:t>
      </w:r>
    </w:p>
    <w:p w14:paraId="046F9D87" w14:textId="043E9348" w:rsidR="00F764B7" w:rsidRDefault="00F764B7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Teléfono</w:t>
      </w:r>
      <w:r w:rsidR="00596D67" w:rsidRPr="00420174">
        <w:rPr>
          <w:rFonts w:ascii="Arial" w:hAnsi="Arial" w:cs="Arial"/>
          <w:sz w:val="20"/>
          <w:szCs w:val="20"/>
        </w:rPr>
        <w:t xml:space="preserve">: </w:t>
      </w:r>
      <w:r w:rsidR="00291D2E">
        <w:rPr>
          <w:rFonts w:ascii="Arial" w:hAnsi="Arial" w:cs="Arial"/>
          <w:sz w:val="20"/>
          <w:szCs w:val="20"/>
        </w:rPr>
        <w:t>9-</w:t>
      </w:r>
      <w:r w:rsidR="00D44D44">
        <w:rPr>
          <w:rFonts w:ascii="Arial" w:hAnsi="Arial" w:cs="Arial"/>
          <w:sz w:val="20"/>
          <w:szCs w:val="20"/>
        </w:rPr>
        <w:t>59569272</w:t>
      </w:r>
    </w:p>
    <w:p w14:paraId="57D596BC" w14:textId="77777777" w:rsidR="00596D67" w:rsidRDefault="00596D67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420174">
        <w:rPr>
          <w:rFonts w:ascii="Arial" w:hAnsi="Arial" w:cs="Arial"/>
          <w:sz w:val="20"/>
          <w:szCs w:val="20"/>
        </w:rPr>
        <w:t>e-mail:</w:t>
      </w:r>
      <w:r w:rsidR="009324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247E">
        <w:rPr>
          <w:rFonts w:ascii="Arial" w:hAnsi="Arial" w:cs="Arial"/>
          <w:sz w:val="20"/>
          <w:szCs w:val="20"/>
        </w:rPr>
        <w:t>andreinabenavides.19</w:t>
      </w:r>
      <w:proofErr w:type="spellEnd"/>
      <w:r w:rsidRPr="00420174">
        <w:rPr>
          <w:rFonts w:ascii="Arial" w:hAnsi="Arial" w:cs="Arial"/>
          <w:sz w:val="20"/>
          <w:szCs w:val="20"/>
        </w:rPr>
        <w:t>@</w:t>
      </w:r>
      <w:r w:rsidR="0093247E">
        <w:rPr>
          <w:rFonts w:ascii="Arial" w:hAnsi="Arial" w:cs="Arial"/>
          <w:sz w:val="20"/>
          <w:szCs w:val="20"/>
        </w:rPr>
        <w:t>hotmail</w:t>
      </w:r>
      <w:r w:rsidR="00406B56">
        <w:rPr>
          <w:rFonts w:ascii="Arial" w:hAnsi="Arial" w:cs="Arial"/>
          <w:sz w:val="20"/>
          <w:szCs w:val="20"/>
        </w:rPr>
        <w:t>.com</w:t>
      </w:r>
    </w:p>
    <w:p w14:paraId="672A6659" w14:textId="77777777" w:rsidR="00596D67" w:rsidRPr="00420174" w:rsidRDefault="00596D67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BF44A14" w14:textId="5B18824D" w:rsidR="00291D2E" w:rsidRDefault="5D557E27" w:rsidP="5D557E27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 w:rsidRPr="5D557E27">
        <w:rPr>
          <w:rStyle w:val="Textoennegrita"/>
          <w:rFonts w:ascii="Arial" w:hAnsi="Arial" w:cs="Arial"/>
          <w:sz w:val="20"/>
          <w:szCs w:val="20"/>
        </w:rPr>
        <w:t>EXPERIENCIA PROFESIONAL</w:t>
      </w:r>
    </w:p>
    <w:p w14:paraId="3BE6341D" w14:textId="1D577C80" w:rsidR="00291D2E" w:rsidRDefault="5D557E27" w:rsidP="5D557E27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 w:rsidRPr="5D557E27">
        <w:rPr>
          <w:rFonts w:ascii="Arial" w:hAnsi="Arial" w:cs="Arial"/>
          <w:sz w:val="20"/>
          <w:szCs w:val="20"/>
        </w:rPr>
        <w:t xml:space="preserve">Ayudante de cocina pastelería </w:t>
      </w:r>
      <w:proofErr w:type="spellStart"/>
      <w:r w:rsidRPr="5D557E27">
        <w:rPr>
          <w:rFonts w:ascii="Arial" w:hAnsi="Arial" w:cs="Arial"/>
          <w:sz w:val="20"/>
          <w:szCs w:val="20"/>
        </w:rPr>
        <w:t>strindberg</w:t>
      </w:r>
      <w:proofErr w:type="spellEnd"/>
      <w:r w:rsidRPr="5D557E27">
        <w:rPr>
          <w:rFonts w:ascii="Arial" w:hAnsi="Arial" w:cs="Arial"/>
          <w:sz w:val="20"/>
          <w:szCs w:val="20"/>
        </w:rPr>
        <w:t xml:space="preserve">   </w:t>
      </w:r>
      <w:r w:rsidR="009410F9">
        <w:rPr>
          <w:rFonts w:ascii="Arial" w:hAnsi="Arial" w:cs="Arial"/>
          <w:sz w:val="20"/>
          <w:szCs w:val="20"/>
        </w:rPr>
        <w:t>(2017)</w:t>
      </w:r>
    </w:p>
    <w:p w14:paraId="178CFF66" w14:textId="3E3E8C9B" w:rsidR="00A7533A" w:rsidRDefault="5D557E27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 w:rsidRPr="5D557E27">
        <w:rPr>
          <w:rFonts w:ascii="Arial" w:hAnsi="Arial" w:cs="Arial"/>
          <w:sz w:val="20"/>
          <w:szCs w:val="20"/>
        </w:rPr>
        <w:t>Ayudante de cocina en restaurante Bar Liguria</w:t>
      </w:r>
      <w:r w:rsidR="009410F9">
        <w:rPr>
          <w:rFonts w:ascii="Arial" w:hAnsi="Arial" w:cs="Arial"/>
          <w:sz w:val="20"/>
          <w:szCs w:val="20"/>
        </w:rPr>
        <w:t xml:space="preserve"> (2018-2020)</w:t>
      </w:r>
    </w:p>
    <w:p w14:paraId="00A4EAC2" w14:textId="3D65DA15" w:rsidR="00DC150A" w:rsidRDefault="00DC150A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Ayudante de cocina clínica universidad de Los Andes (2021)</w:t>
      </w:r>
    </w:p>
    <w:p w14:paraId="6F704FD1" w14:textId="33DB46F5" w:rsidR="00291D2E" w:rsidRDefault="00291D2E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0A37501D" w14:textId="77777777" w:rsidR="00136FFD" w:rsidRDefault="00136FFD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DAB6C7B" w14:textId="77777777" w:rsidR="009D4A76" w:rsidRPr="00420174" w:rsidRDefault="009D4A76" w:rsidP="005B4BDD">
      <w:pPr>
        <w:pStyle w:val="NormalWeb"/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0DBAC190" w14:textId="77777777" w:rsidR="00596D67" w:rsidRDefault="00596D67" w:rsidP="005B4BDD">
      <w:pPr>
        <w:pStyle w:val="NormalWeb"/>
        <w:jc w:val="both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FORMACIÓN ACADÉ</w:t>
      </w:r>
      <w:r w:rsidRPr="00420174">
        <w:rPr>
          <w:rStyle w:val="Textoennegrita"/>
          <w:rFonts w:ascii="Arial" w:hAnsi="Arial" w:cs="Arial"/>
          <w:sz w:val="20"/>
          <w:szCs w:val="20"/>
        </w:rPr>
        <w:t>MICA</w:t>
      </w:r>
    </w:p>
    <w:p w14:paraId="40DA79E5" w14:textId="77777777" w:rsidR="00C576AE" w:rsidRPr="00420174" w:rsidRDefault="00C576AE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Superior</w:t>
      </w:r>
    </w:p>
    <w:p w14:paraId="66D19D14" w14:textId="77777777" w:rsidR="00596D67" w:rsidRDefault="005B4BDD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</w:t>
      </w:r>
      <w:r w:rsidR="009E41BE">
        <w:rPr>
          <w:rFonts w:ascii="Arial" w:hAnsi="Arial" w:cs="Arial"/>
          <w:sz w:val="20"/>
          <w:szCs w:val="20"/>
        </w:rPr>
        <w:t xml:space="preserve">-2016           </w:t>
      </w:r>
      <w:r w:rsidR="00C576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Técnico superior en Gastronomía </w:t>
      </w:r>
    </w:p>
    <w:p w14:paraId="7D93DCB5" w14:textId="77777777" w:rsidR="005B4BDD" w:rsidRDefault="009E41BE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  <w:r w:rsidR="005B4BDD">
        <w:rPr>
          <w:rFonts w:ascii="Arial" w:hAnsi="Arial" w:cs="Arial"/>
          <w:sz w:val="20"/>
          <w:szCs w:val="20"/>
        </w:rPr>
        <w:t xml:space="preserve">Internacional en C.F.T. </w:t>
      </w:r>
      <w:proofErr w:type="spellStart"/>
      <w:r w:rsidR="005B4BDD">
        <w:rPr>
          <w:rFonts w:ascii="Arial" w:hAnsi="Arial" w:cs="Arial"/>
          <w:sz w:val="20"/>
          <w:szCs w:val="20"/>
        </w:rPr>
        <w:t>Inacap</w:t>
      </w:r>
      <w:proofErr w:type="spellEnd"/>
      <w:r w:rsidR="005B4BDD">
        <w:rPr>
          <w:rFonts w:ascii="Arial" w:hAnsi="Arial" w:cs="Arial"/>
          <w:sz w:val="20"/>
          <w:szCs w:val="20"/>
        </w:rPr>
        <w:t>.</w:t>
      </w:r>
    </w:p>
    <w:p w14:paraId="236B45BA" w14:textId="77777777" w:rsidR="009E41BE" w:rsidRDefault="009E41BE" w:rsidP="005B4BDD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</w:p>
    <w:p w14:paraId="56AB1CB6" w14:textId="77777777" w:rsidR="00C576AE" w:rsidRPr="00105AF0" w:rsidRDefault="00C576AE" w:rsidP="005B4BDD">
      <w:pPr>
        <w:pStyle w:val="NormalWeb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05AF0">
        <w:rPr>
          <w:rFonts w:ascii="Arial" w:hAnsi="Arial" w:cs="Arial"/>
          <w:b/>
          <w:sz w:val="20"/>
          <w:szCs w:val="20"/>
          <w:lang w:val="en-US"/>
        </w:rPr>
        <w:t>Media</w:t>
      </w:r>
    </w:p>
    <w:p w14:paraId="4C95FB85" w14:textId="77777777" w:rsidR="009E41BE" w:rsidRDefault="00235CFB" w:rsidP="009E41BE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2010-2014</w:t>
      </w:r>
      <w:r w:rsidR="00C576AE" w:rsidRPr="00105AF0">
        <w:rPr>
          <w:rFonts w:ascii="Arial" w:hAnsi="Arial" w:cs="Arial"/>
          <w:sz w:val="20"/>
          <w:szCs w:val="20"/>
          <w:lang w:val="en-US"/>
        </w:rPr>
        <w:t xml:space="preserve">:            </w:t>
      </w:r>
      <w:r w:rsidR="009E41BE">
        <w:rPr>
          <w:rFonts w:ascii="Arial" w:hAnsi="Arial" w:cs="Arial"/>
          <w:sz w:val="20"/>
          <w:szCs w:val="20"/>
          <w:lang w:val="en-US"/>
        </w:rPr>
        <w:t>Chilean Eagles College</w:t>
      </w:r>
    </w:p>
    <w:p w14:paraId="02EB378F" w14:textId="77777777" w:rsidR="009E41BE" w:rsidRDefault="009E41BE" w:rsidP="009E41BE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2A7DF346" w14:textId="55483274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5D557E27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</w:t>
      </w:r>
    </w:p>
    <w:p w14:paraId="7E10A8FD" w14:textId="12AAB631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6EE4D45D" w14:textId="5E942E80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323F6C28" w14:textId="481C1080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018DE766" w14:textId="74C28117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691F6E8E" w14:textId="73AC9BF1" w:rsidR="5D557E27" w:rsidRDefault="5D557E27" w:rsidP="5D557E2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5D557E27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</w:t>
      </w:r>
    </w:p>
    <w:p w14:paraId="6A05A809" w14:textId="77777777" w:rsidR="009E41BE" w:rsidRDefault="009E41BE" w:rsidP="009E41BE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p w14:paraId="76448ACC" w14:textId="77777777" w:rsidR="00596D67" w:rsidRDefault="00AF5738" w:rsidP="00596D67">
      <w:r>
        <w:rPr>
          <w:rFonts w:ascii="Arial" w:eastAsia="Times New Roman" w:hAnsi="Arial" w:cs="Arial"/>
          <w:sz w:val="20"/>
          <w:szCs w:val="20"/>
          <w:lang w:val="en-US" w:eastAsia="es-ES"/>
        </w:rPr>
        <w:t xml:space="preserve">                                        </w:t>
      </w:r>
    </w:p>
    <w:p w14:paraId="5A39BBE3" w14:textId="77777777" w:rsidR="000F37DF" w:rsidRDefault="000642C5"/>
    <w:sectPr w:rsidR="000F37DF" w:rsidSect="00F375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D81C6" w14:textId="77777777" w:rsidR="000642C5" w:rsidRDefault="000642C5">
      <w:pPr>
        <w:spacing w:after="0" w:line="240" w:lineRule="auto"/>
      </w:pPr>
      <w:r>
        <w:separator/>
      </w:r>
    </w:p>
  </w:endnote>
  <w:endnote w:type="continuationSeparator" w:id="0">
    <w:p w14:paraId="56087E3A" w14:textId="77777777" w:rsidR="000642C5" w:rsidRDefault="0006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CF66" w14:textId="77777777" w:rsidR="000642C5" w:rsidRDefault="000642C5">
      <w:pPr>
        <w:spacing w:after="0" w:line="240" w:lineRule="auto"/>
      </w:pPr>
      <w:r>
        <w:separator/>
      </w:r>
    </w:p>
  </w:footnote>
  <w:footnote w:type="continuationSeparator" w:id="0">
    <w:p w14:paraId="7482B941" w14:textId="77777777" w:rsidR="000642C5" w:rsidRDefault="00064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8733A"/>
    <w:multiLevelType w:val="hybridMultilevel"/>
    <w:tmpl w:val="7F58B60C"/>
    <w:lvl w:ilvl="0" w:tplc="91CCD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656"/>
    <w:multiLevelType w:val="hybridMultilevel"/>
    <w:tmpl w:val="71B8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1595"/>
    <w:multiLevelType w:val="hybridMultilevel"/>
    <w:tmpl w:val="05E0A462"/>
    <w:lvl w:ilvl="0" w:tplc="D7020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4B7"/>
    <w:rsid w:val="00045CCD"/>
    <w:rsid w:val="00054D3A"/>
    <w:rsid w:val="000642C5"/>
    <w:rsid w:val="0007291A"/>
    <w:rsid w:val="000C0AF1"/>
    <w:rsid w:val="000D0EF1"/>
    <w:rsid w:val="00105AF0"/>
    <w:rsid w:val="0013102C"/>
    <w:rsid w:val="00136FFD"/>
    <w:rsid w:val="001873AD"/>
    <w:rsid w:val="001D5E3B"/>
    <w:rsid w:val="00235CFB"/>
    <w:rsid w:val="00291D2E"/>
    <w:rsid w:val="002B5F0F"/>
    <w:rsid w:val="00406B56"/>
    <w:rsid w:val="00533A17"/>
    <w:rsid w:val="00596D67"/>
    <w:rsid w:val="005B4BDD"/>
    <w:rsid w:val="005C2AAD"/>
    <w:rsid w:val="005E419E"/>
    <w:rsid w:val="00650A2A"/>
    <w:rsid w:val="007B10F0"/>
    <w:rsid w:val="007B1A04"/>
    <w:rsid w:val="00846971"/>
    <w:rsid w:val="008710CD"/>
    <w:rsid w:val="008C2639"/>
    <w:rsid w:val="00900DE9"/>
    <w:rsid w:val="0093247E"/>
    <w:rsid w:val="009410F9"/>
    <w:rsid w:val="009D4A76"/>
    <w:rsid w:val="009E41BE"/>
    <w:rsid w:val="009E5D9C"/>
    <w:rsid w:val="00A25D61"/>
    <w:rsid w:val="00A7533A"/>
    <w:rsid w:val="00AC3451"/>
    <w:rsid w:val="00AC5CEF"/>
    <w:rsid w:val="00AD47E4"/>
    <w:rsid w:val="00AE3156"/>
    <w:rsid w:val="00AF12E3"/>
    <w:rsid w:val="00AF5738"/>
    <w:rsid w:val="00BF31F5"/>
    <w:rsid w:val="00BF5B45"/>
    <w:rsid w:val="00C52E0E"/>
    <w:rsid w:val="00C576AE"/>
    <w:rsid w:val="00D44D44"/>
    <w:rsid w:val="00D514B4"/>
    <w:rsid w:val="00DA4E35"/>
    <w:rsid w:val="00DC150A"/>
    <w:rsid w:val="00DF6152"/>
    <w:rsid w:val="00E27F38"/>
    <w:rsid w:val="00E73BEF"/>
    <w:rsid w:val="00E740FB"/>
    <w:rsid w:val="00EA216A"/>
    <w:rsid w:val="00EB0D3F"/>
    <w:rsid w:val="00EB339A"/>
    <w:rsid w:val="00EC750A"/>
    <w:rsid w:val="00F2082B"/>
    <w:rsid w:val="00F54E1E"/>
    <w:rsid w:val="00F764B7"/>
    <w:rsid w:val="00F931D8"/>
    <w:rsid w:val="00FC3C24"/>
    <w:rsid w:val="5D5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D6A5"/>
  <w15:docId w15:val="{F121D2F3-7B40-47CE-B396-DAA10B91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ana\AppData\Roaming\Microsoft\Plantillas\TP10273814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24D23B-0D84-4E4E-B986-417EA0C4F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TP102738144_template.dotx</Template>
  <TotalTime>1</TotalTime>
  <Pages>2</Pages>
  <Words>122</Words>
  <Characters>671</Characters>
  <Application>Microsoft Office Word</Application>
  <DocSecurity>0</DocSecurity>
  <Lines>5</Lines>
  <Paragraphs>1</Paragraphs>
  <ScaleCrop>false</ScaleCrop>
  <Company>Toshiba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Funcional</dc:title>
  <dc:creator>sylvia ana bugueño gutierrez</dc:creator>
  <cp:lastModifiedBy>Andreina jenovil Benavides oliva</cp:lastModifiedBy>
  <cp:revision>3</cp:revision>
  <cp:lastPrinted>2016-01-02T03:26:00Z</cp:lastPrinted>
  <dcterms:created xsi:type="dcterms:W3CDTF">2021-05-02T00:34:00Z</dcterms:created>
  <dcterms:modified xsi:type="dcterms:W3CDTF">2021-06-01T20:14:00Z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TC027381459991</vt:lpwstr>
  </property>
</Properties>
</file>